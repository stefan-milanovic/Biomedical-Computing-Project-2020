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CA10D" w14:textId="77777777" w:rsidR="00F06BB2" w:rsidRPr="00A430CC" w:rsidRDefault="00586F2A" w:rsidP="00547A2A">
      <w:pPr>
        <w:pStyle w:val="Zaglavljenaslovnestrane"/>
        <w:spacing w:line="240" w:lineRule="auto"/>
        <w:rPr>
          <w:lang w:val="sr-Cyrl-RS"/>
        </w:rPr>
      </w:pPr>
      <w:r w:rsidRPr="00A430CC">
        <w:rPr>
          <w:lang w:val="sr-Cyrl-RS"/>
        </w:rPr>
        <w:t>Универзитет</w:t>
      </w:r>
      <w:r w:rsidR="00F06BB2" w:rsidRPr="00A430CC">
        <w:rPr>
          <w:lang w:val="sr-Cyrl-RS"/>
        </w:rPr>
        <w:t xml:space="preserve"> </w:t>
      </w:r>
      <w:r w:rsidR="006412E1" w:rsidRPr="00A430CC">
        <w:rPr>
          <w:lang w:val="sr-Cyrl-RS"/>
        </w:rPr>
        <w:t>у</w:t>
      </w:r>
      <w:r w:rsidR="00F06BB2" w:rsidRPr="00A430CC">
        <w:rPr>
          <w:lang w:val="sr-Cyrl-RS"/>
        </w:rPr>
        <w:t xml:space="preserve"> </w:t>
      </w:r>
      <w:r w:rsidR="006412E1" w:rsidRPr="00A430CC">
        <w:rPr>
          <w:lang w:val="sr-Cyrl-RS"/>
        </w:rPr>
        <w:t>Београду</w:t>
      </w:r>
    </w:p>
    <w:p w14:paraId="11B0D205" w14:textId="4C540DED" w:rsidR="00F06BB2" w:rsidRPr="00A430CC" w:rsidRDefault="00586F2A" w:rsidP="00547A2A">
      <w:pPr>
        <w:pStyle w:val="Zaglavljenaslovnestrane"/>
        <w:spacing w:line="240" w:lineRule="auto"/>
        <w:rPr>
          <w:lang w:val="sr-Cyrl-RS"/>
        </w:rPr>
      </w:pPr>
      <w:r w:rsidRPr="00A430CC">
        <w:rPr>
          <w:lang w:val="sr-Cyrl-RS"/>
        </w:rPr>
        <w:t>Електротехнички факултет</w:t>
      </w:r>
    </w:p>
    <w:p w14:paraId="4775CD8D" w14:textId="77777777" w:rsidR="00F06BB2" w:rsidRPr="00A430CC" w:rsidRDefault="008471DF" w:rsidP="00547A2A">
      <w:pPr>
        <w:pStyle w:val="SlikeTabele"/>
        <w:spacing w:line="240" w:lineRule="auto"/>
        <w:rPr>
          <w:lang w:val="sr-Cyrl-RS"/>
        </w:rPr>
      </w:pPr>
      <w:r w:rsidRPr="00A430CC">
        <w:rPr>
          <w:noProof/>
          <w:lang w:val="sr-Cyrl-RS"/>
        </w:rPr>
        <w:drawing>
          <wp:inline distT="0" distB="0" distL="0" distR="0" wp14:anchorId="100E8DC2" wp14:editId="19610792">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11"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0D5B7BDC" w14:textId="77777777" w:rsidR="00F06BB2" w:rsidRPr="00A430CC" w:rsidRDefault="00F06BB2" w:rsidP="00547A2A">
      <w:pPr>
        <w:pStyle w:val="Osnovnitekst"/>
        <w:spacing w:line="240" w:lineRule="auto"/>
        <w:rPr>
          <w:lang w:val="sr-Cyrl-RS"/>
        </w:rPr>
      </w:pPr>
    </w:p>
    <w:p w14:paraId="09AB4E0A" w14:textId="77777777" w:rsidR="00F06BB2" w:rsidRPr="00A430CC" w:rsidRDefault="00F06BB2" w:rsidP="00547A2A">
      <w:pPr>
        <w:pStyle w:val="Osnovnitekst"/>
        <w:spacing w:line="240" w:lineRule="auto"/>
        <w:rPr>
          <w:lang w:val="sr-Cyrl-RS"/>
        </w:rPr>
      </w:pPr>
    </w:p>
    <w:p w14:paraId="2A62175C" w14:textId="13A0AE1A" w:rsidR="5436EDB8" w:rsidRPr="0060150C" w:rsidRDefault="0060150C" w:rsidP="00547A2A">
      <w:pPr>
        <w:pStyle w:val="Naslovteze"/>
        <w:spacing w:line="240" w:lineRule="auto"/>
        <w:rPr>
          <w:lang w:val="sr-Cyrl-RS"/>
        </w:rPr>
      </w:pPr>
      <w:r>
        <w:rPr>
          <w:lang w:val="sr-Cyrl-RS"/>
        </w:rPr>
        <w:t>Конфигурабилни стохастички симулатор епидемија са паралелним извршавањем</w:t>
      </w:r>
    </w:p>
    <w:p w14:paraId="04761C1A" w14:textId="77777777" w:rsidR="00B72437" w:rsidRDefault="00B72437" w:rsidP="00547A2A">
      <w:pPr>
        <w:pStyle w:val="Podnaslovteze"/>
        <w:spacing w:line="240" w:lineRule="auto"/>
        <w:rPr>
          <w:lang w:val="sr-Cyrl-RS"/>
        </w:rPr>
      </w:pPr>
    </w:p>
    <w:p w14:paraId="40AD5616" w14:textId="7C6D3423" w:rsidR="00AE0461" w:rsidRPr="00A430CC" w:rsidRDefault="0060150C" w:rsidP="00547A2A">
      <w:pPr>
        <w:pStyle w:val="Podnaslovteze"/>
        <w:spacing w:line="240" w:lineRule="auto"/>
        <w:rPr>
          <w:lang w:val="sr-Cyrl-RS"/>
        </w:rPr>
      </w:pPr>
      <w:r>
        <w:rPr>
          <w:lang w:val="sr-Cyrl-RS"/>
        </w:rPr>
        <w:t>Пројектни задатак</w:t>
      </w:r>
    </w:p>
    <w:p w14:paraId="4D131A17" w14:textId="77777777" w:rsidR="001E21DE" w:rsidRDefault="001E21DE" w:rsidP="00547A2A">
      <w:pPr>
        <w:pStyle w:val="Osnovnitekst"/>
        <w:spacing w:line="240" w:lineRule="auto"/>
        <w:rPr>
          <w:lang w:val="sr-Cyrl-RS"/>
        </w:rPr>
      </w:pPr>
    </w:p>
    <w:p w14:paraId="4FB21D99" w14:textId="77777777" w:rsidR="001E21DE" w:rsidRDefault="001E21DE" w:rsidP="00547A2A">
      <w:pPr>
        <w:pStyle w:val="Osnovnitekst"/>
        <w:spacing w:line="240" w:lineRule="auto"/>
        <w:rPr>
          <w:lang w:val="sr-Cyrl-RS"/>
        </w:rPr>
      </w:pPr>
    </w:p>
    <w:p w14:paraId="164157E8" w14:textId="77777777" w:rsidR="00662C4B" w:rsidRDefault="00662C4B" w:rsidP="00547A2A">
      <w:pPr>
        <w:pStyle w:val="Osnovnitekst"/>
        <w:spacing w:line="240" w:lineRule="auto"/>
        <w:rPr>
          <w:lang w:val="sr-Cyrl-RS"/>
        </w:rPr>
      </w:pPr>
    </w:p>
    <w:p w14:paraId="2880384B" w14:textId="77777777" w:rsidR="00662C4B" w:rsidRDefault="00662C4B" w:rsidP="00547A2A">
      <w:pPr>
        <w:pStyle w:val="Osnovnitekst"/>
        <w:spacing w:line="240" w:lineRule="auto"/>
        <w:rPr>
          <w:lang w:val="sr-Cyrl-RS"/>
        </w:rPr>
      </w:pPr>
    </w:p>
    <w:p w14:paraId="434A1BA8" w14:textId="77777777" w:rsidR="00662C4B" w:rsidRDefault="00662C4B" w:rsidP="00547A2A">
      <w:pPr>
        <w:pStyle w:val="Osnovnitekst"/>
        <w:spacing w:line="240" w:lineRule="auto"/>
        <w:rPr>
          <w:lang w:val="sr-Cyrl-RS"/>
        </w:rPr>
      </w:pPr>
    </w:p>
    <w:p w14:paraId="4DAFF5CB" w14:textId="77777777" w:rsidR="00662C4B" w:rsidRDefault="00662C4B" w:rsidP="00547A2A">
      <w:pPr>
        <w:pStyle w:val="Osnovnitekst"/>
        <w:spacing w:line="240" w:lineRule="auto"/>
        <w:rPr>
          <w:lang w:val="sr-Cyrl-RS"/>
        </w:rPr>
      </w:pPr>
    </w:p>
    <w:p w14:paraId="1AA2BD54" w14:textId="77777777" w:rsidR="00662C4B" w:rsidRDefault="00662C4B" w:rsidP="00547A2A">
      <w:pPr>
        <w:pStyle w:val="Osnovnitekst"/>
        <w:spacing w:line="240" w:lineRule="auto"/>
        <w:rPr>
          <w:lang w:val="sr-Cyrl-RS"/>
        </w:rPr>
      </w:pPr>
    </w:p>
    <w:p w14:paraId="46BB899E" w14:textId="77777777" w:rsidR="00662C4B" w:rsidRDefault="00662C4B" w:rsidP="00547A2A">
      <w:pPr>
        <w:pStyle w:val="Osnovnitekst"/>
        <w:spacing w:line="240" w:lineRule="auto"/>
        <w:rPr>
          <w:lang w:val="sr-Cyrl-RS"/>
        </w:rPr>
      </w:pPr>
    </w:p>
    <w:p w14:paraId="6A652677" w14:textId="77777777" w:rsidR="00662C4B" w:rsidRPr="001E21DE" w:rsidRDefault="00662C4B" w:rsidP="00547A2A">
      <w:pPr>
        <w:pStyle w:val="Osnovnitekst"/>
        <w:spacing w:line="240" w:lineRule="auto"/>
        <w:rPr>
          <w:lang w:val="sr-Cyrl-RS"/>
        </w:rPr>
      </w:pPr>
    </w:p>
    <w:p w14:paraId="54CC6DDF" w14:textId="77777777" w:rsidR="00A3069A" w:rsidRPr="00A430CC" w:rsidRDefault="00A3069A" w:rsidP="00547A2A">
      <w:pPr>
        <w:pStyle w:val="Osnovnitekst"/>
        <w:spacing w:line="240" w:lineRule="auto"/>
        <w:rPr>
          <w:lang w:val="sr-Cyrl-RS"/>
        </w:rPr>
      </w:pPr>
    </w:p>
    <w:p w14:paraId="419FE2B9" w14:textId="77777777" w:rsidR="00F06BB2" w:rsidRPr="00A430CC" w:rsidRDefault="00F06BB2" w:rsidP="00547A2A">
      <w:pPr>
        <w:pStyle w:val="Osnovnitekst"/>
        <w:spacing w:line="240" w:lineRule="auto"/>
        <w:rPr>
          <w:lang w:val="sr-Cyrl-RS"/>
        </w:rPr>
      </w:pPr>
    </w:p>
    <w:tbl>
      <w:tblPr>
        <w:tblW w:w="0" w:type="auto"/>
        <w:tblLook w:val="01E0" w:firstRow="1" w:lastRow="1" w:firstColumn="1" w:lastColumn="1" w:noHBand="0" w:noVBand="0"/>
      </w:tblPr>
      <w:tblGrid>
        <w:gridCol w:w="5495"/>
        <w:gridCol w:w="4359"/>
      </w:tblGrid>
      <w:tr w:rsidR="00A3069A" w:rsidRPr="00A430CC" w14:paraId="6CAD3E09" w14:textId="77777777" w:rsidTr="004C4302">
        <w:tc>
          <w:tcPr>
            <w:tcW w:w="5495" w:type="dxa"/>
            <w:vAlign w:val="center"/>
          </w:tcPr>
          <w:p w14:paraId="2DC99D76" w14:textId="77777777" w:rsidR="00A3069A" w:rsidRPr="00A430CC" w:rsidRDefault="006412E1" w:rsidP="00547A2A">
            <w:pPr>
              <w:pStyle w:val="Naslovnakandidatimentor"/>
              <w:spacing w:line="240" w:lineRule="auto"/>
              <w:rPr>
                <w:lang w:val="sr-Cyrl-RS"/>
              </w:rPr>
            </w:pPr>
            <w:r w:rsidRPr="00A430CC">
              <w:rPr>
                <w:lang w:val="sr-Cyrl-RS"/>
              </w:rPr>
              <w:t>Ментор</w:t>
            </w:r>
            <w:r w:rsidR="00196C7A" w:rsidRPr="00A430CC">
              <w:rPr>
                <w:lang w:val="sr-Cyrl-RS"/>
              </w:rPr>
              <w:t>:</w:t>
            </w:r>
          </w:p>
        </w:tc>
        <w:tc>
          <w:tcPr>
            <w:tcW w:w="4359" w:type="dxa"/>
            <w:vAlign w:val="center"/>
          </w:tcPr>
          <w:p w14:paraId="2AAA91EF" w14:textId="0981B1A9" w:rsidR="00A3069A" w:rsidRPr="00A430CC" w:rsidRDefault="006412E1" w:rsidP="00547A2A">
            <w:pPr>
              <w:pStyle w:val="Naslovnakandidatimentor"/>
              <w:spacing w:line="240" w:lineRule="auto"/>
              <w:rPr>
                <w:lang w:val="sr-Cyrl-RS"/>
              </w:rPr>
            </w:pPr>
            <w:r w:rsidRPr="00A430CC">
              <w:rPr>
                <w:lang w:val="sr-Cyrl-RS"/>
              </w:rPr>
              <w:t>Кандидат</w:t>
            </w:r>
            <w:r w:rsidR="00196C7A" w:rsidRPr="00A430CC">
              <w:rPr>
                <w:lang w:val="sr-Cyrl-RS"/>
              </w:rPr>
              <w:t>:</w:t>
            </w:r>
          </w:p>
        </w:tc>
      </w:tr>
      <w:tr w:rsidR="00A3069A" w:rsidRPr="00A430CC" w14:paraId="33379C93" w14:textId="77777777" w:rsidTr="004C4302">
        <w:trPr>
          <w:trHeight w:val="491"/>
        </w:trPr>
        <w:tc>
          <w:tcPr>
            <w:tcW w:w="5495" w:type="dxa"/>
            <w:vAlign w:val="center"/>
          </w:tcPr>
          <w:p w14:paraId="4D31D2A9" w14:textId="2094DA26" w:rsidR="00A3069A" w:rsidRPr="004C15C5" w:rsidRDefault="006412E1" w:rsidP="00547A2A">
            <w:pPr>
              <w:pStyle w:val="Naslovnakandidatimentor"/>
              <w:spacing w:line="240" w:lineRule="auto"/>
              <w:rPr>
                <w:lang w:val="sr-Cyrl-RS"/>
              </w:rPr>
            </w:pPr>
            <w:r w:rsidRPr="00A430CC">
              <w:rPr>
                <w:lang w:val="sr-Cyrl-RS"/>
              </w:rPr>
              <w:t>д</w:t>
            </w:r>
            <w:r w:rsidR="0060150C">
              <w:rPr>
                <w:lang w:val="sr-Cyrl-RS"/>
              </w:rPr>
              <w:t>р</w:t>
            </w:r>
            <w:r w:rsidR="00196C7A" w:rsidRPr="00A430CC">
              <w:rPr>
                <w:lang w:val="sr-Cyrl-RS"/>
              </w:rPr>
              <w:t xml:space="preserve"> </w:t>
            </w:r>
            <w:r w:rsidR="0060150C">
              <w:rPr>
                <w:lang w:val="sr-Cyrl-RS"/>
              </w:rPr>
              <w:t>Бранко Маровић</w:t>
            </w:r>
          </w:p>
        </w:tc>
        <w:tc>
          <w:tcPr>
            <w:tcW w:w="4359" w:type="dxa"/>
            <w:vAlign w:val="center"/>
          </w:tcPr>
          <w:p w14:paraId="0B6B6CBF" w14:textId="576C66CF" w:rsidR="004C15C5" w:rsidRPr="004C15C5" w:rsidRDefault="004C15C5" w:rsidP="00547A2A">
            <w:pPr>
              <w:pStyle w:val="Naslovnakandidatimentor"/>
              <w:spacing w:line="240" w:lineRule="auto"/>
              <w:rPr>
                <w:lang w:val="sr-Cyrl-RS"/>
              </w:rPr>
            </w:pPr>
            <w:r>
              <w:rPr>
                <w:lang w:val="sr-Cyrl-RS"/>
              </w:rPr>
              <w:t>Стефан Милановић 2019/3098</w:t>
            </w:r>
          </w:p>
        </w:tc>
      </w:tr>
    </w:tbl>
    <w:p w14:paraId="777E8E4A" w14:textId="77777777" w:rsidR="00F06BB2" w:rsidRPr="00A430CC" w:rsidRDefault="00F06BB2" w:rsidP="00547A2A">
      <w:pPr>
        <w:pStyle w:val="Osnovnitekst"/>
        <w:spacing w:line="240" w:lineRule="auto"/>
        <w:rPr>
          <w:lang w:val="sr-Cyrl-RS"/>
        </w:rPr>
      </w:pPr>
    </w:p>
    <w:p w14:paraId="0A44D0A7" w14:textId="6C835531" w:rsidR="00F06BB2" w:rsidRPr="00A430CC" w:rsidRDefault="006412E1" w:rsidP="00547A2A">
      <w:pPr>
        <w:pStyle w:val="Vremepredajeteze"/>
        <w:spacing w:line="240" w:lineRule="auto"/>
        <w:rPr>
          <w:lang w:val="sr-Cyrl-RS"/>
        </w:rPr>
      </w:pPr>
      <w:r w:rsidRPr="00A430CC">
        <w:rPr>
          <w:lang w:val="sr-Cyrl-RS"/>
        </w:rPr>
        <w:t>Београд</w:t>
      </w:r>
      <w:r w:rsidR="00A3069A" w:rsidRPr="00A430CC">
        <w:rPr>
          <w:lang w:val="sr-Cyrl-RS"/>
        </w:rPr>
        <w:t xml:space="preserve">, </w:t>
      </w:r>
      <w:r w:rsidR="0060150C">
        <w:rPr>
          <w:lang w:val="sr-Cyrl-RS"/>
        </w:rPr>
        <w:t>Фебруар</w:t>
      </w:r>
      <w:r w:rsidR="00A3069A" w:rsidRPr="00A430CC">
        <w:rPr>
          <w:lang w:val="sr-Cyrl-RS"/>
        </w:rPr>
        <w:t xml:space="preserve"> 20</w:t>
      </w:r>
      <w:r w:rsidR="008C1951">
        <w:rPr>
          <w:lang w:val="sr-Cyrl-RS"/>
        </w:rPr>
        <w:t>20</w:t>
      </w:r>
      <w:r w:rsidR="00A3069A" w:rsidRPr="00A430CC">
        <w:rPr>
          <w:lang w:val="sr-Cyrl-RS"/>
        </w:rPr>
        <w:t>.</w:t>
      </w:r>
    </w:p>
    <w:p w14:paraId="20F9E818" w14:textId="77777777" w:rsidR="00F06BB2" w:rsidRPr="00A430CC" w:rsidRDefault="006412E1" w:rsidP="00547A2A">
      <w:pPr>
        <w:pStyle w:val="SadrajLiteratura"/>
        <w:rPr>
          <w:lang w:val="sr-Cyrl-RS"/>
        </w:rPr>
      </w:pPr>
      <w:bookmarkStart w:id="0" w:name="_Toc29991180"/>
      <w:bookmarkStart w:id="1" w:name="_Toc30162316"/>
      <w:bookmarkStart w:id="2" w:name="_Toc31403118"/>
      <w:r w:rsidRPr="00A430CC">
        <w:rPr>
          <w:lang w:val="sr-Cyrl-RS"/>
        </w:rPr>
        <w:lastRenderedPageBreak/>
        <w:t>Садржај</w:t>
      </w:r>
      <w:bookmarkEnd w:id="0"/>
      <w:bookmarkEnd w:id="1"/>
      <w:bookmarkEnd w:id="2"/>
    </w:p>
    <w:p w14:paraId="04B7E56E" w14:textId="7D9598B0" w:rsidR="008778B8" w:rsidRDefault="00D20D2B">
      <w:pPr>
        <w:pStyle w:val="TOC1"/>
        <w:tabs>
          <w:tab w:val="right" w:leader="dot" w:pos="9628"/>
        </w:tabs>
        <w:rPr>
          <w:rFonts w:asciiTheme="minorHAnsi" w:hAnsiTheme="minorHAnsi" w:cstheme="minorBidi"/>
          <w:b w:val="0"/>
          <w:bCs w:val="0"/>
          <w:caps w:val="0"/>
          <w:noProof/>
          <w:sz w:val="22"/>
          <w:szCs w:val="22"/>
          <w:lang w:eastAsia="ja-JP"/>
        </w:rPr>
      </w:pPr>
      <w:r w:rsidRPr="00A430CC">
        <w:rPr>
          <w:lang w:val="sr-Cyrl-RS"/>
        </w:rPr>
        <w:fldChar w:fldCharType="begin"/>
      </w:r>
      <w:r w:rsidR="0021095F" w:rsidRPr="00A430CC">
        <w:rPr>
          <w:lang w:val="sr-Cyrl-RS"/>
        </w:rPr>
        <w:instrText xml:space="preserve"> TOC \o "1-3" \h \z \u </w:instrText>
      </w:r>
      <w:r w:rsidRPr="00A430CC">
        <w:rPr>
          <w:lang w:val="sr-Cyrl-RS"/>
        </w:rPr>
        <w:fldChar w:fldCharType="separate"/>
      </w:r>
      <w:hyperlink w:anchor="_Toc31403118" w:history="1">
        <w:r w:rsidR="008778B8" w:rsidRPr="008869DF">
          <w:rPr>
            <w:rStyle w:val="Hyperlink"/>
            <w:noProof/>
            <w:lang w:val="sr-Cyrl-RS"/>
          </w:rPr>
          <w:t>Садржај</w:t>
        </w:r>
        <w:r w:rsidR="008778B8">
          <w:rPr>
            <w:noProof/>
            <w:webHidden/>
          </w:rPr>
          <w:tab/>
        </w:r>
        <w:r w:rsidR="008778B8">
          <w:rPr>
            <w:noProof/>
            <w:webHidden/>
          </w:rPr>
          <w:fldChar w:fldCharType="begin"/>
        </w:r>
        <w:r w:rsidR="008778B8">
          <w:rPr>
            <w:noProof/>
            <w:webHidden/>
          </w:rPr>
          <w:instrText xml:space="preserve"> PAGEREF _Toc31403118 \h </w:instrText>
        </w:r>
        <w:r w:rsidR="008778B8">
          <w:rPr>
            <w:noProof/>
            <w:webHidden/>
          </w:rPr>
        </w:r>
        <w:r w:rsidR="008778B8">
          <w:rPr>
            <w:noProof/>
            <w:webHidden/>
          </w:rPr>
          <w:fldChar w:fldCharType="separate"/>
        </w:r>
        <w:r w:rsidR="008778B8">
          <w:rPr>
            <w:noProof/>
            <w:webHidden/>
          </w:rPr>
          <w:t>2</w:t>
        </w:r>
        <w:r w:rsidR="008778B8">
          <w:rPr>
            <w:noProof/>
            <w:webHidden/>
          </w:rPr>
          <w:fldChar w:fldCharType="end"/>
        </w:r>
      </w:hyperlink>
    </w:p>
    <w:p w14:paraId="1DE95520" w14:textId="48A68665" w:rsidR="008778B8" w:rsidRDefault="008778B8">
      <w:pPr>
        <w:pStyle w:val="TOC1"/>
        <w:tabs>
          <w:tab w:val="left" w:pos="480"/>
          <w:tab w:val="right" w:leader="dot" w:pos="9628"/>
        </w:tabs>
        <w:rPr>
          <w:rFonts w:asciiTheme="minorHAnsi" w:hAnsiTheme="minorHAnsi" w:cstheme="minorBidi"/>
          <w:b w:val="0"/>
          <w:bCs w:val="0"/>
          <w:caps w:val="0"/>
          <w:noProof/>
          <w:sz w:val="22"/>
          <w:szCs w:val="22"/>
          <w:lang w:eastAsia="ja-JP"/>
        </w:rPr>
      </w:pPr>
      <w:hyperlink w:anchor="_Toc31403119" w:history="1">
        <w:r w:rsidRPr="008869DF">
          <w:rPr>
            <w:rStyle w:val="Hyperlink"/>
            <w:noProof/>
            <w:lang w:val="sr-Cyrl-RS"/>
          </w:rPr>
          <w:t>1.</w:t>
        </w:r>
        <w:r>
          <w:rPr>
            <w:rFonts w:asciiTheme="minorHAnsi" w:hAnsiTheme="minorHAnsi" w:cstheme="minorBidi"/>
            <w:b w:val="0"/>
            <w:bCs w:val="0"/>
            <w:caps w:val="0"/>
            <w:noProof/>
            <w:sz w:val="22"/>
            <w:szCs w:val="22"/>
            <w:lang w:eastAsia="ja-JP"/>
          </w:rPr>
          <w:tab/>
        </w:r>
        <w:r w:rsidRPr="008869DF">
          <w:rPr>
            <w:rStyle w:val="Hyperlink"/>
            <w:noProof/>
            <w:lang w:val="sr-Cyrl-RS"/>
          </w:rPr>
          <w:t>Увод</w:t>
        </w:r>
        <w:r>
          <w:rPr>
            <w:noProof/>
            <w:webHidden/>
          </w:rPr>
          <w:tab/>
        </w:r>
        <w:r>
          <w:rPr>
            <w:noProof/>
            <w:webHidden/>
          </w:rPr>
          <w:fldChar w:fldCharType="begin"/>
        </w:r>
        <w:r>
          <w:rPr>
            <w:noProof/>
            <w:webHidden/>
          </w:rPr>
          <w:instrText xml:space="preserve"> PAGEREF _Toc31403119 \h </w:instrText>
        </w:r>
        <w:r>
          <w:rPr>
            <w:noProof/>
            <w:webHidden/>
          </w:rPr>
        </w:r>
        <w:r>
          <w:rPr>
            <w:noProof/>
            <w:webHidden/>
          </w:rPr>
          <w:fldChar w:fldCharType="separate"/>
        </w:r>
        <w:r>
          <w:rPr>
            <w:noProof/>
            <w:webHidden/>
          </w:rPr>
          <w:t>3</w:t>
        </w:r>
        <w:r>
          <w:rPr>
            <w:noProof/>
            <w:webHidden/>
          </w:rPr>
          <w:fldChar w:fldCharType="end"/>
        </w:r>
      </w:hyperlink>
    </w:p>
    <w:p w14:paraId="1B736DE4" w14:textId="23AA13DA" w:rsidR="008778B8" w:rsidRDefault="008778B8">
      <w:pPr>
        <w:pStyle w:val="TOC1"/>
        <w:tabs>
          <w:tab w:val="left" w:pos="480"/>
          <w:tab w:val="right" w:leader="dot" w:pos="9628"/>
        </w:tabs>
        <w:rPr>
          <w:rFonts w:asciiTheme="minorHAnsi" w:hAnsiTheme="minorHAnsi" w:cstheme="minorBidi"/>
          <w:b w:val="0"/>
          <w:bCs w:val="0"/>
          <w:caps w:val="0"/>
          <w:noProof/>
          <w:sz w:val="22"/>
          <w:szCs w:val="22"/>
          <w:lang w:eastAsia="ja-JP"/>
        </w:rPr>
      </w:pPr>
      <w:hyperlink w:anchor="_Toc31403120" w:history="1">
        <w:r w:rsidRPr="008869DF">
          <w:rPr>
            <w:rStyle w:val="Hyperlink"/>
            <w:noProof/>
            <w:lang w:val="sr-Cyrl-RS"/>
          </w:rPr>
          <w:t>2.</w:t>
        </w:r>
        <w:r>
          <w:rPr>
            <w:rFonts w:asciiTheme="minorHAnsi" w:hAnsiTheme="minorHAnsi" w:cstheme="minorBidi"/>
            <w:b w:val="0"/>
            <w:bCs w:val="0"/>
            <w:caps w:val="0"/>
            <w:noProof/>
            <w:sz w:val="22"/>
            <w:szCs w:val="22"/>
            <w:lang w:eastAsia="ja-JP"/>
          </w:rPr>
          <w:tab/>
        </w:r>
        <w:r w:rsidRPr="008869DF">
          <w:rPr>
            <w:rStyle w:val="Hyperlink"/>
            <w:noProof/>
            <w:lang w:val="sr-Cyrl-RS"/>
          </w:rPr>
          <w:t>Дизајн и имплементација решења</w:t>
        </w:r>
        <w:r>
          <w:rPr>
            <w:noProof/>
            <w:webHidden/>
          </w:rPr>
          <w:tab/>
        </w:r>
        <w:r>
          <w:rPr>
            <w:noProof/>
            <w:webHidden/>
          </w:rPr>
          <w:fldChar w:fldCharType="begin"/>
        </w:r>
        <w:r>
          <w:rPr>
            <w:noProof/>
            <w:webHidden/>
          </w:rPr>
          <w:instrText xml:space="preserve"> PAGEREF _Toc31403120 \h </w:instrText>
        </w:r>
        <w:r>
          <w:rPr>
            <w:noProof/>
            <w:webHidden/>
          </w:rPr>
        </w:r>
        <w:r>
          <w:rPr>
            <w:noProof/>
            <w:webHidden/>
          </w:rPr>
          <w:fldChar w:fldCharType="separate"/>
        </w:r>
        <w:r>
          <w:rPr>
            <w:noProof/>
            <w:webHidden/>
          </w:rPr>
          <w:t>4</w:t>
        </w:r>
        <w:r>
          <w:rPr>
            <w:noProof/>
            <w:webHidden/>
          </w:rPr>
          <w:fldChar w:fldCharType="end"/>
        </w:r>
      </w:hyperlink>
    </w:p>
    <w:p w14:paraId="364B7F52" w14:textId="3DC14F3F" w:rsidR="008778B8" w:rsidRDefault="008778B8">
      <w:pPr>
        <w:pStyle w:val="TOC2"/>
        <w:tabs>
          <w:tab w:val="left" w:pos="960"/>
          <w:tab w:val="right" w:leader="dot" w:pos="9628"/>
        </w:tabs>
        <w:rPr>
          <w:rFonts w:asciiTheme="minorHAnsi" w:hAnsiTheme="minorHAnsi" w:cstheme="minorBidi"/>
          <w:smallCaps w:val="0"/>
          <w:noProof/>
          <w:sz w:val="22"/>
          <w:szCs w:val="22"/>
          <w:lang w:eastAsia="ja-JP"/>
        </w:rPr>
      </w:pPr>
      <w:hyperlink w:anchor="_Toc31403121" w:history="1">
        <w:r w:rsidRPr="008869DF">
          <w:rPr>
            <w:rStyle w:val="Hyperlink"/>
            <w:noProof/>
            <w:lang w:val="sr-Cyrl-RS"/>
          </w:rPr>
          <w:t>2.1.</w:t>
        </w:r>
        <w:r>
          <w:rPr>
            <w:rFonts w:asciiTheme="minorHAnsi" w:hAnsiTheme="minorHAnsi" w:cstheme="minorBidi"/>
            <w:smallCaps w:val="0"/>
            <w:noProof/>
            <w:sz w:val="22"/>
            <w:szCs w:val="22"/>
            <w:lang w:eastAsia="ja-JP"/>
          </w:rPr>
          <w:tab/>
        </w:r>
        <w:r w:rsidRPr="008869DF">
          <w:rPr>
            <w:rStyle w:val="Hyperlink"/>
            <w:noProof/>
            <w:lang w:val="sr-Cyrl-RS"/>
          </w:rPr>
          <w:t>Стохастички модели епидемија</w:t>
        </w:r>
        <w:r>
          <w:rPr>
            <w:noProof/>
            <w:webHidden/>
          </w:rPr>
          <w:tab/>
        </w:r>
        <w:r>
          <w:rPr>
            <w:noProof/>
            <w:webHidden/>
          </w:rPr>
          <w:fldChar w:fldCharType="begin"/>
        </w:r>
        <w:r>
          <w:rPr>
            <w:noProof/>
            <w:webHidden/>
          </w:rPr>
          <w:instrText xml:space="preserve"> PAGEREF _Toc31403121 \h </w:instrText>
        </w:r>
        <w:r>
          <w:rPr>
            <w:noProof/>
            <w:webHidden/>
          </w:rPr>
        </w:r>
        <w:r>
          <w:rPr>
            <w:noProof/>
            <w:webHidden/>
          </w:rPr>
          <w:fldChar w:fldCharType="separate"/>
        </w:r>
        <w:r>
          <w:rPr>
            <w:noProof/>
            <w:webHidden/>
          </w:rPr>
          <w:t>4</w:t>
        </w:r>
        <w:r>
          <w:rPr>
            <w:noProof/>
            <w:webHidden/>
          </w:rPr>
          <w:fldChar w:fldCharType="end"/>
        </w:r>
      </w:hyperlink>
    </w:p>
    <w:p w14:paraId="09604F2C" w14:textId="4FB4202D" w:rsidR="008778B8" w:rsidRDefault="008778B8">
      <w:pPr>
        <w:pStyle w:val="TOC2"/>
        <w:tabs>
          <w:tab w:val="left" w:pos="960"/>
          <w:tab w:val="right" w:leader="dot" w:pos="9628"/>
        </w:tabs>
        <w:rPr>
          <w:rFonts w:asciiTheme="minorHAnsi" w:hAnsiTheme="minorHAnsi" w:cstheme="minorBidi"/>
          <w:smallCaps w:val="0"/>
          <w:noProof/>
          <w:sz w:val="22"/>
          <w:szCs w:val="22"/>
          <w:lang w:eastAsia="ja-JP"/>
        </w:rPr>
      </w:pPr>
      <w:hyperlink w:anchor="_Toc31403122" w:history="1">
        <w:r w:rsidRPr="008869DF">
          <w:rPr>
            <w:rStyle w:val="Hyperlink"/>
            <w:noProof/>
            <w:lang w:val="sr-Cyrl-RS"/>
          </w:rPr>
          <w:t>2.2.</w:t>
        </w:r>
        <w:r>
          <w:rPr>
            <w:rFonts w:asciiTheme="minorHAnsi" w:hAnsiTheme="minorHAnsi" w:cstheme="minorBidi"/>
            <w:smallCaps w:val="0"/>
            <w:noProof/>
            <w:sz w:val="22"/>
            <w:szCs w:val="22"/>
            <w:lang w:eastAsia="ja-JP"/>
          </w:rPr>
          <w:tab/>
        </w:r>
        <w:r w:rsidRPr="008869DF">
          <w:rPr>
            <w:rStyle w:val="Hyperlink"/>
            <w:noProof/>
            <w:lang w:val="sr-Cyrl-RS"/>
          </w:rPr>
          <w:t>Дизајн система</w:t>
        </w:r>
        <w:r>
          <w:rPr>
            <w:noProof/>
            <w:webHidden/>
          </w:rPr>
          <w:tab/>
        </w:r>
        <w:r>
          <w:rPr>
            <w:noProof/>
            <w:webHidden/>
          </w:rPr>
          <w:fldChar w:fldCharType="begin"/>
        </w:r>
        <w:r>
          <w:rPr>
            <w:noProof/>
            <w:webHidden/>
          </w:rPr>
          <w:instrText xml:space="preserve"> PAGEREF _Toc31403122 \h </w:instrText>
        </w:r>
        <w:r>
          <w:rPr>
            <w:noProof/>
            <w:webHidden/>
          </w:rPr>
        </w:r>
        <w:r>
          <w:rPr>
            <w:noProof/>
            <w:webHidden/>
          </w:rPr>
          <w:fldChar w:fldCharType="separate"/>
        </w:r>
        <w:r>
          <w:rPr>
            <w:noProof/>
            <w:webHidden/>
          </w:rPr>
          <w:t>5</w:t>
        </w:r>
        <w:r>
          <w:rPr>
            <w:noProof/>
            <w:webHidden/>
          </w:rPr>
          <w:fldChar w:fldCharType="end"/>
        </w:r>
      </w:hyperlink>
    </w:p>
    <w:p w14:paraId="4ECA116B" w14:textId="34B97F1F" w:rsidR="008778B8" w:rsidRDefault="008778B8">
      <w:pPr>
        <w:pStyle w:val="TOC2"/>
        <w:tabs>
          <w:tab w:val="left" w:pos="960"/>
          <w:tab w:val="right" w:leader="dot" w:pos="9628"/>
        </w:tabs>
        <w:rPr>
          <w:rFonts w:asciiTheme="minorHAnsi" w:hAnsiTheme="minorHAnsi" w:cstheme="minorBidi"/>
          <w:smallCaps w:val="0"/>
          <w:noProof/>
          <w:sz w:val="22"/>
          <w:szCs w:val="22"/>
          <w:lang w:eastAsia="ja-JP"/>
        </w:rPr>
      </w:pPr>
      <w:hyperlink w:anchor="_Toc31403123" w:history="1">
        <w:r w:rsidRPr="008869DF">
          <w:rPr>
            <w:rStyle w:val="Hyperlink"/>
            <w:noProof/>
            <w:lang w:val="sr-Cyrl-RS"/>
          </w:rPr>
          <w:t>2.3.</w:t>
        </w:r>
        <w:r>
          <w:rPr>
            <w:rFonts w:asciiTheme="minorHAnsi" w:hAnsiTheme="minorHAnsi" w:cstheme="minorBidi"/>
            <w:smallCaps w:val="0"/>
            <w:noProof/>
            <w:sz w:val="22"/>
            <w:szCs w:val="22"/>
            <w:lang w:eastAsia="ja-JP"/>
          </w:rPr>
          <w:tab/>
        </w:r>
        <w:r w:rsidRPr="008869DF">
          <w:rPr>
            <w:rStyle w:val="Hyperlink"/>
            <w:noProof/>
            <w:lang w:val="sr-Cyrl-RS"/>
          </w:rPr>
          <w:t>Коришћене библиотеке</w:t>
        </w:r>
        <w:r>
          <w:rPr>
            <w:noProof/>
            <w:webHidden/>
          </w:rPr>
          <w:tab/>
        </w:r>
        <w:r>
          <w:rPr>
            <w:noProof/>
            <w:webHidden/>
          </w:rPr>
          <w:fldChar w:fldCharType="begin"/>
        </w:r>
        <w:r>
          <w:rPr>
            <w:noProof/>
            <w:webHidden/>
          </w:rPr>
          <w:instrText xml:space="preserve"> PAGEREF _Toc31403123 \h </w:instrText>
        </w:r>
        <w:r>
          <w:rPr>
            <w:noProof/>
            <w:webHidden/>
          </w:rPr>
        </w:r>
        <w:r>
          <w:rPr>
            <w:noProof/>
            <w:webHidden/>
          </w:rPr>
          <w:fldChar w:fldCharType="separate"/>
        </w:r>
        <w:r>
          <w:rPr>
            <w:noProof/>
            <w:webHidden/>
          </w:rPr>
          <w:t>6</w:t>
        </w:r>
        <w:r>
          <w:rPr>
            <w:noProof/>
            <w:webHidden/>
          </w:rPr>
          <w:fldChar w:fldCharType="end"/>
        </w:r>
      </w:hyperlink>
    </w:p>
    <w:p w14:paraId="390B05D2" w14:textId="3F138C9B" w:rsidR="008778B8" w:rsidRDefault="008778B8">
      <w:pPr>
        <w:pStyle w:val="TOC2"/>
        <w:tabs>
          <w:tab w:val="left" w:pos="960"/>
          <w:tab w:val="right" w:leader="dot" w:pos="9628"/>
        </w:tabs>
        <w:rPr>
          <w:rFonts w:asciiTheme="minorHAnsi" w:hAnsiTheme="minorHAnsi" w:cstheme="minorBidi"/>
          <w:smallCaps w:val="0"/>
          <w:noProof/>
          <w:sz w:val="22"/>
          <w:szCs w:val="22"/>
          <w:lang w:eastAsia="ja-JP"/>
        </w:rPr>
      </w:pPr>
      <w:hyperlink w:anchor="_Toc31403124" w:history="1">
        <w:r w:rsidRPr="008869DF">
          <w:rPr>
            <w:rStyle w:val="Hyperlink"/>
            <w:noProof/>
            <w:lang w:val="sr-Cyrl-RS"/>
          </w:rPr>
          <w:t>2.4.</w:t>
        </w:r>
        <w:r>
          <w:rPr>
            <w:rFonts w:asciiTheme="minorHAnsi" w:hAnsiTheme="minorHAnsi" w:cstheme="minorBidi"/>
            <w:smallCaps w:val="0"/>
            <w:noProof/>
            <w:sz w:val="22"/>
            <w:szCs w:val="22"/>
            <w:lang w:eastAsia="ja-JP"/>
          </w:rPr>
          <w:tab/>
        </w:r>
        <w:r w:rsidRPr="008869DF">
          <w:rPr>
            <w:rStyle w:val="Hyperlink"/>
            <w:noProof/>
            <w:lang w:val="sr-Cyrl-RS"/>
          </w:rPr>
          <w:t>Имплементација система</w:t>
        </w:r>
        <w:r>
          <w:rPr>
            <w:noProof/>
            <w:webHidden/>
          </w:rPr>
          <w:tab/>
        </w:r>
        <w:r>
          <w:rPr>
            <w:noProof/>
            <w:webHidden/>
          </w:rPr>
          <w:fldChar w:fldCharType="begin"/>
        </w:r>
        <w:r>
          <w:rPr>
            <w:noProof/>
            <w:webHidden/>
          </w:rPr>
          <w:instrText xml:space="preserve"> PAGEREF _Toc31403124 \h </w:instrText>
        </w:r>
        <w:r>
          <w:rPr>
            <w:noProof/>
            <w:webHidden/>
          </w:rPr>
        </w:r>
        <w:r>
          <w:rPr>
            <w:noProof/>
            <w:webHidden/>
          </w:rPr>
          <w:fldChar w:fldCharType="separate"/>
        </w:r>
        <w:r>
          <w:rPr>
            <w:noProof/>
            <w:webHidden/>
          </w:rPr>
          <w:t>6</w:t>
        </w:r>
        <w:r>
          <w:rPr>
            <w:noProof/>
            <w:webHidden/>
          </w:rPr>
          <w:fldChar w:fldCharType="end"/>
        </w:r>
      </w:hyperlink>
    </w:p>
    <w:p w14:paraId="76EB1BDB" w14:textId="2326F169" w:rsidR="008778B8" w:rsidRDefault="008778B8">
      <w:pPr>
        <w:pStyle w:val="TOC3"/>
        <w:tabs>
          <w:tab w:val="left" w:pos="1200"/>
          <w:tab w:val="right" w:leader="dot" w:pos="9628"/>
        </w:tabs>
        <w:rPr>
          <w:rFonts w:asciiTheme="minorHAnsi" w:hAnsiTheme="minorHAnsi" w:cstheme="minorBidi"/>
          <w:i w:val="0"/>
          <w:iCs w:val="0"/>
          <w:noProof/>
          <w:sz w:val="22"/>
          <w:szCs w:val="22"/>
          <w:lang w:eastAsia="ja-JP"/>
        </w:rPr>
      </w:pPr>
      <w:hyperlink w:anchor="_Toc31403125" w:history="1">
        <w:r w:rsidRPr="008869DF">
          <w:rPr>
            <w:rStyle w:val="Hyperlink"/>
            <w:noProof/>
          </w:rPr>
          <w:t>2.4.1.</w:t>
        </w:r>
        <w:r>
          <w:rPr>
            <w:rFonts w:asciiTheme="minorHAnsi" w:hAnsiTheme="minorHAnsi" w:cstheme="minorBidi"/>
            <w:i w:val="0"/>
            <w:iCs w:val="0"/>
            <w:noProof/>
            <w:sz w:val="22"/>
            <w:szCs w:val="22"/>
            <w:lang w:eastAsia="ja-JP"/>
          </w:rPr>
          <w:tab/>
        </w:r>
        <w:r w:rsidRPr="008869DF">
          <w:rPr>
            <w:rStyle w:val="Hyperlink"/>
            <w:noProof/>
            <w:lang w:val="sr-Cyrl-RS"/>
          </w:rPr>
          <w:t xml:space="preserve">Класа </w:t>
        </w:r>
        <w:r w:rsidRPr="008869DF">
          <w:rPr>
            <w:rStyle w:val="Hyperlink"/>
            <w:noProof/>
          </w:rPr>
          <w:t>ConfigFileParser (ConfigFileParser.h, ConfigFileParser.cpp)</w:t>
        </w:r>
        <w:r>
          <w:rPr>
            <w:noProof/>
            <w:webHidden/>
          </w:rPr>
          <w:tab/>
        </w:r>
        <w:r>
          <w:rPr>
            <w:noProof/>
            <w:webHidden/>
          </w:rPr>
          <w:fldChar w:fldCharType="begin"/>
        </w:r>
        <w:r>
          <w:rPr>
            <w:noProof/>
            <w:webHidden/>
          </w:rPr>
          <w:instrText xml:space="preserve"> PAGEREF _Toc31403125 \h </w:instrText>
        </w:r>
        <w:r>
          <w:rPr>
            <w:noProof/>
            <w:webHidden/>
          </w:rPr>
        </w:r>
        <w:r>
          <w:rPr>
            <w:noProof/>
            <w:webHidden/>
          </w:rPr>
          <w:fldChar w:fldCharType="separate"/>
        </w:r>
        <w:r>
          <w:rPr>
            <w:noProof/>
            <w:webHidden/>
          </w:rPr>
          <w:t>6</w:t>
        </w:r>
        <w:r>
          <w:rPr>
            <w:noProof/>
            <w:webHidden/>
          </w:rPr>
          <w:fldChar w:fldCharType="end"/>
        </w:r>
      </w:hyperlink>
    </w:p>
    <w:p w14:paraId="3498A735" w14:textId="201D76EF" w:rsidR="008778B8" w:rsidRDefault="008778B8">
      <w:pPr>
        <w:pStyle w:val="TOC3"/>
        <w:tabs>
          <w:tab w:val="left" w:pos="1200"/>
          <w:tab w:val="right" w:leader="dot" w:pos="9628"/>
        </w:tabs>
        <w:rPr>
          <w:rFonts w:asciiTheme="minorHAnsi" w:hAnsiTheme="minorHAnsi" w:cstheme="minorBidi"/>
          <w:i w:val="0"/>
          <w:iCs w:val="0"/>
          <w:noProof/>
          <w:sz w:val="22"/>
          <w:szCs w:val="22"/>
          <w:lang w:eastAsia="ja-JP"/>
        </w:rPr>
      </w:pPr>
      <w:hyperlink w:anchor="_Toc31403126" w:history="1">
        <w:r w:rsidRPr="008869DF">
          <w:rPr>
            <w:rStyle w:val="Hyperlink"/>
            <w:noProof/>
          </w:rPr>
          <w:t>2.4.2.</w:t>
        </w:r>
        <w:r>
          <w:rPr>
            <w:rFonts w:asciiTheme="minorHAnsi" w:hAnsiTheme="minorHAnsi" w:cstheme="minorBidi"/>
            <w:i w:val="0"/>
            <w:iCs w:val="0"/>
            <w:noProof/>
            <w:sz w:val="22"/>
            <w:szCs w:val="22"/>
            <w:lang w:eastAsia="ja-JP"/>
          </w:rPr>
          <w:tab/>
        </w:r>
        <w:r w:rsidRPr="008869DF">
          <w:rPr>
            <w:rStyle w:val="Hyperlink"/>
            <w:noProof/>
            <w:lang w:val="sr-Cyrl-RS"/>
          </w:rPr>
          <w:t xml:space="preserve">Класа </w:t>
        </w:r>
        <w:r w:rsidRPr="008869DF">
          <w:rPr>
            <w:rStyle w:val="Hyperlink"/>
            <w:noProof/>
          </w:rPr>
          <w:t>Configuration</w:t>
        </w:r>
        <w:r w:rsidRPr="008869DF">
          <w:rPr>
            <w:rStyle w:val="Hyperlink"/>
            <w:noProof/>
            <w:lang w:val="sr-Cyrl-RS"/>
          </w:rPr>
          <w:t xml:space="preserve"> (</w:t>
        </w:r>
        <w:r w:rsidRPr="008869DF">
          <w:rPr>
            <w:rStyle w:val="Hyperlink"/>
            <w:noProof/>
          </w:rPr>
          <w:t>Configuration.h, Configuration.cpp)</w:t>
        </w:r>
        <w:r>
          <w:rPr>
            <w:noProof/>
            <w:webHidden/>
          </w:rPr>
          <w:tab/>
        </w:r>
        <w:r>
          <w:rPr>
            <w:noProof/>
            <w:webHidden/>
          </w:rPr>
          <w:fldChar w:fldCharType="begin"/>
        </w:r>
        <w:r>
          <w:rPr>
            <w:noProof/>
            <w:webHidden/>
          </w:rPr>
          <w:instrText xml:space="preserve"> PAGEREF _Toc31403126 \h </w:instrText>
        </w:r>
        <w:r>
          <w:rPr>
            <w:noProof/>
            <w:webHidden/>
          </w:rPr>
        </w:r>
        <w:r>
          <w:rPr>
            <w:noProof/>
            <w:webHidden/>
          </w:rPr>
          <w:fldChar w:fldCharType="separate"/>
        </w:r>
        <w:r>
          <w:rPr>
            <w:noProof/>
            <w:webHidden/>
          </w:rPr>
          <w:t>6</w:t>
        </w:r>
        <w:r>
          <w:rPr>
            <w:noProof/>
            <w:webHidden/>
          </w:rPr>
          <w:fldChar w:fldCharType="end"/>
        </w:r>
      </w:hyperlink>
    </w:p>
    <w:p w14:paraId="5F535F77" w14:textId="07D505F0" w:rsidR="008778B8" w:rsidRDefault="008778B8">
      <w:pPr>
        <w:pStyle w:val="TOC3"/>
        <w:tabs>
          <w:tab w:val="left" w:pos="1200"/>
          <w:tab w:val="right" w:leader="dot" w:pos="9628"/>
        </w:tabs>
        <w:rPr>
          <w:rFonts w:asciiTheme="minorHAnsi" w:hAnsiTheme="minorHAnsi" w:cstheme="minorBidi"/>
          <w:i w:val="0"/>
          <w:iCs w:val="0"/>
          <w:noProof/>
          <w:sz w:val="22"/>
          <w:szCs w:val="22"/>
          <w:lang w:eastAsia="ja-JP"/>
        </w:rPr>
      </w:pPr>
      <w:hyperlink w:anchor="_Toc31403127" w:history="1">
        <w:r w:rsidRPr="008869DF">
          <w:rPr>
            <w:rStyle w:val="Hyperlink"/>
            <w:noProof/>
          </w:rPr>
          <w:t>2.4.3.</w:t>
        </w:r>
        <w:r>
          <w:rPr>
            <w:rFonts w:asciiTheme="minorHAnsi" w:hAnsiTheme="minorHAnsi" w:cstheme="minorBidi"/>
            <w:i w:val="0"/>
            <w:iCs w:val="0"/>
            <w:noProof/>
            <w:sz w:val="22"/>
            <w:szCs w:val="22"/>
            <w:lang w:eastAsia="ja-JP"/>
          </w:rPr>
          <w:tab/>
        </w:r>
        <w:r w:rsidRPr="008869DF">
          <w:rPr>
            <w:rStyle w:val="Hyperlink"/>
            <w:noProof/>
            <w:lang w:val="sr-Cyrl-RS"/>
          </w:rPr>
          <w:t xml:space="preserve">Класа </w:t>
        </w:r>
        <w:r w:rsidRPr="008869DF">
          <w:rPr>
            <w:rStyle w:val="Hyperlink"/>
            <w:noProof/>
          </w:rPr>
          <w:t>Simulator (Simulator.h, Simulator.cpp)</w:t>
        </w:r>
        <w:r>
          <w:rPr>
            <w:noProof/>
            <w:webHidden/>
          </w:rPr>
          <w:tab/>
        </w:r>
        <w:r>
          <w:rPr>
            <w:noProof/>
            <w:webHidden/>
          </w:rPr>
          <w:fldChar w:fldCharType="begin"/>
        </w:r>
        <w:r>
          <w:rPr>
            <w:noProof/>
            <w:webHidden/>
          </w:rPr>
          <w:instrText xml:space="preserve"> PAGEREF _Toc31403127 \h </w:instrText>
        </w:r>
        <w:r>
          <w:rPr>
            <w:noProof/>
            <w:webHidden/>
          </w:rPr>
        </w:r>
        <w:r>
          <w:rPr>
            <w:noProof/>
            <w:webHidden/>
          </w:rPr>
          <w:fldChar w:fldCharType="separate"/>
        </w:r>
        <w:r>
          <w:rPr>
            <w:noProof/>
            <w:webHidden/>
          </w:rPr>
          <w:t>6</w:t>
        </w:r>
        <w:r>
          <w:rPr>
            <w:noProof/>
            <w:webHidden/>
          </w:rPr>
          <w:fldChar w:fldCharType="end"/>
        </w:r>
      </w:hyperlink>
    </w:p>
    <w:p w14:paraId="1C822F73" w14:textId="0B7B928E" w:rsidR="008778B8" w:rsidRDefault="008778B8">
      <w:pPr>
        <w:pStyle w:val="TOC3"/>
        <w:tabs>
          <w:tab w:val="left" w:pos="1200"/>
          <w:tab w:val="right" w:leader="dot" w:pos="9628"/>
        </w:tabs>
        <w:rPr>
          <w:rFonts w:asciiTheme="minorHAnsi" w:hAnsiTheme="minorHAnsi" w:cstheme="minorBidi"/>
          <w:i w:val="0"/>
          <w:iCs w:val="0"/>
          <w:noProof/>
          <w:sz w:val="22"/>
          <w:szCs w:val="22"/>
          <w:lang w:eastAsia="ja-JP"/>
        </w:rPr>
      </w:pPr>
      <w:hyperlink w:anchor="_Toc31403128" w:history="1">
        <w:r w:rsidRPr="008869DF">
          <w:rPr>
            <w:rStyle w:val="Hyperlink"/>
            <w:noProof/>
          </w:rPr>
          <w:t>2.4.4.</w:t>
        </w:r>
        <w:r>
          <w:rPr>
            <w:rFonts w:asciiTheme="minorHAnsi" w:hAnsiTheme="minorHAnsi" w:cstheme="minorBidi"/>
            <w:i w:val="0"/>
            <w:iCs w:val="0"/>
            <w:noProof/>
            <w:sz w:val="22"/>
            <w:szCs w:val="22"/>
            <w:lang w:eastAsia="ja-JP"/>
          </w:rPr>
          <w:tab/>
        </w:r>
        <w:r w:rsidRPr="008869DF">
          <w:rPr>
            <w:rStyle w:val="Hyperlink"/>
            <w:noProof/>
            <w:lang w:val="sr-Cyrl-RS"/>
          </w:rPr>
          <w:t xml:space="preserve">Класа </w:t>
        </w:r>
        <w:r w:rsidRPr="008869DF">
          <w:rPr>
            <w:rStyle w:val="Hyperlink"/>
            <w:noProof/>
          </w:rPr>
          <w:t>SimulationInfo (SimulationInfo.h, SimulationInfo.cpp)</w:t>
        </w:r>
        <w:r>
          <w:rPr>
            <w:noProof/>
            <w:webHidden/>
          </w:rPr>
          <w:tab/>
        </w:r>
        <w:r>
          <w:rPr>
            <w:noProof/>
            <w:webHidden/>
          </w:rPr>
          <w:fldChar w:fldCharType="begin"/>
        </w:r>
        <w:r>
          <w:rPr>
            <w:noProof/>
            <w:webHidden/>
          </w:rPr>
          <w:instrText xml:space="preserve"> PAGEREF _Toc31403128 \h </w:instrText>
        </w:r>
        <w:r>
          <w:rPr>
            <w:noProof/>
            <w:webHidden/>
          </w:rPr>
        </w:r>
        <w:r>
          <w:rPr>
            <w:noProof/>
            <w:webHidden/>
          </w:rPr>
          <w:fldChar w:fldCharType="separate"/>
        </w:r>
        <w:r>
          <w:rPr>
            <w:noProof/>
            <w:webHidden/>
          </w:rPr>
          <w:t>7</w:t>
        </w:r>
        <w:r>
          <w:rPr>
            <w:noProof/>
            <w:webHidden/>
          </w:rPr>
          <w:fldChar w:fldCharType="end"/>
        </w:r>
      </w:hyperlink>
    </w:p>
    <w:p w14:paraId="496312BD" w14:textId="6303B4F4" w:rsidR="008778B8" w:rsidRDefault="008778B8">
      <w:pPr>
        <w:pStyle w:val="TOC3"/>
        <w:tabs>
          <w:tab w:val="left" w:pos="1200"/>
          <w:tab w:val="right" w:leader="dot" w:pos="9628"/>
        </w:tabs>
        <w:rPr>
          <w:rFonts w:asciiTheme="minorHAnsi" w:hAnsiTheme="minorHAnsi" w:cstheme="minorBidi"/>
          <w:i w:val="0"/>
          <w:iCs w:val="0"/>
          <w:noProof/>
          <w:sz w:val="22"/>
          <w:szCs w:val="22"/>
          <w:lang w:eastAsia="ja-JP"/>
        </w:rPr>
      </w:pPr>
      <w:hyperlink w:anchor="_Toc31403129" w:history="1">
        <w:r w:rsidRPr="008869DF">
          <w:rPr>
            <w:rStyle w:val="Hyperlink"/>
            <w:noProof/>
          </w:rPr>
          <w:t>2.4.5.</w:t>
        </w:r>
        <w:r>
          <w:rPr>
            <w:rFonts w:asciiTheme="minorHAnsi" w:hAnsiTheme="minorHAnsi" w:cstheme="minorBidi"/>
            <w:i w:val="0"/>
            <w:iCs w:val="0"/>
            <w:noProof/>
            <w:sz w:val="22"/>
            <w:szCs w:val="22"/>
            <w:lang w:eastAsia="ja-JP"/>
          </w:rPr>
          <w:tab/>
        </w:r>
        <w:r w:rsidRPr="008869DF">
          <w:rPr>
            <w:rStyle w:val="Hyperlink"/>
            <w:noProof/>
            <w:lang w:val="sr-Cyrl-RS"/>
          </w:rPr>
          <w:t xml:space="preserve">Структура </w:t>
        </w:r>
        <w:r w:rsidRPr="008869DF">
          <w:rPr>
            <w:rStyle w:val="Hyperlink"/>
            <w:noProof/>
          </w:rPr>
          <w:t>RecordedData (SimulationInfo.h)</w:t>
        </w:r>
        <w:r>
          <w:rPr>
            <w:noProof/>
            <w:webHidden/>
          </w:rPr>
          <w:tab/>
        </w:r>
        <w:r>
          <w:rPr>
            <w:noProof/>
            <w:webHidden/>
          </w:rPr>
          <w:fldChar w:fldCharType="begin"/>
        </w:r>
        <w:r>
          <w:rPr>
            <w:noProof/>
            <w:webHidden/>
          </w:rPr>
          <w:instrText xml:space="preserve"> PAGEREF _Toc31403129 \h </w:instrText>
        </w:r>
        <w:r>
          <w:rPr>
            <w:noProof/>
            <w:webHidden/>
          </w:rPr>
        </w:r>
        <w:r>
          <w:rPr>
            <w:noProof/>
            <w:webHidden/>
          </w:rPr>
          <w:fldChar w:fldCharType="separate"/>
        </w:r>
        <w:r>
          <w:rPr>
            <w:noProof/>
            <w:webHidden/>
          </w:rPr>
          <w:t>7</w:t>
        </w:r>
        <w:r>
          <w:rPr>
            <w:noProof/>
            <w:webHidden/>
          </w:rPr>
          <w:fldChar w:fldCharType="end"/>
        </w:r>
      </w:hyperlink>
    </w:p>
    <w:p w14:paraId="78D2ACD5" w14:textId="00947FC2" w:rsidR="008778B8" w:rsidRDefault="008778B8">
      <w:pPr>
        <w:pStyle w:val="TOC3"/>
        <w:tabs>
          <w:tab w:val="left" w:pos="1200"/>
          <w:tab w:val="right" w:leader="dot" w:pos="9628"/>
        </w:tabs>
        <w:rPr>
          <w:rFonts w:asciiTheme="minorHAnsi" w:hAnsiTheme="minorHAnsi" w:cstheme="minorBidi"/>
          <w:i w:val="0"/>
          <w:iCs w:val="0"/>
          <w:noProof/>
          <w:sz w:val="22"/>
          <w:szCs w:val="22"/>
          <w:lang w:eastAsia="ja-JP"/>
        </w:rPr>
      </w:pPr>
      <w:hyperlink w:anchor="_Toc31403130" w:history="1">
        <w:r w:rsidRPr="008869DF">
          <w:rPr>
            <w:rStyle w:val="Hyperlink"/>
            <w:noProof/>
          </w:rPr>
          <w:t>2.4.6.</w:t>
        </w:r>
        <w:r>
          <w:rPr>
            <w:rFonts w:asciiTheme="minorHAnsi" w:hAnsiTheme="minorHAnsi" w:cstheme="minorBidi"/>
            <w:i w:val="0"/>
            <w:iCs w:val="0"/>
            <w:noProof/>
            <w:sz w:val="22"/>
            <w:szCs w:val="22"/>
            <w:lang w:eastAsia="ja-JP"/>
          </w:rPr>
          <w:tab/>
        </w:r>
        <w:r w:rsidRPr="008869DF">
          <w:rPr>
            <w:rStyle w:val="Hyperlink"/>
            <w:noProof/>
            <w:lang w:val="sr-Cyrl-RS"/>
          </w:rPr>
          <w:t xml:space="preserve">Структура </w:t>
        </w:r>
        <w:r w:rsidRPr="008869DF">
          <w:rPr>
            <w:rStyle w:val="Hyperlink"/>
            <w:noProof/>
          </w:rPr>
          <w:t>Event (SimulationInfo.h)</w:t>
        </w:r>
        <w:r>
          <w:rPr>
            <w:noProof/>
            <w:webHidden/>
          </w:rPr>
          <w:tab/>
        </w:r>
        <w:r>
          <w:rPr>
            <w:noProof/>
            <w:webHidden/>
          </w:rPr>
          <w:fldChar w:fldCharType="begin"/>
        </w:r>
        <w:r>
          <w:rPr>
            <w:noProof/>
            <w:webHidden/>
          </w:rPr>
          <w:instrText xml:space="preserve"> PAGEREF _Toc31403130 \h </w:instrText>
        </w:r>
        <w:r>
          <w:rPr>
            <w:noProof/>
            <w:webHidden/>
          </w:rPr>
        </w:r>
        <w:r>
          <w:rPr>
            <w:noProof/>
            <w:webHidden/>
          </w:rPr>
          <w:fldChar w:fldCharType="separate"/>
        </w:r>
        <w:r>
          <w:rPr>
            <w:noProof/>
            <w:webHidden/>
          </w:rPr>
          <w:t>7</w:t>
        </w:r>
        <w:r>
          <w:rPr>
            <w:noProof/>
            <w:webHidden/>
          </w:rPr>
          <w:fldChar w:fldCharType="end"/>
        </w:r>
      </w:hyperlink>
    </w:p>
    <w:p w14:paraId="453D4EDB" w14:textId="02994D7A" w:rsidR="008778B8" w:rsidRDefault="008778B8">
      <w:pPr>
        <w:pStyle w:val="TOC1"/>
        <w:tabs>
          <w:tab w:val="left" w:pos="480"/>
          <w:tab w:val="right" w:leader="dot" w:pos="9628"/>
        </w:tabs>
        <w:rPr>
          <w:rFonts w:asciiTheme="minorHAnsi" w:hAnsiTheme="minorHAnsi" w:cstheme="minorBidi"/>
          <w:b w:val="0"/>
          <w:bCs w:val="0"/>
          <w:caps w:val="0"/>
          <w:noProof/>
          <w:sz w:val="22"/>
          <w:szCs w:val="22"/>
          <w:lang w:eastAsia="ja-JP"/>
        </w:rPr>
      </w:pPr>
      <w:hyperlink w:anchor="_Toc31403131" w:history="1">
        <w:r w:rsidRPr="008869DF">
          <w:rPr>
            <w:rStyle w:val="Hyperlink"/>
            <w:noProof/>
            <w:lang w:val="sr-Cyrl-RS"/>
          </w:rPr>
          <w:t>3.</w:t>
        </w:r>
        <w:r>
          <w:rPr>
            <w:rFonts w:asciiTheme="minorHAnsi" w:hAnsiTheme="minorHAnsi" w:cstheme="minorBidi"/>
            <w:b w:val="0"/>
            <w:bCs w:val="0"/>
            <w:caps w:val="0"/>
            <w:noProof/>
            <w:sz w:val="22"/>
            <w:szCs w:val="22"/>
            <w:lang w:eastAsia="ja-JP"/>
          </w:rPr>
          <w:tab/>
        </w:r>
        <w:r w:rsidRPr="008869DF">
          <w:rPr>
            <w:rStyle w:val="Hyperlink"/>
            <w:noProof/>
            <w:lang w:val="sr-Cyrl-RS"/>
          </w:rPr>
          <w:t>Начин коришћења апликације</w:t>
        </w:r>
        <w:r>
          <w:rPr>
            <w:noProof/>
            <w:webHidden/>
          </w:rPr>
          <w:tab/>
        </w:r>
        <w:r>
          <w:rPr>
            <w:noProof/>
            <w:webHidden/>
          </w:rPr>
          <w:fldChar w:fldCharType="begin"/>
        </w:r>
        <w:r>
          <w:rPr>
            <w:noProof/>
            <w:webHidden/>
          </w:rPr>
          <w:instrText xml:space="preserve"> PAGEREF _Toc31403131 \h </w:instrText>
        </w:r>
        <w:r>
          <w:rPr>
            <w:noProof/>
            <w:webHidden/>
          </w:rPr>
        </w:r>
        <w:r>
          <w:rPr>
            <w:noProof/>
            <w:webHidden/>
          </w:rPr>
          <w:fldChar w:fldCharType="separate"/>
        </w:r>
        <w:r>
          <w:rPr>
            <w:noProof/>
            <w:webHidden/>
          </w:rPr>
          <w:t>9</w:t>
        </w:r>
        <w:r>
          <w:rPr>
            <w:noProof/>
            <w:webHidden/>
          </w:rPr>
          <w:fldChar w:fldCharType="end"/>
        </w:r>
      </w:hyperlink>
    </w:p>
    <w:p w14:paraId="5C06FB8D" w14:textId="40D9B88C" w:rsidR="008778B8" w:rsidRDefault="008778B8">
      <w:pPr>
        <w:pStyle w:val="TOC2"/>
        <w:tabs>
          <w:tab w:val="left" w:pos="960"/>
          <w:tab w:val="right" w:leader="dot" w:pos="9628"/>
        </w:tabs>
        <w:rPr>
          <w:rFonts w:asciiTheme="minorHAnsi" w:hAnsiTheme="minorHAnsi" w:cstheme="minorBidi"/>
          <w:smallCaps w:val="0"/>
          <w:noProof/>
          <w:sz w:val="22"/>
          <w:szCs w:val="22"/>
          <w:lang w:eastAsia="ja-JP"/>
        </w:rPr>
      </w:pPr>
      <w:hyperlink w:anchor="_Toc31403132" w:history="1">
        <w:r w:rsidRPr="008869DF">
          <w:rPr>
            <w:rStyle w:val="Hyperlink"/>
            <w:noProof/>
            <w:lang w:val="sr-Cyrl-RS"/>
          </w:rPr>
          <w:t>3.1.</w:t>
        </w:r>
        <w:r>
          <w:rPr>
            <w:rFonts w:asciiTheme="minorHAnsi" w:hAnsiTheme="minorHAnsi" w:cstheme="minorBidi"/>
            <w:smallCaps w:val="0"/>
            <w:noProof/>
            <w:sz w:val="22"/>
            <w:szCs w:val="22"/>
            <w:lang w:eastAsia="ja-JP"/>
          </w:rPr>
          <w:tab/>
        </w:r>
        <w:r w:rsidRPr="008869DF">
          <w:rPr>
            <w:rStyle w:val="Hyperlink"/>
            <w:noProof/>
            <w:lang w:val="sr-Cyrl-RS"/>
          </w:rPr>
          <w:t>Превођење изворног кода и формат конфигурационе датотеке</w:t>
        </w:r>
        <w:r>
          <w:rPr>
            <w:noProof/>
            <w:webHidden/>
          </w:rPr>
          <w:tab/>
        </w:r>
        <w:r>
          <w:rPr>
            <w:noProof/>
            <w:webHidden/>
          </w:rPr>
          <w:fldChar w:fldCharType="begin"/>
        </w:r>
        <w:r>
          <w:rPr>
            <w:noProof/>
            <w:webHidden/>
          </w:rPr>
          <w:instrText xml:space="preserve"> PAGEREF _Toc31403132 \h </w:instrText>
        </w:r>
        <w:r>
          <w:rPr>
            <w:noProof/>
            <w:webHidden/>
          </w:rPr>
        </w:r>
        <w:r>
          <w:rPr>
            <w:noProof/>
            <w:webHidden/>
          </w:rPr>
          <w:fldChar w:fldCharType="separate"/>
        </w:r>
        <w:r>
          <w:rPr>
            <w:noProof/>
            <w:webHidden/>
          </w:rPr>
          <w:t>9</w:t>
        </w:r>
        <w:r>
          <w:rPr>
            <w:noProof/>
            <w:webHidden/>
          </w:rPr>
          <w:fldChar w:fldCharType="end"/>
        </w:r>
      </w:hyperlink>
    </w:p>
    <w:p w14:paraId="12ED41D1" w14:textId="4D51C4AC" w:rsidR="008778B8" w:rsidRDefault="008778B8">
      <w:pPr>
        <w:pStyle w:val="TOC3"/>
        <w:tabs>
          <w:tab w:val="left" w:pos="1200"/>
          <w:tab w:val="right" w:leader="dot" w:pos="9628"/>
        </w:tabs>
        <w:rPr>
          <w:rFonts w:asciiTheme="minorHAnsi" w:hAnsiTheme="minorHAnsi" w:cstheme="minorBidi"/>
          <w:i w:val="0"/>
          <w:iCs w:val="0"/>
          <w:noProof/>
          <w:sz w:val="22"/>
          <w:szCs w:val="22"/>
          <w:lang w:eastAsia="ja-JP"/>
        </w:rPr>
      </w:pPr>
      <w:hyperlink w:anchor="_Toc31403133" w:history="1">
        <w:r w:rsidRPr="008869DF">
          <w:rPr>
            <w:rStyle w:val="Hyperlink"/>
            <w:noProof/>
          </w:rPr>
          <w:t>3.1.1.</w:t>
        </w:r>
        <w:r>
          <w:rPr>
            <w:rFonts w:asciiTheme="minorHAnsi" w:hAnsiTheme="minorHAnsi" w:cstheme="minorBidi"/>
            <w:i w:val="0"/>
            <w:iCs w:val="0"/>
            <w:noProof/>
            <w:sz w:val="22"/>
            <w:szCs w:val="22"/>
            <w:lang w:eastAsia="ja-JP"/>
          </w:rPr>
          <w:tab/>
        </w:r>
        <w:r w:rsidRPr="008869DF">
          <w:rPr>
            <w:rStyle w:val="Hyperlink"/>
            <w:noProof/>
            <w:lang w:val="sr-Cyrl-RS"/>
          </w:rPr>
          <w:t>Превођење изворног кода</w:t>
        </w:r>
        <w:r>
          <w:rPr>
            <w:noProof/>
            <w:webHidden/>
          </w:rPr>
          <w:tab/>
        </w:r>
        <w:r>
          <w:rPr>
            <w:noProof/>
            <w:webHidden/>
          </w:rPr>
          <w:fldChar w:fldCharType="begin"/>
        </w:r>
        <w:r>
          <w:rPr>
            <w:noProof/>
            <w:webHidden/>
          </w:rPr>
          <w:instrText xml:space="preserve"> PAGEREF _Toc31403133 \h </w:instrText>
        </w:r>
        <w:r>
          <w:rPr>
            <w:noProof/>
            <w:webHidden/>
          </w:rPr>
        </w:r>
        <w:r>
          <w:rPr>
            <w:noProof/>
            <w:webHidden/>
          </w:rPr>
          <w:fldChar w:fldCharType="separate"/>
        </w:r>
        <w:r>
          <w:rPr>
            <w:noProof/>
            <w:webHidden/>
          </w:rPr>
          <w:t>9</w:t>
        </w:r>
        <w:r>
          <w:rPr>
            <w:noProof/>
            <w:webHidden/>
          </w:rPr>
          <w:fldChar w:fldCharType="end"/>
        </w:r>
      </w:hyperlink>
    </w:p>
    <w:p w14:paraId="3302B07D" w14:textId="65AC92CC" w:rsidR="008778B8" w:rsidRDefault="008778B8">
      <w:pPr>
        <w:pStyle w:val="TOC3"/>
        <w:tabs>
          <w:tab w:val="left" w:pos="1200"/>
          <w:tab w:val="right" w:leader="dot" w:pos="9628"/>
        </w:tabs>
        <w:rPr>
          <w:rFonts w:asciiTheme="minorHAnsi" w:hAnsiTheme="minorHAnsi" w:cstheme="minorBidi"/>
          <w:i w:val="0"/>
          <w:iCs w:val="0"/>
          <w:noProof/>
          <w:sz w:val="22"/>
          <w:szCs w:val="22"/>
          <w:lang w:eastAsia="ja-JP"/>
        </w:rPr>
      </w:pPr>
      <w:hyperlink w:anchor="_Toc31403134" w:history="1">
        <w:r w:rsidRPr="008869DF">
          <w:rPr>
            <w:rStyle w:val="Hyperlink"/>
            <w:noProof/>
          </w:rPr>
          <w:t>3.1.2.</w:t>
        </w:r>
        <w:r>
          <w:rPr>
            <w:rFonts w:asciiTheme="minorHAnsi" w:hAnsiTheme="minorHAnsi" w:cstheme="minorBidi"/>
            <w:i w:val="0"/>
            <w:iCs w:val="0"/>
            <w:noProof/>
            <w:sz w:val="22"/>
            <w:szCs w:val="22"/>
            <w:lang w:eastAsia="ja-JP"/>
          </w:rPr>
          <w:tab/>
        </w:r>
        <w:r w:rsidRPr="008869DF">
          <w:rPr>
            <w:rStyle w:val="Hyperlink"/>
            <w:noProof/>
            <w:lang w:val="sr-Cyrl-RS"/>
          </w:rPr>
          <w:t>Формат конфигурационе датотеке</w:t>
        </w:r>
        <w:r>
          <w:rPr>
            <w:noProof/>
            <w:webHidden/>
          </w:rPr>
          <w:tab/>
        </w:r>
        <w:r>
          <w:rPr>
            <w:noProof/>
            <w:webHidden/>
          </w:rPr>
          <w:fldChar w:fldCharType="begin"/>
        </w:r>
        <w:r>
          <w:rPr>
            <w:noProof/>
            <w:webHidden/>
          </w:rPr>
          <w:instrText xml:space="preserve"> PAGEREF _Toc31403134 \h </w:instrText>
        </w:r>
        <w:r>
          <w:rPr>
            <w:noProof/>
            <w:webHidden/>
          </w:rPr>
        </w:r>
        <w:r>
          <w:rPr>
            <w:noProof/>
            <w:webHidden/>
          </w:rPr>
          <w:fldChar w:fldCharType="separate"/>
        </w:r>
        <w:r>
          <w:rPr>
            <w:noProof/>
            <w:webHidden/>
          </w:rPr>
          <w:t>9</w:t>
        </w:r>
        <w:r>
          <w:rPr>
            <w:noProof/>
            <w:webHidden/>
          </w:rPr>
          <w:fldChar w:fldCharType="end"/>
        </w:r>
      </w:hyperlink>
    </w:p>
    <w:p w14:paraId="093982C8" w14:textId="3A9A4876" w:rsidR="008778B8" w:rsidRDefault="008778B8">
      <w:pPr>
        <w:pStyle w:val="TOC2"/>
        <w:tabs>
          <w:tab w:val="left" w:pos="960"/>
          <w:tab w:val="right" w:leader="dot" w:pos="9628"/>
        </w:tabs>
        <w:rPr>
          <w:rFonts w:asciiTheme="minorHAnsi" w:hAnsiTheme="minorHAnsi" w:cstheme="minorBidi"/>
          <w:smallCaps w:val="0"/>
          <w:noProof/>
          <w:sz w:val="22"/>
          <w:szCs w:val="22"/>
          <w:lang w:eastAsia="ja-JP"/>
        </w:rPr>
      </w:pPr>
      <w:hyperlink w:anchor="_Toc31403135" w:history="1">
        <w:r w:rsidRPr="008869DF">
          <w:rPr>
            <w:rStyle w:val="Hyperlink"/>
            <w:noProof/>
            <w:lang w:val="sr-Cyrl-RS"/>
          </w:rPr>
          <w:t>3.2.</w:t>
        </w:r>
        <w:r>
          <w:rPr>
            <w:rFonts w:asciiTheme="minorHAnsi" w:hAnsiTheme="minorHAnsi" w:cstheme="minorBidi"/>
            <w:smallCaps w:val="0"/>
            <w:noProof/>
            <w:sz w:val="22"/>
            <w:szCs w:val="22"/>
            <w:lang w:eastAsia="ja-JP"/>
          </w:rPr>
          <w:tab/>
        </w:r>
        <w:r w:rsidRPr="008869DF">
          <w:rPr>
            <w:rStyle w:val="Hyperlink"/>
            <w:noProof/>
            <w:lang w:val="sr-Cyrl-RS"/>
          </w:rPr>
          <w:t>Формат излазних датотека</w:t>
        </w:r>
        <w:r>
          <w:rPr>
            <w:noProof/>
            <w:webHidden/>
          </w:rPr>
          <w:tab/>
        </w:r>
        <w:r>
          <w:rPr>
            <w:noProof/>
            <w:webHidden/>
          </w:rPr>
          <w:fldChar w:fldCharType="begin"/>
        </w:r>
        <w:r>
          <w:rPr>
            <w:noProof/>
            <w:webHidden/>
          </w:rPr>
          <w:instrText xml:space="preserve"> PAGEREF _Toc31403135 \h </w:instrText>
        </w:r>
        <w:r>
          <w:rPr>
            <w:noProof/>
            <w:webHidden/>
          </w:rPr>
        </w:r>
        <w:r>
          <w:rPr>
            <w:noProof/>
            <w:webHidden/>
          </w:rPr>
          <w:fldChar w:fldCharType="separate"/>
        </w:r>
        <w:r>
          <w:rPr>
            <w:noProof/>
            <w:webHidden/>
          </w:rPr>
          <w:t>11</w:t>
        </w:r>
        <w:r>
          <w:rPr>
            <w:noProof/>
            <w:webHidden/>
          </w:rPr>
          <w:fldChar w:fldCharType="end"/>
        </w:r>
      </w:hyperlink>
    </w:p>
    <w:p w14:paraId="7E5ADE30" w14:textId="01351F44" w:rsidR="008778B8" w:rsidRDefault="008778B8">
      <w:pPr>
        <w:pStyle w:val="TOC3"/>
        <w:tabs>
          <w:tab w:val="left" w:pos="1200"/>
          <w:tab w:val="right" w:leader="dot" w:pos="9628"/>
        </w:tabs>
        <w:rPr>
          <w:rFonts w:asciiTheme="minorHAnsi" w:hAnsiTheme="minorHAnsi" w:cstheme="minorBidi"/>
          <w:i w:val="0"/>
          <w:iCs w:val="0"/>
          <w:noProof/>
          <w:sz w:val="22"/>
          <w:szCs w:val="22"/>
          <w:lang w:eastAsia="ja-JP"/>
        </w:rPr>
      </w:pPr>
      <w:hyperlink w:anchor="_Toc31403136" w:history="1">
        <w:r w:rsidRPr="008869DF">
          <w:rPr>
            <w:rStyle w:val="Hyperlink"/>
            <w:noProof/>
          </w:rPr>
          <w:t>3.2.1.</w:t>
        </w:r>
        <w:r>
          <w:rPr>
            <w:rFonts w:asciiTheme="minorHAnsi" w:hAnsiTheme="minorHAnsi" w:cstheme="minorBidi"/>
            <w:i w:val="0"/>
            <w:iCs w:val="0"/>
            <w:noProof/>
            <w:sz w:val="22"/>
            <w:szCs w:val="22"/>
            <w:lang w:eastAsia="ja-JP"/>
          </w:rPr>
          <w:tab/>
        </w:r>
        <w:r w:rsidRPr="008869DF">
          <w:rPr>
            <w:rStyle w:val="Hyperlink"/>
            <w:noProof/>
            <w:lang w:val="sr-Cyrl-RS"/>
          </w:rPr>
          <w:t>Формат .</w:t>
        </w:r>
        <w:r w:rsidRPr="008869DF">
          <w:rPr>
            <w:rStyle w:val="Hyperlink"/>
            <w:noProof/>
          </w:rPr>
          <w:t xml:space="preserve">txt </w:t>
        </w:r>
        <w:r w:rsidRPr="008869DF">
          <w:rPr>
            <w:rStyle w:val="Hyperlink"/>
            <w:noProof/>
            <w:lang w:val="sr-Cyrl-RS"/>
          </w:rPr>
          <w:t>фајлова</w:t>
        </w:r>
        <w:r>
          <w:rPr>
            <w:noProof/>
            <w:webHidden/>
          </w:rPr>
          <w:tab/>
        </w:r>
        <w:r>
          <w:rPr>
            <w:noProof/>
            <w:webHidden/>
          </w:rPr>
          <w:fldChar w:fldCharType="begin"/>
        </w:r>
        <w:r>
          <w:rPr>
            <w:noProof/>
            <w:webHidden/>
          </w:rPr>
          <w:instrText xml:space="preserve"> PAGEREF _Toc31403136 \h </w:instrText>
        </w:r>
        <w:r>
          <w:rPr>
            <w:noProof/>
            <w:webHidden/>
          </w:rPr>
        </w:r>
        <w:r>
          <w:rPr>
            <w:noProof/>
            <w:webHidden/>
          </w:rPr>
          <w:fldChar w:fldCharType="separate"/>
        </w:r>
        <w:r>
          <w:rPr>
            <w:noProof/>
            <w:webHidden/>
          </w:rPr>
          <w:t>11</w:t>
        </w:r>
        <w:r>
          <w:rPr>
            <w:noProof/>
            <w:webHidden/>
          </w:rPr>
          <w:fldChar w:fldCharType="end"/>
        </w:r>
      </w:hyperlink>
    </w:p>
    <w:p w14:paraId="7F0AC5BA" w14:textId="09CB3F11" w:rsidR="008778B8" w:rsidRDefault="008778B8">
      <w:pPr>
        <w:pStyle w:val="TOC3"/>
        <w:tabs>
          <w:tab w:val="left" w:pos="1200"/>
          <w:tab w:val="right" w:leader="dot" w:pos="9628"/>
        </w:tabs>
        <w:rPr>
          <w:rFonts w:asciiTheme="minorHAnsi" w:hAnsiTheme="minorHAnsi" w:cstheme="minorBidi"/>
          <w:i w:val="0"/>
          <w:iCs w:val="0"/>
          <w:noProof/>
          <w:sz w:val="22"/>
          <w:szCs w:val="22"/>
          <w:lang w:eastAsia="ja-JP"/>
        </w:rPr>
      </w:pPr>
      <w:hyperlink w:anchor="_Toc31403137" w:history="1">
        <w:r w:rsidRPr="008869DF">
          <w:rPr>
            <w:rStyle w:val="Hyperlink"/>
            <w:noProof/>
          </w:rPr>
          <w:t>3.2.2.</w:t>
        </w:r>
        <w:r>
          <w:rPr>
            <w:rFonts w:asciiTheme="minorHAnsi" w:hAnsiTheme="minorHAnsi" w:cstheme="minorBidi"/>
            <w:i w:val="0"/>
            <w:iCs w:val="0"/>
            <w:noProof/>
            <w:sz w:val="22"/>
            <w:szCs w:val="22"/>
            <w:lang w:eastAsia="ja-JP"/>
          </w:rPr>
          <w:tab/>
        </w:r>
        <w:r w:rsidRPr="008869DF">
          <w:rPr>
            <w:rStyle w:val="Hyperlink"/>
            <w:noProof/>
            <w:lang w:val="sr-Cyrl-RS"/>
          </w:rPr>
          <w:t xml:space="preserve">Формат </w:t>
        </w:r>
        <w:r w:rsidRPr="008869DF">
          <w:rPr>
            <w:rStyle w:val="Hyperlink"/>
            <w:noProof/>
          </w:rPr>
          <w:t xml:space="preserve">.csv </w:t>
        </w:r>
        <w:r w:rsidRPr="008869DF">
          <w:rPr>
            <w:rStyle w:val="Hyperlink"/>
            <w:noProof/>
            <w:lang w:val="sr-Cyrl-RS"/>
          </w:rPr>
          <w:t>фајлова</w:t>
        </w:r>
        <w:r>
          <w:rPr>
            <w:noProof/>
            <w:webHidden/>
          </w:rPr>
          <w:tab/>
        </w:r>
        <w:r>
          <w:rPr>
            <w:noProof/>
            <w:webHidden/>
          </w:rPr>
          <w:fldChar w:fldCharType="begin"/>
        </w:r>
        <w:r>
          <w:rPr>
            <w:noProof/>
            <w:webHidden/>
          </w:rPr>
          <w:instrText xml:space="preserve"> PAGEREF _Toc31403137 \h </w:instrText>
        </w:r>
        <w:r>
          <w:rPr>
            <w:noProof/>
            <w:webHidden/>
          </w:rPr>
        </w:r>
        <w:r>
          <w:rPr>
            <w:noProof/>
            <w:webHidden/>
          </w:rPr>
          <w:fldChar w:fldCharType="separate"/>
        </w:r>
        <w:r>
          <w:rPr>
            <w:noProof/>
            <w:webHidden/>
          </w:rPr>
          <w:t>11</w:t>
        </w:r>
        <w:r>
          <w:rPr>
            <w:noProof/>
            <w:webHidden/>
          </w:rPr>
          <w:fldChar w:fldCharType="end"/>
        </w:r>
      </w:hyperlink>
    </w:p>
    <w:p w14:paraId="5B507F28" w14:textId="5CBF0F55" w:rsidR="008778B8" w:rsidRDefault="008778B8">
      <w:pPr>
        <w:pStyle w:val="TOC2"/>
        <w:tabs>
          <w:tab w:val="left" w:pos="960"/>
          <w:tab w:val="right" w:leader="dot" w:pos="9628"/>
        </w:tabs>
        <w:rPr>
          <w:rFonts w:asciiTheme="minorHAnsi" w:hAnsiTheme="minorHAnsi" w:cstheme="minorBidi"/>
          <w:smallCaps w:val="0"/>
          <w:noProof/>
          <w:sz w:val="22"/>
          <w:szCs w:val="22"/>
          <w:lang w:eastAsia="ja-JP"/>
        </w:rPr>
      </w:pPr>
      <w:hyperlink w:anchor="_Toc31403138" w:history="1">
        <w:r w:rsidRPr="008869DF">
          <w:rPr>
            <w:rStyle w:val="Hyperlink"/>
            <w:noProof/>
            <w:lang w:val="sr-Cyrl-RS"/>
          </w:rPr>
          <w:t>3.3.</w:t>
        </w:r>
        <w:r>
          <w:rPr>
            <w:rFonts w:asciiTheme="minorHAnsi" w:hAnsiTheme="minorHAnsi" w:cstheme="minorBidi"/>
            <w:smallCaps w:val="0"/>
            <w:noProof/>
            <w:sz w:val="22"/>
            <w:szCs w:val="22"/>
            <w:lang w:eastAsia="ja-JP"/>
          </w:rPr>
          <w:tab/>
        </w:r>
        <w:r w:rsidRPr="008869DF">
          <w:rPr>
            <w:rStyle w:val="Hyperlink"/>
            <w:noProof/>
            <w:lang w:val="sr-Cyrl-RS"/>
          </w:rPr>
          <w:t>Покретање симулатора</w:t>
        </w:r>
        <w:r>
          <w:rPr>
            <w:noProof/>
            <w:webHidden/>
          </w:rPr>
          <w:tab/>
        </w:r>
        <w:r>
          <w:rPr>
            <w:noProof/>
            <w:webHidden/>
          </w:rPr>
          <w:fldChar w:fldCharType="begin"/>
        </w:r>
        <w:r>
          <w:rPr>
            <w:noProof/>
            <w:webHidden/>
          </w:rPr>
          <w:instrText xml:space="preserve"> PAGEREF _Toc31403138 \h </w:instrText>
        </w:r>
        <w:r>
          <w:rPr>
            <w:noProof/>
            <w:webHidden/>
          </w:rPr>
        </w:r>
        <w:r>
          <w:rPr>
            <w:noProof/>
            <w:webHidden/>
          </w:rPr>
          <w:fldChar w:fldCharType="separate"/>
        </w:r>
        <w:r>
          <w:rPr>
            <w:noProof/>
            <w:webHidden/>
          </w:rPr>
          <w:t>12</w:t>
        </w:r>
        <w:r>
          <w:rPr>
            <w:noProof/>
            <w:webHidden/>
          </w:rPr>
          <w:fldChar w:fldCharType="end"/>
        </w:r>
      </w:hyperlink>
    </w:p>
    <w:p w14:paraId="3A2B14D9" w14:textId="356D051B" w:rsidR="008778B8" w:rsidRDefault="008778B8">
      <w:pPr>
        <w:pStyle w:val="TOC1"/>
        <w:tabs>
          <w:tab w:val="left" w:pos="480"/>
          <w:tab w:val="right" w:leader="dot" w:pos="9628"/>
        </w:tabs>
        <w:rPr>
          <w:rFonts w:asciiTheme="minorHAnsi" w:hAnsiTheme="minorHAnsi" w:cstheme="minorBidi"/>
          <w:b w:val="0"/>
          <w:bCs w:val="0"/>
          <w:caps w:val="0"/>
          <w:noProof/>
          <w:sz w:val="22"/>
          <w:szCs w:val="22"/>
          <w:lang w:eastAsia="ja-JP"/>
        </w:rPr>
      </w:pPr>
      <w:hyperlink w:anchor="_Toc31403139" w:history="1">
        <w:r w:rsidRPr="008869DF">
          <w:rPr>
            <w:rStyle w:val="Hyperlink"/>
            <w:noProof/>
            <w:lang w:val="sr-Cyrl-RS"/>
          </w:rPr>
          <w:t>4.</w:t>
        </w:r>
        <w:r>
          <w:rPr>
            <w:rFonts w:asciiTheme="minorHAnsi" w:hAnsiTheme="minorHAnsi" w:cstheme="minorBidi"/>
            <w:b w:val="0"/>
            <w:bCs w:val="0"/>
            <w:caps w:val="0"/>
            <w:noProof/>
            <w:sz w:val="22"/>
            <w:szCs w:val="22"/>
            <w:lang w:eastAsia="ja-JP"/>
          </w:rPr>
          <w:tab/>
        </w:r>
        <w:r w:rsidRPr="008869DF">
          <w:rPr>
            <w:rStyle w:val="Hyperlink"/>
            <w:noProof/>
            <w:lang w:val="sr-Cyrl-RS"/>
          </w:rPr>
          <w:t>Пример анализе података</w:t>
        </w:r>
        <w:r>
          <w:rPr>
            <w:noProof/>
            <w:webHidden/>
          </w:rPr>
          <w:tab/>
        </w:r>
        <w:r>
          <w:rPr>
            <w:noProof/>
            <w:webHidden/>
          </w:rPr>
          <w:fldChar w:fldCharType="begin"/>
        </w:r>
        <w:r>
          <w:rPr>
            <w:noProof/>
            <w:webHidden/>
          </w:rPr>
          <w:instrText xml:space="preserve"> PAGEREF _Toc31403139 \h </w:instrText>
        </w:r>
        <w:r>
          <w:rPr>
            <w:noProof/>
            <w:webHidden/>
          </w:rPr>
        </w:r>
        <w:r>
          <w:rPr>
            <w:noProof/>
            <w:webHidden/>
          </w:rPr>
          <w:fldChar w:fldCharType="separate"/>
        </w:r>
        <w:r>
          <w:rPr>
            <w:noProof/>
            <w:webHidden/>
          </w:rPr>
          <w:t>13</w:t>
        </w:r>
        <w:r>
          <w:rPr>
            <w:noProof/>
            <w:webHidden/>
          </w:rPr>
          <w:fldChar w:fldCharType="end"/>
        </w:r>
      </w:hyperlink>
    </w:p>
    <w:p w14:paraId="21CB9137" w14:textId="2D41DC3E" w:rsidR="008778B8" w:rsidRDefault="008778B8">
      <w:pPr>
        <w:pStyle w:val="TOC2"/>
        <w:tabs>
          <w:tab w:val="left" w:pos="960"/>
          <w:tab w:val="right" w:leader="dot" w:pos="9628"/>
        </w:tabs>
        <w:rPr>
          <w:rFonts w:asciiTheme="minorHAnsi" w:hAnsiTheme="minorHAnsi" w:cstheme="minorBidi"/>
          <w:smallCaps w:val="0"/>
          <w:noProof/>
          <w:sz w:val="22"/>
          <w:szCs w:val="22"/>
          <w:lang w:eastAsia="ja-JP"/>
        </w:rPr>
      </w:pPr>
      <w:hyperlink w:anchor="_Toc31403140" w:history="1">
        <w:r w:rsidRPr="008869DF">
          <w:rPr>
            <w:rStyle w:val="Hyperlink"/>
            <w:noProof/>
          </w:rPr>
          <w:t>4.1.</w:t>
        </w:r>
        <w:r>
          <w:rPr>
            <w:rFonts w:asciiTheme="minorHAnsi" w:hAnsiTheme="minorHAnsi" w:cstheme="minorBidi"/>
            <w:smallCaps w:val="0"/>
            <w:noProof/>
            <w:sz w:val="22"/>
            <w:szCs w:val="22"/>
            <w:lang w:eastAsia="ja-JP"/>
          </w:rPr>
          <w:tab/>
        </w:r>
        <w:r w:rsidRPr="008869DF">
          <w:rPr>
            <w:rStyle w:val="Hyperlink"/>
            <w:noProof/>
            <w:lang w:val="sr-Cyrl-RS"/>
          </w:rPr>
          <w:t>Налажење утицајности појединачних параметара на трајање епидемије</w:t>
        </w:r>
        <w:r>
          <w:rPr>
            <w:noProof/>
            <w:webHidden/>
          </w:rPr>
          <w:tab/>
        </w:r>
        <w:r>
          <w:rPr>
            <w:noProof/>
            <w:webHidden/>
          </w:rPr>
          <w:fldChar w:fldCharType="begin"/>
        </w:r>
        <w:r>
          <w:rPr>
            <w:noProof/>
            <w:webHidden/>
          </w:rPr>
          <w:instrText xml:space="preserve"> PAGEREF _Toc31403140 \h </w:instrText>
        </w:r>
        <w:r>
          <w:rPr>
            <w:noProof/>
            <w:webHidden/>
          </w:rPr>
        </w:r>
        <w:r>
          <w:rPr>
            <w:noProof/>
            <w:webHidden/>
          </w:rPr>
          <w:fldChar w:fldCharType="separate"/>
        </w:r>
        <w:r>
          <w:rPr>
            <w:noProof/>
            <w:webHidden/>
          </w:rPr>
          <w:t>13</w:t>
        </w:r>
        <w:r>
          <w:rPr>
            <w:noProof/>
            <w:webHidden/>
          </w:rPr>
          <w:fldChar w:fldCharType="end"/>
        </w:r>
      </w:hyperlink>
    </w:p>
    <w:p w14:paraId="198EB04B" w14:textId="7CE310E4" w:rsidR="008778B8" w:rsidRDefault="008778B8">
      <w:pPr>
        <w:pStyle w:val="TOC3"/>
        <w:tabs>
          <w:tab w:val="left" w:pos="1200"/>
          <w:tab w:val="right" w:leader="dot" w:pos="9628"/>
        </w:tabs>
        <w:rPr>
          <w:rFonts w:asciiTheme="minorHAnsi" w:hAnsiTheme="minorHAnsi" w:cstheme="minorBidi"/>
          <w:i w:val="0"/>
          <w:iCs w:val="0"/>
          <w:noProof/>
          <w:sz w:val="22"/>
          <w:szCs w:val="22"/>
          <w:lang w:eastAsia="ja-JP"/>
        </w:rPr>
      </w:pPr>
      <w:hyperlink w:anchor="_Toc31403141" w:history="1">
        <w:r w:rsidRPr="008869DF">
          <w:rPr>
            <w:rStyle w:val="Hyperlink"/>
            <w:noProof/>
            <w:lang w:val="sr-Cyrl-RS"/>
          </w:rPr>
          <w:t>4.1.1.</w:t>
        </w:r>
        <w:r>
          <w:rPr>
            <w:rFonts w:asciiTheme="minorHAnsi" w:hAnsiTheme="minorHAnsi" w:cstheme="minorBidi"/>
            <w:i w:val="0"/>
            <w:iCs w:val="0"/>
            <w:noProof/>
            <w:sz w:val="22"/>
            <w:szCs w:val="22"/>
            <w:lang w:eastAsia="ja-JP"/>
          </w:rPr>
          <w:tab/>
        </w:r>
        <w:r w:rsidRPr="008869DF">
          <w:rPr>
            <w:rStyle w:val="Hyperlink"/>
            <w:noProof/>
            <w:lang w:val="sr-Cyrl-RS"/>
          </w:rPr>
          <w:t>Варијабилна стопа смртности</w:t>
        </w:r>
        <w:r>
          <w:rPr>
            <w:noProof/>
            <w:webHidden/>
          </w:rPr>
          <w:tab/>
        </w:r>
        <w:r>
          <w:rPr>
            <w:noProof/>
            <w:webHidden/>
          </w:rPr>
          <w:fldChar w:fldCharType="begin"/>
        </w:r>
        <w:r>
          <w:rPr>
            <w:noProof/>
            <w:webHidden/>
          </w:rPr>
          <w:instrText xml:space="preserve"> PAGEREF _Toc31403141 \h </w:instrText>
        </w:r>
        <w:r>
          <w:rPr>
            <w:noProof/>
            <w:webHidden/>
          </w:rPr>
        </w:r>
        <w:r>
          <w:rPr>
            <w:noProof/>
            <w:webHidden/>
          </w:rPr>
          <w:fldChar w:fldCharType="separate"/>
        </w:r>
        <w:r>
          <w:rPr>
            <w:noProof/>
            <w:webHidden/>
          </w:rPr>
          <w:t>13</w:t>
        </w:r>
        <w:r>
          <w:rPr>
            <w:noProof/>
            <w:webHidden/>
          </w:rPr>
          <w:fldChar w:fldCharType="end"/>
        </w:r>
      </w:hyperlink>
    </w:p>
    <w:p w14:paraId="120DE166" w14:textId="7C25C143" w:rsidR="008778B8" w:rsidRDefault="008778B8">
      <w:pPr>
        <w:pStyle w:val="TOC3"/>
        <w:tabs>
          <w:tab w:val="left" w:pos="1200"/>
          <w:tab w:val="right" w:leader="dot" w:pos="9628"/>
        </w:tabs>
        <w:rPr>
          <w:rFonts w:asciiTheme="minorHAnsi" w:hAnsiTheme="minorHAnsi" w:cstheme="minorBidi"/>
          <w:i w:val="0"/>
          <w:iCs w:val="0"/>
          <w:noProof/>
          <w:sz w:val="22"/>
          <w:szCs w:val="22"/>
          <w:lang w:eastAsia="ja-JP"/>
        </w:rPr>
      </w:pPr>
      <w:hyperlink w:anchor="_Toc31403142" w:history="1">
        <w:r w:rsidRPr="008869DF">
          <w:rPr>
            <w:rStyle w:val="Hyperlink"/>
            <w:noProof/>
            <w:lang w:val="sr-Cyrl-RS"/>
          </w:rPr>
          <w:t>4.1.2.</w:t>
        </w:r>
        <w:r>
          <w:rPr>
            <w:rFonts w:asciiTheme="minorHAnsi" w:hAnsiTheme="minorHAnsi" w:cstheme="minorBidi"/>
            <w:i w:val="0"/>
            <w:iCs w:val="0"/>
            <w:noProof/>
            <w:sz w:val="22"/>
            <w:szCs w:val="22"/>
            <w:lang w:eastAsia="ja-JP"/>
          </w:rPr>
          <w:tab/>
        </w:r>
        <w:r w:rsidRPr="008869DF">
          <w:rPr>
            <w:rStyle w:val="Hyperlink"/>
            <w:noProof/>
            <w:lang w:val="sr-Cyrl-RS"/>
          </w:rPr>
          <w:t>Варијабилна стопа смртности инфицираних јединки</w:t>
        </w:r>
        <w:r>
          <w:rPr>
            <w:noProof/>
            <w:webHidden/>
          </w:rPr>
          <w:tab/>
        </w:r>
        <w:r>
          <w:rPr>
            <w:noProof/>
            <w:webHidden/>
          </w:rPr>
          <w:fldChar w:fldCharType="begin"/>
        </w:r>
        <w:r>
          <w:rPr>
            <w:noProof/>
            <w:webHidden/>
          </w:rPr>
          <w:instrText xml:space="preserve"> PAGEREF _Toc31403142 \h </w:instrText>
        </w:r>
        <w:r>
          <w:rPr>
            <w:noProof/>
            <w:webHidden/>
          </w:rPr>
        </w:r>
        <w:r>
          <w:rPr>
            <w:noProof/>
            <w:webHidden/>
          </w:rPr>
          <w:fldChar w:fldCharType="separate"/>
        </w:r>
        <w:r>
          <w:rPr>
            <w:noProof/>
            <w:webHidden/>
          </w:rPr>
          <w:t>14</w:t>
        </w:r>
        <w:r>
          <w:rPr>
            <w:noProof/>
            <w:webHidden/>
          </w:rPr>
          <w:fldChar w:fldCharType="end"/>
        </w:r>
      </w:hyperlink>
    </w:p>
    <w:p w14:paraId="398CC9B7" w14:textId="597A66F3" w:rsidR="008778B8" w:rsidRDefault="008778B8">
      <w:pPr>
        <w:pStyle w:val="TOC3"/>
        <w:tabs>
          <w:tab w:val="left" w:pos="1200"/>
          <w:tab w:val="right" w:leader="dot" w:pos="9628"/>
        </w:tabs>
        <w:rPr>
          <w:rFonts w:asciiTheme="minorHAnsi" w:hAnsiTheme="minorHAnsi" w:cstheme="minorBidi"/>
          <w:i w:val="0"/>
          <w:iCs w:val="0"/>
          <w:noProof/>
          <w:sz w:val="22"/>
          <w:szCs w:val="22"/>
          <w:lang w:eastAsia="ja-JP"/>
        </w:rPr>
      </w:pPr>
      <w:hyperlink w:anchor="_Toc31403143" w:history="1">
        <w:r w:rsidRPr="008869DF">
          <w:rPr>
            <w:rStyle w:val="Hyperlink"/>
            <w:noProof/>
            <w:lang w:val="sr-Cyrl-RS"/>
          </w:rPr>
          <w:t>4.1.3.</w:t>
        </w:r>
        <w:r>
          <w:rPr>
            <w:rFonts w:asciiTheme="minorHAnsi" w:hAnsiTheme="minorHAnsi" w:cstheme="minorBidi"/>
            <w:i w:val="0"/>
            <w:iCs w:val="0"/>
            <w:noProof/>
            <w:sz w:val="22"/>
            <w:szCs w:val="22"/>
            <w:lang w:eastAsia="ja-JP"/>
          </w:rPr>
          <w:tab/>
        </w:r>
        <w:r w:rsidRPr="008869DF">
          <w:rPr>
            <w:rStyle w:val="Hyperlink"/>
            <w:noProof/>
            <w:lang w:val="sr-Cyrl-RS"/>
          </w:rPr>
          <w:t>Варијабилна стопа опоравка</w:t>
        </w:r>
        <w:r>
          <w:rPr>
            <w:noProof/>
            <w:webHidden/>
          </w:rPr>
          <w:tab/>
        </w:r>
        <w:r>
          <w:rPr>
            <w:noProof/>
            <w:webHidden/>
          </w:rPr>
          <w:fldChar w:fldCharType="begin"/>
        </w:r>
        <w:r>
          <w:rPr>
            <w:noProof/>
            <w:webHidden/>
          </w:rPr>
          <w:instrText xml:space="preserve"> PAGEREF _Toc31403143 \h </w:instrText>
        </w:r>
        <w:r>
          <w:rPr>
            <w:noProof/>
            <w:webHidden/>
          </w:rPr>
        </w:r>
        <w:r>
          <w:rPr>
            <w:noProof/>
            <w:webHidden/>
          </w:rPr>
          <w:fldChar w:fldCharType="separate"/>
        </w:r>
        <w:r>
          <w:rPr>
            <w:noProof/>
            <w:webHidden/>
          </w:rPr>
          <w:t>15</w:t>
        </w:r>
        <w:r>
          <w:rPr>
            <w:noProof/>
            <w:webHidden/>
          </w:rPr>
          <w:fldChar w:fldCharType="end"/>
        </w:r>
      </w:hyperlink>
    </w:p>
    <w:p w14:paraId="69234C24" w14:textId="6DB79392" w:rsidR="008778B8" w:rsidRDefault="008778B8">
      <w:pPr>
        <w:pStyle w:val="TOC3"/>
        <w:tabs>
          <w:tab w:val="left" w:pos="1200"/>
          <w:tab w:val="right" w:leader="dot" w:pos="9628"/>
        </w:tabs>
        <w:rPr>
          <w:rFonts w:asciiTheme="minorHAnsi" w:hAnsiTheme="minorHAnsi" w:cstheme="minorBidi"/>
          <w:i w:val="0"/>
          <w:iCs w:val="0"/>
          <w:noProof/>
          <w:sz w:val="22"/>
          <w:szCs w:val="22"/>
          <w:lang w:eastAsia="ja-JP"/>
        </w:rPr>
      </w:pPr>
      <w:hyperlink w:anchor="_Toc31403144" w:history="1">
        <w:r w:rsidRPr="008869DF">
          <w:rPr>
            <w:rStyle w:val="Hyperlink"/>
            <w:noProof/>
            <w:lang w:val="sr-Cyrl-RS"/>
          </w:rPr>
          <w:t>4.1.4.</w:t>
        </w:r>
        <w:r>
          <w:rPr>
            <w:rFonts w:asciiTheme="minorHAnsi" w:hAnsiTheme="minorHAnsi" w:cstheme="minorBidi"/>
            <w:i w:val="0"/>
            <w:iCs w:val="0"/>
            <w:noProof/>
            <w:sz w:val="22"/>
            <w:szCs w:val="22"/>
            <w:lang w:eastAsia="ja-JP"/>
          </w:rPr>
          <w:tab/>
        </w:r>
        <w:r w:rsidRPr="008869DF">
          <w:rPr>
            <w:rStyle w:val="Hyperlink"/>
            <w:noProof/>
            <w:lang w:val="sr-Cyrl-RS"/>
          </w:rPr>
          <w:t>Варијабилна стопа инфективности</w:t>
        </w:r>
        <w:r>
          <w:rPr>
            <w:noProof/>
            <w:webHidden/>
          </w:rPr>
          <w:tab/>
        </w:r>
        <w:r>
          <w:rPr>
            <w:noProof/>
            <w:webHidden/>
          </w:rPr>
          <w:fldChar w:fldCharType="begin"/>
        </w:r>
        <w:r>
          <w:rPr>
            <w:noProof/>
            <w:webHidden/>
          </w:rPr>
          <w:instrText xml:space="preserve"> PAGEREF _Toc31403144 \h </w:instrText>
        </w:r>
        <w:r>
          <w:rPr>
            <w:noProof/>
            <w:webHidden/>
          </w:rPr>
        </w:r>
        <w:r>
          <w:rPr>
            <w:noProof/>
            <w:webHidden/>
          </w:rPr>
          <w:fldChar w:fldCharType="separate"/>
        </w:r>
        <w:r>
          <w:rPr>
            <w:noProof/>
            <w:webHidden/>
          </w:rPr>
          <w:t>16</w:t>
        </w:r>
        <w:r>
          <w:rPr>
            <w:noProof/>
            <w:webHidden/>
          </w:rPr>
          <w:fldChar w:fldCharType="end"/>
        </w:r>
      </w:hyperlink>
    </w:p>
    <w:p w14:paraId="0A2CF90B" w14:textId="69197F0B" w:rsidR="008778B8" w:rsidRDefault="008778B8">
      <w:pPr>
        <w:pStyle w:val="TOC3"/>
        <w:tabs>
          <w:tab w:val="left" w:pos="1200"/>
          <w:tab w:val="right" w:leader="dot" w:pos="9628"/>
        </w:tabs>
        <w:rPr>
          <w:rFonts w:asciiTheme="minorHAnsi" w:hAnsiTheme="minorHAnsi" w:cstheme="minorBidi"/>
          <w:i w:val="0"/>
          <w:iCs w:val="0"/>
          <w:noProof/>
          <w:sz w:val="22"/>
          <w:szCs w:val="22"/>
          <w:lang w:eastAsia="ja-JP"/>
        </w:rPr>
      </w:pPr>
      <w:hyperlink w:anchor="_Toc31403145" w:history="1">
        <w:r w:rsidRPr="008869DF">
          <w:rPr>
            <w:rStyle w:val="Hyperlink"/>
            <w:noProof/>
            <w:lang w:val="sr-Cyrl-RS"/>
          </w:rPr>
          <w:t>4.1.5.</w:t>
        </w:r>
        <w:r>
          <w:rPr>
            <w:rFonts w:asciiTheme="minorHAnsi" w:hAnsiTheme="minorHAnsi" w:cstheme="minorBidi"/>
            <w:i w:val="0"/>
            <w:iCs w:val="0"/>
            <w:noProof/>
            <w:sz w:val="22"/>
            <w:szCs w:val="22"/>
            <w:lang w:eastAsia="ja-JP"/>
          </w:rPr>
          <w:tab/>
        </w:r>
        <w:r w:rsidRPr="008869DF">
          <w:rPr>
            <w:rStyle w:val="Hyperlink"/>
            <w:noProof/>
            <w:lang w:val="sr-Cyrl-RS"/>
          </w:rPr>
          <w:t>Закључак</w:t>
        </w:r>
        <w:r>
          <w:rPr>
            <w:noProof/>
            <w:webHidden/>
          </w:rPr>
          <w:tab/>
        </w:r>
        <w:r>
          <w:rPr>
            <w:noProof/>
            <w:webHidden/>
          </w:rPr>
          <w:fldChar w:fldCharType="begin"/>
        </w:r>
        <w:r>
          <w:rPr>
            <w:noProof/>
            <w:webHidden/>
          </w:rPr>
          <w:instrText xml:space="preserve"> PAGEREF _Toc31403145 \h </w:instrText>
        </w:r>
        <w:r>
          <w:rPr>
            <w:noProof/>
            <w:webHidden/>
          </w:rPr>
        </w:r>
        <w:r>
          <w:rPr>
            <w:noProof/>
            <w:webHidden/>
          </w:rPr>
          <w:fldChar w:fldCharType="separate"/>
        </w:r>
        <w:r>
          <w:rPr>
            <w:noProof/>
            <w:webHidden/>
          </w:rPr>
          <w:t>16</w:t>
        </w:r>
        <w:r>
          <w:rPr>
            <w:noProof/>
            <w:webHidden/>
          </w:rPr>
          <w:fldChar w:fldCharType="end"/>
        </w:r>
      </w:hyperlink>
    </w:p>
    <w:p w14:paraId="7A5AC70D" w14:textId="4608FCEB" w:rsidR="008778B8" w:rsidRDefault="008778B8">
      <w:pPr>
        <w:pStyle w:val="TOC1"/>
        <w:tabs>
          <w:tab w:val="left" w:pos="480"/>
          <w:tab w:val="right" w:leader="dot" w:pos="9628"/>
        </w:tabs>
        <w:rPr>
          <w:rFonts w:asciiTheme="minorHAnsi" w:hAnsiTheme="minorHAnsi" w:cstheme="minorBidi"/>
          <w:b w:val="0"/>
          <w:bCs w:val="0"/>
          <w:caps w:val="0"/>
          <w:noProof/>
          <w:sz w:val="22"/>
          <w:szCs w:val="22"/>
          <w:lang w:eastAsia="ja-JP"/>
        </w:rPr>
      </w:pPr>
      <w:hyperlink w:anchor="_Toc31403146" w:history="1">
        <w:r w:rsidRPr="008869DF">
          <w:rPr>
            <w:rStyle w:val="Hyperlink"/>
            <w:noProof/>
            <w:lang w:val="sr-Cyrl-RS"/>
          </w:rPr>
          <w:t>5.</w:t>
        </w:r>
        <w:r>
          <w:rPr>
            <w:rFonts w:asciiTheme="minorHAnsi" w:hAnsiTheme="minorHAnsi" w:cstheme="minorBidi"/>
            <w:b w:val="0"/>
            <w:bCs w:val="0"/>
            <w:caps w:val="0"/>
            <w:noProof/>
            <w:sz w:val="22"/>
            <w:szCs w:val="22"/>
            <w:lang w:eastAsia="ja-JP"/>
          </w:rPr>
          <w:tab/>
        </w:r>
        <w:r w:rsidRPr="008869DF">
          <w:rPr>
            <w:rStyle w:val="Hyperlink"/>
            <w:noProof/>
            <w:lang w:val="sr-Cyrl-RS"/>
          </w:rPr>
          <w:t>Тачке унапређења и проширења апликације</w:t>
        </w:r>
        <w:r>
          <w:rPr>
            <w:noProof/>
            <w:webHidden/>
          </w:rPr>
          <w:tab/>
        </w:r>
        <w:r>
          <w:rPr>
            <w:noProof/>
            <w:webHidden/>
          </w:rPr>
          <w:fldChar w:fldCharType="begin"/>
        </w:r>
        <w:r>
          <w:rPr>
            <w:noProof/>
            <w:webHidden/>
          </w:rPr>
          <w:instrText xml:space="preserve"> PAGEREF _Toc31403146 \h </w:instrText>
        </w:r>
        <w:r>
          <w:rPr>
            <w:noProof/>
            <w:webHidden/>
          </w:rPr>
        </w:r>
        <w:r>
          <w:rPr>
            <w:noProof/>
            <w:webHidden/>
          </w:rPr>
          <w:fldChar w:fldCharType="separate"/>
        </w:r>
        <w:r>
          <w:rPr>
            <w:noProof/>
            <w:webHidden/>
          </w:rPr>
          <w:t>18</w:t>
        </w:r>
        <w:r>
          <w:rPr>
            <w:noProof/>
            <w:webHidden/>
          </w:rPr>
          <w:fldChar w:fldCharType="end"/>
        </w:r>
      </w:hyperlink>
    </w:p>
    <w:p w14:paraId="07933670" w14:textId="78BBFD11" w:rsidR="008778B8" w:rsidRDefault="008778B8">
      <w:pPr>
        <w:pStyle w:val="TOC2"/>
        <w:tabs>
          <w:tab w:val="left" w:pos="960"/>
          <w:tab w:val="right" w:leader="dot" w:pos="9628"/>
        </w:tabs>
        <w:rPr>
          <w:rFonts w:asciiTheme="minorHAnsi" w:hAnsiTheme="minorHAnsi" w:cstheme="minorBidi"/>
          <w:smallCaps w:val="0"/>
          <w:noProof/>
          <w:sz w:val="22"/>
          <w:szCs w:val="22"/>
          <w:lang w:eastAsia="ja-JP"/>
        </w:rPr>
      </w:pPr>
      <w:hyperlink w:anchor="_Toc31403147" w:history="1">
        <w:r w:rsidRPr="008869DF">
          <w:rPr>
            <w:rStyle w:val="Hyperlink"/>
            <w:noProof/>
            <w:lang w:val="sr-Cyrl-RS"/>
          </w:rPr>
          <w:t>5.1.</w:t>
        </w:r>
        <w:r>
          <w:rPr>
            <w:rFonts w:asciiTheme="minorHAnsi" w:hAnsiTheme="minorHAnsi" w:cstheme="minorBidi"/>
            <w:smallCaps w:val="0"/>
            <w:noProof/>
            <w:sz w:val="22"/>
            <w:szCs w:val="22"/>
            <w:lang w:eastAsia="ja-JP"/>
          </w:rPr>
          <w:tab/>
        </w:r>
        <w:r w:rsidRPr="008869DF">
          <w:rPr>
            <w:rStyle w:val="Hyperlink"/>
            <w:noProof/>
            <w:lang w:val="sr-Cyrl-RS"/>
          </w:rPr>
          <w:t>Тачке унапређења</w:t>
        </w:r>
        <w:r>
          <w:rPr>
            <w:noProof/>
            <w:webHidden/>
          </w:rPr>
          <w:tab/>
        </w:r>
        <w:r>
          <w:rPr>
            <w:noProof/>
            <w:webHidden/>
          </w:rPr>
          <w:fldChar w:fldCharType="begin"/>
        </w:r>
        <w:r>
          <w:rPr>
            <w:noProof/>
            <w:webHidden/>
          </w:rPr>
          <w:instrText xml:space="preserve"> PAGEREF _Toc31403147 \h </w:instrText>
        </w:r>
        <w:r>
          <w:rPr>
            <w:noProof/>
            <w:webHidden/>
          </w:rPr>
        </w:r>
        <w:r>
          <w:rPr>
            <w:noProof/>
            <w:webHidden/>
          </w:rPr>
          <w:fldChar w:fldCharType="separate"/>
        </w:r>
        <w:r>
          <w:rPr>
            <w:noProof/>
            <w:webHidden/>
          </w:rPr>
          <w:t>18</w:t>
        </w:r>
        <w:r>
          <w:rPr>
            <w:noProof/>
            <w:webHidden/>
          </w:rPr>
          <w:fldChar w:fldCharType="end"/>
        </w:r>
      </w:hyperlink>
    </w:p>
    <w:p w14:paraId="359C0BC7" w14:textId="4B479643" w:rsidR="008778B8" w:rsidRDefault="008778B8">
      <w:pPr>
        <w:pStyle w:val="TOC2"/>
        <w:tabs>
          <w:tab w:val="left" w:pos="960"/>
          <w:tab w:val="right" w:leader="dot" w:pos="9628"/>
        </w:tabs>
        <w:rPr>
          <w:rFonts w:asciiTheme="minorHAnsi" w:hAnsiTheme="minorHAnsi" w:cstheme="minorBidi"/>
          <w:smallCaps w:val="0"/>
          <w:noProof/>
          <w:sz w:val="22"/>
          <w:szCs w:val="22"/>
          <w:lang w:eastAsia="ja-JP"/>
        </w:rPr>
      </w:pPr>
      <w:hyperlink w:anchor="_Toc31403148" w:history="1">
        <w:r w:rsidRPr="008869DF">
          <w:rPr>
            <w:rStyle w:val="Hyperlink"/>
            <w:noProof/>
            <w:lang w:val="sr-Cyrl-RS"/>
          </w:rPr>
          <w:t>5.2.</w:t>
        </w:r>
        <w:r>
          <w:rPr>
            <w:rFonts w:asciiTheme="minorHAnsi" w:hAnsiTheme="minorHAnsi" w:cstheme="minorBidi"/>
            <w:smallCaps w:val="0"/>
            <w:noProof/>
            <w:sz w:val="22"/>
            <w:szCs w:val="22"/>
            <w:lang w:eastAsia="ja-JP"/>
          </w:rPr>
          <w:tab/>
        </w:r>
        <w:r w:rsidRPr="008869DF">
          <w:rPr>
            <w:rStyle w:val="Hyperlink"/>
            <w:noProof/>
            <w:lang w:val="sr-Cyrl-RS"/>
          </w:rPr>
          <w:t>Тачке</w:t>
        </w:r>
        <w:r w:rsidRPr="008869DF">
          <w:rPr>
            <w:rStyle w:val="Hyperlink"/>
            <w:noProof/>
          </w:rPr>
          <w:t xml:space="preserve"> </w:t>
        </w:r>
        <w:r w:rsidRPr="008869DF">
          <w:rPr>
            <w:rStyle w:val="Hyperlink"/>
            <w:noProof/>
            <w:lang w:val="sr-Cyrl-RS"/>
          </w:rPr>
          <w:t>проширења</w:t>
        </w:r>
        <w:r>
          <w:rPr>
            <w:noProof/>
            <w:webHidden/>
          </w:rPr>
          <w:tab/>
        </w:r>
        <w:r>
          <w:rPr>
            <w:noProof/>
            <w:webHidden/>
          </w:rPr>
          <w:fldChar w:fldCharType="begin"/>
        </w:r>
        <w:r>
          <w:rPr>
            <w:noProof/>
            <w:webHidden/>
          </w:rPr>
          <w:instrText xml:space="preserve"> PAGEREF _Toc31403148 \h </w:instrText>
        </w:r>
        <w:r>
          <w:rPr>
            <w:noProof/>
            <w:webHidden/>
          </w:rPr>
        </w:r>
        <w:r>
          <w:rPr>
            <w:noProof/>
            <w:webHidden/>
          </w:rPr>
          <w:fldChar w:fldCharType="separate"/>
        </w:r>
        <w:r>
          <w:rPr>
            <w:noProof/>
            <w:webHidden/>
          </w:rPr>
          <w:t>18</w:t>
        </w:r>
        <w:r>
          <w:rPr>
            <w:noProof/>
            <w:webHidden/>
          </w:rPr>
          <w:fldChar w:fldCharType="end"/>
        </w:r>
      </w:hyperlink>
    </w:p>
    <w:p w14:paraId="39F7A527" w14:textId="3E7CA7C3" w:rsidR="00F06BB2" w:rsidRPr="00AE5FEF" w:rsidRDefault="00D20D2B" w:rsidP="00547A2A">
      <w:pPr>
        <w:pStyle w:val="TOC3"/>
        <w:tabs>
          <w:tab w:val="left" w:pos="1440"/>
          <w:tab w:val="right" w:leader="dot" w:pos="9628"/>
        </w:tabs>
      </w:pPr>
      <w:r w:rsidRPr="00A430CC">
        <w:rPr>
          <w:lang w:val="sr-Cyrl-RS"/>
        </w:rPr>
        <w:fldChar w:fldCharType="end"/>
      </w:r>
    </w:p>
    <w:p w14:paraId="6C87A4CE" w14:textId="47E6A731" w:rsidR="00F06BB2" w:rsidRPr="00A430CC" w:rsidRDefault="006412E1" w:rsidP="00547A2A">
      <w:pPr>
        <w:pStyle w:val="Inivonaslova-Poglavlje"/>
        <w:rPr>
          <w:lang w:val="sr-Cyrl-RS"/>
        </w:rPr>
      </w:pPr>
      <w:bookmarkStart w:id="3" w:name="_Toc29991181"/>
      <w:bookmarkStart w:id="4" w:name="_Toc30162317"/>
      <w:bookmarkStart w:id="5" w:name="_Toc254342941"/>
      <w:bookmarkStart w:id="6" w:name="_Toc31403119"/>
      <w:r w:rsidRPr="00A430CC">
        <w:rPr>
          <w:lang w:val="sr-Cyrl-RS"/>
        </w:rPr>
        <w:lastRenderedPageBreak/>
        <w:t>Увод</w:t>
      </w:r>
      <w:bookmarkEnd w:id="3"/>
      <w:bookmarkEnd w:id="4"/>
      <w:bookmarkEnd w:id="6"/>
    </w:p>
    <w:p w14:paraId="2ACA524C" w14:textId="064D8E18" w:rsidR="00F06BB2" w:rsidRDefault="00442EE3" w:rsidP="00547A2A">
      <w:pPr>
        <w:pStyle w:val="Osnovnitekst"/>
        <w:spacing w:line="240" w:lineRule="auto"/>
        <w:rPr>
          <w:lang w:val="sr-Cyrl-RS"/>
        </w:rPr>
      </w:pPr>
      <w:r>
        <w:rPr>
          <w:lang w:val="sr-Cyrl-RS"/>
        </w:rPr>
        <w:t xml:space="preserve">Овај документ представља </w:t>
      </w:r>
      <w:r w:rsidR="006279F4">
        <w:rPr>
          <w:lang w:val="sr-Cyrl-RS"/>
        </w:rPr>
        <w:t xml:space="preserve">извештај израде пројектног </w:t>
      </w:r>
      <w:r w:rsidR="005E1A2D">
        <w:rPr>
          <w:lang w:val="sr-Cyrl-RS"/>
        </w:rPr>
        <w:t xml:space="preserve">задатка на предмету </w:t>
      </w:r>
      <w:r w:rsidR="00603DBA">
        <w:rPr>
          <w:lang w:val="sr-Cyrl-RS"/>
        </w:rPr>
        <w:t>Рачунарство у биомедицини</w:t>
      </w:r>
      <w:r w:rsidR="005E1A2D">
        <w:rPr>
          <w:lang w:val="sr-Cyrl-RS"/>
        </w:rPr>
        <w:t xml:space="preserve"> (13М111</w:t>
      </w:r>
      <w:r w:rsidR="00603DBA">
        <w:rPr>
          <w:lang w:val="en-GB"/>
        </w:rPr>
        <w:t>RBM</w:t>
      </w:r>
      <w:r w:rsidR="005E1A2D" w:rsidRPr="005E1A2D">
        <w:rPr>
          <w:lang w:val="sr-Cyrl-RS"/>
        </w:rPr>
        <w:t>)</w:t>
      </w:r>
      <w:r w:rsidR="005E1A2D">
        <w:rPr>
          <w:lang w:val="sr-Cyrl-RS"/>
        </w:rPr>
        <w:t xml:space="preserve"> у школској 2019/2020. години. </w:t>
      </w:r>
      <w:r w:rsidR="006811EC">
        <w:rPr>
          <w:lang w:val="sr-Cyrl-RS"/>
        </w:rPr>
        <w:t xml:space="preserve">Циљ пројектног задатка </w:t>
      </w:r>
      <w:r w:rsidR="005F5330">
        <w:rPr>
          <w:lang w:val="sr-Cyrl-RS"/>
        </w:rPr>
        <w:t xml:space="preserve">је </w:t>
      </w:r>
      <w:r w:rsidR="00603DBA">
        <w:rPr>
          <w:lang w:val="sr-Cyrl-RS"/>
        </w:rPr>
        <w:t xml:space="preserve">реимплементација стохастичог симулатора епидемија који је написао Давор Остојић </w:t>
      </w:r>
      <w:r w:rsidR="00E12936">
        <w:rPr>
          <w:lang w:val="sr-Cyrl-RS"/>
        </w:rPr>
        <w:t>у оквиру свог мастер рада</w:t>
      </w:r>
      <w:r w:rsidR="00E65D72">
        <w:rPr>
          <w:lang w:val="sr-Cyrl-RS"/>
        </w:rPr>
        <w:t xml:space="preserve">. </w:t>
      </w:r>
      <w:r w:rsidR="00E55326">
        <w:rPr>
          <w:lang w:val="sr-Cyrl-RS"/>
        </w:rPr>
        <w:t>Поред реимплементације</w:t>
      </w:r>
      <w:r w:rsidR="00E65D72">
        <w:rPr>
          <w:lang w:val="sr-Cyrl-RS"/>
        </w:rPr>
        <w:t xml:space="preserve"> симулатора додата је </w:t>
      </w:r>
      <w:r w:rsidR="00603DBA">
        <w:rPr>
          <w:lang w:val="sr-Cyrl-RS"/>
        </w:rPr>
        <w:t>подршк</w:t>
      </w:r>
      <w:r w:rsidR="00E65D72">
        <w:rPr>
          <w:lang w:val="sr-Cyrl-RS"/>
        </w:rPr>
        <w:t>а</w:t>
      </w:r>
      <w:r w:rsidR="00603DBA">
        <w:rPr>
          <w:lang w:val="sr-Cyrl-RS"/>
        </w:rPr>
        <w:t xml:space="preserve"> за конфигурацију </w:t>
      </w:r>
      <w:r w:rsidR="00E55326">
        <w:rPr>
          <w:lang w:val="sr-Cyrl-RS"/>
        </w:rPr>
        <w:t xml:space="preserve">опсега </w:t>
      </w:r>
      <w:r w:rsidR="00603DBA">
        <w:rPr>
          <w:lang w:val="sr-Cyrl-RS"/>
        </w:rPr>
        <w:t>почетних параметара, покретање и извршавање већег броја симулација истовремено, и подршк</w:t>
      </w:r>
      <w:r w:rsidR="00E65D72">
        <w:rPr>
          <w:lang w:val="sr-Cyrl-RS"/>
        </w:rPr>
        <w:t>а</w:t>
      </w:r>
      <w:r w:rsidR="00603DBA">
        <w:rPr>
          <w:lang w:val="sr-Cyrl-RS"/>
        </w:rPr>
        <w:t xml:space="preserve"> за форматирано исписивање резултата извршавања свих симулација. </w:t>
      </w:r>
      <w:r w:rsidR="00E65D72">
        <w:rPr>
          <w:lang w:val="sr-Cyrl-RS"/>
        </w:rPr>
        <w:t>Поред описа техничких аспеката пројекта као што су објашњења имплементираних класа и формат</w:t>
      </w:r>
      <w:r w:rsidR="00E55326">
        <w:rPr>
          <w:lang w:val="sr-Cyrl-RS"/>
        </w:rPr>
        <w:t>а</w:t>
      </w:r>
      <w:r w:rsidR="00E65D72">
        <w:rPr>
          <w:lang w:val="sr-Cyrl-RS"/>
        </w:rPr>
        <w:t xml:space="preserve"> излазних </w:t>
      </w:r>
      <w:r w:rsidR="00172FDA">
        <w:rPr>
          <w:lang w:val="sr-Cyrl-RS"/>
        </w:rPr>
        <w:t>датотека</w:t>
      </w:r>
      <w:r w:rsidR="00B72437">
        <w:rPr>
          <w:lang w:val="sr-Cyrl-RS"/>
        </w:rPr>
        <w:t>,</w:t>
      </w:r>
      <w:r w:rsidR="00E65D72">
        <w:rPr>
          <w:lang w:val="sr-Cyrl-RS"/>
        </w:rPr>
        <w:t xml:space="preserve"> овај документ </w:t>
      </w:r>
      <w:r w:rsidR="00B72437">
        <w:rPr>
          <w:lang w:val="sr-Cyrl-RS"/>
        </w:rPr>
        <w:t xml:space="preserve">садржи и </w:t>
      </w:r>
      <w:r w:rsidR="00603DBA">
        <w:rPr>
          <w:lang w:val="sr-Cyrl-RS"/>
        </w:rPr>
        <w:t>мал</w:t>
      </w:r>
      <w:r w:rsidR="00E65D72">
        <w:rPr>
          <w:lang w:val="sr-Cyrl-RS"/>
        </w:rPr>
        <w:t>у</w:t>
      </w:r>
      <w:r w:rsidR="00603DBA">
        <w:rPr>
          <w:lang w:val="sr-Cyrl-RS"/>
        </w:rPr>
        <w:t xml:space="preserve"> дискусиј</w:t>
      </w:r>
      <w:r w:rsidR="00B72437">
        <w:rPr>
          <w:lang w:val="sr-Cyrl-RS"/>
        </w:rPr>
        <w:t>у</w:t>
      </w:r>
      <w:r w:rsidR="00603DBA">
        <w:rPr>
          <w:lang w:val="sr-Cyrl-RS"/>
        </w:rPr>
        <w:t xml:space="preserve"> о стохастичким моделима епидемија</w:t>
      </w:r>
      <w:r w:rsidR="00454B32">
        <w:rPr>
          <w:lang w:val="sr-Cyrl-RS"/>
        </w:rPr>
        <w:t>.</w:t>
      </w:r>
    </w:p>
    <w:p w14:paraId="53BD7C10" w14:textId="26A9E99D" w:rsidR="00603DBA" w:rsidRDefault="00E65D72" w:rsidP="00547A2A">
      <w:pPr>
        <w:pStyle w:val="Osnovnitekst"/>
        <w:spacing w:line="240" w:lineRule="auto"/>
        <w:rPr>
          <w:lang w:val="sr-Cyrl-RS"/>
        </w:rPr>
      </w:pPr>
      <w:r>
        <w:rPr>
          <w:lang w:val="sr-Cyrl-RS"/>
        </w:rPr>
        <w:t>Друго поглавље</w:t>
      </w:r>
      <w:r w:rsidR="00275C8A">
        <w:rPr>
          <w:lang w:val="sr-Cyrl-RS"/>
        </w:rPr>
        <w:t xml:space="preserve"> овог документа </w:t>
      </w:r>
      <w:r>
        <w:rPr>
          <w:lang w:val="sr-Cyrl-RS"/>
        </w:rPr>
        <w:t>садржи</w:t>
      </w:r>
      <w:r w:rsidR="00275C8A">
        <w:rPr>
          <w:lang w:val="sr-Cyrl-RS"/>
        </w:rPr>
        <w:t xml:space="preserve"> </w:t>
      </w:r>
      <w:r>
        <w:rPr>
          <w:lang w:val="sr-Cyrl-RS"/>
        </w:rPr>
        <w:t>поменуту дискусију о стохастичким моделима епидемија, главне одлуке приликом дизајна система, и опис имплементације решења.</w:t>
      </w:r>
      <w:r w:rsidR="00275C8A">
        <w:rPr>
          <w:lang w:val="sr-Cyrl-RS"/>
        </w:rPr>
        <w:t xml:space="preserve"> </w:t>
      </w:r>
      <w:r>
        <w:rPr>
          <w:lang w:val="sr-Cyrl-RS"/>
        </w:rPr>
        <w:t xml:space="preserve">Ово поглавље истиче стохастичке моделе </w:t>
      </w:r>
      <w:r w:rsidR="00275C8A">
        <w:rPr>
          <w:lang w:val="sr-Cyrl-RS"/>
        </w:rPr>
        <w:t xml:space="preserve">који су подржани од стране симулатора и </w:t>
      </w:r>
      <w:r w:rsidR="00054ACA">
        <w:rPr>
          <w:lang w:val="sr-Cyrl-RS"/>
        </w:rPr>
        <w:t>наводи</w:t>
      </w:r>
      <w:r w:rsidR="00275C8A">
        <w:rPr>
          <w:lang w:val="sr-Cyrl-RS"/>
        </w:rPr>
        <w:t xml:space="preserve"> алтернативн</w:t>
      </w:r>
      <w:r w:rsidR="00054ACA">
        <w:rPr>
          <w:lang w:val="sr-Cyrl-RS"/>
        </w:rPr>
        <w:t xml:space="preserve">е </w:t>
      </w:r>
      <w:r w:rsidR="00275C8A">
        <w:rPr>
          <w:lang w:val="sr-Cyrl-RS"/>
        </w:rPr>
        <w:t>модел</w:t>
      </w:r>
      <w:r w:rsidR="00054ACA">
        <w:rPr>
          <w:lang w:val="sr-Cyrl-RS"/>
        </w:rPr>
        <w:t>е</w:t>
      </w:r>
      <w:r w:rsidR="00275C8A">
        <w:rPr>
          <w:lang w:val="sr-Cyrl-RS"/>
        </w:rPr>
        <w:t xml:space="preserve"> који се могу користити за симулације епидемија, али</w:t>
      </w:r>
      <w:r w:rsidR="00054ACA">
        <w:rPr>
          <w:lang w:val="sr-Cyrl-RS"/>
        </w:rPr>
        <w:t xml:space="preserve"> који тренутно</w:t>
      </w:r>
      <w:r w:rsidR="00275C8A">
        <w:rPr>
          <w:lang w:val="sr-Cyrl-RS"/>
        </w:rPr>
        <w:t xml:space="preserve"> нису подржани од стране симулатора. У оквиру овог поглавља се такође наводе коришћене библиотеке </w:t>
      </w:r>
      <w:r w:rsidR="00061B3C">
        <w:rPr>
          <w:lang w:val="sr-Cyrl-RS"/>
        </w:rPr>
        <w:t>које су неопходне за омогућавање рада система.</w:t>
      </w:r>
    </w:p>
    <w:p w14:paraId="376C37B9" w14:textId="6EE94A3A" w:rsidR="00275C8A" w:rsidRDefault="00275C8A" w:rsidP="00547A2A">
      <w:pPr>
        <w:pStyle w:val="Osnovnitekst"/>
        <w:spacing w:line="240" w:lineRule="auto"/>
        <w:rPr>
          <w:lang w:val="sr-Cyrl-RS"/>
        </w:rPr>
      </w:pPr>
      <w:r>
        <w:rPr>
          <w:lang w:val="sr-Cyrl-RS"/>
        </w:rPr>
        <w:t xml:space="preserve">У трећем поглављу биће </w:t>
      </w:r>
      <w:r w:rsidR="004C6C82">
        <w:rPr>
          <w:lang w:val="sr-Cyrl-RS"/>
        </w:rPr>
        <w:t>описан начин коришћења апликације</w:t>
      </w:r>
      <w:r w:rsidR="00054ACA">
        <w:rPr>
          <w:lang w:val="sr-Cyrl-RS"/>
        </w:rPr>
        <w:t xml:space="preserve">, </w:t>
      </w:r>
      <w:r w:rsidR="00AE2EDF">
        <w:rPr>
          <w:lang w:val="sr-Cyrl-RS"/>
        </w:rPr>
        <w:t xml:space="preserve">тачније </w:t>
      </w:r>
      <w:r w:rsidR="00054ACA">
        <w:rPr>
          <w:lang w:val="sr-Cyrl-RS"/>
        </w:rPr>
        <w:t xml:space="preserve">опис поступка превођења изворног кода и </w:t>
      </w:r>
      <w:r w:rsidR="00172FDA">
        <w:rPr>
          <w:lang w:val="sr-Cyrl-RS"/>
        </w:rPr>
        <w:t xml:space="preserve">формата </w:t>
      </w:r>
      <w:r w:rsidR="00054ACA">
        <w:rPr>
          <w:lang w:val="sr-Cyrl-RS"/>
        </w:rPr>
        <w:t>конфигурацион</w:t>
      </w:r>
      <w:r w:rsidR="00172FDA">
        <w:rPr>
          <w:lang w:val="sr-Cyrl-RS"/>
        </w:rPr>
        <w:t>е</w:t>
      </w:r>
      <w:r w:rsidR="00054ACA">
        <w:rPr>
          <w:lang w:val="sr-Cyrl-RS"/>
        </w:rPr>
        <w:t xml:space="preserve"> </w:t>
      </w:r>
      <w:r w:rsidR="00172FDA">
        <w:rPr>
          <w:lang w:val="sr-Cyrl-RS"/>
        </w:rPr>
        <w:t>датотеке</w:t>
      </w:r>
      <w:r w:rsidR="00054ACA">
        <w:rPr>
          <w:lang w:val="sr-Cyrl-RS"/>
        </w:rPr>
        <w:t xml:space="preserve"> који се користи за параметризовање свих симулација. Пошто не постоји експлицитна интеракција између корисника и апликације (интеракција се </w:t>
      </w:r>
      <w:r w:rsidR="004520BD">
        <w:rPr>
          <w:lang w:val="sr-Cyrl-RS"/>
        </w:rPr>
        <w:t>врши</w:t>
      </w:r>
      <w:r w:rsidR="00054ACA">
        <w:rPr>
          <w:lang w:val="sr-Cyrl-RS"/>
        </w:rPr>
        <w:t xml:space="preserve"> преко конфигурацион</w:t>
      </w:r>
      <w:r w:rsidR="00172FDA">
        <w:rPr>
          <w:lang w:val="sr-Cyrl-RS"/>
        </w:rPr>
        <w:t>е</w:t>
      </w:r>
      <w:r w:rsidR="00054ACA">
        <w:rPr>
          <w:lang w:val="sr-Cyrl-RS"/>
        </w:rPr>
        <w:t xml:space="preserve"> </w:t>
      </w:r>
      <w:r w:rsidR="00172FDA">
        <w:rPr>
          <w:lang w:val="sr-Cyrl-RS"/>
        </w:rPr>
        <w:t>датотеке</w:t>
      </w:r>
      <w:r w:rsidR="00054ACA">
        <w:rPr>
          <w:lang w:val="sr-Cyrl-RS"/>
        </w:rPr>
        <w:t xml:space="preserve">), акценат овог поглавља јесте објашњавање </w:t>
      </w:r>
      <w:r w:rsidR="00172FDA">
        <w:rPr>
          <w:lang w:val="sr-Cyrl-RS"/>
        </w:rPr>
        <w:t>формата конфигурационе датотеке</w:t>
      </w:r>
      <w:r w:rsidR="00054ACA">
        <w:rPr>
          <w:lang w:val="sr-Cyrl-RS"/>
        </w:rPr>
        <w:t xml:space="preserve">. Такође, у овом поглављу ће </w:t>
      </w:r>
      <w:r w:rsidR="004C6C82">
        <w:rPr>
          <w:lang w:val="sr-Cyrl-RS"/>
        </w:rPr>
        <w:t xml:space="preserve">бити описани формат излазних </w:t>
      </w:r>
      <w:r w:rsidR="00172FDA">
        <w:rPr>
          <w:lang w:val="sr-Cyrl-RS"/>
        </w:rPr>
        <w:t>датотека</w:t>
      </w:r>
      <w:r w:rsidR="004C6C82">
        <w:rPr>
          <w:lang w:val="sr-Cyrl-RS"/>
        </w:rPr>
        <w:t xml:space="preserve"> зависно од типа симулације.</w:t>
      </w:r>
    </w:p>
    <w:p w14:paraId="533FF825" w14:textId="3B632D3D" w:rsidR="004C6C82" w:rsidRDefault="004C6C82" w:rsidP="00547A2A">
      <w:pPr>
        <w:pStyle w:val="Osnovnitekst"/>
        <w:spacing w:line="240" w:lineRule="auto"/>
        <w:rPr>
          <w:lang w:val="sr-Cyrl-RS"/>
        </w:rPr>
      </w:pPr>
      <w:r>
        <w:rPr>
          <w:lang w:val="sr-Cyrl-RS"/>
        </w:rPr>
        <w:t>У четвртом поглављу приказана су два примера анализе података добијених покретањем симулатора</w:t>
      </w:r>
      <w:r w:rsidR="004520BD">
        <w:rPr>
          <w:lang w:val="sr-Cyrl-RS"/>
        </w:rPr>
        <w:t xml:space="preserve"> са одговарајућим почетним параметрима</w:t>
      </w:r>
      <w:r>
        <w:rPr>
          <w:lang w:val="sr-Cyrl-RS"/>
        </w:rPr>
        <w:t>.</w:t>
      </w:r>
      <w:r w:rsidR="004520BD">
        <w:rPr>
          <w:lang w:val="sr-Cyrl-RS"/>
        </w:rPr>
        <w:t xml:space="preserve"> </w:t>
      </w:r>
      <w:r>
        <w:rPr>
          <w:lang w:val="sr-Cyrl-RS"/>
        </w:rPr>
        <w:t>За сваки пример биће наведени циљ анализе, почетна конфигурација симулатора (преглед конфигурацион</w:t>
      </w:r>
      <w:r w:rsidR="00172FDA">
        <w:rPr>
          <w:lang w:val="sr-Cyrl-RS"/>
        </w:rPr>
        <w:t>е</w:t>
      </w:r>
      <w:r>
        <w:rPr>
          <w:lang w:val="sr-Cyrl-RS"/>
        </w:rPr>
        <w:t xml:space="preserve"> </w:t>
      </w:r>
      <w:r w:rsidR="00172FDA">
        <w:rPr>
          <w:lang w:val="sr-Cyrl-RS"/>
        </w:rPr>
        <w:t>датотеке</w:t>
      </w:r>
      <w:r>
        <w:rPr>
          <w:lang w:val="sr-Cyrl-RS"/>
        </w:rPr>
        <w:t xml:space="preserve"> пре покретања симулација), резултати </w:t>
      </w:r>
      <w:r w:rsidR="004520BD">
        <w:rPr>
          <w:lang w:val="sr-Cyrl-RS"/>
        </w:rPr>
        <w:t>симулација</w:t>
      </w:r>
      <w:r>
        <w:rPr>
          <w:lang w:val="sr-Cyrl-RS"/>
        </w:rPr>
        <w:t xml:space="preserve"> и дискусија анализ</w:t>
      </w:r>
      <w:r w:rsidR="004520BD">
        <w:rPr>
          <w:lang w:val="sr-Cyrl-RS"/>
        </w:rPr>
        <w:t>е</w:t>
      </w:r>
      <w:r>
        <w:rPr>
          <w:lang w:val="sr-Cyrl-RS"/>
        </w:rPr>
        <w:t xml:space="preserve"> резултата</w:t>
      </w:r>
      <w:r w:rsidR="005B4806">
        <w:rPr>
          <w:lang w:val="sr-Cyrl-RS"/>
        </w:rPr>
        <w:t>.</w:t>
      </w:r>
    </w:p>
    <w:p w14:paraId="7F61C81D" w14:textId="63B402FF" w:rsidR="008D6297" w:rsidRPr="00A430CC" w:rsidRDefault="004C6C82" w:rsidP="005B4806">
      <w:pPr>
        <w:pStyle w:val="Osnovnitekst"/>
        <w:spacing w:line="240" w:lineRule="auto"/>
        <w:rPr>
          <w:lang w:val="sr-Cyrl-RS"/>
        </w:rPr>
      </w:pPr>
      <w:r>
        <w:rPr>
          <w:lang w:val="sr-Cyrl-RS"/>
        </w:rPr>
        <w:t xml:space="preserve">У последњем поглављу овог документа наводе се могуће тачке унапређења и проширења апликације. </w:t>
      </w:r>
      <w:r w:rsidR="005B4806">
        <w:rPr>
          <w:lang w:val="sr-Cyrl-RS"/>
        </w:rPr>
        <w:t xml:space="preserve">Тачке унапређења апликације представљају функционалности које апликација већ поседује али се могу у одређеној мери дорадити, док су тачке проширења апликације </w:t>
      </w:r>
      <w:r w:rsidR="00613F20">
        <w:rPr>
          <w:lang w:val="sr-Cyrl-RS"/>
        </w:rPr>
        <w:t xml:space="preserve">корисне </w:t>
      </w:r>
      <w:r w:rsidR="005B4806">
        <w:rPr>
          <w:lang w:val="sr-Cyrl-RS"/>
        </w:rPr>
        <w:t xml:space="preserve">функционалности које </w:t>
      </w:r>
      <w:r w:rsidR="00BB6A0D">
        <w:rPr>
          <w:lang w:val="sr-Cyrl-RS"/>
        </w:rPr>
        <w:t>не постоје у тренутној верзији апликације</w:t>
      </w:r>
      <w:r w:rsidR="00613F20">
        <w:rPr>
          <w:lang w:val="sr-Cyrl-RS"/>
        </w:rPr>
        <w:t>.</w:t>
      </w:r>
      <w:r w:rsidR="00BB6A0D">
        <w:rPr>
          <w:lang w:val="sr-Cyrl-RS"/>
        </w:rPr>
        <w:t xml:space="preserve">  </w:t>
      </w:r>
    </w:p>
    <w:p w14:paraId="58C145E2" w14:textId="3420D49C" w:rsidR="002E288B" w:rsidRDefault="00F06BB2" w:rsidP="00547A2A">
      <w:pPr>
        <w:pStyle w:val="Inivonaslova-Poglavlje"/>
        <w:rPr>
          <w:lang w:val="sr-Cyrl-RS"/>
        </w:rPr>
      </w:pPr>
      <w:r w:rsidRPr="00A430CC">
        <w:rPr>
          <w:lang w:val="sr-Cyrl-RS"/>
        </w:rPr>
        <w:lastRenderedPageBreak/>
        <w:t xml:space="preserve"> </w:t>
      </w:r>
      <w:bookmarkStart w:id="7" w:name="_Toc31403120"/>
      <w:r w:rsidR="00CE1CB1">
        <w:rPr>
          <w:lang w:val="sr-Cyrl-RS"/>
        </w:rPr>
        <w:t>Дизајн и имплементација решења</w:t>
      </w:r>
      <w:bookmarkEnd w:id="7"/>
      <w:r w:rsidR="002E288B" w:rsidRPr="00A430CC">
        <w:rPr>
          <w:lang w:val="sr-Cyrl-RS"/>
        </w:rPr>
        <w:t xml:space="preserve"> </w:t>
      </w:r>
    </w:p>
    <w:p w14:paraId="0ADAEE55" w14:textId="25F32595" w:rsidR="00C00561" w:rsidRDefault="00E65D72" w:rsidP="00547A2A">
      <w:pPr>
        <w:pStyle w:val="Osnovnitekst"/>
        <w:spacing w:line="240" w:lineRule="auto"/>
        <w:rPr>
          <w:lang w:val="sr-Cyrl-RS"/>
        </w:rPr>
      </w:pPr>
      <w:r>
        <w:rPr>
          <w:lang w:val="sr-Cyrl-RS"/>
        </w:rPr>
        <w:t xml:space="preserve">Пре посматрања начина коришћења симулатора и </w:t>
      </w:r>
      <w:r w:rsidR="00D34D0B">
        <w:rPr>
          <w:lang w:val="sr-Cyrl-RS"/>
        </w:rPr>
        <w:t xml:space="preserve">начина </w:t>
      </w:r>
      <w:r w:rsidR="001715B0">
        <w:rPr>
          <w:lang w:val="sr-Cyrl-RS"/>
        </w:rPr>
        <w:t>тумачења</w:t>
      </w:r>
      <w:r w:rsidR="00D34D0B">
        <w:rPr>
          <w:lang w:val="sr-Cyrl-RS"/>
        </w:rPr>
        <w:t xml:space="preserve"> </w:t>
      </w:r>
      <w:r>
        <w:rPr>
          <w:lang w:val="sr-Cyrl-RS"/>
        </w:rPr>
        <w:t>резултујућих датотека</w:t>
      </w:r>
      <w:r w:rsidR="00D34D0B">
        <w:rPr>
          <w:lang w:val="sr-Cyrl-RS"/>
        </w:rPr>
        <w:t xml:space="preserve">, </w:t>
      </w:r>
      <w:r>
        <w:rPr>
          <w:lang w:val="sr-Cyrl-RS"/>
        </w:rPr>
        <w:t xml:space="preserve">неопходно је најпре </w:t>
      </w:r>
      <w:r w:rsidR="00C00561">
        <w:rPr>
          <w:lang w:val="sr-Cyrl-RS"/>
        </w:rPr>
        <w:t>изложити начин дизајна и имплементације решења.</w:t>
      </w:r>
      <w:r w:rsidR="00D34D0B">
        <w:rPr>
          <w:lang w:val="sr-Cyrl-RS"/>
        </w:rPr>
        <w:t xml:space="preserve"> </w:t>
      </w:r>
    </w:p>
    <w:p w14:paraId="542D44C0" w14:textId="67B40558" w:rsidR="009B0712" w:rsidRPr="00504755" w:rsidRDefault="00E65D72" w:rsidP="00491C3B">
      <w:pPr>
        <w:pStyle w:val="Osnovnitekst"/>
        <w:spacing w:line="240" w:lineRule="auto"/>
        <w:rPr>
          <w:lang w:val="sr-Cyrl-RS"/>
        </w:rPr>
      </w:pPr>
      <w:r>
        <w:rPr>
          <w:lang w:val="sr-Cyrl-RS"/>
        </w:rPr>
        <w:t>Ово поглавље ће бити подељено у 4 потпоглавља. У првом делу овог поглавља биће направљена мала дискусија о стохастичким моделима епидемија</w:t>
      </w:r>
      <w:r w:rsidR="001715B0">
        <w:rPr>
          <w:lang w:val="sr-Cyrl-RS"/>
        </w:rPr>
        <w:t xml:space="preserve"> и назначено који модели су подржани од стране имплементираног симулатора</w:t>
      </w:r>
      <w:r>
        <w:rPr>
          <w:lang w:val="sr-Cyrl-RS"/>
        </w:rPr>
        <w:t xml:space="preserve">. Након тога ће у оквиру другог потпоглавља бити изнете главне одлуке приликом дизајна система. У трећем потпоглављу биће истакнуте коришћене библиотеке и разлози за њихово коришћење. </w:t>
      </w:r>
      <w:r w:rsidR="00C00561">
        <w:rPr>
          <w:lang w:val="sr-Cyrl-RS"/>
        </w:rPr>
        <w:t>Коначно, у</w:t>
      </w:r>
      <w:r>
        <w:rPr>
          <w:lang w:val="sr-Cyrl-RS"/>
        </w:rPr>
        <w:t xml:space="preserve"> последњем потпоглављу биће </w:t>
      </w:r>
      <w:r w:rsidR="00C00561">
        <w:rPr>
          <w:lang w:val="sr-Cyrl-RS"/>
        </w:rPr>
        <w:t>детаљно описана имплементација симулатора уз навођење реализованих класа и њихових кратких описа.</w:t>
      </w:r>
    </w:p>
    <w:p w14:paraId="5E290A23" w14:textId="3690E299" w:rsidR="00F06BB2" w:rsidRDefault="00C00561" w:rsidP="00547A2A">
      <w:pPr>
        <w:pStyle w:val="IInivonaslova-Potpoglavlje"/>
        <w:rPr>
          <w:lang w:val="sr-Cyrl-RS"/>
        </w:rPr>
      </w:pPr>
      <w:bookmarkStart w:id="8" w:name="_Toc31403121"/>
      <w:bookmarkEnd w:id="5"/>
      <w:r>
        <w:rPr>
          <w:lang w:val="sr-Cyrl-RS"/>
        </w:rPr>
        <w:t>Стохастички модели епидемија</w:t>
      </w:r>
      <w:bookmarkEnd w:id="8"/>
    </w:p>
    <w:p w14:paraId="5C0212A8" w14:textId="36CF31A7" w:rsidR="00844859" w:rsidRDefault="002C5CDC" w:rsidP="00547A2A">
      <w:pPr>
        <w:pStyle w:val="Osnovnitekst"/>
        <w:spacing w:line="240" w:lineRule="auto"/>
        <w:rPr>
          <w:lang w:val="sr-Cyrl-RS"/>
        </w:rPr>
      </w:pPr>
      <w:r>
        <w:rPr>
          <w:lang w:val="sr-Cyrl-RS"/>
        </w:rPr>
        <w:t xml:space="preserve">Модели епидемија </w:t>
      </w:r>
      <w:r w:rsidR="00406447">
        <w:rPr>
          <w:lang w:val="sr-Cyrl-RS"/>
        </w:rPr>
        <w:t xml:space="preserve">могу бити детерминистички или стохастички. </w:t>
      </w:r>
      <w:r>
        <w:rPr>
          <w:lang w:val="sr-Cyrl-RS"/>
        </w:rPr>
        <w:t xml:space="preserve"> </w:t>
      </w:r>
      <w:r w:rsidR="001408B9">
        <w:rPr>
          <w:lang w:val="sr-Cyrl-RS"/>
        </w:rPr>
        <w:t xml:space="preserve">Детерминистички модели епидемија се користе када се посматрају велике популације </w:t>
      </w:r>
      <w:r w:rsidR="00622B95">
        <w:rPr>
          <w:lang w:val="sr-Cyrl-RS"/>
        </w:rPr>
        <w:t>и они за исту вредност улазних параметара увек дају идентичне излазне параметре</w:t>
      </w:r>
      <w:r w:rsidR="001408B9">
        <w:rPr>
          <w:lang w:val="sr-Cyrl-RS"/>
        </w:rPr>
        <w:t>. Поред овога, детерминистички модели нису погодни за софтверску имплементацију. Из овог разлога овај симулатор подржава стохастичке моделе епидемија.</w:t>
      </w:r>
    </w:p>
    <w:p w14:paraId="21F4F524" w14:textId="28A23EE0" w:rsidR="00FF1EEB" w:rsidRDefault="00050FBA" w:rsidP="00547A2A">
      <w:pPr>
        <w:pStyle w:val="Osnovnitekst"/>
        <w:spacing w:line="240" w:lineRule="auto"/>
        <w:rPr>
          <w:lang w:val="sr-Cyrl-RS"/>
        </w:rPr>
      </w:pPr>
      <w:r>
        <w:rPr>
          <w:lang w:val="sr-Cyrl-RS"/>
        </w:rPr>
        <w:t xml:space="preserve">Постоје стохастичке формулације </w:t>
      </w:r>
      <w:r w:rsidR="00FF1EEB">
        <w:rPr>
          <w:lang w:val="sr-Cyrl-RS"/>
        </w:rPr>
        <w:t xml:space="preserve">разних </w:t>
      </w:r>
      <w:r>
        <w:rPr>
          <w:lang w:val="sr-Cyrl-RS"/>
        </w:rPr>
        <w:t xml:space="preserve">детерминистичких модела епидемија. </w:t>
      </w:r>
      <w:r w:rsidR="00FF1EEB">
        <w:rPr>
          <w:lang w:val="sr-Cyrl-RS"/>
        </w:rPr>
        <w:t>У наставку се наводи пар примера ових модела:</w:t>
      </w:r>
    </w:p>
    <w:p w14:paraId="7214B93B" w14:textId="524A7A0B" w:rsidR="00FF1EEB" w:rsidRDefault="00AC538A" w:rsidP="00C21879">
      <w:pPr>
        <w:pStyle w:val="Osnovnitekst"/>
        <w:numPr>
          <w:ilvl w:val="0"/>
          <w:numId w:val="13"/>
        </w:numPr>
        <w:spacing w:line="240" w:lineRule="auto"/>
        <w:rPr>
          <w:lang w:val="sr-Cyrl-RS"/>
        </w:rPr>
      </w:pPr>
      <w:r>
        <w:rPr>
          <w:i/>
          <w:iCs/>
          <w:lang w:val="en-GB" w:eastAsia="ja-JP"/>
        </w:rPr>
        <w:t>SIR</w:t>
      </w:r>
      <w:r w:rsidRPr="00050FBA">
        <w:rPr>
          <w:i/>
          <w:iCs/>
          <w:lang w:val="sr-Cyrl-RS" w:eastAsia="ja-JP"/>
        </w:rPr>
        <w:t xml:space="preserve"> </w:t>
      </w:r>
      <w:r w:rsidRPr="00050FBA">
        <w:rPr>
          <w:lang w:val="sr-Cyrl-RS" w:eastAsia="ja-JP"/>
        </w:rPr>
        <w:t>(</w:t>
      </w:r>
      <w:r>
        <w:rPr>
          <w:i/>
          <w:iCs/>
          <w:lang w:val="en-GB" w:eastAsia="ja-JP"/>
        </w:rPr>
        <w:t>Susceptible</w:t>
      </w:r>
      <w:r w:rsidRPr="00050FBA">
        <w:rPr>
          <w:i/>
          <w:iCs/>
          <w:lang w:val="sr-Cyrl-RS" w:eastAsia="ja-JP"/>
        </w:rPr>
        <w:t xml:space="preserve">, </w:t>
      </w:r>
      <w:r>
        <w:rPr>
          <w:i/>
          <w:iCs/>
          <w:lang w:val="en-GB" w:eastAsia="ja-JP"/>
        </w:rPr>
        <w:t>Infectious</w:t>
      </w:r>
      <w:r w:rsidRPr="00050FBA">
        <w:rPr>
          <w:i/>
          <w:iCs/>
          <w:lang w:val="sr-Cyrl-RS" w:eastAsia="ja-JP"/>
        </w:rPr>
        <w:t xml:space="preserve">, </w:t>
      </w:r>
      <w:r>
        <w:rPr>
          <w:i/>
          <w:iCs/>
          <w:lang w:val="en-GB" w:eastAsia="ja-JP"/>
        </w:rPr>
        <w:t>Recovered</w:t>
      </w:r>
      <w:r>
        <w:rPr>
          <w:lang w:val="sr-Cyrl-RS" w:eastAsia="ja-JP"/>
        </w:rPr>
        <w:t>)</w:t>
      </w:r>
      <w:r w:rsidRPr="00050FBA">
        <w:rPr>
          <w:i/>
          <w:iCs/>
          <w:lang w:val="sr-Cyrl-RS" w:eastAsia="ja-JP"/>
        </w:rPr>
        <w:t xml:space="preserve"> </w:t>
      </w:r>
      <w:r>
        <w:rPr>
          <w:lang w:val="sr-Cyrl-RS" w:eastAsia="ja-JP"/>
        </w:rPr>
        <w:t xml:space="preserve">модел – популација се дели на 3 групе: јединке које су подложне болести спадају у групу </w:t>
      </w:r>
      <w:r>
        <w:rPr>
          <w:i/>
          <w:iCs/>
          <w:lang w:val="en-GB" w:eastAsia="ja-JP"/>
        </w:rPr>
        <w:t>Susceptible</w:t>
      </w:r>
      <w:r>
        <w:rPr>
          <w:i/>
          <w:iCs/>
          <w:lang w:val="sr-Cyrl-RS" w:eastAsia="ja-JP"/>
        </w:rPr>
        <w:t xml:space="preserve">, </w:t>
      </w:r>
      <w:r>
        <w:rPr>
          <w:lang w:val="sr-Cyrl-RS" w:eastAsia="ja-JP"/>
        </w:rPr>
        <w:t xml:space="preserve">јединке које су заразне спадају у групу </w:t>
      </w:r>
      <w:r>
        <w:rPr>
          <w:i/>
          <w:iCs/>
          <w:lang w:val="en-GB" w:eastAsia="ja-JP"/>
        </w:rPr>
        <w:t>Infectious</w:t>
      </w:r>
      <w:r>
        <w:rPr>
          <w:i/>
          <w:iCs/>
          <w:lang w:val="sr-Cyrl-RS" w:eastAsia="ja-JP"/>
        </w:rPr>
        <w:t xml:space="preserve">, </w:t>
      </w:r>
      <w:r>
        <w:rPr>
          <w:lang w:val="sr-Cyrl-RS" w:eastAsia="ja-JP"/>
        </w:rPr>
        <w:t xml:space="preserve">док су опорављене (или мртве) јединке смештене у </w:t>
      </w:r>
      <w:r>
        <w:rPr>
          <w:i/>
          <w:iCs/>
          <w:lang w:val="en-GB" w:eastAsia="ja-JP"/>
        </w:rPr>
        <w:t>Recovered</w:t>
      </w:r>
      <w:r>
        <w:rPr>
          <w:i/>
          <w:iCs/>
          <w:lang w:val="sr-Cyrl-RS" w:eastAsia="ja-JP"/>
        </w:rPr>
        <w:t xml:space="preserve"> </w:t>
      </w:r>
      <w:r>
        <w:rPr>
          <w:lang w:val="sr-Cyrl-RS" w:eastAsia="ja-JP"/>
        </w:rPr>
        <w:t>групи</w:t>
      </w:r>
      <w:r w:rsidR="00157C07">
        <w:rPr>
          <w:lang w:val="sr-Cyrl-RS" w:eastAsia="ja-JP"/>
        </w:rPr>
        <w:t>. Овај модел је користан за моделовање инфективних болести које се преносе од човека до човека</w:t>
      </w:r>
      <w:r>
        <w:rPr>
          <w:lang w:val="sr-Cyrl-RS" w:eastAsia="ja-JP"/>
        </w:rPr>
        <w:t>;</w:t>
      </w:r>
    </w:p>
    <w:p w14:paraId="3FE03477" w14:textId="24B8CA3F" w:rsidR="00AC538A" w:rsidRDefault="00AC538A" w:rsidP="00C21879">
      <w:pPr>
        <w:pStyle w:val="Osnovnitekst"/>
        <w:numPr>
          <w:ilvl w:val="0"/>
          <w:numId w:val="13"/>
        </w:numPr>
        <w:spacing w:line="240" w:lineRule="auto"/>
        <w:rPr>
          <w:lang w:val="sr-Cyrl-RS"/>
        </w:rPr>
      </w:pPr>
      <w:r>
        <w:rPr>
          <w:i/>
          <w:iCs/>
          <w:lang w:val="en-GB" w:eastAsia="ja-JP"/>
        </w:rPr>
        <w:t>SIS</w:t>
      </w:r>
      <w:r w:rsidRPr="00050FBA">
        <w:rPr>
          <w:i/>
          <w:iCs/>
          <w:lang w:val="sr-Cyrl-RS" w:eastAsia="ja-JP"/>
        </w:rPr>
        <w:t xml:space="preserve"> </w:t>
      </w:r>
      <w:r>
        <w:rPr>
          <w:lang w:val="sr-Cyrl-RS" w:eastAsia="ja-JP"/>
        </w:rPr>
        <w:t>(</w:t>
      </w:r>
      <w:r>
        <w:rPr>
          <w:i/>
          <w:iCs/>
          <w:lang w:val="en-GB" w:eastAsia="ja-JP"/>
        </w:rPr>
        <w:t>Susceptible</w:t>
      </w:r>
      <w:r w:rsidRPr="00050FBA">
        <w:rPr>
          <w:i/>
          <w:iCs/>
          <w:lang w:val="sr-Cyrl-RS" w:eastAsia="ja-JP"/>
        </w:rPr>
        <w:t xml:space="preserve">, </w:t>
      </w:r>
      <w:r>
        <w:rPr>
          <w:i/>
          <w:iCs/>
          <w:lang w:val="en-GB" w:eastAsia="ja-JP"/>
        </w:rPr>
        <w:t>Infectious</w:t>
      </w:r>
      <w:r w:rsidRPr="00050FBA">
        <w:rPr>
          <w:i/>
          <w:iCs/>
          <w:lang w:val="sr-Cyrl-RS" w:eastAsia="ja-JP"/>
        </w:rPr>
        <w:t xml:space="preserve">, </w:t>
      </w:r>
      <w:r>
        <w:rPr>
          <w:i/>
          <w:iCs/>
          <w:lang w:val="en-GB" w:eastAsia="ja-JP"/>
        </w:rPr>
        <w:t>Susceptible</w:t>
      </w:r>
      <w:r>
        <w:rPr>
          <w:lang w:val="sr-Cyrl-RS" w:eastAsia="ja-JP"/>
        </w:rPr>
        <w:t xml:space="preserve">) модел </w:t>
      </w:r>
      <w:r w:rsidR="00157C07">
        <w:rPr>
          <w:lang w:val="sr-Cyrl-RS" w:eastAsia="ja-JP"/>
        </w:rPr>
        <w:t>–</w:t>
      </w:r>
      <w:r>
        <w:rPr>
          <w:lang w:val="sr-Cyrl-RS" w:eastAsia="ja-JP"/>
        </w:rPr>
        <w:t xml:space="preserve"> </w:t>
      </w:r>
      <w:r w:rsidR="00930AAB">
        <w:rPr>
          <w:lang w:val="sr-Cyrl-RS" w:eastAsia="ja-JP"/>
        </w:rPr>
        <w:t xml:space="preserve">у оквиру овог модела јединке могу бити или у групи подложних болести, или у групи заразних (не постоји стање имунитета). </w:t>
      </w:r>
      <w:r w:rsidR="00157C07">
        <w:rPr>
          <w:lang w:val="sr-Cyrl-RS" w:eastAsia="ja-JP"/>
        </w:rPr>
        <w:t xml:space="preserve">Овај модел је користан за моделовање инфекција код којих се не ствара трајни имунитет </w:t>
      </w:r>
      <w:r w:rsidR="00930AAB">
        <w:rPr>
          <w:lang w:val="sr-Cyrl-RS" w:eastAsia="ja-JP"/>
        </w:rPr>
        <w:t>јединки;</w:t>
      </w:r>
    </w:p>
    <w:p w14:paraId="60338BFB" w14:textId="15281657" w:rsidR="00930AAB" w:rsidRDefault="00930AAB" w:rsidP="00C21879">
      <w:pPr>
        <w:pStyle w:val="Osnovnitekst"/>
        <w:numPr>
          <w:ilvl w:val="0"/>
          <w:numId w:val="13"/>
        </w:numPr>
        <w:spacing w:line="240" w:lineRule="auto"/>
        <w:rPr>
          <w:lang w:val="sr-Cyrl-RS"/>
        </w:rPr>
      </w:pPr>
      <w:r>
        <w:rPr>
          <w:i/>
          <w:iCs/>
          <w:lang w:val="en-GB" w:eastAsia="ja-JP"/>
        </w:rPr>
        <w:t>MSIR</w:t>
      </w:r>
      <w:r w:rsidRPr="00930AAB">
        <w:rPr>
          <w:i/>
          <w:iCs/>
          <w:lang w:val="sr-Cyrl-RS" w:eastAsia="ja-JP"/>
        </w:rPr>
        <w:t xml:space="preserve"> </w:t>
      </w:r>
      <w:r w:rsidRPr="00050FBA">
        <w:rPr>
          <w:lang w:val="sr-Cyrl-RS" w:eastAsia="ja-JP"/>
        </w:rPr>
        <w:t>(</w:t>
      </w:r>
      <w:r>
        <w:rPr>
          <w:i/>
          <w:iCs/>
          <w:lang w:val="en-GB" w:eastAsia="ja-JP"/>
        </w:rPr>
        <w:t>Maternally</w:t>
      </w:r>
      <w:r w:rsidRPr="00930AAB">
        <w:rPr>
          <w:i/>
          <w:iCs/>
          <w:lang w:val="sr-Cyrl-RS" w:eastAsia="ja-JP"/>
        </w:rPr>
        <w:t>-</w:t>
      </w:r>
      <w:r>
        <w:rPr>
          <w:i/>
          <w:iCs/>
          <w:lang w:val="en-GB" w:eastAsia="ja-JP"/>
        </w:rPr>
        <w:t>derived</w:t>
      </w:r>
      <w:r w:rsidRPr="00930AAB">
        <w:rPr>
          <w:i/>
          <w:iCs/>
          <w:lang w:val="sr-Cyrl-RS" w:eastAsia="ja-JP"/>
        </w:rPr>
        <w:t xml:space="preserve"> </w:t>
      </w:r>
      <w:r>
        <w:rPr>
          <w:i/>
          <w:iCs/>
          <w:lang w:val="en-GB" w:eastAsia="ja-JP"/>
        </w:rPr>
        <w:t>immunity</w:t>
      </w:r>
      <w:r w:rsidRPr="00930AAB">
        <w:rPr>
          <w:i/>
          <w:iCs/>
          <w:lang w:val="sr-Cyrl-RS" w:eastAsia="ja-JP"/>
        </w:rPr>
        <w:t xml:space="preserve">, </w:t>
      </w:r>
      <w:r>
        <w:rPr>
          <w:i/>
          <w:iCs/>
          <w:lang w:val="en-GB" w:eastAsia="ja-JP"/>
        </w:rPr>
        <w:t>Susceptible</w:t>
      </w:r>
      <w:r w:rsidRPr="00050FBA">
        <w:rPr>
          <w:i/>
          <w:iCs/>
          <w:lang w:val="sr-Cyrl-RS" w:eastAsia="ja-JP"/>
        </w:rPr>
        <w:t xml:space="preserve">, </w:t>
      </w:r>
      <w:r>
        <w:rPr>
          <w:i/>
          <w:iCs/>
          <w:lang w:val="en-GB" w:eastAsia="ja-JP"/>
        </w:rPr>
        <w:t>Infectious</w:t>
      </w:r>
      <w:r w:rsidRPr="00050FBA">
        <w:rPr>
          <w:i/>
          <w:iCs/>
          <w:lang w:val="sr-Cyrl-RS" w:eastAsia="ja-JP"/>
        </w:rPr>
        <w:t xml:space="preserve">, </w:t>
      </w:r>
      <w:r>
        <w:rPr>
          <w:i/>
          <w:iCs/>
          <w:lang w:val="en-GB" w:eastAsia="ja-JP"/>
        </w:rPr>
        <w:t>Recovered</w:t>
      </w:r>
      <w:r>
        <w:rPr>
          <w:lang w:val="sr-Cyrl-RS" w:eastAsia="ja-JP"/>
        </w:rPr>
        <w:t>)</w:t>
      </w:r>
      <w:r w:rsidRPr="00930AAB">
        <w:rPr>
          <w:lang w:val="sr-Cyrl-RS" w:eastAsia="ja-JP"/>
        </w:rPr>
        <w:t xml:space="preserve"> </w:t>
      </w:r>
      <w:r>
        <w:rPr>
          <w:lang w:val="sr-Cyrl-RS" w:eastAsia="ja-JP"/>
        </w:rPr>
        <w:t xml:space="preserve">модел </w:t>
      </w:r>
      <w:r w:rsidRPr="00930AAB">
        <w:rPr>
          <w:lang w:val="sr-Cyrl-RS" w:eastAsia="ja-JP"/>
        </w:rPr>
        <w:t xml:space="preserve">– </w:t>
      </w:r>
      <w:r>
        <w:rPr>
          <w:lang w:val="sr-Cyrl-RS" w:eastAsia="ja-JP"/>
        </w:rPr>
        <w:t xml:space="preserve">увођењем нове групе </w:t>
      </w:r>
      <w:r>
        <w:rPr>
          <w:i/>
          <w:iCs/>
          <w:lang w:val="en-GB" w:eastAsia="ja-JP"/>
        </w:rPr>
        <w:t>Maternally</w:t>
      </w:r>
      <w:r w:rsidRPr="00930AAB">
        <w:rPr>
          <w:i/>
          <w:iCs/>
          <w:lang w:val="sr-Cyrl-RS" w:eastAsia="ja-JP"/>
        </w:rPr>
        <w:t>-</w:t>
      </w:r>
      <w:r>
        <w:rPr>
          <w:i/>
          <w:iCs/>
          <w:lang w:val="en-GB" w:eastAsia="ja-JP"/>
        </w:rPr>
        <w:t>derived</w:t>
      </w:r>
      <w:r w:rsidRPr="00930AAB">
        <w:rPr>
          <w:i/>
          <w:iCs/>
          <w:lang w:val="sr-Cyrl-RS" w:eastAsia="ja-JP"/>
        </w:rPr>
        <w:t xml:space="preserve"> </w:t>
      </w:r>
      <w:r>
        <w:rPr>
          <w:i/>
          <w:iCs/>
          <w:lang w:val="en-GB" w:eastAsia="ja-JP"/>
        </w:rPr>
        <w:t>immunity</w:t>
      </w:r>
      <w:r>
        <w:rPr>
          <w:i/>
          <w:iCs/>
          <w:lang w:val="sr-Cyrl-RS" w:eastAsia="ja-JP"/>
        </w:rPr>
        <w:t xml:space="preserve"> </w:t>
      </w:r>
      <w:r>
        <w:rPr>
          <w:lang w:val="sr-Cyrl-RS" w:eastAsia="ja-JP"/>
        </w:rPr>
        <w:t>омогућава класификацију јединки које су иницијално имуне од болести, али касније постају подложне њој;</w:t>
      </w:r>
    </w:p>
    <w:p w14:paraId="3F9F1322" w14:textId="114DCA4A" w:rsidR="00930AAB" w:rsidRDefault="00930AAB" w:rsidP="00C21879">
      <w:pPr>
        <w:pStyle w:val="Osnovnitekst"/>
        <w:numPr>
          <w:ilvl w:val="0"/>
          <w:numId w:val="13"/>
        </w:numPr>
        <w:spacing w:line="240" w:lineRule="auto"/>
        <w:rPr>
          <w:lang w:val="sr-Cyrl-RS"/>
        </w:rPr>
      </w:pPr>
      <w:r>
        <w:rPr>
          <w:i/>
          <w:iCs/>
          <w:lang w:val="en-GB" w:eastAsia="ja-JP"/>
        </w:rPr>
        <w:t>SEIR</w:t>
      </w:r>
      <w:r w:rsidRPr="00050FBA">
        <w:rPr>
          <w:i/>
          <w:iCs/>
          <w:lang w:val="sr-Cyrl-RS" w:eastAsia="ja-JP"/>
        </w:rPr>
        <w:t xml:space="preserve"> </w:t>
      </w:r>
      <w:r>
        <w:rPr>
          <w:lang w:val="sr-Cyrl-RS" w:eastAsia="ja-JP"/>
        </w:rPr>
        <w:t>(</w:t>
      </w:r>
      <w:r>
        <w:rPr>
          <w:i/>
          <w:iCs/>
          <w:lang w:val="en-GB" w:eastAsia="ja-JP"/>
        </w:rPr>
        <w:t>Susceptible</w:t>
      </w:r>
      <w:r w:rsidRPr="00050FBA">
        <w:rPr>
          <w:i/>
          <w:iCs/>
          <w:lang w:val="sr-Cyrl-RS" w:eastAsia="ja-JP"/>
        </w:rPr>
        <w:t xml:space="preserve">, </w:t>
      </w:r>
      <w:r>
        <w:rPr>
          <w:i/>
          <w:iCs/>
          <w:lang w:val="en-GB" w:eastAsia="ja-JP"/>
        </w:rPr>
        <w:t>Exposed</w:t>
      </w:r>
      <w:r w:rsidRPr="00930AAB">
        <w:rPr>
          <w:i/>
          <w:iCs/>
          <w:lang w:val="sr-Cyrl-RS" w:eastAsia="ja-JP"/>
        </w:rPr>
        <w:t xml:space="preserve">, </w:t>
      </w:r>
      <w:r>
        <w:rPr>
          <w:i/>
          <w:iCs/>
          <w:lang w:val="en-GB" w:eastAsia="ja-JP"/>
        </w:rPr>
        <w:t>Infectious</w:t>
      </w:r>
      <w:r w:rsidRPr="00050FBA">
        <w:rPr>
          <w:i/>
          <w:iCs/>
          <w:lang w:val="sr-Cyrl-RS" w:eastAsia="ja-JP"/>
        </w:rPr>
        <w:t xml:space="preserve">, </w:t>
      </w:r>
      <w:r w:rsidR="006B24A4">
        <w:rPr>
          <w:i/>
          <w:iCs/>
          <w:lang w:val="en-GB" w:eastAsia="ja-JP"/>
        </w:rPr>
        <w:t>Recovered</w:t>
      </w:r>
      <w:r>
        <w:rPr>
          <w:lang w:val="sr-Cyrl-RS" w:eastAsia="ja-JP"/>
        </w:rPr>
        <w:t>) модел</w:t>
      </w:r>
      <w:r w:rsidRPr="00930AAB">
        <w:rPr>
          <w:lang w:val="sr-Cyrl-RS" w:eastAsia="ja-JP"/>
        </w:rPr>
        <w:t xml:space="preserve"> – </w:t>
      </w:r>
      <w:r>
        <w:rPr>
          <w:lang w:val="sr-Cyrl-RS" w:eastAsia="ja-JP"/>
        </w:rPr>
        <w:t xml:space="preserve">овај модел додаје нову групу </w:t>
      </w:r>
      <w:r>
        <w:rPr>
          <w:i/>
          <w:iCs/>
          <w:lang w:val="en-GB" w:eastAsia="ja-JP"/>
        </w:rPr>
        <w:t>Exposed</w:t>
      </w:r>
      <w:r>
        <w:rPr>
          <w:i/>
          <w:iCs/>
          <w:lang w:val="sr-Cyrl-RS" w:eastAsia="ja-JP"/>
        </w:rPr>
        <w:t xml:space="preserve"> </w:t>
      </w:r>
      <w:r>
        <w:rPr>
          <w:lang w:val="sr-Cyrl-RS" w:eastAsia="ja-JP"/>
        </w:rPr>
        <w:t>у којој се налазе јединке које су оболеле од посматране болести, али још нису заразне и не могу ту болест преносити даље.</w:t>
      </w:r>
    </w:p>
    <w:p w14:paraId="57AC4254" w14:textId="6B7BCFDF" w:rsidR="00FF1EEB" w:rsidRPr="00881DD3" w:rsidRDefault="00930AAB" w:rsidP="009B3388">
      <w:pPr>
        <w:pStyle w:val="Osnovnitekst"/>
        <w:spacing w:line="240" w:lineRule="auto"/>
        <w:rPr>
          <w:lang w:val="sr-Cyrl-RS" w:eastAsia="ja-JP"/>
        </w:rPr>
      </w:pPr>
      <w:r>
        <w:rPr>
          <w:lang w:val="sr-Cyrl-RS"/>
        </w:rPr>
        <w:t xml:space="preserve">Постоје подваријанте поменутих модела као што су </w:t>
      </w:r>
      <w:r w:rsidRPr="00930AAB">
        <w:rPr>
          <w:i/>
          <w:iCs/>
          <w:lang w:val="en-GB"/>
        </w:rPr>
        <w:t>S</w:t>
      </w:r>
      <w:r>
        <w:rPr>
          <w:i/>
          <w:iCs/>
          <w:lang w:val="en-GB"/>
        </w:rPr>
        <w:t>EIS</w:t>
      </w:r>
      <w:r w:rsidRPr="00930AAB">
        <w:rPr>
          <w:i/>
          <w:iCs/>
          <w:lang w:val="sr-Cyrl-RS"/>
        </w:rPr>
        <w:t xml:space="preserve"> </w:t>
      </w:r>
      <w:r>
        <w:rPr>
          <w:lang w:val="sr-Cyrl-RS"/>
        </w:rPr>
        <w:t xml:space="preserve">и </w:t>
      </w:r>
      <w:r w:rsidRPr="00930AAB">
        <w:rPr>
          <w:i/>
          <w:iCs/>
          <w:lang w:val="en-GB"/>
        </w:rPr>
        <w:t>MSEIR</w:t>
      </w:r>
      <w:r>
        <w:rPr>
          <w:lang w:val="sr-Cyrl-RS"/>
        </w:rPr>
        <w:t xml:space="preserve"> </w:t>
      </w:r>
      <w:r w:rsidR="00642084">
        <w:rPr>
          <w:lang w:val="sr-Cyrl-RS"/>
        </w:rPr>
        <w:t>модели</w:t>
      </w:r>
      <w:r>
        <w:rPr>
          <w:lang w:val="sr-Cyrl-RS"/>
        </w:rPr>
        <w:t xml:space="preserve">, али </w:t>
      </w:r>
      <w:r w:rsidR="00642084">
        <w:rPr>
          <w:lang w:val="sr-Cyrl-RS"/>
        </w:rPr>
        <w:t>ови модели</w:t>
      </w:r>
      <w:r>
        <w:rPr>
          <w:lang w:val="sr-Cyrl-RS"/>
        </w:rPr>
        <w:t xml:space="preserve"> </w:t>
      </w:r>
      <w:r w:rsidR="00642084">
        <w:rPr>
          <w:lang w:val="sr-Cyrl-RS"/>
        </w:rPr>
        <w:t>неће бити разматрани у овом документу</w:t>
      </w:r>
      <w:r>
        <w:rPr>
          <w:lang w:val="sr-Cyrl-RS"/>
        </w:rPr>
        <w:t xml:space="preserve">. </w:t>
      </w:r>
      <w:r w:rsidR="00FF1EEB">
        <w:rPr>
          <w:lang w:val="sr-Cyrl-RS"/>
        </w:rPr>
        <w:t xml:space="preserve">Такође, постоје алтернативни стохастички модели епидемија као што </w:t>
      </w:r>
      <w:r w:rsidR="00642084">
        <w:rPr>
          <w:lang w:val="en-GB"/>
        </w:rPr>
        <w:t>je</w:t>
      </w:r>
      <w:r w:rsidR="00FF1EEB">
        <w:rPr>
          <w:lang w:val="sr-Cyrl-RS"/>
        </w:rPr>
        <w:t xml:space="preserve"> </w:t>
      </w:r>
      <w:r w:rsidR="00642084">
        <w:rPr>
          <w:i/>
          <w:iCs/>
          <w:lang w:val="en-GB"/>
        </w:rPr>
        <w:t>Erlang</w:t>
      </w:r>
      <w:r w:rsidR="00642084" w:rsidRPr="00642084">
        <w:rPr>
          <w:i/>
          <w:iCs/>
          <w:lang w:val="sr-Cyrl-RS"/>
        </w:rPr>
        <w:t xml:space="preserve"> </w:t>
      </w:r>
      <w:r w:rsidR="00642084">
        <w:rPr>
          <w:i/>
          <w:iCs/>
          <w:lang w:val="en-GB"/>
        </w:rPr>
        <w:t>SEIR</w:t>
      </w:r>
      <w:r w:rsidR="00642084" w:rsidRPr="00642084">
        <w:rPr>
          <w:i/>
          <w:iCs/>
          <w:lang w:val="sr-Cyrl-RS"/>
        </w:rPr>
        <w:t xml:space="preserve"> </w:t>
      </w:r>
      <w:r w:rsidR="00642084">
        <w:rPr>
          <w:lang w:val="sr-Cyrl-RS"/>
        </w:rPr>
        <w:t>модел</w:t>
      </w:r>
      <w:r w:rsidR="00642084" w:rsidRPr="00642084">
        <w:rPr>
          <w:lang w:val="sr-Cyrl-RS"/>
        </w:rPr>
        <w:t xml:space="preserve"> </w:t>
      </w:r>
      <w:r w:rsidR="00642084">
        <w:rPr>
          <w:lang w:val="sr-Cyrl-RS"/>
        </w:rPr>
        <w:t xml:space="preserve">који пружа реалистичније </w:t>
      </w:r>
      <w:r w:rsidR="009B3388">
        <w:rPr>
          <w:lang w:val="sr-Cyrl-RS"/>
        </w:rPr>
        <w:t xml:space="preserve">рачунање транзиција јединки између група у </w:t>
      </w:r>
      <w:r w:rsidR="009B3388">
        <w:rPr>
          <w:i/>
          <w:iCs/>
          <w:lang w:val="en-GB"/>
        </w:rPr>
        <w:t>SEIR</w:t>
      </w:r>
      <w:r w:rsidR="009B3388">
        <w:rPr>
          <w:i/>
          <w:iCs/>
          <w:lang w:val="sr-Cyrl-RS"/>
        </w:rPr>
        <w:t xml:space="preserve"> </w:t>
      </w:r>
      <w:r w:rsidR="009B3388">
        <w:rPr>
          <w:lang w:val="sr-Cyrl-RS"/>
        </w:rPr>
        <w:t>моделу</w:t>
      </w:r>
      <w:r w:rsidR="00881DD3">
        <w:rPr>
          <w:lang w:val="sr-Cyrl-RS"/>
        </w:rPr>
        <w:t xml:space="preserve"> него што то ради основни </w:t>
      </w:r>
      <w:r w:rsidR="00881DD3">
        <w:rPr>
          <w:i/>
          <w:iCs/>
          <w:lang w:val="en-GB"/>
        </w:rPr>
        <w:t>SEIR</w:t>
      </w:r>
      <w:r w:rsidR="00881DD3">
        <w:rPr>
          <w:i/>
          <w:iCs/>
          <w:lang w:val="sr-Cyrl-RS"/>
        </w:rPr>
        <w:t xml:space="preserve"> </w:t>
      </w:r>
      <w:r w:rsidR="00881DD3">
        <w:rPr>
          <w:lang w:val="sr-Cyrl-RS"/>
        </w:rPr>
        <w:t>модел.</w:t>
      </w:r>
    </w:p>
    <w:p w14:paraId="11475D6B" w14:textId="16132EBD" w:rsidR="009B3388" w:rsidRDefault="00AC538A" w:rsidP="00547A2A">
      <w:pPr>
        <w:pStyle w:val="Osnovnitekst"/>
        <w:spacing w:line="240" w:lineRule="auto"/>
        <w:rPr>
          <w:lang w:val="sr-Cyrl-RS"/>
        </w:rPr>
      </w:pPr>
      <w:r>
        <w:rPr>
          <w:lang w:val="sr-Cyrl-RS"/>
        </w:rPr>
        <w:lastRenderedPageBreak/>
        <w:t xml:space="preserve">Стохастички модели у овом симулатору спадају у категорију </w:t>
      </w:r>
      <w:r>
        <w:rPr>
          <w:i/>
          <w:iCs/>
          <w:lang w:val="en-GB"/>
        </w:rPr>
        <w:t>Continuous</w:t>
      </w:r>
      <w:r w:rsidRPr="00AC538A">
        <w:rPr>
          <w:i/>
          <w:iCs/>
          <w:lang w:val="sr-Cyrl-RS"/>
        </w:rPr>
        <w:t xml:space="preserve"> </w:t>
      </w:r>
      <w:r>
        <w:rPr>
          <w:i/>
          <w:iCs/>
          <w:lang w:val="en-GB"/>
        </w:rPr>
        <w:t>Time</w:t>
      </w:r>
      <w:r w:rsidRPr="00AC538A">
        <w:rPr>
          <w:i/>
          <w:iCs/>
          <w:lang w:val="sr-Cyrl-RS"/>
        </w:rPr>
        <w:t xml:space="preserve"> </w:t>
      </w:r>
      <w:r>
        <w:rPr>
          <w:i/>
          <w:iCs/>
          <w:lang w:val="en-GB"/>
        </w:rPr>
        <w:t>Markov</w:t>
      </w:r>
      <w:r w:rsidRPr="00AC538A">
        <w:rPr>
          <w:i/>
          <w:iCs/>
          <w:lang w:val="sr-Cyrl-RS"/>
        </w:rPr>
        <w:t xml:space="preserve"> </w:t>
      </w:r>
      <w:r>
        <w:rPr>
          <w:i/>
          <w:iCs/>
          <w:lang w:val="en-GB"/>
        </w:rPr>
        <w:t>Chain</w:t>
      </w:r>
      <w:r w:rsidRPr="00AC538A">
        <w:rPr>
          <w:i/>
          <w:iCs/>
          <w:lang w:val="sr-Cyrl-RS"/>
        </w:rPr>
        <w:t xml:space="preserve"> </w:t>
      </w:r>
      <w:r w:rsidRPr="00AC538A">
        <w:rPr>
          <w:lang w:val="sr-Cyrl-RS"/>
        </w:rPr>
        <w:t>(</w:t>
      </w:r>
      <w:r w:rsidRPr="00AC538A">
        <w:rPr>
          <w:i/>
          <w:iCs/>
          <w:lang w:val="en-GB"/>
        </w:rPr>
        <w:t>CTMC</w:t>
      </w:r>
      <w:r w:rsidRPr="00AC538A">
        <w:rPr>
          <w:lang w:val="sr-Cyrl-RS"/>
        </w:rPr>
        <w:t xml:space="preserve">) </w:t>
      </w:r>
      <w:r>
        <w:rPr>
          <w:lang w:val="sr-Cyrl-RS"/>
        </w:rPr>
        <w:t>модела код којих су вероватноће процеса дискретне вредности, а експоненцијално расподељено време континуално.</w:t>
      </w:r>
    </w:p>
    <w:p w14:paraId="78F4D3E3" w14:textId="77777777" w:rsidR="008778B8" w:rsidRDefault="008778B8" w:rsidP="00547A2A">
      <w:pPr>
        <w:pStyle w:val="Osnovnitekst"/>
        <w:spacing w:line="240" w:lineRule="auto"/>
        <w:rPr>
          <w:lang w:val="sr-Cyrl-RS"/>
        </w:rPr>
      </w:pPr>
    </w:p>
    <w:p w14:paraId="17303AC6" w14:textId="10D600BB" w:rsidR="008778B8" w:rsidRDefault="001408B9" w:rsidP="008778B8">
      <w:pPr>
        <w:pStyle w:val="Osnovnitekst"/>
        <w:spacing w:line="240" w:lineRule="auto"/>
        <w:rPr>
          <w:lang w:val="sr-Cyrl-RS"/>
        </w:rPr>
      </w:pPr>
      <w:r w:rsidRPr="00AC538A">
        <w:rPr>
          <w:lang w:val="sr-Cyrl-RS"/>
        </w:rPr>
        <w:t>У</w:t>
      </w:r>
      <w:r>
        <w:rPr>
          <w:lang w:val="sr-Cyrl-RS"/>
        </w:rPr>
        <w:t xml:space="preserve"> оквиру овог симулатора подржани су наредни стохастички модели епидемија:</w:t>
      </w:r>
    </w:p>
    <w:p w14:paraId="240BFB1A" w14:textId="412FA5F4" w:rsidR="00930AAB" w:rsidRDefault="00642084" w:rsidP="00C21879">
      <w:pPr>
        <w:pStyle w:val="Osnovnitekst"/>
        <w:numPr>
          <w:ilvl w:val="0"/>
          <w:numId w:val="14"/>
        </w:numPr>
        <w:spacing w:line="240" w:lineRule="auto"/>
        <w:ind w:leftChars="119" w:left="286" w:firstLine="675"/>
        <w:rPr>
          <w:lang w:val="sr-Cyrl-RS"/>
        </w:rPr>
      </w:pPr>
      <w:bookmarkStart w:id="9" w:name="_Hlk31403537"/>
      <w:r>
        <w:rPr>
          <w:i/>
          <w:iCs/>
          <w:lang w:val="en-GB" w:eastAsia="ja-JP"/>
        </w:rPr>
        <w:t>SIR</w:t>
      </w:r>
      <w:r w:rsidRPr="00050FBA">
        <w:rPr>
          <w:i/>
          <w:iCs/>
          <w:lang w:val="sr-Cyrl-RS" w:eastAsia="ja-JP"/>
        </w:rPr>
        <w:t xml:space="preserve"> </w:t>
      </w:r>
      <w:r w:rsidRPr="00050FBA">
        <w:rPr>
          <w:lang w:val="sr-Cyrl-RS" w:eastAsia="ja-JP"/>
        </w:rPr>
        <w:t>(</w:t>
      </w:r>
      <w:r>
        <w:rPr>
          <w:i/>
          <w:iCs/>
          <w:lang w:val="en-GB" w:eastAsia="ja-JP"/>
        </w:rPr>
        <w:t>Susceptible</w:t>
      </w:r>
      <w:r w:rsidRPr="00050FBA">
        <w:rPr>
          <w:i/>
          <w:iCs/>
          <w:lang w:val="sr-Cyrl-RS" w:eastAsia="ja-JP"/>
        </w:rPr>
        <w:t xml:space="preserve">, </w:t>
      </w:r>
      <w:r>
        <w:rPr>
          <w:i/>
          <w:iCs/>
          <w:lang w:val="en-GB" w:eastAsia="ja-JP"/>
        </w:rPr>
        <w:t>Infectious</w:t>
      </w:r>
      <w:r w:rsidRPr="00050FBA">
        <w:rPr>
          <w:i/>
          <w:iCs/>
          <w:lang w:val="sr-Cyrl-RS" w:eastAsia="ja-JP"/>
        </w:rPr>
        <w:t xml:space="preserve">, </w:t>
      </w:r>
      <w:r>
        <w:rPr>
          <w:i/>
          <w:iCs/>
          <w:lang w:val="en-GB" w:eastAsia="ja-JP"/>
        </w:rPr>
        <w:t>Recovered</w:t>
      </w:r>
      <w:r>
        <w:rPr>
          <w:lang w:val="sr-Cyrl-RS" w:eastAsia="ja-JP"/>
        </w:rPr>
        <w:t>) модел;</w:t>
      </w:r>
    </w:p>
    <w:bookmarkEnd w:id="9"/>
    <w:p w14:paraId="2D593763" w14:textId="34697D2C" w:rsidR="00642084" w:rsidRDefault="00642084" w:rsidP="00C21879">
      <w:pPr>
        <w:pStyle w:val="Osnovnitekst"/>
        <w:numPr>
          <w:ilvl w:val="0"/>
          <w:numId w:val="14"/>
        </w:numPr>
        <w:spacing w:line="240" w:lineRule="auto"/>
        <w:ind w:leftChars="119" w:left="286" w:firstLine="675"/>
        <w:rPr>
          <w:lang w:val="sr-Cyrl-RS"/>
        </w:rPr>
      </w:pPr>
      <w:r>
        <w:rPr>
          <w:i/>
          <w:iCs/>
          <w:lang w:val="en-GB" w:eastAsia="ja-JP"/>
        </w:rPr>
        <w:t>SEIR</w:t>
      </w:r>
      <w:r w:rsidRPr="00050FBA">
        <w:rPr>
          <w:i/>
          <w:iCs/>
          <w:lang w:val="sr-Cyrl-RS" w:eastAsia="ja-JP"/>
        </w:rPr>
        <w:t xml:space="preserve"> </w:t>
      </w:r>
      <w:r>
        <w:rPr>
          <w:lang w:val="sr-Cyrl-RS" w:eastAsia="ja-JP"/>
        </w:rPr>
        <w:t>(</w:t>
      </w:r>
      <w:r>
        <w:rPr>
          <w:i/>
          <w:iCs/>
          <w:lang w:val="en-GB" w:eastAsia="ja-JP"/>
        </w:rPr>
        <w:t>Susceptible</w:t>
      </w:r>
      <w:r w:rsidRPr="00050FBA">
        <w:rPr>
          <w:i/>
          <w:iCs/>
          <w:lang w:val="sr-Cyrl-RS" w:eastAsia="ja-JP"/>
        </w:rPr>
        <w:t xml:space="preserve">, </w:t>
      </w:r>
      <w:r>
        <w:rPr>
          <w:i/>
          <w:iCs/>
          <w:lang w:val="en-GB" w:eastAsia="ja-JP"/>
        </w:rPr>
        <w:t>Exposed</w:t>
      </w:r>
      <w:r w:rsidRPr="00930AAB">
        <w:rPr>
          <w:i/>
          <w:iCs/>
          <w:lang w:val="sr-Cyrl-RS" w:eastAsia="ja-JP"/>
        </w:rPr>
        <w:t xml:space="preserve">, </w:t>
      </w:r>
      <w:r>
        <w:rPr>
          <w:i/>
          <w:iCs/>
          <w:lang w:val="en-GB" w:eastAsia="ja-JP"/>
        </w:rPr>
        <w:t>Infectious</w:t>
      </w:r>
      <w:r w:rsidRPr="00050FBA">
        <w:rPr>
          <w:i/>
          <w:iCs/>
          <w:lang w:val="sr-Cyrl-RS" w:eastAsia="ja-JP"/>
        </w:rPr>
        <w:t xml:space="preserve">, </w:t>
      </w:r>
      <w:r w:rsidR="006B24A4">
        <w:rPr>
          <w:i/>
          <w:iCs/>
          <w:lang w:val="en-GB" w:eastAsia="ja-JP"/>
        </w:rPr>
        <w:t>Recovered</w:t>
      </w:r>
      <w:r>
        <w:rPr>
          <w:lang w:val="sr-Cyrl-RS" w:eastAsia="ja-JP"/>
        </w:rPr>
        <w:t>) модел;</w:t>
      </w:r>
    </w:p>
    <w:p w14:paraId="635702E4" w14:textId="697302A9" w:rsidR="009B3388" w:rsidRPr="008778B8" w:rsidRDefault="00642084" w:rsidP="00C21879">
      <w:pPr>
        <w:pStyle w:val="Osnovnitekst"/>
        <w:numPr>
          <w:ilvl w:val="0"/>
          <w:numId w:val="14"/>
        </w:numPr>
        <w:spacing w:line="240" w:lineRule="auto"/>
        <w:ind w:leftChars="119" w:left="286" w:firstLine="675"/>
        <w:rPr>
          <w:lang w:val="sr-Cyrl-RS"/>
        </w:rPr>
      </w:pPr>
      <w:r>
        <w:rPr>
          <w:i/>
          <w:iCs/>
          <w:lang w:val="en-GB" w:eastAsia="ja-JP"/>
        </w:rPr>
        <w:t>SEIR</w:t>
      </w:r>
      <w:r w:rsidRPr="00642084">
        <w:rPr>
          <w:i/>
          <w:iCs/>
          <w:lang w:val="sr-Cyrl-RS" w:eastAsia="ja-JP"/>
        </w:rPr>
        <w:t>_</w:t>
      </w:r>
      <w:r>
        <w:rPr>
          <w:i/>
          <w:iCs/>
          <w:lang w:val="en-GB" w:eastAsia="ja-JP"/>
        </w:rPr>
        <w:t>simplified</w:t>
      </w:r>
      <w:r w:rsidRPr="00050FBA">
        <w:rPr>
          <w:i/>
          <w:iCs/>
          <w:lang w:val="sr-Cyrl-RS" w:eastAsia="ja-JP"/>
        </w:rPr>
        <w:t xml:space="preserve"> </w:t>
      </w:r>
      <w:r>
        <w:rPr>
          <w:lang w:val="sr-Cyrl-RS" w:eastAsia="ja-JP"/>
        </w:rPr>
        <w:t>(</w:t>
      </w:r>
      <w:r>
        <w:rPr>
          <w:i/>
          <w:iCs/>
          <w:lang w:val="en-GB" w:eastAsia="ja-JP"/>
        </w:rPr>
        <w:t>Susceptible</w:t>
      </w:r>
      <w:r w:rsidRPr="00050FBA">
        <w:rPr>
          <w:i/>
          <w:iCs/>
          <w:lang w:val="sr-Cyrl-RS" w:eastAsia="ja-JP"/>
        </w:rPr>
        <w:t xml:space="preserve">, </w:t>
      </w:r>
      <w:r>
        <w:rPr>
          <w:i/>
          <w:iCs/>
          <w:lang w:val="en-GB" w:eastAsia="ja-JP"/>
        </w:rPr>
        <w:t>Exposed</w:t>
      </w:r>
      <w:r w:rsidRPr="00930AAB">
        <w:rPr>
          <w:i/>
          <w:iCs/>
          <w:lang w:val="sr-Cyrl-RS" w:eastAsia="ja-JP"/>
        </w:rPr>
        <w:t xml:space="preserve">, </w:t>
      </w:r>
      <w:r>
        <w:rPr>
          <w:i/>
          <w:iCs/>
          <w:lang w:val="en-GB" w:eastAsia="ja-JP"/>
        </w:rPr>
        <w:t>Infectious</w:t>
      </w:r>
      <w:r w:rsidRPr="00050FBA">
        <w:rPr>
          <w:i/>
          <w:iCs/>
          <w:lang w:val="sr-Cyrl-RS" w:eastAsia="ja-JP"/>
        </w:rPr>
        <w:t xml:space="preserve">, </w:t>
      </w:r>
      <w:r w:rsidR="006B24A4">
        <w:rPr>
          <w:i/>
          <w:iCs/>
          <w:lang w:val="en-GB" w:eastAsia="ja-JP"/>
        </w:rPr>
        <w:t>Recovered</w:t>
      </w:r>
      <w:r>
        <w:rPr>
          <w:lang w:val="sr-Cyrl-RS" w:eastAsia="ja-JP"/>
        </w:rPr>
        <w:t xml:space="preserve">) модел – овај модел је заснован на </w:t>
      </w:r>
      <w:r w:rsidR="00754CBD">
        <w:rPr>
          <w:lang w:val="sr-Cyrl-RS" w:eastAsia="ja-JP"/>
        </w:rPr>
        <w:t xml:space="preserve">специфичном </w:t>
      </w:r>
      <w:r>
        <w:rPr>
          <w:lang w:val="sr-Cyrl-RS" w:eastAsia="ja-JP"/>
        </w:rPr>
        <w:t>моделу за анализу епидемије малих богиња у Абакаликију, Нигерија 1967. године</w:t>
      </w:r>
      <w:r w:rsidR="00754CBD">
        <w:rPr>
          <w:lang w:val="sr-Cyrl-RS" w:eastAsia="ja-JP"/>
        </w:rPr>
        <w:t xml:space="preserve"> који је користио Давор Остојић у свом раду</w:t>
      </w:r>
      <w:r>
        <w:rPr>
          <w:lang w:val="sr-Cyrl-RS" w:eastAsia="ja-JP"/>
        </w:rPr>
        <w:t>. У овом моделу процеси рађања и умирања су избачени ради једноставности и због недостатака одговарајућих информација за проверу валидности резултата симулације. Такође, овај модел не садржи догађаје.</w:t>
      </w:r>
    </w:p>
    <w:p w14:paraId="6F95C702" w14:textId="2CE0A194" w:rsidR="009B3388" w:rsidRDefault="009B3388" w:rsidP="009B3388">
      <w:pPr>
        <w:pStyle w:val="Osnovnitekst"/>
        <w:spacing w:line="240" w:lineRule="auto"/>
        <w:rPr>
          <w:lang w:val="sr-Cyrl-RS"/>
        </w:rPr>
      </w:pPr>
      <w:r>
        <w:rPr>
          <w:lang w:val="sr-Cyrl-RS"/>
        </w:rPr>
        <w:t xml:space="preserve">Тренутна имплементација симулатора подржава наредне </w:t>
      </w:r>
      <w:r w:rsidR="008B2A4F">
        <w:rPr>
          <w:lang w:val="sr-Cyrl-RS"/>
        </w:rPr>
        <w:t>елементарне догађаје</w:t>
      </w:r>
      <w:r>
        <w:rPr>
          <w:lang w:val="sr-Cyrl-RS"/>
        </w:rPr>
        <w:t>:</w:t>
      </w:r>
    </w:p>
    <w:p w14:paraId="3474600E" w14:textId="6CDA253E" w:rsidR="009B3388" w:rsidRPr="00F117A0" w:rsidRDefault="008778B8" w:rsidP="00C21879">
      <w:pPr>
        <w:pStyle w:val="Osnovnitekst"/>
        <w:numPr>
          <w:ilvl w:val="0"/>
          <w:numId w:val="15"/>
        </w:numPr>
        <w:spacing w:after="0" w:line="240" w:lineRule="auto"/>
        <w:ind w:left="675" w:firstLine="357"/>
        <w:rPr>
          <w:i/>
          <w:iCs/>
          <w:lang w:val="sr-Cyrl-RS"/>
        </w:rPr>
      </w:pPr>
      <w:r w:rsidRPr="00F117A0">
        <w:rPr>
          <w:i/>
          <w:iCs/>
          <w:lang w:val="sr-Cyrl-RS"/>
        </w:rPr>
        <w:t>рађање</w:t>
      </w:r>
      <w:r w:rsidR="000B1B51" w:rsidRPr="00F117A0">
        <w:rPr>
          <w:i/>
          <w:iCs/>
          <w:lang w:val="en-GB"/>
        </w:rPr>
        <w:t>;</w:t>
      </w:r>
    </w:p>
    <w:p w14:paraId="43B76294" w14:textId="26C4F43A" w:rsidR="008778B8" w:rsidRPr="00F117A0" w:rsidRDefault="008778B8" w:rsidP="00C21879">
      <w:pPr>
        <w:pStyle w:val="Osnovnitekst"/>
        <w:numPr>
          <w:ilvl w:val="0"/>
          <w:numId w:val="15"/>
        </w:numPr>
        <w:spacing w:after="0" w:line="240" w:lineRule="auto"/>
        <w:ind w:left="675" w:firstLine="357"/>
        <w:rPr>
          <w:i/>
          <w:iCs/>
          <w:lang w:val="sr-Cyrl-RS"/>
        </w:rPr>
      </w:pPr>
      <w:r w:rsidRPr="00F117A0">
        <w:rPr>
          <w:i/>
          <w:iCs/>
          <w:lang w:val="sr-Cyrl-RS"/>
        </w:rPr>
        <w:t>зараза без могућности ширења болести</w:t>
      </w:r>
      <w:r w:rsidR="000B1B51" w:rsidRPr="00F117A0">
        <w:rPr>
          <w:i/>
          <w:iCs/>
          <w:lang w:val="sr-Cyrl-RS"/>
        </w:rPr>
        <w:t>;</w:t>
      </w:r>
    </w:p>
    <w:p w14:paraId="5F827DF7" w14:textId="30B4E514" w:rsidR="008778B8" w:rsidRPr="00F117A0" w:rsidRDefault="008778B8" w:rsidP="00C21879">
      <w:pPr>
        <w:pStyle w:val="Osnovnitekst"/>
        <w:numPr>
          <w:ilvl w:val="0"/>
          <w:numId w:val="15"/>
        </w:numPr>
        <w:spacing w:after="0" w:line="240" w:lineRule="auto"/>
        <w:ind w:left="675" w:firstLine="357"/>
        <w:rPr>
          <w:i/>
          <w:iCs/>
          <w:lang w:val="sr-Cyrl-RS"/>
        </w:rPr>
      </w:pPr>
      <w:r w:rsidRPr="00F117A0">
        <w:rPr>
          <w:i/>
          <w:iCs/>
          <w:lang w:val="sr-Cyrl-RS"/>
        </w:rPr>
        <w:t>зараза уз могућност ширења болести</w:t>
      </w:r>
      <w:r w:rsidR="000B1B51" w:rsidRPr="00F117A0">
        <w:rPr>
          <w:i/>
          <w:iCs/>
          <w:lang w:val="sr-Cyrl-RS"/>
        </w:rPr>
        <w:t>;</w:t>
      </w:r>
    </w:p>
    <w:p w14:paraId="3208FD31" w14:textId="50282F8C" w:rsidR="008778B8" w:rsidRPr="00F117A0" w:rsidRDefault="008778B8" w:rsidP="00C21879">
      <w:pPr>
        <w:pStyle w:val="Osnovnitekst"/>
        <w:numPr>
          <w:ilvl w:val="0"/>
          <w:numId w:val="15"/>
        </w:numPr>
        <w:spacing w:after="0" w:line="240" w:lineRule="auto"/>
        <w:ind w:left="675" w:firstLine="357"/>
        <w:rPr>
          <w:i/>
          <w:iCs/>
          <w:lang w:val="sr-Cyrl-RS"/>
        </w:rPr>
      </w:pPr>
      <w:r w:rsidRPr="00F117A0">
        <w:rPr>
          <w:i/>
          <w:iCs/>
          <w:lang w:val="sr-Cyrl-RS"/>
        </w:rPr>
        <w:t>лечење јединке</w:t>
      </w:r>
      <w:r w:rsidR="000B1B51" w:rsidRPr="00F117A0">
        <w:rPr>
          <w:i/>
          <w:iCs/>
          <w:lang w:val="en-GB"/>
        </w:rPr>
        <w:t>;</w:t>
      </w:r>
    </w:p>
    <w:p w14:paraId="3A15559F" w14:textId="195AEC4E" w:rsidR="008778B8" w:rsidRPr="00F117A0" w:rsidRDefault="008778B8" w:rsidP="00C21879">
      <w:pPr>
        <w:pStyle w:val="Osnovnitekst"/>
        <w:numPr>
          <w:ilvl w:val="0"/>
          <w:numId w:val="15"/>
        </w:numPr>
        <w:spacing w:after="0" w:line="240" w:lineRule="auto"/>
        <w:ind w:left="675" w:firstLine="357"/>
        <w:rPr>
          <w:i/>
          <w:iCs/>
          <w:lang w:val="sr-Cyrl-RS"/>
        </w:rPr>
      </w:pPr>
      <w:r w:rsidRPr="00F117A0">
        <w:rPr>
          <w:i/>
          <w:iCs/>
          <w:lang w:val="sr-Cyrl-RS"/>
        </w:rPr>
        <w:t>смрт подложне јединке</w:t>
      </w:r>
      <w:r w:rsidR="000B1B51" w:rsidRPr="00F117A0">
        <w:rPr>
          <w:i/>
          <w:iCs/>
          <w:lang w:val="en-GB"/>
        </w:rPr>
        <w:t>;</w:t>
      </w:r>
    </w:p>
    <w:p w14:paraId="1092D14A" w14:textId="7076D1C8" w:rsidR="008778B8" w:rsidRPr="00F117A0" w:rsidRDefault="008778B8" w:rsidP="00C21879">
      <w:pPr>
        <w:pStyle w:val="Osnovnitekst"/>
        <w:numPr>
          <w:ilvl w:val="0"/>
          <w:numId w:val="15"/>
        </w:numPr>
        <w:spacing w:after="0" w:line="240" w:lineRule="auto"/>
        <w:ind w:left="675" w:firstLine="357"/>
        <w:rPr>
          <w:i/>
          <w:iCs/>
          <w:lang w:val="sr-Cyrl-RS"/>
        </w:rPr>
      </w:pPr>
      <w:r w:rsidRPr="00F117A0">
        <w:rPr>
          <w:i/>
          <w:iCs/>
          <w:lang w:val="sr-Cyrl-RS"/>
        </w:rPr>
        <w:t>смрт заражене јединке</w:t>
      </w:r>
      <w:r w:rsidR="000B1B51" w:rsidRPr="00F117A0">
        <w:rPr>
          <w:i/>
          <w:iCs/>
          <w:lang w:val="en-GB"/>
        </w:rPr>
        <w:t>;</w:t>
      </w:r>
    </w:p>
    <w:p w14:paraId="624840F8" w14:textId="38CECC0D" w:rsidR="000B1B51" w:rsidRPr="00F117A0" w:rsidRDefault="000B1B51" w:rsidP="00C21879">
      <w:pPr>
        <w:pStyle w:val="Osnovnitekst"/>
        <w:numPr>
          <w:ilvl w:val="0"/>
          <w:numId w:val="15"/>
        </w:numPr>
        <w:spacing w:after="0" w:line="240" w:lineRule="auto"/>
        <w:ind w:left="675" w:firstLine="357"/>
        <w:rPr>
          <w:i/>
          <w:iCs/>
          <w:lang w:val="sr-Cyrl-RS"/>
        </w:rPr>
      </w:pPr>
      <w:r w:rsidRPr="00F117A0">
        <w:rPr>
          <w:i/>
          <w:iCs/>
          <w:lang w:val="sr-Cyrl-RS"/>
        </w:rPr>
        <w:t xml:space="preserve">смрт заражене јединке </w:t>
      </w:r>
      <w:r w:rsidRPr="00F117A0">
        <w:rPr>
          <w:b/>
          <w:bCs/>
          <w:i/>
          <w:iCs/>
          <w:lang w:val="sr-Cyrl-RS"/>
        </w:rPr>
        <w:t>због леталности болести</w:t>
      </w:r>
      <w:r w:rsidRPr="00F117A0">
        <w:rPr>
          <w:i/>
          <w:iCs/>
          <w:lang w:val="sr-Cyrl-RS"/>
        </w:rPr>
        <w:t>;</w:t>
      </w:r>
    </w:p>
    <w:p w14:paraId="1F77F072" w14:textId="79986C72" w:rsidR="000B1B51" w:rsidRPr="00F117A0" w:rsidRDefault="008778B8" w:rsidP="00C21879">
      <w:pPr>
        <w:pStyle w:val="Osnovnitekst"/>
        <w:numPr>
          <w:ilvl w:val="0"/>
          <w:numId w:val="15"/>
        </w:numPr>
        <w:spacing w:line="240" w:lineRule="auto"/>
        <w:ind w:left="675" w:firstLine="357"/>
        <w:rPr>
          <w:i/>
          <w:iCs/>
          <w:lang w:val="sr-Cyrl-RS"/>
        </w:rPr>
      </w:pPr>
      <w:r w:rsidRPr="00F117A0">
        <w:rPr>
          <w:i/>
          <w:iCs/>
          <w:lang w:val="sr-Cyrl-RS"/>
        </w:rPr>
        <w:t>смрт излечене јединке</w:t>
      </w:r>
      <w:r w:rsidR="000B1B51" w:rsidRPr="00F117A0">
        <w:rPr>
          <w:i/>
          <w:iCs/>
          <w:lang w:val="sr-Cyrl-RS"/>
        </w:rPr>
        <w:t>.</w:t>
      </w:r>
    </w:p>
    <w:p w14:paraId="010242A1" w14:textId="79EE88A4" w:rsidR="00930AAB" w:rsidRDefault="008778B8" w:rsidP="00547A2A">
      <w:pPr>
        <w:pStyle w:val="Osnovnitekst"/>
        <w:spacing w:line="240" w:lineRule="auto"/>
        <w:rPr>
          <w:lang w:val="sr-Cyrl-RS"/>
        </w:rPr>
      </w:pPr>
      <w:r>
        <w:rPr>
          <w:lang w:val="sr-Cyrl-RS"/>
        </w:rPr>
        <w:t>Наредни параметри су подржани у тренутној имплементацији симулатора</w:t>
      </w:r>
      <w:r w:rsidR="00930AAB">
        <w:rPr>
          <w:lang w:val="sr-Cyrl-RS"/>
        </w:rPr>
        <w:t>:</w:t>
      </w:r>
    </w:p>
    <w:p w14:paraId="01C3C477" w14:textId="4D8C2BF6" w:rsidR="00930AAB" w:rsidRPr="00F117A0" w:rsidRDefault="008B2A4F" w:rsidP="00C21879">
      <w:pPr>
        <w:pStyle w:val="Osnovnitekst"/>
        <w:numPr>
          <w:ilvl w:val="0"/>
          <w:numId w:val="16"/>
        </w:numPr>
        <w:spacing w:after="0" w:line="240" w:lineRule="auto"/>
        <w:rPr>
          <w:i/>
          <w:iCs/>
          <w:lang w:val="en-GB"/>
        </w:rPr>
      </w:pPr>
      <w:r w:rsidRPr="00F117A0">
        <w:rPr>
          <w:i/>
          <w:iCs/>
          <w:lang w:val="sr-Cyrl-RS"/>
        </w:rPr>
        <w:t>стопа смртности</w:t>
      </w:r>
    </w:p>
    <w:p w14:paraId="157F6A4A" w14:textId="1D8FF888" w:rsidR="008B2A4F" w:rsidRPr="00F117A0" w:rsidRDefault="008B2A4F" w:rsidP="00C21879">
      <w:pPr>
        <w:pStyle w:val="Osnovnitekst"/>
        <w:numPr>
          <w:ilvl w:val="0"/>
          <w:numId w:val="16"/>
        </w:numPr>
        <w:spacing w:after="0" w:line="240" w:lineRule="auto"/>
        <w:rPr>
          <w:i/>
          <w:iCs/>
          <w:lang w:val="en-GB"/>
        </w:rPr>
      </w:pPr>
      <w:r w:rsidRPr="00F117A0">
        <w:rPr>
          <w:i/>
          <w:iCs/>
          <w:lang w:val="sr-Cyrl-RS"/>
        </w:rPr>
        <w:t>стопа смртности заражене јединке</w:t>
      </w:r>
    </w:p>
    <w:p w14:paraId="373E3487" w14:textId="6E9499B8" w:rsidR="008B2A4F" w:rsidRPr="00F117A0" w:rsidRDefault="008B2A4F" w:rsidP="00C21879">
      <w:pPr>
        <w:pStyle w:val="Osnovnitekst"/>
        <w:numPr>
          <w:ilvl w:val="0"/>
          <w:numId w:val="16"/>
        </w:numPr>
        <w:spacing w:after="0" w:line="240" w:lineRule="auto"/>
        <w:rPr>
          <w:i/>
          <w:iCs/>
          <w:lang w:val="en-GB"/>
        </w:rPr>
      </w:pPr>
      <w:r w:rsidRPr="00F117A0">
        <w:rPr>
          <w:i/>
          <w:iCs/>
          <w:lang w:val="sr-Cyrl-RS"/>
        </w:rPr>
        <w:t>стопа опоравка</w:t>
      </w:r>
    </w:p>
    <w:p w14:paraId="55DA0C66" w14:textId="1A797FFC" w:rsidR="008B2A4F" w:rsidRPr="00F117A0" w:rsidRDefault="008B2A4F" w:rsidP="00C21879">
      <w:pPr>
        <w:pStyle w:val="Osnovnitekst"/>
        <w:numPr>
          <w:ilvl w:val="0"/>
          <w:numId w:val="16"/>
        </w:numPr>
        <w:spacing w:after="0" w:line="240" w:lineRule="auto"/>
        <w:rPr>
          <w:i/>
          <w:iCs/>
          <w:lang w:val="en-GB"/>
        </w:rPr>
      </w:pPr>
      <w:r w:rsidRPr="00F117A0">
        <w:rPr>
          <w:i/>
          <w:iCs/>
          <w:lang w:val="sr-Cyrl-RS"/>
        </w:rPr>
        <w:t>период инкубације болести</w:t>
      </w:r>
    </w:p>
    <w:p w14:paraId="412D0B15" w14:textId="1BDA865C" w:rsidR="008B2A4F" w:rsidRPr="00F117A0" w:rsidRDefault="008B2A4F" w:rsidP="00C21879">
      <w:pPr>
        <w:pStyle w:val="Osnovnitekst"/>
        <w:numPr>
          <w:ilvl w:val="0"/>
          <w:numId w:val="16"/>
        </w:numPr>
        <w:spacing w:line="240" w:lineRule="auto"/>
        <w:rPr>
          <w:i/>
          <w:iCs/>
          <w:lang w:val="en-GB"/>
        </w:rPr>
      </w:pPr>
      <w:r w:rsidRPr="00F117A0">
        <w:rPr>
          <w:i/>
          <w:iCs/>
          <w:lang w:val="sr-Cyrl-RS"/>
        </w:rPr>
        <w:t>стопа заразности</w:t>
      </w:r>
    </w:p>
    <w:p w14:paraId="585B2B79" w14:textId="09E4CAA4" w:rsidR="001408B9" w:rsidRDefault="00F1748B" w:rsidP="00FC2733">
      <w:pPr>
        <w:pStyle w:val="Osnovnitekst"/>
        <w:spacing w:line="240" w:lineRule="auto"/>
        <w:rPr>
          <w:lang w:val="sr-Cyrl-RS"/>
        </w:rPr>
      </w:pPr>
      <w:r>
        <w:rPr>
          <w:lang w:val="sr-Cyrl-RS"/>
        </w:rPr>
        <w:t xml:space="preserve">Поред овога, симулатор </w:t>
      </w:r>
      <w:bookmarkStart w:id="10" w:name="_GoBack"/>
      <w:bookmarkEnd w:id="10"/>
      <w:r w:rsidR="00930AAB">
        <w:rPr>
          <w:lang w:val="sr-Cyrl-RS"/>
        </w:rPr>
        <w:t>подржава наредне догађаје:</w:t>
      </w:r>
    </w:p>
    <w:p w14:paraId="351F54E0" w14:textId="5B7EAB69" w:rsidR="00D458E1" w:rsidRDefault="00D458E1" w:rsidP="00C21879">
      <w:pPr>
        <w:pStyle w:val="Osnovnitekst"/>
        <w:numPr>
          <w:ilvl w:val="0"/>
          <w:numId w:val="17"/>
        </w:numPr>
        <w:spacing w:line="240" w:lineRule="auto"/>
        <w:ind w:left="397" w:firstLine="675"/>
        <w:rPr>
          <w:lang w:val="sr-Cyrl-RS"/>
        </w:rPr>
      </w:pPr>
      <w:r>
        <w:rPr>
          <w:lang w:val="sr-Cyrl-RS"/>
        </w:rPr>
        <w:t xml:space="preserve"> </w:t>
      </w:r>
      <w:r w:rsidR="008B2A4F" w:rsidRPr="00F117A0">
        <w:rPr>
          <w:i/>
          <w:iCs/>
          <w:lang w:val="sr-Cyrl-RS"/>
        </w:rPr>
        <w:t>Вакцинација</w:t>
      </w:r>
      <w:r w:rsidR="008B2A4F">
        <w:rPr>
          <w:lang w:val="sr-Cyrl-RS"/>
        </w:rPr>
        <w:t xml:space="preserve"> – овај догађај се испуњава само једном у току симулације </w:t>
      </w:r>
      <w:r>
        <w:rPr>
          <w:lang w:val="sr-Cyrl-RS"/>
        </w:rPr>
        <w:t>уколико је активиран. У</w:t>
      </w:r>
      <w:r w:rsidR="008B2A4F">
        <w:rPr>
          <w:lang w:val="sr-Cyrl-RS"/>
        </w:rPr>
        <w:t xml:space="preserve">слов за </w:t>
      </w:r>
      <w:r>
        <w:rPr>
          <w:lang w:val="sr-Cyrl-RS"/>
        </w:rPr>
        <w:t xml:space="preserve">испуњавање овог догађаја је једино </w:t>
      </w:r>
      <w:r w:rsidR="008B2A4F">
        <w:rPr>
          <w:lang w:val="sr-Cyrl-RS"/>
        </w:rPr>
        <w:t xml:space="preserve">да симулација дође до конфигурисаног тренутка у времену. Уколико </w:t>
      </w:r>
      <w:r>
        <w:rPr>
          <w:lang w:val="sr-Cyrl-RS"/>
        </w:rPr>
        <w:t>је овај услов испуњен</w:t>
      </w:r>
      <w:r w:rsidR="008B2A4F">
        <w:rPr>
          <w:lang w:val="sr-Cyrl-RS"/>
        </w:rPr>
        <w:t xml:space="preserve">, помоћу </w:t>
      </w:r>
      <w:r>
        <w:rPr>
          <w:lang w:val="sr-Cyrl-RS"/>
        </w:rPr>
        <w:t>конфигурабилног</w:t>
      </w:r>
      <w:r w:rsidR="008B2A4F">
        <w:rPr>
          <w:lang w:val="sr-Cyrl-RS"/>
        </w:rPr>
        <w:t xml:space="preserve"> фактора </w:t>
      </w:r>
      <w:r>
        <w:rPr>
          <w:lang w:val="sr-Cyrl-RS"/>
        </w:rPr>
        <w:t xml:space="preserve">ефикасности вакцинације </w:t>
      </w:r>
      <w:r w:rsidR="008B2A4F">
        <w:rPr>
          <w:lang w:val="sr-Cyrl-RS"/>
        </w:rPr>
        <w:t xml:space="preserve">одређује </w:t>
      </w:r>
      <w:r>
        <w:rPr>
          <w:lang w:val="sr-Cyrl-RS"/>
        </w:rPr>
        <w:t xml:space="preserve">се </w:t>
      </w:r>
      <w:r w:rsidR="008B2A4F">
        <w:rPr>
          <w:lang w:val="sr-Cyrl-RS"/>
        </w:rPr>
        <w:t xml:space="preserve">број подложних јединки који одмах прелази у </w:t>
      </w:r>
      <w:r>
        <w:rPr>
          <w:lang w:val="sr-Cyrl-RS"/>
        </w:rPr>
        <w:t>групу излечених;</w:t>
      </w:r>
    </w:p>
    <w:p w14:paraId="599717FE" w14:textId="450BE337" w:rsidR="00D458E1" w:rsidRPr="00D458E1" w:rsidRDefault="00D458E1" w:rsidP="00C21879">
      <w:pPr>
        <w:pStyle w:val="Osnovnitekst"/>
        <w:numPr>
          <w:ilvl w:val="0"/>
          <w:numId w:val="17"/>
        </w:numPr>
        <w:spacing w:line="240" w:lineRule="auto"/>
        <w:ind w:left="397" w:firstLine="675"/>
        <w:rPr>
          <w:lang w:val="sr-Cyrl-RS"/>
        </w:rPr>
      </w:pPr>
      <w:r>
        <w:rPr>
          <w:lang w:val="sr-Cyrl-RS"/>
        </w:rPr>
        <w:t xml:space="preserve"> </w:t>
      </w:r>
      <w:r w:rsidRPr="00F117A0">
        <w:rPr>
          <w:i/>
          <w:iCs/>
          <w:lang w:val="sr-Cyrl-RS"/>
        </w:rPr>
        <w:t>Ревакцинација</w:t>
      </w:r>
      <w:r>
        <w:rPr>
          <w:lang w:val="sr-Cyrl-RS"/>
        </w:rPr>
        <w:t xml:space="preserve"> – овај догађај се испуњава само једном у току симулације уколико је активиран. Услов за испуњавање овог догађаја јесте да се догађај вакцинације већ једном извршио, а да је број заражених јединки већи од 3/10 укупне популације. Уколико је овај услов испуњен, помоћу конфигурабилног фактора ефикасности ревакцинације одређује се број подложних јединки који одмах прелази у групу излечених.</w:t>
      </w:r>
    </w:p>
    <w:p w14:paraId="490CC683" w14:textId="3194C1B7" w:rsidR="00C00561" w:rsidRPr="00A430CC" w:rsidRDefault="00C00561" w:rsidP="00C00561">
      <w:pPr>
        <w:pStyle w:val="IInivonaslova-Potpoglavlje"/>
        <w:rPr>
          <w:lang w:val="sr-Cyrl-RS"/>
        </w:rPr>
      </w:pPr>
      <w:bookmarkStart w:id="11" w:name="_Toc31403122"/>
      <w:r>
        <w:rPr>
          <w:lang w:val="sr-Cyrl-RS"/>
        </w:rPr>
        <w:lastRenderedPageBreak/>
        <w:t>Дизајн система</w:t>
      </w:r>
      <w:bookmarkEnd w:id="11"/>
    </w:p>
    <w:p w14:paraId="7AE84120" w14:textId="7F8D11D9" w:rsidR="007A44D1" w:rsidRDefault="007A44D1" w:rsidP="00547A2A">
      <w:pPr>
        <w:pStyle w:val="Osnovnitekst"/>
        <w:spacing w:line="240" w:lineRule="auto"/>
        <w:rPr>
          <w:lang w:val="sr-Cyrl-RS"/>
        </w:rPr>
      </w:pPr>
      <w:r>
        <w:rPr>
          <w:lang w:val="sr-Cyrl-RS"/>
        </w:rPr>
        <w:t>У овом поглављу наводе се главне одлуке дизајна система:</w:t>
      </w:r>
    </w:p>
    <w:p w14:paraId="6EC2FA64" w14:textId="663A499D" w:rsidR="00C00561" w:rsidRDefault="00050FBA" w:rsidP="00C21879">
      <w:pPr>
        <w:pStyle w:val="Osnovnitekst"/>
        <w:numPr>
          <w:ilvl w:val="0"/>
          <w:numId w:val="7"/>
        </w:numPr>
        <w:spacing w:line="240" w:lineRule="auto"/>
        <w:ind w:left="675" w:firstLine="357"/>
        <w:rPr>
          <w:lang w:val="sr-Cyrl-RS"/>
        </w:rPr>
      </w:pPr>
      <w:r>
        <w:rPr>
          <w:b/>
          <w:bCs/>
          <w:lang w:val="sr-Cyrl-RS"/>
        </w:rPr>
        <w:t>Подршка за с</w:t>
      </w:r>
      <w:r w:rsidR="00BF542B">
        <w:rPr>
          <w:b/>
          <w:bCs/>
          <w:lang w:val="sr-Cyrl-RS"/>
        </w:rPr>
        <w:t>тохастичк</w:t>
      </w:r>
      <w:r>
        <w:rPr>
          <w:b/>
          <w:bCs/>
          <w:lang w:val="sr-Cyrl-RS"/>
        </w:rPr>
        <w:t>е</w:t>
      </w:r>
      <w:r w:rsidR="00BF542B">
        <w:rPr>
          <w:b/>
          <w:bCs/>
          <w:lang w:val="sr-Cyrl-RS"/>
        </w:rPr>
        <w:t xml:space="preserve"> </w:t>
      </w:r>
      <w:r w:rsidR="00E75731" w:rsidRPr="007A44D1">
        <w:rPr>
          <w:b/>
          <w:bCs/>
          <w:lang w:val="sr-Cyrl-RS"/>
        </w:rPr>
        <w:t>модел</w:t>
      </w:r>
      <w:r>
        <w:rPr>
          <w:b/>
          <w:bCs/>
          <w:lang w:val="sr-Cyrl-RS"/>
        </w:rPr>
        <w:t>е</w:t>
      </w:r>
      <w:r w:rsidR="00E75731" w:rsidRPr="007A44D1">
        <w:rPr>
          <w:b/>
          <w:bCs/>
          <w:lang w:val="sr-Cyrl-RS"/>
        </w:rPr>
        <w:t xml:space="preserve"> епидемија</w:t>
      </w:r>
      <w:r w:rsidR="00E75731">
        <w:rPr>
          <w:lang w:val="sr-Cyrl-RS"/>
        </w:rPr>
        <w:t xml:space="preserve"> – </w:t>
      </w:r>
      <w:r w:rsidR="00730658">
        <w:rPr>
          <w:lang w:val="sr-Cyrl-RS"/>
        </w:rPr>
        <w:t xml:space="preserve">решење </w:t>
      </w:r>
      <w:r>
        <w:rPr>
          <w:lang w:val="sr-Cyrl-RS"/>
        </w:rPr>
        <w:t>подржава</w:t>
      </w:r>
      <w:r w:rsidR="00730658">
        <w:rPr>
          <w:lang w:val="sr-Cyrl-RS"/>
        </w:rPr>
        <w:t xml:space="preserve"> </w:t>
      </w:r>
      <w:r w:rsidR="007A44D1">
        <w:rPr>
          <w:lang w:val="sr-Cyrl-RS"/>
        </w:rPr>
        <w:t>стохастичк</w:t>
      </w:r>
      <w:r>
        <w:rPr>
          <w:lang w:val="sr-Cyrl-RS"/>
        </w:rPr>
        <w:t>е</w:t>
      </w:r>
      <w:r w:rsidR="007A44D1">
        <w:rPr>
          <w:lang w:val="sr-Cyrl-RS"/>
        </w:rPr>
        <w:t xml:space="preserve"> модел</w:t>
      </w:r>
      <w:r w:rsidR="00730658">
        <w:rPr>
          <w:lang w:val="sr-Cyrl-RS"/>
        </w:rPr>
        <w:t>е епидемија који</w:t>
      </w:r>
      <w:r w:rsidR="007A44D1">
        <w:rPr>
          <w:lang w:val="sr-Cyrl-RS"/>
        </w:rPr>
        <w:t xml:space="preserve"> су </w:t>
      </w:r>
      <w:r w:rsidR="00E75731">
        <w:rPr>
          <w:lang w:val="sr-Cyrl-RS"/>
        </w:rPr>
        <w:t>лакши за софтверску имплементацију</w:t>
      </w:r>
      <w:r w:rsidR="007A44D1">
        <w:rPr>
          <w:lang w:val="sr-Cyrl-RS"/>
        </w:rPr>
        <w:t xml:space="preserve"> и</w:t>
      </w:r>
      <w:r w:rsidR="00E75731">
        <w:rPr>
          <w:lang w:val="sr-Cyrl-RS"/>
        </w:rPr>
        <w:t xml:space="preserve"> погод</w:t>
      </w:r>
      <w:r w:rsidR="007A44D1">
        <w:rPr>
          <w:lang w:val="sr-Cyrl-RS"/>
        </w:rPr>
        <w:t>ни</w:t>
      </w:r>
      <w:r w:rsidR="00E75731">
        <w:rPr>
          <w:lang w:val="sr-Cyrl-RS"/>
        </w:rPr>
        <w:t xml:space="preserve"> за величине популација до неколико хиљада јединки. </w:t>
      </w:r>
      <w:r w:rsidR="007A44D1">
        <w:rPr>
          <w:lang w:val="sr-Cyrl-RS"/>
        </w:rPr>
        <w:t>Главни п</w:t>
      </w:r>
      <w:r w:rsidR="00E75731">
        <w:rPr>
          <w:lang w:val="sr-Cyrl-RS"/>
        </w:rPr>
        <w:t xml:space="preserve">роблем стохастичких модела се огледа у томе што је неопходно покренути велики број симулација и радити статистичку анализу резултата како би се донели адекватни закључци. Овај пројекат решава управо </w:t>
      </w:r>
      <w:r w:rsidR="003E1D6D">
        <w:rPr>
          <w:lang w:val="sr-Cyrl-RS"/>
        </w:rPr>
        <w:t xml:space="preserve">тај </w:t>
      </w:r>
      <w:r w:rsidR="00E75731">
        <w:rPr>
          <w:lang w:val="sr-Cyrl-RS"/>
        </w:rPr>
        <w:t>проблем</w:t>
      </w:r>
      <w:r w:rsidR="003E1D6D">
        <w:rPr>
          <w:lang w:val="sr-Cyrl-RS"/>
        </w:rPr>
        <w:t>;</w:t>
      </w:r>
      <w:r w:rsidR="00374C18">
        <w:rPr>
          <w:lang w:val="sr-Cyrl-RS"/>
        </w:rPr>
        <w:t xml:space="preserve"> </w:t>
      </w:r>
    </w:p>
    <w:p w14:paraId="535F8D14" w14:textId="441368C9" w:rsidR="007A44D1" w:rsidRDefault="007A44D1" w:rsidP="00C21879">
      <w:pPr>
        <w:pStyle w:val="Osnovnitekst"/>
        <w:numPr>
          <w:ilvl w:val="0"/>
          <w:numId w:val="7"/>
        </w:numPr>
        <w:spacing w:line="240" w:lineRule="auto"/>
        <w:ind w:left="675" w:firstLine="357"/>
        <w:rPr>
          <w:lang w:val="sr-Cyrl-RS"/>
        </w:rPr>
      </w:pPr>
      <w:r>
        <w:rPr>
          <w:b/>
          <w:bCs/>
          <w:lang w:val="sr-Cyrl-RS"/>
        </w:rPr>
        <w:t xml:space="preserve">Имплементација у језику </w:t>
      </w:r>
      <w:r>
        <w:rPr>
          <w:b/>
          <w:bCs/>
          <w:lang w:val="en-GB"/>
        </w:rPr>
        <w:t>C</w:t>
      </w:r>
      <w:r w:rsidRPr="007A44D1">
        <w:rPr>
          <w:b/>
          <w:bCs/>
          <w:lang w:val="sr-Cyrl-RS"/>
        </w:rPr>
        <w:t xml:space="preserve">++ </w:t>
      </w:r>
      <w:r>
        <w:rPr>
          <w:b/>
          <w:bCs/>
          <w:lang w:val="sr-Cyrl-RS"/>
        </w:rPr>
        <w:t xml:space="preserve">-- </w:t>
      </w:r>
      <w:r>
        <w:rPr>
          <w:lang w:val="sr-Cyrl-RS"/>
        </w:rPr>
        <w:t xml:space="preserve">имплементација решења је урађена у програмском језику </w:t>
      </w:r>
      <w:r>
        <w:rPr>
          <w:lang w:val="en-GB"/>
        </w:rPr>
        <w:t>C</w:t>
      </w:r>
      <w:r w:rsidRPr="007A44D1">
        <w:rPr>
          <w:lang w:val="sr-Cyrl-RS"/>
        </w:rPr>
        <w:t xml:space="preserve">++ </w:t>
      </w:r>
      <w:r>
        <w:rPr>
          <w:lang w:val="sr-Cyrl-RS"/>
        </w:rPr>
        <w:t xml:space="preserve">због подршке компајлера за библиотеку </w:t>
      </w:r>
      <w:r>
        <w:rPr>
          <w:i/>
          <w:iCs/>
          <w:lang w:val="en-GB"/>
        </w:rPr>
        <w:t>OpenMP</w:t>
      </w:r>
      <w:r>
        <w:rPr>
          <w:i/>
          <w:iCs/>
          <w:lang w:val="sr-Cyrl-RS"/>
        </w:rPr>
        <w:t xml:space="preserve"> </w:t>
      </w:r>
      <w:r>
        <w:rPr>
          <w:lang w:val="sr-Cyrl-RS"/>
        </w:rPr>
        <w:t>која се користи приликом паралелизације кода</w:t>
      </w:r>
      <w:r w:rsidR="00F20E46">
        <w:rPr>
          <w:lang w:val="sr-Cyrl-RS"/>
        </w:rPr>
        <w:t>;</w:t>
      </w:r>
    </w:p>
    <w:p w14:paraId="28D20E23" w14:textId="764D749E" w:rsidR="007A44D1" w:rsidRDefault="007A44D1" w:rsidP="00C21879">
      <w:pPr>
        <w:pStyle w:val="Osnovnitekst"/>
        <w:numPr>
          <w:ilvl w:val="0"/>
          <w:numId w:val="7"/>
        </w:numPr>
        <w:spacing w:line="240" w:lineRule="auto"/>
        <w:ind w:left="675" w:firstLine="357"/>
        <w:rPr>
          <w:lang w:val="sr-Cyrl-RS"/>
        </w:rPr>
      </w:pPr>
      <w:r>
        <w:rPr>
          <w:b/>
          <w:bCs/>
          <w:lang w:val="sr-Cyrl-RS"/>
        </w:rPr>
        <w:t xml:space="preserve">Интуитиван кориснички интерфејс – </w:t>
      </w:r>
      <w:r>
        <w:rPr>
          <w:lang w:val="sr-Cyrl-RS"/>
        </w:rPr>
        <w:t>конфигурацион</w:t>
      </w:r>
      <w:r w:rsidR="00172FDA">
        <w:rPr>
          <w:lang w:val="sr-Cyrl-RS"/>
        </w:rPr>
        <w:t>а</w:t>
      </w:r>
      <w:r>
        <w:rPr>
          <w:lang w:val="sr-Cyrl-RS"/>
        </w:rPr>
        <w:t xml:space="preserve"> </w:t>
      </w:r>
      <w:r w:rsidR="00172FDA">
        <w:rPr>
          <w:lang w:val="sr-Cyrl-RS"/>
        </w:rPr>
        <w:t>датотека</w:t>
      </w:r>
      <w:r>
        <w:rPr>
          <w:lang w:val="sr-Cyrl-RS"/>
        </w:rPr>
        <w:t xml:space="preserve"> и излазн</w:t>
      </w:r>
      <w:r w:rsidR="00172FDA">
        <w:rPr>
          <w:lang w:val="sr-Cyrl-RS"/>
        </w:rPr>
        <w:t>е</w:t>
      </w:r>
      <w:r>
        <w:rPr>
          <w:lang w:val="sr-Cyrl-RS"/>
        </w:rPr>
        <w:t xml:space="preserve"> </w:t>
      </w:r>
      <w:r w:rsidR="00172FDA">
        <w:rPr>
          <w:lang w:val="sr-Cyrl-RS"/>
        </w:rPr>
        <w:t>датотеке</w:t>
      </w:r>
      <w:r>
        <w:rPr>
          <w:lang w:val="sr-Cyrl-RS"/>
        </w:rPr>
        <w:t xml:space="preserve"> дизајниран</w:t>
      </w:r>
      <w:r w:rsidR="00172FDA">
        <w:rPr>
          <w:lang w:val="sr-Cyrl-RS"/>
        </w:rPr>
        <w:t>е</w:t>
      </w:r>
      <w:r>
        <w:rPr>
          <w:lang w:val="sr-Cyrl-RS"/>
        </w:rPr>
        <w:t xml:space="preserve"> су тако да </w:t>
      </w:r>
      <w:r w:rsidR="00F5093D">
        <w:rPr>
          <w:lang w:val="sr-Cyrl-RS"/>
        </w:rPr>
        <w:t>буду</w:t>
      </w:r>
      <w:r>
        <w:rPr>
          <w:lang w:val="sr-Cyrl-RS"/>
        </w:rPr>
        <w:t xml:space="preserve"> читљив</w:t>
      </w:r>
      <w:r w:rsidR="00F31427">
        <w:rPr>
          <w:lang w:val="sr-Cyrl-RS"/>
        </w:rPr>
        <w:t>е</w:t>
      </w:r>
      <w:r>
        <w:rPr>
          <w:lang w:val="sr-Cyrl-RS"/>
        </w:rPr>
        <w:t xml:space="preserve"> и употребљив</w:t>
      </w:r>
      <w:r w:rsidR="00F31427">
        <w:rPr>
          <w:lang w:val="sr-Cyrl-RS"/>
        </w:rPr>
        <w:t>е</w:t>
      </w:r>
      <w:r>
        <w:rPr>
          <w:lang w:val="sr-Cyrl-RS"/>
        </w:rPr>
        <w:t xml:space="preserve"> без познавања тачних спецификација </w:t>
      </w:r>
      <w:r w:rsidR="003E1D6D">
        <w:rPr>
          <w:lang w:val="sr-Cyrl-RS"/>
        </w:rPr>
        <w:t xml:space="preserve">њихових </w:t>
      </w:r>
      <w:r>
        <w:rPr>
          <w:lang w:val="sr-Cyrl-RS"/>
        </w:rPr>
        <w:t>формата</w:t>
      </w:r>
      <w:r w:rsidR="003E1D6D">
        <w:rPr>
          <w:lang w:val="sr-Cyrl-RS"/>
        </w:rPr>
        <w:t>;</w:t>
      </w:r>
    </w:p>
    <w:p w14:paraId="14F76F20" w14:textId="27111B78" w:rsidR="007A44D1" w:rsidRDefault="007A44D1" w:rsidP="00C21879">
      <w:pPr>
        <w:pStyle w:val="Osnovnitekst"/>
        <w:numPr>
          <w:ilvl w:val="0"/>
          <w:numId w:val="7"/>
        </w:numPr>
        <w:spacing w:line="240" w:lineRule="auto"/>
        <w:ind w:left="675" w:firstLine="357"/>
        <w:rPr>
          <w:lang w:val="sr-Cyrl-RS"/>
        </w:rPr>
      </w:pPr>
      <w:r>
        <w:rPr>
          <w:b/>
          <w:bCs/>
          <w:lang w:val="sr-Cyrl-RS"/>
        </w:rPr>
        <w:t xml:space="preserve">Једноставно коришћење – </w:t>
      </w:r>
      <w:r>
        <w:rPr>
          <w:lang w:val="sr-Cyrl-RS"/>
        </w:rPr>
        <w:t xml:space="preserve">како би корисник користио симулатор неопходно је једино да </w:t>
      </w:r>
      <w:r w:rsidR="00BF542B">
        <w:rPr>
          <w:lang w:val="sr-Cyrl-RS"/>
        </w:rPr>
        <w:t>ажурира</w:t>
      </w:r>
      <w:r>
        <w:rPr>
          <w:lang w:val="sr-Cyrl-RS"/>
        </w:rPr>
        <w:t xml:space="preserve"> конфигурацион</w:t>
      </w:r>
      <w:r w:rsidR="00F31427">
        <w:rPr>
          <w:lang w:val="sr-Cyrl-RS"/>
        </w:rPr>
        <w:t>у</w:t>
      </w:r>
      <w:r>
        <w:rPr>
          <w:lang w:val="sr-Cyrl-RS"/>
        </w:rPr>
        <w:t xml:space="preserve"> </w:t>
      </w:r>
      <w:r w:rsidR="00F31427">
        <w:rPr>
          <w:lang w:val="sr-Cyrl-RS"/>
        </w:rPr>
        <w:t>датотеку</w:t>
      </w:r>
      <w:r w:rsidR="00BF542B">
        <w:rPr>
          <w:lang w:val="sr-Cyrl-RS"/>
        </w:rPr>
        <w:t>, а затим прочита резултате</w:t>
      </w:r>
      <w:r w:rsidR="00F31427">
        <w:rPr>
          <w:lang w:val="sr-Cyrl-RS"/>
        </w:rPr>
        <w:t xml:space="preserve"> записане</w:t>
      </w:r>
      <w:r w:rsidR="00BF542B">
        <w:rPr>
          <w:lang w:val="sr-Cyrl-RS"/>
        </w:rPr>
        <w:t xml:space="preserve"> у излазним </w:t>
      </w:r>
      <w:r w:rsidR="00F31427">
        <w:rPr>
          <w:lang w:val="sr-Cyrl-RS"/>
        </w:rPr>
        <w:t>датотекама</w:t>
      </w:r>
      <w:r w:rsidR="00BF542B">
        <w:rPr>
          <w:lang w:val="sr-Cyrl-RS"/>
        </w:rPr>
        <w:t xml:space="preserve"> </w:t>
      </w:r>
      <w:r>
        <w:rPr>
          <w:lang w:val="sr-Cyrl-RS"/>
        </w:rPr>
        <w:t xml:space="preserve">(како би након покретања симулација </w:t>
      </w:r>
      <w:r w:rsidR="003E1D6D">
        <w:rPr>
          <w:lang w:val="sr-Cyrl-RS"/>
        </w:rPr>
        <w:t>могао</w:t>
      </w:r>
      <w:r>
        <w:rPr>
          <w:lang w:val="sr-Cyrl-RS"/>
        </w:rPr>
        <w:t xml:space="preserve"> </w:t>
      </w:r>
      <w:r w:rsidR="00BF542B">
        <w:rPr>
          <w:lang w:val="sr-Cyrl-RS"/>
        </w:rPr>
        <w:t xml:space="preserve">радити </w:t>
      </w:r>
      <w:r>
        <w:rPr>
          <w:lang w:val="sr-Cyrl-RS"/>
        </w:rPr>
        <w:t>анализу резултата)</w:t>
      </w:r>
      <w:r w:rsidR="00F20E46">
        <w:rPr>
          <w:lang w:val="sr-Cyrl-RS"/>
        </w:rPr>
        <w:t>;</w:t>
      </w:r>
    </w:p>
    <w:p w14:paraId="3B1E5032" w14:textId="54DDF905" w:rsidR="007A44D1" w:rsidRPr="00BD05DB" w:rsidRDefault="003E1D6D" w:rsidP="00C21879">
      <w:pPr>
        <w:pStyle w:val="Osnovnitekst"/>
        <w:numPr>
          <w:ilvl w:val="0"/>
          <w:numId w:val="7"/>
        </w:numPr>
        <w:spacing w:line="240" w:lineRule="auto"/>
        <w:ind w:left="675" w:firstLine="357"/>
        <w:rPr>
          <w:lang w:val="sr-Cyrl-RS"/>
        </w:rPr>
      </w:pPr>
      <w:bookmarkStart w:id="12" w:name="_Hlk31403515"/>
      <w:r>
        <w:rPr>
          <w:b/>
          <w:bCs/>
          <w:lang w:val="sr-Cyrl-RS"/>
        </w:rPr>
        <w:t xml:space="preserve">Модуларан изворни код – </w:t>
      </w:r>
      <w:r>
        <w:rPr>
          <w:lang w:val="sr-Cyrl-RS"/>
        </w:rPr>
        <w:t xml:space="preserve">изворни код мора </w:t>
      </w:r>
      <w:r w:rsidR="00F609A7">
        <w:rPr>
          <w:lang w:val="sr-Cyrl-RS"/>
        </w:rPr>
        <w:t xml:space="preserve">је </w:t>
      </w:r>
      <w:r>
        <w:rPr>
          <w:lang w:val="sr-Cyrl-RS"/>
        </w:rPr>
        <w:t>модуларан како би се олакшале евентуалне модификације или проширења решења</w:t>
      </w:r>
      <w:r w:rsidR="00F20E46">
        <w:rPr>
          <w:lang w:val="sr-Cyrl-RS"/>
        </w:rPr>
        <w:t>.</w:t>
      </w:r>
    </w:p>
    <w:p w14:paraId="6861E57F" w14:textId="54511EB9" w:rsidR="00F06BB2" w:rsidRPr="00A430CC" w:rsidRDefault="00C00561" w:rsidP="00547A2A">
      <w:pPr>
        <w:pStyle w:val="IInivonaslova-Potpoglavlje"/>
        <w:rPr>
          <w:lang w:val="sr-Cyrl-RS"/>
        </w:rPr>
      </w:pPr>
      <w:bookmarkStart w:id="13" w:name="_Toc31403123"/>
      <w:bookmarkEnd w:id="12"/>
      <w:r>
        <w:rPr>
          <w:lang w:val="sr-Cyrl-RS"/>
        </w:rPr>
        <w:t>Коришћене библиотеке</w:t>
      </w:r>
      <w:bookmarkEnd w:id="13"/>
    </w:p>
    <w:p w14:paraId="1D95D9E0" w14:textId="2FC1CD75" w:rsidR="009D3FEB" w:rsidRDefault="001A3A15" w:rsidP="009D3FEB">
      <w:pPr>
        <w:pStyle w:val="Osnovnitekst"/>
        <w:spacing w:line="240" w:lineRule="auto"/>
        <w:rPr>
          <w:lang w:val="sr-Cyrl-RS"/>
        </w:rPr>
      </w:pPr>
      <w:r>
        <w:rPr>
          <w:lang w:val="sr-Cyrl-RS"/>
        </w:rPr>
        <w:t>Приликом</w:t>
      </w:r>
      <w:r w:rsidR="00A423C5">
        <w:rPr>
          <w:lang w:val="sr-Cyrl-RS"/>
        </w:rPr>
        <w:t xml:space="preserve"> имплементације решења коришћене су две помоћне библиотеке:</w:t>
      </w:r>
    </w:p>
    <w:p w14:paraId="33B4F843" w14:textId="3A2C5C51" w:rsidR="00A423C5" w:rsidRDefault="00A423C5" w:rsidP="00C21879">
      <w:pPr>
        <w:pStyle w:val="Osnovnitekst"/>
        <w:numPr>
          <w:ilvl w:val="0"/>
          <w:numId w:val="6"/>
        </w:numPr>
        <w:spacing w:line="240" w:lineRule="auto"/>
        <w:rPr>
          <w:lang w:val="sr-Cyrl-RS"/>
        </w:rPr>
      </w:pPr>
      <w:r>
        <w:rPr>
          <w:b/>
          <w:bCs/>
          <w:lang w:val="en-GB"/>
        </w:rPr>
        <w:t>nlohmann</w:t>
      </w:r>
      <w:r w:rsidRPr="00A423C5">
        <w:rPr>
          <w:b/>
          <w:bCs/>
          <w:lang w:val="sr-Cyrl-RS"/>
        </w:rPr>
        <w:t>/</w:t>
      </w:r>
      <w:r>
        <w:rPr>
          <w:b/>
          <w:bCs/>
          <w:lang w:val="en-GB"/>
        </w:rPr>
        <w:t>json</w:t>
      </w:r>
      <w:r w:rsidRPr="00A423C5">
        <w:rPr>
          <w:b/>
          <w:bCs/>
          <w:lang w:val="sr-Cyrl-RS"/>
        </w:rPr>
        <w:t xml:space="preserve"> – </w:t>
      </w:r>
      <w:r>
        <w:rPr>
          <w:lang w:val="sr-Cyrl-RS"/>
        </w:rPr>
        <w:t xml:space="preserve">ова библиотека нуди интерфејс за парсирање </w:t>
      </w:r>
      <w:r w:rsidRPr="00A423C5">
        <w:rPr>
          <w:i/>
          <w:iCs/>
          <w:lang w:val="sr-Cyrl-RS"/>
        </w:rPr>
        <w:t>.</w:t>
      </w:r>
      <w:r>
        <w:rPr>
          <w:i/>
          <w:iCs/>
          <w:lang w:val="en-GB"/>
        </w:rPr>
        <w:t>json</w:t>
      </w:r>
      <w:r w:rsidRPr="00A423C5">
        <w:rPr>
          <w:i/>
          <w:iCs/>
          <w:lang w:val="sr-Cyrl-RS"/>
        </w:rPr>
        <w:t xml:space="preserve"> </w:t>
      </w:r>
      <w:r w:rsidR="000F113A">
        <w:rPr>
          <w:lang w:val="sr-Cyrl-RS"/>
        </w:rPr>
        <w:t>датотека</w:t>
      </w:r>
      <w:r w:rsidR="006B505B">
        <w:rPr>
          <w:lang w:val="sr-Cyrl-RS"/>
        </w:rPr>
        <w:t xml:space="preserve"> и омогућава лако учитавање конфигурацион</w:t>
      </w:r>
      <w:r w:rsidR="00F31427">
        <w:rPr>
          <w:lang w:val="sr-Cyrl-RS"/>
        </w:rPr>
        <w:t>е</w:t>
      </w:r>
      <w:r w:rsidR="006B505B">
        <w:rPr>
          <w:lang w:val="sr-Cyrl-RS"/>
        </w:rPr>
        <w:t xml:space="preserve"> </w:t>
      </w:r>
      <w:r w:rsidR="00F31427">
        <w:rPr>
          <w:lang w:val="sr-Cyrl-RS"/>
        </w:rPr>
        <w:t xml:space="preserve">датотеке </w:t>
      </w:r>
      <w:r w:rsidR="006B505B">
        <w:rPr>
          <w:lang w:val="sr-Cyrl-RS"/>
        </w:rPr>
        <w:t>кој</w:t>
      </w:r>
      <w:r w:rsidR="00F31427">
        <w:rPr>
          <w:lang w:val="sr-Cyrl-RS"/>
        </w:rPr>
        <w:t>у</w:t>
      </w:r>
      <w:r w:rsidR="006B505B">
        <w:rPr>
          <w:lang w:val="sr-Cyrl-RS"/>
        </w:rPr>
        <w:t xml:space="preserve"> корисник ажурира</w:t>
      </w:r>
      <w:r w:rsidR="00F20E46">
        <w:rPr>
          <w:lang w:val="sr-Cyrl-RS"/>
        </w:rPr>
        <w:t>;</w:t>
      </w:r>
    </w:p>
    <w:p w14:paraId="79B08106" w14:textId="6A4132FE" w:rsidR="001D6FC3" w:rsidRPr="00F20E46" w:rsidRDefault="00F20E46" w:rsidP="00C21879">
      <w:pPr>
        <w:pStyle w:val="Osnovnitekst"/>
        <w:numPr>
          <w:ilvl w:val="0"/>
          <w:numId w:val="6"/>
        </w:numPr>
        <w:spacing w:line="240" w:lineRule="auto"/>
        <w:rPr>
          <w:lang w:val="sr-Cyrl-RS"/>
        </w:rPr>
      </w:pPr>
      <w:r>
        <w:rPr>
          <w:b/>
          <w:bCs/>
          <w:lang w:val="en-GB"/>
        </w:rPr>
        <w:t>OpenMP</w:t>
      </w:r>
      <w:r w:rsidR="002A536C" w:rsidRPr="002A536C">
        <w:rPr>
          <w:b/>
          <w:bCs/>
          <w:lang w:val="sr-Cyrl-RS"/>
        </w:rPr>
        <w:t xml:space="preserve"> </w:t>
      </w:r>
      <w:r w:rsidRPr="00F20E46">
        <w:rPr>
          <w:b/>
          <w:bCs/>
          <w:lang w:val="sr-Cyrl-RS"/>
        </w:rPr>
        <w:t xml:space="preserve">– </w:t>
      </w:r>
      <w:r>
        <w:rPr>
          <w:lang w:val="sr-Cyrl-RS"/>
        </w:rPr>
        <w:t xml:space="preserve">апликативни кориснички интерфејс који подржава мултипроцесорско програмирање у системима са дељеном меморијом у програмским језицима </w:t>
      </w:r>
      <w:r>
        <w:rPr>
          <w:i/>
          <w:iCs/>
          <w:lang w:val="en-GB"/>
        </w:rPr>
        <w:t>C</w:t>
      </w:r>
      <w:r w:rsidRPr="00F20E46">
        <w:rPr>
          <w:i/>
          <w:iCs/>
          <w:lang w:val="sr-Cyrl-RS"/>
        </w:rPr>
        <w:t xml:space="preserve">, </w:t>
      </w:r>
      <w:r>
        <w:rPr>
          <w:i/>
          <w:iCs/>
          <w:lang w:val="en-GB"/>
        </w:rPr>
        <w:t>C</w:t>
      </w:r>
      <w:r w:rsidRPr="00F20E46">
        <w:rPr>
          <w:i/>
          <w:iCs/>
          <w:lang w:val="sr-Cyrl-RS"/>
        </w:rPr>
        <w:t xml:space="preserve">++, </w:t>
      </w:r>
      <w:r>
        <w:rPr>
          <w:lang w:val="sr-Cyrl-RS"/>
        </w:rPr>
        <w:t xml:space="preserve">и </w:t>
      </w:r>
      <w:r>
        <w:rPr>
          <w:i/>
          <w:iCs/>
          <w:lang w:val="en-GB"/>
        </w:rPr>
        <w:t>Fortran</w:t>
      </w:r>
      <w:r w:rsidRPr="00F20E46">
        <w:rPr>
          <w:i/>
          <w:iCs/>
          <w:lang w:val="sr-Cyrl-RS"/>
        </w:rPr>
        <w:t>.</w:t>
      </w:r>
      <w:r>
        <w:rPr>
          <w:i/>
          <w:iCs/>
          <w:lang w:val="sr-Cyrl-RS"/>
        </w:rPr>
        <w:t xml:space="preserve"> </w:t>
      </w:r>
      <w:r>
        <w:rPr>
          <w:lang w:val="sr-Cyrl-RS"/>
        </w:rPr>
        <w:t xml:space="preserve">Ова библиотека се користи за паралелизацију кода који ради обраду свих симулација и исписује резултате у одговарајуће излазне </w:t>
      </w:r>
      <w:r w:rsidR="000F113A">
        <w:rPr>
          <w:lang w:val="sr-Cyrl-RS"/>
        </w:rPr>
        <w:t>датотеке</w:t>
      </w:r>
      <w:r>
        <w:rPr>
          <w:lang w:val="sr-Cyrl-RS"/>
        </w:rPr>
        <w:t xml:space="preserve"> (број симулација специфицира корисник у конфигурационо</w:t>
      </w:r>
      <w:r w:rsidR="000F113A">
        <w:rPr>
          <w:lang w:val="sr-Cyrl-RS"/>
        </w:rPr>
        <w:t>ј датотеци</w:t>
      </w:r>
      <w:r>
        <w:rPr>
          <w:lang w:val="sr-Cyrl-RS"/>
        </w:rPr>
        <w:t>).</w:t>
      </w:r>
    </w:p>
    <w:p w14:paraId="6447B0B0" w14:textId="51E6C88F" w:rsidR="00F06BB2" w:rsidRPr="00A430CC" w:rsidRDefault="00392BCA" w:rsidP="00547A2A">
      <w:pPr>
        <w:pStyle w:val="IInivonaslova-Potpoglavlje"/>
        <w:rPr>
          <w:lang w:val="sr-Cyrl-RS"/>
        </w:rPr>
      </w:pPr>
      <w:bookmarkStart w:id="14" w:name="_Hlk31303881"/>
      <w:bookmarkStart w:id="15" w:name="_Toc31403124"/>
      <w:r>
        <w:rPr>
          <w:lang w:val="sr-Cyrl-RS"/>
        </w:rPr>
        <w:t>Имплементација система</w:t>
      </w:r>
      <w:bookmarkEnd w:id="14"/>
      <w:bookmarkEnd w:id="15"/>
    </w:p>
    <w:p w14:paraId="587F7279" w14:textId="6ADF9E8B" w:rsidR="006150CE" w:rsidRDefault="001A3A15" w:rsidP="00547A2A">
      <w:pPr>
        <w:pStyle w:val="Osnovnitekst"/>
        <w:spacing w:line="240" w:lineRule="auto"/>
        <w:rPr>
          <w:lang w:val="sr-Cyrl-RS"/>
        </w:rPr>
      </w:pPr>
      <w:r>
        <w:rPr>
          <w:lang w:val="sr-Cyrl-RS"/>
        </w:rPr>
        <w:t xml:space="preserve">У оквиру овог потпоглавља биће изложене све </w:t>
      </w:r>
      <w:r w:rsidR="006150CE">
        <w:rPr>
          <w:lang w:val="sr-Cyrl-RS"/>
        </w:rPr>
        <w:t xml:space="preserve">реализоване </w:t>
      </w:r>
      <w:r>
        <w:rPr>
          <w:lang w:val="sr-Cyrl-RS"/>
        </w:rPr>
        <w:t>класе</w:t>
      </w:r>
      <w:r w:rsidR="00374C18">
        <w:rPr>
          <w:lang w:val="sr-Cyrl-RS"/>
        </w:rPr>
        <w:t xml:space="preserve"> и структуре</w:t>
      </w:r>
      <w:r>
        <w:rPr>
          <w:lang w:val="sr-Cyrl-RS"/>
        </w:rPr>
        <w:t xml:space="preserve"> </w:t>
      </w:r>
      <w:r w:rsidR="006150CE">
        <w:rPr>
          <w:lang w:val="sr-Cyrl-RS"/>
        </w:rPr>
        <w:t>уз кратак опис и објашњење улоге те класе у систему</w:t>
      </w:r>
      <w:r w:rsidR="006150CE" w:rsidRPr="006150CE">
        <w:rPr>
          <w:lang w:val="sr-Cyrl-RS"/>
        </w:rPr>
        <w:t xml:space="preserve">, </w:t>
      </w:r>
      <w:r w:rsidR="006150CE">
        <w:rPr>
          <w:lang w:val="sr-Cyrl-RS"/>
        </w:rPr>
        <w:t>као и повезаност .</w:t>
      </w:r>
    </w:p>
    <w:p w14:paraId="59F6E8BF" w14:textId="7EC49B2D" w:rsidR="00791CA8" w:rsidRDefault="00791CA8" w:rsidP="00BF58B1">
      <w:pPr>
        <w:pStyle w:val="IIInivonaslova-Odeljak"/>
        <w:rPr>
          <w:lang w:val="en-GB"/>
        </w:rPr>
      </w:pPr>
      <w:bookmarkStart w:id="16" w:name="_Toc31403125"/>
      <w:r>
        <w:rPr>
          <w:lang w:val="sr-Cyrl-RS"/>
        </w:rPr>
        <w:t xml:space="preserve">Класа </w:t>
      </w:r>
      <w:bookmarkStart w:id="17" w:name="_Hlk31311760"/>
      <w:proofErr w:type="spellStart"/>
      <w:r>
        <w:rPr>
          <w:lang w:val="en-GB"/>
        </w:rPr>
        <w:t>ConfigFileParser</w:t>
      </w:r>
      <w:proofErr w:type="spellEnd"/>
      <w:r>
        <w:rPr>
          <w:lang w:val="en-GB"/>
        </w:rPr>
        <w:t xml:space="preserve"> </w:t>
      </w:r>
      <w:bookmarkEnd w:id="17"/>
      <w:r>
        <w:rPr>
          <w:lang w:val="en-GB"/>
        </w:rPr>
        <w:t>(</w:t>
      </w:r>
      <w:proofErr w:type="spellStart"/>
      <w:r>
        <w:rPr>
          <w:lang w:val="en-GB"/>
        </w:rPr>
        <w:t>ConfigFileParser.h</w:t>
      </w:r>
      <w:proofErr w:type="spellEnd"/>
      <w:r>
        <w:rPr>
          <w:lang w:val="en-GB"/>
        </w:rPr>
        <w:t>, ConfigFileParser.cpp)</w:t>
      </w:r>
      <w:bookmarkEnd w:id="16"/>
    </w:p>
    <w:p w14:paraId="57820E4C" w14:textId="6298137C" w:rsidR="00700BBA" w:rsidRDefault="00700BBA" w:rsidP="00BF58B1">
      <w:pPr>
        <w:pStyle w:val="Osnovnitekst"/>
        <w:spacing w:line="240" w:lineRule="auto"/>
        <w:rPr>
          <w:lang w:val="sr-Cyrl-RS"/>
        </w:rPr>
      </w:pPr>
      <w:r>
        <w:rPr>
          <w:lang w:val="sr-Cyrl-RS"/>
        </w:rPr>
        <w:t xml:space="preserve">Ова класа служи за </w:t>
      </w:r>
      <w:r w:rsidR="00952BCA">
        <w:rPr>
          <w:lang w:val="sr-Cyrl-RS"/>
        </w:rPr>
        <w:t>парсирање и учитавање</w:t>
      </w:r>
      <w:r>
        <w:rPr>
          <w:lang w:val="sr-Cyrl-RS"/>
        </w:rPr>
        <w:t xml:space="preserve"> </w:t>
      </w:r>
      <w:r w:rsidR="00952BCA">
        <w:rPr>
          <w:lang w:val="sr-Cyrl-RS"/>
        </w:rPr>
        <w:t>улазн</w:t>
      </w:r>
      <w:r w:rsidR="001C5365">
        <w:rPr>
          <w:lang w:val="sr-Cyrl-RS"/>
        </w:rPr>
        <w:t>е</w:t>
      </w:r>
      <w:r w:rsidR="00952BCA">
        <w:rPr>
          <w:lang w:val="sr-Cyrl-RS"/>
        </w:rPr>
        <w:t xml:space="preserve"> конфигурацион</w:t>
      </w:r>
      <w:r w:rsidR="001C5365">
        <w:rPr>
          <w:lang w:val="sr-Cyrl-RS"/>
        </w:rPr>
        <w:t>е</w:t>
      </w:r>
      <w:r w:rsidR="00952BCA">
        <w:rPr>
          <w:lang w:val="sr-Cyrl-RS"/>
        </w:rPr>
        <w:t xml:space="preserve"> </w:t>
      </w:r>
      <w:r w:rsidR="001C5365">
        <w:rPr>
          <w:lang w:val="sr-Cyrl-RS"/>
        </w:rPr>
        <w:t>датотеке</w:t>
      </w:r>
      <w:r w:rsidR="00952BCA">
        <w:rPr>
          <w:lang w:val="sr-Cyrl-RS"/>
        </w:rPr>
        <w:t xml:space="preserve"> чије је име специфицирано у </w:t>
      </w:r>
      <w:r w:rsidR="001C5365">
        <w:rPr>
          <w:lang w:val="sr-Cyrl-RS"/>
        </w:rPr>
        <w:t>датотеци</w:t>
      </w:r>
      <w:r w:rsidR="00952BCA">
        <w:rPr>
          <w:lang w:val="sr-Cyrl-RS"/>
        </w:rPr>
        <w:t xml:space="preserve"> </w:t>
      </w:r>
      <w:r w:rsidR="00952BCA">
        <w:rPr>
          <w:i/>
          <w:iCs/>
          <w:lang w:val="en-GB"/>
        </w:rPr>
        <w:t>main</w:t>
      </w:r>
      <w:r w:rsidR="00952BCA" w:rsidRPr="006150CE">
        <w:rPr>
          <w:i/>
          <w:iCs/>
        </w:rPr>
        <w:t>.</w:t>
      </w:r>
      <w:r w:rsidR="00952BCA">
        <w:rPr>
          <w:i/>
          <w:iCs/>
        </w:rPr>
        <w:t>cpp</w:t>
      </w:r>
      <w:r w:rsidR="00952BCA">
        <w:rPr>
          <w:i/>
          <w:iCs/>
          <w:lang w:val="sr-Cyrl-RS"/>
        </w:rPr>
        <w:t>.</w:t>
      </w:r>
      <w:r w:rsidR="00394F5F">
        <w:rPr>
          <w:i/>
          <w:iCs/>
          <w:lang w:val="sr-Cyrl-RS"/>
        </w:rPr>
        <w:t xml:space="preserve"> </w:t>
      </w:r>
      <w:r w:rsidR="00806F71">
        <w:rPr>
          <w:lang w:val="sr-Cyrl-RS"/>
        </w:rPr>
        <w:t>Подразумевани назив конфигурацион</w:t>
      </w:r>
      <w:r w:rsidR="001C5365">
        <w:rPr>
          <w:lang w:val="sr-Cyrl-RS"/>
        </w:rPr>
        <w:t xml:space="preserve">е датотеке </w:t>
      </w:r>
      <w:r w:rsidR="00806F71">
        <w:rPr>
          <w:lang w:val="sr-Cyrl-RS"/>
        </w:rPr>
        <w:t xml:space="preserve">је </w:t>
      </w:r>
      <w:r w:rsidR="00806F71" w:rsidRPr="00806F71">
        <w:rPr>
          <w:i/>
          <w:iCs/>
          <w:lang w:val="sr-Cyrl-RS"/>
        </w:rPr>
        <w:t>config.conf</w:t>
      </w:r>
      <w:r w:rsidR="00806F71">
        <w:rPr>
          <w:lang w:val="sr-Cyrl-RS"/>
        </w:rPr>
        <w:t xml:space="preserve"> и неопходно је да се он</w:t>
      </w:r>
      <w:r w:rsidR="001C5365">
        <w:rPr>
          <w:lang w:val="sr-Cyrl-RS"/>
        </w:rPr>
        <w:t>а</w:t>
      </w:r>
      <w:r w:rsidR="00806F71">
        <w:rPr>
          <w:lang w:val="sr-Cyrl-RS"/>
        </w:rPr>
        <w:t xml:space="preserve"> налази у истом директоријуму као и извршни фајл симулатора.</w:t>
      </w:r>
    </w:p>
    <w:p w14:paraId="2B947693" w14:textId="67231824" w:rsidR="00806F71" w:rsidRPr="00D14516" w:rsidRDefault="00806F71" w:rsidP="00BF58B1">
      <w:pPr>
        <w:pStyle w:val="Osnovnitekst"/>
        <w:spacing w:line="240" w:lineRule="auto"/>
        <w:rPr>
          <w:lang w:val="sr-Cyrl-RS"/>
        </w:rPr>
      </w:pPr>
      <w:r>
        <w:rPr>
          <w:lang w:val="sr-Cyrl-RS"/>
        </w:rPr>
        <w:lastRenderedPageBreak/>
        <w:t xml:space="preserve">Метода </w:t>
      </w:r>
      <w:r>
        <w:rPr>
          <w:i/>
          <w:iCs/>
          <w:lang w:val="en-GB"/>
        </w:rPr>
        <w:t>parse</w:t>
      </w:r>
      <w:r w:rsidRPr="00A15144">
        <w:rPr>
          <w:i/>
          <w:iCs/>
          <w:lang w:val="sr-Cyrl-RS"/>
        </w:rPr>
        <w:t xml:space="preserve">() </w:t>
      </w:r>
      <w:r>
        <w:rPr>
          <w:lang w:val="sr-Cyrl-RS"/>
        </w:rPr>
        <w:t>ов</w:t>
      </w:r>
      <w:r w:rsidR="00A15144">
        <w:rPr>
          <w:lang w:val="sr-Cyrl-RS"/>
        </w:rPr>
        <w:t>е класе на основу очекиваног формата конфигурацион</w:t>
      </w:r>
      <w:r w:rsidR="001C5365">
        <w:rPr>
          <w:lang w:val="sr-Cyrl-RS"/>
        </w:rPr>
        <w:t>е</w:t>
      </w:r>
      <w:r w:rsidR="00A15144">
        <w:rPr>
          <w:lang w:val="sr-Cyrl-RS"/>
        </w:rPr>
        <w:t xml:space="preserve"> </w:t>
      </w:r>
      <w:r w:rsidR="001C5365">
        <w:rPr>
          <w:lang w:val="sr-Cyrl-RS"/>
        </w:rPr>
        <w:t>датотеке</w:t>
      </w:r>
      <w:r w:rsidR="00A15144">
        <w:rPr>
          <w:lang w:val="sr-Cyrl-RS"/>
        </w:rPr>
        <w:t xml:space="preserve"> учитава све неопходне податке и параметре и прослеђује их објекту класе </w:t>
      </w:r>
      <w:r w:rsidR="00A15144" w:rsidRPr="00791CA8">
        <w:rPr>
          <w:i/>
          <w:iCs/>
          <w:lang w:val="en-GB"/>
        </w:rPr>
        <w:t>Configuration</w:t>
      </w:r>
      <w:r w:rsidR="00A15144">
        <w:rPr>
          <w:i/>
          <w:iCs/>
          <w:lang w:val="sr-Cyrl-RS"/>
        </w:rPr>
        <w:t xml:space="preserve">. </w:t>
      </w:r>
      <w:r w:rsidR="00D14516">
        <w:rPr>
          <w:lang w:val="sr-Cyrl-RS"/>
        </w:rPr>
        <w:t>Ова метода не врши никакву обраду над учитаним подацима.</w:t>
      </w:r>
    </w:p>
    <w:p w14:paraId="372E14A8" w14:textId="5B5E42E9" w:rsidR="006150CE" w:rsidRDefault="006150CE" w:rsidP="00BF58B1">
      <w:pPr>
        <w:pStyle w:val="IIInivonaslova-Odeljak"/>
        <w:rPr>
          <w:lang w:val="en-GB"/>
        </w:rPr>
      </w:pPr>
      <w:bookmarkStart w:id="18" w:name="_Toc31403126"/>
      <w:r>
        <w:rPr>
          <w:lang w:val="sr-Cyrl-RS"/>
        </w:rPr>
        <w:t xml:space="preserve">Класа </w:t>
      </w:r>
      <w:r>
        <w:rPr>
          <w:lang w:val="en-GB"/>
        </w:rPr>
        <w:t>Configuration</w:t>
      </w:r>
      <w:r>
        <w:rPr>
          <w:lang w:val="sr-Cyrl-RS"/>
        </w:rPr>
        <w:t xml:space="preserve"> (</w:t>
      </w:r>
      <w:proofErr w:type="spellStart"/>
      <w:r>
        <w:rPr>
          <w:lang w:val="en-GB"/>
        </w:rPr>
        <w:t>Configuration.h</w:t>
      </w:r>
      <w:proofErr w:type="spellEnd"/>
      <w:r>
        <w:rPr>
          <w:lang w:val="en-GB"/>
        </w:rPr>
        <w:t>, Configuration.cpp)</w:t>
      </w:r>
      <w:bookmarkEnd w:id="18"/>
    </w:p>
    <w:p w14:paraId="4A39D99B" w14:textId="0E404A78" w:rsidR="00DD3699" w:rsidRPr="00DD3699" w:rsidRDefault="00DD3699" w:rsidP="00BF58B1">
      <w:pPr>
        <w:pStyle w:val="Osnovnitekst"/>
        <w:spacing w:line="240" w:lineRule="auto"/>
        <w:rPr>
          <w:lang w:val="sr-Cyrl-RS"/>
        </w:rPr>
      </w:pPr>
      <w:r>
        <w:rPr>
          <w:lang w:val="sr-Cyrl-RS"/>
        </w:rPr>
        <w:t xml:space="preserve">У оквиру ове класе се чувају подаци који су учитани од стране објекта класе </w:t>
      </w:r>
      <w:proofErr w:type="spellStart"/>
      <w:r w:rsidRPr="00791CA8">
        <w:rPr>
          <w:i/>
          <w:iCs/>
          <w:lang w:val="en-GB"/>
        </w:rPr>
        <w:t>ConfigFileParser</w:t>
      </w:r>
      <w:proofErr w:type="spellEnd"/>
      <w:r>
        <w:rPr>
          <w:i/>
          <w:iCs/>
          <w:lang w:val="sr-Cyrl-RS"/>
        </w:rPr>
        <w:t xml:space="preserve">. </w:t>
      </w:r>
      <w:r>
        <w:rPr>
          <w:lang w:val="sr-Cyrl-RS"/>
        </w:rPr>
        <w:t xml:space="preserve">Класа се састоји од већег броја </w:t>
      </w:r>
      <w:r>
        <w:rPr>
          <w:i/>
          <w:iCs/>
          <w:lang w:val="en-GB"/>
        </w:rPr>
        <w:t>getter</w:t>
      </w:r>
      <w:r w:rsidRPr="00DD3699">
        <w:rPr>
          <w:i/>
          <w:iCs/>
          <w:lang w:val="sr-Cyrl-RS"/>
        </w:rPr>
        <w:t xml:space="preserve"> </w:t>
      </w:r>
      <w:r>
        <w:rPr>
          <w:lang w:val="sr-Cyrl-RS"/>
        </w:rPr>
        <w:t xml:space="preserve">и </w:t>
      </w:r>
      <w:r>
        <w:rPr>
          <w:i/>
          <w:iCs/>
          <w:lang w:val="en-GB"/>
        </w:rPr>
        <w:t>setter</w:t>
      </w:r>
      <w:r>
        <w:rPr>
          <w:lang w:val="sr-Cyrl-RS"/>
        </w:rPr>
        <w:t xml:space="preserve"> функција које се користе у осталим класама овог система.</w:t>
      </w:r>
    </w:p>
    <w:p w14:paraId="3FCADC1A" w14:textId="71761F2A" w:rsidR="006150CE" w:rsidRDefault="006150CE" w:rsidP="00BF58B1">
      <w:pPr>
        <w:pStyle w:val="IIInivonaslova-Odeljak"/>
        <w:rPr>
          <w:lang w:val="en-GB"/>
        </w:rPr>
      </w:pPr>
      <w:bookmarkStart w:id="19" w:name="_Hlk31311464"/>
      <w:bookmarkStart w:id="20" w:name="_Toc31403127"/>
      <w:r>
        <w:rPr>
          <w:lang w:val="sr-Cyrl-RS"/>
        </w:rPr>
        <w:t xml:space="preserve">Класа </w:t>
      </w:r>
      <w:r>
        <w:rPr>
          <w:lang w:val="en-GB"/>
        </w:rPr>
        <w:t>Simulator (</w:t>
      </w:r>
      <w:proofErr w:type="spellStart"/>
      <w:r>
        <w:rPr>
          <w:lang w:val="en-GB"/>
        </w:rPr>
        <w:t>Simulator.h</w:t>
      </w:r>
      <w:proofErr w:type="spellEnd"/>
      <w:r>
        <w:rPr>
          <w:lang w:val="en-GB"/>
        </w:rPr>
        <w:t>, Simulator.cpp)</w:t>
      </w:r>
      <w:bookmarkEnd w:id="20"/>
    </w:p>
    <w:p w14:paraId="3B64C19C" w14:textId="77777777" w:rsidR="0045562F" w:rsidRDefault="00C94818" w:rsidP="00BF58B1">
      <w:pPr>
        <w:pStyle w:val="Osnovnitekst"/>
        <w:spacing w:line="240" w:lineRule="auto"/>
        <w:rPr>
          <w:lang w:val="sr-Cyrl-RS"/>
        </w:rPr>
      </w:pPr>
      <w:r>
        <w:rPr>
          <w:lang w:val="sr-Cyrl-RS"/>
        </w:rPr>
        <w:t xml:space="preserve">Ова класа </w:t>
      </w:r>
      <w:r w:rsidR="00374C18">
        <w:rPr>
          <w:lang w:val="sr-Cyrl-RS"/>
        </w:rPr>
        <w:t xml:space="preserve">служи за </w:t>
      </w:r>
      <w:r w:rsidR="00172FDA">
        <w:rPr>
          <w:lang w:val="sr-Cyrl-RS"/>
        </w:rPr>
        <w:t xml:space="preserve">складиштење информација о свим симулацијама и за покретање главне обраде система. </w:t>
      </w:r>
    </w:p>
    <w:p w14:paraId="57E38099" w14:textId="22ABFF10" w:rsidR="00351ECB" w:rsidRDefault="00172FDA" w:rsidP="00BF58B1">
      <w:pPr>
        <w:pStyle w:val="Osnovnitekst"/>
        <w:spacing w:line="240" w:lineRule="auto"/>
        <w:rPr>
          <w:lang w:val="sr-Cyrl-RS"/>
        </w:rPr>
      </w:pPr>
      <w:r>
        <w:rPr>
          <w:lang w:val="sr-Cyrl-RS"/>
        </w:rPr>
        <w:t xml:space="preserve">Метода </w:t>
      </w:r>
      <w:r>
        <w:rPr>
          <w:i/>
          <w:iCs/>
          <w:lang w:val="en-GB"/>
        </w:rPr>
        <w:t>simulate</w:t>
      </w:r>
      <w:r w:rsidRPr="00172FDA">
        <w:rPr>
          <w:i/>
          <w:iCs/>
          <w:lang w:val="sr-Cyrl-RS"/>
        </w:rPr>
        <w:t>()</w:t>
      </w:r>
      <w:r>
        <w:rPr>
          <w:lang w:val="sr-Cyrl-RS"/>
        </w:rPr>
        <w:t xml:space="preserve"> ове класе најпре креира онолико симулација колико је специфицирано у конфигурационо</w:t>
      </w:r>
      <w:r w:rsidR="0016378B">
        <w:rPr>
          <w:lang w:val="sr-Cyrl-RS"/>
        </w:rPr>
        <w:t>ј датотеци</w:t>
      </w:r>
      <w:r>
        <w:rPr>
          <w:lang w:val="sr-Cyrl-RS"/>
        </w:rPr>
        <w:t xml:space="preserve"> (свака појединачна симулација представљена је једним објектом класе </w:t>
      </w:r>
      <w:proofErr w:type="spellStart"/>
      <w:r>
        <w:rPr>
          <w:i/>
          <w:iCs/>
          <w:lang w:val="en-GB"/>
        </w:rPr>
        <w:t>SimulationInfo</w:t>
      </w:r>
      <w:proofErr w:type="spellEnd"/>
      <w:r w:rsidRPr="00172FDA">
        <w:rPr>
          <w:i/>
          <w:iCs/>
          <w:lang w:val="sr-Cyrl-RS"/>
        </w:rPr>
        <w:t xml:space="preserve"> </w:t>
      </w:r>
      <w:r>
        <w:rPr>
          <w:lang w:val="sr-Cyrl-RS"/>
        </w:rPr>
        <w:t xml:space="preserve">која је описана у ставци </w:t>
      </w:r>
      <w:r>
        <w:rPr>
          <w:i/>
          <w:iCs/>
          <w:lang w:val="sr-Cyrl-RS"/>
        </w:rPr>
        <w:t>2.4.4.</w:t>
      </w:r>
      <w:r>
        <w:rPr>
          <w:lang w:val="sr-Cyrl-RS"/>
        </w:rPr>
        <w:t>), а затим и креира директоријум у којем ће излазне датотеке са резултатима бити сачуване.</w:t>
      </w:r>
      <w:r w:rsidR="00351ECB" w:rsidRPr="00351ECB">
        <w:rPr>
          <w:lang w:val="sr-Cyrl-RS"/>
        </w:rPr>
        <w:t xml:space="preserve"> </w:t>
      </w:r>
      <w:r w:rsidR="00351ECB">
        <w:rPr>
          <w:lang w:val="sr-Cyrl-RS"/>
        </w:rPr>
        <w:t>Након ових припремних корака врши се расподела свих симулација на одговарајући број нити (који је такође специфициран у конфигурационој датотеци), при чему нити обрађују сваку симулацију на идентичан начин почев од времена 0 (време почетка симулације)</w:t>
      </w:r>
      <w:r w:rsidR="006D6CED">
        <w:rPr>
          <w:lang w:val="sr-Cyrl-RS"/>
        </w:rPr>
        <w:t xml:space="preserve"> који се састоји од наредних корака</w:t>
      </w:r>
      <w:r w:rsidR="00351ECB">
        <w:rPr>
          <w:lang w:val="sr-Cyrl-RS"/>
        </w:rPr>
        <w:t>:</w:t>
      </w:r>
    </w:p>
    <w:p w14:paraId="2B1716B5" w14:textId="29A9F901" w:rsidR="00351ECB" w:rsidRDefault="00351ECB" w:rsidP="00C21879">
      <w:pPr>
        <w:pStyle w:val="Osnovnitekst"/>
        <w:numPr>
          <w:ilvl w:val="0"/>
          <w:numId w:val="8"/>
        </w:numPr>
        <w:spacing w:line="240" w:lineRule="auto"/>
        <w:rPr>
          <w:lang w:val="sr-Cyrl-RS"/>
        </w:rPr>
      </w:pPr>
      <w:r>
        <w:rPr>
          <w:lang w:val="sr-Cyrl-RS"/>
        </w:rPr>
        <w:t>Ажурирање вероватноћа свих подржаних елементарних догађаја (</w:t>
      </w:r>
      <w:r w:rsidR="008B2A4F">
        <w:rPr>
          <w:lang w:val="sr-Cyrl-RS"/>
        </w:rPr>
        <w:t>наведених</w:t>
      </w:r>
      <w:r>
        <w:rPr>
          <w:lang w:val="sr-Cyrl-RS"/>
        </w:rPr>
        <w:t xml:space="preserve"> у поглављу </w:t>
      </w:r>
      <w:r>
        <w:rPr>
          <w:i/>
          <w:iCs/>
          <w:lang w:val="sr-Cyrl-RS"/>
        </w:rPr>
        <w:t>2.1.</w:t>
      </w:r>
      <w:r>
        <w:rPr>
          <w:lang w:val="sr-Cyrl-RS"/>
        </w:rPr>
        <w:t>), при чему се игноришу догађаји који не одговарају типу симулације;</w:t>
      </w:r>
    </w:p>
    <w:p w14:paraId="36CB162A" w14:textId="07452E4F" w:rsidR="00351ECB" w:rsidRDefault="00351ECB" w:rsidP="00C21879">
      <w:pPr>
        <w:pStyle w:val="Osnovnitekst"/>
        <w:numPr>
          <w:ilvl w:val="0"/>
          <w:numId w:val="8"/>
        </w:numPr>
        <w:spacing w:line="240" w:lineRule="auto"/>
        <w:rPr>
          <w:lang w:val="sr-Cyrl-RS"/>
        </w:rPr>
      </w:pPr>
      <w:r>
        <w:rPr>
          <w:lang w:val="sr-Cyrl-RS"/>
        </w:rPr>
        <w:t>Налажење наредног тренутка у времену када се дешава неки од посматраних елементарних догађаја;</w:t>
      </w:r>
    </w:p>
    <w:p w14:paraId="040E3DC8" w14:textId="55BDE466" w:rsidR="00351ECB" w:rsidRDefault="00351ECB" w:rsidP="00C21879">
      <w:pPr>
        <w:pStyle w:val="Osnovnitekst"/>
        <w:numPr>
          <w:ilvl w:val="0"/>
          <w:numId w:val="8"/>
        </w:numPr>
        <w:spacing w:line="240" w:lineRule="auto"/>
        <w:rPr>
          <w:lang w:val="sr-Cyrl-RS"/>
        </w:rPr>
      </w:pPr>
      <w:r>
        <w:rPr>
          <w:lang w:val="sr-Cyrl-RS"/>
        </w:rPr>
        <w:t xml:space="preserve">Избор елементарног догађаја који се у претходно израчунатом тренутку дешава </w:t>
      </w:r>
      <w:r w:rsidR="006D6CED">
        <w:rPr>
          <w:lang w:val="sr-Cyrl-RS"/>
        </w:rPr>
        <w:t>(ово се рачуна на основу претходно израчунатих вероватноћа елементарних догађаја у овој итерацији);</w:t>
      </w:r>
    </w:p>
    <w:p w14:paraId="70EFFF0F" w14:textId="4C56AA3B" w:rsidR="006D6CED" w:rsidRDefault="006D6CED" w:rsidP="00C21879">
      <w:pPr>
        <w:pStyle w:val="Osnovnitekst"/>
        <w:numPr>
          <w:ilvl w:val="0"/>
          <w:numId w:val="8"/>
        </w:numPr>
        <w:spacing w:line="240" w:lineRule="auto"/>
        <w:rPr>
          <w:lang w:val="sr-Cyrl-RS"/>
        </w:rPr>
      </w:pPr>
      <w:r>
        <w:rPr>
          <w:lang w:val="sr-Cyrl-RS"/>
        </w:rPr>
        <w:t xml:space="preserve">Провера испуњености услова догађаја који се још нису догодили (подржани догађаји су </w:t>
      </w:r>
      <w:r w:rsidR="008B2A4F">
        <w:rPr>
          <w:lang w:val="sr-Cyrl-RS"/>
        </w:rPr>
        <w:t>описани</w:t>
      </w:r>
      <w:r>
        <w:rPr>
          <w:lang w:val="sr-Cyrl-RS"/>
        </w:rPr>
        <w:t xml:space="preserve"> у поглављу </w:t>
      </w:r>
      <w:r>
        <w:rPr>
          <w:i/>
          <w:iCs/>
          <w:lang w:val="sr-Cyrl-RS"/>
        </w:rPr>
        <w:t>2.1.</w:t>
      </w:r>
      <w:r>
        <w:rPr>
          <w:lang w:val="sr-Cyrl-RS"/>
        </w:rPr>
        <w:t>);</w:t>
      </w:r>
    </w:p>
    <w:p w14:paraId="5C09E9EB" w14:textId="7FE32911" w:rsidR="006D6CED" w:rsidRDefault="006D6CED" w:rsidP="00C21879">
      <w:pPr>
        <w:pStyle w:val="Osnovnitekst"/>
        <w:numPr>
          <w:ilvl w:val="0"/>
          <w:numId w:val="8"/>
        </w:numPr>
        <w:spacing w:line="240" w:lineRule="auto"/>
        <w:rPr>
          <w:lang w:val="sr-Cyrl-RS"/>
        </w:rPr>
      </w:pPr>
      <w:r>
        <w:rPr>
          <w:lang w:val="sr-Cyrl-RS"/>
        </w:rPr>
        <w:t>Памћење стања итерације за каснији испис у излазну датотеку.</w:t>
      </w:r>
    </w:p>
    <w:p w14:paraId="5B969367" w14:textId="38A07FBA" w:rsidR="00C94818" w:rsidRDefault="006D6CED" w:rsidP="00BF58B1">
      <w:pPr>
        <w:pStyle w:val="Osnovnitekst"/>
        <w:spacing w:line="240" w:lineRule="auto"/>
        <w:rPr>
          <w:lang w:val="sr-Cyrl-RS"/>
        </w:rPr>
      </w:pPr>
      <w:r>
        <w:rPr>
          <w:lang w:val="sr-Cyrl-RS"/>
        </w:rPr>
        <w:t>Ова обрада се понавља циклично или до нестанка инфицираних јединки или до задатог временског тренутка (задаје се у конфигурационој датотеци).</w:t>
      </w:r>
    </w:p>
    <w:p w14:paraId="0050E2C8" w14:textId="675851F3" w:rsidR="00BE4FCD" w:rsidRDefault="00BE4FCD" w:rsidP="00BF58B1">
      <w:pPr>
        <w:pStyle w:val="Osnovnitekst"/>
        <w:spacing w:line="240" w:lineRule="auto"/>
        <w:rPr>
          <w:lang w:val="sr-Cyrl-RS"/>
        </w:rPr>
      </w:pPr>
      <w:r>
        <w:rPr>
          <w:lang w:val="sr-Cyrl-RS"/>
        </w:rPr>
        <w:t xml:space="preserve">Свака нит, када заврши са </w:t>
      </w:r>
      <w:r w:rsidR="0045562F">
        <w:rPr>
          <w:lang w:val="sr-Cyrl-RS"/>
        </w:rPr>
        <w:t>обрадом симулације, врши испис резултата те симулације у излазну датотеку. Назив излазне датотеке садржи аутоматски додељени идентификатор посматране симулације. Нит завршава са својим извршавањем уколико су све симулације које су њој расподељене обрађене, а у супротном понавља овај поступак за наредну необрађену симулацију.</w:t>
      </w:r>
    </w:p>
    <w:p w14:paraId="424CD5E8" w14:textId="43C10EED" w:rsidR="0045562F" w:rsidRDefault="0045562F" w:rsidP="00BF58B1">
      <w:pPr>
        <w:pStyle w:val="Osnovnitekst"/>
        <w:spacing w:line="240" w:lineRule="auto"/>
        <w:rPr>
          <w:lang w:val="sr-Cyrl-RS"/>
        </w:rPr>
      </w:pPr>
      <w:r>
        <w:rPr>
          <w:lang w:val="sr-Cyrl-RS"/>
        </w:rPr>
        <w:t xml:space="preserve">Постоји имплицитна синхронизациона тачка за све нити у оквиру методе </w:t>
      </w:r>
      <w:r>
        <w:rPr>
          <w:i/>
          <w:iCs/>
          <w:lang w:val="en-GB"/>
        </w:rPr>
        <w:t>simulate</w:t>
      </w:r>
      <w:r>
        <w:rPr>
          <w:i/>
          <w:iCs/>
          <w:lang w:val="sr-Cyrl-RS"/>
        </w:rPr>
        <w:t>()</w:t>
      </w:r>
      <w:r w:rsidRPr="0045562F">
        <w:rPr>
          <w:lang w:val="sr-Cyrl-RS"/>
        </w:rPr>
        <w:t xml:space="preserve">, </w:t>
      </w:r>
      <w:r>
        <w:rPr>
          <w:lang w:val="sr-Cyrl-RS"/>
        </w:rPr>
        <w:t>тако да се обрада свих симулација завршава у оквиру ове методе.</w:t>
      </w:r>
    </w:p>
    <w:p w14:paraId="606668EC" w14:textId="7C956DDB" w:rsidR="001B1866" w:rsidRPr="001B1866" w:rsidRDefault="001B1866" w:rsidP="00BF58B1">
      <w:pPr>
        <w:pStyle w:val="Osnovnitekst"/>
        <w:spacing w:line="240" w:lineRule="auto"/>
        <w:rPr>
          <w:lang w:val="sr-Cyrl-RS"/>
        </w:rPr>
      </w:pPr>
      <w:r>
        <w:rPr>
          <w:lang w:val="sr-Cyrl-RS"/>
        </w:rPr>
        <w:t xml:space="preserve">Симулатор додатно исписује агрегиране податке из симулација у засебну датотеку </w:t>
      </w:r>
      <w:r>
        <w:rPr>
          <w:i/>
          <w:iCs/>
          <w:lang w:val="en-GB"/>
        </w:rPr>
        <w:t>output</w:t>
      </w:r>
      <w:r w:rsidRPr="001B1866">
        <w:rPr>
          <w:i/>
          <w:iCs/>
          <w:lang w:val="sr-Cyrl-RS"/>
        </w:rPr>
        <w:t>_</w:t>
      </w:r>
      <w:r>
        <w:rPr>
          <w:i/>
          <w:iCs/>
          <w:lang w:val="en-GB"/>
        </w:rPr>
        <w:t>simulations</w:t>
      </w:r>
      <w:r w:rsidRPr="001B1866">
        <w:rPr>
          <w:i/>
          <w:iCs/>
          <w:lang w:val="sr-Cyrl-RS"/>
        </w:rPr>
        <w:t>_</w:t>
      </w:r>
      <w:r>
        <w:rPr>
          <w:i/>
          <w:iCs/>
          <w:lang w:val="en-GB"/>
        </w:rPr>
        <w:t>all</w:t>
      </w:r>
      <w:r w:rsidRPr="001B1866">
        <w:rPr>
          <w:lang w:val="sr-Cyrl-RS"/>
        </w:rPr>
        <w:t>.</w:t>
      </w:r>
      <w:r>
        <w:rPr>
          <w:i/>
          <w:iCs/>
          <w:lang w:val="en-GB"/>
        </w:rPr>
        <w:t>csv</w:t>
      </w:r>
      <w:r>
        <w:rPr>
          <w:i/>
          <w:iCs/>
          <w:lang w:val="sr-Cyrl-RS"/>
        </w:rPr>
        <w:t>.</w:t>
      </w:r>
      <w:r>
        <w:rPr>
          <w:lang w:val="sr-Cyrl-RS"/>
        </w:rPr>
        <w:t xml:space="preserve"> </w:t>
      </w:r>
    </w:p>
    <w:p w14:paraId="62EF830C" w14:textId="669B4380" w:rsidR="0012155D" w:rsidRDefault="006150CE" w:rsidP="00BF58B1">
      <w:pPr>
        <w:pStyle w:val="IIInivonaslova-Odeljak"/>
      </w:pPr>
      <w:bookmarkStart w:id="21" w:name="_Toc31403128"/>
      <w:bookmarkEnd w:id="19"/>
      <w:r>
        <w:rPr>
          <w:lang w:val="sr-Cyrl-RS"/>
        </w:rPr>
        <w:lastRenderedPageBreak/>
        <w:t xml:space="preserve">Класа </w:t>
      </w:r>
      <w:proofErr w:type="spellStart"/>
      <w:r>
        <w:rPr>
          <w:lang w:val="en-GB"/>
        </w:rPr>
        <w:t>SimulationInfo</w:t>
      </w:r>
      <w:proofErr w:type="spellEnd"/>
      <w:r w:rsidR="001A3A15">
        <w:t xml:space="preserve"> </w:t>
      </w:r>
      <w:r>
        <w:t>(SimulationInfo.h, SimulationInfo.cpp)</w:t>
      </w:r>
      <w:bookmarkEnd w:id="21"/>
    </w:p>
    <w:p w14:paraId="51F85C81" w14:textId="77777777" w:rsidR="00A554CB" w:rsidRDefault="00A46791" w:rsidP="00BF58B1">
      <w:pPr>
        <w:pStyle w:val="Osnovnitekst"/>
        <w:spacing w:line="240" w:lineRule="auto"/>
        <w:rPr>
          <w:lang w:val="sr-Cyrl-RS"/>
        </w:rPr>
      </w:pPr>
      <w:r>
        <w:rPr>
          <w:lang w:val="sr-Cyrl-RS"/>
        </w:rPr>
        <w:t xml:space="preserve">Ова класа представља једну симулацију </w:t>
      </w:r>
      <w:r w:rsidR="00A554CB">
        <w:rPr>
          <w:lang w:val="sr-Cyrl-RS"/>
        </w:rPr>
        <w:t xml:space="preserve">у оквиру главне обраде програма описане у претходној ставци. Објекти ове класе имају јединствени идентификатор и конкретне вредности свих популација и параметара (у оквиру конфигурационе датотеке задају се опсези вредности популација и параметара, а затим се приликом креирања објеката класе </w:t>
      </w:r>
      <w:proofErr w:type="spellStart"/>
      <w:r w:rsidR="00A554CB" w:rsidRPr="00A554CB">
        <w:rPr>
          <w:i/>
          <w:iCs/>
          <w:lang w:val="en-GB"/>
        </w:rPr>
        <w:t>SimulationInfo</w:t>
      </w:r>
      <w:proofErr w:type="spellEnd"/>
      <w:r w:rsidR="00A554CB">
        <w:rPr>
          <w:i/>
          <w:iCs/>
          <w:lang w:val="sr-Cyrl-RS"/>
        </w:rPr>
        <w:t xml:space="preserve"> </w:t>
      </w:r>
      <w:r w:rsidR="00A554CB">
        <w:rPr>
          <w:lang w:val="sr-Cyrl-RS"/>
        </w:rPr>
        <w:t xml:space="preserve">на псеудослучајан начин одређују конкретне вредности ових података). </w:t>
      </w:r>
    </w:p>
    <w:p w14:paraId="6D7979B6" w14:textId="4218B834" w:rsidR="00C94818" w:rsidRDefault="00A554CB" w:rsidP="00BF58B1">
      <w:pPr>
        <w:pStyle w:val="Osnovnitekst"/>
        <w:spacing w:line="240" w:lineRule="auto"/>
        <w:rPr>
          <w:lang w:val="sr-Cyrl-RS"/>
        </w:rPr>
      </w:pPr>
      <w:r>
        <w:rPr>
          <w:lang w:val="sr-Cyrl-RS"/>
        </w:rPr>
        <w:t xml:space="preserve">У оквиру ове класе памти </w:t>
      </w:r>
      <w:r w:rsidR="00A94096">
        <w:rPr>
          <w:lang w:val="sr-Cyrl-RS"/>
        </w:rPr>
        <w:t xml:space="preserve">се </w:t>
      </w:r>
      <w:r>
        <w:rPr>
          <w:lang w:val="sr-Cyrl-RS"/>
        </w:rPr>
        <w:t>листа стања популација и догађаја који се ажурирају у току симулације, а такође се памте и додатни подаци као што су број рођених јединки, број мртвих јединки, итд.</w:t>
      </w:r>
    </w:p>
    <w:p w14:paraId="6D513348" w14:textId="32CA4191" w:rsidR="00206C60" w:rsidRPr="00753D7F" w:rsidRDefault="00206C60" w:rsidP="00BF58B1">
      <w:pPr>
        <w:pStyle w:val="Osnovnitekst"/>
        <w:spacing w:line="240" w:lineRule="auto"/>
        <w:rPr>
          <w:i/>
          <w:iCs/>
          <w:lang w:val="sr-Cyrl-RS"/>
        </w:rPr>
      </w:pPr>
      <w:r>
        <w:rPr>
          <w:lang w:val="sr-Cyrl-RS"/>
        </w:rPr>
        <w:t>Ова класа такође садржи и методе за исписивање у излазну датотеку у одговарајућем прослеђеном формату</w:t>
      </w:r>
      <w:r w:rsidR="00753D7F">
        <w:rPr>
          <w:lang w:val="sr-Cyrl-RS"/>
        </w:rPr>
        <w:t xml:space="preserve"> из објекта класе </w:t>
      </w:r>
      <w:r w:rsidR="00753D7F">
        <w:rPr>
          <w:i/>
          <w:iCs/>
          <w:lang w:val="en-GB"/>
        </w:rPr>
        <w:t>Configuration</w:t>
      </w:r>
      <w:r w:rsidR="00753D7F" w:rsidRPr="00753D7F">
        <w:rPr>
          <w:i/>
          <w:iCs/>
          <w:lang w:val="sr-Cyrl-RS"/>
        </w:rPr>
        <w:t>.</w:t>
      </w:r>
    </w:p>
    <w:p w14:paraId="7DB11769" w14:textId="2C09EEF7" w:rsidR="00C94818" w:rsidRDefault="00C94818" w:rsidP="00BF58B1">
      <w:pPr>
        <w:pStyle w:val="IIInivonaslova-Odeljak"/>
      </w:pPr>
      <w:bookmarkStart w:id="22" w:name="_Toc31403129"/>
      <w:r>
        <w:rPr>
          <w:lang w:val="sr-Cyrl-RS"/>
        </w:rPr>
        <w:t xml:space="preserve">Структура </w:t>
      </w:r>
      <w:proofErr w:type="spellStart"/>
      <w:r w:rsidR="00FC4AD4">
        <w:rPr>
          <w:lang w:val="en-GB"/>
        </w:rPr>
        <w:t>RecordedData</w:t>
      </w:r>
      <w:proofErr w:type="spellEnd"/>
      <w:r>
        <w:t xml:space="preserve"> (SimulationInfo.h)</w:t>
      </w:r>
      <w:bookmarkEnd w:id="22"/>
    </w:p>
    <w:p w14:paraId="127FB336" w14:textId="77777777" w:rsidR="00A554CB" w:rsidRDefault="00A554CB" w:rsidP="00BF58B1">
      <w:pPr>
        <w:pStyle w:val="Osnovnitekst"/>
        <w:spacing w:line="240" w:lineRule="auto"/>
        <w:rPr>
          <w:lang w:val="sr-Cyrl-RS"/>
        </w:rPr>
      </w:pPr>
      <w:r>
        <w:rPr>
          <w:lang w:val="sr-Cyrl-RS"/>
        </w:rPr>
        <w:t xml:space="preserve">Ова структура представља стање популација и додатних података у одређеном временском тренутку у току симулације. Памти се тренутак када је стање настало (енгл. </w:t>
      </w:r>
      <w:r w:rsidRPr="00A554CB">
        <w:rPr>
          <w:i/>
          <w:iCs/>
          <w:lang w:val="en-GB"/>
        </w:rPr>
        <w:t>timestamp</w:t>
      </w:r>
      <w:r>
        <w:rPr>
          <w:lang w:val="sr-Cyrl-RS"/>
        </w:rPr>
        <w:t xml:space="preserve">), вредности популација у том тренутку и вредности додатних података у том тренутку. </w:t>
      </w:r>
    </w:p>
    <w:p w14:paraId="5B3E3CD8" w14:textId="545547B4" w:rsidR="00C94818" w:rsidRPr="00A554CB" w:rsidRDefault="003F3579" w:rsidP="00BF58B1">
      <w:pPr>
        <w:pStyle w:val="Osnovnitekst"/>
        <w:spacing w:line="240" w:lineRule="auto"/>
        <w:rPr>
          <w:lang w:val="sr-Cyrl-RS"/>
        </w:rPr>
      </w:pPr>
      <w:r>
        <w:rPr>
          <w:lang w:val="sr-Cyrl-RS"/>
        </w:rPr>
        <w:t xml:space="preserve">Сва стања у којима се симулација нађе у току извршавања се бележе и касније користе за исписивање у излазну датотеку. </w:t>
      </w:r>
    </w:p>
    <w:p w14:paraId="2023CCB9" w14:textId="6C7516CF" w:rsidR="00C94818" w:rsidRDefault="00C94818" w:rsidP="00BF58B1">
      <w:pPr>
        <w:pStyle w:val="IIInivonaslova-Odeljak"/>
      </w:pPr>
      <w:bookmarkStart w:id="23" w:name="_Toc31403130"/>
      <w:r>
        <w:rPr>
          <w:lang w:val="sr-Cyrl-RS"/>
        </w:rPr>
        <w:t xml:space="preserve">Структура </w:t>
      </w:r>
      <w:r w:rsidR="00FC4AD4">
        <w:rPr>
          <w:lang w:val="en-GB"/>
        </w:rPr>
        <w:t>Event</w:t>
      </w:r>
      <w:r>
        <w:t xml:space="preserve"> (SimulationInfo.h)</w:t>
      </w:r>
      <w:bookmarkEnd w:id="23"/>
    </w:p>
    <w:p w14:paraId="5013BC18" w14:textId="18A6BF68" w:rsidR="00C94818" w:rsidRPr="00A554CB" w:rsidRDefault="00A554CB" w:rsidP="00BF58B1">
      <w:pPr>
        <w:pStyle w:val="Osnovnitekst"/>
        <w:spacing w:line="240" w:lineRule="auto"/>
        <w:rPr>
          <w:lang w:val="sr-Cyrl-RS"/>
        </w:rPr>
      </w:pPr>
      <w:r>
        <w:rPr>
          <w:lang w:val="sr-Cyrl-RS"/>
        </w:rPr>
        <w:t xml:space="preserve">Структура </w:t>
      </w:r>
      <w:r w:rsidRPr="00A554CB">
        <w:rPr>
          <w:i/>
          <w:iCs/>
          <w:lang w:val="en-GB"/>
        </w:rPr>
        <w:t>Event</w:t>
      </w:r>
      <w:r>
        <w:rPr>
          <w:i/>
          <w:iCs/>
          <w:lang w:val="sr-Cyrl-RS"/>
        </w:rPr>
        <w:t xml:space="preserve"> </w:t>
      </w:r>
      <w:r>
        <w:rPr>
          <w:lang w:val="sr-Cyrl-RS"/>
        </w:rPr>
        <w:t>се користи за памћење информација о догађајима који су присутни у симулацији. У оквиру ове класе постоји индикатор о томе да ли је догађај остварен или не, као и назив догађаја.</w:t>
      </w:r>
    </w:p>
    <w:p w14:paraId="528DD0DA" w14:textId="25920BF8" w:rsidR="006150CE" w:rsidRDefault="006150CE" w:rsidP="00BF58B1">
      <w:pPr>
        <w:pStyle w:val="Osnovnitekst"/>
        <w:spacing w:line="240" w:lineRule="auto"/>
      </w:pPr>
    </w:p>
    <w:p w14:paraId="6EE1FB96" w14:textId="57010B50" w:rsidR="006150CE" w:rsidRPr="006150CE" w:rsidRDefault="006150CE" w:rsidP="00BF58B1">
      <w:pPr>
        <w:pStyle w:val="Osnovnitekst"/>
        <w:spacing w:line="240" w:lineRule="auto"/>
        <w:rPr>
          <w:lang w:val="sr-Cyrl-RS"/>
        </w:rPr>
      </w:pPr>
      <w:r>
        <w:rPr>
          <w:lang w:val="sr-Cyrl-RS"/>
        </w:rPr>
        <w:t xml:space="preserve">Тачка кретања програма налази се у </w:t>
      </w:r>
      <w:r w:rsidR="0016378B">
        <w:rPr>
          <w:lang w:val="sr-Cyrl-RS"/>
        </w:rPr>
        <w:t>датотеци</w:t>
      </w:r>
      <w:r>
        <w:rPr>
          <w:lang w:val="sr-Cyrl-RS"/>
        </w:rPr>
        <w:t xml:space="preserve"> </w:t>
      </w:r>
      <w:r>
        <w:rPr>
          <w:i/>
          <w:iCs/>
          <w:lang w:val="en-GB"/>
        </w:rPr>
        <w:t>main</w:t>
      </w:r>
      <w:r w:rsidRPr="006150CE">
        <w:rPr>
          <w:i/>
          <w:iCs/>
        </w:rPr>
        <w:t>.</w:t>
      </w:r>
      <w:r>
        <w:rPr>
          <w:i/>
          <w:iCs/>
        </w:rPr>
        <w:t>cpp</w:t>
      </w:r>
      <w:r w:rsidR="00650333">
        <w:rPr>
          <w:i/>
          <w:iCs/>
        </w:rPr>
        <w:t>.</w:t>
      </w:r>
      <w:r w:rsidR="00650333">
        <w:rPr>
          <w:i/>
          <w:iCs/>
          <w:lang w:val="sr-Cyrl-RS"/>
        </w:rPr>
        <w:t xml:space="preserve"> </w:t>
      </w:r>
      <w:r w:rsidR="00650333">
        <w:rPr>
          <w:lang w:val="sr-Cyrl-RS"/>
        </w:rPr>
        <w:t xml:space="preserve">Функција </w:t>
      </w:r>
      <w:r w:rsidR="00650333">
        <w:rPr>
          <w:i/>
          <w:iCs/>
          <w:lang w:val="en-GB"/>
        </w:rPr>
        <w:t>m</w:t>
      </w:r>
      <w:r w:rsidR="00650333" w:rsidRPr="00650333">
        <w:rPr>
          <w:i/>
          <w:iCs/>
        </w:rPr>
        <w:t>ain</w:t>
      </w:r>
      <w:r>
        <w:rPr>
          <w:lang w:val="sr-Cyrl-RS"/>
        </w:rPr>
        <w:t xml:space="preserve"> креира један објекат класе </w:t>
      </w:r>
      <w:r w:rsidRPr="00791CA8">
        <w:rPr>
          <w:i/>
          <w:iCs/>
          <w:lang w:val="en-GB"/>
        </w:rPr>
        <w:t>Configuration</w:t>
      </w:r>
      <w:r>
        <w:rPr>
          <w:lang w:val="sr-Cyrl-RS"/>
        </w:rPr>
        <w:t xml:space="preserve"> </w:t>
      </w:r>
      <w:r w:rsidR="00791CA8">
        <w:rPr>
          <w:lang w:val="sr-Cyrl-RS"/>
        </w:rPr>
        <w:t xml:space="preserve">који помоћу интерног објекта класе </w:t>
      </w:r>
      <w:proofErr w:type="spellStart"/>
      <w:r w:rsidR="00791CA8" w:rsidRPr="00791CA8">
        <w:rPr>
          <w:i/>
          <w:iCs/>
          <w:lang w:val="en-GB"/>
        </w:rPr>
        <w:t>ConfigFileParser</w:t>
      </w:r>
      <w:proofErr w:type="spellEnd"/>
      <w:r w:rsidR="00791CA8">
        <w:rPr>
          <w:lang w:val="sr-Cyrl-RS"/>
        </w:rPr>
        <w:t xml:space="preserve"> парсира конфигурацион</w:t>
      </w:r>
      <w:r w:rsidR="0016378B">
        <w:rPr>
          <w:lang w:val="sr-Cyrl-RS"/>
        </w:rPr>
        <w:t>у</w:t>
      </w:r>
      <w:r w:rsidR="00791CA8">
        <w:rPr>
          <w:lang w:val="sr-Cyrl-RS"/>
        </w:rPr>
        <w:t xml:space="preserve"> </w:t>
      </w:r>
      <w:r w:rsidR="0016378B">
        <w:rPr>
          <w:lang w:val="sr-Cyrl-RS"/>
        </w:rPr>
        <w:t>датотеку</w:t>
      </w:r>
      <w:r w:rsidR="00791CA8">
        <w:rPr>
          <w:lang w:val="sr-Cyrl-RS"/>
        </w:rPr>
        <w:t>. Овај објекат се затим</w:t>
      </w:r>
      <w:r>
        <w:rPr>
          <w:lang w:val="sr-Cyrl-RS"/>
        </w:rPr>
        <w:t xml:space="preserve"> прослеђује објекту класе </w:t>
      </w:r>
      <w:r w:rsidRPr="00791CA8">
        <w:rPr>
          <w:i/>
          <w:iCs/>
          <w:lang w:val="en-GB"/>
        </w:rPr>
        <w:t>Simulator</w:t>
      </w:r>
      <w:r w:rsidR="00374C18">
        <w:rPr>
          <w:i/>
          <w:iCs/>
          <w:lang w:val="sr-Cyrl-RS"/>
        </w:rPr>
        <w:t xml:space="preserve"> </w:t>
      </w:r>
      <w:r w:rsidR="00374C18">
        <w:rPr>
          <w:lang w:val="sr-Cyrl-RS"/>
        </w:rPr>
        <w:t>помоћу чега се обезбеђује приступ параметрима од стране свих паралелно извршаваних симулација</w:t>
      </w:r>
      <w:r>
        <w:rPr>
          <w:lang w:val="sr-Cyrl-RS"/>
        </w:rPr>
        <w:t xml:space="preserve">. Након </w:t>
      </w:r>
      <w:r w:rsidRPr="00577A82">
        <w:t>овога</w:t>
      </w:r>
      <w:r>
        <w:rPr>
          <w:lang w:val="sr-Cyrl-RS"/>
        </w:rPr>
        <w:t xml:space="preserve"> позив</w:t>
      </w:r>
      <w:r w:rsidR="00791CA8">
        <w:rPr>
          <w:lang w:val="sr-Cyrl-RS"/>
        </w:rPr>
        <w:t>ом</w:t>
      </w:r>
      <w:r>
        <w:rPr>
          <w:lang w:val="sr-Cyrl-RS"/>
        </w:rPr>
        <w:t xml:space="preserve"> метод</w:t>
      </w:r>
      <w:r w:rsidR="00374C18">
        <w:rPr>
          <w:lang w:val="sr-Cyrl-RS"/>
        </w:rPr>
        <w:t>е</w:t>
      </w:r>
      <w:r>
        <w:rPr>
          <w:lang w:val="sr-Cyrl-RS"/>
        </w:rPr>
        <w:t xml:space="preserve"> </w:t>
      </w:r>
      <w:r>
        <w:rPr>
          <w:i/>
          <w:iCs/>
          <w:lang w:val="en-GB"/>
        </w:rPr>
        <w:t>simulate</w:t>
      </w:r>
      <w:r w:rsidRPr="006150CE">
        <w:rPr>
          <w:i/>
          <w:iCs/>
          <w:lang w:val="sr-Cyrl-RS"/>
        </w:rPr>
        <w:t xml:space="preserve">() </w:t>
      </w:r>
      <w:r>
        <w:rPr>
          <w:lang w:val="sr-Cyrl-RS"/>
        </w:rPr>
        <w:t xml:space="preserve">објекта класе </w:t>
      </w:r>
      <w:r w:rsidRPr="00791CA8">
        <w:rPr>
          <w:i/>
          <w:iCs/>
          <w:lang w:val="en-GB"/>
        </w:rPr>
        <w:t>Simulator</w:t>
      </w:r>
      <w:r>
        <w:rPr>
          <w:lang w:val="sr-Cyrl-RS"/>
        </w:rPr>
        <w:t xml:space="preserve"> </w:t>
      </w:r>
      <w:r w:rsidR="00791CA8">
        <w:rPr>
          <w:lang w:val="sr-Cyrl-RS"/>
        </w:rPr>
        <w:t>из</w:t>
      </w:r>
      <w:r>
        <w:rPr>
          <w:lang w:val="sr-Cyrl-RS"/>
        </w:rPr>
        <w:t>врш</w:t>
      </w:r>
      <w:r w:rsidR="00791CA8">
        <w:rPr>
          <w:lang w:val="sr-Cyrl-RS"/>
        </w:rPr>
        <w:t>ава се</w:t>
      </w:r>
      <w:r>
        <w:rPr>
          <w:lang w:val="sr-Cyrl-RS"/>
        </w:rPr>
        <w:t xml:space="preserve"> </w:t>
      </w:r>
      <w:r w:rsidR="00791CA8">
        <w:rPr>
          <w:lang w:val="sr-Cyrl-RS"/>
        </w:rPr>
        <w:t xml:space="preserve">главна </w:t>
      </w:r>
      <w:r>
        <w:rPr>
          <w:lang w:val="sr-Cyrl-RS"/>
        </w:rPr>
        <w:t>обрад</w:t>
      </w:r>
      <w:r w:rsidR="00791CA8">
        <w:rPr>
          <w:lang w:val="sr-Cyrl-RS"/>
        </w:rPr>
        <w:t xml:space="preserve">а пројекта </w:t>
      </w:r>
      <w:r>
        <w:rPr>
          <w:lang w:val="sr-Cyrl-RS"/>
        </w:rPr>
        <w:t>описан</w:t>
      </w:r>
      <w:r w:rsidR="00791CA8">
        <w:rPr>
          <w:lang w:val="sr-Cyrl-RS"/>
        </w:rPr>
        <w:t>а</w:t>
      </w:r>
      <w:r>
        <w:rPr>
          <w:lang w:val="sr-Cyrl-RS"/>
        </w:rPr>
        <w:t xml:space="preserve"> у ставци </w:t>
      </w:r>
      <w:r w:rsidRPr="006150CE">
        <w:rPr>
          <w:i/>
          <w:iCs/>
          <w:lang w:val="sr-Cyrl-RS"/>
        </w:rPr>
        <w:t>2.4.3</w:t>
      </w:r>
      <w:r>
        <w:rPr>
          <w:i/>
          <w:iCs/>
          <w:lang w:val="sr-Cyrl-RS"/>
        </w:rPr>
        <w:t>.</w:t>
      </w:r>
    </w:p>
    <w:p w14:paraId="621AAEE7" w14:textId="549969C7" w:rsidR="00EA2A40" w:rsidRPr="00961BCA" w:rsidRDefault="008A6549" w:rsidP="007446BC">
      <w:pPr>
        <w:pStyle w:val="Inivonaslova-Poglavlje"/>
        <w:rPr>
          <w:lang w:val="sr-Cyrl-RS"/>
        </w:rPr>
      </w:pPr>
      <w:r w:rsidRPr="00961BCA">
        <w:rPr>
          <w:lang w:val="sr-Cyrl-RS"/>
        </w:rPr>
        <w:lastRenderedPageBreak/>
        <w:t xml:space="preserve"> </w:t>
      </w:r>
      <w:bookmarkStart w:id="24" w:name="_Toc31403131"/>
      <w:r w:rsidR="00CE1CB1">
        <w:rPr>
          <w:lang w:val="sr-Cyrl-RS"/>
        </w:rPr>
        <w:t>Начин коришћења апликације</w:t>
      </w:r>
      <w:bookmarkEnd w:id="24"/>
    </w:p>
    <w:p w14:paraId="26FD8E3B" w14:textId="40B9A216" w:rsidR="00E621C5" w:rsidRDefault="00EA5CC9" w:rsidP="00547A2A">
      <w:pPr>
        <w:pStyle w:val="Osnovnitekst"/>
        <w:spacing w:line="240" w:lineRule="auto"/>
        <w:rPr>
          <w:lang w:val="sr-Cyrl-RS"/>
        </w:rPr>
      </w:pPr>
      <w:r>
        <w:rPr>
          <w:lang w:val="sr-Cyrl-RS"/>
        </w:rPr>
        <w:t>Пошто корисник не интерагује директно са симулатором, већ путем конфигурационе датотеке, у овом поглављу детаљно ће бити описан њен формат, као и формат излазних датотека које се креирају након покретања симулатора. Уједно ће бити истакнуте напомене за превођење изворног кода симулатора уз навођење развојног окружења како би корисник могао</w:t>
      </w:r>
      <w:r w:rsidR="00C93D9E">
        <w:rPr>
          <w:lang w:val="sr-Cyrl-RS"/>
        </w:rPr>
        <w:t xml:space="preserve"> самостално преводити пројекат.</w:t>
      </w:r>
    </w:p>
    <w:p w14:paraId="71BA7BC4" w14:textId="6D7E550B" w:rsidR="006E312A" w:rsidRDefault="00735544" w:rsidP="00547A2A">
      <w:pPr>
        <w:pStyle w:val="IInivonaslova-Potpoglavlje"/>
        <w:rPr>
          <w:lang w:val="sr-Cyrl-RS"/>
        </w:rPr>
      </w:pPr>
      <w:bookmarkStart w:id="25" w:name="_Toc31403132"/>
      <w:r>
        <w:rPr>
          <w:lang w:val="sr-Cyrl-RS"/>
        </w:rPr>
        <w:t xml:space="preserve">Превођење </w:t>
      </w:r>
      <w:r w:rsidR="00A15144">
        <w:rPr>
          <w:lang w:val="sr-Cyrl-RS"/>
        </w:rPr>
        <w:t>изворног кода и формат конфигурацион</w:t>
      </w:r>
      <w:r w:rsidR="000F113A">
        <w:rPr>
          <w:lang w:val="sr-Cyrl-RS"/>
        </w:rPr>
        <w:t>е</w:t>
      </w:r>
      <w:r w:rsidR="00A15144">
        <w:rPr>
          <w:lang w:val="sr-Cyrl-RS"/>
        </w:rPr>
        <w:t xml:space="preserve"> </w:t>
      </w:r>
      <w:r w:rsidR="000F113A">
        <w:rPr>
          <w:lang w:val="sr-Cyrl-RS"/>
        </w:rPr>
        <w:t>датотеке</w:t>
      </w:r>
      <w:bookmarkEnd w:id="25"/>
    </w:p>
    <w:p w14:paraId="79158BA6" w14:textId="792738E1" w:rsidR="00411EC4" w:rsidRDefault="00411EC4" w:rsidP="00411EC4">
      <w:pPr>
        <w:pStyle w:val="IIInivonaslova-Odeljak"/>
      </w:pPr>
      <w:bookmarkStart w:id="26" w:name="_Toc31403133"/>
      <w:r>
        <w:rPr>
          <w:lang w:val="sr-Cyrl-RS"/>
        </w:rPr>
        <w:t>Превођење изворног кода</w:t>
      </w:r>
      <w:bookmarkEnd w:id="26"/>
    </w:p>
    <w:p w14:paraId="1A6F1B2F" w14:textId="12EF156C" w:rsidR="00411EC4" w:rsidRDefault="00AE2EDF" w:rsidP="004705CB">
      <w:pPr>
        <w:pStyle w:val="Osnovnitekst"/>
        <w:spacing w:line="240" w:lineRule="auto"/>
        <w:rPr>
          <w:lang w:val="sr-Cyrl-RS"/>
        </w:rPr>
      </w:pPr>
      <w:r>
        <w:rPr>
          <w:lang w:val="sr-Cyrl-RS"/>
        </w:rPr>
        <w:t xml:space="preserve">Превођење изворног кода се наводи као засебна ставка </w:t>
      </w:r>
      <w:r w:rsidR="00EA5CC9">
        <w:rPr>
          <w:lang w:val="sr-Cyrl-RS"/>
        </w:rPr>
        <w:t xml:space="preserve">овог документа </w:t>
      </w:r>
      <w:r>
        <w:rPr>
          <w:lang w:val="sr-Cyrl-RS"/>
        </w:rPr>
        <w:t xml:space="preserve">зато што је због коришћене </w:t>
      </w:r>
      <w:r>
        <w:rPr>
          <w:b/>
          <w:bCs/>
          <w:lang w:val="en-GB"/>
        </w:rPr>
        <w:t>OpenMP</w:t>
      </w:r>
      <w:r>
        <w:rPr>
          <w:b/>
          <w:bCs/>
          <w:lang w:val="sr-Cyrl-RS"/>
        </w:rPr>
        <w:t xml:space="preserve"> </w:t>
      </w:r>
      <w:r>
        <w:rPr>
          <w:lang w:val="sr-Cyrl-RS"/>
        </w:rPr>
        <w:t>библиотеке неопходно преводиоцу навести додатне параметре</w:t>
      </w:r>
      <w:r w:rsidR="00EA5CC9">
        <w:rPr>
          <w:lang w:val="sr-Cyrl-RS"/>
        </w:rPr>
        <w:t xml:space="preserve"> за обраду изворног кода</w:t>
      </w:r>
      <w:r>
        <w:rPr>
          <w:lang w:val="sr-Cyrl-RS"/>
        </w:rPr>
        <w:t xml:space="preserve">. </w:t>
      </w:r>
    </w:p>
    <w:p w14:paraId="22918BC5" w14:textId="7F70836E" w:rsidR="00AE2EDF" w:rsidRDefault="00AE2EDF" w:rsidP="004705CB">
      <w:pPr>
        <w:pStyle w:val="Osnovnitekst"/>
        <w:spacing w:line="240" w:lineRule="auto"/>
        <w:rPr>
          <w:lang w:val="sr-Cyrl-RS"/>
        </w:rPr>
      </w:pPr>
      <w:r>
        <w:rPr>
          <w:lang w:val="sr-Cyrl-RS"/>
        </w:rPr>
        <w:t>Окружење које је коришћено за превођење је</w:t>
      </w:r>
      <w:r w:rsidR="00A67F0E">
        <w:rPr>
          <w:lang w:val="sr-Cyrl-RS"/>
        </w:rPr>
        <w:t xml:space="preserve"> </w:t>
      </w:r>
      <w:r w:rsidR="00A67F0E">
        <w:rPr>
          <w:i/>
          <w:iCs/>
          <w:lang w:val="en-GB"/>
        </w:rPr>
        <w:t>Microsoft</w:t>
      </w:r>
      <w:r w:rsidR="00A67F0E" w:rsidRPr="00A67F0E">
        <w:rPr>
          <w:i/>
          <w:iCs/>
          <w:lang w:val="sr-Cyrl-RS"/>
        </w:rPr>
        <w:t xml:space="preserve"> </w:t>
      </w:r>
      <w:r w:rsidR="00A67F0E">
        <w:rPr>
          <w:i/>
          <w:iCs/>
          <w:lang w:val="en-GB"/>
        </w:rPr>
        <w:t>Visual</w:t>
      </w:r>
      <w:r w:rsidR="00A67F0E" w:rsidRPr="00A67F0E">
        <w:rPr>
          <w:i/>
          <w:iCs/>
          <w:lang w:val="sr-Cyrl-RS"/>
        </w:rPr>
        <w:t xml:space="preserve"> </w:t>
      </w:r>
      <w:r w:rsidR="00A67F0E">
        <w:rPr>
          <w:i/>
          <w:iCs/>
          <w:lang w:val="en-GB"/>
        </w:rPr>
        <w:t>Studio</w:t>
      </w:r>
      <w:r w:rsidR="00A67F0E" w:rsidRPr="00A67F0E">
        <w:rPr>
          <w:i/>
          <w:iCs/>
          <w:lang w:val="sr-Cyrl-RS"/>
        </w:rPr>
        <w:t xml:space="preserve"> </w:t>
      </w:r>
      <w:r w:rsidR="00A67F0E">
        <w:rPr>
          <w:i/>
          <w:iCs/>
          <w:lang w:val="en-GB"/>
        </w:rPr>
        <w:t>Enterprise</w:t>
      </w:r>
      <w:r w:rsidR="00A67F0E" w:rsidRPr="00A67F0E">
        <w:rPr>
          <w:i/>
          <w:iCs/>
          <w:lang w:val="sr-Cyrl-RS"/>
        </w:rPr>
        <w:t xml:space="preserve"> 2017 </w:t>
      </w:r>
      <w:r w:rsidR="00A67F0E">
        <w:rPr>
          <w:i/>
          <w:iCs/>
          <w:lang w:val="sr-Cyrl-RS"/>
        </w:rPr>
        <w:t>–</w:t>
      </w:r>
      <w:r w:rsidR="00A67F0E" w:rsidRPr="00A67F0E">
        <w:rPr>
          <w:i/>
          <w:iCs/>
          <w:lang w:val="sr-Cyrl-RS"/>
        </w:rPr>
        <w:t xml:space="preserve"> </w:t>
      </w:r>
      <w:r w:rsidR="00A67F0E">
        <w:rPr>
          <w:i/>
          <w:iCs/>
          <w:lang w:val="en-GB"/>
        </w:rPr>
        <w:t>Version</w:t>
      </w:r>
      <w:r w:rsidR="00A67F0E" w:rsidRPr="00A67F0E">
        <w:rPr>
          <w:i/>
          <w:iCs/>
          <w:lang w:val="sr-Cyrl-RS"/>
        </w:rPr>
        <w:t xml:space="preserve"> 15.8.6. </w:t>
      </w:r>
      <w:r w:rsidR="00A67F0E">
        <w:rPr>
          <w:lang w:val="sr-Cyrl-RS"/>
        </w:rPr>
        <w:t xml:space="preserve">Поред </w:t>
      </w:r>
      <w:r w:rsidR="00B57211">
        <w:rPr>
          <w:lang w:val="sr-Cyrl-RS"/>
        </w:rPr>
        <w:t>подразумеваних параметара</w:t>
      </w:r>
      <w:r w:rsidR="00B57211" w:rsidRPr="00B57211">
        <w:rPr>
          <w:lang w:val="sr-Cyrl-RS"/>
        </w:rPr>
        <w:t xml:space="preserve"> </w:t>
      </w:r>
      <w:r w:rsidR="00B57211">
        <w:rPr>
          <w:lang w:val="sr-Cyrl-RS"/>
        </w:rPr>
        <w:t xml:space="preserve">које </w:t>
      </w:r>
      <w:r w:rsidR="00B57211">
        <w:rPr>
          <w:i/>
          <w:iCs/>
          <w:lang w:val="en-GB"/>
        </w:rPr>
        <w:t>Visual</w:t>
      </w:r>
      <w:r w:rsidR="00B57211" w:rsidRPr="00A67F0E">
        <w:rPr>
          <w:i/>
          <w:iCs/>
          <w:lang w:val="sr-Cyrl-RS"/>
        </w:rPr>
        <w:t xml:space="preserve"> </w:t>
      </w:r>
      <w:r w:rsidR="00B57211">
        <w:rPr>
          <w:i/>
          <w:iCs/>
          <w:lang w:val="en-GB"/>
        </w:rPr>
        <w:t>Studio</w:t>
      </w:r>
      <w:r w:rsidR="00B57211">
        <w:rPr>
          <w:i/>
          <w:iCs/>
          <w:lang w:val="sr-Cyrl-RS"/>
        </w:rPr>
        <w:t xml:space="preserve"> </w:t>
      </w:r>
      <w:r w:rsidR="00B57211">
        <w:rPr>
          <w:lang w:val="sr-Cyrl-RS"/>
        </w:rPr>
        <w:t xml:space="preserve">користи приликом превођења </w:t>
      </w:r>
      <w:r w:rsidR="00B57211" w:rsidRPr="00B57211">
        <w:rPr>
          <w:i/>
          <w:iCs/>
          <w:lang w:val="en-GB"/>
        </w:rPr>
        <w:t>C</w:t>
      </w:r>
      <w:r w:rsidR="00B57211" w:rsidRPr="00B57211">
        <w:rPr>
          <w:i/>
          <w:iCs/>
          <w:lang w:val="sr-Cyrl-RS"/>
        </w:rPr>
        <w:t>++</w:t>
      </w:r>
      <w:r w:rsidR="00B57211" w:rsidRPr="00B57211">
        <w:rPr>
          <w:lang w:val="sr-Cyrl-RS"/>
        </w:rPr>
        <w:t xml:space="preserve"> </w:t>
      </w:r>
      <w:r w:rsidR="00B57211">
        <w:rPr>
          <w:lang w:val="sr-Cyrl-RS"/>
        </w:rPr>
        <w:t>пројеката, неопходно је експлицитно захтевати подршку за</w:t>
      </w:r>
      <w:r w:rsidR="00B57211" w:rsidRPr="00B57211">
        <w:rPr>
          <w:lang w:val="sr-Cyrl-RS"/>
        </w:rPr>
        <w:t xml:space="preserve"> </w:t>
      </w:r>
      <w:r w:rsidR="00B57211" w:rsidRPr="00E6488F">
        <w:rPr>
          <w:i/>
          <w:iCs/>
          <w:lang w:val="en-GB"/>
        </w:rPr>
        <w:t>OpenMP</w:t>
      </w:r>
      <w:r w:rsidR="00B57211">
        <w:rPr>
          <w:b/>
          <w:bCs/>
          <w:lang w:val="sr-Cyrl-RS"/>
        </w:rPr>
        <w:t xml:space="preserve"> </w:t>
      </w:r>
      <w:r w:rsidR="00B57211">
        <w:rPr>
          <w:lang w:val="sr-Cyrl-RS"/>
        </w:rPr>
        <w:t xml:space="preserve">навођењем директиве </w:t>
      </w:r>
      <w:r w:rsidR="00B57211">
        <w:rPr>
          <w:b/>
          <w:bCs/>
          <w:i/>
          <w:iCs/>
          <w:lang w:val="sr-Cyrl-RS"/>
        </w:rPr>
        <w:t>/</w:t>
      </w:r>
      <w:proofErr w:type="spellStart"/>
      <w:r w:rsidR="00B57211">
        <w:rPr>
          <w:b/>
          <w:bCs/>
          <w:i/>
          <w:iCs/>
          <w:lang w:val="en-GB"/>
        </w:rPr>
        <w:t>openmp</w:t>
      </w:r>
      <w:proofErr w:type="spellEnd"/>
      <w:r w:rsidR="00B57211" w:rsidRPr="00B57211">
        <w:rPr>
          <w:b/>
          <w:bCs/>
          <w:i/>
          <w:iCs/>
          <w:lang w:val="sr-Cyrl-RS"/>
        </w:rPr>
        <w:t xml:space="preserve">, </w:t>
      </w:r>
      <w:r w:rsidR="00B57211">
        <w:rPr>
          <w:lang w:val="sr-Cyrl-RS"/>
        </w:rPr>
        <w:t xml:space="preserve">а у командној линији додати опцију </w:t>
      </w:r>
      <w:r w:rsidR="00B57211" w:rsidRPr="00B57211">
        <w:rPr>
          <w:b/>
          <w:bCs/>
          <w:i/>
          <w:iCs/>
          <w:lang w:val="sr-Cyrl-RS"/>
        </w:rPr>
        <w:t>/Zc:twoPhase-</w:t>
      </w:r>
      <w:r w:rsidR="00B57211">
        <w:rPr>
          <w:lang w:val="sr-Cyrl-RS"/>
        </w:rPr>
        <w:t xml:space="preserve">. </w:t>
      </w:r>
    </w:p>
    <w:p w14:paraId="43010A21" w14:textId="19F9E2FD" w:rsidR="00411EC4" w:rsidRDefault="00411EC4" w:rsidP="00411EC4">
      <w:pPr>
        <w:pStyle w:val="IIInivonaslova-Odeljak"/>
      </w:pPr>
      <w:bookmarkStart w:id="27" w:name="_Toc31403134"/>
      <w:r>
        <w:rPr>
          <w:lang w:val="sr-Cyrl-RS"/>
        </w:rPr>
        <w:t>Формат конфигурационе датотеке</w:t>
      </w:r>
      <w:bookmarkEnd w:id="27"/>
    </w:p>
    <w:p w14:paraId="43E5E3CE" w14:textId="70BDF8DC" w:rsidR="003B13B0" w:rsidRDefault="004705CB" w:rsidP="003B13B0">
      <w:pPr>
        <w:pStyle w:val="Osnovnitekst"/>
        <w:spacing w:line="240" w:lineRule="auto"/>
        <w:rPr>
          <w:lang w:val="sr-Cyrl-RS"/>
        </w:rPr>
      </w:pPr>
      <w:r>
        <w:rPr>
          <w:lang w:val="sr-Cyrl-RS"/>
        </w:rPr>
        <w:t xml:space="preserve">Конфигурациона датотека је организована као </w:t>
      </w:r>
      <w:r w:rsidRPr="004705CB">
        <w:rPr>
          <w:i/>
          <w:iCs/>
          <w:lang w:val="sr-Cyrl-RS"/>
        </w:rPr>
        <w:t>.</w:t>
      </w:r>
      <w:r>
        <w:rPr>
          <w:i/>
          <w:iCs/>
          <w:lang w:val="en-GB"/>
        </w:rPr>
        <w:t>json</w:t>
      </w:r>
      <w:r w:rsidRPr="004705CB">
        <w:rPr>
          <w:i/>
          <w:iCs/>
          <w:lang w:val="sr-Cyrl-RS"/>
        </w:rPr>
        <w:t xml:space="preserve"> </w:t>
      </w:r>
      <w:r>
        <w:rPr>
          <w:lang w:val="sr-Cyrl-RS"/>
        </w:rPr>
        <w:t xml:space="preserve">датотека и комуникација између корисника и самог симулатора се одвија преко ове датотеке. Корисник не треба да мења формат датотеке, већ само вредности приложених параметара. Након ажурирања ове датотеке, корисник простим покретањем извршног фајла </w:t>
      </w:r>
      <w:r w:rsidR="003B13B0">
        <w:rPr>
          <w:lang w:val="sr-Cyrl-RS"/>
        </w:rPr>
        <w:t>симулатора извршава жељену симулацију.</w:t>
      </w:r>
    </w:p>
    <w:p w14:paraId="78CD6733" w14:textId="77777777" w:rsidR="003B13B0" w:rsidRDefault="003B13B0" w:rsidP="003B13B0">
      <w:pPr>
        <w:pStyle w:val="Osnovnitekst"/>
        <w:spacing w:line="240" w:lineRule="auto"/>
        <w:rPr>
          <w:lang w:val="sr-Cyrl-RS"/>
        </w:rPr>
      </w:pPr>
      <w:r>
        <w:rPr>
          <w:lang w:val="sr-Cyrl-RS"/>
        </w:rPr>
        <w:t>У остатку овог поглавља биће детаљно објашњен формат конфигурационе датотеке уз навођење значења сваког поља и типа вредности који симулатор очекује за одговарајућа проста поља.</w:t>
      </w:r>
    </w:p>
    <w:p w14:paraId="4560CCB5" w14:textId="311E7081" w:rsidR="00C550FC" w:rsidRDefault="003B13B0" w:rsidP="003B13B0">
      <w:pPr>
        <w:pStyle w:val="Osnovnitekst"/>
        <w:spacing w:line="240" w:lineRule="auto"/>
        <w:rPr>
          <w:lang w:val="sr-Cyrl-RS"/>
        </w:rPr>
      </w:pPr>
      <w:r>
        <w:rPr>
          <w:lang w:val="sr-Cyrl-RS"/>
        </w:rPr>
        <w:t xml:space="preserve">Конфигурациона датотека се на првом нивоу дели на 4 </w:t>
      </w:r>
      <w:r w:rsidR="003E038E">
        <w:rPr>
          <w:lang w:val="sr-Cyrl-RS"/>
        </w:rPr>
        <w:t>секције</w:t>
      </w:r>
      <w:r w:rsidR="004705CB">
        <w:rPr>
          <w:lang w:val="sr-Cyrl-RS"/>
        </w:rPr>
        <w:t>:</w:t>
      </w:r>
    </w:p>
    <w:p w14:paraId="6CCD1A4F" w14:textId="71265253" w:rsidR="00503014" w:rsidRDefault="004705CB" w:rsidP="00C21879">
      <w:pPr>
        <w:pStyle w:val="Osnovnitekst"/>
        <w:numPr>
          <w:ilvl w:val="0"/>
          <w:numId w:val="9"/>
        </w:numPr>
        <w:spacing w:line="240" w:lineRule="auto"/>
        <w:ind w:hanging="357"/>
        <w:rPr>
          <w:lang w:val="sr-Cyrl-RS"/>
        </w:rPr>
      </w:pPr>
      <w:r w:rsidRPr="00503014">
        <w:rPr>
          <w:b/>
          <w:bCs/>
          <w:i/>
          <w:iCs/>
          <w:lang w:val="en-GB"/>
        </w:rPr>
        <w:t>general</w:t>
      </w:r>
      <w:r w:rsidR="00503014" w:rsidRPr="00503014">
        <w:rPr>
          <w:i/>
          <w:iCs/>
          <w:lang w:val="sr-Cyrl-RS"/>
        </w:rPr>
        <w:t xml:space="preserve"> – </w:t>
      </w:r>
      <w:r w:rsidR="00503014">
        <w:rPr>
          <w:lang w:val="sr-Cyrl-RS"/>
        </w:rPr>
        <w:t>у оквиру ов</w:t>
      </w:r>
      <w:r w:rsidR="008C49EA">
        <w:rPr>
          <w:lang w:val="sr-Cyrl-RS"/>
        </w:rPr>
        <w:t xml:space="preserve">е секције </w:t>
      </w:r>
      <w:r w:rsidR="00503014">
        <w:rPr>
          <w:lang w:val="sr-Cyrl-RS"/>
        </w:rPr>
        <w:t>датотеке наводе се општи параметри симулатора. Ови параметри су:</w:t>
      </w:r>
    </w:p>
    <w:p w14:paraId="401ABF57" w14:textId="49E7AEEB" w:rsidR="00503014" w:rsidRDefault="004705CB" w:rsidP="00C21879">
      <w:pPr>
        <w:pStyle w:val="Osnovnitekst"/>
        <w:numPr>
          <w:ilvl w:val="1"/>
          <w:numId w:val="9"/>
        </w:numPr>
        <w:spacing w:line="240" w:lineRule="auto"/>
        <w:ind w:hanging="357"/>
        <w:rPr>
          <w:lang w:val="sr-Cyrl-RS"/>
        </w:rPr>
      </w:pPr>
      <w:proofErr w:type="spellStart"/>
      <w:r>
        <w:rPr>
          <w:i/>
          <w:iCs/>
          <w:lang w:val="en-GB"/>
        </w:rPr>
        <w:t>SimulationType</w:t>
      </w:r>
      <w:proofErr w:type="spellEnd"/>
      <w:r w:rsidR="00503014" w:rsidRPr="00503014">
        <w:rPr>
          <w:i/>
          <w:iCs/>
          <w:lang w:val="sr-Cyrl-RS"/>
        </w:rPr>
        <w:t xml:space="preserve"> – </w:t>
      </w:r>
      <w:r w:rsidR="00503014">
        <w:rPr>
          <w:lang w:val="sr-Cyrl-RS"/>
        </w:rPr>
        <w:t xml:space="preserve">коришћени стохастички модел епидемија приликом извршавања симулација. Промена овог параметра утиче на промену коришћених елементарних догађаја и процеса (описаних у потпоглављу </w:t>
      </w:r>
      <w:r w:rsidR="00503014">
        <w:rPr>
          <w:i/>
          <w:iCs/>
          <w:lang w:val="sr-Cyrl-RS"/>
        </w:rPr>
        <w:t>2.1.</w:t>
      </w:r>
      <w:r w:rsidR="00503014">
        <w:rPr>
          <w:lang w:val="sr-Cyrl-RS"/>
        </w:rPr>
        <w:t xml:space="preserve">) и промену формата излазних датотека (у излазним датотекама се приказују само подаци релевантни за изабрани тип симулације). </w:t>
      </w:r>
      <w:r w:rsidR="008C49EA">
        <w:rPr>
          <w:lang w:val="sr-Cyrl-RS"/>
        </w:rPr>
        <w:t>Тип</w:t>
      </w:r>
      <w:r w:rsidR="00503014">
        <w:rPr>
          <w:lang w:val="sr-Cyrl-RS"/>
        </w:rPr>
        <w:t xml:space="preserve"> овог параметра је ниска која мора имати једну од наредних вредности</w:t>
      </w:r>
      <w:r w:rsidR="00C166E6">
        <w:rPr>
          <w:lang w:val="sr-Cyrl-RS"/>
        </w:rPr>
        <w:t xml:space="preserve"> у тренутној верзији симулатора</w:t>
      </w:r>
      <w:r w:rsidR="00503014">
        <w:rPr>
          <w:lang w:val="sr-Cyrl-RS"/>
        </w:rPr>
        <w:t xml:space="preserve">: </w:t>
      </w:r>
      <w:r w:rsidR="00503014" w:rsidRPr="00503014">
        <w:rPr>
          <w:lang w:val="sr-Cyrl-RS"/>
        </w:rPr>
        <w:t>“</w:t>
      </w:r>
      <w:r w:rsidR="00503014" w:rsidRPr="00C166E6">
        <w:rPr>
          <w:i/>
          <w:iCs/>
          <w:lang w:val="en-GB"/>
        </w:rPr>
        <w:t>SIR</w:t>
      </w:r>
      <w:r w:rsidR="00503014" w:rsidRPr="00503014">
        <w:rPr>
          <w:lang w:val="sr-Cyrl-RS"/>
        </w:rPr>
        <w:t>”, “</w:t>
      </w:r>
      <w:r w:rsidR="00503014" w:rsidRPr="00C166E6">
        <w:rPr>
          <w:i/>
          <w:iCs/>
          <w:lang w:val="en-GB"/>
        </w:rPr>
        <w:t>SEIR</w:t>
      </w:r>
      <w:r w:rsidR="00503014" w:rsidRPr="00503014">
        <w:rPr>
          <w:lang w:val="sr-Cyrl-RS"/>
        </w:rPr>
        <w:t>”, “</w:t>
      </w:r>
      <w:r w:rsidR="00503014" w:rsidRPr="00C166E6">
        <w:rPr>
          <w:i/>
          <w:iCs/>
          <w:lang w:val="en-GB"/>
        </w:rPr>
        <w:t>SEIR</w:t>
      </w:r>
      <w:r w:rsidR="00503014" w:rsidRPr="00C166E6">
        <w:rPr>
          <w:i/>
          <w:iCs/>
          <w:lang w:val="sr-Cyrl-RS"/>
        </w:rPr>
        <w:t>_</w:t>
      </w:r>
      <w:r w:rsidR="00503014" w:rsidRPr="00C166E6">
        <w:rPr>
          <w:i/>
          <w:iCs/>
          <w:lang w:val="en-GB"/>
        </w:rPr>
        <w:t>simplified</w:t>
      </w:r>
      <w:r w:rsidR="00503014" w:rsidRPr="00503014">
        <w:rPr>
          <w:lang w:val="sr-Cyrl-RS"/>
        </w:rPr>
        <w:t>”;</w:t>
      </w:r>
    </w:p>
    <w:p w14:paraId="62D09379" w14:textId="2350228E" w:rsidR="00281E4A" w:rsidRDefault="00281E4A" w:rsidP="00C21879">
      <w:pPr>
        <w:pStyle w:val="Osnovnitekst"/>
        <w:numPr>
          <w:ilvl w:val="1"/>
          <w:numId w:val="9"/>
        </w:numPr>
        <w:spacing w:line="240" w:lineRule="auto"/>
        <w:ind w:hanging="357"/>
        <w:rPr>
          <w:lang w:val="sr-Cyrl-RS"/>
        </w:rPr>
      </w:pPr>
      <w:proofErr w:type="spellStart"/>
      <w:r>
        <w:rPr>
          <w:i/>
          <w:iCs/>
          <w:lang w:val="en-GB"/>
        </w:rPr>
        <w:lastRenderedPageBreak/>
        <w:t>OutputType</w:t>
      </w:r>
      <w:proofErr w:type="spellEnd"/>
      <w:r w:rsidRPr="00281E4A">
        <w:rPr>
          <w:i/>
          <w:iCs/>
          <w:lang w:val="sr-Cyrl-RS"/>
        </w:rPr>
        <w:t xml:space="preserve"> –</w:t>
      </w:r>
      <w:r w:rsidRPr="00281E4A">
        <w:rPr>
          <w:lang w:val="sr-Cyrl-RS"/>
        </w:rPr>
        <w:t xml:space="preserve"> </w:t>
      </w:r>
      <w:r>
        <w:rPr>
          <w:lang w:val="sr-Cyrl-RS"/>
        </w:rPr>
        <w:t>жељени формат излазних фајлова</w:t>
      </w:r>
      <w:r w:rsidR="00C166E6">
        <w:rPr>
          <w:lang w:val="sr-Cyrl-RS"/>
        </w:rPr>
        <w:t xml:space="preserve">. Тип овог предмета је ниска која мора имати једну од наредних вредности у тренутној верзији симулатора: </w:t>
      </w:r>
      <w:r w:rsidR="00C166E6" w:rsidRPr="00503014">
        <w:rPr>
          <w:lang w:val="sr-Cyrl-RS"/>
        </w:rPr>
        <w:t>“</w:t>
      </w:r>
      <w:r w:rsidR="00C166E6" w:rsidRPr="00C166E6">
        <w:rPr>
          <w:i/>
          <w:iCs/>
          <w:lang w:val="en-GB"/>
        </w:rPr>
        <w:t>txt</w:t>
      </w:r>
      <w:r w:rsidR="00C166E6" w:rsidRPr="00503014">
        <w:rPr>
          <w:lang w:val="sr-Cyrl-RS"/>
        </w:rPr>
        <w:t>”, “</w:t>
      </w:r>
      <w:r w:rsidR="00C166E6" w:rsidRPr="00C166E6">
        <w:rPr>
          <w:i/>
          <w:iCs/>
          <w:lang w:val="en-GB"/>
        </w:rPr>
        <w:t>csv</w:t>
      </w:r>
      <w:r w:rsidR="00C166E6" w:rsidRPr="00503014">
        <w:rPr>
          <w:lang w:val="sr-Cyrl-RS"/>
        </w:rPr>
        <w:t>”</w:t>
      </w:r>
      <w:r w:rsidR="00C166E6" w:rsidRPr="00C166E6">
        <w:rPr>
          <w:lang w:val="sr-Cyrl-RS"/>
        </w:rPr>
        <w:t>;</w:t>
      </w:r>
    </w:p>
    <w:p w14:paraId="1E3CF034" w14:textId="32937823" w:rsidR="00F0553A" w:rsidRDefault="004705CB" w:rsidP="00C21879">
      <w:pPr>
        <w:pStyle w:val="Osnovnitekst"/>
        <w:numPr>
          <w:ilvl w:val="1"/>
          <w:numId w:val="9"/>
        </w:numPr>
        <w:spacing w:line="240" w:lineRule="auto"/>
        <w:ind w:hanging="357"/>
        <w:rPr>
          <w:lang w:val="sr-Cyrl-RS"/>
        </w:rPr>
      </w:pPr>
      <w:proofErr w:type="spellStart"/>
      <w:r>
        <w:rPr>
          <w:i/>
          <w:iCs/>
          <w:lang w:val="en-GB"/>
        </w:rPr>
        <w:t>SimulationDuration</w:t>
      </w:r>
      <w:proofErr w:type="spellEnd"/>
      <w:r w:rsidR="000C4528" w:rsidRPr="000C4528">
        <w:rPr>
          <w:i/>
          <w:iCs/>
          <w:lang w:val="sr-Cyrl-RS"/>
        </w:rPr>
        <w:t xml:space="preserve"> </w:t>
      </w:r>
      <w:r w:rsidR="000C4528" w:rsidRPr="00503014">
        <w:rPr>
          <w:i/>
          <w:iCs/>
          <w:lang w:val="sr-Cyrl-RS"/>
        </w:rPr>
        <w:t>–</w:t>
      </w:r>
      <w:r w:rsidR="000C4528" w:rsidRPr="000C4528">
        <w:rPr>
          <w:i/>
          <w:iCs/>
          <w:lang w:val="sr-Cyrl-RS"/>
        </w:rPr>
        <w:t xml:space="preserve"> </w:t>
      </w:r>
      <w:r w:rsidR="000C4528">
        <w:rPr>
          <w:lang w:val="sr-Cyrl-RS"/>
        </w:rPr>
        <w:t xml:space="preserve">поље </w:t>
      </w:r>
      <w:r>
        <w:rPr>
          <w:i/>
          <w:iCs/>
          <w:lang w:val="en-GB"/>
        </w:rPr>
        <w:t>maximum</w:t>
      </w:r>
      <w:r w:rsidRPr="00503014">
        <w:rPr>
          <w:i/>
          <w:iCs/>
          <w:lang w:val="sr-Cyrl-RS"/>
        </w:rPr>
        <w:t>_</w:t>
      </w:r>
      <w:r>
        <w:rPr>
          <w:i/>
          <w:iCs/>
          <w:lang w:val="en-GB"/>
        </w:rPr>
        <w:t>duration</w:t>
      </w:r>
      <w:r w:rsidRPr="00503014">
        <w:rPr>
          <w:i/>
          <w:iCs/>
          <w:lang w:val="sr-Cyrl-RS"/>
        </w:rPr>
        <w:t>(</w:t>
      </w:r>
      <w:r>
        <w:rPr>
          <w:i/>
          <w:iCs/>
          <w:lang w:val="en-GB"/>
        </w:rPr>
        <w:t>days</w:t>
      </w:r>
      <w:r w:rsidRPr="00503014">
        <w:rPr>
          <w:i/>
          <w:iCs/>
          <w:lang w:val="sr-Cyrl-RS"/>
        </w:rPr>
        <w:t>)</w:t>
      </w:r>
      <w:r w:rsidR="000C4528">
        <w:rPr>
          <w:i/>
          <w:iCs/>
          <w:lang w:val="sr-Cyrl-RS"/>
        </w:rPr>
        <w:t xml:space="preserve"> </w:t>
      </w:r>
      <w:r w:rsidR="000C4528">
        <w:rPr>
          <w:lang w:val="sr-Cyrl-RS"/>
        </w:rPr>
        <w:t xml:space="preserve">из овог параметра одређује тренутак до којег се прати симулација. </w:t>
      </w:r>
      <w:r w:rsidR="008C49EA">
        <w:rPr>
          <w:lang w:val="sr-Cyrl-RS"/>
        </w:rPr>
        <w:t>Тип</w:t>
      </w:r>
      <w:r w:rsidR="000C4528">
        <w:rPr>
          <w:lang w:val="sr-Cyrl-RS"/>
        </w:rPr>
        <w:t xml:space="preserve"> овог параметра је </w:t>
      </w:r>
      <w:r w:rsidR="00F0553A">
        <w:rPr>
          <w:lang w:val="sr-Cyrl-RS"/>
        </w:rPr>
        <w:t>број</w:t>
      </w:r>
      <w:r w:rsidR="000C4528">
        <w:rPr>
          <w:lang w:val="sr-Cyrl-RS"/>
        </w:rPr>
        <w:t>. Уколико је његова вредност 0, симулација се извршава док број инфицираних (и изложених</w:t>
      </w:r>
      <w:r w:rsidR="008C49EA">
        <w:rPr>
          <w:lang w:val="sr-Cyrl-RS"/>
        </w:rPr>
        <w:t xml:space="preserve"> (енгл. </w:t>
      </w:r>
      <w:r w:rsidR="008C49EA">
        <w:rPr>
          <w:i/>
          <w:iCs/>
          <w:lang w:val="sr-Cyrl-RS"/>
        </w:rPr>
        <w:t>е</w:t>
      </w:r>
      <w:proofErr w:type="spellStart"/>
      <w:r w:rsidR="008C49EA">
        <w:rPr>
          <w:i/>
          <w:iCs/>
          <w:lang w:val="en-GB"/>
        </w:rPr>
        <w:t>xposed</w:t>
      </w:r>
      <w:proofErr w:type="spellEnd"/>
      <w:r w:rsidR="008C49EA">
        <w:rPr>
          <w:lang w:val="sr-Cyrl-RS"/>
        </w:rPr>
        <w:t>)</w:t>
      </w:r>
      <w:r w:rsidR="000C4528">
        <w:rPr>
          <w:lang w:val="sr-Cyrl-RS"/>
        </w:rPr>
        <w:t xml:space="preserve">, у случају </w:t>
      </w:r>
      <w:r w:rsidR="000C4528">
        <w:rPr>
          <w:i/>
          <w:iCs/>
          <w:lang w:val="en-GB"/>
        </w:rPr>
        <w:t>SEIR</w:t>
      </w:r>
      <w:r w:rsidR="000C4528" w:rsidRPr="000C4528">
        <w:rPr>
          <w:i/>
          <w:iCs/>
          <w:lang w:val="sr-Cyrl-RS"/>
        </w:rPr>
        <w:t xml:space="preserve"> </w:t>
      </w:r>
      <w:r w:rsidR="000C4528">
        <w:rPr>
          <w:lang w:val="sr-Cyrl-RS"/>
        </w:rPr>
        <w:t>модела) не износи 0. У супротном, симулација се извршава до</w:t>
      </w:r>
      <w:r w:rsidR="00F0553A">
        <w:rPr>
          <w:lang w:val="sr-Cyrl-RS"/>
        </w:rPr>
        <w:t xml:space="preserve"> прослеђеног тренутка у времену.</w:t>
      </w:r>
    </w:p>
    <w:p w14:paraId="4617AE17" w14:textId="52B97697" w:rsidR="00F0553A" w:rsidRDefault="004705CB" w:rsidP="00C21879">
      <w:pPr>
        <w:pStyle w:val="Osnovnitekst"/>
        <w:numPr>
          <w:ilvl w:val="1"/>
          <w:numId w:val="9"/>
        </w:numPr>
        <w:spacing w:line="240" w:lineRule="auto"/>
        <w:ind w:hanging="357"/>
        <w:rPr>
          <w:lang w:val="sr-Cyrl-RS"/>
        </w:rPr>
      </w:pPr>
      <w:proofErr w:type="spellStart"/>
      <w:r>
        <w:rPr>
          <w:i/>
          <w:iCs/>
          <w:lang w:val="en-GB"/>
        </w:rPr>
        <w:t>NumberOfSimulations</w:t>
      </w:r>
      <w:proofErr w:type="spellEnd"/>
      <w:r w:rsidRPr="00503014">
        <w:rPr>
          <w:i/>
          <w:iCs/>
          <w:lang w:val="sr-Cyrl-RS"/>
        </w:rPr>
        <w:t xml:space="preserve"> </w:t>
      </w:r>
      <w:r w:rsidR="00F0553A">
        <w:rPr>
          <w:i/>
          <w:iCs/>
          <w:lang w:val="sr-Cyrl-RS"/>
        </w:rPr>
        <w:t xml:space="preserve">– </w:t>
      </w:r>
      <w:r w:rsidR="00F0553A">
        <w:rPr>
          <w:lang w:val="sr-Cyrl-RS"/>
        </w:rPr>
        <w:t xml:space="preserve">ово поље одређује укупан број симулација који ће се извршити паралелно. На крају рада симулатора у фолдеру </w:t>
      </w:r>
      <w:r w:rsidR="00F0553A">
        <w:rPr>
          <w:i/>
          <w:iCs/>
          <w:lang w:val="en-GB"/>
        </w:rPr>
        <w:t>output</w:t>
      </w:r>
      <w:r w:rsidR="00F0553A" w:rsidRPr="00F0553A">
        <w:rPr>
          <w:i/>
          <w:iCs/>
          <w:lang w:val="sr-Cyrl-RS"/>
        </w:rPr>
        <w:t>_</w:t>
      </w:r>
      <w:r w:rsidR="00F0553A">
        <w:rPr>
          <w:i/>
          <w:iCs/>
          <w:lang w:val="en-GB"/>
        </w:rPr>
        <w:t>files</w:t>
      </w:r>
      <w:r w:rsidR="00F0553A" w:rsidRPr="00F0553A">
        <w:rPr>
          <w:i/>
          <w:iCs/>
          <w:lang w:val="sr-Cyrl-RS"/>
        </w:rPr>
        <w:t xml:space="preserve"> </w:t>
      </w:r>
      <w:r w:rsidR="00F0553A">
        <w:rPr>
          <w:lang w:val="sr-Cyrl-RS"/>
        </w:rPr>
        <w:t xml:space="preserve">налазиће се оволико датотека које садрже резултате симулације. </w:t>
      </w:r>
      <w:r w:rsidR="008C49EA">
        <w:rPr>
          <w:lang w:val="sr-Cyrl-RS"/>
        </w:rPr>
        <w:t>Тип овог параметра је целобројна вредност.</w:t>
      </w:r>
    </w:p>
    <w:p w14:paraId="61FA800D" w14:textId="1A9A794F" w:rsidR="004705CB" w:rsidRPr="004705CB" w:rsidRDefault="004705CB" w:rsidP="00C21879">
      <w:pPr>
        <w:pStyle w:val="Osnovnitekst"/>
        <w:numPr>
          <w:ilvl w:val="1"/>
          <w:numId w:val="9"/>
        </w:numPr>
        <w:spacing w:line="240" w:lineRule="auto"/>
        <w:ind w:hanging="357"/>
        <w:rPr>
          <w:lang w:val="sr-Cyrl-RS"/>
        </w:rPr>
      </w:pPr>
      <w:proofErr w:type="spellStart"/>
      <w:r>
        <w:rPr>
          <w:i/>
          <w:iCs/>
          <w:lang w:val="en-GB"/>
        </w:rPr>
        <w:t>NumberOfThreads</w:t>
      </w:r>
      <w:proofErr w:type="spellEnd"/>
      <w:r w:rsidR="00F0553A">
        <w:rPr>
          <w:i/>
          <w:iCs/>
          <w:lang w:val="sr-Cyrl-RS"/>
        </w:rPr>
        <w:t xml:space="preserve"> – </w:t>
      </w:r>
      <w:r w:rsidR="00F0553A">
        <w:rPr>
          <w:lang w:val="sr-Cyrl-RS"/>
        </w:rPr>
        <w:t>ово поље одређује број нити коришћених приликом рада симулатора. Корисник може подешавати овај параметар сходно могућностима свог рачунара.</w:t>
      </w:r>
      <w:r w:rsidR="008C49EA">
        <w:rPr>
          <w:lang w:val="sr-Cyrl-RS"/>
        </w:rPr>
        <w:t xml:space="preserve"> Тип овог параметра је целобројна вредност.</w:t>
      </w:r>
    </w:p>
    <w:p w14:paraId="098408C2" w14:textId="1C52BC37" w:rsidR="004705CB" w:rsidRPr="004705CB" w:rsidRDefault="004705CB" w:rsidP="00C21879">
      <w:pPr>
        <w:pStyle w:val="Osnovnitekst"/>
        <w:numPr>
          <w:ilvl w:val="0"/>
          <w:numId w:val="9"/>
        </w:numPr>
        <w:spacing w:line="240" w:lineRule="auto"/>
        <w:ind w:left="1032" w:hanging="357"/>
        <w:rPr>
          <w:lang w:val="sr-Cyrl-RS"/>
        </w:rPr>
      </w:pPr>
      <w:r w:rsidRPr="000C4528">
        <w:rPr>
          <w:b/>
          <w:bCs/>
          <w:i/>
          <w:iCs/>
          <w:lang w:val="en-GB"/>
        </w:rPr>
        <w:t>populations</w:t>
      </w:r>
      <w:r w:rsidR="00F0553A">
        <w:rPr>
          <w:b/>
          <w:bCs/>
          <w:i/>
          <w:iCs/>
          <w:lang w:val="sr-Cyrl-RS"/>
        </w:rPr>
        <w:t xml:space="preserve"> </w:t>
      </w:r>
      <w:r w:rsidR="00F0553A" w:rsidRPr="00503014">
        <w:rPr>
          <w:i/>
          <w:iCs/>
          <w:lang w:val="sr-Cyrl-RS"/>
        </w:rPr>
        <w:t>–</w:t>
      </w:r>
      <w:r w:rsidR="00F0553A">
        <w:rPr>
          <w:i/>
          <w:iCs/>
          <w:lang w:val="sr-Cyrl-RS"/>
        </w:rPr>
        <w:t xml:space="preserve"> </w:t>
      </w:r>
      <w:r w:rsidR="008C49EA">
        <w:rPr>
          <w:lang w:val="sr-Cyrl-RS"/>
        </w:rPr>
        <w:t>ова секција датотеке омогућава задавање опсега вредности за све групе популација (</w:t>
      </w:r>
      <w:r w:rsidR="00AA355C">
        <w:rPr>
          <w:lang w:val="sr-Cyrl-RS"/>
        </w:rPr>
        <w:t xml:space="preserve">вредности параметара </w:t>
      </w:r>
      <w:r w:rsidR="008C49EA">
        <w:rPr>
          <w:lang w:val="sr-Cyrl-RS"/>
        </w:rPr>
        <w:t>популациј</w:t>
      </w:r>
      <w:r w:rsidR="00AA355C">
        <w:rPr>
          <w:lang w:val="sr-Cyrl-RS"/>
        </w:rPr>
        <w:t>е</w:t>
      </w:r>
      <w:r w:rsidR="008C49EA">
        <w:rPr>
          <w:lang w:val="sr-Cyrl-RS"/>
        </w:rPr>
        <w:t xml:space="preserve"> изложених се игнориш</w:t>
      </w:r>
      <w:r w:rsidR="00AA355C">
        <w:rPr>
          <w:lang w:val="sr-Cyrl-RS"/>
        </w:rPr>
        <w:t>у</w:t>
      </w:r>
      <w:r w:rsidR="008C49EA">
        <w:rPr>
          <w:lang w:val="sr-Cyrl-RS"/>
        </w:rPr>
        <w:t xml:space="preserve"> у</w:t>
      </w:r>
      <w:r w:rsidR="00521771">
        <w:rPr>
          <w:lang w:val="sr-Cyrl-RS"/>
        </w:rPr>
        <w:t>колико је за тип симулације одабран</w:t>
      </w:r>
      <w:r w:rsidR="008C49EA">
        <w:rPr>
          <w:lang w:val="sr-Cyrl-RS"/>
        </w:rPr>
        <w:t xml:space="preserve"> </w:t>
      </w:r>
      <w:r w:rsidR="008C49EA">
        <w:rPr>
          <w:i/>
          <w:iCs/>
          <w:lang w:val="en-GB"/>
        </w:rPr>
        <w:t>SIR</w:t>
      </w:r>
      <w:r w:rsidR="008C49EA">
        <w:rPr>
          <w:i/>
          <w:iCs/>
          <w:lang w:val="sr-Cyrl-RS"/>
        </w:rPr>
        <w:t xml:space="preserve"> </w:t>
      </w:r>
      <w:r w:rsidR="008C49EA">
        <w:rPr>
          <w:lang w:val="sr-Cyrl-RS"/>
        </w:rPr>
        <w:t>модел). О</w:t>
      </w:r>
      <w:r w:rsidR="00504BC4">
        <w:rPr>
          <w:lang w:val="sr-Cyrl-RS"/>
        </w:rPr>
        <w:t>псези</w:t>
      </w:r>
      <w:r w:rsidR="008C49EA">
        <w:rPr>
          <w:lang w:val="sr-Cyrl-RS"/>
        </w:rPr>
        <w:t xml:space="preserve"> се конфигуриш</w:t>
      </w:r>
      <w:r w:rsidR="00504BC4">
        <w:rPr>
          <w:lang w:val="sr-Cyrl-RS"/>
        </w:rPr>
        <w:t>у</w:t>
      </w:r>
      <w:r w:rsidR="008C49EA">
        <w:rPr>
          <w:lang w:val="sr-Cyrl-RS"/>
        </w:rPr>
        <w:t xml:space="preserve"> променом </w:t>
      </w:r>
      <w:r w:rsidRPr="008C49EA">
        <w:rPr>
          <w:i/>
          <w:iCs/>
          <w:lang w:val="sr-Cyrl-RS"/>
        </w:rPr>
        <w:t xml:space="preserve"> </w:t>
      </w:r>
      <w:r w:rsidR="008C49EA">
        <w:rPr>
          <w:i/>
          <w:iCs/>
          <w:lang w:val="en-GB"/>
        </w:rPr>
        <w:t>lower</w:t>
      </w:r>
      <w:r w:rsidR="008C49EA" w:rsidRPr="008C49EA">
        <w:rPr>
          <w:i/>
          <w:iCs/>
          <w:lang w:val="sr-Cyrl-RS"/>
        </w:rPr>
        <w:t>_</w:t>
      </w:r>
      <w:r w:rsidR="008C49EA">
        <w:rPr>
          <w:i/>
          <w:iCs/>
          <w:lang w:val="en-GB"/>
        </w:rPr>
        <w:t>bound</w:t>
      </w:r>
      <w:r w:rsidR="008C49EA" w:rsidRPr="008C49EA">
        <w:rPr>
          <w:i/>
          <w:iCs/>
          <w:lang w:val="sr-Cyrl-RS"/>
        </w:rPr>
        <w:t xml:space="preserve"> </w:t>
      </w:r>
      <w:r w:rsidR="008C49EA">
        <w:rPr>
          <w:lang w:val="sr-Cyrl-RS"/>
        </w:rPr>
        <w:t xml:space="preserve">и </w:t>
      </w:r>
      <w:r w:rsidR="008C49EA">
        <w:rPr>
          <w:i/>
          <w:iCs/>
          <w:lang w:val="en-GB"/>
        </w:rPr>
        <w:t>upper</w:t>
      </w:r>
      <w:r w:rsidR="008C49EA" w:rsidRPr="008C49EA">
        <w:rPr>
          <w:i/>
          <w:iCs/>
          <w:lang w:val="sr-Cyrl-RS"/>
        </w:rPr>
        <w:t>_</w:t>
      </w:r>
      <w:r w:rsidR="008C49EA">
        <w:rPr>
          <w:i/>
          <w:iCs/>
          <w:lang w:val="en-GB"/>
        </w:rPr>
        <w:t>bound</w:t>
      </w:r>
      <w:r w:rsidR="008C49EA">
        <w:rPr>
          <w:lang w:val="sr-Cyrl-RS"/>
        </w:rPr>
        <w:t xml:space="preserve"> вредности сваке од приложених популација – </w:t>
      </w:r>
      <w:r>
        <w:rPr>
          <w:i/>
          <w:iCs/>
          <w:lang w:val="en-GB"/>
        </w:rPr>
        <w:t>Susceptible</w:t>
      </w:r>
      <w:r w:rsidR="008C49EA">
        <w:rPr>
          <w:i/>
          <w:iCs/>
          <w:lang w:val="sr-Cyrl-RS"/>
        </w:rPr>
        <w:t xml:space="preserve">, </w:t>
      </w:r>
      <w:r>
        <w:rPr>
          <w:i/>
          <w:iCs/>
          <w:lang w:val="en-GB"/>
        </w:rPr>
        <w:t>Exposed</w:t>
      </w:r>
      <w:r w:rsidR="008C49EA">
        <w:rPr>
          <w:i/>
          <w:iCs/>
          <w:lang w:val="sr-Cyrl-RS"/>
        </w:rPr>
        <w:t xml:space="preserve">, </w:t>
      </w:r>
      <w:r>
        <w:rPr>
          <w:i/>
          <w:iCs/>
          <w:lang w:val="en-GB"/>
        </w:rPr>
        <w:t>Infected</w:t>
      </w:r>
      <w:r w:rsidR="008C49EA">
        <w:rPr>
          <w:i/>
          <w:iCs/>
          <w:lang w:val="sr-Cyrl-RS"/>
        </w:rPr>
        <w:t xml:space="preserve">, </w:t>
      </w:r>
      <w:r w:rsidR="000933EC">
        <w:rPr>
          <w:lang w:val="sr-Cyrl-RS"/>
        </w:rPr>
        <w:t xml:space="preserve">и </w:t>
      </w:r>
      <w:r>
        <w:rPr>
          <w:i/>
          <w:iCs/>
          <w:lang w:val="en-GB"/>
        </w:rPr>
        <w:t>Recovered</w:t>
      </w:r>
      <w:r w:rsidR="008C49EA">
        <w:rPr>
          <w:i/>
          <w:iCs/>
          <w:lang w:val="sr-Cyrl-RS"/>
        </w:rPr>
        <w:t xml:space="preserve">. </w:t>
      </w:r>
      <w:r w:rsidR="008C49EA">
        <w:rPr>
          <w:lang w:val="sr-Cyrl-RS"/>
        </w:rPr>
        <w:t xml:space="preserve">Очекивани тип ових параметара </w:t>
      </w:r>
      <w:r w:rsidR="00504BC4">
        <w:rPr>
          <w:lang w:val="sr-Cyrl-RS"/>
        </w:rPr>
        <w:t>је</w:t>
      </w:r>
      <w:r w:rsidR="008C49EA">
        <w:rPr>
          <w:lang w:val="sr-Cyrl-RS"/>
        </w:rPr>
        <w:t xml:space="preserve"> целобројн</w:t>
      </w:r>
      <w:r w:rsidR="00504BC4">
        <w:rPr>
          <w:lang w:val="sr-Cyrl-RS"/>
        </w:rPr>
        <w:t xml:space="preserve">а </w:t>
      </w:r>
      <w:r w:rsidR="008C49EA">
        <w:rPr>
          <w:lang w:val="sr-Cyrl-RS"/>
        </w:rPr>
        <w:t>вредност.</w:t>
      </w:r>
    </w:p>
    <w:p w14:paraId="76D1B5FB" w14:textId="323A904A" w:rsidR="004705CB" w:rsidRPr="000138DE" w:rsidRDefault="004705CB" w:rsidP="00C21879">
      <w:pPr>
        <w:pStyle w:val="Osnovnitekst"/>
        <w:numPr>
          <w:ilvl w:val="0"/>
          <w:numId w:val="9"/>
        </w:numPr>
        <w:spacing w:line="240" w:lineRule="auto"/>
        <w:ind w:left="1032" w:hanging="357"/>
        <w:rPr>
          <w:lang w:val="sr-Cyrl-RS"/>
        </w:rPr>
      </w:pPr>
      <w:r w:rsidRPr="000C4528">
        <w:rPr>
          <w:b/>
          <w:bCs/>
          <w:i/>
          <w:iCs/>
          <w:lang w:val="en-GB"/>
        </w:rPr>
        <w:t>parameters</w:t>
      </w:r>
      <w:r w:rsidRPr="000138DE">
        <w:rPr>
          <w:i/>
          <w:iCs/>
          <w:lang w:val="sr-Cyrl-RS"/>
        </w:rPr>
        <w:t xml:space="preserve"> </w:t>
      </w:r>
      <w:r w:rsidR="000138DE" w:rsidRPr="00503014">
        <w:rPr>
          <w:i/>
          <w:iCs/>
          <w:lang w:val="sr-Cyrl-RS"/>
        </w:rPr>
        <w:t>–</w:t>
      </w:r>
      <w:r w:rsidR="000138DE">
        <w:rPr>
          <w:i/>
          <w:iCs/>
          <w:lang w:val="sr-Cyrl-RS"/>
        </w:rPr>
        <w:t xml:space="preserve"> </w:t>
      </w:r>
      <w:r w:rsidR="000138DE">
        <w:rPr>
          <w:lang w:val="sr-Cyrl-RS"/>
        </w:rPr>
        <w:t xml:space="preserve">ова секција датотеке омогућава задавање опсега вредности за све параметре свих симулација. Опсези се конфигуришу променом </w:t>
      </w:r>
      <w:r w:rsidR="000138DE" w:rsidRPr="008C49EA">
        <w:rPr>
          <w:i/>
          <w:iCs/>
          <w:lang w:val="sr-Cyrl-RS"/>
        </w:rPr>
        <w:t xml:space="preserve"> </w:t>
      </w:r>
      <w:r w:rsidR="000138DE">
        <w:rPr>
          <w:i/>
          <w:iCs/>
          <w:lang w:val="en-GB"/>
        </w:rPr>
        <w:t>lower</w:t>
      </w:r>
      <w:r w:rsidR="000138DE" w:rsidRPr="008C49EA">
        <w:rPr>
          <w:i/>
          <w:iCs/>
          <w:lang w:val="sr-Cyrl-RS"/>
        </w:rPr>
        <w:t>_</w:t>
      </w:r>
      <w:r w:rsidR="000138DE">
        <w:rPr>
          <w:i/>
          <w:iCs/>
          <w:lang w:val="en-GB"/>
        </w:rPr>
        <w:t>bound</w:t>
      </w:r>
      <w:r w:rsidR="000138DE" w:rsidRPr="008C49EA">
        <w:rPr>
          <w:i/>
          <w:iCs/>
          <w:lang w:val="sr-Cyrl-RS"/>
        </w:rPr>
        <w:t xml:space="preserve"> </w:t>
      </w:r>
      <w:r w:rsidR="000138DE">
        <w:rPr>
          <w:lang w:val="sr-Cyrl-RS"/>
        </w:rPr>
        <w:t xml:space="preserve">и </w:t>
      </w:r>
      <w:r w:rsidR="000138DE">
        <w:rPr>
          <w:i/>
          <w:iCs/>
          <w:lang w:val="en-GB"/>
        </w:rPr>
        <w:t>upper</w:t>
      </w:r>
      <w:r w:rsidR="000138DE" w:rsidRPr="008C49EA">
        <w:rPr>
          <w:i/>
          <w:iCs/>
          <w:lang w:val="sr-Cyrl-RS"/>
        </w:rPr>
        <w:t>_</w:t>
      </w:r>
      <w:r w:rsidR="000138DE">
        <w:rPr>
          <w:i/>
          <w:iCs/>
          <w:lang w:val="en-GB"/>
        </w:rPr>
        <w:t>bound</w:t>
      </w:r>
      <w:r w:rsidR="000138DE">
        <w:rPr>
          <w:lang w:val="sr-Cyrl-RS"/>
        </w:rPr>
        <w:t xml:space="preserve"> вредности сваког од приложених параметара – </w:t>
      </w:r>
      <w:r w:rsidR="000138DE">
        <w:rPr>
          <w:i/>
          <w:iCs/>
          <w:lang w:val="en-GB"/>
        </w:rPr>
        <w:t>Mortality</w:t>
      </w:r>
      <w:r w:rsidR="000933EC">
        <w:rPr>
          <w:i/>
          <w:iCs/>
          <w:lang w:val="sr-Cyrl-RS"/>
        </w:rPr>
        <w:t xml:space="preserve"> </w:t>
      </w:r>
      <w:r w:rsidR="000138DE">
        <w:rPr>
          <w:i/>
          <w:iCs/>
          <w:lang w:val="en-GB"/>
        </w:rPr>
        <w:t>Rate</w:t>
      </w:r>
      <w:r w:rsidR="000138DE">
        <w:rPr>
          <w:i/>
          <w:iCs/>
          <w:lang w:val="sr-Cyrl-RS"/>
        </w:rPr>
        <w:t xml:space="preserve">, </w:t>
      </w:r>
      <w:r w:rsidR="000138DE">
        <w:rPr>
          <w:i/>
          <w:iCs/>
          <w:lang w:val="en-GB"/>
        </w:rPr>
        <w:t>Infected</w:t>
      </w:r>
      <w:r w:rsidR="000933EC">
        <w:rPr>
          <w:i/>
          <w:iCs/>
          <w:lang w:val="sr-Cyrl-RS"/>
        </w:rPr>
        <w:t xml:space="preserve"> </w:t>
      </w:r>
      <w:r w:rsidR="000138DE">
        <w:rPr>
          <w:i/>
          <w:iCs/>
          <w:lang w:val="en-GB"/>
        </w:rPr>
        <w:t>Mortality</w:t>
      </w:r>
      <w:r w:rsidR="000933EC">
        <w:rPr>
          <w:i/>
          <w:iCs/>
          <w:lang w:val="sr-Cyrl-RS"/>
        </w:rPr>
        <w:t xml:space="preserve"> </w:t>
      </w:r>
      <w:r w:rsidR="000138DE">
        <w:rPr>
          <w:i/>
          <w:iCs/>
          <w:lang w:val="en-GB"/>
        </w:rPr>
        <w:t>Rate</w:t>
      </w:r>
      <w:r w:rsidR="000138DE">
        <w:rPr>
          <w:i/>
          <w:iCs/>
          <w:lang w:val="sr-Cyrl-RS"/>
        </w:rPr>
        <w:t>,</w:t>
      </w:r>
      <w:r w:rsidR="000138DE" w:rsidRPr="000138DE">
        <w:rPr>
          <w:i/>
          <w:iCs/>
          <w:lang w:val="sr-Cyrl-RS"/>
        </w:rPr>
        <w:t xml:space="preserve"> </w:t>
      </w:r>
      <w:r w:rsidR="000138DE">
        <w:rPr>
          <w:i/>
          <w:iCs/>
          <w:lang w:val="en-GB"/>
        </w:rPr>
        <w:t>Recovery</w:t>
      </w:r>
      <w:r w:rsidR="000933EC">
        <w:rPr>
          <w:i/>
          <w:iCs/>
          <w:lang w:val="sr-Cyrl-RS"/>
        </w:rPr>
        <w:t xml:space="preserve"> </w:t>
      </w:r>
      <w:r w:rsidR="000138DE">
        <w:rPr>
          <w:i/>
          <w:iCs/>
          <w:lang w:val="en-GB"/>
        </w:rPr>
        <w:t>Rate</w:t>
      </w:r>
      <w:r w:rsidR="000138DE">
        <w:rPr>
          <w:i/>
          <w:iCs/>
          <w:lang w:val="sr-Cyrl-RS"/>
        </w:rPr>
        <w:t>,</w:t>
      </w:r>
      <w:r w:rsidR="000138DE" w:rsidRPr="000138DE">
        <w:rPr>
          <w:i/>
          <w:iCs/>
          <w:lang w:val="sr-Cyrl-RS"/>
        </w:rPr>
        <w:t xml:space="preserve"> </w:t>
      </w:r>
      <w:r w:rsidR="000138DE">
        <w:rPr>
          <w:i/>
          <w:iCs/>
          <w:lang w:val="en-GB"/>
        </w:rPr>
        <w:t>Incubation</w:t>
      </w:r>
      <w:r w:rsidR="000933EC">
        <w:rPr>
          <w:i/>
          <w:iCs/>
          <w:lang w:val="sr-Cyrl-RS"/>
        </w:rPr>
        <w:t xml:space="preserve"> </w:t>
      </w:r>
      <w:r w:rsidR="000138DE">
        <w:rPr>
          <w:i/>
          <w:iCs/>
          <w:lang w:val="en-GB"/>
        </w:rPr>
        <w:t>Period</w:t>
      </w:r>
      <w:r w:rsidR="000138DE">
        <w:rPr>
          <w:i/>
          <w:iCs/>
          <w:lang w:val="sr-Cyrl-RS"/>
        </w:rPr>
        <w:t>,</w:t>
      </w:r>
      <w:r w:rsidR="000933EC">
        <w:rPr>
          <w:i/>
          <w:iCs/>
          <w:lang w:val="sr-Cyrl-RS"/>
        </w:rPr>
        <w:t xml:space="preserve"> </w:t>
      </w:r>
      <w:r w:rsidR="000933EC">
        <w:rPr>
          <w:lang w:val="sr-Cyrl-RS"/>
        </w:rPr>
        <w:t>и</w:t>
      </w:r>
      <w:r w:rsidR="000138DE">
        <w:rPr>
          <w:i/>
          <w:iCs/>
          <w:lang w:val="sr-Cyrl-RS"/>
        </w:rPr>
        <w:t xml:space="preserve"> </w:t>
      </w:r>
      <w:r w:rsidR="000138DE">
        <w:rPr>
          <w:i/>
          <w:iCs/>
          <w:lang w:val="en-GB"/>
        </w:rPr>
        <w:t>Infection</w:t>
      </w:r>
      <w:r w:rsidR="000933EC">
        <w:rPr>
          <w:i/>
          <w:iCs/>
          <w:lang w:val="sr-Cyrl-RS"/>
        </w:rPr>
        <w:t xml:space="preserve"> </w:t>
      </w:r>
      <w:r w:rsidR="000138DE">
        <w:rPr>
          <w:i/>
          <w:iCs/>
          <w:lang w:val="en-GB"/>
        </w:rPr>
        <w:t>Rate</w:t>
      </w:r>
      <w:r w:rsidR="000138DE">
        <w:rPr>
          <w:i/>
          <w:iCs/>
          <w:lang w:val="sr-Cyrl-RS"/>
        </w:rPr>
        <w:t>.</w:t>
      </w:r>
      <w:r w:rsidR="000138DE" w:rsidRPr="000138DE">
        <w:rPr>
          <w:i/>
          <w:iCs/>
          <w:lang w:val="sr-Cyrl-RS"/>
        </w:rPr>
        <w:t xml:space="preserve"> </w:t>
      </w:r>
      <w:r w:rsidR="000138DE" w:rsidRPr="000138DE">
        <w:rPr>
          <w:lang w:val="sr-Cyrl-RS"/>
        </w:rPr>
        <w:t xml:space="preserve">Очекивани тип ових параметара је </w:t>
      </w:r>
      <w:r w:rsidR="000138DE">
        <w:rPr>
          <w:lang w:val="sr-Cyrl-RS"/>
        </w:rPr>
        <w:t>децималн</w:t>
      </w:r>
      <w:r w:rsidR="003E038E">
        <w:rPr>
          <w:lang w:val="sr-Cyrl-RS"/>
        </w:rPr>
        <w:t>и број чија је</w:t>
      </w:r>
      <w:r w:rsidR="000138DE" w:rsidRPr="000138DE">
        <w:rPr>
          <w:lang w:val="sr-Cyrl-RS"/>
        </w:rPr>
        <w:t xml:space="preserve"> вредност</w:t>
      </w:r>
      <w:r w:rsidR="008A1653">
        <w:rPr>
          <w:lang w:val="sr-Cyrl-RS"/>
        </w:rPr>
        <w:t xml:space="preserve"> између 0 и 1</w:t>
      </w:r>
      <w:r w:rsidR="003E038E">
        <w:rPr>
          <w:lang w:val="sr-Cyrl-RS"/>
        </w:rPr>
        <w:t>;</w:t>
      </w:r>
    </w:p>
    <w:p w14:paraId="6971A30B" w14:textId="049C8894" w:rsidR="00A26176" w:rsidRPr="00A26176" w:rsidRDefault="003B13B0" w:rsidP="00C21879">
      <w:pPr>
        <w:pStyle w:val="Osnovnitekst"/>
        <w:numPr>
          <w:ilvl w:val="0"/>
          <w:numId w:val="9"/>
        </w:numPr>
        <w:spacing w:line="240" w:lineRule="auto"/>
        <w:ind w:left="1032" w:hanging="357"/>
        <w:rPr>
          <w:lang w:val="sr-Cyrl-RS"/>
        </w:rPr>
      </w:pPr>
      <w:r w:rsidRPr="000C4528">
        <w:rPr>
          <w:b/>
          <w:bCs/>
          <w:i/>
          <w:iCs/>
          <w:lang w:val="en-GB"/>
        </w:rPr>
        <w:t>events</w:t>
      </w:r>
      <w:r w:rsidR="00A26176" w:rsidRPr="00A26176">
        <w:rPr>
          <w:b/>
          <w:bCs/>
          <w:i/>
          <w:iCs/>
          <w:lang w:val="sr-Cyrl-RS"/>
        </w:rPr>
        <w:t xml:space="preserve"> – </w:t>
      </w:r>
      <w:r w:rsidR="00A26176">
        <w:rPr>
          <w:lang w:val="sr-Cyrl-RS"/>
        </w:rPr>
        <w:t>ова секција датотеке омогућава конфигурисање два подржана догађаја од стране симулатора</w:t>
      </w:r>
      <w:r w:rsidR="00461F9F">
        <w:rPr>
          <w:lang w:val="sr-Cyrl-RS"/>
        </w:rPr>
        <w:t xml:space="preserve"> </w:t>
      </w:r>
      <w:r w:rsidR="00A26176" w:rsidRPr="00503014">
        <w:rPr>
          <w:i/>
          <w:iCs/>
          <w:lang w:val="sr-Cyrl-RS"/>
        </w:rPr>
        <w:t>–</w:t>
      </w:r>
      <w:r w:rsidR="00A26176">
        <w:rPr>
          <w:lang w:val="sr-Cyrl-RS"/>
        </w:rPr>
        <w:t xml:space="preserve"> </w:t>
      </w:r>
      <w:r w:rsidR="00A26176" w:rsidRPr="00A26176">
        <w:rPr>
          <w:i/>
          <w:iCs/>
          <w:lang w:val="sr-Cyrl-RS"/>
        </w:rPr>
        <w:t>Vaccination</w:t>
      </w:r>
      <w:r w:rsidR="00A26176">
        <w:rPr>
          <w:i/>
          <w:iCs/>
          <w:lang w:val="sr-Cyrl-RS"/>
        </w:rPr>
        <w:t xml:space="preserve"> </w:t>
      </w:r>
      <w:r w:rsidR="00A26176">
        <w:rPr>
          <w:lang w:val="sr-Cyrl-RS"/>
        </w:rPr>
        <w:t xml:space="preserve">и </w:t>
      </w:r>
      <w:r w:rsidR="00A26176">
        <w:rPr>
          <w:i/>
          <w:iCs/>
          <w:lang w:val="en-GB"/>
        </w:rPr>
        <w:t>Revaccination</w:t>
      </w:r>
      <w:r w:rsidR="00461F9F">
        <w:rPr>
          <w:i/>
          <w:iCs/>
          <w:lang w:val="sr-Cyrl-RS"/>
        </w:rPr>
        <w:t xml:space="preserve"> </w:t>
      </w:r>
      <w:r w:rsidR="00461F9F">
        <w:rPr>
          <w:lang w:val="sr-Cyrl-RS"/>
        </w:rPr>
        <w:t xml:space="preserve">(описаних у потпоглављу </w:t>
      </w:r>
      <w:r w:rsidR="00461F9F">
        <w:rPr>
          <w:i/>
          <w:iCs/>
          <w:lang w:val="sr-Cyrl-RS"/>
        </w:rPr>
        <w:t>2.1</w:t>
      </w:r>
      <w:r w:rsidR="00461F9F">
        <w:rPr>
          <w:lang w:val="sr-Cyrl-RS"/>
        </w:rPr>
        <w:t>)</w:t>
      </w:r>
      <w:r w:rsidR="00A26176">
        <w:rPr>
          <w:i/>
          <w:iCs/>
          <w:lang w:val="sr-Cyrl-RS"/>
        </w:rPr>
        <w:t>.</w:t>
      </w:r>
    </w:p>
    <w:p w14:paraId="5BFF1E59" w14:textId="703DB31B" w:rsidR="008A5E1A" w:rsidRDefault="008A5E1A" w:rsidP="00C21879">
      <w:pPr>
        <w:pStyle w:val="Osnovnitekst"/>
        <w:numPr>
          <w:ilvl w:val="1"/>
          <w:numId w:val="9"/>
        </w:numPr>
        <w:spacing w:line="240" w:lineRule="auto"/>
        <w:rPr>
          <w:lang w:val="sr-Cyrl-RS"/>
        </w:rPr>
      </w:pPr>
      <w:r w:rsidRPr="00A26176">
        <w:rPr>
          <w:i/>
          <w:iCs/>
          <w:lang w:val="sr-Cyrl-RS"/>
        </w:rPr>
        <w:t>Vaccination</w:t>
      </w:r>
      <w:r>
        <w:rPr>
          <w:i/>
          <w:iCs/>
          <w:lang w:val="sr-Cyrl-RS"/>
        </w:rPr>
        <w:t xml:space="preserve"> – </w:t>
      </w:r>
      <w:r>
        <w:rPr>
          <w:lang w:val="sr-Cyrl-RS"/>
        </w:rPr>
        <w:t xml:space="preserve">за догађај вакцинације се везује временски тренутак који се генерише на псеудослучајан начин и узима вредност из опсега </w:t>
      </w:r>
      <w:r>
        <w:rPr>
          <w:i/>
          <w:iCs/>
          <w:lang w:val="en-GB"/>
        </w:rPr>
        <w:t>timestamp</w:t>
      </w:r>
      <w:r w:rsidRPr="00A26176">
        <w:rPr>
          <w:i/>
          <w:iCs/>
          <w:lang w:val="sr-Cyrl-RS"/>
        </w:rPr>
        <w:t>_</w:t>
      </w:r>
      <w:r>
        <w:rPr>
          <w:i/>
          <w:iCs/>
          <w:lang w:val="en-GB"/>
        </w:rPr>
        <w:t>lower</w:t>
      </w:r>
      <w:r w:rsidRPr="00A26176">
        <w:rPr>
          <w:i/>
          <w:iCs/>
          <w:lang w:val="sr-Cyrl-RS"/>
        </w:rPr>
        <w:t>_</w:t>
      </w:r>
      <w:r>
        <w:rPr>
          <w:i/>
          <w:iCs/>
          <w:lang w:val="en-GB"/>
        </w:rPr>
        <w:t>bound</w:t>
      </w:r>
      <w:r>
        <w:rPr>
          <w:i/>
          <w:iCs/>
          <w:lang w:val="sr-Cyrl-RS"/>
        </w:rPr>
        <w:t xml:space="preserve">  </w:t>
      </w:r>
      <w:r>
        <w:rPr>
          <w:lang w:val="sr-Cyrl-RS"/>
        </w:rPr>
        <w:t xml:space="preserve">и </w:t>
      </w:r>
      <w:r>
        <w:rPr>
          <w:i/>
          <w:iCs/>
          <w:lang w:val="en-GB"/>
        </w:rPr>
        <w:t>timestamp</w:t>
      </w:r>
      <w:r w:rsidRPr="00A26176">
        <w:rPr>
          <w:i/>
          <w:iCs/>
          <w:lang w:val="sr-Cyrl-RS"/>
        </w:rPr>
        <w:t>_</w:t>
      </w:r>
      <w:r>
        <w:rPr>
          <w:i/>
          <w:iCs/>
          <w:lang w:val="en-GB"/>
        </w:rPr>
        <w:t>upper</w:t>
      </w:r>
      <w:r w:rsidRPr="00A26176">
        <w:rPr>
          <w:i/>
          <w:iCs/>
          <w:lang w:val="sr-Cyrl-RS"/>
        </w:rPr>
        <w:t>_</w:t>
      </w:r>
      <w:r>
        <w:rPr>
          <w:i/>
          <w:iCs/>
          <w:lang w:val="en-GB"/>
        </w:rPr>
        <w:t>bound</w:t>
      </w:r>
      <w:r>
        <w:rPr>
          <w:lang w:val="sr-Cyrl-RS"/>
        </w:rPr>
        <w:t xml:space="preserve">, као и ефикасност вакцинације одређена пољем </w:t>
      </w:r>
      <w:r>
        <w:rPr>
          <w:i/>
          <w:iCs/>
          <w:lang w:val="en-GB"/>
        </w:rPr>
        <w:t>vaccination</w:t>
      </w:r>
      <w:r w:rsidRPr="00A26176">
        <w:rPr>
          <w:i/>
          <w:iCs/>
          <w:lang w:val="sr-Cyrl-RS"/>
        </w:rPr>
        <w:t>_</w:t>
      </w:r>
      <w:r>
        <w:rPr>
          <w:i/>
          <w:iCs/>
          <w:lang w:val="en-GB"/>
        </w:rPr>
        <w:t>efficiency</w:t>
      </w:r>
      <w:r>
        <w:rPr>
          <w:i/>
          <w:iCs/>
          <w:lang w:val="sr-Cyrl-RS"/>
        </w:rPr>
        <w:t>.</w:t>
      </w:r>
      <w:r w:rsidRPr="008A5E1A">
        <w:rPr>
          <w:i/>
          <w:iCs/>
          <w:lang w:val="sr-Cyrl-RS"/>
        </w:rPr>
        <w:t xml:space="preserve"> </w:t>
      </w:r>
      <w:r>
        <w:rPr>
          <w:lang w:val="sr-Cyrl-RS"/>
        </w:rPr>
        <w:t xml:space="preserve">Тип ових параметара је децимални број, при чему за поље </w:t>
      </w:r>
      <w:r>
        <w:rPr>
          <w:i/>
          <w:iCs/>
          <w:lang w:val="en-GB"/>
        </w:rPr>
        <w:t>vaccination</w:t>
      </w:r>
      <w:r w:rsidRPr="00A26176">
        <w:rPr>
          <w:i/>
          <w:iCs/>
          <w:lang w:val="sr-Cyrl-RS"/>
        </w:rPr>
        <w:t>_</w:t>
      </w:r>
      <w:r>
        <w:rPr>
          <w:i/>
          <w:iCs/>
          <w:lang w:val="en-GB"/>
        </w:rPr>
        <w:t>efficiency</w:t>
      </w:r>
      <w:r>
        <w:rPr>
          <w:i/>
          <w:iCs/>
          <w:lang w:val="sr-Cyrl-RS"/>
        </w:rPr>
        <w:t xml:space="preserve"> </w:t>
      </w:r>
      <w:r>
        <w:rPr>
          <w:lang w:val="sr-Cyrl-RS"/>
        </w:rPr>
        <w:t>вредност мора бити између 0 и 1. Тип поља</w:t>
      </w:r>
      <w:r w:rsidR="003B13B0" w:rsidRPr="00A26176">
        <w:rPr>
          <w:i/>
          <w:iCs/>
          <w:lang w:val="sr-Cyrl-RS"/>
        </w:rPr>
        <w:t xml:space="preserve"> </w:t>
      </w:r>
      <w:r w:rsidR="003B13B0">
        <w:rPr>
          <w:i/>
          <w:iCs/>
          <w:lang w:val="en-GB"/>
        </w:rPr>
        <w:t>used</w:t>
      </w:r>
      <w:r>
        <w:rPr>
          <w:i/>
          <w:iCs/>
          <w:lang w:val="sr-Cyrl-RS"/>
        </w:rPr>
        <w:t xml:space="preserve"> </w:t>
      </w:r>
      <w:r>
        <w:rPr>
          <w:lang w:val="sr-Cyrl-RS"/>
        </w:rPr>
        <w:t xml:space="preserve">је вредност </w:t>
      </w:r>
      <w:r>
        <w:rPr>
          <w:i/>
          <w:iCs/>
          <w:lang w:val="en-GB"/>
        </w:rPr>
        <w:t>true</w:t>
      </w:r>
      <w:r w:rsidRPr="008A5E1A">
        <w:rPr>
          <w:i/>
          <w:iCs/>
          <w:lang w:val="sr-Cyrl-RS"/>
        </w:rPr>
        <w:t xml:space="preserve"> </w:t>
      </w:r>
      <w:r>
        <w:rPr>
          <w:lang w:val="sr-Cyrl-RS"/>
        </w:rPr>
        <w:t>или</w:t>
      </w:r>
      <w:r w:rsidRPr="008A5E1A">
        <w:rPr>
          <w:i/>
          <w:iCs/>
          <w:lang w:val="sr-Cyrl-RS"/>
        </w:rPr>
        <w:t xml:space="preserve"> </w:t>
      </w:r>
      <w:r>
        <w:rPr>
          <w:i/>
          <w:iCs/>
          <w:lang w:val="en-GB"/>
        </w:rPr>
        <w:t>false</w:t>
      </w:r>
      <w:r w:rsidRPr="008A5E1A">
        <w:rPr>
          <w:i/>
          <w:iCs/>
          <w:lang w:val="sr-Cyrl-RS"/>
        </w:rPr>
        <w:t xml:space="preserve"> </w:t>
      </w:r>
      <w:r w:rsidR="003B13B0" w:rsidRPr="00A26176">
        <w:rPr>
          <w:i/>
          <w:iCs/>
          <w:lang w:val="sr-Cyrl-RS"/>
        </w:rPr>
        <w:t xml:space="preserve"> </w:t>
      </w:r>
      <w:r>
        <w:rPr>
          <w:lang w:val="sr-Cyrl-RS"/>
        </w:rPr>
        <w:t>и одређује да ли се догађај уопште разматра приликом симулација</w:t>
      </w:r>
      <w:r w:rsidR="003E038E">
        <w:rPr>
          <w:lang w:val="sr-Cyrl-RS"/>
        </w:rPr>
        <w:t>;</w:t>
      </w:r>
    </w:p>
    <w:p w14:paraId="1FC43055" w14:textId="22AC7B4C" w:rsidR="003B13B0" w:rsidRPr="004705CB" w:rsidRDefault="008A5E1A" w:rsidP="00C21879">
      <w:pPr>
        <w:pStyle w:val="Osnovnitekst"/>
        <w:numPr>
          <w:ilvl w:val="1"/>
          <w:numId w:val="9"/>
        </w:numPr>
        <w:spacing w:line="240" w:lineRule="auto"/>
        <w:rPr>
          <w:lang w:val="sr-Cyrl-RS"/>
        </w:rPr>
      </w:pPr>
      <w:r>
        <w:rPr>
          <w:i/>
          <w:iCs/>
          <w:lang w:val="en-GB"/>
        </w:rPr>
        <w:t>Revaccination</w:t>
      </w:r>
      <w:r w:rsidRPr="004A482C">
        <w:rPr>
          <w:i/>
          <w:iCs/>
          <w:lang w:val="sr-Cyrl-RS"/>
        </w:rPr>
        <w:t xml:space="preserve"> </w:t>
      </w:r>
      <w:r w:rsidR="004A482C">
        <w:rPr>
          <w:i/>
          <w:iCs/>
          <w:lang w:val="sr-Cyrl-RS"/>
        </w:rPr>
        <w:t xml:space="preserve">– </w:t>
      </w:r>
      <w:r w:rsidR="004A482C">
        <w:rPr>
          <w:lang w:val="sr-Cyrl-RS"/>
        </w:rPr>
        <w:t>за догађај ревакцинације везује се параметар</w:t>
      </w:r>
      <w:r>
        <w:rPr>
          <w:i/>
          <w:iCs/>
          <w:lang w:val="sr-Cyrl-RS"/>
        </w:rPr>
        <w:t xml:space="preserve"> </w:t>
      </w:r>
      <w:r w:rsidR="003E038E">
        <w:rPr>
          <w:lang w:val="sr-Cyrl-RS"/>
        </w:rPr>
        <w:t xml:space="preserve">ефикасности ревакцинације </w:t>
      </w:r>
      <w:r w:rsidR="003B13B0">
        <w:rPr>
          <w:i/>
          <w:iCs/>
          <w:lang w:val="en-GB"/>
        </w:rPr>
        <w:t>revaccination</w:t>
      </w:r>
      <w:r w:rsidR="003B13B0" w:rsidRPr="00A26176">
        <w:rPr>
          <w:i/>
          <w:iCs/>
          <w:lang w:val="sr-Cyrl-RS"/>
        </w:rPr>
        <w:t>_</w:t>
      </w:r>
      <w:r w:rsidR="003B13B0">
        <w:rPr>
          <w:i/>
          <w:iCs/>
          <w:lang w:val="en-GB"/>
        </w:rPr>
        <w:t>efficiency</w:t>
      </w:r>
      <w:r w:rsidR="003E038E">
        <w:rPr>
          <w:i/>
          <w:iCs/>
          <w:lang w:val="sr-Cyrl-RS"/>
        </w:rPr>
        <w:t xml:space="preserve">. </w:t>
      </w:r>
      <w:r w:rsidR="003E038E">
        <w:rPr>
          <w:lang w:val="sr-Cyrl-RS"/>
        </w:rPr>
        <w:t>Тип овог параметра је децимални број чија је вредност између 0 и 1. Тип поља</w:t>
      </w:r>
      <w:r w:rsidR="003E038E" w:rsidRPr="00A26176">
        <w:rPr>
          <w:i/>
          <w:iCs/>
          <w:lang w:val="sr-Cyrl-RS"/>
        </w:rPr>
        <w:t xml:space="preserve"> </w:t>
      </w:r>
      <w:r w:rsidR="003E038E">
        <w:rPr>
          <w:i/>
          <w:iCs/>
          <w:lang w:val="en-GB"/>
        </w:rPr>
        <w:t>used</w:t>
      </w:r>
      <w:r w:rsidR="003E038E">
        <w:rPr>
          <w:i/>
          <w:iCs/>
          <w:lang w:val="sr-Cyrl-RS"/>
        </w:rPr>
        <w:t xml:space="preserve"> </w:t>
      </w:r>
      <w:r w:rsidR="003E038E">
        <w:rPr>
          <w:lang w:val="sr-Cyrl-RS"/>
        </w:rPr>
        <w:t>користи се аналогно као и код догађаја вакцинације.</w:t>
      </w:r>
    </w:p>
    <w:p w14:paraId="361DC9CE" w14:textId="77777777" w:rsidR="00AE2EDF" w:rsidRPr="00AE2EDF" w:rsidRDefault="00AE2EDF" w:rsidP="00AE2EDF">
      <w:pPr>
        <w:pStyle w:val="Osnovnitekst"/>
        <w:rPr>
          <w:lang w:val="sr-Cyrl-RS"/>
        </w:rPr>
      </w:pPr>
    </w:p>
    <w:p w14:paraId="311DA8A2" w14:textId="0D267D12" w:rsidR="006E312A" w:rsidRDefault="00735544" w:rsidP="00547A2A">
      <w:pPr>
        <w:pStyle w:val="IInivonaslova-Potpoglavlje"/>
        <w:rPr>
          <w:lang w:val="sr-Cyrl-RS"/>
        </w:rPr>
      </w:pPr>
      <w:bookmarkStart w:id="28" w:name="_Toc31403135"/>
      <w:r>
        <w:rPr>
          <w:lang w:val="sr-Cyrl-RS"/>
        </w:rPr>
        <w:lastRenderedPageBreak/>
        <w:t xml:space="preserve">Формат излазних </w:t>
      </w:r>
      <w:r w:rsidR="000F113A">
        <w:rPr>
          <w:lang w:val="sr-Cyrl-RS"/>
        </w:rPr>
        <w:t>датотека</w:t>
      </w:r>
      <w:bookmarkEnd w:id="28"/>
    </w:p>
    <w:p w14:paraId="40E5E1AC" w14:textId="601B29FB" w:rsidR="00C04786" w:rsidRPr="00411498" w:rsidRDefault="0072380B" w:rsidP="00BF7891">
      <w:pPr>
        <w:pStyle w:val="Osnovnitekst"/>
        <w:spacing w:line="240" w:lineRule="auto"/>
        <w:ind w:firstLine="432"/>
        <w:rPr>
          <w:lang w:val="sr-Cyrl-RS"/>
        </w:rPr>
      </w:pPr>
      <w:r>
        <w:rPr>
          <w:lang w:val="sr-Cyrl-RS"/>
        </w:rPr>
        <w:t xml:space="preserve">У овом потпоглављу представљени </w:t>
      </w:r>
      <w:r w:rsidR="00B72437">
        <w:rPr>
          <w:lang w:val="sr-Cyrl-RS"/>
        </w:rPr>
        <w:t xml:space="preserve">је </w:t>
      </w:r>
      <w:r w:rsidR="00411498">
        <w:rPr>
          <w:lang w:val="sr-Cyrl-RS"/>
        </w:rPr>
        <w:t>формат излазних датотека.</w:t>
      </w:r>
      <w:r w:rsidR="00793371">
        <w:rPr>
          <w:lang w:val="sr-Cyrl-RS"/>
        </w:rPr>
        <w:t xml:space="preserve"> </w:t>
      </w:r>
      <w:r w:rsidR="00411498">
        <w:rPr>
          <w:lang w:val="sr-Cyrl-RS"/>
        </w:rPr>
        <w:t xml:space="preserve">Реални примери који су генерисани покретањем симулатора се налазе у директоријуму </w:t>
      </w:r>
      <w:r w:rsidR="00411498">
        <w:rPr>
          <w:i/>
          <w:iCs/>
          <w:lang w:val="en-GB"/>
        </w:rPr>
        <w:t>example</w:t>
      </w:r>
      <w:r w:rsidR="00411498" w:rsidRPr="00411498">
        <w:rPr>
          <w:i/>
          <w:iCs/>
          <w:lang w:val="sr-Cyrl-RS"/>
        </w:rPr>
        <w:t>_</w:t>
      </w:r>
      <w:r w:rsidR="00411498">
        <w:rPr>
          <w:i/>
          <w:iCs/>
          <w:lang w:val="en-GB"/>
        </w:rPr>
        <w:t>output</w:t>
      </w:r>
      <w:r w:rsidR="00411498" w:rsidRPr="00411498">
        <w:rPr>
          <w:i/>
          <w:iCs/>
          <w:lang w:val="sr-Cyrl-RS"/>
        </w:rPr>
        <w:t>_</w:t>
      </w:r>
      <w:r w:rsidR="00411498">
        <w:rPr>
          <w:i/>
          <w:iCs/>
          <w:lang w:val="en-GB"/>
        </w:rPr>
        <w:t>files</w:t>
      </w:r>
      <w:r w:rsidR="00411498" w:rsidRPr="00411498">
        <w:rPr>
          <w:i/>
          <w:iCs/>
          <w:lang w:val="sr-Cyrl-RS"/>
        </w:rPr>
        <w:t xml:space="preserve"> </w:t>
      </w:r>
      <w:r w:rsidR="00411498">
        <w:rPr>
          <w:lang w:val="sr-Cyrl-RS"/>
        </w:rPr>
        <w:t>који је приложен уз овај документ, при чему сваки пример одговара једном типу симулације.</w:t>
      </w:r>
    </w:p>
    <w:p w14:paraId="07E2E54D" w14:textId="386085DF" w:rsidR="00281E4A" w:rsidRDefault="00281E4A" w:rsidP="00BF7891">
      <w:pPr>
        <w:pStyle w:val="IIInivonaslova-Odeljak"/>
      </w:pPr>
      <w:bookmarkStart w:id="29" w:name="_Toc31403136"/>
      <w:r>
        <w:rPr>
          <w:lang w:val="sr-Cyrl-RS"/>
        </w:rPr>
        <w:t>Формат .</w:t>
      </w:r>
      <w:r>
        <w:rPr>
          <w:lang w:val="en-GB"/>
        </w:rPr>
        <w:t xml:space="preserve">txt </w:t>
      </w:r>
      <w:r>
        <w:rPr>
          <w:lang w:val="sr-Cyrl-RS"/>
        </w:rPr>
        <w:t>фајлова</w:t>
      </w:r>
      <w:bookmarkEnd w:id="29"/>
    </w:p>
    <w:p w14:paraId="23677DDE" w14:textId="449CB1FA" w:rsidR="005A536F" w:rsidRDefault="00EA5CC9" w:rsidP="00BF7891">
      <w:pPr>
        <w:pStyle w:val="Osnovnitekst"/>
        <w:spacing w:line="240" w:lineRule="auto"/>
        <w:ind w:firstLine="432"/>
        <w:rPr>
          <w:lang w:val="sr-Cyrl-RS"/>
        </w:rPr>
      </w:pPr>
      <w:r>
        <w:rPr>
          <w:lang w:val="sr-Cyrl-RS"/>
        </w:rPr>
        <w:t>На почетку свих излазних</w:t>
      </w:r>
      <w:r w:rsidR="00281E4A">
        <w:rPr>
          <w:lang w:val="sr-Cyrl-RS"/>
        </w:rPr>
        <w:t xml:space="preserve"> </w:t>
      </w:r>
      <w:r w:rsidR="00281E4A">
        <w:rPr>
          <w:i/>
          <w:iCs/>
          <w:lang w:val="sr-Cyrl-RS"/>
        </w:rPr>
        <w:t>.</w:t>
      </w:r>
      <w:r w:rsidR="00281E4A">
        <w:rPr>
          <w:i/>
          <w:iCs/>
          <w:lang w:val="en-GB"/>
        </w:rPr>
        <w:t>txt</w:t>
      </w:r>
      <w:r>
        <w:rPr>
          <w:lang w:val="sr-Cyrl-RS"/>
        </w:rPr>
        <w:t xml:space="preserve"> датотека најпре се наводи назив симулације који укључује њен јединствени идентификатор. </w:t>
      </w:r>
      <w:r>
        <w:rPr>
          <w:lang w:val="sr-Cyrl-RS" w:eastAsia="ja-JP"/>
        </w:rPr>
        <w:t>Након овога</w:t>
      </w:r>
      <w:r w:rsidR="00E07F49">
        <w:rPr>
          <w:lang w:val="sr-Cyrl-RS"/>
        </w:rPr>
        <w:t xml:space="preserve"> </w:t>
      </w:r>
      <w:r w:rsidR="00BB12EE">
        <w:rPr>
          <w:lang w:val="sr-Cyrl-RS"/>
        </w:rPr>
        <w:t xml:space="preserve">се излазна датотека дели </w:t>
      </w:r>
      <w:r w:rsidR="00E07F49">
        <w:rPr>
          <w:lang w:val="sr-Cyrl-RS"/>
        </w:rPr>
        <w:t>у 6 секција:</w:t>
      </w:r>
    </w:p>
    <w:p w14:paraId="123FDBEE" w14:textId="13B8DB4E" w:rsidR="00E07F49" w:rsidRDefault="00E07F49" w:rsidP="00C21879">
      <w:pPr>
        <w:pStyle w:val="Osnovnitekst"/>
        <w:numPr>
          <w:ilvl w:val="0"/>
          <w:numId w:val="10"/>
        </w:numPr>
        <w:spacing w:line="240" w:lineRule="auto"/>
        <w:ind w:left="431" w:firstLine="357"/>
        <w:rPr>
          <w:lang w:val="sr-Cyrl-RS"/>
        </w:rPr>
      </w:pPr>
      <w:r w:rsidRPr="00552462">
        <w:rPr>
          <w:b/>
          <w:bCs/>
          <w:lang w:val="sr-Cyrl-RS"/>
        </w:rPr>
        <w:t>Опис општих информација</w:t>
      </w:r>
      <w:r>
        <w:rPr>
          <w:lang w:val="sr-Cyrl-RS"/>
        </w:rPr>
        <w:t xml:space="preserve"> – кратак преглед општих информација постављених у коришћеној конфигурацији када је посматрана симулација покретана</w:t>
      </w:r>
    </w:p>
    <w:p w14:paraId="2ADC384C" w14:textId="35C1FD4D" w:rsidR="00E07F49" w:rsidRDefault="00E07F49" w:rsidP="00C21879">
      <w:pPr>
        <w:pStyle w:val="Osnovnitekst"/>
        <w:numPr>
          <w:ilvl w:val="0"/>
          <w:numId w:val="10"/>
        </w:numPr>
        <w:spacing w:line="240" w:lineRule="auto"/>
        <w:ind w:left="431" w:firstLine="357"/>
        <w:rPr>
          <w:lang w:val="sr-Cyrl-RS"/>
        </w:rPr>
      </w:pPr>
      <w:r w:rsidRPr="00552462">
        <w:rPr>
          <w:b/>
          <w:bCs/>
          <w:lang w:val="sr-Cyrl-RS"/>
        </w:rPr>
        <w:t>Иницијалне популације</w:t>
      </w:r>
      <w:r>
        <w:rPr>
          <w:lang w:val="sr-Cyrl-RS"/>
        </w:rPr>
        <w:t xml:space="preserve"> – преглед иницијалног стања свих популација посматране симулације</w:t>
      </w:r>
    </w:p>
    <w:p w14:paraId="6E1F5520" w14:textId="4FFE4C03" w:rsidR="00E07F49" w:rsidRDefault="00E07F49" w:rsidP="00C21879">
      <w:pPr>
        <w:pStyle w:val="Osnovnitekst"/>
        <w:numPr>
          <w:ilvl w:val="0"/>
          <w:numId w:val="10"/>
        </w:numPr>
        <w:spacing w:line="240" w:lineRule="auto"/>
        <w:ind w:left="431" w:firstLine="357"/>
        <w:rPr>
          <w:lang w:val="sr-Cyrl-RS"/>
        </w:rPr>
      </w:pPr>
      <w:r w:rsidRPr="00552462">
        <w:rPr>
          <w:b/>
          <w:bCs/>
          <w:lang w:val="sr-Cyrl-RS"/>
        </w:rPr>
        <w:t>Вредност  параметара</w:t>
      </w:r>
      <w:r>
        <w:rPr>
          <w:lang w:val="sr-Cyrl-RS"/>
        </w:rPr>
        <w:t xml:space="preserve"> – преглед вредности параметара посматране симулације (параметри се не мењају у току извршавања симулације);</w:t>
      </w:r>
    </w:p>
    <w:p w14:paraId="49AEA47F" w14:textId="314E8777" w:rsidR="00E07F49" w:rsidRDefault="00E07F49" w:rsidP="00C21879">
      <w:pPr>
        <w:pStyle w:val="Osnovnitekst"/>
        <w:numPr>
          <w:ilvl w:val="0"/>
          <w:numId w:val="10"/>
        </w:numPr>
        <w:spacing w:line="240" w:lineRule="auto"/>
        <w:ind w:left="431" w:firstLine="357"/>
        <w:rPr>
          <w:lang w:val="sr-Cyrl-RS"/>
        </w:rPr>
      </w:pPr>
      <w:r w:rsidRPr="00552462">
        <w:rPr>
          <w:b/>
          <w:bCs/>
          <w:lang w:val="sr-Cyrl-RS"/>
        </w:rPr>
        <w:t>Активни догађаји</w:t>
      </w:r>
      <w:r>
        <w:rPr>
          <w:lang w:val="sr-Cyrl-RS"/>
        </w:rPr>
        <w:t xml:space="preserve"> – списак догађаја који су узети у обзир приликом извршавања симулације (догађај је активан уколико је вредност поља </w:t>
      </w:r>
      <w:r>
        <w:rPr>
          <w:i/>
          <w:iCs/>
          <w:lang w:val="en-GB"/>
        </w:rPr>
        <w:t>used</w:t>
      </w:r>
      <w:r w:rsidRPr="00E07F49">
        <w:rPr>
          <w:i/>
          <w:iCs/>
          <w:lang w:val="sr-Cyrl-RS"/>
        </w:rPr>
        <w:t xml:space="preserve"> </w:t>
      </w:r>
      <w:r>
        <w:rPr>
          <w:lang w:val="sr-Cyrl-RS"/>
        </w:rPr>
        <w:t xml:space="preserve">у конфигурацији постављена на </w:t>
      </w:r>
      <w:r>
        <w:rPr>
          <w:i/>
          <w:iCs/>
          <w:lang w:val="en-GB"/>
        </w:rPr>
        <w:t>true</w:t>
      </w:r>
      <w:r w:rsidRPr="00E07F49">
        <w:rPr>
          <w:i/>
          <w:iCs/>
          <w:lang w:val="sr-Cyrl-RS"/>
        </w:rPr>
        <w:t xml:space="preserve"> </w:t>
      </w:r>
      <w:r>
        <w:rPr>
          <w:lang w:val="sr-Cyrl-RS"/>
        </w:rPr>
        <w:t>пре покретања симулатора);</w:t>
      </w:r>
    </w:p>
    <w:p w14:paraId="2CAFA684" w14:textId="04F8B7DD" w:rsidR="00E07F49" w:rsidRDefault="00E07F49" w:rsidP="00C21879">
      <w:pPr>
        <w:pStyle w:val="Osnovnitekst"/>
        <w:numPr>
          <w:ilvl w:val="0"/>
          <w:numId w:val="10"/>
        </w:numPr>
        <w:spacing w:line="240" w:lineRule="auto"/>
        <w:ind w:left="431" w:firstLine="357"/>
        <w:rPr>
          <w:lang w:val="sr-Cyrl-RS"/>
        </w:rPr>
      </w:pPr>
      <w:r w:rsidRPr="00552462">
        <w:rPr>
          <w:b/>
          <w:bCs/>
          <w:lang w:val="sr-Cyrl-RS"/>
        </w:rPr>
        <w:t>Извештај симулације</w:t>
      </w:r>
      <w:r>
        <w:rPr>
          <w:lang w:val="sr-Cyrl-RS"/>
        </w:rPr>
        <w:t xml:space="preserve"> – најдужа секција излазног фајла која садржи табелу са релевантним информацијама за тип посматране симулације. У овој табели креира се ред за сваки тренутак у времену када се догодио елементарни догађај у току симулације. Број и вредност колона </w:t>
      </w:r>
      <w:r w:rsidR="00552462">
        <w:rPr>
          <w:lang w:val="sr-Cyrl-RS"/>
        </w:rPr>
        <w:t xml:space="preserve">табела </w:t>
      </w:r>
      <w:r>
        <w:rPr>
          <w:lang w:val="sr-Cyrl-RS"/>
        </w:rPr>
        <w:t>завис</w:t>
      </w:r>
      <w:r w:rsidR="00D451E7">
        <w:rPr>
          <w:lang w:val="sr-Cyrl-RS"/>
        </w:rPr>
        <w:t>е</w:t>
      </w:r>
      <w:r>
        <w:rPr>
          <w:lang w:val="sr-Cyrl-RS"/>
        </w:rPr>
        <w:t xml:space="preserve"> од типа симулације</w:t>
      </w:r>
      <w:r w:rsidR="00552462" w:rsidRPr="00552462">
        <w:rPr>
          <w:lang w:val="sr-Cyrl-RS"/>
        </w:rPr>
        <w:t xml:space="preserve"> </w:t>
      </w:r>
      <w:r w:rsidR="00552462">
        <w:rPr>
          <w:lang w:val="sr-Cyrl-RS"/>
        </w:rPr>
        <w:t>и представљени су у наставку</w:t>
      </w:r>
      <w:r>
        <w:rPr>
          <w:lang w:val="sr-Cyrl-RS"/>
        </w:rPr>
        <w:t>:</w:t>
      </w:r>
    </w:p>
    <w:p w14:paraId="1BF6387D" w14:textId="77777777" w:rsidR="00D451E7" w:rsidRDefault="00D451E7" w:rsidP="00BF7891">
      <w:pPr>
        <w:pStyle w:val="Osnovnitekst"/>
        <w:spacing w:line="240" w:lineRule="auto"/>
        <w:ind w:left="792" w:firstLine="0"/>
        <w:rPr>
          <w:lang w:val="sr-Cyrl-RS"/>
        </w:rPr>
      </w:pPr>
    </w:p>
    <w:tbl>
      <w:tblPr>
        <w:tblStyle w:val="TableGrid"/>
        <w:tblW w:w="5000" w:type="pct"/>
        <w:jc w:val="center"/>
        <w:tblLook w:val="04A0" w:firstRow="1" w:lastRow="0" w:firstColumn="1" w:lastColumn="0" w:noHBand="0" w:noVBand="1"/>
      </w:tblPr>
      <w:tblGrid>
        <w:gridCol w:w="840"/>
        <w:gridCol w:w="990"/>
        <w:gridCol w:w="840"/>
        <w:gridCol w:w="936"/>
        <w:gridCol w:w="955"/>
        <w:gridCol w:w="840"/>
        <w:gridCol w:w="990"/>
        <w:gridCol w:w="841"/>
        <w:gridCol w:w="936"/>
        <w:gridCol w:w="843"/>
        <w:gridCol w:w="843"/>
      </w:tblGrid>
      <w:tr w:rsidR="00D451E7" w:rsidRPr="00552462" w14:paraId="6A649706" w14:textId="77777777" w:rsidTr="00D451E7">
        <w:trPr>
          <w:jc w:val="center"/>
        </w:trPr>
        <w:tc>
          <w:tcPr>
            <w:tcW w:w="454" w:type="pct"/>
            <w:vAlign w:val="center"/>
          </w:tcPr>
          <w:p w14:paraId="2DF956EE" w14:textId="12971988" w:rsidR="00D451E7" w:rsidRPr="00552462" w:rsidRDefault="00D451E7" w:rsidP="00BF7891">
            <w:pPr>
              <w:pStyle w:val="Osnovnitekst"/>
              <w:spacing w:after="0" w:line="240" w:lineRule="auto"/>
              <w:ind w:firstLine="0"/>
              <w:jc w:val="center"/>
              <w:rPr>
                <w:b/>
                <w:bCs/>
                <w:sz w:val="16"/>
                <w:szCs w:val="16"/>
                <w:lang w:val="en-GB"/>
              </w:rPr>
            </w:pPr>
            <w:r w:rsidRPr="00552462">
              <w:rPr>
                <w:b/>
                <w:bCs/>
                <w:sz w:val="16"/>
                <w:szCs w:val="16"/>
                <w:lang w:val="en-GB"/>
              </w:rPr>
              <w:t>Time</w:t>
            </w:r>
          </w:p>
        </w:tc>
        <w:tc>
          <w:tcPr>
            <w:tcW w:w="454" w:type="pct"/>
            <w:vAlign w:val="center"/>
          </w:tcPr>
          <w:p w14:paraId="5188BE1A" w14:textId="2768DA3F" w:rsidR="00D451E7" w:rsidRPr="00552462" w:rsidRDefault="00D451E7" w:rsidP="00BF7891">
            <w:pPr>
              <w:pStyle w:val="Osnovnitekst"/>
              <w:spacing w:after="0" w:line="240" w:lineRule="auto"/>
              <w:ind w:firstLine="0"/>
              <w:jc w:val="center"/>
              <w:rPr>
                <w:b/>
                <w:bCs/>
                <w:sz w:val="16"/>
                <w:szCs w:val="16"/>
                <w:lang w:val="en-GB"/>
              </w:rPr>
            </w:pPr>
            <w:r w:rsidRPr="00552462">
              <w:rPr>
                <w:b/>
                <w:bCs/>
                <w:sz w:val="16"/>
                <w:szCs w:val="16"/>
                <w:lang w:val="en-GB"/>
              </w:rPr>
              <w:t>Susceptible</w:t>
            </w:r>
          </w:p>
        </w:tc>
        <w:tc>
          <w:tcPr>
            <w:tcW w:w="454" w:type="pct"/>
            <w:vAlign w:val="center"/>
          </w:tcPr>
          <w:p w14:paraId="2AB3CA75" w14:textId="6C895FFF" w:rsidR="00D451E7" w:rsidRPr="00552462" w:rsidRDefault="00D451E7" w:rsidP="00BF7891">
            <w:pPr>
              <w:pStyle w:val="Osnovnitekst"/>
              <w:spacing w:after="0" w:line="240" w:lineRule="auto"/>
              <w:ind w:firstLine="0"/>
              <w:jc w:val="center"/>
              <w:rPr>
                <w:b/>
                <w:bCs/>
                <w:sz w:val="16"/>
                <w:szCs w:val="16"/>
                <w:lang w:val="en-GB"/>
              </w:rPr>
            </w:pPr>
            <w:r w:rsidRPr="00552462">
              <w:rPr>
                <w:b/>
                <w:bCs/>
                <w:sz w:val="16"/>
                <w:szCs w:val="16"/>
                <w:lang w:val="en-GB"/>
              </w:rPr>
              <w:t>Infected</w:t>
            </w:r>
          </w:p>
        </w:tc>
        <w:tc>
          <w:tcPr>
            <w:tcW w:w="454" w:type="pct"/>
            <w:vAlign w:val="center"/>
          </w:tcPr>
          <w:p w14:paraId="4E6AA3C0" w14:textId="16CA4638" w:rsidR="00D451E7" w:rsidRPr="00552462" w:rsidRDefault="00D451E7" w:rsidP="00BF7891">
            <w:pPr>
              <w:pStyle w:val="Osnovnitekst"/>
              <w:spacing w:after="0" w:line="240" w:lineRule="auto"/>
              <w:ind w:firstLine="0"/>
              <w:jc w:val="center"/>
              <w:rPr>
                <w:b/>
                <w:bCs/>
                <w:sz w:val="16"/>
                <w:szCs w:val="16"/>
                <w:lang w:val="en-GB"/>
              </w:rPr>
            </w:pPr>
            <w:r w:rsidRPr="00552462">
              <w:rPr>
                <w:b/>
                <w:bCs/>
                <w:sz w:val="16"/>
                <w:szCs w:val="16"/>
                <w:lang w:val="en-GB"/>
              </w:rPr>
              <w:t>Recovered</w:t>
            </w:r>
          </w:p>
        </w:tc>
        <w:tc>
          <w:tcPr>
            <w:tcW w:w="454" w:type="pct"/>
            <w:vAlign w:val="center"/>
          </w:tcPr>
          <w:p w14:paraId="6C18CDE5" w14:textId="7FBE6C4B" w:rsidR="00D451E7" w:rsidRPr="00552462" w:rsidRDefault="00D451E7" w:rsidP="00BF7891">
            <w:pPr>
              <w:pStyle w:val="Osnovnitekst"/>
              <w:spacing w:after="0" w:line="240" w:lineRule="auto"/>
              <w:ind w:firstLine="0"/>
              <w:jc w:val="center"/>
              <w:rPr>
                <w:b/>
                <w:bCs/>
                <w:sz w:val="16"/>
                <w:szCs w:val="16"/>
                <w:lang w:val="en-GB"/>
              </w:rPr>
            </w:pPr>
            <w:r w:rsidRPr="00552462">
              <w:rPr>
                <w:b/>
                <w:bCs/>
                <w:sz w:val="16"/>
                <w:szCs w:val="16"/>
                <w:lang w:val="en-GB"/>
              </w:rPr>
              <w:t>Total population</w:t>
            </w:r>
          </w:p>
        </w:tc>
        <w:tc>
          <w:tcPr>
            <w:tcW w:w="454" w:type="pct"/>
            <w:vAlign w:val="center"/>
          </w:tcPr>
          <w:p w14:paraId="0E9FBF88" w14:textId="26BE3791" w:rsidR="00D451E7" w:rsidRPr="00552462" w:rsidRDefault="00D451E7" w:rsidP="00BF7891">
            <w:pPr>
              <w:pStyle w:val="Osnovnitekst"/>
              <w:spacing w:after="0" w:line="240" w:lineRule="auto"/>
              <w:ind w:firstLine="0"/>
              <w:jc w:val="center"/>
              <w:rPr>
                <w:b/>
                <w:bCs/>
                <w:sz w:val="16"/>
                <w:szCs w:val="16"/>
                <w:lang w:val="en-GB"/>
              </w:rPr>
            </w:pPr>
            <w:r w:rsidRPr="00552462">
              <w:rPr>
                <w:b/>
                <w:bCs/>
                <w:sz w:val="16"/>
                <w:szCs w:val="16"/>
                <w:lang w:val="en-GB"/>
              </w:rPr>
              <w:t>Births</w:t>
            </w:r>
          </w:p>
        </w:tc>
        <w:tc>
          <w:tcPr>
            <w:tcW w:w="454" w:type="pct"/>
            <w:vAlign w:val="center"/>
          </w:tcPr>
          <w:p w14:paraId="21838944" w14:textId="30EBE519" w:rsidR="00D451E7" w:rsidRPr="00552462" w:rsidRDefault="00D451E7" w:rsidP="00BF7891">
            <w:pPr>
              <w:pStyle w:val="Osnovnitekst"/>
              <w:spacing w:after="0" w:line="240" w:lineRule="auto"/>
              <w:ind w:firstLine="0"/>
              <w:jc w:val="center"/>
              <w:rPr>
                <w:b/>
                <w:bCs/>
                <w:sz w:val="16"/>
                <w:szCs w:val="16"/>
                <w:lang w:val="en-GB"/>
              </w:rPr>
            </w:pPr>
            <w:r w:rsidRPr="00552462">
              <w:rPr>
                <w:b/>
                <w:bCs/>
                <w:sz w:val="16"/>
                <w:szCs w:val="16"/>
                <w:lang w:val="en-GB"/>
              </w:rPr>
              <w:t>Deaths – Susceptible</w:t>
            </w:r>
          </w:p>
        </w:tc>
        <w:tc>
          <w:tcPr>
            <w:tcW w:w="454" w:type="pct"/>
            <w:vAlign w:val="center"/>
          </w:tcPr>
          <w:p w14:paraId="4E35CCC5" w14:textId="6EAB4DA5" w:rsidR="00D451E7" w:rsidRPr="00552462" w:rsidRDefault="00D451E7" w:rsidP="00BF7891">
            <w:pPr>
              <w:pStyle w:val="Osnovnitekst"/>
              <w:spacing w:after="0" w:line="240" w:lineRule="auto"/>
              <w:ind w:firstLine="0"/>
              <w:jc w:val="center"/>
              <w:rPr>
                <w:b/>
                <w:bCs/>
                <w:sz w:val="16"/>
                <w:szCs w:val="16"/>
                <w:lang w:val="en-GB"/>
              </w:rPr>
            </w:pPr>
            <w:r w:rsidRPr="00552462">
              <w:rPr>
                <w:b/>
                <w:bCs/>
                <w:sz w:val="16"/>
                <w:szCs w:val="16"/>
                <w:lang w:val="en-GB"/>
              </w:rPr>
              <w:t>Deaths – Infected</w:t>
            </w:r>
          </w:p>
        </w:tc>
        <w:tc>
          <w:tcPr>
            <w:tcW w:w="454" w:type="pct"/>
            <w:vAlign w:val="center"/>
          </w:tcPr>
          <w:p w14:paraId="00FD7DF5" w14:textId="52BD9A2D" w:rsidR="00D451E7" w:rsidRPr="00552462" w:rsidRDefault="00D451E7" w:rsidP="00BF7891">
            <w:pPr>
              <w:pStyle w:val="Osnovnitekst"/>
              <w:spacing w:after="0" w:line="240" w:lineRule="auto"/>
              <w:ind w:firstLine="0"/>
              <w:jc w:val="center"/>
              <w:rPr>
                <w:b/>
                <w:bCs/>
                <w:sz w:val="16"/>
                <w:szCs w:val="16"/>
                <w:lang w:val="en-GB"/>
              </w:rPr>
            </w:pPr>
            <w:r w:rsidRPr="00552462">
              <w:rPr>
                <w:b/>
                <w:bCs/>
                <w:sz w:val="16"/>
                <w:szCs w:val="16"/>
                <w:lang w:val="en-GB"/>
              </w:rPr>
              <w:t>Deaths – Recovered</w:t>
            </w:r>
          </w:p>
        </w:tc>
        <w:tc>
          <w:tcPr>
            <w:tcW w:w="455" w:type="pct"/>
            <w:vAlign w:val="center"/>
          </w:tcPr>
          <w:p w14:paraId="17D5D20F" w14:textId="26C9DBA9" w:rsidR="00D451E7" w:rsidRPr="00552462" w:rsidRDefault="00D451E7" w:rsidP="00BF7891">
            <w:pPr>
              <w:pStyle w:val="Osnovnitekst"/>
              <w:spacing w:after="0" w:line="240" w:lineRule="auto"/>
              <w:ind w:firstLine="0"/>
              <w:jc w:val="center"/>
              <w:rPr>
                <w:b/>
                <w:bCs/>
                <w:sz w:val="16"/>
                <w:szCs w:val="16"/>
                <w:lang w:val="en-GB"/>
              </w:rPr>
            </w:pPr>
            <w:r w:rsidRPr="00552462">
              <w:rPr>
                <w:b/>
                <w:bCs/>
                <w:sz w:val="16"/>
                <w:szCs w:val="16"/>
                <w:lang w:val="en-GB"/>
              </w:rPr>
              <w:t>Deaths – Due to Infection</w:t>
            </w:r>
          </w:p>
        </w:tc>
        <w:tc>
          <w:tcPr>
            <w:tcW w:w="455" w:type="pct"/>
            <w:vAlign w:val="center"/>
          </w:tcPr>
          <w:p w14:paraId="00E849D1" w14:textId="10D02092" w:rsidR="00D451E7" w:rsidRPr="00552462" w:rsidRDefault="00D451E7" w:rsidP="00BF7891">
            <w:pPr>
              <w:pStyle w:val="Osnovnitekst"/>
              <w:spacing w:after="0" w:line="240" w:lineRule="auto"/>
              <w:ind w:firstLine="0"/>
              <w:jc w:val="center"/>
              <w:rPr>
                <w:b/>
                <w:bCs/>
                <w:sz w:val="16"/>
                <w:szCs w:val="16"/>
                <w:lang w:val="en-GB"/>
              </w:rPr>
            </w:pPr>
            <w:r w:rsidRPr="00552462">
              <w:rPr>
                <w:b/>
                <w:bCs/>
                <w:sz w:val="16"/>
                <w:szCs w:val="16"/>
                <w:lang w:val="en-GB"/>
              </w:rPr>
              <w:t>Deaths - Total</w:t>
            </w:r>
          </w:p>
        </w:tc>
      </w:tr>
    </w:tbl>
    <w:p w14:paraId="55D755FA" w14:textId="1619C544" w:rsidR="00E07F49" w:rsidRPr="00552462" w:rsidRDefault="00D451E7" w:rsidP="00BF7891">
      <w:pPr>
        <w:pStyle w:val="Osnovnitekst"/>
        <w:spacing w:line="240" w:lineRule="auto"/>
        <w:jc w:val="center"/>
        <w:rPr>
          <w:b/>
          <w:bCs/>
          <w:sz w:val="20"/>
          <w:szCs w:val="20"/>
          <w:lang w:val="sr-Cyrl-RS"/>
        </w:rPr>
      </w:pPr>
      <w:r w:rsidRPr="00552462">
        <w:rPr>
          <w:b/>
          <w:bCs/>
          <w:sz w:val="20"/>
          <w:szCs w:val="20"/>
          <w:lang w:val="sr-Cyrl-RS"/>
        </w:rPr>
        <w:t xml:space="preserve">Табела </w:t>
      </w:r>
      <w:r w:rsidR="008B142B">
        <w:rPr>
          <w:b/>
          <w:bCs/>
          <w:sz w:val="20"/>
          <w:szCs w:val="20"/>
          <w:lang w:val="sr-Cyrl-RS"/>
        </w:rPr>
        <w:t>3.2.1.</w:t>
      </w:r>
      <w:r w:rsidRPr="00552462">
        <w:rPr>
          <w:b/>
          <w:bCs/>
          <w:sz w:val="20"/>
          <w:szCs w:val="20"/>
          <w:lang w:val="sr-Cyrl-RS"/>
        </w:rPr>
        <w:t xml:space="preserve">1. Преглед колона табеле извештаја симулације – </w:t>
      </w:r>
      <w:r w:rsidRPr="00552462">
        <w:rPr>
          <w:b/>
          <w:bCs/>
          <w:sz w:val="20"/>
          <w:szCs w:val="20"/>
          <w:lang w:val="en-GB"/>
        </w:rPr>
        <w:t>SIR</w:t>
      </w:r>
      <w:r w:rsidRPr="00552462">
        <w:rPr>
          <w:b/>
          <w:bCs/>
          <w:sz w:val="20"/>
          <w:szCs w:val="20"/>
          <w:lang w:val="sr-Cyrl-RS"/>
        </w:rPr>
        <w:t xml:space="preserve"> модел</w:t>
      </w:r>
    </w:p>
    <w:p w14:paraId="6F124496" w14:textId="77777777" w:rsidR="00D451E7" w:rsidRDefault="00D451E7" w:rsidP="00BF7891">
      <w:pPr>
        <w:pStyle w:val="Osnovnitekst"/>
        <w:spacing w:line="240" w:lineRule="auto"/>
        <w:jc w:val="center"/>
        <w:rPr>
          <w:b/>
          <w:bCs/>
          <w:lang w:val="sr-Cyrl-RS"/>
        </w:rPr>
      </w:pPr>
    </w:p>
    <w:tbl>
      <w:tblPr>
        <w:tblStyle w:val="TableGrid"/>
        <w:tblW w:w="0" w:type="auto"/>
        <w:tblLook w:val="04A0" w:firstRow="1" w:lastRow="0" w:firstColumn="1" w:lastColumn="0" w:noHBand="0" w:noVBand="1"/>
      </w:tblPr>
      <w:tblGrid>
        <w:gridCol w:w="760"/>
        <w:gridCol w:w="893"/>
        <w:gridCol w:w="800"/>
        <w:gridCol w:w="797"/>
        <w:gridCol w:w="846"/>
        <w:gridCol w:w="862"/>
        <w:gridCol w:w="772"/>
        <w:gridCol w:w="893"/>
        <w:gridCol w:w="797"/>
        <w:gridCol w:w="846"/>
        <w:gridCol w:w="807"/>
        <w:gridCol w:w="781"/>
      </w:tblGrid>
      <w:tr w:rsidR="00D451E7" w:rsidRPr="00552462" w14:paraId="5F0C2AB0" w14:textId="77777777" w:rsidTr="00D451E7">
        <w:tc>
          <w:tcPr>
            <w:tcW w:w="821" w:type="dxa"/>
            <w:vAlign w:val="center"/>
          </w:tcPr>
          <w:p w14:paraId="62262864" w14:textId="77777777" w:rsidR="00D451E7" w:rsidRPr="00552462" w:rsidRDefault="00D451E7" w:rsidP="00BF7891">
            <w:pPr>
              <w:pStyle w:val="Osnovnitekst"/>
              <w:spacing w:after="0" w:line="240" w:lineRule="auto"/>
              <w:ind w:firstLine="0"/>
              <w:jc w:val="center"/>
              <w:rPr>
                <w:b/>
                <w:bCs/>
                <w:sz w:val="14"/>
                <w:szCs w:val="14"/>
                <w:lang w:val="en-GB"/>
              </w:rPr>
            </w:pPr>
            <w:r w:rsidRPr="00552462">
              <w:rPr>
                <w:b/>
                <w:bCs/>
                <w:sz w:val="14"/>
                <w:szCs w:val="14"/>
                <w:lang w:val="en-GB"/>
              </w:rPr>
              <w:t>Time</w:t>
            </w:r>
          </w:p>
        </w:tc>
        <w:tc>
          <w:tcPr>
            <w:tcW w:w="821" w:type="dxa"/>
            <w:vAlign w:val="center"/>
          </w:tcPr>
          <w:p w14:paraId="6CE86D60" w14:textId="77777777" w:rsidR="00D451E7" w:rsidRPr="00552462" w:rsidRDefault="00D451E7" w:rsidP="00BF7891">
            <w:pPr>
              <w:pStyle w:val="Osnovnitekst"/>
              <w:spacing w:after="0" w:line="240" w:lineRule="auto"/>
              <w:ind w:firstLine="0"/>
              <w:jc w:val="center"/>
              <w:rPr>
                <w:b/>
                <w:bCs/>
                <w:sz w:val="14"/>
                <w:szCs w:val="14"/>
                <w:lang w:val="en-GB"/>
              </w:rPr>
            </w:pPr>
            <w:r w:rsidRPr="00552462">
              <w:rPr>
                <w:b/>
                <w:bCs/>
                <w:sz w:val="14"/>
                <w:szCs w:val="14"/>
                <w:lang w:val="en-GB"/>
              </w:rPr>
              <w:t>Susceptible</w:t>
            </w:r>
          </w:p>
        </w:tc>
        <w:tc>
          <w:tcPr>
            <w:tcW w:w="821" w:type="dxa"/>
            <w:vAlign w:val="center"/>
          </w:tcPr>
          <w:p w14:paraId="2BB8FCAE" w14:textId="77777777" w:rsidR="00D451E7" w:rsidRPr="00552462" w:rsidRDefault="00D451E7" w:rsidP="00BF7891">
            <w:pPr>
              <w:pStyle w:val="Osnovnitekst"/>
              <w:spacing w:after="0" w:line="240" w:lineRule="auto"/>
              <w:ind w:firstLine="0"/>
              <w:jc w:val="center"/>
              <w:rPr>
                <w:b/>
                <w:bCs/>
                <w:sz w:val="14"/>
                <w:szCs w:val="14"/>
                <w:lang w:val="en-GB"/>
              </w:rPr>
            </w:pPr>
            <w:r w:rsidRPr="00552462">
              <w:rPr>
                <w:b/>
                <w:bCs/>
                <w:sz w:val="14"/>
                <w:szCs w:val="14"/>
                <w:lang w:val="en-GB"/>
              </w:rPr>
              <w:t>Exposed</w:t>
            </w:r>
          </w:p>
        </w:tc>
        <w:tc>
          <w:tcPr>
            <w:tcW w:w="821" w:type="dxa"/>
            <w:vAlign w:val="center"/>
          </w:tcPr>
          <w:p w14:paraId="72C25BFA" w14:textId="77777777" w:rsidR="00D451E7" w:rsidRPr="00552462" w:rsidRDefault="00D451E7" w:rsidP="00BF7891">
            <w:pPr>
              <w:pStyle w:val="Osnovnitekst"/>
              <w:spacing w:after="0" w:line="240" w:lineRule="auto"/>
              <w:ind w:firstLine="0"/>
              <w:jc w:val="center"/>
              <w:rPr>
                <w:b/>
                <w:bCs/>
                <w:sz w:val="14"/>
                <w:szCs w:val="14"/>
                <w:lang w:val="en-GB"/>
              </w:rPr>
            </w:pPr>
            <w:r w:rsidRPr="00552462">
              <w:rPr>
                <w:b/>
                <w:bCs/>
                <w:sz w:val="14"/>
                <w:szCs w:val="14"/>
                <w:lang w:val="en-GB"/>
              </w:rPr>
              <w:t>Infected</w:t>
            </w:r>
          </w:p>
        </w:tc>
        <w:tc>
          <w:tcPr>
            <w:tcW w:w="821" w:type="dxa"/>
            <w:vAlign w:val="center"/>
          </w:tcPr>
          <w:p w14:paraId="254F6B93" w14:textId="77777777" w:rsidR="00D451E7" w:rsidRPr="00552462" w:rsidRDefault="00D451E7" w:rsidP="00BF7891">
            <w:pPr>
              <w:pStyle w:val="Osnovnitekst"/>
              <w:spacing w:after="0" w:line="240" w:lineRule="auto"/>
              <w:ind w:firstLine="0"/>
              <w:jc w:val="center"/>
              <w:rPr>
                <w:b/>
                <w:bCs/>
                <w:sz w:val="14"/>
                <w:szCs w:val="14"/>
                <w:lang w:val="en-GB"/>
              </w:rPr>
            </w:pPr>
            <w:r w:rsidRPr="00552462">
              <w:rPr>
                <w:b/>
                <w:bCs/>
                <w:sz w:val="14"/>
                <w:szCs w:val="14"/>
                <w:lang w:val="en-GB"/>
              </w:rPr>
              <w:t>Recovered</w:t>
            </w:r>
          </w:p>
        </w:tc>
        <w:tc>
          <w:tcPr>
            <w:tcW w:w="821" w:type="dxa"/>
            <w:vAlign w:val="center"/>
          </w:tcPr>
          <w:p w14:paraId="72DEB3A7" w14:textId="77777777" w:rsidR="00D451E7" w:rsidRPr="00552462" w:rsidRDefault="00D451E7" w:rsidP="00BF7891">
            <w:pPr>
              <w:pStyle w:val="Osnovnitekst"/>
              <w:spacing w:after="0" w:line="240" w:lineRule="auto"/>
              <w:ind w:firstLine="0"/>
              <w:jc w:val="center"/>
              <w:rPr>
                <w:b/>
                <w:bCs/>
                <w:sz w:val="14"/>
                <w:szCs w:val="14"/>
                <w:lang w:val="en-GB"/>
              </w:rPr>
            </w:pPr>
            <w:r w:rsidRPr="00552462">
              <w:rPr>
                <w:b/>
                <w:bCs/>
                <w:sz w:val="14"/>
                <w:szCs w:val="14"/>
                <w:lang w:val="en-GB"/>
              </w:rPr>
              <w:t>Total population</w:t>
            </w:r>
          </w:p>
        </w:tc>
        <w:tc>
          <w:tcPr>
            <w:tcW w:w="821" w:type="dxa"/>
            <w:vAlign w:val="center"/>
          </w:tcPr>
          <w:p w14:paraId="649EF1EC" w14:textId="77777777" w:rsidR="00D451E7" w:rsidRPr="00552462" w:rsidRDefault="00D451E7" w:rsidP="00BF7891">
            <w:pPr>
              <w:pStyle w:val="Osnovnitekst"/>
              <w:spacing w:after="0" w:line="240" w:lineRule="auto"/>
              <w:ind w:firstLine="0"/>
              <w:jc w:val="center"/>
              <w:rPr>
                <w:b/>
                <w:bCs/>
                <w:sz w:val="14"/>
                <w:szCs w:val="14"/>
                <w:lang w:val="en-GB"/>
              </w:rPr>
            </w:pPr>
            <w:r w:rsidRPr="00552462">
              <w:rPr>
                <w:b/>
                <w:bCs/>
                <w:sz w:val="14"/>
                <w:szCs w:val="14"/>
                <w:lang w:val="en-GB"/>
              </w:rPr>
              <w:t>Births</w:t>
            </w:r>
          </w:p>
        </w:tc>
        <w:tc>
          <w:tcPr>
            <w:tcW w:w="821" w:type="dxa"/>
            <w:vAlign w:val="center"/>
          </w:tcPr>
          <w:p w14:paraId="40B3C612" w14:textId="77777777" w:rsidR="00D451E7" w:rsidRPr="00552462" w:rsidRDefault="00D451E7" w:rsidP="00BF7891">
            <w:pPr>
              <w:pStyle w:val="Osnovnitekst"/>
              <w:spacing w:after="0" w:line="240" w:lineRule="auto"/>
              <w:ind w:firstLine="0"/>
              <w:jc w:val="center"/>
              <w:rPr>
                <w:b/>
                <w:bCs/>
                <w:sz w:val="14"/>
                <w:szCs w:val="14"/>
                <w:lang w:val="en-GB"/>
              </w:rPr>
            </w:pPr>
            <w:r w:rsidRPr="00552462">
              <w:rPr>
                <w:b/>
                <w:bCs/>
                <w:sz w:val="14"/>
                <w:szCs w:val="14"/>
                <w:lang w:val="en-GB"/>
              </w:rPr>
              <w:t>Deaths – Susceptible</w:t>
            </w:r>
          </w:p>
        </w:tc>
        <w:tc>
          <w:tcPr>
            <w:tcW w:w="821" w:type="dxa"/>
            <w:vAlign w:val="center"/>
          </w:tcPr>
          <w:p w14:paraId="4BC28A7D" w14:textId="77777777" w:rsidR="00D451E7" w:rsidRPr="00552462" w:rsidRDefault="00D451E7" w:rsidP="00BF7891">
            <w:pPr>
              <w:pStyle w:val="Osnovnitekst"/>
              <w:spacing w:after="0" w:line="240" w:lineRule="auto"/>
              <w:ind w:firstLine="0"/>
              <w:jc w:val="center"/>
              <w:rPr>
                <w:b/>
                <w:bCs/>
                <w:sz w:val="14"/>
                <w:szCs w:val="14"/>
                <w:lang w:val="en-GB"/>
              </w:rPr>
            </w:pPr>
            <w:r w:rsidRPr="00552462">
              <w:rPr>
                <w:b/>
                <w:bCs/>
                <w:sz w:val="14"/>
                <w:szCs w:val="14"/>
                <w:lang w:val="en-GB"/>
              </w:rPr>
              <w:t>Deaths – Infected</w:t>
            </w:r>
          </w:p>
        </w:tc>
        <w:tc>
          <w:tcPr>
            <w:tcW w:w="821" w:type="dxa"/>
            <w:vAlign w:val="center"/>
          </w:tcPr>
          <w:p w14:paraId="0147B11C" w14:textId="77777777" w:rsidR="00D451E7" w:rsidRPr="00552462" w:rsidRDefault="00D451E7" w:rsidP="00BF7891">
            <w:pPr>
              <w:pStyle w:val="Osnovnitekst"/>
              <w:spacing w:after="0" w:line="240" w:lineRule="auto"/>
              <w:ind w:firstLine="0"/>
              <w:jc w:val="center"/>
              <w:rPr>
                <w:b/>
                <w:bCs/>
                <w:sz w:val="14"/>
                <w:szCs w:val="14"/>
                <w:lang w:val="en-GB"/>
              </w:rPr>
            </w:pPr>
            <w:r w:rsidRPr="00552462">
              <w:rPr>
                <w:b/>
                <w:bCs/>
                <w:sz w:val="14"/>
                <w:szCs w:val="14"/>
                <w:lang w:val="en-GB"/>
              </w:rPr>
              <w:t>Deaths – Recovered</w:t>
            </w:r>
          </w:p>
        </w:tc>
        <w:tc>
          <w:tcPr>
            <w:tcW w:w="822" w:type="dxa"/>
            <w:vAlign w:val="center"/>
          </w:tcPr>
          <w:p w14:paraId="36622E87" w14:textId="77777777" w:rsidR="00D451E7" w:rsidRPr="00552462" w:rsidRDefault="00D451E7" w:rsidP="00BF7891">
            <w:pPr>
              <w:pStyle w:val="Osnovnitekst"/>
              <w:spacing w:after="0" w:line="240" w:lineRule="auto"/>
              <w:ind w:firstLine="0"/>
              <w:jc w:val="center"/>
              <w:rPr>
                <w:b/>
                <w:bCs/>
                <w:sz w:val="14"/>
                <w:szCs w:val="14"/>
                <w:lang w:val="en-GB"/>
              </w:rPr>
            </w:pPr>
            <w:r w:rsidRPr="00552462">
              <w:rPr>
                <w:b/>
                <w:bCs/>
                <w:sz w:val="14"/>
                <w:szCs w:val="14"/>
                <w:lang w:val="en-GB"/>
              </w:rPr>
              <w:t>Deaths – Due to Infection</w:t>
            </w:r>
          </w:p>
        </w:tc>
        <w:tc>
          <w:tcPr>
            <w:tcW w:w="822" w:type="dxa"/>
            <w:vAlign w:val="center"/>
          </w:tcPr>
          <w:p w14:paraId="6F9FC317" w14:textId="77777777" w:rsidR="00D451E7" w:rsidRPr="00552462" w:rsidRDefault="00D451E7" w:rsidP="00BF7891">
            <w:pPr>
              <w:pStyle w:val="Osnovnitekst"/>
              <w:spacing w:after="0" w:line="240" w:lineRule="auto"/>
              <w:ind w:firstLine="0"/>
              <w:jc w:val="center"/>
              <w:rPr>
                <w:b/>
                <w:bCs/>
                <w:sz w:val="14"/>
                <w:szCs w:val="14"/>
                <w:lang w:val="en-GB"/>
              </w:rPr>
            </w:pPr>
            <w:r w:rsidRPr="00552462">
              <w:rPr>
                <w:b/>
                <w:bCs/>
                <w:sz w:val="14"/>
                <w:szCs w:val="14"/>
                <w:lang w:val="en-GB"/>
              </w:rPr>
              <w:t>Deaths - Total</w:t>
            </w:r>
          </w:p>
        </w:tc>
      </w:tr>
    </w:tbl>
    <w:p w14:paraId="70CE79FA" w14:textId="0BB30B08" w:rsidR="00D451E7" w:rsidRPr="00552462" w:rsidRDefault="00D451E7" w:rsidP="00BF7891">
      <w:pPr>
        <w:pStyle w:val="Osnovnitekst"/>
        <w:spacing w:line="240" w:lineRule="auto"/>
        <w:jc w:val="center"/>
        <w:rPr>
          <w:b/>
          <w:bCs/>
          <w:sz w:val="20"/>
          <w:szCs w:val="20"/>
          <w:lang w:val="sr-Cyrl-RS"/>
        </w:rPr>
      </w:pPr>
      <w:r w:rsidRPr="00552462">
        <w:rPr>
          <w:b/>
          <w:bCs/>
          <w:sz w:val="20"/>
          <w:szCs w:val="20"/>
          <w:lang w:val="sr-Cyrl-RS"/>
        </w:rPr>
        <w:t xml:space="preserve">Табела </w:t>
      </w:r>
      <w:r w:rsidR="008B142B">
        <w:rPr>
          <w:b/>
          <w:bCs/>
          <w:sz w:val="20"/>
          <w:szCs w:val="20"/>
          <w:lang w:val="sr-Cyrl-RS"/>
        </w:rPr>
        <w:t>3.2.1.</w:t>
      </w:r>
      <w:r w:rsidRPr="00552462">
        <w:rPr>
          <w:b/>
          <w:bCs/>
          <w:sz w:val="20"/>
          <w:szCs w:val="20"/>
          <w:lang w:val="sr-Cyrl-RS"/>
        </w:rPr>
        <w:t xml:space="preserve">2. Преглед колона табеле извештаја симулације – </w:t>
      </w:r>
      <w:r w:rsidRPr="00552462">
        <w:rPr>
          <w:b/>
          <w:bCs/>
          <w:sz w:val="20"/>
          <w:szCs w:val="20"/>
          <w:lang w:val="en-GB"/>
        </w:rPr>
        <w:t>S</w:t>
      </w:r>
      <w:r w:rsidRPr="00552462">
        <w:rPr>
          <w:b/>
          <w:bCs/>
          <w:sz w:val="20"/>
          <w:szCs w:val="20"/>
          <w:lang w:val="sr-Cyrl-RS"/>
        </w:rPr>
        <w:t>Е</w:t>
      </w:r>
      <w:r w:rsidRPr="00552462">
        <w:rPr>
          <w:b/>
          <w:bCs/>
          <w:sz w:val="20"/>
          <w:szCs w:val="20"/>
          <w:lang w:val="en-GB"/>
        </w:rPr>
        <w:t>IR</w:t>
      </w:r>
      <w:r w:rsidRPr="00552462">
        <w:rPr>
          <w:b/>
          <w:bCs/>
          <w:sz w:val="20"/>
          <w:szCs w:val="20"/>
          <w:lang w:val="sr-Cyrl-RS"/>
        </w:rPr>
        <w:t xml:space="preserve"> модел</w:t>
      </w:r>
    </w:p>
    <w:p w14:paraId="00128933" w14:textId="3C2A5612" w:rsidR="00D451E7" w:rsidRDefault="00D451E7" w:rsidP="00BF7891">
      <w:pPr>
        <w:pStyle w:val="Osnovnitekst"/>
        <w:spacing w:line="240" w:lineRule="auto"/>
        <w:jc w:val="center"/>
        <w:rPr>
          <w:b/>
          <w:bCs/>
          <w:lang w:val="sr-Cyrl-RS"/>
        </w:rPr>
      </w:pPr>
    </w:p>
    <w:tbl>
      <w:tblPr>
        <w:tblStyle w:val="TableGrid"/>
        <w:tblW w:w="5000" w:type="pct"/>
        <w:tblLook w:val="04A0" w:firstRow="1" w:lastRow="0" w:firstColumn="1" w:lastColumn="0" w:noHBand="0" w:noVBand="1"/>
      </w:tblPr>
      <w:tblGrid>
        <w:gridCol w:w="1643"/>
        <w:gridCol w:w="1643"/>
        <w:gridCol w:w="1642"/>
        <w:gridCol w:w="1642"/>
        <w:gridCol w:w="1642"/>
        <w:gridCol w:w="1642"/>
      </w:tblGrid>
      <w:tr w:rsidR="00D451E7" w:rsidRPr="00552462" w14:paraId="6C9400EC" w14:textId="77777777" w:rsidTr="00D451E7">
        <w:tc>
          <w:tcPr>
            <w:tcW w:w="833" w:type="pct"/>
            <w:vAlign w:val="center"/>
          </w:tcPr>
          <w:p w14:paraId="64CC595C" w14:textId="77777777" w:rsidR="00D451E7" w:rsidRPr="00552462" w:rsidRDefault="00D451E7" w:rsidP="00BF7891">
            <w:pPr>
              <w:pStyle w:val="Osnovnitekst"/>
              <w:spacing w:after="0" w:line="240" w:lineRule="auto"/>
              <w:ind w:firstLine="0"/>
              <w:jc w:val="center"/>
              <w:rPr>
                <w:b/>
                <w:bCs/>
                <w:lang w:val="en-GB"/>
              </w:rPr>
            </w:pPr>
            <w:r w:rsidRPr="00552462">
              <w:rPr>
                <w:b/>
                <w:bCs/>
                <w:lang w:val="en-GB"/>
              </w:rPr>
              <w:t>Time</w:t>
            </w:r>
          </w:p>
        </w:tc>
        <w:tc>
          <w:tcPr>
            <w:tcW w:w="833" w:type="pct"/>
            <w:vAlign w:val="center"/>
          </w:tcPr>
          <w:p w14:paraId="0E8D1017" w14:textId="77777777" w:rsidR="00D451E7" w:rsidRPr="00552462" w:rsidRDefault="00D451E7" w:rsidP="00BF7891">
            <w:pPr>
              <w:pStyle w:val="Osnovnitekst"/>
              <w:spacing w:after="0" w:line="240" w:lineRule="auto"/>
              <w:ind w:firstLine="0"/>
              <w:jc w:val="center"/>
              <w:rPr>
                <w:b/>
                <w:bCs/>
                <w:lang w:val="en-GB"/>
              </w:rPr>
            </w:pPr>
            <w:r w:rsidRPr="00552462">
              <w:rPr>
                <w:b/>
                <w:bCs/>
                <w:lang w:val="en-GB"/>
              </w:rPr>
              <w:t>Susceptible</w:t>
            </w:r>
          </w:p>
        </w:tc>
        <w:tc>
          <w:tcPr>
            <w:tcW w:w="833" w:type="pct"/>
            <w:vAlign w:val="center"/>
          </w:tcPr>
          <w:p w14:paraId="54AF0AE3" w14:textId="77777777" w:rsidR="00D451E7" w:rsidRPr="00552462" w:rsidRDefault="00D451E7" w:rsidP="00BF7891">
            <w:pPr>
              <w:pStyle w:val="Osnovnitekst"/>
              <w:spacing w:after="0" w:line="240" w:lineRule="auto"/>
              <w:ind w:firstLine="0"/>
              <w:jc w:val="center"/>
              <w:rPr>
                <w:b/>
                <w:bCs/>
                <w:lang w:val="en-GB"/>
              </w:rPr>
            </w:pPr>
            <w:r w:rsidRPr="00552462">
              <w:rPr>
                <w:b/>
                <w:bCs/>
                <w:lang w:val="en-GB"/>
              </w:rPr>
              <w:t>Exposed</w:t>
            </w:r>
          </w:p>
        </w:tc>
        <w:tc>
          <w:tcPr>
            <w:tcW w:w="833" w:type="pct"/>
            <w:vAlign w:val="center"/>
          </w:tcPr>
          <w:p w14:paraId="5A4179B5" w14:textId="77777777" w:rsidR="00D451E7" w:rsidRPr="00552462" w:rsidRDefault="00D451E7" w:rsidP="00BF7891">
            <w:pPr>
              <w:pStyle w:val="Osnovnitekst"/>
              <w:spacing w:after="0" w:line="240" w:lineRule="auto"/>
              <w:ind w:firstLine="0"/>
              <w:jc w:val="center"/>
              <w:rPr>
                <w:b/>
                <w:bCs/>
                <w:lang w:val="en-GB"/>
              </w:rPr>
            </w:pPr>
            <w:r w:rsidRPr="00552462">
              <w:rPr>
                <w:b/>
                <w:bCs/>
                <w:lang w:val="en-GB"/>
              </w:rPr>
              <w:t>Infected</w:t>
            </w:r>
          </w:p>
        </w:tc>
        <w:tc>
          <w:tcPr>
            <w:tcW w:w="833" w:type="pct"/>
            <w:vAlign w:val="center"/>
          </w:tcPr>
          <w:p w14:paraId="1CE70D64" w14:textId="77777777" w:rsidR="00D451E7" w:rsidRPr="00552462" w:rsidRDefault="00D451E7" w:rsidP="00BF7891">
            <w:pPr>
              <w:pStyle w:val="Osnovnitekst"/>
              <w:spacing w:after="0" w:line="240" w:lineRule="auto"/>
              <w:ind w:firstLine="0"/>
              <w:jc w:val="center"/>
              <w:rPr>
                <w:b/>
                <w:bCs/>
                <w:lang w:val="en-GB"/>
              </w:rPr>
            </w:pPr>
            <w:r w:rsidRPr="00552462">
              <w:rPr>
                <w:b/>
                <w:bCs/>
                <w:lang w:val="en-GB"/>
              </w:rPr>
              <w:t>Recovered</w:t>
            </w:r>
          </w:p>
        </w:tc>
        <w:tc>
          <w:tcPr>
            <w:tcW w:w="833" w:type="pct"/>
            <w:vAlign w:val="center"/>
          </w:tcPr>
          <w:p w14:paraId="66F979BC" w14:textId="77777777" w:rsidR="00D451E7" w:rsidRPr="00552462" w:rsidRDefault="00D451E7" w:rsidP="00BF7891">
            <w:pPr>
              <w:pStyle w:val="Osnovnitekst"/>
              <w:spacing w:after="0" w:line="240" w:lineRule="auto"/>
              <w:ind w:firstLine="0"/>
              <w:jc w:val="center"/>
              <w:rPr>
                <w:b/>
                <w:bCs/>
                <w:lang w:val="en-GB"/>
              </w:rPr>
            </w:pPr>
            <w:r w:rsidRPr="00552462">
              <w:rPr>
                <w:b/>
                <w:bCs/>
                <w:lang w:val="en-GB"/>
              </w:rPr>
              <w:t>Total population</w:t>
            </w:r>
          </w:p>
        </w:tc>
      </w:tr>
    </w:tbl>
    <w:p w14:paraId="04F45C4B" w14:textId="1015C87C" w:rsidR="00D451E7" w:rsidRPr="00552462" w:rsidRDefault="00D451E7" w:rsidP="00BF7891">
      <w:pPr>
        <w:pStyle w:val="Osnovnitekst"/>
        <w:spacing w:line="240" w:lineRule="auto"/>
        <w:jc w:val="center"/>
        <w:rPr>
          <w:b/>
          <w:bCs/>
          <w:sz w:val="20"/>
          <w:szCs w:val="20"/>
          <w:lang w:val="sr-Cyrl-RS"/>
        </w:rPr>
      </w:pPr>
      <w:r w:rsidRPr="00552462">
        <w:rPr>
          <w:b/>
          <w:bCs/>
          <w:sz w:val="20"/>
          <w:szCs w:val="20"/>
          <w:lang w:val="sr-Cyrl-RS"/>
        </w:rPr>
        <w:t>Табела 3</w:t>
      </w:r>
      <w:r w:rsidR="008B142B">
        <w:rPr>
          <w:b/>
          <w:bCs/>
          <w:sz w:val="20"/>
          <w:szCs w:val="20"/>
          <w:lang w:val="sr-Cyrl-RS"/>
        </w:rPr>
        <w:t>.2.1</w:t>
      </w:r>
      <w:r w:rsidRPr="00552462">
        <w:rPr>
          <w:b/>
          <w:bCs/>
          <w:sz w:val="20"/>
          <w:szCs w:val="20"/>
          <w:lang w:val="sr-Cyrl-RS"/>
        </w:rPr>
        <w:t>.</w:t>
      </w:r>
      <w:r w:rsidR="008B142B">
        <w:rPr>
          <w:b/>
          <w:bCs/>
          <w:sz w:val="20"/>
          <w:szCs w:val="20"/>
          <w:lang w:val="sr-Cyrl-RS"/>
        </w:rPr>
        <w:t>3</w:t>
      </w:r>
      <w:r w:rsidRPr="00552462">
        <w:rPr>
          <w:b/>
          <w:bCs/>
          <w:sz w:val="20"/>
          <w:szCs w:val="20"/>
          <w:lang w:val="sr-Cyrl-RS"/>
        </w:rPr>
        <w:t xml:space="preserve"> Преглед колона табеле извештаја симулације – </w:t>
      </w:r>
      <w:r w:rsidRPr="00552462">
        <w:rPr>
          <w:b/>
          <w:bCs/>
          <w:sz w:val="20"/>
          <w:szCs w:val="20"/>
          <w:lang w:val="en-GB"/>
        </w:rPr>
        <w:t>S</w:t>
      </w:r>
      <w:r w:rsidRPr="00552462">
        <w:rPr>
          <w:b/>
          <w:bCs/>
          <w:sz w:val="20"/>
          <w:szCs w:val="20"/>
          <w:lang w:val="sr-Cyrl-RS"/>
        </w:rPr>
        <w:t>Е</w:t>
      </w:r>
      <w:r w:rsidRPr="00552462">
        <w:rPr>
          <w:b/>
          <w:bCs/>
          <w:sz w:val="20"/>
          <w:szCs w:val="20"/>
          <w:lang w:val="en-GB"/>
        </w:rPr>
        <w:t>IR</w:t>
      </w:r>
      <w:r w:rsidRPr="00552462">
        <w:rPr>
          <w:b/>
          <w:bCs/>
          <w:sz w:val="20"/>
          <w:szCs w:val="20"/>
          <w:lang w:val="sr-Cyrl-RS"/>
        </w:rPr>
        <w:t>_</w:t>
      </w:r>
      <w:r w:rsidRPr="00552462">
        <w:rPr>
          <w:b/>
          <w:bCs/>
          <w:sz w:val="20"/>
          <w:szCs w:val="20"/>
          <w:lang w:val="en-GB"/>
        </w:rPr>
        <w:t>simplified</w:t>
      </w:r>
      <w:r w:rsidRPr="00552462">
        <w:rPr>
          <w:b/>
          <w:bCs/>
          <w:sz w:val="20"/>
          <w:szCs w:val="20"/>
          <w:lang w:val="sr-Cyrl-RS"/>
        </w:rPr>
        <w:t xml:space="preserve"> модел</w:t>
      </w:r>
    </w:p>
    <w:p w14:paraId="0859BB96" w14:textId="77777777" w:rsidR="00552462" w:rsidRDefault="00552462" w:rsidP="00BF7891">
      <w:pPr>
        <w:pStyle w:val="Osnovnitekst"/>
        <w:spacing w:line="240" w:lineRule="auto"/>
        <w:jc w:val="center"/>
        <w:rPr>
          <w:lang w:val="sr-Cyrl-RS"/>
        </w:rPr>
      </w:pPr>
    </w:p>
    <w:p w14:paraId="1B35B08D" w14:textId="77777777" w:rsidR="00281E4A" w:rsidRDefault="00552462" w:rsidP="00C21879">
      <w:pPr>
        <w:pStyle w:val="Osnovnitekst"/>
        <w:numPr>
          <w:ilvl w:val="0"/>
          <w:numId w:val="10"/>
        </w:numPr>
        <w:spacing w:line="240" w:lineRule="auto"/>
        <w:jc w:val="left"/>
        <w:rPr>
          <w:lang w:val="sr-Cyrl-RS"/>
        </w:rPr>
      </w:pPr>
      <w:r>
        <w:rPr>
          <w:b/>
          <w:bCs/>
          <w:lang w:val="sr-Cyrl-RS"/>
        </w:rPr>
        <w:t xml:space="preserve">Преглед симулације – </w:t>
      </w:r>
      <w:r>
        <w:rPr>
          <w:lang w:val="sr-Cyrl-RS"/>
        </w:rPr>
        <w:t>садржи скраћену верзију табеле из пете секције излазне датотеке</w:t>
      </w:r>
      <w:r w:rsidRPr="00552462">
        <w:rPr>
          <w:lang w:val="sr-Cyrl-RS"/>
        </w:rPr>
        <w:t xml:space="preserve"> </w:t>
      </w:r>
      <w:r>
        <w:rPr>
          <w:lang w:val="sr-Cyrl-RS"/>
        </w:rPr>
        <w:t>која садржи само први и последњи ред. Ова секција је од користи када се желе посматрати само почетно и крајње стање симулације.</w:t>
      </w:r>
    </w:p>
    <w:p w14:paraId="1CD1E233" w14:textId="294356CD" w:rsidR="00552462" w:rsidRDefault="00281E4A" w:rsidP="00BF7891">
      <w:pPr>
        <w:pStyle w:val="IIInivonaslova-Odeljak"/>
      </w:pPr>
      <w:bookmarkStart w:id="30" w:name="_Toc31403137"/>
      <w:r>
        <w:rPr>
          <w:lang w:val="sr-Cyrl-RS"/>
        </w:rPr>
        <w:t xml:space="preserve">Формат </w:t>
      </w:r>
      <w:r>
        <w:rPr>
          <w:lang w:val="en-GB"/>
        </w:rPr>
        <w:t>.</w:t>
      </w:r>
      <w:r>
        <w:t xml:space="preserve">csv </w:t>
      </w:r>
      <w:r>
        <w:rPr>
          <w:lang w:val="sr-Cyrl-RS"/>
        </w:rPr>
        <w:t>фајлова</w:t>
      </w:r>
      <w:bookmarkEnd w:id="30"/>
    </w:p>
    <w:p w14:paraId="5BA9EE5E" w14:textId="4AA203E6" w:rsidR="004D10BF" w:rsidRPr="004D10BF" w:rsidRDefault="004D10BF" w:rsidP="00BF7891">
      <w:pPr>
        <w:pStyle w:val="Osnovnitekst"/>
        <w:spacing w:line="240" w:lineRule="auto"/>
        <w:rPr>
          <w:lang w:val="sr-Cyrl-RS"/>
        </w:rPr>
      </w:pPr>
      <w:r>
        <w:rPr>
          <w:lang w:val="sr-Cyrl-RS"/>
        </w:rPr>
        <w:t xml:space="preserve">Излазне датотеке овог формата прате стандардизовани </w:t>
      </w:r>
      <w:r w:rsidRPr="004D10BF">
        <w:rPr>
          <w:i/>
          <w:iCs/>
          <w:lang w:val="sr-Cyrl-RS"/>
        </w:rPr>
        <w:t>Comma Separated Values</w:t>
      </w:r>
      <w:r w:rsidRPr="004D10BF">
        <w:rPr>
          <w:lang w:val="sr-Cyrl-RS"/>
        </w:rPr>
        <w:t xml:space="preserve"> формат у којем се у првом реду наводе називи колона, а у наредним редовима одговарајући </w:t>
      </w:r>
      <w:r w:rsidRPr="004D10BF">
        <w:rPr>
          <w:lang w:val="sr-Cyrl-RS"/>
        </w:rPr>
        <w:lastRenderedPageBreak/>
        <w:t>подаци одвојени зарезима. Овај формат је користан за учитавање у Excel након чега се може радити обрада података</w:t>
      </w:r>
      <w:r>
        <w:rPr>
          <w:lang w:val="sr-Cyrl-RS"/>
        </w:rPr>
        <w:t xml:space="preserve"> из датотеке</w:t>
      </w:r>
      <w:r w:rsidRPr="004D10BF">
        <w:rPr>
          <w:lang w:val="sr-Cyrl-RS"/>
        </w:rPr>
        <w:t>.</w:t>
      </w:r>
    </w:p>
    <w:p w14:paraId="46A53554" w14:textId="50075491" w:rsidR="00F13815" w:rsidRDefault="00F13815" w:rsidP="00F13815">
      <w:pPr>
        <w:pStyle w:val="IInivonaslova-Potpoglavlje"/>
        <w:rPr>
          <w:lang w:val="sr-Cyrl-RS"/>
        </w:rPr>
      </w:pPr>
      <w:bookmarkStart w:id="31" w:name="_Toc31403138"/>
      <w:r>
        <w:rPr>
          <w:lang w:val="sr-Cyrl-RS"/>
        </w:rPr>
        <w:t>Покретање симулатора</w:t>
      </w:r>
      <w:bookmarkEnd w:id="31"/>
    </w:p>
    <w:p w14:paraId="4444257A" w14:textId="567AB857" w:rsidR="00F13815" w:rsidRPr="00A94096" w:rsidRDefault="00F13815" w:rsidP="00BF7891">
      <w:pPr>
        <w:pStyle w:val="Osnovnitekst"/>
        <w:spacing w:line="240" w:lineRule="auto"/>
        <w:rPr>
          <w:lang w:val="en-GB"/>
        </w:rPr>
      </w:pPr>
      <w:r>
        <w:rPr>
          <w:lang w:val="sr-Cyrl-RS"/>
        </w:rPr>
        <w:t xml:space="preserve">Једино што је неопходно од корисника јесте да постави приложени извршни фајл </w:t>
      </w:r>
      <w:proofErr w:type="spellStart"/>
      <w:r>
        <w:rPr>
          <w:i/>
          <w:iCs/>
          <w:lang w:val="en-GB"/>
        </w:rPr>
        <w:t>CSBMProject</w:t>
      </w:r>
      <w:proofErr w:type="spellEnd"/>
      <w:r w:rsidRPr="00F13815">
        <w:rPr>
          <w:i/>
          <w:iCs/>
          <w:lang w:val="sr-Cyrl-RS"/>
        </w:rPr>
        <w:t>.</w:t>
      </w:r>
      <w:r>
        <w:rPr>
          <w:i/>
          <w:iCs/>
          <w:lang w:val="en-GB"/>
        </w:rPr>
        <w:t>exe</w:t>
      </w:r>
      <w:r w:rsidRPr="00F13815">
        <w:rPr>
          <w:i/>
          <w:iCs/>
          <w:lang w:val="sr-Cyrl-RS"/>
        </w:rPr>
        <w:t xml:space="preserve"> </w:t>
      </w:r>
      <w:r>
        <w:rPr>
          <w:lang w:val="sr-Cyrl-RS"/>
        </w:rPr>
        <w:t xml:space="preserve">и конфигурационе датотеке </w:t>
      </w:r>
      <w:r>
        <w:rPr>
          <w:i/>
          <w:iCs/>
          <w:lang w:val="en-GB"/>
        </w:rPr>
        <w:t>config</w:t>
      </w:r>
      <w:r w:rsidRPr="00F13815">
        <w:rPr>
          <w:i/>
          <w:iCs/>
          <w:lang w:val="sr-Cyrl-RS"/>
        </w:rPr>
        <w:t>.</w:t>
      </w:r>
      <w:r>
        <w:rPr>
          <w:i/>
          <w:iCs/>
          <w:lang w:val="en-GB"/>
        </w:rPr>
        <w:t>conf</w:t>
      </w:r>
      <w:r>
        <w:rPr>
          <w:lang w:val="sr-Cyrl-RS"/>
        </w:rPr>
        <w:t xml:space="preserve"> у исти директоријум. Након овога, простим покретањем извршног фајла врши се парсирање конфигурационе датотеке и обрада симулација. На крају рада симулатора, аутоматски се у оквиру директоријума у којем се извршни фајл налази креира нови директоријум са називом </w:t>
      </w:r>
      <w:r>
        <w:rPr>
          <w:i/>
          <w:iCs/>
          <w:lang w:val="en-GB"/>
        </w:rPr>
        <w:t>output</w:t>
      </w:r>
      <w:r w:rsidRPr="00F13815">
        <w:rPr>
          <w:i/>
          <w:iCs/>
          <w:lang w:val="sr-Cyrl-RS"/>
        </w:rPr>
        <w:t>_</w:t>
      </w:r>
      <w:r>
        <w:rPr>
          <w:i/>
          <w:iCs/>
          <w:lang w:val="en-GB"/>
        </w:rPr>
        <w:t>files</w:t>
      </w:r>
      <w:r>
        <w:rPr>
          <w:i/>
          <w:iCs/>
          <w:lang w:val="sr-Cyrl-RS"/>
        </w:rPr>
        <w:t xml:space="preserve"> </w:t>
      </w:r>
      <w:r>
        <w:rPr>
          <w:lang w:val="sr-Cyrl-RS"/>
        </w:rPr>
        <w:t xml:space="preserve">у којем се налазе сви резултати </w:t>
      </w:r>
      <w:r w:rsidR="00630111">
        <w:rPr>
          <w:lang w:val="sr-Cyrl-RS"/>
        </w:rPr>
        <w:t>покренутих симулација</w:t>
      </w:r>
      <w:r>
        <w:rPr>
          <w:lang w:val="sr-Cyrl-RS"/>
        </w:rPr>
        <w:t>.</w:t>
      </w:r>
    </w:p>
    <w:p w14:paraId="1EABEB90" w14:textId="7B9D46B8" w:rsidR="0060150C" w:rsidRDefault="0060150C" w:rsidP="0060150C">
      <w:pPr>
        <w:pStyle w:val="Inivonaslova-Poglavlje"/>
        <w:rPr>
          <w:lang w:val="sr-Cyrl-RS"/>
        </w:rPr>
      </w:pPr>
      <w:bookmarkStart w:id="32" w:name="_Toc31403139"/>
      <w:r>
        <w:rPr>
          <w:lang w:val="sr-Cyrl-RS"/>
        </w:rPr>
        <w:lastRenderedPageBreak/>
        <w:t>Пример анализе података</w:t>
      </w:r>
      <w:bookmarkEnd w:id="32"/>
    </w:p>
    <w:p w14:paraId="5BAF0252" w14:textId="36DEE54F" w:rsidR="004A7568" w:rsidRPr="000A6006" w:rsidRDefault="004A7568" w:rsidP="00BB1AD3">
      <w:pPr>
        <w:pStyle w:val="Osnovnitekst"/>
        <w:spacing w:line="240" w:lineRule="auto"/>
        <w:rPr>
          <w:lang w:val="sr-Cyrl-RS"/>
        </w:rPr>
      </w:pPr>
      <w:r>
        <w:rPr>
          <w:lang w:val="sr-Cyrl-RS"/>
        </w:rPr>
        <w:t>У оквиру овог поглавља дају се два примера обраде добијених података из симулатора.</w:t>
      </w:r>
      <w:r w:rsidR="000A6006" w:rsidRPr="000A6006">
        <w:rPr>
          <w:lang w:val="sr-Cyrl-RS"/>
        </w:rPr>
        <w:t xml:space="preserve"> </w:t>
      </w:r>
      <w:r w:rsidR="000A6006">
        <w:rPr>
          <w:lang w:val="sr-Cyrl-RS"/>
        </w:rPr>
        <w:t>За сваки пример биће наведени циљ анализе, почетна конфигурација симулатора (преглед конфигурационе датотеке пре покретања симулација), резултати симулација и дискусија анализе резултата.</w:t>
      </w:r>
    </w:p>
    <w:p w14:paraId="31FDBDB4" w14:textId="0881A191" w:rsidR="00DB4E4D" w:rsidRPr="00A430CC" w:rsidRDefault="004A7568" w:rsidP="00BB1AD3">
      <w:pPr>
        <w:pStyle w:val="IInivonaslova-Potpoglavlje"/>
      </w:pPr>
      <w:bookmarkStart w:id="33" w:name="_Toc31403140"/>
      <w:r>
        <w:rPr>
          <w:lang w:val="sr-Cyrl-RS"/>
        </w:rPr>
        <w:t xml:space="preserve">Налажење </w:t>
      </w:r>
      <w:r w:rsidR="00B226EA">
        <w:rPr>
          <w:lang w:val="sr-Cyrl-RS"/>
        </w:rPr>
        <w:t>утицајности појединачних параметара на трајање епидемије</w:t>
      </w:r>
      <w:bookmarkEnd w:id="33"/>
    </w:p>
    <w:p w14:paraId="5DD793B7" w14:textId="02F5BB7C" w:rsidR="000A6006" w:rsidRDefault="000A6006" w:rsidP="00BB1AD3">
      <w:pPr>
        <w:pStyle w:val="Osnovnitekst"/>
        <w:spacing w:line="240" w:lineRule="auto"/>
        <w:rPr>
          <w:lang w:val="sr-Cyrl-RS"/>
        </w:rPr>
      </w:pPr>
      <w:r>
        <w:rPr>
          <w:lang w:val="sr-Cyrl-RS"/>
        </w:rPr>
        <w:t>Циљ ове анализе је налажење параметра који највише утиче на трајање епидемије. Анализа ће бити извршена тако што се фиксирају почетна стања популација и сви параметри осим посматраног параметра. Фиксиране вредности параметара задају се опсегом код којег су доња и горња граница једнаке и њихове вредности ће бити једнаке просецима . За издвојени параметар.</w:t>
      </w:r>
    </w:p>
    <w:p w14:paraId="7FCD67E5" w14:textId="77777777" w:rsidR="00435D97" w:rsidRDefault="000A6006" w:rsidP="00BB1AD3">
      <w:pPr>
        <w:pStyle w:val="Osnovnitekst"/>
        <w:spacing w:line="240" w:lineRule="auto"/>
        <w:rPr>
          <w:lang w:val="sr-Cyrl-RS"/>
        </w:rPr>
      </w:pPr>
      <w:r>
        <w:rPr>
          <w:lang w:val="sr-Cyrl-RS"/>
        </w:rPr>
        <w:t xml:space="preserve">За ову анализу користиће се стохастички </w:t>
      </w:r>
      <w:r>
        <w:rPr>
          <w:i/>
          <w:iCs/>
          <w:lang w:val="en-GB"/>
        </w:rPr>
        <w:t>SIR</w:t>
      </w:r>
      <w:r w:rsidRPr="000A6006">
        <w:rPr>
          <w:i/>
          <w:iCs/>
          <w:lang w:val="sr-Cyrl-RS"/>
        </w:rPr>
        <w:t xml:space="preserve"> </w:t>
      </w:r>
      <w:r>
        <w:rPr>
          <w:lang w:val="sr-Cyrl-RS"/>
        </w:rPr>
        <w:t xml:space="preserve">модел. Самим тим, неће бити посматран параметар </w:t>
      </w:r>
      <w:r>
        <w:rPr>
          <w:i/>
          <w:iCs/>
          <w:lang w:val="en-GB"/>
        </w:rPr>
        <w:t>Incubation</w:t>
      </w:r>
      <w:r w:rsidRPr="000A6006">
        <w:rPr>
          <w:i/>
          <w:iCs/>
          <w:lang w:val="sr-Cyrl-RS"/>
        </w:rPr>
        <w:t xml:space="preserve"> </w:t>
      </w:r>
      <w:r>
        <w:rPr>
          <w:i/>
          <w:iCs/>
          <w:lang w:val="en-GB"/>
        </w:rPr>
        <w:t>Period</w:t>
      </w:r>
      <w:r>
        <w:rPr>
          <w:i/>
          <w:iCs/>
          <w:lang w:val="sr-Cyrl-RS"/>
        </w:rPr>
        <w:t xml:space="preserve"> </w:t>
      </w:r>
      <w:r>
        <w:rPr>
          <w:lang w:val="sr-Cyrl-RS"/>
        </w:rPr>
        <w:t xml:space="preserve">јер се он не користи у процесима који су присутни у овом моделу. </w:t>
      </w:r>
    </w:p>
    <w:p w14:paraId="70855D94" w14:textId="47D3F402" w:rsidR="006465F3" w:rsidRDefault="000A6006" w:rsidP="00BB1AD3">
      <w:pPr>
        <w:pStyle w:val="Osnovnitekst"/>
        <w:spacing w:line="240" w:lineRule="auto"/>
        <w:rPr>
          <w:lang w:val="sr-Cyrl-RS"/>
        </w:rPr>
      </w:pPr>
      <w:r>
        <w:rPr>
          <w:lang w:val="sr-Cyrl-RS"/>
        </w:rPr>
        <w:t xml:space="preserve">За сваки посматрани параметар биће </w:t>
      </w:r>
      <w:r w:rsidR="00435D97">
        <w:rPr>
          <w:lang w:val="sr-Cyrl-RS"/>
        </w:rPr>
        <w:t>покренуто 5000 симулација.</w:t>
      </w:r>
      <w:r w:rsidR="00435D97" w:rsidRPr="00435D97">
        <w:rPr>
          <w:lang w:val="sr-Cyrl-RS"/>
        </w:rPr>
        <w:t xml:space="preserve"> </w:t>
      </w:r>
      <w:r w:rsidR="00435D97">
        <w:rPr>
          <w:lang w:val="sr-Cyrl-RS"/>
        </w:rPr>
        <w:t xml:space="preserve">Посматрају се јединке код којих је 100 подложно </w:t>
      </w:r>
      <w:r w:rsidR="00F354B4">
        <w:rPr>
          <w:lang w:val="sr-Cyrl-RS"/>
        </w:rPr>
        <w:t>инфекцији</w:t>
      </w:r>
      <w:r w:rsidR="00435D97">
        <w:rPr>
          <w:lang w:val="sr-Cyrl-RS"/>
        </w:rPr>
        <w:t>, а 1 јединка је иницијално инфицирана.</w:t>
      </w:r>
      <w:r w:rsidR="00F354B4">
        <w:rPr>
          <w:lang w:val="sr-Cyrl-RS"/>
        </w:rPr>
        <w:t xml:space="preserve"> Подразумеване вредности за параметре (када они нису варијабилни) </w:t>
      </w:r>
      <w:r w:rsidR="00F07CA4">
        <w:rPr>
          <w:lang w:val="sr-Cyrl-RS"/>
        </w:rPr>
        <w:t>су одређене на основу примера замишљене болести из Даворовог рада:</w:t>
      </w:r>
    </w:p>
    <w:p w14:paraId="2944BB82" w14:textId="77777777" w:rsidR="00276A33" w:rsidRDefault="00276A33" w:rsidP="00BB1AD3">
      <w:pPr>
        <w:pStyle w:val="Osnovnitekst"/>
        <w:spacing w:line="240" w:lineRule="auto"/>
        <w:rPr>
          <w:lang w:val="sr-Cyrl-RS"/>
        </w:rPr>
      </w:pPr>
    </w:p>
    <w:tbl>
      <w:tblPr>
        <w:tblStyle w:val="TableGrid"/>
        <w:tblW w:w="0" w:type="auto"/>
        <w:tblLook w:val="04A0" w:firstRow="1" w:lastRow="0" w:firstColumn="1" w:lastColumn="0" w:noHBand="0" w:noVBand="1"/>
      </w:tblPr>
      <w:tblGrid>
        <w:gridCol w:w="2463"/>
        <w:gridCol w:w="2463"/>
        <w:gridCol w:w="2464"/>
        <w:gridCol w:w="2464"/>
      </w:tblGrid>
      <w:tr w:rsidR="00F354B4" w:rsidRPr="00EC2E17" w14:paraId="6A687053" w14:textId="77777777" w:rsidTr="00EC2E17">
        <w:tc>
          <w:tcPr>
            <w:tcW w:w="2463" w:type="dxa"/>
            <w:vAlign w:val="center"/>
          </w:tcPr>
          <w:p w14:paraId="193FF35A" w14:textId="63F875B1" w:rsidR="00F354B4" w:rsidRPr="00EC2E17" w:rsidRDefault="00F354B4" w:rsidP="00BB1AD3">
            <w:pPr>
              <w:pStyle w:val="Osnovnitekst"/>
              <w:spacing w:after="0" w:line="240" w:lineRule="auto"/>
              <w:ind w:firstLine="0"/>
              <w:jc w:val="center"/>
              <w:rPr>
                <w:b/>
                <w:bCs/>
                <w:sz w:val="22"/>
                <w:szCs w:val="22"/>
                <w:lang w:val="en-GB"/>
              </w:rPr>
            </w:pPr>
            <w:r w:rsidRPr="00EC2E17">
              <w:rPr>
                <w:b/>
                <w:bCs/>
                <w:sz w:val="22"/>
                <w:szCs w:val="22"/>
                <w:lang w:val="en-GB"/>
              </w:rPr>
              <w:t>Mortality Rate</w:t>
            </w:r>
          </w:p>
        </w:tc>
        <w:tc>
          <w:tcPr>
            <w:tcW w:w="2463" w:type="dxa"/>
            <w:vAlign w:val="center"/>
          </w:tcPr>
          <w:p w14:paraId="4567893B" w14:textId="5A5C3859" w:rsidR="00F354B4" w:rsidRPr="00EC2E17" w:rsidRDefault="00F354B4" w:rsidP="00BB1AD3">
            <w:pPr>
              <w:pStyle w:val="Osnovnitekst"/>
              <w:spacing w:after="0" w:line="240" w:lineRule="auto"/>
              <w:ind w:firstLine="0"/>
              <w:jc w:val="center"/>
              <w:rPr>
                <w:sz w:val="22"/>
                <w:szCs w:val="22"/>
                <w:lang w:val="en-GB"/>
              </w:rPr>
            </w:pPr>
            <w:r w:rsidRPr="00EC2E17">
              <w:rPr>
                <w:b/>
                <w:bCs/>
                <w:sz w:val="22"/>
                <w:szCs w:val="22"/>
                <w:lang w:val="en-GB"/>
              </w:rPr>
              <w:t>Infected Mortality Rate</w:t>
            </w:r>
          </w:p>
        </w:tc>
        <w:tc>
          <w:tcPr>
            <w:tcW w:w="2464" w:type="dxa"/>
            <w:vAlign w:val="center"/>
          </w:tcPr>
          <w:p w14:paraId="3008657D" w14:textId="19DA0791" w:rsidR="00F354B4" w:rsidRPr="00EC2E17" w:rsidRDefault="00F354B4" w:rsidP="00BB1AD3">
            <w:pPr>
              <w:pStyle w:val="Osnovnitekst"/>
              <w:spacing w:after="0" w:line="240" w:lineRule="auto"/>
              <w:ind w:firstLine="0"/>
              <w:jc w:val="center"/>
              <w:rPr>
                <w:b/>
                <w:bCs/>
                <w:sz w:val="22"/>
                <w:szCs w:val="22"/>
                <w:lang w:val="en-GB"/>
              </w:rPr>
            </w:pPr>
            <w:r w:rsidRPr="00EC2E17">
              <w:rPr>
                <w:b/>
                <w:bCs/>
                <w:sz w:val="22"/>
                <w:szCs w:val="22"/>
                <w:lang w:val="en-GB"/>
              </w:rPr>
              <w:t>Recovery Rate</w:t>
            </w:r>
          </w:p>
        </w:tc>
        <w:tc>
          <w:tcPr>
            <w:tcW w:w="2464" w:type="dxa"/>
            <w:vAlign w:val="center"/>
          </w:tcPr>
          <w:p w14:paraId="4D2A4A12" w14:textId="72262A9C" w:rsidR="00F354B4" w:rsidRPr="00EC2E17" w:rsidRDefault="00F354B4" w:rsidP="00BB1AD3">
            <w:pPr>
              <w:pStyle w:val="Osnovnitekst"/>
              <w:spacing w:after="0" w:line="240" w:lineRule="auto"/>
              <w:ind w:firstLine="0"/>
              <w:jc w:val="center"/>
              <w:rPr>
                <w:b/>
                <w:bCs/>
                <w:sz w:val="22"/>
                <w:szCs w:val="22"/>
                <w:lang w:val="en-GB"/>
              </w:rPr>
            </w:pPr>
            <w:r w:rsidRPr="00EC2E17">
              <w:rPr>
                <w:b/>
                <w:bCs/>
                <w:sz w:val="22"/>
                <w:szCs w:val="22"/>
                <w:lang w:val="en-GB"/>
              </w:rPr>
              <w:t>Infection Rate</w:t>
            </w:r>
          </w:p>
        </w:tc>
      </w:tr>
      <w:tr w:rsidR="00F354B4" w14:paraId="126FEC1E" w14:textId="77777777" w:rsidTr="00EC2E17">
        <w:tc>
          <w:tcPr>
            <w:tcW w:w="2463" w:type="dxa"/>
            <w:vAlign w:val="center"/>
          </w:tcPr>
          <w:p w14:paraId="43AA0D8C" w14:textId="31175FF7" w:rsidR="00F354B4" w:rsidRPr="00F07CA4" w:rsidRDefault="00F07CA4" w:rsidP="00BB1AD3">
            <w:pPr>
              <w:pStyle w:val="Osnovnitekst"/>
              <w:spacing w:line="240" w:lineRule="auto"/>
              <w:ind w:firstLine="0"/>
              <w:jc w:val="center"/>
              <w:rPr>
                <w:lang w:val="sr-Cyrl-RS"/>
              </w:rPr>
            </w:pPr>
            <w:r>
              <w:rPr>
                <w:lang w:val="sr-Cyrl-RS"/>
              </w:rPr>
              <w:t>0.01</w:t>
            </w:r>
          </w:p>
        </w:tc>
        <w:tc>
          <w:tcPr>
            <w:tcW w:w="2463" w:type="dxa"/>
            <w:vAlign w:val="center"/>
          </w:tcPr>
          <w:p w14:paraId="6DD69530" w14:textId="2DB01635" w:rsidR="00F354B4" w:rsidRDefault="00F07CA4" w:rsidP="00BB1AD3">
            <w:pPr>
              <w:pStyle w:val="Osnovnitekst"/>
              <w:spacing w:line="240" w:lineRule="auto"/>
              <w:ind w:firstLine="0"/>
              <w:jc w:val="center"/>
              <w:rPr>
                <w:lang w:val="en-GB"/>
              </w:rPr>
            </w:pPr>
            <w:r>
              <w:rPr>
                <w:lang w:val="en-GB"/>
              </w:rPr>
              <w:t>0.015</w:t>
            </w:r>
          </w:p>
        </w:tc>
        <w:tc>
          <w:tcPr>
            <w:tcW w:w="2464" w:type="dxa"/>
            <w:vAlign w:val="center"/>
          </w:tcPr>
          <w:p w14:paraId="5C2650C4" w14:textId="0E48BC99" w:rsidR="00F354B4" w:rsidRDefault="00F07CA4" w:rsidP="00BB1AD3">
            <w:pPr>
              <w:pStyle w:val="Osnovnitekst"/>
              <w:spacing w:line="240" w:lineRule="auto"/>
              <w:ind w:firstLine="0"/>
              <w:jc w:val="center"/>
              <w:rPr>
                <w:lang w:val="en-GB"/>
              </w:rPr>
            </w:pPr>
            <w:r>
              <w:rPr>
                <w:lang w:val="en-GB"/>
              </w:rPr>
              <w:t>0.1</w:t>
            </w:r>
          </w:p>
        </w:tc>
        <w:tc>
          <w:tcPr>
            <w:tcW w:w="2464" w:type="dxa"/>
            <w:vAlign w:val="center"/>
          </w:tcPr>
          <w:p w14:paraId="44F552A2" w14:textId="2140CFEA" w:rsidR="00F354B4" w:rsidRDefault="00F07CA4" w:rsidP="00BB1AD3">
            <w:pPr>
              <w:pStyle w:val="Osnovnitekst"/>
              <w:spacing w:line="240" w:lineRule="auto"/>
              <w:ind w:firstLine="0"/>
              <w:jc w:val="center"/>
              <w:rPr>
                <w:lang w:val="en-GB"/>
              </w:rPr>
            </w:pPr>
            <w:r>
              <w:rPr>
                <w:lang w:val="en-GB"/>
              </w:rPr>
              <w:t>0.5</w:t>
            </w:r>
          </w:p>
        </w:tc>
      </w:tr>
    </w:tbl>
    <w:p w14:paraId="59B16F82" w14:textId="6C8FE297" w:rsidR="00A37EB5" w:rsidRPr="00552462" w:rsidRDefault="00A37EB5" w:rsidP="00A37EB5">
      <w:pPr>
        <w:pStyle w:val="Osnovnitekst"/>
        <w:spacing w:line="240" w:lineRule="auto"/>
        <w:jc w:val="center"/>
        <w:rPr>
          <w:b/>
          <w:bCs/>
          <w:sz w:val="20"/>
          <w:szCs w:val="20"/>
          <w:lang w:val="sr-Cyrl-RS"/>
        </w:rPr>
      </w:pPr>
      <w:r w:rsidRPr="00552462">
        <w:rPr>
          <w:b/>
          <w:bCs/>
          <w:sz w:val="20"/>
          <w:szCs w:val="20"/>
          <w:lang w:val="sr-Cyrl-RS"/>
        </w:rPr>
        <w:t xml:space="preserve">Табела </w:t>
      </w:r>
      <w:r>
        <w:rPr>
          <w:b/>
          <w:bCs/>
          <w:sz w:val="20"/>
          <w:szCs w:val="20"/>
          <w:lang w:val="sr-Cyrl-RS"/>
        </w:rPr>
        <w:t>4.1.1</w:t>
      </w:r>
      <w:r w:rsidRPr="00552462">
        <w:rPr>
          <w:b/>
          <w:bCs/>
          <w:sz w:val="20"/>
          <w:szCs w:val="20"/>
          <w:lang w:val="sr-Cyrl-RS"/>
        </w:rPr>
        <w:t xml:space="preserve">. </w:t>
      </w:r>
      <w:r w:rsidR="00524F6C">
        <w:rPr>
          <w:b/>
          <w:bCs/>
          <w:sz w:val="20"/>
          <w:szCs w:val="20"/>
          <w:lang w:val="sr-Cyrl-RS"/>
        </w:rPr>
        <w:t>Табела подразумеваних вредности параметара</w:t>
      </w:r>
    </w:p>
    <w:p w14:paraId="7F36AE7F" w14:textId="77777777" w:rsidR="00F354B4" w:rsidRPr="00A37EB5" w:rsidRDefault="00F354B4" w:rsidP="00BB1AD3">
      <w:pPr>
        <w:pStyle w:val="Osnovnitekst"/>
        <w:spacing w:line="240" w:lineRule="auto"/>
        <w:ind w:firstLine="0"/>
        <w:rPr>
          <w:lang w:val="sr-Cyrl-RS"/>
        </w:rPr>
      </w:pPr>
    </w:p>
    <w:p w14:paraId="28263C78" w14:textId="09F96B6E" w:rsidR="000A6006" w:rsidRDefault="00435D97" w:rsidP="00BB1AD3">
      <w:pPr>
        <w:pStyle w:val="Osnovnitekst"/>
        <w:spacing w:line="240" w:lineRule="auto"/>
        <w:rPr>
          <w:lang w:val="sr-Cyrl-RS"/>
        </w:rPr>
      </w:pPr>
      <w:r>
        <w:rPr>
          <w:lang w:val="sr-Cyrl-RS"/>
        </w:rPr>
        <w:t xml:space="preserve"> Резултати ових симулација су приказани на наредним графицима, при чему</w:t>
      </w:r>
      <w:r w:rsidR="00B73552">
        <w:rPr>
          <w:lang w:val="sr-Cyrl-RS"/>
        </w:rPr>
        <w:t xml:space="preserve"> </w:t>
      </w:r>
      <w:r>
        <w:rPr>
          <w:lang w:val="sr-Cyrl-RS"/>
        </w:rPr>
        <w:t>сваки график одговара једном од посматраних параметара:</w:t>
      </w:r>
    </w:p>
    <w:p w14:paraId="409B0DC3" w14:textId="240468D1" w:rsidR="00B226EA" w:rsidRDefault="00B226EA" w:rsidP="00BB1AD3">
      <w:pPr>
        <w:pStyle w:val="IIInivonaslova-Odeljak"/>
        <w:rPr>
          <w:lang w:val="sr-Cyrl-RS"/>
        </w:rPr>
      </w:pPr>
      <w:bookmarkStart w:id="34" w:name="_Toc31403141"/>
      <w:r>
        <w:rPr>
          <w:lang w:val="sr-Cyrl-RS"/>
        </w:rPr>
        <w:t>Варијабилна стопа смртности</w:t>
      </w:r>
      <w:bookmarkEnd w:id="34"/>
    </w:p>
    <w:p w14:paraId="5BAA7627" w14:textId="0CFB4727" w:rsidR="00B226EA" w:rsidRPr="00BB1AD3" w:rsidRDefault="00BB1AD3" w:rsidP="00BB1AD3">
      <w:pPr>
        <w:pStyle w:val="Osnovnitekst"/>
        <w:spacing w:line="240" w:lineRule="auto"/>
        <w:rPr>
          <w:lang w:val="sr-Cyrl-RS"/>
        </w:rPr>
      </w:pPr>
      <w:r>
        <w:rPr>
          <w:lang w:val="sr-Cyrl-RS"/>
        </w:rPr>
        <w:t>Графикон на којем се приказује резултат варирања стопе смртности између вредности од 0 до 1 налази се у наставку:</w:t>
      </w:r>
    </w:p>
    <w:p w14:paraId="4C31A858" w14:textId="3A683757" w:rsidR="00435D97" w:rsidRDefault="00F354B4" w:rsidP="00F354B4">
      <w:pPr>
        <w:pStyle w:val="Osnovnitekst"/>
        <w:spacing w:line="240" w:lineRule="auto"/>
        <w:rPr>
          <w:lang w:val="en-GB"/>
        </w:rPr>
      </w:pPr>
      <w:r>
        <w:rPr>
          <w:noProof/>
        </w:rPr>
        <w:lastRenderedPageBreak/>
        <w:drawing>
          <wp:inline distT="0" distB="0" distL="0" distR="0" wp14:anchorId="470ADE19" wp14:editId="116AC627">
            <wp:extent cx="5399405" cy="2581275"/>
            <wp:effectExtent l="0" t="0" r="0" b="0"/>
            <wp:docPr id="2" name="Chart 2">
              <a:extLst xmlns:a="http://schemas.openxmlformats.org/drawingml/2006/main">
                <a:ext uri="{FF2B5EF4-FFF2-40B4-BE49-F238E27FC236}">
                  <a16:creationId xmlns:a16="http://schemas.microsoft.com/office/drawing/2014/main" id="{48418E04-4BD6-4196-953C-F9D9CC432D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22C1922" w14:textId="1EE54B42" w:rsidR="00F354B4" w:rsidRDefault="00F354B4" w:rsidP="00F354B4">
      <w:pPr>
        <w:pStyle w:val="Osnovnitekst"/>
        <w:spacing w:line="240" w:lineRule="auto"/>
        <w:jc w:val="center"/>
        <w:rPr>
          <w:b/>
          <w:bCs/>
          <w:sz w:val="20"/>
          <w:szCs w:val="20"/>
          <w:lang w:val="sr-Cyrl-RS"/>
        </w:rPr>
      </w:pPr>
      <w:r>
        <w:rPr>
          <w:b/>
          <w:bCs/>
          <w:sz w:val="20"/>
          <w:szCs w:val="20"/>
          <w:lang w:val="sr-Cyrl-RS"/>
        </w:rPr>
        <w:t>График 1</w:t>
      </w:r>
      <w:r w:rsidRPr="00552462">
        <w:rPr>
          <w:b/>
          <w:bCs/>
          <w:sz w:val="20"/>
          <w:szCs w:val="20"/>
          <w:lang w:val="sr-Cyrl-RS"/>
        </w:rPr>
        <w:t xml:space="preserve">. </w:t>
      </w:r>
      <w:r w:rsidR="006465F3">
        <w:rPr>
          <w:b/>
          <w:bCs/>
          <w:sz w:val="20"/>
          <w:szCs w:val="20"/>
          <w:lang w:val="sr-Cyrl-RS"/>
        </w:rPr>
        <w:t xml:space="preserve">Резултат 5000 симулација са променљивом вредношћу </w:t>
      </w:r>
      <w:r w:rsidR="006465F3">
        <w:rPr>
          <w:b/>
          <w:bCs/>
          <w:i/>
          <w:iCs/>
          <w:sz w:val="20"/>
          <w:szCs w:val="20"/>
          <w:lang w:val="en-GB"/>
        </w:rPr>
        <w:t>Mortality</w:t>
      </w:r>
      <w:r w:rsidR="006465F3" w:rsidRPr="006465F3">
        <w:rPr>
          <w:b/>
          <w:bCs/>
          <w:i/>
          <w:iCs/>
          <w:sz w:val="20"/>
          <w:szCs w:val="20"/>
          <w:lang w:val="sr-Cyrl-RS"/>
        </w:rPr>
        <w:t xml:space="preserve"> </w:t>
      </w:r>
      <w:r w:rsidR="006465F3">
        <w:rPr>
          <w:b/>
          <w:bCs/>
          <w:i/>
          <w:iCs/>
          <w:sz w:val="20"/>
          <w:szCs w:val="20"/>
          <w:lang w:val="en-GB"/>
        </w:rPr>
        <w:t>Rate</w:t>
      </w:r>
      <w:r w:rsidR="006465F3">
        <w:rPr>
          <w:b/>
          <w:bCs/>
          <w:i/>
          <w:iCs/>
          <w:sz w:val="20"/>
          <w:szCs w:val="20"/>
          <w:lang w:val="sr-Cyrl-RS"/>
        </w:rPr>
        <w:t xml:space="preserve"> </w:t>
      </w:r>
      <w:r w:rsidR="006465F3">
        <w:rPr>
          <w:b/>
          <w:bCs/>
          <w:sz w:val="20"/>
          <w:szCs w:val="20"/>
          <w:lang w:val="sr-Cyrl-RS"/>
        </w:rPr>
        <w:t>параметра</w:t>
      </w:r>
    </w:p>
    <w:p w14:paraId="5D84DD45" w14:textId="77777777" w:rsidR="00BB1AD3" w:rsidRDefault="00BB1AD3" w:rsidP="00F354B4">
      <w:pPr>
        <w:pStyle w:val="Osnovnitekst"/>
        <w:spacing w:line="240" w:lineRule="auto"/>
        <w:jc w:val="center"/>
        <w:rPr>
          <w:b/>
          <w:bCs/>
          <w:sz w:val="20"/>
          <w:szCs w:val="20"/>
          <w:lang w:val="sr-Cyrl-RS"/>
        </w:rPr>
      </w:pPr>
    </w:p>
    <w:p w14:paraId="4F0C8E51" w14:textId="222C6513" w:rsidR="00BB1AD3" w:rsidRDefault="00BB1AD3" w:rsidP="00BB1AD3">
      <w:pPr>
        <w:pStyle w:val="Osnovnitekst"/>
        <w:spacing w:line="240" w:lineRule="auto"/>
        <w:rPr>
          <w:lang w:val="sr-Cyrl-RS"/>
        </w:rPr>
      </w:pPr>
      <w:r>
        <w:rPr>
          <w:lang w:val="sr-Cyrl-RS"/>
        </w:rPr>
        <w:t>Може се уочити да се појављује експоненцијална расподела трајања епидемиј</w:t>
      </w:r>
      <w:r w:rsidR="003D6499">
        <w:rPr>
          <w:lang w:val="sr-Cyrl-RS"/>
        </w:rPr>
        <w:t>е</w:t>
      </w:r>
      <w:r>
        <w:rPr>
          <w:lang w:val="sr-Cyrl-RS"/>
        </w:rPr>
        <w:t xml:space="preserve">. Приликом тумачења резултата овог графикона можемо игнорисати све симулације чија је вредност стопе смртности изнад оквирно 0.4, зато што у тим случајевима читава популација јако брзо умире (невезано за стање у којем се јединка налази). </w:t>
      </w:r>
    </w:p>
    <w:p w14:paraId="176101F3" w14:textId="3282DC8A" w:rsidR="00BB1AD3" w:rsidRDefault="00CD347A" w:rsidP="00BB1AD3">
      <w:pPr>
        <w:pStyle w:val="Osnovnitekst"/>
        <w:spacing w:line="240" w:lineRule="auto"/>
        <w:rPr>
          <w:lang w:val="sr-Cyrl-RS"/>
        </w:rPr>
      </w:pPr>
      <w:r>
        <w:rPr>
          <w:lang w:val="sr-Cyrl-RS"/>
        </w:rPr>
        <w:t xml:space="preserve">Посматрајући графикон </w:t>
      </w:r>
      <w:r w:rsidR="00BB1AD3">
        <w:rPr>
          <w:lang w:val="sr-Cyrl-RS"/>
        </w:rPr>
        <w:t xml:space="preserve">можемо приметити да је расподела доста равномерна и да се прати тренд </w:t>
      </w:r>
      <w:r>
        <w:rPr>
          <w:lang w:val="sr-Cyrl-RS"/>
        </w:rPr>
        <w:t xml:space="preserve">који наводи на закључак </w:t>
      </w:r>
      <w:r w:rsidR="00BB1AD3">
        <w:rPr>
          <w:lang w:val="sr-Cyrl-RS"/>
        </w:rPr>
        <w:t>да се смањењем стопе смртности благо повећава просечна дужина трајања епидемије.</w:t>
      </w:r>
      <w:r>
        <w:rPr>
          <w:lang w:val="sr-Cyrl-RS"/>
        </w:rPr>
        <w:t xml:space="preserve"> Такође је битно уочити да се јавља велики број симулација у којима је дужина трајања епидемије била већа од 100 јединица времена, док пар симулација приказује епидемије чија је дужина трајања већа од 150 јединица времена.</w:t>
      </w:r>
    </w:p>
    <w:p w14:paraId="6DE35C79" w14:textId="2BC9B2C3" w:rsidR="00BB1AD3" w:rsidRDefault="00BB1AD3" w:rsidP="00BB1AD3">
      <w:pPr>
        <w:pStyle w:val="IIInivonaslova-Odeljak"/>
        <w:rPr>
          <w:lang w:val="sr-Cyrl-RS"/>
        </w:rPr>
      </w:pPr>
      <w:bookmarkStart w:id="35" w:name="_Toc31403142"/>
      <w:r>
        <w:rPr>
          <w:lang w:val="sr-Cyrl-RS"/>
        </w:rPr>
        <w:t xml:space="preserve">Варијабилна стопа смртности </w:t>
      </w:r>
      <w:r w:rsidR="008B2A4F">
        <w:rPr>
          <w:lang w:val="sr-Cyrl-RS"/>
        </w:rPr>
        <w:t>заражених</w:t>
      </w:r>
      <w:r>
        <w:rPr>
          <w:lang w:val="sr-Cyrl-RS"/>
        </w:rPr>
        <w:t xml:space="preserve"> јединки</w:t>
      </w:r>
      <w:bookmarkEnd w:id="35"/>
    </w:p>
    <w:p w14:paraId="762B689B" w14:textId="1FF18472" w:rsidR="00BB1AD3" w:rsidRPr="00BB1AD3" w:rsidRDefault="00BB1AD3" w:rsidP="00BB1AD3">
      <w:pPr>
        <w:pStyle w:val="Osnovnitekst"/>
        <w:spacing w:line="240" w:lineRule="auto"/>
        <w:rPr>
          <w:lang w:val="sr-Cyrl-RS"/>
        </w:rPr>
      </w:pPr>
      <w:r>
        <w:rPr>
          <w:lang w:val="sr-Cyrl-RS"/>
        </w:rPr>
        <w:t xml:space="preserve">Графикон на којем се приказује резултат варирања стопе смртности </w:t>
      </w:r>
      <w:r w:rsidR="008B2A4F">
        <w:rPr>
          <w:lang w:val="sr-Cyrl-RS"/>
        </w:rPr>
        <w:t>заражених</w:t>
      </w:r>
      <w:r>
        <w:rPr>
          <w:lang w:val="sr-Cyrl-RS"/>
        </w:rPr>
        <w:t xml:space="preserve"> јединки између вредности од 0 до 1 налази се у наставку:</w:t>
      </w:r>
    </w:p>
    <w:p w14:paraId="414EE8AB" w14:textId="0B40B7C6" w:rsidR="00BD301A" w:rsidRDefault="00BD301A" w:rsidP="00F354B4">
      <w:pPr>
        <w:pStyle w:val="Osnovnitekst"/>
        <w:spacing w:line="240" w:lineRule="auto"/>
        <w:jc w:val="center"/>
        <w:rPr>
          <w:b/>
          <w:bCs/>
          <w:sz w:val="20"/>
          <w:szCs w:val="20"/>
          <w:lang w:val="sr-Cyrl-RS"/>
        </w:rPr>
      </w:pPr>
    </w:p>
    <w:p w14:paraId="4CD6DDA0" w14:textId="331F1496" w:rsidR="00BD301A" w:rsidRPr="006465F3" w:rsidRDefault="00BD301A" w:rsidP="00F354B4">
      <w:pPr>
        <w:pStyle w:val="Osnovnitekst"/>
        <w:spacing w:line="240" w:lineRule="auto"/>
        <w:jc w:val="center"/>
        <w:rPr>
          <w:b/>
          <w:bCs/>
          <w:sz w:val="20"/>
          <w:szCs w:val="20"/>
          <w:lang w:val="sr-Cyrl-RS"/>
        </w:rPr>
      </w:pPr>
      <w:r>
        <w:rPr>
          <w:noProof/>
        </w:rPr>
        <w:drawing>
          <wp:inline distT="0" distB="0" distL="0" distR="0" wp14:anchorId="4A657ACF" wp14:editId="1E6B23ED">
            <wp:extent cx="5399405" cy="2476500"/>
            <wp:effectExtent l="0" t="0" r="0" b="0"/>
            <wp:docPr id="3" name="Chart 3">
              <a:extLst xmlns:a="http://schemas.openxmlformats.org/drawingml/2006/main">
                <a:ext uri="{FF2B5EF4-FFF2-40B4-BE49-F238E27FC236}">
                  <a16:creationId xmlns:a16="http://schemas.microsoft.com/office/drawing/2014/main" id="{C4F2F3D2-9F23-40F0-9AD2-291E96CB47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FA6DD78" w14:textId="26AFC24F" w:rsidR="00276A33" w:rsidRDefault="00276A33" w:rsidP="00276A33">
      <w:pPr>
        <w:pStyle w:val="Osnovnitekst"/>
        <w:spacing w:line="240" w:lineRule="auto"/>
        <w:jc w:val="center"/>
        <w:rPr>
          <w:b/>
          <w:bCs/>
          <w:sz w:val="20"/>
          <w:szCs w:val="20"/>
          <w:lang w:val="sr-Cyrl-RS"/>
        </w:rPr>
      </w:pPr>
      <w:r>
        <w:rPr>
          <w:b/>
          <w:bCs/>
          <w:sz w:val="20"/>
          <w:szCs w:val="20"/>
          <w:lang w:val="sr-Cyrl-RS"/>
        </w:rPr>
        <w:t xml:space="preserve">График </w:t>
      </w:r>
      <w:r w:rsidRPr="00276A33">
        <w:rPr>
          <w:b/>
          <w:bCs/>
          <w:sz w:val="20"/>
          <w:szCs w:val="20"/>
          <w:lang w:val="sr-Cyrl-RS"/>
        </w:rPr>
        <w:t>2</w:t>
      </w:r>
      <w:r w:rsidRPr="00552462">
        <w:rPr>
          <w:b/>
          <w:bCs/>
          <w:sz w:val="20"/>
          <w:szCs w:val="20"/>
          <w:lang w:val="sr-Cyrl-RS"/>
        </w:rPr>
        <w:t xml:space="preserve">. </w:t>
      </w:r>
      <w:r>
        <w:rPr>
          <w:b/>
          <w:bCs/>
          <w:sz w:val="20"/>
          <w:szCs w:val="20"/>
          <w:lang w:val="sr-Cyrl-RS"/>
        </w:rPr>
        <w:t xml:space="preserve">Резултат 5000 симулација са променљивом вредношћу </w:t>
      </w:r>
      <w:r>
        <w:rPr>
          <w:b/>
          <w:bCs/>
          <w:i/>
          <w:iCs/>
          <w:sz w:val="20"/>
          <w:szCs w:val="20"/>
          <w:lang w:val="en-GB"/>
        </w:rPr>
        <w:t>Infected</w:t>
      </w:r>
      <w:r w:rsidRPr="00276A33">
        <w:rPr>
          <w:b/>
          <w:bCs/>
          <w:i/>
          <w:iCs/>
          <w:sz w:val="20"/>
          <w:szCs w:val="20"/>
          <w:lang w:val="sr-Cyrl-RS"/>
        </w:rPr>
        <w:t xml:space="preserve"> </w:t>
      </w:r>
      <w:r>
        <w:rPr>
          <w:b/>
          <w:bCs/>
          <w:i/>
          <w:iCs/>
          <w:sz w:val="20"/>
          <w:szCs w:val="20"/>
          <w:lang w:val="en-GB"/>
        </w:rPr>
        <w:t>Mortality</w:t>
      </w:r>
      <w:r w:rsidRPr="006465F3">
        <w:rPr>
          <w:b/>
          <w:bCs/>
          <w:i/>
          <w:iCs/>
          <w:sz w:val="20"/>
          <w:szCs w:val="20"/>
          <w:lang w:val="sr-Cyrl-RS"/>
        </w:rPr>
        <w:t xml:space="preserve"> </w:t>
      </w:r>
      <w:r>
        <w:rPr>
          <w:b/>
          <w:bCs/>
          <w:i/>
          <w:iCs/>
          <w:sz w:val="20"/>
          <w:szCs w:val="20"/>
          <w:lang w:val="en-GB"/>
        </w:rPr>
        <w:t>Rate</w:t>
      </w:r>
      <w:r>
        <w:rPr>
          <w:b/>
          <w:bCs/>
          <w:i/>
          <w:iCs/>
          <w:sz w:val="20"/>
          <w:szCs w:val="20"/>
          <w:lang w:val="sr-Cyrl-RS"/>
        </w:rPr>
        <w:t xml:space="preserve"> </w:t>
      </w:r>
      <w:r>
        <w:rPr>
          <w:b/>
          <w:bCs/>
          <w:sz w:val="20"/>
          <w:szCs w:val="20"/>
          <w:lang w:val="sr-Cyrl-RS"/>
        </w:rPr>
        <w:t>параметра</w:t>
      </w:r>
    </w:p>
    <w:p w14:paraId="0288CE7E" w14:textId="248DDBC0" w:rsidR="002F3FFF" w:rsidRDefault="002F3FFF" w:rsidP="002F3FFF">
      <w:pPr>
        <w:pStyle w:val="Osnovnitekst"/>
        <w:spacing w:line="240" w:lineRule="auto"/>
        <w:rPr>
          <w:lang w:val="sr-Cyrl-RS"/>
        </w:rPr>
      </w:pPr>
      <w:r>
        <w:rPr>
          <w:lang w:val="sr-Cyrl-RS"/>
        </w:rPr>
        <w:lastRenderedPageBreak/>
        <w:t xml:space="preserve">Као и на претходном графикону, и овде се може уочити појављивање експоненцијалне расподеле </w:t>
      </w:r>
      <w:r w:rsidR="003D6499">
        <w:rPr>
          <w:lang w:val="sr-Cyrl-RS"/>
        </w:rPr>
        <w:t>дужине трајања епидемије</w:t>
      </w:r>
      <w:r w:rsidR="00CD347A">
        <w:rPr>
          <w:lang w:val="sr-Cyrl-RS"/>
        </w:rPr>
        <w:t>, само што је у овом случају експоненцијална функција стрмија него претходна.</w:t>
      </w:r>
      <w:r w:rsidR="00607D41" w:rsidRPr="00607D41">
        <w:rPr>
          <w:lang w:val="sr-Cyrl-RS"/>
        </w:rPr>
        <w:t xml:space="preserve"> </w:t>
      </w:r>
      <w:r w:rsidR="00607D41">
        <w:rPr>
          <w:lang w:val="sr-Cyrl-RS"/>
        </w:rPr>
        <w:t>На овом графикону не треба игнорисати вредности параметра веће од 0.4 зато што је могуће да је анализирана болест која је изузетно летална.</w:t>
      </w:r>
    </w:p>
    <w:p w14:paraId="44575482" w14:textId="77777777" w:rsidR="00820349" w:rsidRDefault="00607D41" w:rsidP="002F3FFF">
      <w:pPr>
        <w:pStyle w:val="Osnovnitekst"/>
        <w:spacing w:line="240" w:lineRule="auto"/>
        <w:rPr>
          <w:lang w:val="sr-Cyrl-RS"/>
        </w:rPr>
      </w:pPr>
      <w:r>
        <w:rPr>
          <w:lang w:val="sr-Cyrl-RS"/>
        </w:rPr>
        <w:t xml:space="preserve">Стрмија експоненцијална функција у овом случају означава да овај параметар </w:t>
      </w:r>
      <w:r w:rsidR="00820349">
        <w:rPr>
          <w:lang w:val="sr-Cyrl-RS"/>
        </w:rPr>
        <w:t>драстично утиче</w:t>
      </w:r>
      <w:r>
        <w:rPr>
          <w:lang w:val="sr-Cyrl-RS"/>
        </w:rPr>
        <w:t xml:space="preserve"> на трајање епидемије једино</w:t>
      </w:r>
      <w:r w:rsidR="00820349">
        <w:rPr>
          <w:lang w:val="sr-Cyrl-RS"/>
        </w:rPr>
        <w:t xml:space="preserve"> када он тежи својим екстермним вредностима – 0 као минимуму, и 1 као максимуму. Ако посматрамо где се тачке налазе на графикону ако гледамо вредности параметра између 0.2 и 0.6, уочићемо да дужина трајања епидемија не прелази 15 јединица времена, док је углавном концентрисана између вредности 0 и 10.</w:t>
      </w:r>
    </w:p>
    <w:p w14:paraId="0A2F3595" w14:textId="13F46697" w:rsidR="00CD347A" w:rsidRDefault="00607D41" w:rsidP="00820349">
      <w:pPr>
        <w:pStyle w:val="Osnovnitekst"/>
        <w:spacing w:line="240" w:lineRule="auto"/>
        <w:rPr>
          <w:lang w:val="sr-Cyrl-RS"/>
        </w:rPr>
      </w:pPr>
      <w:r>
        <w:rPr>
          <w:lang w:val="sr-Cyrl-RS"/>
        </w:rPr>
        <w:t xml:space="preserve"> Треба уочити да међу овим симулацијама постоји само једна симулација чија је дужина трајања епидемије износила више од 50 јединица времена, док су све остале симулације имале</w:t>
      </w:r>
      <w:r w:rsidR="00820349">
        <w:rPr>
          <w:lang w:val="sr-Cyrl-RS"/>
        </w:rPr>
        <w:t xml:space="preserve"> углавном доста</w:t>
      </w:r>
      <w:r>
        <w:rPr>
          <w:lang w:val="sr-Cyrl-RS"/>
        </w:rPr>
        <w:t xml:space="preserve"> краће трајање епидемиј</w:t>
      </w:r>
      <w:r w:rsidR="00820349">
        <w:rPr>
          <w:lang w:val="sr-Cyrl-RS"/>
        </w:rPr>
        <w:t>е</w:t>
      </w:r>
      <w:r>
        <w:rPr>
          <w:lang w:val="sr-Cyrl-RS"/>
        </w:rPr>
        <w:t>.</w:t>
      </w:r>
      <w:r w:rsidR="00CD347A">
        <w:rPr>
          <w:lang w:val="sr-Cyrl-RS"/>
        </w:rPr>
        <w:t xml:space="preserve"> </w:t>
      </w:r>
    </w:p>
    <w:p w14:paraId="5BCDF713" w14:textId="758F9EBC" w:rsidR="00820349" w:rsidRDefault="00820349" w:rsidP="00820349">
      <w:pPr>
        <w:pStyle w:val="IIInivonaslova-Odeljak"/>
        <w:rPr>
          <w:lang w:val="sr-Cyrl-RS"/>
        </w:rPr>
      </w:pPr>
      <w:bookmarkStart w:id="36" w:name="_Toc31403143"/>
      <w:r>
        <w:rPr>
          <w:lang w:val="sr-Cyrl-RS"/>
        </w:rPr>
        <w:t>Варијабилна стопа опоравка</w:t>
      </w:r>
      <w:bookmarkEnd w:id="36"/>
      <w:r>
        <w:rPr>
          <w:lang w:val="sr-Cyrl-RS"/>
        </w:rPr>
        <w:t xml:space="preserve"> </w:t>
      </w:r>
    </w:p>
    <w:p w14:paraId="078C8D4A" w14:textId="4DAFC43C" w:rsidR="00820349" w:rsidRPr="00BB1AD3" w:rsidRDefault="00820349" w:rsidP="00820349">
      <w:pPr>
        <w:pStyle w:val="Osnovnitekst"/>
        <w:spacing w:line="240" w:lineRule="auto"/>
        <w:rPr>
          <w:lang w:val="sr-Cyrl-RS"/>
        </w:rPr>
      </w:pPr>
      <w:r>
        <w:rPr>
          <w:lang w:val="sr-Cyrl-RS"/>
        </w:rPr>
        <w:t>Графикон на којем се приказује резултат варирања стопе опоравка између вредности од 0 до 1 налази се у наставку:</w:t>
      </w:r>
    </w:p>
    <w:p w14:paraId="3FBE181B" w14:textId="77777777" w:rsidR="002F3FFF" w:rsidRDefault="002F3FFF" w:rsidP="00276A33">
      <w:pPr>
        <w:pStyle w:val="Osnovnitekst"/>
        <w:spacing w:line="240" w:lineRule="auto"/>
        <w:jc w:val="center"/>
        <w:rPr>
          <w:b/>
          <w:bCs/>
          <w:sz w:val="20"/>
          <w:szCs w:val="20"/>
          <w:lang w:val="sr-Cyrl-RS"/>
        </w:rPr>
      </w:pPr>
    </w:p>
    <w:p w14:paraId="1B345334" w14:textId="64CA72E7" w:rsidR="00B73552" w:rsidRDefault="00B73552" w:rsidP="00276A33">
      <w:pPr>
        <w:pStyle w:val="Osnovnitekst"/>
        <w:spacing w:line="240" w:lineRule="auto"/>
        <w:jc w:val="center"/>
        <w:rPr>
          <w:b/>
          <w:bCs/>
          <w:sz w:val="20"/>
          <w:szCs w:val="20"/>
          <w:lang w:val="sr-Cyrl-RS"/>
        </w:rPr>
      </w:pPr>
      <w:r>
        <w:rPr>
          <w:noProof/>
        </w:rPr>
        <w:drawing>
          <wp:inline distT="0" distB="0" distL="0" distR="0" wp14:anchorId="45A706EC" wp14:editId="57907DB0">
            <wp:extent cx="5399405" cy="2581275"/>
            <wp:effectExtent l="0" t="0" r="0" b="0"/>
            <wp:docPr id="5" name="Chart 5">
              <a:extLst xmlns:a="http://schemas.openxmlformats.org/drawingml/2006/main">
                <a:ext uri="{FF2B5EF4-FFF2-40B4-BE49-F238E27FC236}">
                  <a16:creationId xmlns:a16="http://schemas.microsoft.com/office/drawing/2014/main" id="{F6AA4EEB-5546-47EB-B526-BE1241527E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94BA4A2" w14:textId="00A8ED2C" w:rsidR="00276A33" w:rsidRDefault="00276A33" w:rsidP="00276A33">
      <w:pPr>
        <w:pStyle w:val="Osnovnitekst"/>
        <w:spacing w:line="240" w:lineRule="auto"/>
        <w:jc w:val="center"/>
        <w:rPr>
          <w:b/>
          <w:bCs/>
          <w:sz w:val="20"/>
          <w:szCs w:val="20"/>
          <w:lang w:val="sr-Cyrl-RS"/>
        </w:rPr>
      </w:pPr>
      <w:r>
        <w:rPr>
          <w:b/>
          <w:bCs/>
          <w:sz w:val="20"/>
          <w:szCs w:val="20"/>
          <w:lang w:val="sr-Cyrl-RS"/>
        </w:rPr>
        <w:t xml:space="preserve">График </w:t>
      </w:r>
      <w:r w:rsidRPr="00276A33">
        <w:rPr>
          <w:b/>
          <w:bCs/>
          <w:sz w:val="20"/>
          <w:szCs w:val="20"/>
          <w:lang w:val="sr-Cyrl-RS"/>
        </w:rPr>
        <w:t>3</w:t>
      </w:r>
      <w:r w:rsidRPr="00552462">
        <w:rPr>
          <w:b/>
          <w:bCs/>
          <w:sz w:val="20"/>
          <w:szCs w:val="20"/>
          <w:lang w:val="sr-Cyrl-RS"/>
        </w:rPr>
        <w:t xml:space="preserve">. </w:t>
      </w:r>
      <w:r>
        <w:rPr>
          <w:b/>
          <w:bCs/>
          <w:sz w:val="20"/>
          <w:szCs w:val="20"/>
          <w:lang w:val="sr-Cyrl-RS"/>
        </w:rPr>
        <w:t xml:space="preserve">Резултат 5000 симулација са променљивом вредношћу </w:t>
      </w:r>
      <w:r>
        <w:rPr>
          <w:b/>
          <w:bCs/>
          <w:i/>
          <w:iCs/>
          <w:sz w:val="20"/>
          <w:szCs w:val="20"/>
          <w:lang w:val="en-GB"/>
        </w:rPr>
        <w:t>Recovery</w:t>
      </w:r>
      <w:r w:rsidRPr="00276A33">
        <w:rPr>
          <w:b/>
          <w:bCs/>
          <w:i/>
          <w:iCs/>
          <w:sz w:val="20"/>
          <w:szCs w:val="20"/>
          <w:lang w:val="sr-Cyrl-RS"/>
        </w:rPr>
        <w:t xml:space="preserve"> </w:t>
      </w:r>
      <w:r>
        <w:rPr>
          <w:b/>
          <w:bCs/>
          <w:i/>
          <w:iCs/>
          <w:sz w:val="20"/>
          <w:szCs w:val="20"/>
          <w:lang w:val="en-GB"/>
        </w:rPr>
        <w:t>Rate</w:t>
      </w:r>
      <w:r>
        <w:rPr>
          <w:b/>
          <w:bCs/>
          <w:i/>
          <w:iCs/>
          <w:sz w:val="20"/>
          <w:szCs w:val="20"/>
          <w:lang w:val="sr-Cyrl-RS"/>
        </w:rPr>
        <w:t xml:space="preserve"> </w:t>
      </w:r>
      <w:r>
        <w:rPr>
          <w:b/>
          <w:bCs/>
          <w:sz w:val="20"/>
          <w:szCs w:val="20"/>
          <w:lang w:val="sr-Cyrl-RS"/>
        </w:rPr>
        <w:t>параметра</w:t>
      </w:r>
    </w:p>
    <w:p w14:paraId="6B9F5D1D" w14:textId="77777777" w:rsidR="008809EF" w:rsidRDefault="008809EF" w:rsidP="00276A33">
      <w:pPr>
        <w:pStyle w:val="Osnovnitekst"/>
        <w:spacing w:line="240" w:lineRule="auto"/>
        <w:jc w:val="center"/>
        <w:rPr>
          <w:b/>
          <w:bCs/>
          <w:sz w:val="20"/>
          <w:szCs w:val="20"/>
          <w:lang w:val="sr-Cyrl-RS"/>
        </w:rPr>
      </w:pPr>
    </w:p>
    <w:p w14:paraId="688903A9" w14:textId="168C5E7E" w:rsidR="00820349" w:rsidRDefault="004003D7" w:rsidP="008809EF">
      <w:pPr>
        <w:pStyle w:val="Osnovnitekst"/>
        <w:spacing w:line="240" w:lineRule="auto"/>
        <w:jc w:val="left"/>
        <w:rPr>
          <w:lang w:val="sr-Cyrl-RS"/>
        </w:rPr>
      </w:pPr>
      <w:r>
        <w:rPr>
          <w:lang w:val="sr-Cyrl-RS"/>
        </w:rPr>
        <w:t xml:space="preserve">Као и претходна два графикона, и </w:t>
      </w:r>
      <w:r w:rsidR="008809EF">
        <w:rPr>
          <w:lang w:val="sr-Cyrl-RS"/>
        </w:rPr>
        <w:t xml:space="preserve">графикон овог параметра прати експоненцијалну расподелу. Разлика између овог графикона и претходних огледа се у томе што су чворови доста равномерније распоређени, али се може уочити да се смањењем вредности стопе опоравка повећава дужина трајања епидемије. Ово је посебно видљиво за вредности параметра између 0 </w:t>
      </w:r>
      <w:r w:rsidR="000C63AB">
        <w:rPr>
          <w:lang w:val="sr-Cyrl-RS"/>
        </w:rPr>
        <w:t>и 0.3.</w:t>
      </w:r>
    </w:p>
    <w:p w14:paraId="74763779" w14:textId="77777777" w:rsidR="00ED36B7" w:rsidRDefault="000C63AB" w:rsidP="008809EF">
      <w:pPr>
        <w:pStyle w:val="Osnovnitekst"/>
        <w:spacing w:line="240" w:lineRule="auto"/>
        <w:jc w:val="left"/>
        <w:rPr>
          <w:lang w:val="sr-Cyrl-RS"/>
        </w:rPr>
      </w:pPr>
      <w:r>
        <w:rPr>
          <w:lang w:val="sr-Cyrl-RS"/>
        </w:rPr>
        <w:t xml:space="preserve">За разлику од графика из поглавља </w:t>
      </w:r>
      <w:r>
        <w:rPr>
          <w:i/>
          <w:iCs/>
          <w:lang w:val="sr-Cyrl-RS"/>
        </w:rPr>
        <w:t xml:space="preserve">4.1.1. </w:t>
      </w:r>
      <w:r>
        <w:rPr>
          <w:lang w:val="sr-Cyrl-RS"/>
        </w:rPr>
        <w:t>овде се не јавља велика фрагментација – као пример, посматрајмо дужину трајања епидемије 120 на оси</w:t>
      </w:r>
      <w:r w:rsidRPr="000C63AB">
        <w:rPr>
          <w:lang w:val="sr-Cyrl-RS"/>
        </w:rPr>
        <w:t xml:space="preserve"> </w:t>
      </w:r>
      <w:r>
        <w:rPr>
          <w:i/>
          <w:iCs/>
          <w:lang w:val="en-GB"/>
        </w:rPr>
        <w:t>Epidemic</w:t>
      </w:r>
      <w:r w:rsidRPr="000C63AB">
        <w:rPr>
          <w:i/>
          <w:iCs/>
          <w:lang w:val="sr-Cyrl-RS"/>
        </w:rPr>
        <w:t xml:space="preserve"> </w:t>
      </w:r>
      <w:r>
        <w:rPr>
          <w:i/>
          <w:iCs/>
          <w:lang w:val="en-GB"/>
        </w:rPr>
        <w:t>duration</w:t>
      </w:r>
      <w:r w:rsidRPr="000C63AB">
        <w:rPr>
          <w:i/>
          <w:iCs/>
          <w:lang w:val="sr-Cyrl-RS"/>
        </w:rPr>
        <w:t xml:space="preserve"> </w:t>
      </w:r>
      <w:r>
        <w:rPr>
          <w:lang w:val="sr-Cyrl-RS"/>
        </w:rPr>
        <w:t xml:space="preserve">оба графикона. Можемо уочити да се на графикону варијабилне стопе смртности јављају симулације са овом дужином трајања епидемије код којих је стопа смртности близу 0.2, али постоје и симулације са истом дужином трајања код којих је стопа смртности близу 0. </w:t>
      </w:r>
    </w:p>
    <w:p w14:paraId="7CE7C529" w14:textId="3E0582C3" w:rsidR="000C63AB" w:rsidRPr="000C63AB" w:rsidRDefault="000C63AB" w:rsidP="008809EF">
      <w:pPr>
        <w:pStyle w:val="Osnovnitekst"/>
        <w:spacing w:line="240" w:lineRule="auto"/>
        <w:jc w:val="left"/>
        <w:rPr>
          <w:b/>
          <w:bCs/>
          <w:sz w:val="20"/>
          <w:szCs w:val="20"/>
          <w:lang w:val="sr-Cyrl-RS"/>
        </w:rPr>
      </w:pPr>
      <w:r>
        <w:rPr>
          <w:lang w:val="sr-Cyrl-RS"/>
        </w:rPr>
        <w:lastRenderedPageBreak/>
        <w:t>На овом графику те појаве нема – дужину трајања епидемије 120 достижу једино симулације код којих је стопа опоравка мања од 0.1.</w:t>
      </w:r>
    </w:p>
    <w:p w14:paraId="4F22A04F" w14:textId="226E14B2" w:rsidR="00820349" w:rsidRDefault="00820349" w:rsidP="00820349">
      <w:pPr>
        <w:pStyle w:val="IIInivonaslova-Odeljak"/>
        <w:rPr>
          <w:lang w:val="sr-Cyrl-RS"/>
        </w:rPr>
      </w:pPr>
      <w:bookmarkStart w:id="37" w:name="_Toc31403144"/>
      <w:r>
        <w:rPr>
          <w:lang w:val="sr-Cyrl-RS"/>
        </w:rPr>
        <w:t xml:space="preserve">Варијабилна стопа </w:t>
      </w:r>
      <w:bookmarkEnd w:id="37"/>
      <w:r w:rsidR="008B2A4F">
        <w:rPr>
          <w:lang w:val="sr-Cyrl-RS"/>
        </w:rPr>
        <w:t>заразности</w:t>
      </w:r>
    </w:p>
    <w:p w14:paraId="7E6CDCE6" w14:textId="77777777" w:rsidR="00820349" w:rsidRPr="00BB1AD3" w:rsidRDefault="00820349" w:rsidP="00820349">
      <w:pPr>
        <w:pStyle w:val="Osnovnitekst"/>
        <w:spacing w:line="240" w:lineRule="auto"/>
        <w:rPr>
          <w:lang w:val="sr-Cyrl-RS"/>
        </w:rPr>
      </w:pPr>
      <w:r>
        <w:rPr>
          <w:lang w:val="sr-Cyrl-RS"/>
        </w:rPr>
        <w:t>Графикон на којем се приказује резултат варирања стопе смртности инфицираних јединки између вредности од 0 до 1 налази се у наставку:</w:t>
      </w:r>
    </w:p>
    <w:p w14:paraId="1F8868A1" w14:textId="77777777" w:rsidR="00820349" w:rsidRDefault="00820349" w:rsidP="00276A33">
      <w:pPr>
        <w:pStyle w:val="Osnovnitekst"/>
        <w:spacing w:line="240" w:lineRule="auto"/>
        <w:jc w:val="center"/>
        <w:rPr>
          <w:b/>
          <w:bCs/>
          <w:sz w:val="20"/>
          <w:szCs w:val="20"/>
          <w:lang w:val="sr-Cyrl-RS"/>
        </w:rPr>
      </w:pPr>
    </w:p>
    <w:p w14:paraId="18014B18" w14:textId="036955D3" w:rsidR="00962C43" w:rsidRDefault="00962C43" w:rsidP="00276A33">
      <w:pPr>
        <w:pStyle w:val="Osnovnitekst"/>
        <w:spacing w:line="240" w:lineRule="auto"/>
        <w:jc w:val="center"/>
        <w:rPr>
          <w:b/>
          <w:bCs/>
          <w:sz w:val="20"/>
          <w:szCs w:val="20"/>
          <w:lang w:val="sr-Cyrl-RS"/>
        </w:rPr>
      </w:pPr>
      <w:r>
        <w:rPr>
          <w:noProof/>
        </w:rPr>
        <w:drawing>
          <wp:inline distT="0" distB="0" distL="0" distR="0" wp14:anchorId="7B0E3F7D" wp14:editId="7EE0DA92">
            <wp:extent cx="5400000" cy="3132000"/>
            <wp:effectExtent l="0" t="0" r="0" b="0"/>
            <wp:docPr id="6" name="Chart 6">
              <a:extLst xmlns:a="http://schemas.openxmlformats.org/drawingml/2006/main">
                <a:ext uri="{FF2B5EF4-FFF2-40B4-BE49-F238E27FC236}">
                  <a16:creationId xmlns:a16="http://schemas.microsoft.com/office/drawing/2014/main" id="{7378F37B-39B9-42BF-AB87-CB7A15EE2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289F872" w14:textId="0A1CA929" w:rsidR="00276A33" w:rsidRDefault="00276A33" w:rsidP="00276A33">
      <w:pPr>
        <w:pStyle w:val="Osnovnitekst"/>
        <w:spacing w:line="240" w:lineRule="auto"/>
        <w:jc w:val="center"/>
        <w:rPr>
          <w:b/>
          <w:bCs/>
          <w:sz w:val="20"/>
          <w:szCs w:val="20"/>
          <w:lang w:val="sr-Cyrl-RS"/>
        </w:rPr>
      </w:pPr>
      <w:r>
        <w:rPr>
          <w:b/>
          <w:bCs/>
          <w:sz w:val="20"/>
          <w:szCs w:val="20"/>
          <w:lang w:val="sr-Cyrl-RS"/>
        </w:rPr>
        <w:t xml:space="preserve">График </w:t>
      </w:r>
      <w:r w:rsidRPr="00276A33">
        <w:rPr>
          <w:b/>
          <w:bCs/>
          <w:sz w:val="20"/>
          <w:szCs w:val="20"/>
          <w:lang w:val="sr-Cyrl-RS"/>
        </w:rPr>
        <w:t>4</w:t>
      </w:r>
      <w:r w:rsidRPr="00552462">
        <w:rPr>
          <w:b/>
          <w:bCs/>
          <w:sz w:val="20"/>
          <w:szCs w:val="20"/>
          <w:lang w:val="sr-Cyrl-RS"/>
        </w:rPr>
        <w:t xml:space="preserve">. </w:t>
      </w:r>
      <w:r>
        <w:rPr>
          <w:b/>
          <w:bCs/>
          <w:sz w:val="20"/>
          <w:szCs w:val="20"/>
          <w:lang w:val="sr-Cyrl-RS"/>
        </w:rPr>
        <w:t xml:space="preserve">Резултат 5000 симулација са променљивом вредношћу </w:t>
      </w:r>
      <w:r>
        <w:rPr>
          <w:b/>
          <w:bCs/>
          <w:i/>
          <w:iCs/>
          <w:sz w:val="20"/>
          <w:szCs w:val="20"/>
          <w:lang w:val="en-GB"/>
        </w:rPr>
        <w:t>Infection</w:t>
      </w:r>
      <w:r w:rsidRPr="00276A33">
        <w:rPr>
          <w:b/>
          <w:bCs/>
          <w:i/>
          <w:iCs/>
          <w:sz w:val="20"/>
          <w:szCs w:val="20"/>
          <w:lang w:val="sr-Cyrl-RS"/>
        </w:rPr>
        <w:t xml:space="preserve"> </w:t>
      </w:r>
      <w:r>
        <w:rPr>
          <w:b/>
          <w:bCs/>
          <w:i/>
          <w:iCs/>
          <w:sz w:val="20"/>
          <w:szCs w:val="20"/>
          <w:lang w:val="en-GB"/>
        </w:rPr>
        <w:t>Rate</w:t>
      </w:r>
      <w:r>
        <w:rPr>
          <w:b/>
          <w:bCs/>
          <w:i/>
          <w:iCs/>
          <w:sz w:val="20"/>
          <w:szCs w:val="20"/>
          <w:lang w:val="sr-Cyrl-RS"/>
        </w:rPr>
        <w:t xml:space="preserve"> </w:t>
      </w:r>
      <w:r>
        <w:rPr>
          <w:b/>
          <w:bCs/>
          <w:sz w:val="20"/>
          <w:szCs w:val="20"/>
          <w:lang w:val="sr-Cyrl-RS"/>
        </w:rPr>
        <w:t>параметра</w:t>
      </w:r>
    </w:p>
    <w:p w14:paraId="06A80BBA" w14:textId="7DAB0B97" w:rsidR="00F354B4" w:rsidRDefault="00ED36B7" w:rsidP="00F354B4">
      <w:pPr>
        <w:pStyle w:val="Osnovnitekst"/>
        <w:spacing w:line="240" w:lineRule="auto"/>
        <w:rPr>
          <w:lang w:val="sr-Cyrl-RS"/>
        </w:rPr>
      </w:pPr>
      <w:r>
        <w:rPr>
          <w:lang w:val="sr-Cyrl-RS"/>
        </w:rPr>
        <w:t>Одмах примећујемо да се овај графикон доста разликује од претходних</w:t>
      </w:r>
      <w:r w:rsidR="00C45F0C" w:rsidRPr="00C45F0C">
        <w:rPr>
          <w:lang w:val="sr-Cyrl-RS"/>
        </w:rPr>
        <w:t xml:space="preserve">. </w:t>
      </w:r>
      <w:r w:rsidR="00C45F0C">
        <w:rPr>
          <w:lang w:val="sr-Cyrl-RS"/>
        </w:rPr>
        <w:t>Најпре, графикон не прати експоненцијалну расподелу, већ широку логаритамску расподелу. Након тога може се уочити да је, за разлику од свих осталих графикона, на овом графикону општа расподела чворова доста равномернија. Чворови нису нагомилани око кратких дужина трајања епидемија, већ су скоро равномерно распрострањени у опсегу од 0 до око 35 јединица времена.</w:t>
      </w:r>
    </w:p>
    <w:p w14:paraId="5945095D" w14:textId="15C2A56D" w:rsidR="00C45F0C" w:rsidRDefault="00C45F0C" w:rsidP="00F354B4">
      <w:pPr>
        <w:pStyle w:val="Osnovnitekst"/>
        <w:spacing w:line="240" w:lineRule="auto"/>
        <w:rPr>
          <w:lang w:val="sr-Cyrl-RS"/>
        </w:rPr>
      </w:pPr>
      <w:r>
        <w:rPr>
          <w:lang w:val="sr-Cyrl-RS"/>
        </w:rPr>
        <w:t xml:space="preserve">Ово се може објаснити тиме што се повећањем стопе инфективности далеко повећава и вероватноћа да се епидемије неће одмах завршити, већ да ће се елементарни догађај инфекције појавити у току симулације. Ова особина доводи до тога да се просечно трајање епидемије помера </w:t>
      </w:r>
      <w:r w:rsidR="000B0CE0">
        <w:rPr>
          <w:lang w:val="sr-Cyrl-RS"/>
        </w:rPr>
        <w:t xml:space="preserve">са једне тачке на </w:t>
      </w:r>
      <w:r w:rsidR="000B0CE0">
        <w:rPr>
          <w:i/>
          <w:iCs/>
          <w:lang w:val="en-GB"/>
        </w:rPr>
        <w:t>x</w:t>
      </w:r>
      <w:r w:rsidR="000B0CE0">
        <w:rPr>
          <w:lang w:val="sr-Cyrl-RS"/>
        </w:rPr>
        <w:t>-оси на читав опсег тачака.</w:t>
      </w:r>
    </w:p>
    <w:p w14:paraId="67510F94" w14:textId="6C462D38" w:rsidR="000B0CE0" w:rsidRPr="000B0CE0" w:rsidRDefault="000B0CE0" w:rsidP="00F354B4">
      <w:pPr>
        <w:pStyle w:val="Osnovnitekst"/>
        <w:spacing w:line="240" w:lineRule="auto"/>
        <w:rPr>
          <w:lang w:val="sr-Cyrl-RS"/>
        </w:rPr>
      </w:pPr>
      <w:r>
        <w:rPr>
          <w:lang w:val="sr-Cyrl-RS"/>
        </w:rPr>
        <w:t xml:space="preserve">Исто се може приметити да максимална дужина трајања епидемије у овим случајевима није велика, штавише мања је у односу на графиконе из поглавља </w:t>
      </w:r>
      <w:r>
        <w:rPr>
          <w:i/>
          <w:iCs/>
          <w:lang w:val="sr-Cyrl-RS"/>
        </w:rPr>
        <w:t xml:space="preserve">4.1.1. </w:t>
      </w:r>
      <w:r>
        <w:rPr>
          <w:lang w:val="sr-Cyrl-RS"/>
        </w:rPr>
        <w:t xml:space="preserve">и </w:t>
      </w:r>
      <w:r>
        <w:rPr>
          <w:i/>
          <w:iCs/>
          <w:lang w:val="sr-Cyrl-RS"/>
        </w:rPr>
        <w:t>4.1.3.</w:t>
      </w:r>
      <w:r>
        <w:rPr>
          <w:lang w:val="sr-Cyrl-RS"/>
        </w:rPr>
        <w:t xml:space="preserve"> Ово се може објаснити тиме што велика вредност стопе инфективности доводи до тога да се читава популација брзо зарази, па се након тога само јављају смрти или опоравци до нестанка епидемиј</w:t>
      </w:r>
      <w:r w:rsidR="00451F9B">
        <w:rPr>
          <w:lang w:val="sr-Cyrl-RS"/>
        </w:rPr>
        <w:t xml:space="preserve">е јер се не јавља </w:t>
      </w:r>
      <w:r w:rsidR="00A26850">
        <w:rPr>
          <w:lang w:val="sr-Cyrl-RS"/>
        </w:rPr>
        <w:t>баланс између броја подложних и броја инфицираних.</w:t>
      </w:r>
    </w:p>
    <w:p w14:paraId="5D32BB34" w14:textId="3CE7A18A" w:rsidR="00820349" w:rsidRDefault="00820349" w:rsidP="00820349">
      <w:pPr>
        <w:pStyle w:val="IIInivonaslova-Odeljak"/>
        <w:rPr>
          <w:lang w:val="sr-Cyrl-RS"/>
        </w:rPr>
      </w:pPr>
      <w:bookmarkStart w:id="38" w:name="_Toc31403145"/>
      <w:r>
        <w:rPr>
          <w:lang w:val="sr-Cyrl-RS"/>
        </w:rPr>
        <w:t>Закључак</w:t>
      </w:r>
      <w:bookmarkEnd w:id="38"/>
    </w:p>
    <w:p w14:paraId="489F26AC" w14:textId="539B3435" w:rsidR="00DE0F5A" w:rsidRDefault="00DE6827" w:rsidP="00DB4E4D">
      <w:pPr>
        <w:pStyle w:val="Osnovnitekst"/>
        <w:spacing w:line="240" w:lineRule="auto"/>
        <w:rPr>
          <w:lang w:val="sr-Cyrl-RS"/>
        </w:rPr>
      </w:pPr>
      <w:r>
        <w:rPr>
          <w:lang w:val="sr-Cyrl-RS"/>
        </w:rPr>
        <w:t>Закључак</w:t>
      </w:r>
      <w:r w:rsidR="00DE0F5A">
        <w:rPr>
          <w:lang w:val="sr-Cyrl-RS"/>
        </w:rPr>
        <w:t xml:space="preserve"> ове анализе јесте да се изолацијом појединачних параметара заиста могу приметити одређене правилности. Битно је напоменути да су покретане симулације пратиле </w:t>
      </w:r>
      <w:r w:rsidR="00DE0F5A">
        <w:rPr>
          <w:lang w:val="sr-Cyrl-RS"/>
        </w:rPr>
        <w:lastRenderedPageBreak/>
        <w:t xml:space="preserve">почетне претпоставке описане у поглављу </w:t>
      </w:r>
      <w:r w:rsidR="00DE0F5A">
        <w:rPr>
          <w:i/>
          <w:iCs/>
          <w:lang w:val="sr-Cyrl-RS"/>
        </w:rPr>
        <w:t xml:space="preserve">4.1. </w:t>
      </w:r>
      <w:r w:rsidR="00DE0F5A">
        <w:rPr>
          <w:lang w:val="sr-Cyrl-RS"/>
        </w:rPr>
        <w:t xml:space="preserve">и да је могуће њиховим променама доста </w:t>
      </w:r>
      <w:r>
        <w:rPr>
          <w:lang w:val="sr-Cyrl-RS"/>
        </w:rPr>
        <w:t>утицати на</w:t>
      </w:r>
      <w:r w:rsidR="00DE0F5A">
        <w:rPr>
          <w:lang w:val="sr-Cyrl-RS"/>
        </w:rPr>
        <w:t xml:space="preserve"> резултате анализе, али да се може очекивати да ће и са другим популацијама резултат бити сличан</w:t>
      </w:r>
      <w:r>
        <w:rPr>
          <w:lang w:val="sr-Cyrl-RS"/>
        </w:rPr>
        <w:t xml:space="preserve"> (</w:t>
      </w:r>
      <w:r w:rsidR="00DE0F5A">
        <w:rPr>
          <w:lang w:val="sr-Cyrl-RS"/>
        </w:rPr>
        <w:t xml:space="preserve">само </w:t>
      </w:r>
      <w:r>
        <w:rPr>
          <w:lang w:val="sr-Cyrl-RS"/>
        </w:rPr>
        <w:t xml:space="preserve">што би тада </w:t>
      </w:r>
      <w:r w:rsidR="00DE0F5A">
        <w:rPr>
          <w:lang w:val="sr-Cyrl-RS"/>
        </w:rPr>
        <w:t xml:space="preserve">просечно трајање епидемије </w:t>
      </w:r>
      <w:r>
        <w:rPr>
          <w:lang w:val="sr-Cyrl-RS"/>
        </w:rPr>
        <w:t xml:space="preserve">било дуже јер </w:t>
      </w:r>
      <w:r w:rsidR="00F10843">
        <w:rPr>
          <w:lang w:val="sr-Cyrl-RS"/>
        </w:rPr>
        <w:t>би</w:t>
      </w:r>
      <w:r>
        <w:rPr>
          <w:lang w:val="sr-Cyrl-RS"/>
        </w:rPr>
        <w:t xml:space="preserve"> </w:t>
      </w:r>
      <w:r w:rsidR="00F10843">
        <w:rPr>
          <w:lang w:val="sr-Cyrl-RS"/>
        </w:rPr>
        <w:t xml:space="preserve">било </w:t>
      </w:r>
      <w:r>
        <w:rPr>
          <w:lang w:val="sr-Cyrl-RS"/>
        </w:rPr>
        <w:t xml:space="preserve">неопходно већи број јединки </w:t>
      </w:r>
      <w:r w:rsidR="00E70AA4">
        <w:rPr>
          <w:lang w:val="sr-Cyrl-RS"/>
        </w:rPr>
        <w:t xml:space="preserve">у просеку </w:t>
      </w:r>
      <w:r>
        <w:rPr>
          <w:lang w:val="sr-Cyrl-RS"/>
        </w:rPr>
        <w:t>излечити).</w:t>
      </w:r>
    </w:p>
    <w:p w14:paraId="16EE6B35" w14:textId="3B34EC64" w:rsidR="005D01A0" w:rsidRDefault="00B041EB" w:rsidP="00DB4E4D">
      <w:pPr>
        <w:pStyle w:val="Osnovnitekst"/>
        <w:spacing w:line="240" w:lineRule="auto"/>
        <w:rPr>
          <w:lang w:val="sr-Cyrl-RS"/>
        </w:rPr>
      </w:pPr>
      <w:r>
        <w:rPr>
          <w:lang w:val="sr-Cyrl-RS"/>
        </w:rPr>
        <w:t>Уз</w:t>
      </w:r>
      <w:r w:rsidR="00B226EA">
        <w:rPr>
          <w:lang w:val="sr-Cyrl-RS"/>
        </w:rPr>
        <w:t xml:space="preserve"> </w:t>
      </w:r>
      <w:r w:rsidR="00DE0F5A">
        <w:rPr>
          <w:lang w:val="sr-Cyrl-RS"/>
        </w:rPr>
        <w:t>ов</w:t>
      </w:r>
      <w:r>
        <w:rPr>
          <w:lang w:val="sr-Cyrl-RS"/>
        </w:rPr>
        <w:t xml:space="preserve">у </w:t>
      </w:r>
      <w:r w:rsidR="00C45F0C">
        <w:rPr>
          <w:lang w:val="sr-Cyrl-RS"/>
        </w:rPr>
        <w:t>кратк</w:t>
      </w:r>
      <w:r>
        <w:rPr>
          <w:lang w:val="sr-Cyrl-RS"/>
        </w:rPr>
        <w:t>у</w:t>
      </w:r>
      <w:r w:rsidR="00820349">
        <w:rPr>
          <w:lang w:val="sr-Cyrl-RS"/>
        </w:rPr>
        <w:t xml:space="preserve"> анализ</w:t>
      </w:r>
      <w:r>
        <w:rPr>
          <w:lang w:val="sr-Cyrl-RS"/>
        </w:rPr>
        <w:t>у</w:t>
      </w:r>
      <w:r w:rsidR="00820349">
        <w:rPr>
          <w:lang w:val="sr-Cyrl-RS"/>
        </w:rPr>
        <w:t xml:space="preserve"> </w:t>
      </w:r>
      <w:r w:rsidR="005D01A0">
        <w:rPr>
          <w:lang w:val="sr-Cyrl-RS"/>
        </w:rPr>
        <w:t>може се отворити дискусија о</w:t>
      </w:r>
      <w:r w:rsidR="00DE0F5A">
        <w:rPr>
          <w:lang w:val="sr-Cyrl-RS"/>
        </w:rPr>
        <w:t xml:space="preserve"> томе да ли је могуће на основу ових резултата одабрати</w:t>
      </w:r>
      <w:r w:rsidR="005D01A0">
        <w:rPr>
          <w:lang w:val="sr-Cyrl-RS"/>
        </w:rPr>
        <w:t xml:space="preserve"> најутицајниј</w:t>
      </w:r>
      <w:r w:rsidR="00DE0F5A">
        <w:rPr>
          <w:lang w:val="sr-Cyrl-RS"/>
        </w:rPr>
        <w:t xml:space="preserve">и </w:t>
      </w:r>
      <w:r w:rsidR="005D01A0">
        <w:rPr>
          <w:lang w:val="sr-Cyrl-RS"/>
        </w:rPr>
        <w:t>парамет</w:t>
      </w:r>
      <w:r w:rsidR="00DE0F5A">
        <w:rPr>
          <w:lang w:val="sr-Cyrl-RS"/>
        </w:rPr>
        <w:t xml:space="preserve">ар </w:t>
      </w:r>
      <w:r w:rsidR="005D01A0">
        <w:rPr>
          <w:lang w:val="sr-Cyrl-RS"/>
        </w:rPr>
        <w:t xml:space="preserve">симулација. </w:t>
      </w:r>
    </w:p>
    <w:p w14:paraId="18D10F1F" w14:textId="2BC64015" w:rsidR="005D01A0" w:rsidRDefault="009730A3" w:rsidP="00DB4E4D">
      <w:pPr>
        <w:pStyle w:val="Osnovnitekst"/>
        <w:spacing w:line="240" w:lineRule="auto"/>
        <w:rPr>
          <w:lang w:val="sr-Cyrl-RS"/>
        </w:rPr>
      </w:pPr>
      <w:r>
        <w:rPr>
          <w:lang w:val="sr-Cyrl-RS"/>
        </w:rPr>
        <w:t>Посматрајући графиконе</w:t>
      </w:r>
      <w:r w:rsidR="00DE0F5A">
        <w:rPr>
          <w:lang w:val="sr-Cyrl-RS"/>
        </w:rPr>
        <w:t xml:space="preserve"> добијен</w:t>
      </w:r>
      <w:r>
        <w:rPr>
          <w:lang w:val="sr-Cyrl-RS"/>
        </w:rPr>
        <w:t>е приликом анализе</w:t>
      </w:r>
      <w:r w:rsidR="00DE0F5A">
        <w:rPr>
          <w:lang w:val="sr-Cyrl-RS"/>
        </w:rPr>
        <w:t xml:space="preserve"> могу </w:t>
      </w:r>
      <w:r w:rsidR="005D01A0">
        <w:rPr>
          <w:lang w:val="sr-Cyrl-RS"/>
        </w:rPr>
        <w:t xml:space="preserve">се издвојити </w:t>
      </w:r>
      <w:r w:rsidR="00DE0F5A">
        <w:rPr>
          <w:lang w:val="sr-Cyrl-RS"/>
        </w:rPr>
        <w:t>два кандидат параметра</w:t>
      </w:r>
      <w:r w:rsidR="005D01A0">
        <w:rPr>
          <w:lang w:val="sr-Cyrl-RS"/>
        </w:rPr>
        <w:t xml:space="preserve"> </w:t>
      </w:r>
      <w:r w:rsidR="00DE0F5A">
        <w:rPr>
          <w:lang w:val="sr-Cyrl-RS"/>
        </w:rPr>
        <w:t xml:space="preserve">– </w:t>
      </w:r>
      <w:r w:rsidR="005D01A0" w:rsidRPr="005D01A0">
        <w:rPr>
          <w:b/>
          <w:bCs/>
          <w:lang w:val="sr-Cyrl-RS"/>
        </w:rPr>
        <w:t>стопа опоравка</w:t>
      </w:r>
      <w:r w:rsidR="005D01A0">
        <w:rPr>
          <w:lang w:val="sr-Cyrl-RS"/>
        </w:rPr>
        <w:t xml:space="preserve"> </w:t>
      </w:r>
      <w:r w:rsidR="00DE0F5A">
        <w:rPr>
          <w:lang w:val="sr-Cyrl-RS"/>
        </w:rPr>
        <w:t>и</w:t>
      </w:r>
      <w:r w:rsidR="005D01A0">
        <w:rPr>
          <w:lang w:val="sr-Cyrl-RS"/>
        </w:rPr>
        <w:t xml:space="preserve"> </w:t>
      </w:r>
      <w:r w:rsidR="005D01A0" w:rsidRPr="005D01A0">
        <w:rPr>
          <w:b/>
          <w:bCs/>
          <w:lang w:val="sr-Cyrl-RS"/>
        </w:rPr>
        <w:t>стопа инфективности</w:t>
      </w:r>
      <w:r w:rsidR="005D01A0">
        <w:rPr>
          <w:lang w:val="sr-Cyrl-RS"/>
        </w:rPr>
        <w:t>. Стопа опоравка је кандидат за најутицанијији параметар зато што се са највећом сигурношћу може одредити њен утицај</w:t>
      </w:r>
      <w:r w:rsidR="002A6D55">
        <w:rPr>
          <w:lang w:val="sr-Cyrl-RS"/>
        </w:rPr>
        <w:t xml:space="preserve"> на трајање епидемије</w:t>
      </w:r>
      <w:r w:rsidR="005D01A0">
        <w:rPr>
          <w:lang w:val="sr-Cyrl-RS"/>
        </w:rPr>
        <w:t xml:space="preserve"> у односу на остале параметре. </w:t>
      </w:r>
      <w:r w:rsidR="002A6D55">
        <w:rPr>
          <w:lang w:val="sr-Cyrl-RS"/>
        </w:rPr>
        <w:t>С друге стране, с</w:t>
      </w:r>
      <w:r w:rsidR="005D01A0">
        <w:rPr>
          <w:lang w:val="sr-Cyrl-RS"/>
        </w:rPr>
        <w:t xml:space="preserve">топа инфективности </w:t>
      </w:r>
      <w:r w:rsidR="002A6D55">
        <w:rPr>
          <w:lang w:val="sr-Cyrl-RS"/>
        </w:rPr>
        <w:t>се може сматрати</w:t>
      </w:r>
      <w:r w:rsidR="005D01A0">
        <w:rPr>
          <w:lang w:val="sr-Cyrl-RS"/>
        </w:rPr>
        <w:t xml:space="preserve"> кандидат</w:t>
      </w:r>
      <w:r w:rsidR="002A6D55">
        <w:rPr>
          <w:lang w:val="sr-Cyrl-RS"/>
        </w:rPr>
        <w:t>ом</w:t>
      </w:r>
      <w:r w:rsidR="005D01A0">
        <w:rPr>
          <w:lang w:val="sr-Cyrl-RS"/>
        </w:rPr>
        <w:t xml:space="preserve"> зато што </w:t>
      </w:r>
      <w:r w:rsidR="00DE0F5A">
        <w:rPr>
          <w:lang w:val="sr-Cyrl-RS"/>
        </w:rPr>
        <w:t xml:space="preserve">је трајање епидемије највише нестабилно </w:t>
      </w:r>
      <w:r w:rsidR="002A6D55">
        <w:rPr>
          <w:lang w:val="sr-Cyrl-RS"/>
        </w:rPr>
        <w:t>када</w:t>
      </w:r>
      <w:r w:rsidR="00DE0F5A">
        <w:rPr>
          <w:lang w:val="sr-Cyrl-RS"/>
        </w:rPr>
        <w:t xml:space="preserve"> се овај параметар варира. </w:t>
      </w:r>
    </w:p>
    <w:p w14:paraId="5C38A289" w14:textId="00DDB81B" w:rsidR="0018334A" w:rsidRPr="00454B32" w:rsidRDefault="005D01A0" w:rsidP="00486898">
      <w:pPr>
        <w:pStyle w:val="Osnovnitekst"/>
        <w:spacing w:line="240" w:lineRule="auto"/>
        <w:rPr>
          <w:lang w:val="en-GB"/>
        </w:rPr>
      </w:pPr>
      <w:r>
        <w:rPr>
          <w:lang w:val="sr-Cyrl-RS"/>
        </w:rPr>
        <w:t xml:space="preserve">Свакако, неопходно је детаљније тестирати и </w:t>
      </w:r>
      <w:r w:rsidR="00DE0F5A">
        <w:rPr>
          <w:lang w:val="sr-Cyrl-RS"/>
        </w:rPr>
        <w:t>конфигурисати</w:t>
      </w:r>
      <w:r>
        <w:rPr>
          <w:lang w:val="sr-Cyrl-RS"/>
        </w:rPr>
        <w:t xml:space="preserve"> параметре </w:t>
      </w:r>
      <w:r w:rsidR="00DE0F5A">
        <w:rPr>
          <w:lang w:val="sr-Cyrl-RS"/>
        </w:rPr>
        <w:t xml:space="preserve">и почетна стања симулација </w:t>
      </w:r>
      <w:r>
        <w:rPr>
          <w:lang w:val="sr-Cyrl-RS"/>
        </w:rPr>
        <w:t>како би се потврдил</w:t>
      </w:r>
      <w:r w:rsidR="008454ED">
        <w:rPr>
          <w:lang w:val="sr-Cyrl-RS"/>
        </w:rPr>
        <w:t>о да ли је овај података могуће одредити</w:t>
      </w:r>
      <w:r>
        <w:rPr>
          <w:lang w:val="sr-Cyrl-RS"/>
        </w:rPr>
        <w:t xml:space="preserve">. Ово укључује промене иницијалне популације, </w:t>
      </w:r>
      <w:r w:rsidR="00DE0F5A">
        <w:rPr>
          <w:lang w:val="sr-Cyrl-RS"/>
        </w:rPr>
        <w:t>број покренутих симулација, и стохастичког модела коришћеног за симулирање.</w:t>
      </w:r>
    </w:p>
    <w:p w14:paraId="0DCF16F9" w14:textId="2E0B5028" w:rsidR="00ED589F" w:rsidRPr="00A430CC" w:rsidRDefault="0060150C" w:rsidP="00547A2A">
      <w:pPr>
        <w:pStyle w:val="Inivonaslova-Poglavlje"/>
        <w:rPr>
          <w:lang w:val="sr-Cyrl-RS"/>
        </w:rPr>
      </w:pPr>
      <w:bookmarkStart w:id="39" w:name="_Toc31403146"/>
      <w:r>
        <w:rPr>
          <w:lang w:val="sr-Cyrl-RS"/>
        </w:rPr>
        <w:lastRenderedPageBreak/>
        <w:t xml:space="preserve">Тачке </w:t>
      </w:r>
      <w:r w:rsidR="004C6C82">
        <w:rPr>
          <w:lang w:val="sr-Cyrl-RS"/>
        </w:rPr>
        <w:t>унапређења</w:t>
      </w:r>
      <w:r>
        <w:rPr>
          <w:lang w:val="sr-Cyrl-RS"/>
        </w:rPr>
        <w:t xml:space="preserve"> и </w:t>
      </w:r>
      <w:r w:rsidR="004C6C82">
        <w:rPr>
          <w:lang w:val="sr-Cyrl-RS"/>
        </w:rPr>
        <w:t>проширења</w:t>
      </w:r>
      <w:r>
        <w:rPr>
          <w:lang w:val="sr-Cyrl-RS"/>
        </w:rPr>
        <w:t xml:space="preserve"> апликације</w:t>
      </w:r>
      <w:bookmarkEnd w:id="39"/>
    </w:p>
    <w:p w14:paraId="560791B9" w14:textId="0B6AEC09" w:rsidR="007A0655" w:rsidRDefault="00B552FF" w:rsidP="0059454E">
      <w:pPr>
        <w:pStyle w:val="Osnovnitekst"/>
        <w:spacing w:line="240" w:lineRule="auto"/>
        <w:rPr>
          <w:lang w:val="sr-Cyrl-RS"/>
        </w:rPr>
      </w:pPr>
      <w:r>
        <w:rPr>
          <w:lang w:val="sr-Cyrl-RS"/>
        </w:rPr>
        <w:t>У</w:t>
      </w:r>
      <w:r w:rsidR="00B72437">
        <w:rPr>
          <w:lang w:val="sr-Cyrl-RS"/>
        </w:rPr>
        <w:t xml:space="preserve"> последњем поглављу овог документа дискутују се могуће тачке унапређења и тачке проширења система</w:t>
      </w:r>
      <w:r w:rsidR="008C7FB9">
        <w:rPr>
          <w:lang w:val="sr-Cyrl-RS"/>
        </w:rPr>
        <w:t xml:space="preserve">. </w:t>
      </w:r>
    </w:p>
    <w:p w14:paraId="23CDE913" w14:textId="3D55BFD7" w:rsidR="007A0655" w:rsidRDefault="0060150C" w:rsidP="0059454E">
      <w:pPr>
        <w:pStyle w:val="IInivonaslova-Potpoglavlje"/>
        <w:rPr>
          <w:lang w:val="sr-Cyrl-RS"/>
        </w:rPr>
      </w:pPr>
      <w:bookmarkStart w:id="40" w:name="_Toc31403147"/>
      <w:r>
        <w:rPr>
          <w:lang w:val="sr-Cyrl-RS"/>
        </w:rPr>
        <w:t xml:space="preserve">Тачке </w:t>
      </w:r>
      <w:r w:rsidR="00DB4E4D">
        <w:rPr>
          <w:lang w:val="sr-Cyrl-RS"/>
        </w:rPr>
        <w:t>унапређења</w:t>
      </w:r>
      <w:bookmarkEnd w:id="40"/>
    </w:p>
    <w:p w14:paraId="750A7BD8" w14:textId="559F522F" w:rsidR="001C5365" w:rsidRDefault="00FA63F0" w:rsidP="0059454E">
      <w:pPr>
        <w:pStyle w:val="Osnovnitekst"/>
        <w:spacing w:line="240" w:lineRule="auto"/>
        <w:rPr>
          <w:lang w:val="sr-Cyrl-RS"/>
        </w:rPr>
      </w:pPr>
      <w:r>
        <w:rPr>
          <w:lang w:val="sr-Cyrl-RS"/>
        </w:rPr>
        <w:t>Тачке унапређења апликације представљају функционалности које апликација већ поседује али се могу у одређеној мери дорадити. За овај систем предлажу се наредн</w:t>
      </w:r>
      <w:r w:rsidR="00E8195F">
        <w:rPr>
          <w:lang w:val="sr-Cyrl-RS"/>
        </w:rPr>
        <w:t xml:space="preserve">а </w:t>
      </w:r>
      <w:r>
        <w:rPr>
          <w:lang w:val="sr-Cyrl-RS"/>
        </w:rPr>
        <w:t>унапређења:</w:t>
      </w:r>
    </w:p>
    <w:p w14:paraId="4F3141D5" w14:textId="799D71EA" w:rsidR="00FA63F0" w:rsidRDefault="00FA63F0" w:rsidP="00C21879">
      <w:pPr>
        <w:pStyle w:val="Osnovnitekst"/>
        <w:numPr>
          <w:ilvl w:val="0"/>
          <w:numId w:val="11"/>
        </w:numPr>
        <w:spacing w:line="240" w:lineRule="auto"/>
        <w:rPr>
          <w:lang w:val="sr-Cyrl-RS"/>
        </w:rPr>
      </w:pPr>
      <w:r>
        <w:rPr>
          <w:b/>
          <w:bCs/>
          <w:lang w:val="sr-Cyrl-RS"/>
        </w:rPr>
        <w:t>Подршка за</w:t>
      </w:r>
      <w:r w:rsidR="00F04D22">
        <w:rPr>
          <w:b/>
          <w:bCs/>
          <w:lang w:val="sr-Cyrl-RS"/>
        </w:rPr>
        <w:t xml:space="preserve"> </w:t>
      </w:r>
      <w:r w:rsidR="00895EAD">
        <w:rPr>
          <w:b/>
          <w:bCs/>
          <w:lang w:val="sr-Cyrl-RS"/>
        </w:rPr>
        <w:t xml:space="preserve">опоравак у случају грешке </w:t>
      </w:r>
      <w:r w:rsidR="00F04D22">
        <w:rPr>
          <w:b/>
          <w:bCs/>
          <w:lang w:val="sr-Cyrl-RS"/>
        </w:rPr>
        <w:t xml:space="preserve">(енгл. </w:t>
      </w:r>
      <w:r w:rsidR="00F04D22">
        <w:rPr>
          <w:b/>
          <w:bCs/>
          <w:i/>
          <w:iCs/>
          <w:lang w:val="en-GB"/>
        </w:rPr>
        <w:t>error</w:t>
      </w:r>
      <w:r w:rsidR="00F04D22" w:rsidRPr="00F04D22">
        <w:rPr>
          <w:b/>
          <w:bCs/>
          <w:i/>
          <w:iCs/>
          <w:lang w:val="sr-Cyrl-RS"/>
        </w:rPr>
        <w:t xml:space="preserve"> </w:t>
      </w:r>
      <w:r w:rsidR="00F04D22">
        <w:rPr>
          <w:b/>
          <w:bCs/>
          <w:i/>
          <w:iCs/>
          <w:lang w:val="en-GB"/>
        </w:rPr>
        <w:t>handling</w:t>
      </w:r>
      <w:r w:rsidR="00F04D22" w:rsidRPr="00895EAD">
        <w:rPr>
          <w:b/>
          <w:bCs/>
          <w:lang w:val="sr-Cyrl-RS"/>
        </w:rPr>
        <w:t>)</w:t>
      </w:r>
      <w:r>
        <w:rPr>
          <w:b/>
          <w:bCs/>
          <w:lang w:val="sr-Cyrl-RS"/>
        </w:rPr>
        <w:t xml:space="preserve"> – </w:t>
      </w:r>
      <w:r>
        <w:rPr>
          <w:lang w:val="sr-Cyrl-RS"/>
        </w:rPr>
        <w:t>тренутна имплементација симулатора не садржи подсистем за проверу некоректно унетих података од стране корисника у конфигурационом фајлу (нпр. негативан број симулација</w:t>
      </w:r>
      <w:r w:rsidR="00F04D22">
        <w:rPr>
          <w:lang w:val="sr-Cyrl-RS"/>
        </w:rPr>
        <w:t xml:space="preserve">, прослеђена је невалидна </w:t>
      </w:r>
      <w:r w:rsidR="00F04D22" w:rsidRPr="00F04D22">
        <w:rPr>
          <w:i/>
          <w:iCs/>
          <w:lang w:val="sr-Cyrl-RS"/>
        </w:rPr>
        <w:t>.</w:t>
      </w:r>
      <w:r w:rsidR="00F04D22" w:rsidRPr="00F04D22">
        <w:rPr>
          <w:i/>
          <w:iCs/>
          <w:lang w:val="en-GB"/>
        </w:rPr>
        <w:t>json</w:t>
      </w:r>
      <w:r w:rsidR="00F04D22" w:rsidRPr="00F04D22">
        <w:rPr>
          <w:lang w:val="sr-Cyrl-RS"/>
        </w:rPr>
        <w:t xml:space="preserve"> </w:t>
      </w:r>
      <w:r w:rsidR="00F04D22">
        <w:rPr>
          <w:lang w:val="sr-Cyrl-RS"/>
        </w:rPr>
        <w:t xml:space="preserve">датотека, </w:t>
      </w:r>
      <w:r>
        <w:rPr>
          <w:lang w:val="sr-Cyrl-RS"/>
        </w:rPr>
        <w:t xml:space="preserve">опсег код којег је вредност поља </w:t>
      </w:r>
      <w:r>
        <w:rPr>
          <w:i/>
          <w:iCs/>
          <w:lang w:val="en-GB"/>
        </w:rPr>
        <w:t>lower</w:t>
      </w:r>
      <w:r w:rsidRPr="008C49EA">
        <w:rPr>
          <w:i/>
          <w:iCs/>
          <w:lang w:val="sr-Cyrl-RS"/>
        </w:rPr>
        <w:t>_</w:t>
      </w:r>
      <w:r>
        <w:rPr>
          <w:i/>
          <w:iCs/>
          <w:lang w:val="en-GB"/>
        </w:rPr>
        <w:t>bound</w:t>
      </w:r>
      <w:r>
        <w:rPr>
          <w:i/>
          <w:iCs/>
          <w:lang w:val="sr-Cyrl-RS"/>
        </w:rPr>
        <w:t xml:space="preserve"> </w:t>
      </w:r>
      <w:r>
        <w:rPr>
          <w:lang w:val="sr-Cyrl-RS"/>
        </w:rPr>
        <w:t xml:space="preserve">већа од вредности поља </w:t>
      </w:r>
      <w:r>
        <w:rPr>
          <w:i/>
          <w:iCs/>
          <w:lang w:val="en-GB"/>
        </w:rPr>
        <w:t>upper</w:t>
      </w:r>
      <w:r w:rsidRPr="008C49EA">
        <w:rPr>
          <w:i/>
          <w:iCs/>
          <w:lang w:val="sr-Cyrl-RS"/>
        </w:rPr>
        <w:t>_</w:t>
      </w:r>
      <w:r>
        <w:rPr>
          <w:i/>
          <w:iCs/>
          <w:lang w:val="en-GB"/>
        </w:rPr>
        <w:t>bound</w:t>
      </w:r>
      <w:r w:rsidR="00F04D22">
        <w:rPr>
          <w:i/>
          <w:iCs/>
          <w:lang w:val="sr-Cyrl-RS"/>
        </w:rPr>
        <w:t>)</w:t>
      </w:r>
      <w:r w:rsidR="00895EAD">
        <w:rPr>
          <w:i/>
          <w:iCs/>
          <w:lang w:val="sr-Cyrl-RS"/>
        </w:rPr>
        <w:t>;</w:t>
      </w:r>
    </w:p>
    <w:p w14:paraId="1E4049FE" w14:textId="3B21C2DF" w:rsidR="001C5365" w:rsidRDefault="00066541" w:rsidP="00C21879">
      <w:pPr>
        <w:pStyle w:val="Osnovnitekst"/>
        <w:numPr>
          <w:ilvl w:val="0"/>
          <w:numId w:val="11"/>
        </w:numPr>
        <w:spacing w:line="240" w:lineRule="auto"/>
        <w:rPr>
          <w:lang w:val="sr-Cyrl-RS"/>
        </w:rPr>
      </w:pPr>
      <w:r>
        <w:rPr>
          <w:b/>
          <w:bCs/>
          <w:lang w:val="sr-Cyrl-RS"/>
        </w:rPr>
        <w:t>Побољшање ф</w:t>
      </w:r>
      <w:r w:rsidR="00895EAD">
        <w:rPr>
          <w:b/>
          <w:bCs/>
          <w:lang w:val="sr-Cyrl-RS"/>
        </w:rPr>
        <w:t>лексибилност</w:t>
      </w:r>
      <w:r>
        <w:rPr>
          <w:b/>
          <w:bCs/>
          <w:lang w:val="sr-Cyrl-RS"/>
        </w:rPr>
        <w:t>и</w:t>
      </w:r>
      <w:r w:rsidR="00895EAD">
        <w:rPr>
          <w:b/>
          <w:bCs/>
          <w:lang w:val="sr-Cyrl-RS"/>
        </w:rPr>
        <w:t xml:space="preserve"> решења – </w:t>
      </w:r>
      <w:r w:rsidR="00895EAD">
        <w:rPr>
          <w:lang w:val="sr-Cyrl-RS"/>
        </w:rPr>
        <w:t xml:space="preserve">тренутна имплементација решења има подршку за </w:t>
      </w:r>
      <w:r w:rsidR="0015163B">
        <w:rPr>
          <w:lang w:val="sr-Cyrl-RS"/>
        </w:rPr>
        <w:t>тачно 3 типа симулација (</w:t>
      </w:r>
      <w:r w:rsidR="0015163B">
        <w:rPr>
          <w:i/>
          <w:iCs/>
          <w:lang w:val="en-GB"/>
        </w:rPr>
        <w:t>SIR</w:t>
      </w:r>
      <w:r w:rsidR="0015163B" w:rsidRPr="0015163B">
        <w:rPr>
          <w:i/>
          <w:iCs/>
          <w:lang w:val="sr-Cyrl-RS"/>
        </w:rPr>
        <w:t xml:space="preserve">, </w:t>
      </w:r>
      <w:r w:rsidR="0015163B">
        <w:rPr>
          <w:i/>
          <w:iCs/>
          <w:lang w:val="en-GB"/>
        </w:rPr>
        <w:t>SEIR</w:t>
      </w:r>
      <w:r w:rsidR="0015163B" w:rsidRPr="0015163B">
        <w:rPr>
          <w:i/>
          <w:iCs/>
          <w:lang w:val="sr-Cyrl-RS"/>
        </w:rPr>
        <w:t xml:space="preserve">, </w:t>
      </w:r>
      <w:r w:rsidR="0015163B">
        <w:rPr>
          <w:i/>
          <w:iCs/>
          <w:lang w:val="en-GB"/>
        </w:rPr>
        <w:t>SEIR</w:t>
      </w:r>
      <w:r w:rsidR="0015163B" w:rsidRPr="0015163B">
        <w:rPr>
          <w:i/>
          <w:iCs/>
          <w:lang w:val="sr-Cyrl-RS"/>
        </w:rPr>
        <w:t>_</w:t>
      </w:r>
      <w:r w:rsidR="0015163B" w:rsidRPr="0015163B">
        <w:rPr>
          <w:i/>
          <w:iCs/>
          <w:lang w:val="en-GB"/>
        </w:rPr>
        <w:t>simplified</w:t>
      </w:r>
      <w:r w:rsidR="0015163B" w:rsidRPr="0015163B">
        <w:rPr>
          <w:lang w:val="sr-Cyrl-RS"/>
        </w:rPr>
        <w:t xml:space="preserve">), </w:t>
      </w:r>
      <w:r w:rsidR="00895EAD" w:rsidRPr="0015163B">
        <w:rPr>
          <w:lang w:val="sr-Cyrl-RS"/>
        </w:rPr>
        <w:t>тачно</w:t>
      </w:r>
      <w:r w:rsidR="00895EAD">
        <w:rPr>
          <w:lang w:val="sr-Cyrl-RS"/>
        </w:rPr>
        <w:t xml:space="preserve"> 2 догађаја (вакцинација и ревакцинација) и за тачно 8 процеса (рађање нове јединке, смрт подложне јединке, зараза, смрт оболеле јединке, смрт опорављене јединке, инфекција, смрт јединке због инфицираности, и опоравак). Решење се може направити флексибилнијим пружањем подршке за дефинисање догађаја и процеса од стране корисника</w:t>
      </w:r>
      <w:r>
        <w:rPr>
          <w:lang w:val="sr-Cyrl-RS"/>
        </w:rPr>
        <w:t>;</w:t>
      </w:r>
    </w:p>
    <w:p w14:paraId="193DAC92" w14:textId="45BB6D21" w:rsidR="00AE5E7B" w:rsidRDefault="00AE5E7B" w:rsidP="00C21879">
      <w:pPr>
        <w:pStyle w:val="Osnovnitekst"/>
        <w:numPr>
          <w:ilvl w:val="0"/>
          <w:numId w:val="11"/>
        </w:numPr>
        <w:spacing w:line="240" w:lineRule="auto"/>
        <w:rPr>
          <w:lang w:val="sr-Cyrl-RS"/>
        </w:rPr>
      </w:pPr>
      <w:r>
        <w:rPr>
          <w:b/>
          <w:bCs/>
          <w:lang w:val="sr-Cyrl-RS"/>
        </w:rPr>
        <w:t>Уклањање ограничења</w:t>
      </w:r>
      <w:r w:rsidR="005B199D">
        <w:rPr>
          <w:b/>
          <w:bCs/>
          <w:lang w:val="sr-Cyrl-RS"/>
        </w:rPr>
        <w:t xml:space="preserve"> система</w:t>
      </w:r>
      <w:r>
        <w:rPr>
          <w:b/>
          <w:bCs/>
          <w:lang w:val="sr-Cyrl-RS"/>
        </w:rPr>
        <w:t xml:space="preserve"> –</w:t>
      </w:r>
      <w:r>
        <w:rPr>
          <w:lang w:val="sr-Cyrl-RS"/>
        </w:rPr>
        <w:t xml:space="preserve"> тренутна имплементација решења има ограничења у циљу побољшања перформанси као што су коришћење старије верзије </w:t>
      </w:r>
      <w:r>
        <w:rPr>
          <w:i/>
          <w:iCs/>
          <w:lang w:val="en-GB"/>
        </w:rPr>
        <w:t>OpenMP</w:t>
      </w:r>
      <w:r w:rsidRPr="00AE5E7B">
        <w:rPr>
          <w:i/>
          <w:iCs/>
          <w:lang w:val="sr-Cyrl-RS"/>
        </w:rPr>
        <w:t xml:space="preserve"> </w:t>
      </w:r>
      <w:r>
        <w:rPr>
          <w:lang w:val="sr-Cyrl-RS"/>
        </w:rPr>
        <w:t>библиотеке која нема подршку за креирање послова (ово успорава извршавање целог програма у случају да су све нити осим једне завршиле своје симулације. Тада ће оне упослено чекати да та нит заврши са својим послом) и ограничење на максимално трајање симулације од 2 године;</w:t>
      </w:r>
    </w:p>
    <w:p w14:paraId="32A58325" w14:textId="2F67D14A" w:rsidR="00066541" w:rsidRDefault="00066541" w:rsidP="00C21879">
      <w:pPr>
        <w:pStyle w:val="Osnovnitekst"/>
        <w:numPr>
          <w:ilvl w:val="0"/>
          <w:numId w:val="11"/>
        </w:numPr>
        <w:spacing w:line="240" w:lineRule="auto"/>
        <w:rPr>
          <w:lang w:val="sr-Cyrl-RS"/>
        </w:rPr>
      </w:pPr>
      <w:r>
        <w:rPr>
          <w:b/>
          <w:bCs/>
          <w:lang w:val="sr-Cyrl-RS"/>
        </w:rPr>
        <w:t>Нови формати излазних датотека –</w:t>
      </w:r>
      <w:r>
        <w:rPr>
          <w:lang w:val="sr-Cyrl-RS"/>
        </w:rPr>
        <w:t xml:space="preserve"> резултати симулатора се могу корисницима пружити и у другим форматима који би били кориснији за другачиј</w:t>
      </w:r>
      <w:r w:rsidR="00E8195F">
        <w:rPr>
          <w:lang w:val="sr-Cyrl-RS"/>
        </w:rPr>
        <w:t>и</w:t>
      </w:r>
      <w:r>
        <w:rPr>
          <w:lang w:val="sr-Cyrl-RS"/>
        </w:rPr>
        <w:t xml:space="preserve"> </w:t>
      </w:r>
      <w:r w:rsidR="00E8195F">
        <w:rPr>
          <w:lang w:val="sr-Cyrl-RS"/>
        </w:rPr>
        <w:t xml:space="preserve">начин </w:t>
      </w:r>
      <w:r>
        <w:rPr>
          <w:lang w:val="sr-Cyrl-RS"/>
        </w:rPr>
        <w:t>обраде резултата покренутих симулација. Тренутна имплементација симулатора</w:t>
      </w:r>
      <w:r w:rsidR="00E8195F">
        <w:rPr>
          <w:lang w:val="sr-Cyrl-RS"/>
        </w:rPr>
        <w:t xml:space="preserve"> подржава</w:t>
      </w:r>
      <w:r>
        <w:rPr>
          <w:lang w:val="sr-Cyrl-RS"/>
        </w:rPr>
        <w:t xml:space="preserve"> само </w:t>
      </w:r>
      <w:r w:rsidR="008327F5">
        <w:rPr>
          <w:lang w:val="sr-Cyrl-RS"/>
        </w:rPr>
        <w:t>два</w:t>
      </w:r>
      <w:r>
        <w:rPr>
          <w:lang w:val="sr-Cyrl-RS"/>
        </w:rPr>
        <w:t xml:space="preserve"> формат</w:t>
      </w:r>
      <w:r w:rsidR="008327F5">
        <w:rPr>
          <w:lang w:val="sr-Cyrl-RS"/>
        </w:rPr>
        <w:t>а</w:t>
      </w:r>
      <w:r>
        <w:rPr>
          <w:lang w:val="sr-Cyrl-RS"/>
        </w:rPr>
        <w:t xml:space="preserve"> излазних датотека</w:t>
      </w:r>
      <w:r w:rsidR="008327F5">
        <w:rPr>
          <w:lang w:val="sr-Cyrl-RS"/>
        </w:rPr>
        <w:t xml:space="preserve"> (</w:t>
      </w:r>
      <w:r w:rsidR="008327F5" w:rsidRPr="008327F5">
        <w:rPr>
          <w:i/>
          <w:iCs/>
          <w:lang w:val="sr-Cyrl-RS"/>
        </w:rPr>
        <w:t>.</w:t>
      </w:r>
      <w:r w:rsidR="008327F5">
        <w:rPr>
          <w:i/>
          <w:iCs/>
          <w:lang w:val="en-GB"/>
        </w:rPr>
        <w:t>txt</w:t>
      </w:r>
      <w:r w:rsidR="008327F5" w:rsidRPr="008327F5">
        <w:rPr>
          <w:i/>
          <w:iCs/>
          <w:lang w:val="sr-Cyrl-RS"/>
        </w:rPr>
        <w:t xml:space="preserve"> </w:t>
      </w:r>
      <w:r w:rsidR="008327F5">
        <w:rPr>
          <w:lang w:val="sr-Cyrl-RS"/>
        </w:rPr>
        <w:t xml:space="preserve">и </w:t>
      </w:r>
      <w:r w:rsidR="008327F5" w:rsidRPr="008327F5">
        <w:rPr>
          <w:i/>
          <w:iCs/>
          <w:lang w:val="sr-Cyrl-RS"/>
        </w:rPr>
        <w:t>.</w:t>
      </w:r>
      <w:r w:rsidR="008327F5">
        <w:rPr>
          <w:i/>
          <w:iCs/>
          <w:lang w:val="en-GB"/>
        </w:rPr>
        <w:t>csv</w:t>
      </w:r>
      <w:r w:rsidR="008327F5">
        <w:rPr>
          <w:lang w:val="sr-Cyrl-RS"/>
        </w:rPr>
        <w:t>).</w:t>
      </w:r>
    </w:p>
    <w:p w14:paraId="02BF3D54" w14:textId="23802D2C" w:rsidR="007A0655" w:rsidRDefault="0060150C" w:rsidP="0059454E">
      <w:pPr>
        <w:pStyle w:val="IInivonaslova-Potpoglavlje"/>
        <w:rPr>
          <w:lang w:val="sr-Cyrl-RS"/>
        </w:rPr>
      </w:pPr>
      <w:bookmarkStart w:id="41" w:name="_Toc31403148"/>
      <w:r>
        <w:rPr>
          <w:lang w:val="sr-Cyrl-RS"/>
        </w:rPr>
        <w:t>Тачке</w:t>
      </w:r>
      <w:r w:rsidR="00DB4E4D">
        <w:rPr>
          <w:lang w:val="en-GB"/>
        </w:rPr>
        <w:t xml:space="preserve"> </w:t>
      </w:r>
      <w:r w:rsidR="00DB4E4D">
        <w:rPr>
          <w:lang w:val="sr-Cyrl-RS"/>
        </w:rPr>
        <w:t>проширења</w:t>
      </w:r>
      <w:bookmarkEnd w:id="41"/>
    </w:p>
    <w:p w14:paraId="039F3202" w14:textId="4DF862AE" w:rsidR="00E8195F" w:rsidRDefault="00E8195F" w:rsidP="0059454E">
      <w:pPr>
        <w:pStyle w:val="Osnovnitekst"/>
        <w:spacing w:line="240" w:lineRule="auto"/>
        <w:rPr>
          <w:lang w:val="sr-Cyrl-RS"/>
        </w:rPr>
      </w:pPr>
      <w:r>
        <w:rPr>
          <w:lang w:val="sr-Cyrl-RS"/>
        </w:rPr>
        <w:t>Тачке проширења апликације су корисне функционалности које не постоје у тренутној верзији апликације. За овај систем предлажу се наредна проширења:</w:t>
      </w:r>
    </w:p>
    <w:p w14:paraId="16359745" w14:textId="345602A8" w:rsidR="009612D3" w:rsidRDefault="009612D3" w:rsidP="00C21879">
      <w:pPr>
        <w:pStyle w:val="Osnovnitekst"/>
        <w:numPr>
          <w:ilvl w:val="0"/>
          <w:numId w:val="12"/>
        </w:numPr>
        <w:spacing w:line="240" w:lineRule="auto"/>
        <w:rPr>
          <w:lang w:val="sr-Cyrl-RS"/>
        </w:rPr>
      </w:pPr>
      <w:r>
        <w:rPr>
          <w:b/>
          <w:bCs/>
          <w:lang w:val="sr-Cyrl-RS"/>
        </w:rPr>
        <w:t xml:space="preserve">Графички кориснички интерфејс – </w:t>
      </w:r>
      <w:r>
        <w:rPr>
          <w:lang w:val="sr-Cyrl-RS"/>
        </w:rPr>
        <w:t>систем се може проширити пребацивањем података из конфигурационог фајла у  графички кориснички интерфејс помоћу којег корисник може мењати параметре симулатора, а затим и покренути све симулације</w:t>
      </w:r>
      <w:r w:rsidR="0015163B">
        <w:rPr>
          <w:lang w:val="sr-Cyrl-RS"/>
        </w:rPr>
        <w:t>;</w:t>
      </w:r>
    </w:p>
    <w:p w14:paraId="6015C1F3" w14:textId="4A8BE19E" w:rsidR="00E8195F" w:rsidRPr="00E8195F" w:rsidRDefault="0015163B" w:rsidP="00C21879">
      <w:pPr>
        <w:pStyle w:val="Osnovnitekst"/>
        <w:numPr>
          <w:ilvl w:val="0"/>
          <w:numId w:val="12"/>
        </w:numPr>
        <w:spacing w:line="240" w:lineRule="auto"/>
        <w:rPr>
          <w:lang w:val="sr-Cyrl-RS"/>
        </w:rPr>
      </w:pPr>
      <w:r>
        <w:rPr>
          <w:b/>
          <w:bCs/>
          <w:lang w:val="sr-Cyrl-RS"/>
        </w:rPr>
        <w:lastRenderedPageBreak/>
        <w:t>Додавање</w:t>
      </w:r>
      <w:r w:rsidRPr="0015163B">
        <w:rPr>
          <w:b/>
          <w:bCs/>
          <w:lang w:val="sr-Cyrl-RS"/>
        </w:rPr>
        <w:t xml:space="preserve"> </w:t>
      </w:r>
      <w:r>
        <w:rPr>
          <w:b/>
          <w:bCs/>
          <w:lang w:val="sr-Cyrl-RS"/>
        </w:rPr>
        <w:t xml:space="preserve">метода за статистичко праћење </w:t>
      </w:r>
      <w:r w:rsidR="0059454E">
        <w:rPr>
          <w:b/>
          <w:bCs/>
          <w:lang w:val="sr-Cyrl-RS"/>
        </w:rPr>
        <w:t>епидемија</w:t>
      </w:r>
      <w:r w:rsidR="00A3300C" w:rsidRPr="00A3300C">
        <w:rPr>
          <w:b/>
          <w:bCs/>
          <w:lang w:val="sr-Cyrl-RS"/>
        </w:rPr>
        <w:t xml:space="preserve"> </w:t>
      </w:r>
      <w:r w:rsidR="00A3300C">
        <w:rPr>
          <w:b/>
          <w:bCs/>
          <w:lang w:val="sr-Cyrl-RS"/>
        </w:rPr>
        <w:t>помоћу ансамбала</w:t>
      </w:r>
      <w:r w:rsidR="0059454E">
        <w:rPr>
          <w:b/>
          <w:bCs/>
          <w:lang w:val="sr-Cyrl-RS"/>
        </w:rPr>
        <w:t xml:space="preserve"> </w:t>
      </w:r>
      <w:r>
        <w:rPr>
          <w:b/>
          <w:bCs/>
          <w:lang w:val="sr-Cyrl-RS"/>
        </w:rPr>
        <w:t xml:space="preserve">– </w:t>
      </w:r>
      <w:r w:rsidR="0059454E">
        <w:rPr>
          <w:lang w:val="sr-Cyrl-RS"/>
        </w:rPr>
        <w:t xml:space="preserve">систем се може унапредити имплементацијом метода за статистичко праћење епидемија као што је </w:t>
      </w:r>
      <w:r w:rsidR="0059454E" w:rsidRPr="0059454E">
        <w:rPr>
          <w:i/>
          <w:iCs/>
          <w:lang w:val="sr-Cyrl-RS"/>
        </w:rPr>
        <w:t>Ensemble Optimal Statistical Interpolation (EnOSI)</w:t>
      </w:r>
      <w:r w:rsidR="0059454E">
        <w:rPr>
          <w:lang w:val="sr-Cyrl-RS"/>
        </w:rPr>
        <w:t xml:space="preserve"> метод</w:t>
      </w:r>
      <w:r>
        <w:rPr>
          <w:lang w:val="sr-Cyrl-RS"/>
        </w:rPr>
        <w:t xml:space="preserve"> </w:t>
      </w:r>
      <w:r w:rsidR="0059454E">
        <w:rPr>
          <w:lang w:val="sr-Cyrl-RS"/>
        </w:rPr>
        <w:t xml:space="preserve">или </w:t>
      </w:r>
      <w:r w:rsidR="0059454E" w:rsidRPr="0059454E">
        <w:rPr>
          <w:i/>
          <w:iCs/>
          <w:lang w:val="sr-Cyrl-RS"/>
        </w:rPr>
        <w:t>Еnsemble Kalman filter (EnKF)</w:t>
      </w:r>
      <w:r w:rsidR="0059454E">
        <w:rPr>
          <w:i/>
          <w:iCs/>
          <w:lang w:val="sr-Cyrl-RS"/>
        </w:rPr>
        <w:t>.</w:t>
      </w:r>
    </w:p>
    <w:sectPr w:rsidR="00E8195F" w:rsidRPr="00E8195F" w:rsidSect="00847C33">
      <w:headerReference w:type="even" r:id="rId16"/>
      <w:headerReference w:type="default" r:id="rId17"/>
      <w:footerReference w:type="even" r:id="rId18"/>
      <w:footerReference w:type="default" r:id="rId19"/>
      <w:headerReference w:type="first" r:id="rId20"/>
      <w:footerReference w:type="first" r:id="rId21"/>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21D5B" w14:textId="77777777" w:rsidR="00C21879" w:rsidRDefault="00C21879">
      <w:r>
        <w:separator/>
      </w:r>
    </w:p>
  </w:endnote>
  <w:endnote w:type="continuationSeparator" w:id="0">
    <w:p w14:paraId="4D300178" w14:textId="77777777" w:rsidR="00C21879" w:rsidRDefault="00C21879">
      <w:r>
        <w:continuationSeparator/>
      </w:r>
    </w:p>
  </w:endnote>
  <w:endnote w:type="continuationNotice" w:id="1">
    <w:p w14:paraId="567E99EA" w14:textId="77777777" w:rsidR="00C21879" w:rsidRDefault="00C218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7721B" w14:textId="77777777" w:rsidR="00754CBD" w:rsidRDefault="00754CBD"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F14A8E" w14:textId="77777777" w:rsidR="00754CBD" w:rsidRDefault="00754CBD"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F83A5" w14:textId="77777777" w:rsidR="00754CBD" w:rsidRDefault="00754CBD"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w:t>
    </w:r>
    <w:r>
      <w:rPr>
        <w:rStyle w:val="PageNumber"/>
      </w:rPr>
      <w:fldChar w:fldCharType="end"/>
    </w:r>
  </w:p>
  <w:p w14:paraId="5EAA2C0D" w14:textId="77777777" w:rsidR="00754CBD" w:rsidRDefault="00754CBD"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60154" w14:textId="77777777" w:rsidR="00754CBD" w:rsidRDefault="00754C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5D77C" w14:textId="77777777" w:rsidR="00C21879" w:rsidRDefault="00C21879">
      <w:r>
        <w:separator/>
      </w:r>
    </w:p>
  </w:footnote>
  <w:footnote w:type="continuationSeparator" w:id="0">
    <w:p w14:paraId="1E9EA771" w14:textId="77777777" w:rsidR="00C21879" w:rsidRDefault="00C21879">
      <w:r>
        <w:continuationSeparator/>
      </w:r>
    </w:p>
  </w:footnote>
  <w:footnote w:type="continuationNotice" w:id="1">
    <w:p w14:paraId="21E96D67" w14:textId="77777777" w:rsidR="00C21879" w:rsidRDefault="00C218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D637F" w14:textId="77777777" w:rsidR="00754CBD" w:rsidRDefault="00754C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3D012" w14:textId="77777777" w:rsidR="00754CBD" w:rsidRDefault="00754C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AD40B" w14:textId="77777777" w:rsidR="00754CBD" w:rsidRDefault="00754C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A0407"/>
    <w:multiLevelType w:val="hybridMultilevel"/>
    <w:tmpl w:val="5C268BD6"/>
    <w:lvl w:ilvl="0" w:tplc="D26E4DEA">
      <w:start w:val="1"/>
      <w:numFmt w:val="decimal"/>
      <w:lvlText w:val="%1)"/>
      <w:lvlJc w:val="left"/>
      <w:pPr>
        <w:ind w:left="1035" w:hanging="360"/>
      </w:pPr>
      <w:rPr>
        <w:rFonts w:hint="default"/>
      </w:rPr>
    </w:lvl>
    <w:lvl w:ilvl="1" w:tplc="08090019" w:tentative="1">
      <w:start w:val="1"/>
      <w:numFmt w:val="lowerLetter"/>
      <w:lvlText w:val="%2."/>
      <w:lvlJc w:val="left"/>
      <w:pPr>
        <w:ind w:left="1755" w:hanging="360"/>
      </w:pPr>
    </w:lvl>
    <w:lvl w:ilvl="2" w:tplc="0809001B" w:tentative="1">
      <w:start w:val="1"/>
      <w:numFmt w:val="lowerRoman"/>
      <w:lvlText w:val="%3."/>
      <w:lvlJc w:val="right"/>
      <w:pPr>
        <w:ind w:left="2475" w:hanging="180"/>
      </w:pPr>
    </w:lvl>
    <w:lvl w:ilvl="3" w:tplc="0809000F" w:tentative="1">
      <w:start w:val="1"/>
      <w:numFmt w:val="decimal"/>
      <w:lvlText w:val="%4."/>
      <w:lvlJc w:val="left"/>
      <w:pPr>
        <w:ind w:left="3195" w:hanging="360"/>
      </w:pPr>
    </w:lvl>
    <w:lvl w:ilvl="4" w:tplc="08090019" w:tentative="1">
      <w:start w:val="1"/>
      <w:numFmt w:val="lowerLetter"/>
      <w:lvlText w:val="%5."/>
      <w:lvlJc w:val="left"/>
      <w:pPr>
        <w:ind w:left="3915" w:hanging="360"/>
      </w:pPr>
    </w:lvl>
    <w:lvl w:ilvl="5" w:tplc="0809001B" w:tentative="1">
      <w:start w:val="1"/>
      <w:numFmt w:val="lowerRoman"/>
      <w:lvlText w:val="%6."/>
      <w:lvlJc w:val="right"/>
      <w:pPr>
        <w:ind w:left="4635" w:hanging="180"/>
      </w:pPr>
    </w:lvl>
    <w:lvl w:ilvl="6" w:tplc="0809000F" w:tentative="1">
      <w:start w:val="1"/>
      <w:numFmt w:val="decimal"/>
      <w:lvlText w:val="%7."/>
      <w:lvlJc w:val="left"/>
      <w:pPr>
        <w:ind w:left="5355" w:hanging="360"/>
      </w:pPr>
    </w:lvl>
    <w:lvl w:ilvl="7" w:tplc="08090019" w:tentative="1">
      <w:start w:val="1"/>
      <w:numFmt w:val="lowerLetter"/>
      <w:lvlText w:val="%8."/>
      <w:lvlJc w:val="left"/>
      <w:pPr>
        <w:ind w:left="6075" w:hanging="360"/>
      </w:pPr>
    </w:lvl>
    <w:lvl w:ilvl="8" w:tplc="0809001B" w:tentative="1">
      <w:start w:val="1"/>
      <w:numFmt w:val="lowerRoman"/>
      <w:lvlText w:val="%9."/>
      <w:lvlJc w:val="right"/>
      <w:pPr>
        <w:ind w:left="6795" w:hanging="180"/>
      </w:pPr>
    </w:lvl>
  </w:abstractNum>
  <w:abstractNum w:abstractNumId="1" w15:restartNumberingAfterBreak="0">
    <w:nsid w:val="0D8B3828"/>
    <w:multiLevelType w:val="hybridMultilevel"/>
    <w:tmpl w:val="4CEE9A2E"/>
    <w:lvl w:ilvl="0" w:tplc="68E8FD26">
      <w:start w:val="1"/>
      <w:numFmt w:val="decimal"/>
      <w:suff w:val="space"/>
      <w:lvlText w:val="%1)"/>
      <w:lvlJc w:val="left"/>
      <w:pPr>
        <w:ind w:left="1290" w:hanging="360"/>
      </w:pPr>
      <w:rPr>
        <w:rFonts w:hint="default"/>
      </w:rPr>
    </w:lvl>
    <w:lvl w:ilvl="1" w:tplc="08090019" w:tentative="1">
      <w:start w:val="1"/>
      <w:numFmt w:val="lowerLetter"/>
      <w:lvlText w:val="%2."/>
      <w:lvlJc w:val="left"/>
      <w:pPr>
        <w:ind w:left="3420" w:hanging="360"/>
      </w:pPr>
    </w:lvl>
    <w:lvl w:ilvl="2" w:tplc="0809001B" w:tentative="1">
      <w:start w:val="1"/>
      <w:numFmt w:val="lowerRoman"/>
      <w:lvlText w:val="%3."/>
      <w:lvlJc w:val="right"/>
      <w:pPr>
        <w:ind w:left="4140" w:hanging="180"/>
      </w:pPr>
    </w:lvl>
    <w:lvl w:ilvl="3" w:tplc="0809000F" w:tentative="1">
      <w:start w:val="1"/>
      <w:numFmt w:val="decimal"/>
      <w:lvlText w:val="%4."/>
      <w:lvlJc w:val="left"/>
      <w:pPr>
        <w:ind w:left="4860" w:hanging="360"/>
      </w:pPr>
    </w:lvl>
    <w:lvl w:ilvl="4" w:tplc="08090019" w:tentative="1">
      <w:start w:val="1"/>
      <w:numFmt w:val="lowerLetter"/>
      <w:lvlText w:val="%5."/>
      <w:lvlJc w:val="left"/>
      <w:pPr>
        <w:ind w:left="5580" w:hanging="360"/>
      </w:pPr>
    </w:lvl>
    <w:lvl w:ilvl="5" w:tplc="0809001B" w:tentative="1">
      <w:start w:val="1"/>
      <w:numFmt w:val="lowerRoman"/>
      <w:lvlText w:val="%6."/>
      <w:lvlJc w:val="right"/>
      <w:pPr>
        <w:ind w:left="6300" w:hanging="180"/>
      </w:pPr>
    </w:lvl>
    <w:lvl w:ilvl="6" w:tplc="0809000F" w:tentative="1">
      <w:start w:val="1"/>
      <w:numFmt w:val="decimal"/>
      <w:lvlText w:val="%7."/>
      <w:lvlJc w:val="left"/>
      <w:pPr>
        <w:ind w:left="7020" w:hanging="360"/>
      </w:pPr>
    </w:lvl>
    <w:lvl w:ilvl="7" w:tplc="08090019" w:tentative="1">
      <w:start w:val="1"/>
      <w:numFmt w:val="lowerLetter"/>
      <w:lvlText w:val="%8."/>
      <w:lvlJc w:val="left"/>
      <w:pPr>
        <w:ind w:left="7740" w:hanging="360"/>
      </w:pPr>
    </w:lvl>
    <w:lvl w:ilvl="8" w:tplc="0809001B" w:tentative="1">
      <w:start w:val="1"/>
      <w:numFmt w:val="lowerRoman"/>
      <w:lvlText w:val="%9."/>
      <w:lvlJc w:val="right"/>
      <w:pPr>
        <w:ind w:left="8460" w:hanging="180"/>
      </w:pPr>
    </w:lvl>
  </w:abstractNum>
  <w:abstractNum w:abstractNumId="2" w15:restartNumberingAfterBreak="0">
    <w:nsid w:val="11396D81"/>
    <w:multiLevelType w:val="hybridMultilevel"/>
    <w:tmpl w:val="34180E46"/>
    <w:lvl w:ilvl="0" w:tplc="DD6C370C">
      <w:start w:val="1"/>
      <w:numFmt w:val="decimal"/>
      <w:suff w:val="space"/>
      <w:lvlText w:val="%1)"/>
      <w:lvlJc w:val="left"/>
      <w:pPr>
        <w:ind w:left="1080" w:hanging="360"/>
      </w:pPr>
      <w:rPr>
        <w:rFonts w:hint="default"/>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3"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hadow/>
        <w:emboss w:val="0"/>
        <w:imprint w:val="0"/>
        <w:sz w:val="56"/>
        <w:szCs w:val="56"/>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2EF76A4C"/>
    <w:multiLevelType w:val="hybridMultilevel"/>
    <w:tmpl w:val="DC0EA952"/>
    <w:lvl w:ilvl="0" w:tplc="ABF204D0">
      <w:start w:val="1"/>
      <w:numFmt w:val="decimal"/>
      <w:suff w:val="space"/>
      <w:lvlText w:val="%1)"/>
      <w:lvlJc w:val="left"/>
      <w:pPr>
        <w:ind w:left="1035" w:hanging="360"/>
      </w:pPr>
      <w:rPr>
        <w:rFonts w:hint="default"/>
      </w:rPr>
    </w:lvl>
    <w:lvl w:ilvl="1" w:tplc="08090019">
      <w:start w:val="1"/>
      <w:numFmt w:val="lowerLetter"/>
      <w:lvlText w:val="%2."/>
      <w:lvlJc w:val="left"/>
      <w:pPr>
        <w:ind w:left="1755" w:hanging="360"/>
      </w:pPr>
    </w:lvl>
    <w:lvl w:ilvl="2" w:tplc="0809001B" w:tentative="1">
      <w:start w:val="1"/>
      <w:numFmt w:val="lowerRoman"/>
      <w:lvlText w:val="%3."/>
      <w:lvlJc w:val="right"/>
      <w:pPr>
        <w:ind w:left="2475" w:hanging="180"/>
      </w:pPr>
    </w:lvl>
    <w:lvl w:ilvl="3" w:tplc="0809000F" w:tentative="1">
      <w:start w:val="1"/>
      <w:numFmt w:val="decimal"/>
      <w:lvlText w:val="%4."/>
      <w:lvlJc w:val="left"/>
      <w:pPr>
        <w:ind w:left="3195" w:hanging="360"/>
      </w:pPr>
    </w:lvl>
    <w:lvl w:ilvl="4" w:tplc="08090019" w:tentative="1">
      <w:start w:val="1"/>
      <w:numFmt w:val="lowerLetter"/>
      <w:lvlText w:val="%5."/>
      <w:lvlJc w:val="left"/>
      <w:pPr>
        <w:ind w:left="3915" w:hanging="360"/>
      </w:pPr>
    </w:lvl>
    <w:lvl w:ilvl="5" w:tplc="0809001B" w:tentative="1">
      <w:start w:val="1"/>
      <w:numFmt w:val="lowerRoman"/>
      <w:lvlText w:val="%6."/>
      <w:lvlJc w:val="right"/>
      <w:pPr>
        <w:ind w:left="4635" w:hanging="180"/>
      </w:pPr>
    </w:lvl>
    <w:lvl w:ilvl="6" w:tplc="0809000F" w:tentative="1">
      <w:start w:val="1"/>
      <w:numFmt w:val="decimal"/>
      <w:lvlText w:val="%7."/>
      <w:lvlJc w:val="left"/>
      <w:pPr>
        <w:ind w:left="5355" w:hanging="360"/>
      </w:pPr>
    </w:lvl>
    <w:lvl w:ilvl="7" w:tplc="08090019" w:tentative="1">
      <w:start w:val="1"/>
      <w:numFmt w:val="lowerLetter"/>
      <w:lvlText w:val="%8."/>
      <w:lvlJc w:val="left"/>
      <w:pPr>
        <w:ind w:left="6075" w:hanging="360"/>
      </w:pPr>
    </w:lvl>
    <w:lvl w:ilvl="8" w:tplc="0809001B" w:tentative="1">
      <w:start w:val="1"/>
      <w:numFmt w:val="lowerRoman"/>
      <w:lvlText w:val="%9."/>
      <w:lvlJc w:val="right"/>
      <w:pPr>
        <w:ind w:left="6795" w:hanging="180"/>
      </w:pPr>
    </w:lvl>
  </w:abstractNum>
  <w:abstractNum w:abstractNumId="5"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6" w15:restartNumberingAfterBreak="0">
    <w:nsid w:val="3CC46647"/>
    <w:multiLevelType w:val="hybridMultilevel"/>
    <w:tmpl w:val="CCB6006E"/>
    <w:lvl w:ilvl="0" w:tplc="9FCCE5AE">
      <w:start w:val="1"/>
      <w:numFmt w:val="decimal"/>
      <w:lvlText w:val="%1)"/>
      <w:lvlJc w:val="left"/>
      <w:pPr>
        <w:ind w:left="792" w:hanging="360"/>
      </w:pPr>
      <w:rPr>
        <w:rFonts w:hint="default"/>
      </w:rPr>
    </w:lvl>
    <w:lvl w:ilvl="1" w:tplc="08090019">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7"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hadow/>
        <w:emboss w:val="0"/>
        <w:imprint w:val="0"/>
        <w:sz w:val="56"/>
        <w:szCs w:val="56"/>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9" w15:restartNumberingAfterBreak="0">
    <w:nsid w:val="5E42591B"/>
    <w:multiLevelType w:val="multilevel"/>
    <w:tmpl w:val="5C8E0C22"/>
    <w:lvl w:ilvl="0">
      <w:start w:val="1"/>
      <w:numFmt w:val="decimal"/>
      <w:suff w:val="space"/>
      <w:lvlText w:val="%1)"/>
      <w:lvlJc w:val="left"/>
      <w:pPr>
        <w:ind w:left="675" w:firstLine="675"/>
      </w:pPr>
      <w:rPr>
        <w:rFonts w:hint="default"/>
      </w:rPr>
    </w:lvl>
    <w:lvl w:ilvl="1">
      <w:start w:val="1"/>
      <w:numFmt w:val="lowerLetter"/>
      <w:lvlText w:val="%2."/>
      <w:lvlJc w:val="left"/>
      <w:pPr>
        <w:ind w:left="2475" w:hanging="360"/>
      </w:pPr>
      <w:rPr>
        <w:rFonts w:hint="default"/>
      </w:rPr>
    </w:lvl>
    <w:lvl w:ilvl="2">
      <w:start w:val="1"/>
      <w:numFmt w:val="lowerRoman"/>
      <w:lvlText w:val="%3."/>
      <w:lvlJc w:val="right"/>
      <w:pPr>
        <w:ind w:left="3195" w:hanging="180"/>
      </w:pPr>
      <w:rPr>
        <w:rFonts w:hint="default"/>
      </w:rPr>
    </w:lvl>
    <w:lvl w:ilvl="3">
      <w:start w:val="1"/>
      <w:numFmt w:val="decimal"/>
      <w:lvlText w:val="%4."/>
      <w:lvlJc w:val="left"/>
      <w:pPr>
        <w:ind w:left="3915" w:hanging="360"/>
      </w:pPr>
      <w:rPr>
        <w:rFonts w:hint="default"/>
      </w:rPr>
    </w:lvl>
    <w:lvl w:ilvl="4">
      <w:start w:val="1"/>
      <w:numFmt w:val="lowerLetter"/>
      <w:lvlText w:val="%5."/>
      <w:lvlJc w:val="left"/>
      <w:pPr>
        <w:ind w:left="4635" w:hanging="360"/>
      </w:pPr>
      <w:rPr>
        <w:rFonts w:hint="default"/>
      </w:rPr>
    </w:lvl>
    <w:lvl w:ilvl="5">
      <w:start w:val="1"/>
      <w:numFmt w:val="lowerRoman"/>
      <w:lvlText w:val="%6."/>
      <w:lvlJc w:val="right"/>
      <w:pPr>
        <w:ind w:left="5355" w:hanging="180"/>
      </w:pPr>
      <w:rPr>
        <w:rFonts w:hint="default"/>
      </w:rPr>
    </w:lvl>
    <w:lvl w:ilvl="6">
      <w:start w:val="1"/>
      <w:numFmt w:val="decimal"/>
      <w:lvlText w:val="%7."/>
      <w:lvlJc w:val="left"/>
      <w:pPr>
        <w:ind w:left="6075" w:hanging="360"/>
      </w:pPr>
      <w:rPr>
        <w:rFonts w:hint="default"/>
      </w:rPr>
    </w:lvl>
    <w:lvl w:ilvl="7">
      <w:start w:val="1"/>
      <w:numFmt w:val="lowerLetter"/>
      <w:lvlText w:val="%8."/>
      <w:lvlJc w:val="left"/>
      <w:pPr>
        <w:ind w:left="6795" w:hanging="360"/>
      </w:pPr>
      <w:rPr>
        <w:rFonts w:hint="default"/>
      </w:rPr>
    </w:lvl>
    <w:lvl w:ilvl="8">
      <w:start w:val="1"/>
      <w:numFmt w:val="lowerRoman"/>
      <w:lvlText w:val="%9."/>
      <w:lvlJc w:val="right"/>
      <w:pPr>
        <w:ind w:left="7515" w:hanging="180"/>
      </w:pPr>
      <w:rPr>
        <w:rFonts w:hint="default"/>
      </w:rPr>
    </w:lvl>
  </w:abstractNum>
  <w:abstractNum w:abstractNumId="10" w15:restartNumberingAfterBreak="0">
    <w:nsid w:val="6ADA684F"/>
    <w:multiLevelType w:val="hybridMultilevel"/>
    <w:tmpl w:val="C56A03CC"/>
    <w:lvl w:ilvl="0" w:tplc="76E46454">
      <w:start w:val="1"/>
      <w:numFmt w:val="decimal"/>
      <w:lvlText w:val="%1)"/>
      <w:lvlJc w:val="left"/>
      <w:pPr>
        <w:ind w:left="1410" w:hanging="345"/>
      </w:pPr>
      <w:rPr>
        <w:rFonts w:hint="default"/>
      </w:rPr>
    </w:lvl>
    <w:lvl w:ilvl="1" w:tplc="08090019" w:tentative="1">
      <w:start w:val="1"/>
      <w:numFmt w:val="lowerLetter"/>
      <w:lvlText w:val="%2."/>
      <w:lvlJc w:val="left"/>
      <w:pPr>
        <w:ind w:left="523" w:hanging="360"/>
      </w:pPr>
    </w:lvl>
    <w:lvl w:ilvl="2" w:tplc="0809001B" w:tentative="1">
      <w:start w:val="1"/>
      <w:numFmt w:val="lowerRoman"/>
      <w:lvlText w:val="%3."/>
      <w:lvlJc w:val="right"/>
      <w:pPr>
        <w:ind w:left="1243" w:hanging="180"/>
      </w:pPr>
    </w:lvl>
    <w:lvl w:ilvl="3" w:tplc="0809000F" w:tentative="1">
      <w:start w:val="1"/>
      <w:numFmt w:val="decimal"/>
      <w:lvlText w:val="%4."/>
      <w:lvlJc w:val="left"/>
      <w:pPr>
        <w:ind w:left="1963" w:hanging="360"/>
      </w:pPr>
    </w:lvl>
    <w:lvl w:ilvl="4" w:tplc="08090019" w:tentative="1">
      <w:start w:val="1"/>
      <w:numFmt w:val="lowerLetter"/>
      <w:lvlText w:val="%5."/>
      <w:lvlJc w:val="left"/>
      <w:pPr>
        <w:ind w:left="2683" w:hanging="360"/>
      </w:pPr>
    </w:lvl>
    <w:lvl w:ilvl="5" w:tplc="0809001B" w:tentative="1">
      <w:start w:val="1"/>
      <w:numFmt w:val="lowerRoman"/>
      <w:lvlText w:val="%6."/>
      <w:lvlJc w:val="right"/>
      <w:pPr>
        <w:ind w:left="3403" w:hanging="180"/>
      </w:pPr>
    </w:lvl>
    <w:lvl w:ilvl="6" w:tplc="0809000F" w:tentative="1">
      <w:start w:val="1"/>
      <w:numFmt w:val="decimal"/>
      <w:lvlText w:val="%7."/>
      <w:lvlJc w:val="left"/>
      <w:pPr>
        <w:ind w:left="4123" w:hanging="360"/>
      </w:pPr>
    </w:lvl>
    <w:lvl w:ilvl="7" w:tplc="08090019" w:tentative="1">
      <w:start w:val="1"/>
      <w:numFmt w:val="lowerLetter"/>
      <w:lvlText w:val="%8."/>
      <w:lvlJc w:val="left"/>
      <w:pPr>
        <w:ind w:left="4843" w:hanging="360"/>
      </w:pPr>
    </w:lvl>
    <w:lvl w:ilvl="8" w:tplc="0809001B" w:tentative="1">
      <w:start w:val="1"/>
      <w:numFmt w:val="lowerRoman"/>
      <w:lvlText w:val="%9."/>
      <w:lvlJc w:val="right"/>
      <w:pPr>
        <w:ind w:left="5563" w:hanging="180"/>
      </w:pPr>
    </w:lvl>
  </w:abstractNum>
  <w:abstractNum w:abstractNumId="11"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12" w15:restartNumberingAfterBreak="0">
    <w:nsid w:val="708A2EEA"/>
    <w:multiLevelType w:val="hybridMultilevel"/>
    <w:tmpl w:val="0186A87E"/>
    <w:lvl w:ilvl="0" w:tplc="2E2EF322">
      <w:start w:val="1"/>
      <w:numFmt w:val="decimal"/>
      <w:lvlText w:val="%1)"/>
      <w:lvlJc w:val="left"/>
      <w:pPr>
        <w:ind w:left="1035" w:hanging="360"/>
      </w:pPr>
      <w:rPr>
        <w:rFonts w:hint="default"/>
      </w:rPr>
    </w:lvl>
    <w:lvl w:ilvl="1" w:tplc="08090019">
      <w:start w:val="1"/>
      <w:numFmt w:val="lowerLetter"/>
      <w:lvlText w:val="%2."/>
      <w:lvlJc w:val="left"/>
      <w:pPr>
        <w:ind w:left="1755" w:hanging="360"/>
      </w:pPr>
    </w:lvl>
    <w:lvl w:ilvl="2" w:tplc="0809001B" w:tentative="1">
      <w:start w:val="1"/>
      <w:numFmt w:val="lowerRoman"/>
      <w:lvlText w:val="%3."/>
      <w:lvlJc w:val="right"/>
      <w:pPr>
        <w:ind w:left="2475" w:hanging="180"/>
      </w:pPr>
    </w:lvl>
    <w:lvl w:ilvl="3" w:tplc="0809000F" w:tentative="1">
      <w:start w:val="1"/>
      <w:numFmt w:val="decimal"/>
      <w:lvlText w:val="%4."/>
      <w:lvlJc w:val="left"/>
      <w:pPr>
        <w:ind w:left="3195" w:hanging="360"/>
      </w:pPr>
    </w:lvl>
    <w:lvl w:ilvl="4" w:tplc="08090019" w:tentative="1">
      <w:start w:val="1"/>
      <w:numFmt w:val="lowerLetter"/>
      <w:lvlText w:val="%5."/>
      <w:lvlJc w:val="left"/>
      <w:pPr>
        <w:ind w:left="3915" w:hanging="360"/>
      </w:pPr>
    </w:lvl>
    <w:lvl w:ilvl="5" w:tplc="0809001B" w:tentative="1">
      <w:start w:val="1"/>
      <w:numFmt w:val="lowerRoman"/>
      <w:lvlText w:val="%6."/>
      <w:lvlJc w:val="right"/>
      <w:pPr>
        <w:ind w:left="4635" w:hanging="180"/>
      </w:pPr>
    </w:lvl>
    <w:lvl w:ilvl="6" w:tplc="0809000F" w:tentative="1">
      <w:start w:val="1"/>
      <w:numFmt w:val="decimal"/>
      <w:lvlText w:val="%7."/>
      <w:lvlJc w:val="left"/>
      <w:pPr>
        <w:ind w:left="5355" w:hanging="360"/>
      </w:pPr>
    </w:lvl>
    <w:lvl w:ilvl="7" w:tplc="08090019" w:tentative="1">
      <w:start w:val="1"/>
      <w:numFmt w:val="lowerLetter"/>
      <w:lvlText w:val="%8."/>
      <w:lvlJc w:val="left"/>
      <w:pPr>
        <w:ind w:left="6075" w:hanging="360"/>
      </w:pPr>
    </w:lvl>
    <w:lvl w:ilvl="8" w:tplc="0809001B" w:tentative="1">
      <w:start w:val="1"/>
      <w:numFmt w:val="lowerRoman"/>
      <w:lvlText w:val="%9."/>
      <w:lvlJc w:val="right"/>
      <w:pPr>
        <w:ind w:left="6795" w:hanging="180"/>
      </w:pPr>
    </w:lvl>
  </w:abstractNum>
  <w:abstractNum w:abstractNumId="13" w15:restartNumberingAfterBreak="0">
    <w:nsid w:val="714E096D"/>
    <w:multiLevelType w:val="hybridMultilevel"/>
    <w:tmpl w:val="B68E1D58"/>
    <w:lvl w:ilvl="0" w:tplc="3D58D9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68D5A7E"/>
    <w:multiLevelType w:val="hybridMultilevel"/>
    <w:tmpl w:val="AB7AF01E"/>
    <w:lvl w:ilvl="0" w:tplc="ECC86608">
      <w:start w:val="1"/>
      <w:numFmt w:val="decimal"/>
      <w:suff w:val="space"/>
      <w:lvlText w:val="%1)"/>
      <w:lvlJc w:val="left"/>
      <w:pPr>
        <w:ind w:left="1260" w:hanging="360"/>
      </w:pPr>
      <w:rPr>
        <w:rFonts w:hint="default"/>
      </w:rPr>
    </w:lvl>
    <w:lvl w:ilvl="1" w:tplc="08090019" w:tentative="1">
      <w:start w:val="1"/>
      <w:numFmt w:val="lowerLetter"/>
      <w:lvlText w:val="%2."/>
      <w:lvlJc w:val="left"/>
      <w:pPr>
        <w:ind w:left="6801" w:hanging="360"/>
      </w:pPr>
    </w:lvl>
    <w:lvl w:ilvl="2" w:tplc="0809001B" w:tentative="1">
      <w:start w:val="1"/>
      <w:numFmt w:val="lowerRoman"/>
      <w:lvlText w:val="%3."/>
      <w:lvlJc w:val="right"/>
      <w:pPr>
        <w:ind w:left="7521" w:hanging="180"/>
      </w:pPr>
    </w:lvl>
    <w:lvl w:ilvl="3" w:tplc="0809000F" w:tentative="1">
      <w:start w:val="1"/>
      <w:numFmt w:val="decimal"/>
      <w:lvlText w:val="%4."/>
      <w:lvlJc w:val="left"/>
      <w:pPr>
        <w:ind w:left="8241" w:hanging="360"/>
      </w:pPr>
    </w:lvl>
    <w:lvl w:ilvl="4" w:tplc="08090019" w:tentative="1">
      <w:start w:val="1"/>
      <w:numFmt w:val="lowerLetter"/>
      <w:lvlText w:val="%5."/>
      <w:lvlJc w:val="left"/>
      <w:pPr>
        <w:ind w:left="8961" w:hanging="360"/>
      </w:pPr>
    </w:lvl>
    <w:lvl w:ilvl="5" w:tplc="0809001B" w:tentative="1">
      <w:start w:val="1"/>
      <w:numFmt w:val="lowerRoman"/>
      <w:lvlText w:val="%6."/>
      <w:lvlJc w:val="right"/>
      <w:pPr>
        <w:ind w:left="9681" w:hanging="180"/>
      </w:pPr>
    </w:lvl>
    <w:lvl w:ilvl="6" w:tplc="0809000F" w:tentative="1">
      <w:start w:val="1"/>
      <w:numFmt w:val="decimal"/>
      <w:lvlText w:val="%7."/>
      <w:lvlJc w:val="left"/>
      <w:pPr>
        <w:ind w:left="10401" w:hanging="360"/>
      </w:pPr>
    </w:lvl>
    <w:lvl w:ilvl="7" w:tplc="08090019" w:tentative="1">
      <w:start w:val="1"/>
      <w:numFmt w:val="lowerLetter"/>
      <w:lvlText w:val="%8."/>
      <w:lvlJc w:val="left"/>
      <w:pPr>
        <w:ind w:left="11121" w:hanging="360"/>
      </w:pPr>
    </w:lvl>
    <w:lvl w:ilvl="8" w:tplc="0809001B" w:tentative="1">
      <w:start w:val="1"/>
      <w:numFmt w:val="lowerRoman"/>
      <w:lvlText w:val="%9."/>
      <w:lvlJc w:val="right"/>
      <w:pPr>
        <w:ind w:left="11841" w:hanging="180"/>
      </w:pPr>
    </w:lvl>
  </w:abstractNum>
  <w:abstractNum w:abstractNumId="15" w15:restartNumberingAfterBreak="0">
    <w:nsid w:val="7D265C53"/>
    <w:multiLevelType w:val="hybridMultilevel"/>
    <w:tmpl w:val="0BBA2D24"/>
    <w:lvl w:ilvl="0" w:tplc="229E8036">
      <w:start w:val="1"/>
      <w:numFmt w:val="decimal"/>
      <w:lvlText w:val="%1)"/>
      <w:lvlJc w:val="left"/>
      <w:pPr>
        <w:ind w:left="1035" w:hanging="360"/>
      </w:pPr>
      <w:rPr>
        <w:rFonts w:hint="default"/>
      </w:rPr>
    </w:lvl>
    <w:lvl w:ilvl="1" w:tplc="08090019" w:tentative="1">
      <w:start w:val="1"/>
      <w:numFmt w:val="lowerLetter"/>
      <w:lvlText w:val="%2."/>
      <w:lvlJc w:val="left"/>
      <w:pPr>
        <w:ind w:left="1755" w:hanging="360"/>
      </w:pPr>
    </w:lvl>
    <w:lvl w:ilvl="2" w:tplc="0809001B" w:tentative="1">
      <w:start w:val="1"/>
      <w:numFmt w:val="lowerRoman"/>
      <w:lvlText w:val="%3."/>
      <w:lvlJc w:val="right"/>
      <w:pPr>
        <w:ind w:left="2475" w:hanging="180"/>
      </w:pPr>
    </w:lvl>
    <w:lvl w:ilvl="3" w:tplc="0809000F" w:tentative="1">
      <w:start w:val="1"/>
      <w:numFmt w:val="decimal"/>
      <w:lvlText w:val="%4."/>
      <w:lvlJc w:val="left"/>
      <w:pPr>
        <w:ind w:left="3195" w:hanging="360"/>
      </w:pPr>
    </w:lvl>
    <w:lvl w:ilvl="4" w:tplc="08090019" w:tentative="1">
      <w:start w:val="1"/>
      <w:numFmt w:val="lowerLetter"/>
      <w:lvlText w:val="%5."/>
      <w:lvlJc w:val="left"/>
      <w:pPr>
        <w:ind w:left="3915" w:hanging="360"/>
      </w:pPr>
    </w:lvl>
    <w:lvl w:ilvl="5" w:tplc="0809001B" w:tentative="1">
      <w:start w:val="1"/>
      <w:numFmt w:val="lowerRoman"/>
      <w:lvlText w:val="%6."/>
      <w:lvlJc w:val="right"/>
      <w:pPr>
        <w:ind w:left="4635" w:hanging="180"/>
      </w:pPr>
    </w:lvl>
    <w:lvl w:ilvl="6" w:tplc="0809000F" w:tentative="1">
      <w:start w:val="1"/>
      <w:numFmt w:val="decimal"/>
      <w:lvlText w:val="%7."/>
      <w:lvlJc w:val="left"/>
      <w:pPr>
        <w:ind w:left="5355" w:hanging="360"/>
      </w:pPr>
    </w:lvl>
    <w:lvl w:ilvl="7" w:tplc="08090019" w:tentative="1">
      <w:start w:val="1"/>
      <w:numFmt w:val="lowerLetter"/>
      <w:lvlText w:val="%8."/>
      <w:lvlJc w:val="left"/>
      <w:pPr>
        <w:ind w:left="6075" w:hanging="360"/>
      </w:pPr>
    </w:lvl>
    <w:lvl w:ilvl="8" w:tplc="0809001B" w:tentative="1">
      <w:start w:val="1"/>
      <w:numFmt w:val="lowerRoman"/>
      <w:lvlText w:val="%9."/>
      <w:lvlJc w:val="right"/>
      <w:pPr>
        <w:ind w:left="6795" w:hanging="180"/>
      </w:pPr>
    </w:lvl>
  </w:abstractNum>
  <w:abstractNum w:abstractNumId="16" w15:restartNumberingAfterBreak="0">
    <w:nsid w:val="7EA27357"/>
    <w:multiLevelType w:val="hybridMultilevel"/>
    <w:tmpl w:val="495A72C2"/>
    <w:lvl w:ilvl="0" w:tplc="58983BBE">
      <w:start w:val="1"/>
      <w:numFmt w:val="decimal"/>
      <w:lvlText w:val="%1)"/>
      <w:lvlJc w:val="left"/>
      <w:pPr>
        <w:ind w:left="1035" w:hanging="360"/>
      </w:pPr>
      <w:rPr>
        <w:rFonts w:hint="default"/>
      </w:rPr>
    </w:lvl>
    <w:lvl w:ilvl="1" w:tplc="08090019" w:tentative="1">
      <w:start w:val="1"/>
      <w:numFmt w:val="lowerLetter"/>
      <w:lvlText w:val="%2."/>
      <w:lvlJc w:val="left"/>
      <w:pPr>
        <w:ind w:left="1755" w:hanging="360"/>
      </w:pPr>
    </w:lvl>
    <w:lvl w:ilvl="2" w:tplc="0809001B" w:tentative="1">
      <w:start w:val="1"/>
      <w:numFmt w:val="lowerRoman"/>
      <w:lvlText w:val="%3."/>
      <w:lvlJc w:val="right"/>
      <w:pPr>
        <w:ind w:left="2475" w:hanging="180"/>
      </w:pPr>
    </w:lvl>
    <w:lvl w:ilvl="3" w:tplc="0809000F" w:tentative="1">
      <w:start w:val="1"/>
      <w:numFmt w:val="decimal"/>
      <w:lvlText w:val="%4."/>
      <w:lvlJc w:val="left"/>
      <w:pPr>
        <w:ind w:left="3195" w:hanging="360"/>
      </w:pPr>
    </w:lvl>
    <w:lvl w:ilvl="4" w:tplc="08090019" w:tentative="1">
      <w:start w:val="1"/>
      <w:numFmt w:val="lowerLetter"/>
      <w:lvlText w:val="%5."/>
      <w:lvlJc w:val="left"/>
      <w:pPr>
        <w:ind w:left="3915" w:hanging="360"/>
      </w:pPr>
    </w:lvl>
    <w:lvl w:ilvl="5" w:tplc="0809001B" w:tentative="1">
      <w:start w:val="1"/>
      <w:numFmt w:val="lowerRoman"/>
      <w:lvlText w:val="%6."/>
      <w:lvlJc w:val="right"/>
      <w:pPr>
        <w:ind w:left="4635" w:hanging="180"/>
      </w:pPr>
    </w:lvl>
    <w:lvl w:ilvl="6" w:tplc="0809000F" w:tentative="1">
      <w:start w:val="1"/>
      <w:numFmt w:val="decimal"/>
      <w:lvlText w:val="%7."/>
      <w:lvlJc w:val="left"/>
      <w:pPr>
        <w:ind w:left="5355" w:hanging="360"/>
      </w:pPr>
    </w:lvl>
    <w:lvl w:ilvl="7" w:tplc="08090019" w:tentative="1">
      <w:start w:val="1"/>
      <w:numFmt w:val="lowerLetter"/>
      <w:lvlText w:val="%8."/>
      <w:lvlJc w:val="left"/>
      <w:pPr>
        <w:ind w:left="6075" w:hanging="360"/>
      </w:pPr>
    </w:lvl>
    <w:lvl w:ilvl="8" w:tplc="0809001B" w:tentative="1">
      <w:start w:val="1"/>
      <w:numFmt w:val="lowerRoman"/>
      <w:lvlText w:val="%9."/>
      <w:lvlJc w:val="right"/>
      <w:pPr>
        <w:ind w:left="6795" w:hanging="180"/>
      </w:pPr>
    </w:lvl>
  </w:abstractNum>
  <w:num w:numId="1">
    <w:abstractNumId w:val="3"/>
  </w:num>
  <w:num w:numId="2">
    <w:abstractNumId w:val="7"/>
  </w:num>
  <w:num w:numId="3">
    <w:abstractNumId w:val="8"/>
  </w:num>
  <w:num w:numId="4">
    <w:abstractNumId w:val="5"/>
  </w:num>
  <w:num w:numId="5">
    <w:abstractNumId w:val="11"/>
  </w:num>
  <w:num w:numId="6">
    <w:abstractNumId w:val="9"/>
  </w:num>
  <w:num w:numId="7">
    <w:abstractNumId w:val="4"/>
  </w:num>
  <w:num w:numId="8">
    <w:abstractNumId w:val="0"/>
  </w:num>
  <w:num w:numId="9">
    <w:abstractNumId w:val="12"/>
  </w:num>
  <w:num w:numId="10">
    <w:abstractNumId w:val="6"/>
  </w:num>
  <w:num w:numId="11">
    <w:abstractNumId w:val="16"/>
  </w:num>
  <w:num w:numId="12">
    <w:abstractNumId w:val="15"/>
  </w:num>
  <w:num w:numId="13">
    <w:abstractNumId w:val="13"/>
  </w:num>
  <w:num w:numId="14">
    <w:abstractNumId w:val="2"/>
  </w:num>
  <w:num w:numId="15">
    <w:abstractNumId w:val="14"/>
  </w:num>
  <w:num w:numId="16">
    <w:abstractNumId w:val="10"/>
  </w:num>
  <w:num w:numId="1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0"/>
  </w:compat>
  <w:rsids>
    <w:rsidRoot w:val="00480783"/>
    <w:rsid w:val="0000061E"/>
    <w:rsid w:val="00000831"/>
    <w:rsid w:val="00001085"/>
    <w:rsid w:val="0000188C"/>
    <w:rsid w:val="00001DEB"/>
    <w:rsid w:val="000023AC"/>
    <w:rsid w:val="00003A9D"/>
    <w:rsid w:val="00004A1B"/>
    <w:rsid w:val="00004F31"/>
    <w:rsid w:val="00005621"/>
    <w:rsid w:val="00005E34"/>
    <w:rsid w:val="00006413"/>
    <w:rsid w:val="00010094"/>
    <w:rsid w:val="00010629"/>
    <w:rsid w:val="00011037"/>
    <w:rsid w:val="00012110"/>
    <w:rsid w:val="00012317"/>
    <w:rsid w:val="00012CD9"/>
    <w:rsid w:val="000138DE"/>
    <w:rsid w:val="00014491"/>
    <w:rsid w:val="00014E9B"/>
    <w:rsid w:val="00016A32"/>
    <w:rsid w:val="00016FC6"/>
    <w:rsid w:val="000178D1"/>
    <w:rsid w:val="0002022A"/>
    <w:rsid w:val="00021338"/>
    <w:rsid w:val="00021F64"/>
    <w:rsid w:val="00022379"/>
    <w:rsid w:val="000224EA"/>
    <w:rsid w:val="000225FB"/>
    <w:rsid w:val="000232E2"/>
    <w:rsid w:val="00023A6F"/>
    <w:rsid w:val="000249F0"/>
    <w:rsid w:val="00024C67"/>
    <w:rsid w:val="00027813"/>
    <w:rsid w:val="00030B4D"/>
    <w:rsid w:val="0003155C"/>
    <w:rsid w:val="00032674"/>
    <w:rsid w:val="00033568"/>
    <w:rsid w:val="00033FFF"/>
    <w:rsid w:val="00034C8A"/>
    <w:rsid w:val="0003545B"/>
    <w:rsid w:val="0003696F"/>
    <w:rsid w:val="00037888"/>
    <w:rsid w:val="0004093A"/>
    <w:rsid w:val="00043332"/>
    <w:rsid w:val="00043914"/>
    <w:rsid w:val="00044699"/>
    <w:rsid w:val="0004552F"/>
    <w:rsid w:val="000455BB"/>
    <w:rsid w:val="0004676B"/>
    <w:rsid w:val="00046FF4"/>
    <w:rsid w:val="00047852"/>
    <w:rsid w:val="000505C6"/>
    <w:rsid w:val="000505E5"/>
    <w:rsid w:val="00050739"/>
    <w:rsid w:val="000509DF"/>
    <w:rsid w:val="00050FBA"/>
    <w:rsid w:val="00053058"/>
    <w:rsid w:val="00053481"/>
    <w:rsid w:val="000534C0"/>
    <w:rsid w:val="00054ACA"/>
    <w:rsid w:val="00055B6F"/>
    <w:rsid w:val="00055E1D"/>
    <w:rsid w:val="000561D8"/>
    <w:rsid w:val="000563C5"/>
    <w:rsid w:val="0005745B"/>
    <w:rsid w:val="00057664"/>
    <w:rsid w:val="000606E3"/>
    <w:rsid w:val="00060827"/>
    <w:rsid w:val="00060858"/>
    <w:rsid w:val="00061B3C"/>
    <w:rsid w:val="000621C0"/>
    <w:rsid w:val="00062723"/>
    <w:rsid w:val="0006333E"/>
    <w:rsid w:val="00063807"/>
    <w:rsid w:val="00063875"/>
    <w:rsid w:val="00064B67"/>
    <w:rsid w:val="00066541"/>
    <w:rsid w:val="00066651"/>
    <w:rsid w:val="00066AB0"/>
    <w:rsid w:val="00066C16"/>
    <w:rsid w:val="000676D9"/>
    <w:rsid w:val="000702DB"/>
    <w:rsid w:val="00070361"/>
    <w:rsid w:val="00070C8F"/>
    <w:rsid w:val="00070F6D"/>
    <w:rsid w:val="00072147"/>
    <w:rsid w:val="0007612B"/>
    <w:rsid w:val="00080C50"/>
    <w:rsid w:val="00081CF0"/>
    <w:rsid w:val="0008298B"/>
    <w:rsid w:val="00083C3E"/>
    <w:rsid w:val="00084D3C"/>
    <w:rsid w:val="0008557E"/>
    <w:rsid w:val="0008594C"/>
    <w:rsid w:val="00087381"/>
    <w:rsid w:val="00087382"/>
    <w:rsid w:val="000901B7"/>
    <w:rsid w:val="00092649"/>
    <w:rsid w:val="000933EC"/>
    <w:rsid w:val="00093F1E"/>
    <w:rsid w:val="00094EAE"/>
    <w:rsid w:val="000954D4"/>
    <w:rsid w:val="000959B1"/>
    <w:rsid w:val="00095B01"/>
    <w:rsid w:val="000962CC"/>
    <w:rsid w:val="0009677D"/>
    <w:rsid w:val="000967CB"/>
    <w:rsid w:val="000A1A3C"/>
    <w:rsid w:val="000A2968"/>
    <w:rsid w:val="000A2A4E"/>
    <w:rsid w:val="000A2D55"/>
    <w:rsid w:val="000A2E36"/>
    <w:rsid w:val="000A3CCF"/>
    <w:rsid w:val="000A46C2"/>
    <w:rsid w:val="000A4E93"/>
    <w:rsid w:val="000A4FBE"/>
    <w:rsid w:val="000A566F"/>
    <w:rsid w:val="000A56E5"/>
    <w:rsid w:val="000A5F1E"/>
    <w:rsid w:val="000A6006"/>
    <w:rsid w:val="000A6FDC"/>
    <w:rsid w:val="000B0CE0"/>
    <w:rsid w:val="000B0E6E"/>
    <w:rsid w:val="000B1246"/>
    <w:rsid w:val="000B1B51"/>
    <w:rsid w:val="000B324F"/>
    <w:rsid w:val="000B3FCF"/>
    <w:rsid w:val="000B7128"/>
    <w:rsid w:val="000B7E84"/>
    <w:rsid w:val="000C0E90"/>
    <w:rsid w:val="000C333B"/>
    <w:rsid w:val="000C3C7A"/>
    <w:rsid w:val="000C3FD6"/>
    <w:rsid w:val="000C4528"/>
    <w:rsid w:val="000C495A"/>
    <w:rsid w:val="000C57D4"/>
    <w:rsid w:val="000C5BBB"/>
    <w:rsid w:val="000C63AB"/>
    <w:rsid w:val="000C6B75"/>
    <w:rsid w:val="000D1785"/>
    <w:rsid w:val="000D1E6B"/>
    <w:rsid w:val="000D1F62"/>
    <w:rsid w:val="000D22CF"/>
    <w:rsid w:val="000D301F"/>
    <w:rsid w:val="000D391C"/>
    <w:rsid w:val="000D3925"/>
    <w:rsid w:val="000D4889"/>
    <w:rsid w:val="000D4CC2"/>
    <w:rsid w:val="000D51FA"/>
    <w:rsid w:val="000D697B"/>
    <w:rsid w:val="000D6F39"/>
    <w:rsid w:val="000E20D1"/>
    <w:rsid w:val="000E3E14"/>
    <w:rsid w:val="000E45A8"/>
    <w:rsid w:val="000E5C05"/>
    <w:rsid w:val="000E6571"/>
    <w:rsid w:val="000F0F13"/>
    <w:rsid w:val="000F10A7"/>
    <w:rsid w:val="000F113A"/>
    <w:rsid w:val="000F18B2"/>
    <w:rsid w:val="000F1A17"/>
    <w:rsid w:val="000F1E9F"/>
    <w:rsid w:val="000F27EB"/>
    <w:rsid w:val="000F280E"/>
    <w:rsid w:val="000F28FF"/>
    <w:rsid w:val="000F43A1"/>
    <w:rsid w:val="000F5827"/>
    <w:rsid w:val="000F66C9"/>
    <w:rsid w:val="000F73AC"/>
    <w:rsid w:val="000F7423"/>
    <w:rsid w:val="001000F8"/>
    <w:rsid w:val="00101CEE"/>
    <w:rsid w:val="00101E73"/>
    <w:rsid w:val="0010276B"/>
    <w:rsid w:val="00103303"/>
    <w:rsid w:val="00103582"/>
    <w:rsid w:val="0010424D"/>
    <w:rsid w:val="00105B37"/>
    <w:rsid w:val="00106011"/>
    <w:rsid w:val="001104C5"/>
    <w:rsid w:val="001126B8"/>
    <w:rsid w:val="00112926"/>
    <w:rsid w:val="00113200"/>
    <w:rsid w:val="00113921"/>
    <w:rsid w:val="0011453D"/>
    <w:rsid w:val="001151B6"/>
    <w:rsid w:val="00120338"/>
    <w:rsid w:val="00120AE7"/>
    <w:rsid w:val="00120F96"/>
    <w:rsid w:val="00121145"/>
    <w:rsid w:val="0012155D"/>
    <w:rsid w:val="00122C88"/>
    <w:rsid w:val="00124235"/>
    <w:rsid w:val="00124493"/>
    <w:rsid w:val="001246DE"/>
    <w:rsid w:val="00124C44"/>
    <w:rsid w:val="00125A36"/>
    <w:rsid w:val="00125C81"/>
    <w:rsid w:val="001271BE"/>
    <w:rsid w:val="001303C4"/>
    <w:rsid w:val="00131333"/>
    <w:rsid w:val="00132003"/>
    <w:rsid w:val="00133BF3"/>
    <w:rsid w:val="00135926"/>
    <w:rsid w:val="00136060"/>
    <w:rsid w:val="00136DA0"/>
    <w:rsid w:val="00137BAD"/>
    <w:rsid w:val="001407C0"/>
    <w:rsid w:val="001408B9"/>
    <w:rsid w:val="0014191D"/>
    <w:rsid w:val="00141B52"/>
    <w:rsid w:val="00142CFA"/>
    <w:rsid w:val="001431FF"/>
    <w:rsid w:val="001432D5"/>
    <w:rsid w:val="00147BC8"/>
    <w:rsid w:val="0015017E"/>
    <w:rsid w:val="001501AA"/>
    <w:rsid w:val="0015059F"/>
    <w:rsid w:val="001510BA"/>
    <w:rsid w:val="0015163B"/>
    <w:rsid w:val="00151A03"/>
    <w:rsid w:val="00152107"/>
    <w:rsid w:val="00152231"/>
    <w:rsid w:val="00154AAD"/>
    <w:rsid w:val="0015511B"/>
    <w:rsid w:val="00156B45"/>
    <w:rsid w:val="00156BF0"/>
    <w:rsid w:val="00157A73"/>
    <w:rsid w:val="00157C07"/>
    <w:rsid w:val="00157D8C"/>
    <w:rsid w:val="00160705"/>
    <w:rsid w:val="00160C65"/>
    <w:rsid w:val="00160F7B"/>
    <w:rsid w:val="00161FB6"/>
    <w:rsid w:val="00162062"/>
    <w:rsid w:val="00162627"/>
    <w:rsid w:val="00162D12"/>
    <w:rsid w:val="0016378B"/>
    <w:rsid w:val="001644C1"/>
    <w:rsid w:val="00164C88"/>
    <w:rsid w:val="00165C31"/>
    <w:rsid w:val="00166731"/>
    <w:rsid w:val="001715B0"/>
    <w:rsid w:val="00171B93"/>
    <w:rsid w:val="00171BF5"/>
    <w:rsid w:val="001720EB"/>
    <w:rsid w:val="00172719"/>
    <w:rsid w:val="00172946"/>
    <w:rsid w:val="00172C87"/>
    <w:rsid w:val="00172F46"/>
    <w:rsid w:val="00172FDA"/>
    <w:rsid w:val="00174E44"/>
    <w:rsid w:val="001754F2"/>
    <w:rsid w:val="00177012"/>
    <w:rsid w:val="00177551"/>
    <w:rsid w:val="00181395"/>
    <w:rsid w:val="00182246"/>
    <w:rsid w:val="00182901"/>
    <w:rsid w:val="0018334A"/>
    <w:rsid w:val="00184DB1"/>
    <w:rsid w:val="00187433"/>
    <w:rsid w:val="00187967"/>
    <w:rsid w:val="001879E0"/>
    <w:rsid w:val="00190281"/>
    <w:rsid w:val="00190A68"/>
    <w:rsid w:val="0019136B"/>
    <w:rsid w:val="00192124"/>
    <w:rsid w:val="00192FCA"/>
    <w:rsid w:val="001932B0"/>
    <w:rsid w:val="0019403C"/>
    <w:rsid w:val="00194A7B"/>
    <w:rsid w:val="00194AFF"/>
    <w:rsid w:val="00195FF4"/>
    <w:rsid w:val="0019657A"/>
    <w:rsid w:val="00196C7A"/>
    <w:rsid w:val="001A19B7"/>
    <w:rsid w:val="001A3A15"/>
    <w:rsid w:val="001A5771"/>
    <w:rsid w:val="001A5810"/>
    <w:rsid w:val="001A65D3"/>
    <w:rsid w:val="001A6927"/>
    <w:rsid w:val="001A7AF0"/>
    <w:rsid w:val="001A7CBF"/>
    <w:rsid w:val="001B0FF7"/>
    <w:rsid w:val="001B1866"/>
    <w:rsid w:val="001B230B"/>
    <w:rsid w:val="001B2D56"/>
    <w:rsid w:val="001B39C7"/>
    <w:rsid w:val="001B4F3F"/>
    <w:rsid w:val="001B62AE"/>
    <w:rsid w:val="001B7C29"/>
    <w:rsid w:val="001C0C9F"/>
    <w:rsid w:val="001C2001"/>
    <w:rsid w:val="001C51CF"/>
    <w:rsid w:val="001C5365"/>
    <w:rsid w:val="001C643F"/>
    <w:rsid w:val="001C6A5D"/>
    <w:rsid w:val="001C6D00"/>
    <w:rsid w:val="001D1932"/>
    <w:rsid w:val="001D3CCC"/>
    <w:rsid w:val="001D5DA7"/>
    <w:rsid w:val="001D63B5"/>
    <w:rsid w:val="001D66C8"/>
    <w:rsid w:val="001D6FC3"/>
    <w:rsid w:val="001D7385"/>
    <w:rsid w:val="001D769C"/>
    <w:rsid w:val="001D7777"/>
    <w:rsid w:val="001D7809"/>
    <w:rsid w:val="001D7C78"/>
    <w:rsid w:val="001E05FB"/>
    <w:rsid w:val="001E10EF"/>
    <w:rsid w:val="001E17E7"/>
    <w:rsid w:val="001E1D55"/>
    <w:rsid w:val="001E21DE"/>
    <w:rsid w:val="001E3BCA"/>
    <w:rsid w:val="001E3D60"/>
    <w:rsid w:val="001E3E80"/>
    <w:rsid w:val="001E4EF6"/>
    <w:rsid w:val="001F10F0"/>
    <w:rsid w:val="001F1CBF"/>
    <w:rsid w:val="001F1F57"/>
    <w:rsid w:val="001F23E3"/>
    <w:rsid w:val="001F3878"/>
    <w:rsid w:val="001F5665"/>
    <w:rsid w:val="001F56E6"/>
    <w:rsid w:val="001F5E23"/>
    <w:rsid w:val="001F70F3"/>
    <w:rsid w:val="002002B8"/>
    <w:rsid w:val="00201012"/>
    <w:rsid w:val="00201FD7"/>
    <w:rsid w:val="00203093"/>
    <w:rsid w:val="00203A16"/>
    <w:rsid w:val="00203AE8"/>
    <w:rsid w:val="00203C92"/>
    <w:rsid w:val="00204331"/>
    <w:rsid w:val="00205ABE"/>
    <w:rsid w:val="00206793"/>
    <w:rsid w:val="00206C60"/>
    <w:rsid w:val="00207213"/>
    <w:rsid w:val="002079CF"/>
    <w:rsid w:val="00207E96"/>
    <w:rsid w:val="0021095F"/>
    <w:rsid w:val="00212470"/>
    <w:rsid w:val="00213758"/>
    <w:rsid w:val="00213C3D"/>
    <w:rsid w:val="00214AE0"/>
    <w:rsid w:val="002155CD"/>
    <w:rsid w:val="00215A1C"/>
    <w:rsid w:val="00215F06"/>
    <w:rsid w:val="00216C64"/>
    <w:rsid w:val="002170FF"/>
    <w:rsid w:val="00220488"/>
    <w:rsid w:val="00220BE2"/>
    <w:rsid w:val="00220D8A"/>
    <w:rsid w:val="002225A0"/>
    <w:rsid w:val="00223CFF"/>
    <w:rsid w:val="00223E22"/>
    <w:rsid w:val="002258EE"/>
    <w:rsid w:val="002259D4"/>
    <w:rsid w:val="00225E31"/>
    <w:rsid w:val="002264AA"/>
    <w:rsid w:val="002265C3"/>
    <w:rsid w:val="00226B0D"/>
    <w:rsid w:val="00227501"/>
    <w:rsid w:val="00231417"/>
    <w:rsid w:val="002354AA"/>
    <w:rsid w:val="00235B78"/>
    <w:rsid w:val="0023792E"/>
    <w:rsid w:val="0024005D"/>
    <w:rsid w:val="00240EFB"/>
    <w:rsid w:val="002410CD"/>
    <w:rsid w:val="0024148D"/>
    <w:rsid w:val="002422CB"/>
    <w:rsid w:val="002424B6"/>
    <w:rsid w:val="00242C69"/>
    <w:rsid w:val="00242FBC"/>
    <w:rsid w:val="00242FDD"/>
    <w:rsid w:val="00243FF4"/>
    <w:rsid w:val="002442E6"/>
    <w:rsid w:val="00250829"/>
    <w:rsid w:val="00250B05"/>
    <w:rsid w:val="00250BF4"/>
    <w:rsid w:val="00250D7E"/>
    <w:rsid w:val="00250EC2"/>
    <w:rsid w:val="00251B38"/>
    <w:rsid w:val="002526C0"/>
    <w:rsid w:val="00252A3F"/>
    <w:rsid w:val="0025319E"/>
    <w:rsid w:val="0025351D"/>
    <w:rsid w:val="00253A50"/>
    <w:rsid w:val="0025512B"/>
    <w:rsid w:val="002556CC"/>
    <w:rsid w:val="002579FA"/>
    <w:rsid w:val="00260EA0"/>
    <w:rsid w:val="002615E1"/>
    <w:rsid w:val="00263400"/>
    <w:rsid w:val="00264126"/>
    <w:rsid w:val="002653A7"/>
    <w:rsid w:val="00267306"/>
    <w:rsid w:val="00271244"/>
    <w:rsid w:val="00271BCA"/>
    <w:rsid w:val="00271F13"/>
    <w:rsid w:val="0027273C"/>
    <w:rsid w:val="0027290F"/>
    <w:rsid w:val="00272987"/>
    <w:rsid w:val="002742E0"/>
    <w:rsid w:val="00275C8A"/>
    <w:rsid w:val="00276A33"/>
    <w:rsid w:val="0027730C"/>
    <w:rsid w:val="00277516"/>
    <w:rsid w:val="00281A21"/>
    <w:rsid w:val="00281B8D"/>
    <w:rsid w:val="00281E4A"/>
    <w:rsid w:val="002829B8"/>
    <w:rsid w:val="00283392"/>
    <w:rsid w:val="0028364E"/>
    <w:rsid w:val="00283ADA"/>
    <w:rsid w:val="00284DCF"/>
    <w:rsid w:val="0028548E"/>
    <w:rsid w:val="00286830"/>
    <w:rsid w:val="002905B1"/>
    <w:rsid w:val="00291029"/>
    <w:rsid w:val="00292881"/>
    <w:rsid w:val="0029328A"/>
    <w:rsid w:val="002953BA"/>
    <w:rsid w:val="00295805"/>
    <w:rsid w:val="0029589D"/>
    <w:rsid w:val="00295E39"/>
    <w:rsid w:val="002963E4"/>
    <w:rsid w:val="0029679A"/>
    <w:rsid w:val="00296916"/>
    <w:rsid w:val="00297839"/>
    <w:rsid w:val="00297B43"/>
    <w:rsid w:val="002A00BE"/>
    <w:rsid w:val="002A0293"/>
    <w:rsid w:val="002A0FDC"/>
    <w:rsid w:val="002A354B"/>
    <w:rsid w:val="002A42E5"/>
    <w:rsid w:val="002A4BCD"/>
    <w:rsid w:val="002A536C"/>
    <w:rsid w:val="002A5432"/>
    <w:rsid w:val="002A5F84"/>
    <w:rsid w:val="002A64B3"/>
    <w:rsid w:val="002A6A71"/>
    <w:rsid w:val="002A6D55"/>
    <w:rsid w:val="002B0FE1"/>
    <w:rsid w:val="002B1B1F"/>
    <w:rsid w:val="002B296C"/>
    <w:rsid w:val="002B30A0"/>
    <w:rsid w:val="002B676D"/>
    <w:rsid w:val="002B7CF6"/>
    <w:rsid w:val="002C0067"/>
    <w:rsid w:val="002C0D2F"/>
    <w:rsid w:val="002C141E"/>
    <w:rsid w:val="002C22A8"/>
    <w:rsid w:val="002C35F0"/>
    <w:rsid w:val="002C42BA"/>
    <w:rsid w:val="002C5CDC"/>
    <w:rsid w:val="002C64DF"/>
    <w:rsid w:val="002D08AF"/>
    <w:rsid w:val="002D17F8"/>
    <w:rsid w:val="002D26B9"/>
    <w:rsid w:val="002D3825"/>
    <w:rsid w:val="002D44C4"/>
    <w:rsid w:val="002D53A9"/>
    <w:rsid w:val="002D54AF"/>
    <w:rsid w:val="002D6A59"/>
    <w:rsid w:val="002D7455"/>
    <w:rsid w:val="002E050C"/>
    <w:rsid w:val="002E1C4A"/>
    <w:rsid w:val="002E1F38"/>
    <w:rsid w:val="002E205D"/>
    <w:rsid w:val="002E27AA"/>
    <w:rsid w:val="002E288B"/>
    <w:rsid w:val="002E3035"/>
    <w:rsid w:val="002E3250"/>
    <w:rsid w:val="002E3A14"/>
    <w:rsid w:val="002E5055"/>
    <w:rsid w:val="002E5C9D"/>
    <w:rsid w:val="002E732E"/>
    <w:rsid w:val="002E7706"/>
    <w:rsid w:val="002F0316"/>
    <w:rsid w:val="002F2733"/>
    <w:rsid w:val="002F29E2"/>
    <w:rsid w:val="002F3020"/>
    <w:rsid w:val="002F3FFF"/>
    <w:rsid w:val="002F5FFB"/>
    <w:rsid w:val="002F6603"/>
    <w:rsid w:val="002F698D"/>
    <w:rsid w:val="002F6F32"/>
    <w:rsid w:val="002F704B"/>
    <w:rsid w:val="002F7C33"/>
    <w:rsid w:val="00300CFC"/>
    <w:rsid w:val="00300D4F"/>
    <w:rsid w:val="003013A2"/>
    <w:rsid w:val="003018DA"/>
    <w:rsid w:val="00304161"/>
    <w:rsid w:val="00304245"/>
    <w:rsid w:val="00306F55"/>
    <w:rsid w:val="0031048A"/>
    <w:rsid w:val="00312D66"/>
    <w:rsid w:val="00315406"/>
    <w:rsid w:val="0031586F"/>
    <w:rsid w:val="0031689D"/>
    <w:rsid w:val="00316EC8"/>
    <w:rsid w:val="00320EF1"/>
    <w:rsid w:val="003227E2"/>
    <w:rsid w:val="00322C3C"/>
    <w:rsid w:val="00322E26"/>
    <w:rsid w:val="00323DAA"/>
    <w:rsid w:val="0032420A"/>
    <w:rsid w:val="003247AE"/>
    <w:rsid w:val="00324A06"/>
    <w:rsid w:val="00326603"/>
    <w:rsid w:val="00326C88"/>
    <w:rsid w:val="00330DDC"/>
    <w:rsid w:val="00330E89"/>
    <w:rsid w:val="00330EAF"/>
    <w:rsid w:val="00331759"/>
    <w:rsid w:val="00331966"/>
    <w:rsid w:val="00332190"/>
    <w:rsid w:val="003322F4"/>
    <w:rsid w:val="00333524"/>
    <w:rsid w:val="00333CA9"/>
    <w:rsid w:val="0033471C"/>
    <w:rsid w:val="0033475C"/>
    <w:rsid w:val="0033496A"/>
    <w:rsid w:val="00334D65"/>
    <w:rsid w:val="0033605C"/>
    <w:rsid w:val="003374D8"/>
    <w:rsid w:val="00337AB6"/>
    <w:rsid w:val="00340704"/>
    <w:rsid w:val="003409A0"/>
    <w:rsid w:val="00341399"/>
    <w:rsid w:val="003429AD"/>
    <w:rsid w:val="00343272"/>
    <w:rsid w:val="00344986"/>
    <w:rsid w:val="00344C32"/>
    <w:rsid w:val="0034516D"/>
    <w:rsid w:val="003465FC"/>
    <w:rsid w:val="0035127E"/>
    <w:rsid w:val="00351B58"/>
    <w:rsid w:val="00351ECB"/>
    <w:rsid w:val="00352026"/>
    <w:rsid w:val="003526DA"/>
    <w:rsid w:val="00353242"/>
    <w:rsid w:val="00353891"/>
    <w:rsid w:val="0035447E"/>
    <w:rsid w:val="003549A2"/>
    <w:rsid w:val="00354C42"/>
    <w:rsid w:val="003560FD"/>
    <w:rsid w:val="0036023D"/>
    <w:rsid w:val="00360F05"/>
    <w:rsid w:val="003624A7"/>
    <w:rsid w:val="003628DE"/>
    <w:rsid w:val="00362947"/>
    <w:rsid w:val="0036300C"/>
    <w:rsid w:val="00365BA5"/>
    <w:rsid w:val="00367FA8"/>
    <w:rsid w:val="0037092D"/>
    <w:rsid w:val="003715F2"/>
    <w:rsid w:val="0037293D"/>
    <w:rsid w:val="00372E74"/>
    <w:rsid w:val="00372EE9"/>
    <w:rsid w:val="00374335"/>
    <w:rsid w:val="00374C18"/>
    <w:rsid w:val="00374E3E"/>
    <w:rsid w:val="00376746"/>
    <w:rsid w:val="00376CA7"/>
    <w:rsid w:val="0038024A"/>
    <w:rsid w:val="0038314C"/>
    <w:rsid w:val="00383F08"/>
    <w:rsid w:val="00384BF4"/>
    <w:rsid w:val="00384C17"/>
    <w:rsid w:val="003854F8"/>
    <w:rsid w:val="00386C3C"/>
    <w:rsid w:val="00386F48"/>
    <w:rsid w:val="0039080C"/>
    <w:rsid w:val="003908BE"/>
    <w:rsid w:val="00390915"/>
    <w:rsid w:val="00391236"/>
    <w:rsid w:val="00391715"/>
    <w:rsid w:val="00392310"/>
    <w:rsid w:val="00392BCA"/>
    <w:rsid w:val="00392D9A"/>
    <w:rsid w:val="00394773"/>
    <w:rsid w:val="00394F5F"/>
    <w:rsid w:val="0039564B"/>
    <w:rsid w:val="00395C8B"/>
    <w:rsid w:val="003975F9"/>
    <w:rsid w:val="00397777"/>
    <w:rsid w:val="00397C91"/>
    <w:rsid w:val="003A05B3"/>
    <w:rsid w:val="003A169C"/>
    <w:rsid w:val="003A1DA6"/>
    <w:rsid w:val="003A43B6"/>
    <w:rsid w:val="003A5298"/>
    <w:rsid w:val="003A52C2"/>
    <w:rsid w:val="003A5A5D"/>
    <w:rsid w:val="003A5BBE"/>
    <w:rsid w:val="003B02CF"/>
    <w:rsid w:val="003B05E4"/>
    <w:rsid w:val="003B0C67"/>
    <w:rsid w:val="003B13B0"/>
    <w:rsid w:val="003B222D"/>
    <w:rsid w:val="003B2826"/>
    <w:rsid w:val="003B41E7"/>
    <w:rsid w:val="003B478C"/>
    <w:rsid w:val="003B489F"/>
    <w:rsid w:val="003B5593"/>
    <w:rsid w:val="003B788F"/>
    <w:rsid w:val="003C1014"/>
    <w:rsid w:val="003C1855"/>
    <w:rsid w:val="003C2516"/>
    <w:rsid w:val="003C348B"/>
    <w:rsid w:val="003C43C3"/>
    <w:rsid w:val="003C4D6D"/>
    <w:rsid w:val="003C4F1D"/>
    <w:rsid w:val="003D024E"/>
    <w:rsid w:val="003D02C0"/>
    <w:rsid w:val="003D07DB"/>
    <w:rsid w:val="003D0B99"/>
    <w:rsid w:val="003D2B65"/>
    <w:rsid w:val="003D2F00"/>
    <w:rsid w:val="003D33C7"/>
    <w:rsid w:val="003D3469"/>
    <w:rsid w:val="003D5A70"/>
    <w:rsid w:val="003D6320"/>
    <w:rsid w:val="003D6499"/>
    <w:rsid w:val="003D64DF"/>
    <w:rsid w:val="003D66E0"/>
    <w:rsid w:val="003D7AF7"/>
    <w:rsid w:val="003D7DE8"/>
    <w:rsid w:val="003E038E"/>
    <w:rsid w:val="003E07BC"/>
    <w:rsid w:val="003E10BE"/>
    <w:rsid w:val="003E1D6D"/>
    <w:rsid w:val="003E2173"/>
    <w:rsid w:val="003E21DA"/>
    <w:rsid w:val="003E3E21"/>
    <w:rsid w:val="003E4054"/>
    <w:rsid w:val="003E4693"/>
    <w:rsid w:val="003E5B57"/>
    <w:rsid w:val="003E5D20"/>
    <w:rsid w:val="003E6BCE"/>
    <w:rsid w:val="003F167A"/>
    <w:rsid w:val="003F31DA"/>
    <w:rsid w:val="003F3579"/>
    <w:rsid w:val="003F3784"/>
    <w:rsid w:val="003F4227"/>
    <w:rsid w:val="003F436A"/>
    <w:rsid w:val="003F4A14"/>
    <w:rsid w:val="003F59BF"/>
    <w:rsid w:val="003F6FFC"/>
    <w:rsid w:val="003F71AD"/>
    <w:rsid w:val="004003D7"/>
    <w:rsid w:val="00400530"/>
    <w:rsid w:val="00400C0A"/>
    <w:rsid w:val="00400F3C"/>
    <w:rsid w:val="004017DB"/>
    <w:rsid w:val="00404767"/>
    <w:rsid w:val="00406447"/>
    <w:rsid w:val="00407957"/>
    <w:rsid w:val="004106DA"/>
    <w:rsid w:val="00411498"/>
    <w:rsid w:val="00411EC4"/>
    <w:rsid w:val="0041247F"/>
    <w:rsid w:val="004133FE"/>
    <w:rsid w:val="00416417"/>
    <w:rsid w:val="00416500"/>
    <w:rsid w:val="00417144"/>
    <w:rsid w:val="004171E0"/>
    <w:rsid w:val="00417239"/>
    <w:rsid w:val="0041731F"/>
    <w:rsid w:val="00420C52"/>
    <w:rsid w:val="00420C6B"/>
    <w:rsid w:val="00420EC5"/>
    <w:rsid w:val="00421CDC"/>
    <w:rsid w:val="00421E48"/>
    <w:rsid w:val="0042216D"/>
    <w:rsid w:val="004236FF"/>
    <w:rsid w:val="004238FF"/>
    <w:rsid w:val="00423E45"/>
    <w:rsid w:val="0042503C"/>
    <w:rsid w:val="004255AF"/>
    <w:rsid w:val="00426C9C"/>
    <w:rsid w:val="00426E8D"/>
    <w:rsid w:val="00427F8D"/>
    <w:rsid w:val="00430393"/>
    <w:rsid w:val="0043053D"/>
    <w:rsid w:val="00430930"/>
    <w:rsid w:val="00432092"/>
    <w:rsid w:val="00432D56"/>
    <w:rsid w:val="00434978"/>
    <w:rsid w:val="00435088"/>
    <w:rsid w:val="00435819"/>
    <w:rsid w:val="00435D97"/>
    <w:rsid w:val="0043632B"/>
    <w:rsid w:val="00440381"/>
    <w:rsid w:val="00440902"/>
    <w:rsid w:val="00440C55"/>
    <w:rsid w:val="00442C93"/>
    <w:rsid w:val="00442EE3"/>
    <w:rsid w:val="00443271"/>
    <w:rsid w:val="00443C06"/>
    <w:rsid w:val="004449F3"/>
    <w:rsid w:val="00444C71"/>
    <w:rsid w:val="00444D5C"/>
    <w:rsid w:val="00445A8C"/>
    <w:rsid w:val="004479E8"/>
    <w:rsid w:val="00450350"/>
    <w:rsid w:val="0045131C"/>
    <w:rsid w:val="00451F9B"/>
    <w:rsid w:val="004520BD"/>
    <w:rsid w:val="00453434"/>
    <w:rsid w:val="00453A7D"/>
    <w:rsid w:val="00454777"/>
    <w:rsid w:val="00454B32"/>
    <w:rsid w:val="00454ECE"/>
    <w:rsid w:val="004551F0"/>
    <w:rsid w:val="0045530B"/>
    <w:rsid w:val="0045562F"/>
    <w:rsid w:val="0045724E"/>
    <w:rsid w:val="00457724"/>
    <w:rsid w:val="004601F7"/>
    <w:rsid w:val="004607BE"/>
    <w:rsid w:val="00460CC7"/>
    <w:rsid w:val="004610AA"/>
    <w:rsid w:val="00461A48"/>
    <w:rsid w:val="00461CD8"/>
    <w:rsid w:val="00461F9F"/>
    <w:rsid w:val="0046224F"/>
    <w:rsid w:val="00462B53"/>
    <w:rsid w:val="00463846"/>
    <w:rsid w:val="00464B07"/>
    <w:rsid w:val="0046512F"/>
    <w:rsid w:val="004651D3"/>
    <w:rsid w:val="00465B5B"/>
    <w:rsid w:val="00466380"/>
    <w:rsid w:val="00466958"/>
    <w:rsid w:val="00466AC7"/>
    <w:rsid w:val="00466EC9"/>
    <w:rsid w:val="00467A42"/>
    <w:rsid w:val="00467D12"/>
    <w:rsid w:val="004705CB"/>
    <w:rsid w:val="00471249"/>
    <w:rsid w:val="00474407"/>
    <w:rsid w:val="00474D4F"/>
    <w:rsid w:val="004774E9"/>
    <w:rsid w:val="00480783"/>
    <w:rsid w:val="004808EB"/>
    <w:rsid w:val="00483264"/>
    <w:rsid w:val="00484066"/>
    <w:rsid w:val="00485EAD"/>
    <w:rsid w:val="00486898"/>
    <w:rsid w:val="00487FC9"/>
    <w:rsid w:val="0049186A"/>
    <w:rsid w:val="00491C3B"/>
    <w:rsid w:val="00492E63"/>
    <w:rsid w:val="00493642"/>
    <w:rsid w:val="004979AC"/>
    <w:rsid w:val="004A0D15"/>
    <w:rsid w:val="004A13CE"/>
    <w:rsid w:val="004A17B8"/>
    <w:rsid w:val="004A18BF"/>
    <w:rsid w:val="004A4436"/>
    <w:rsid w:val="004A482C"/>
    <w:rsid w:val="004A7568"/>
    <w:rsid w:val="004B0CAF"/>
    <w:rsid w:val="004B2943"/>
    <w:rsid w:val="004B2CB7"/>
    <w:rsid w:val="004B4010"/>
    <w:rsid w:val="004B4E83"/>
    <w:rsid w:val="004B7D5C"/>
    <w:rsid w:val="004C0B01"/>
    <w:rsid w:val="004C12A4"/>
    <w:rsid w:val="004C15C5"/>
    <w:rsid w:val="004C1BC7"/>
    <w:rsid w:val="004C2DA2"/>
    <w:rsid w:val="004C354D"/>
    <w:rsid w:val="004C4302"/>
    <w:rsid w:val="004C483E"/>
    <w:rsid w:val="004C58C9"/>
    <w:rsid w:val="004C651A"/>
    <w:rsid w:val="004C6A15"/>
    <w:rsid w:val="004C6C82"/>
    <w:rsid w:val="004C7F07"/>
    <w:rsid w:val="004D0162"/>
    <w:rsid w:val="004D0637"/>
    <w:rsid w:val="004D10BF"/>
    <w:rsid w:val="004D1ED4"/>
    <w:rsid w:val="004D20A7"/>
    <w:rsid w:val="004D2529"/>
    <w:rsid w:val="004D27B1"/>
    <w:rsid w:val="004D2CE8"/>
    <w:rsid w:val="004D302D"/>
    <w:rsid w:val="004D467F"/>
    <w:rsid w:val="004D531C"/>
    <w:rsid w:val="004D5FC5"/>
    <w:rsid w:val="004D5FDB"/>
    <w:rsid w:val="004D6240"/>
    <w:rsid w:val="004D6339"/>
    <w:rsid w:val="004D797E"/>
    <w:rsid w:val="004E15EB"/>
    <w:rsid w:val="004E19D3"/>
    <w:rsid w:val="004E50FA"/>
    <w:rsid w:val="004E526F"/>
    <w:rsid w:val="004E5BD2"/>
    <w:rsid w:val="004E6939"/>
    <w:rsid w:val="004E6F52"/>
    <w:rsid w:val="004F07F5"/>
    <w:rsid w:val="004F289F"/>
    <w:rsid w:val="004F2AB7"/>
    <w:rsid w:val="004F3EC5"/>
    <w:rsid w:val="004F3EF3"/>
    <w:rsid w:val="004F41C0"/>
    <w:rsid w:val="004F460B"/>
    <w:rsid w:val="004F5173"/>
    <w:rsid w:val="004F5C4C"/>
    <w:rsid w:val="004F6F34"/>
    <w:rsid w:val="005001F4"/>
    <w:rsid w:val="0050204F"/>
    <w:rsid w:val="0050287B"/>
    <w:rsid w:val="00503014"/>
    <w:rsid w:val="005040F1"/>
    <w:rsid w:val="0050431C"/>
    <w:rsid w:val="00504755"/>
    <w:rsid w:val="00504BC4"/>
    <w:rsid w:val="00505586"/>
    <w:rsid w:val="00505724"/>
    <w:rsid w:val="005061C2"/>
    <w:rsid w:val="0050659F"/>
    <w:rsid w:val="00506725"/>
    <w:rsid w:val="00506AB4"/>
    <w:rsid w:val="005076BC"/>
    <w:rsid w:val="00510818"/>
    <w:rsid w:val="00511308"/>
    <w:rsid w:val="00514326"/>
    <w:rsid w:val="00514581"/>
    <w:rsid w:val="005149A7"/>
    <w:rsid w:val="00514F9D"/>
    <w:rsid w:val="0051626B"/>
    <w:rsid w:val="005166BA"/>
    <w:rsid w:val="00516F7B"/>
    <w:rsid w:val="00517B05"/>
    <w:rsid w:val="00517CD4"/>
    <w:rsid w:val="00517EF6"/>
    <w:rsid w:val="005203C5"/>
    <w:rsid w:val="00520822"/>
    <w:rsid w:val="00520A40"/>
    <w:rsid w:val="00520D90"/>
    <w:rsid w:val="00521771"/>
    <w:rsid w:val="00521B9C"/>
    <w:rsid w:val="00524F6C"/>
    <w:rsid w:val="00525409"/>
    <w:rsid w:val="00525C26"/>
    <w:rsid w:val="005268B4"/>
    <w:rsid w:val="00526D28"/>
    <w:rsid w:val="00527ADF"/>
    <w:rsid w:val="00530373"/>
    <w:rsid w:val="005307D5"/>
    <w:rsid w:val="00531091"/>
    <w:rsid w:val="00532E80"/>
    <w:rsid w:val="00533B76"/>
    <w:rsid w:val="00535418"/>
    <w:rsid w:val="00541896"/>
    <w:rsid w:val="00542509"/>
    <w:rsid w:val="00542AF1"/>
    <w:rsid w:val="00544809"/>
    <w:rsid w:val="00544814"/>
    <w:rsid w:val="00544F10"/>
    <w:rsid w:val="0054508F"/>
    <w:rsid w:val="00545691"/>
    <w:rsid w:val="005458AC"/>
    <w:rsid w:val="00547A2A"/>
    <w:rsid w:val="00547A59"/>
    <w:rsid w:val="005511E5"/>
    <w:rsid w:val="0055145C"/>
    <w:rsid w:val="00552462"/>
    <w:rsid w:val="005540C9"/>
    <w:rsid w:val="005564E7"/>
    <w:rsid w:val="00560483"/>
    <w:rsid w:val="00562E4C"/>
    <w:rsid w:val="00563612"/>
    <w:rsid w:val="00563C1D"/>
    <w:rsid w:val="005642B4"/>
    <w:rsid w:val="005644EE"/>
    <w:rsid w:val="00564AA7"/>
    <w:rsid w:val="00564D16"/>
    <w:rsid w:val="00564F9A"/>
    <w:rsid w:val="00565081"/>
    <w:rsid w:val="005667FF"/>
    <w:rsid w:val="005705B4"/>
    <w:rsid w:val="005715A4"/>
    <w:rsid w:val="00573BBE"/>
    <w:rsid w:val="005758C1"/>
    <w:rsid w:val="0057610D"/>
    <w:rsid w:val="005762D8"/>
    <w:rsid w:val="0057636F"/>
    <w:rsid w:val="00577A82"/>
    <w:rsid w:val="00580D8B"/>
    <w:rsid w:val="005817B4"/>
    <w:rsid w:val="00583F43"/>
    <w:rsid w:val="005847E7"/>
    <w:rsid w:val="00584AEB"/>
    <w:rsid w:val="00584C8B"/>
    <w:rsid w:val="005851A2"/>
    <w:rsid w:val="00585273"/>
    <w:rsid w:val="0058560C"/>
    <w:rsid w:val="0058630D"/>
    <w:rsid w:val="00586F2A"/>
    <w:rsid w:val="005879CD"/>
    <w:rsid w:val="005933A8"/>
    <w:rsid w:val="005941FD"/>
    <w:rsid w:val="0059454E"/>
    <w:rsid w:val="00594A2E"/>
    <w:rsid w:val="00594E09"/>
    <w:rsid w:val="00595460"/>
    <w:rsid w:val="00595E2A"/>
    <w:rsid w:val="0059600A"/>
    <w:rsid w:val="005970DC"/>
    <w:rsid w:val="00597B11"/>
    <w:rsid w:val="005A23D7"/>
    <w:rsid w:val="005A3D06"/>
    <w:rsid w:val="005A4AD6"/>
    <w:rsid w:val="005A536F"/>
    <w:rsid w:val="005A5AA1"/>
    <w:rsid w:val="005A5D88"/>
    <w:rsid w:val="005A71A8"/>
    <w:rsid w:val="005B0082"/>
    <w:rsid w:val="005B05F1"/>
    <w:rsid w:val="005B16CF"/>
    <w:rsid w:val="005B199D"/>
    <w:rsid w:val="005B1D79"/>
    <w:rsid w:val="005B21CB"/>
    <w:rsid w:val="005B2205"/>
    <w:rsid w:val="005B2C63"/>
    <w:rsid w:val="005B3378"/>
    <w:rsid w:val="005B4806"/>
    <w:rsid w:val="005B4DF5"/>
    <w:rsid w:val="005B79D0"/>
    <w:rsid w:val="005C009E"/>
    <w:rsid w:val="005C0141"/>
    <w:rsid w:val="005C08E1"/>
    <w:rsid w:val="005C312A"/>
    <w:rsid w:val="005C4902"/>
    <w:rsid w:val="005C6D21"/>
    <w:rsid w:val="005C6E67"/>
    <w:rsid w:val="005C6F2A"/>
    <w:rsid w:val="005C7642"/>
    <w:rsid w:val="005D002A"/>
    <w:rsid w:val="005D01A0"/>
    <w:rsid w:val="005D08C3"/>
    <w:rsid w:val="005D11E7"/>
    <w:rsid w:val="005D125C"/>
    <w:rsid w:val="005D2C3A"/>
    <w:rsid w:val="005D4771"/>
    <w:rsid w:val="005D4937"/>
    <w:rsid w:val="005D5564"/>
    <w:rsid w:val="005D5C3E"/>
    <w:rsid w:val="005D5CE6"/>
    <w:rsid w:val="005D5DFA"/>
    <w:rsid w:val="005D5E94"/>
    <w:rsid w:val="005D5F97"/>
    <w:rsid w:val="005D67EC"/>
    <w:rsid w:val="005D6A05"/>
    <w:rsid w:val="005D73EC"/>
    <w:rsid w:val="005D75EA"/>
    <w:rsid w:val="005D77FF"/>
    <w:rsid w:val="005E02A8"/>
    <w:rsid w:val="005E048B"/>
    <w:rsid w:val="005E0E71"/>
    <w:rsid w:val="005E1516"/>
    <w:rsid w:val="005E1A2D"/>
    <w:rsid w:val="005E1D4C"/>
    <w:rsid w:val="005E222B"/>
    <w:rsid w:val="005E2A6A"/>
    <w:rsid w:val="005E41CB"/>
    <w:rsid w:val="005E4270"/>
    <w:rsid w:val="005E5670"/>
    <w:rsid w:val="005E590E"/>
    <w:rsid w:val="005E7230"/>
    <w:rsid w:val="005E7404"/>
    <w:rsid w:val="005E7B60"/>
    <w:rsid w:val="005E7BE0"/>
    <w:rsid w:val="005F014A"/>
    <w:rsid w:val="005F10D9"/>
    <w:rsid w:val="005F36D9"/>
    <w:rsid w:val="005F415D"/>
    <w:rsid w:val="005F4566"/>
    <w:rsid w:val="005F498B"/>
    <w:rsid w:val="005F4B6A"/>
    <w:rsid w:val="005F4E56"/>
    <w:rsid w:val="005F5330"/>
    <w:rsid w:val="005F53FC"/>
    <w:rsid w:val="005F62B2"/>
    <w:rsid w:val="005F6B4D"/>
    <w:rsid w:val="00601335"/>
    <w:rsid w:val="0060150C"/>
    <w:rsid w:val="00601527"/>
    <w:rsid w:val="00602088"/>
    <w:rsid w:val="00602725"/>
    <w:rsid w:val="00602BCD"/>
    <w:rsid w:val="00602DD5"/>
    <w:rsid w:val="00603879"/>
    <w:rsid w:val="00603DBA"/>
    <w:rsid w:val="00606182"/>
    <w:rsid w:val="00606AE1"/>
    <w:rsid w:val="00606B46"/>
    <w:rsid w:val="00607D41"/>
    <w:rsid w:val="00610AAA"/>
    <w:rsid w:val="00610E6A"/>
    <w:rsid w:val="00612C02"/>
    <w:rsid w:val="00612F47"/>
    <w:rsid w:val="00613885"/>
    <w:rsid w:val="00613F20"/>
    <w:rsid w:val="006150CE"/>
    <w:rsid w:val="00615475"/>
    <w:rsid w:val="00616A6D"/>
    <w:rsid w:val="00617C5D"/>
    <w:rsid w:val="00617DE3"/>
    <w:rsid w:val="00620B79"/>
    <w:rsid w:val="00622404"/>
    <w:rsid w:val="0062259C"/>
    <w:rsid w:val="00622B95"/>
    <w:rsid w:val="00622FC3"/>
    <w:rsid w:val="00623E92"/>
    <w:rsid w:val="006243FB"/>
    <w:rsid w:val="00627900"/>
    <w:rsid w:val="0062796E"/>
    <w:rsid w:val="006279F4"/>
    <w:rsid w:val="00627F58"/>
    <w:rsid w:val="00630111"/>
    <w:rsid w:val="00630174"/>
    <w:rsid w:val="00630355"/>
    <w:rsid w:val="00632015"/>
    <w:rsid w:val="00632231"/>
    <w:rsid w:val="00632C10"/>
    <w:rsid w:val="006330B5"/>
    <w:rsid w:val="00633954"/>
    <w:rsid w:val="006345BD"/>
    <w:rsid w:val="00634F73"/>
    <w:rsid w:val="006366ED"/>
    <w:rsid w:val="00636EC9"/>
    <w:rsid w:val="00636EF1"/>
    <w:rsid w:val="00637BB5"/>
    <w:rsid w:val="00640B4D"/>
    <w:rsid w:val="006412E1"/>
    <w:rsid w:val="00641A07"/>
    <w:rsid w:val="00642084"/>
    <w:rsid w:val="006436A4"/>
    <w:rsid w:val="0064610B"/>
    <w:rsid w:val="006465F3"/>
    <w:rsid w:val="0064787D"/>
    <w:rsid w:val="006479AF"/>
    <w:rsid w:val="00650333"/>
    <w:rsid w:val="006522D1"/>
    <w:rsid w:val="006524DB"/>
    <w:rsid w:val="00652D6F"/>
    <w:rsid w:val="006535A2"/>
    <w:rsid w:val="00654515"/>
    <w:rsid w:val="00654518"/>
    <w:rsid w:val="00655705"/>
    <w:rsid w:val="00656DB8"/>
    <w:rsid w:val="00657309"/>
    <w:rsid w:val="00657DFF"/>
    <w:rsid w:val="0066055B"/>
    <w:rsid w:val="00661823"/>
    <w:rsid w:val="0066199A"/>
    <w:rsid w:val="00662C4B"/>
    <w:rsid w:val="00662EF2"/>
    <w:rsid w:val="006636C9"/>
    <w:rsid w:val="006640DC"/>
    <w:rsid w:val="00664454"/>
    <w:rsid w:val="00664EF4"/>
    <w:rsid w:val="00666F21"/>
    <w:rsid w:val="00670529"/>
    <w:rsid w:val="00671556"/>
    <w:rsid w:val="00672304"/>
    <w:rsid w:val="006726D8"/>
    <w:rsid w:val="00673484"/>
    <w:rsid w:val="00673575"/>
    <w:rsid w:val="0067439B"/>
    <w:rsid w:val="006749C1"/>
    <w:rsid w:val="006755D0"/>
    <w:rsid w:val="006759F9"/>
    <w:rsid w:val="00676004"/>
    <w:rsid w:val="00677933"/>
    <w:rsid w:val="00677E9B"/>
    <w:rsid w:val="00680651"/>
    <w:rsid w:val="006806D7"/>
    <w:rsid w:val="006811EC"/>
    <w:rsid w:val="00682051"/>
    <w:rsid w:val="00683B51"/>
    <w:rsid w:val="00683F7A"/>
    <w:rsid w:val="00684116"/>
    <w:rsid w:val="006850E6"/>
    <w:rsid w:val="0068584E"/>
    <w:rsid w:val="0068639D"/>
    <w:rsid w:val="00686E65"/>
    <w:rsid w:val="00695874"/>
    <w:rsid w:val="006970F0"/>
    <w:rsid w:val="0069745B"/>
    <w:rsid w:val="006A00F7"/>
    <w:rsid w:val="006A05EB"/>
    <w:rsid w:val="006A1E57"/>
    <w:rsid w:val="006A4146"/>
    <w:rsid w:val="006A41D8"/>
    <w:rsid w:val="006A4C78"/>
    <w:rsid w:val="006A50DE"/>
    <w:rsid w:val="006A57E9"/>
    <w:rsid w:val="006A7003"/>
    <w:rsid w:val="006A7020"/>
    <w:rsid w:val="006B096A"/>
    <w:rsid w:val="006B1038"/>
    <w:rsid w:val="006B1198"/>
    <w:rsid w:val="006B213B"/>
    <w:rsid w:val="006B24A4"/>
    <w:rsid w:val="006B3D2F"/>
    <w:rsid w:val="006B43AF"/>
    <w:rsid w:val="006B4E99"/>
    <w:rsid w:val="006B4F96"/>
    <w:rsid w:val="006B505B"/>
    <w:rsid w:val="006B599E"/>
    <w:rsid w:val="006B5EBD"/>
    <w:rsid w:val="006B74BE"/>
    <w:rsid w:val="006B7599"/>
    <w:rsid w:val="006C06D7"/>
    <w:rsid w:val="006C1728"/>
    <w:rsid w:val="006C52A6"/>
    <w:rsid w:val="006C5AEF"/>
    <w:rsid w:val="006C6484"/>
    <w:rsid w:val="006C77BE"/>
    <w:rsid w:val="006C7EC7"/>
    <w:rsid w:val="006C7F1B"/>
    <w:rsid w:val="006D0044"/>
    <w:rsid w:val="006D0C59"/>
    <w:rsid w:val="006D0DE4"/>
    <w:rsid w:val="006D2273"/>
    <w:rsid w:val="006D2BAA"/>
    <w:rsid w:val="006D43C0"/>
    <w:rsid w:val="006D573C"/>
    <w:rsid w:val="006D68AF"/>
    <w:rsid w:val="006D6CED"/>
    <w:rsid w:val="006E0483"/>
    <w:rsid w:val="006E0F2A"/>
    <w:rsid w:val="006E312A"/>
    <w:rsid w:val="006E3642"/>
    <w:rsid w:val="006E3921"/>
    <w:rsid w:val="006E4649"/>
    <w:rsid w:val="006E46B5"/>
    <w:rsid w:val="006E4767"/>
    <w:rsid w:val="006E4B1A"/>
    <w:rsid w:val="006E4C18"/>
    <w:rsid w:val="006E4CEA"/>
    <w:rsid w:val="006E6AC5"/>
    <w:rsid w:val="006E7141"/>
    <w:rsid w:val="006E7BB8"/>
    <w:rsid w:val="006F0261"/>
    <w:rsid w:val="006F1DD0"/>
    <w:rsid w:val="006F387E"/>
    <w:rsid w:val="006F3C15"/>
    <w:rsid w:val="006F4218"/>
    <w:rsid w:val="006F4767"/>
    <w:rsid w:val="006F5267"/>
    <w:rsid w:val="006F58C0"/>
    <w:rsid w:val="006F685F"/>
    <w:rsid w:val="006F6E50"/>
    <w:rsid w:val="006F77E3"/>
    <w:rsid w:val="007003E8"/>
    <w:rsid w:val="00700948"/>
    <w:rsid w:val="00700BBA"/>
    <w:rsid w:val="00700C4B"/>
    <w:rsid w:val="00703DBB"/>
    <w:rsid w:val="00703FD7"/>
    <w:rsid w:val="00704AF8"/>
    <w:rsid w:val="00705007"/>
    <w:rsid w:val="00705816"/>
    <w:rsid w:val="0071001D"/>
    <w:rsid w:val="00710919"/>
    <w:rsid w:val="00711D94"/>
    <w:rsid w:val="00715BAE"/>
    <w:rsid w:val="00716402"/>
    <w:rsid w:val="00716E5B"/>
    <w:rsid w:val="00717B9E"/>
    <w:rsid w:val="00717C8C"/>
    <w:rsid w:val="00717EE7"/>
    <w:rsid w:val="00720AA9"/>
    <w:rsid w:val="007212FE"/>
    <w:rsid w:val="00721985"/>
    <w:rsid w:val="00722197"/>
    <w:rsid w:val="0072276C"/>
    <w:rsid w:val="00722A7B"/>
    <w:rsid w:val="0072380B"/>
    <w:rsid w:val="00723CEE"/>
    <w:rsid w:val="00724859"/>
    <w:rsid w:val="007267A4"/>
    <w:rsid w:val="00730658"/>
    <w:rsid w:val="00730CA7"/>
    <w:rsid w:val="00731402"/>
    <w:rsid w:val="00731A13"/>
    <w:rsid w:val="007327B4"/>
    <w:rsid w:val="00732A4B"/>
    <w:rsid w:val="00733904"/>
    <w:rsid w:val="00735544"/>
    <w:rsid w:val="007361C7"/>
    <w:rsid w:val="007374A3"/>
    <w:rsid w:val="00740A59"/>
    <w:rsid w:val="007418F6"/>
    <w:rsid w:val="007425F3"/>
    <w:rsid w:val="00742C16"/>
    <w:rsid w:val="007432BD"/>
    <w:rsid w:val="00744140"/>
    <w:rsid w:val="007446BC"/>
    <w:rsid w:val="00745903"/>
    <w:rsid w:val="00745A1D"/>
    <w:rsid w:val="00745BD4"/>
    <w:rsid w:val="0074612F"/>
    <w:rsid w:val="007466E1"/>
    <w:rsid w:val="00747B61"/>
    <w:rsid w:val="00747CE6"/>
    <w:rsid w:val="00750F6B"/>
    <w:rsid w:val="007511C1"/>
    <w:rsid w:val="00752759"/>
    <w:rsid w:val="00753D7F"/>
    <w:rsid w:val="00754321"/>
    <w:rsid w:val="00754446"/>
    <w:rsid w:val="007544FC"/>
    <w:rsid w:val="00754CBD"/>
    <w:rsid w:val="00756BDF"/>
    <w:rsid w:val="007572FA"/>
    <w:rsid w:val="00760839"/>
    <w:rsid w:val="00761345"/>
    <w:rsid w:val="00764477"/>
    <w:rsid w:val="00764A15"/>
    <w:rsid w:val="00765A9E"/>
    <w:rsid w:val="007662B4"/>
    <w:rsid w:val="00766BF7"/>
    <w:rsid w:val="00767FFB"/>
    <w:rsid w:val="007721BC"/>
    <w:rsid w:val="007721C2"/>
    <w:rsid w:val="00772B18"/>
    <w:rsid w:val="00772BB0"/>
    <w:rsid w:val="00774434"/>
    <w:rsid w:val="00774800"/>
    <w:rsid w:val="00776280"/>
    <w:rsid w:val="00776964"/>
    <w:rsid w:val="00777CB0"/>
    <w:rsid w:val="0078041B"/>
    <w:rsid w:val="007812E3"/>
    <w:rsid w:val="007822FB"/>
    <w:rsid w:val="007826CB"/>
    <w:rsid w:val="007829D0"/>
    <w:rsid w:val="0078541C"/>
    <w:rsid w:val="0078544C"/>
    <w:rsid w:val="00785C5E"/>
    <w:rsid w:val="007864F9"/>
    <w:rsid w:val="00787CBE"/>
    <w:rsid w:val="00790818"/>
    <w:rsid w:val="007908D0"/>
    <w:rsid w:val="00790D61"/>
    <w:rsid w:val="007916E1"/>
    <w:rsid w:val="00791CA8"/>
    <w:rsid w:val="007930B0"/>
    <w:rsid w:val="00793371"/>
    <w:rsid w:val="00793811"/>
    <w:rsid w:val="007944A4"/>
    <w:rsid w:val="007945A7"/>
    <w:rsid w:val="00795AD1"/>
    <w:rsid w:val="00795BE8"/>
    <w:rsid w:val="00795D2C"/>
    <w:rsid w:val="00796254"/>
    <w:rsid w:val="0079633C"/>
    <w:rsid w:val="00797D64"/>
    <w:rsid w:val="007A0419"/>
    <w:rsid w:val="007A0655"/>
    <w:rsid w:val="007A06A3"/>
    <w:rsid w:val="007A0FFA"/>
    <w:rsid w:val="007A14A2"/>
    <w:rsid w:val="007A1F07"/>
    <w:rsid w:val="007A44D1"/>
    <w:rsid w:val="007A488A"/>
    <w:rsid w:val="007A5F24"/>
    <w:rsid w:val="007A6759"/>
    <w:rsid w:val="007A7A14"/>
    <w:rsid w:val="007A7AC7"/>
    <w:rsid w:val="007B046C"/>
    <w:rsid w:val="007B11DE"/>
    <w:rsid w:val="007B13AF"/>
    <w:rsid w:val="007B3D76"/>
    <w:rsid w:val="007B3DE5"/>
    <w:rsid w:val="007B5F94"/>
    <w:rsid w:val="007B6365"/>
    <w:rsid w:val="007B748B"/>
    <w:rsid w:val="007B7EB4"/>
    <w:rsid w:val="007C0703"/>
    <w:rsid w:val="007C2625"/>
    <w:rsid w:val="007C3521"/>
    <w:rsid w:val="007C384D"/>
    <w:rsid w:val="007C4B3D"/>
    <w:rsid w:val="007C4CE3"/>
    <w:rsid w:val="007C5175"/>
    <w:rsid w:val="007C5F95"/>
    <w:rsid w:val="007C681A"/>
    <w:rsid w:val="007C7117"/>
    <w:rsid w:val="007D1015"/>
    <w:rsid w:val="007D3867"/>
    <w:rsid w:val="007D39CD"/>
    <w:rsid w:val="007D3B64"/>
    <w:rsid w:val="007D3CDB"/>
    <w:rsid w:val="007D4069"/>
    <w:rsid w:val="007D424D"/>
    <w:rsid w:val="007D4309"/>
    <w:rsid w:val="007D5251"/>
    <w:rsid w:val="007D7B28"/>
    <w:rsid w:val="007E03C8"/>
    <w:rsid w:val="007E18D0"/>
    <w:rsid w:val="007E4165"/>
    <w:rsid w:val="007E421F"/>
    <w:rsid w:val="007E44D5"/>
    <w:rsid w:val="007E4B4C"/>
    <w:rsid w:val="007E7612"/>
    <w:rsid w:val="007F0589"/>
    <w:rsid w:val="007F0BC4"/>
    <w:rsid w:val="007F0CAE"/>
    <w:rsid w:val="007F2F77"/>
    <w:rsid w:val="007F2FA7"/>
    <w:rsid w:val="007F37B3"/>
    <w:rsid w:val="007F3B34"/>
    <w:rsid w:val="007F3DDF"/>
    <w:rsid w:val="007F4770"/>
    <w:rsid w:val="007F48D9"/>
    <w:rsid w:val="007F4C2C"/>
    <w:rsid w:val="007F6304"/>
    <w:rsid w:val="007F78E6"/>
    <w:rsid w:val="00801830"/>
    <w:rsid w:val="0080408E"/>
    <w:rsid w:val="008047DE"/>
    <w:rsid w:val="00804D4D"/>
    <w:rsid w:val="00805CD6"/>
    <w:rsid w:val="0080678A"/>
    <w:rsid w:val="00806F50"/>
    <w:rsid w:val="00806F71"/>
    <w:rsid w:val="00810818"/>
    <w:rsid w:val="008119E0"/>
    <w:rsid w:val="00811B31"/>
    <w:rsid w:val="00811D5D"/>
    <w:rsid w:val="008128D9"/>
    <w:rsid w:val="008133A2"/>
    <w:rsid w:val="00813A00"/>
    <w:rsid w:val="00813DA5"/>
    <w:rsid w:val="00814869"/>
    <w:rsid w:val="00815268"/>
    <w:rsid w:val="00815FF3"/>
    <w:rsid w:val="008163CC"/>
    <w:rsid w:val="008163F0"/>
    <w:rsid w:val="00816F7A"/>
    <w:rsid w:val="008174A9"/>
    <w:rsid w:val="00817681"/>
    <w:rsid w:val="00817CE3"/>
    <w:rsid w:val="00820349"/>
    <w:rsid w:val="00820AAD"/>
    <w:rsid w:val="00820CD6"/>
    <w:rsid w:val="00821F8B"/>
    <w:rsid w:val="0082243E"/>
    <w:rsid w:val="0082244A"/>
    <w:rsid w:val="00822B8F"/>
    <w:rsid w:val="00823413"/>
    <w:rsid w:val="00823912"/>
    <w:rsid w:val="00824A0F"/>
    <w:rsid w:val="0082521B"/>
    <w:rsid w:val="00826E08"/>
    <w:rsid w:val="00826F6C"/>
    <w:rsid w:val="008272EC"/>
    <w:rsid w:val="00827666"/>
    <w:rsid w:val="00830C28"/>
    <w:rsid w:val="008327F5"/>
    <w:rsid w:val="0083682B"/>
    <w:rsid w:val="00836CCD"/>
    <w:rsid w:val="00836DB2"/>
    <w:rsid w:val="00837AE1"/>
    <w:rsid w:val="00840B5D"/>
    <w:rsid w:val="00841A60"/>
    <w:rsid w:val="008423BC"/>
    <w:rsid w:val="00843F34"/>
    <w:rsid w:val="00844393"/>
    <w:rsid w:val="00844859"/>
    <w:rsid w:val="008449E4"/>
    <w:rsid w:val="008449F7"/>
    <w:rsid w:val="00844C41"/>
    <w:rsid w:val="008454ED"/>
    <w:rsid w:val="008471DF"/>
    <w:rsid w:val="00847C33"/>
    <w:rsid w:val="00847D21"/>
    <w:rsid w:val="00852AC5"/>
    <w:rsid w:val="00853E9F"/>
    <w:rsid w:val="00855691"/>
    <w:rsid w:val="00855AAE"/>
    <w:rsid w:val="00855E40"/>
    <w:rsid w:val="0085633A"/>
    <w:rsid w:val="008605D7"/>
    <w:rsid w:val="00860902"/>
    <w:rsid w:val="00862E3A"/>
    <w:rsid w:val="00865731"/>
    <w:rsid w:val="00865B22"/>
    <w:rsid w:val="00865E85"/>
    <w:rsid w:val="008663B8"/>
    <w:rsid w:val="0086685F"/>
    <w:rsid w:val="00867A25"/>
    <w:rsid w:val="00867AFA"/>
    <w:rsid w:val="00867B74"/>
    <w:rsid w:val="00870DBA"/>
    <w:rsid w:val="00871362"/>
    <w:rsid w:val="008718F0"/>
    <w:rsid w:val="00872596"/>
    <w:rsid w:val="008731CB"/>
    <w:rsid w:val="0087382A"/>
    <w:rsid w:val="008741FA"/>
    <w:rsid w:val="00876682"/>
    <w:rsid w:val="00876781"/>
    <w:rsid w:val="008768DC"/>
    <w:rsid w:val="00876C2C"/>
    <w:rsid w:val="00876D59"/>
    <w:rsid w:val="008771C7"/>
    <w:rsid w:val="00877261"/>
    <w:rsid w:val="008777D6"/>
    <w:rsid w:val="008778B8"/>
    <w:rsid w:val="008778C1"/>
    <w:rsid w:val="00877BC6"/>
    <w:rsid w:val="008800BD"/>
    <w:rsid w:val="00880746"/>
    <w:rsid w:val="008809EF"/>
    <w:rsid w:val="00881173"/>
    <w:rsid w:val="00881DD3"/>
    <w:rsid w:val="0088255C"/>
    <w:rsid w:val="00883F56"/>
    <w:rsid w:val="00884B1D"/>
    <w:rsid w:val="00884B66"/>
    <w:rsid w:val="00884F1A"/>
    <w:rsid w:val="0088572B"/>
    <w:rsid w:val="0088577F"/>
    <w:rsid w:val="008858D7"/>
    <w:rsid w:val="008861AC"/>
    <w:rsid w:val="00886DE0"/>
    <w:rsid w:val="00887E7C"/>
    <w:rsid w:val="0089169D"/>
    <w:rsid w:val="0089197E"/>
    <w:rsid w:val="00893071"/>
    <w:rsid w:val="00895CC5"/>
    <w:rsid w:val="00895EAD"/>
    <w:rsid w:val="00896839"/>
    <w:rsid w:val="00896985"/>
    <w:rsid w:val="008976E9"/>
    <w:rsid w:val="008A12B8"/>
    <w:rsid w:val="008A1653"/>
    <w:rsid w:val="008A2027"/>
    <w:rsid w:val="008A4FC3"/>
    <w:rsid w:val="008A5E1A"/>
    <w:rsid w:val="008A6549"/>
    <w:rsid w:val="008A6972"/>
    <w:rsid w:val="008A730E"/>
    <w:rsid w:val="008A78EE"/>
    <w:rsid w:val="008B0AEA"/>
    <w:rsid w:val="008B0E94"/>
    <w:rsid w:val="008B142B"/>
    <w:rsid w:val="008B1FCE"/>
    <w:rsid w:val="008B257B"/>
    <w:rsid w:val="008B2A4F"/>
    <w:rsid w:val="008B351B"/>
    <w:rsid w:val="008B3897"/>
    <w:rsid w:val="008B541A"/>
    <w:rsid w:val="008B6C1B"/>
    <w:rsid w:val="008B780D"/>
    <w:rsid w:val="008C172B"/>
    <w:rsid w:val="008C1951"/>
    <w:rsid w:val="008C403B"/>
    <w:rsid w:val="008C44F3"/>
    <w:rsid w:val="008C4724"/>
    <w:rsid w:val="008C49EA"/>
    <w:rsid w:val="008C4C6F"/>
    <w:rsid w:val="008C5322"/>
    <w:rsid w:val="008C56D8"/>
    <w:rsid w:val="008C5903"/>
    <w:rsid w:val="008C5B6E"/>
    <w:rsid w:val="008C5EDE"/>
    <w:rsid w:val="008C739B"/>
    <w:rsid w:val="008C799D"/>
    <w:rsid w:val="008C7A49"/>
    <w:rsid w:val="008C7B5A"/>
    <w:rsid w:val="008C7C7A"/>
    <w:rsid w:val="008C7F11"/>
    <w:rsid w:val="008C7FB9"/>
    <w:rsid w:val="008D082A"/>
    <w:rsid w:val="008D2B57"/>
    <w:rsid w:val="008D3082"/>
    <w:rsid w:val="008D3847"/>
    <w:rsid w:val="008D4659"/>
    <w:rsid w:val="008D575F"/>
    <w:rsid w:val="008D6297"/>
    <w:rsid w:val="008D6886"/>
    <w:rsid w:val="008E0B5E"/>
    <w:rsid w:val="008E20EF"/>
    <w:rsid w:val="008E2942"/>
    <w:rsid w:val="008E2C2C"/>
    <w:rsid w:val="008E2F4C"/>
    <w:rsid w:val="008E35E6"/>
    <w:rsid w:val="008E3768"/>
    <w:rsid w:val="008E66FF"/>
    <w:rsid w:val="008E7025"/>
    <w:rsid w:val="008E732A"/>
    <w:rsid w:val="008E7A9F"/>
    <w:rsid w:val="008F0823"/>
    <w:rsid w:val="008F0A4A"/>
    <w:rsid w:val="008F0FFE"/>
    <w:rsid w:val="008F2B64"/>
    <w:rsid w:val="008F3880"/>
    <w:rsid w:val="008F4324"/>
    <w:rsid w:val="008F47DB"/>
    <w:rsid w:val="008F52D8"/>
    <w:rsid w:val="008F610B"/>
    <w:rsid w:val="008F675F"/>
    <w:rsid w:val="008F6DC4"/>
    <w:rsid w:val="008F726F"/>
    <w:rsid w:val="0090172F"/>
    <w:rsid w:val="009025D9"/>
    <w:rsid w:val="0090459E"/>
    <w:rsid w:val="0090464F"/>
    <w:rsid w:val="009049D4"/>
    <w:rsid w:val="00904C5C"/>
    <w:rsid w:val="0090559D"/>
    <w:rsid w:val="00906313"/>
    <w:rsid w:val="009066D8"/>
    <w:rsid w:val="0090787A"/>
    <w:rsid w:val="00910E3C"/>
    <w:rsid w:val="00911089"/>
    <w:rsid w:val="009118D7"/>
    <w:rsid w:val="00912E7B"/>
    <w:rsid w:val="00913EB9"/>
    <w:rsid w:val="0091736F"/>
    <w:rsid w:val="00917BB6"/>
    <w:rsid w:val="009204EE"/>
    <w:rsid w:val="00920BF2"/>
    <w:rsid w:val="00921550"/>
    <w:rsid w:val="00922DD0"/>
    <w:rsid w:val="00923137"/>
    <w:rsid w:val="009239F8"/>
    <w:rsid w:val="00925C3F"/>
    <w:rsid w:val="00927306"/>
    <w:rsid w:val="00930003"/>
    <w:rsid w:val="009301EF"/>
    <w:rsid w:val="00930AAB"/>
    <w:rsid w:val="009310A2"/>
    <w:rsid w:val="00931B21"/>
    <w:rsid w:val="00932A06"/>
    <w:rsid w:val="0093342F"/>
    <w:rsid w:val="0093643B"/>
    <w:rsid w:val="00937D10"/>
    <w:rsid w:val="00941659"/>
    <w:rsid w:val="009426EA"/>
    <w:rsid w:val="009432A9"/>
    <w:rsid w:val="0094432E"/>
    <w:rsid w:val="00944B9C"/>
    <w:rsid w:val="00946686"/>
    <w:rsid w:val="00946F88"/>
    <w:rsid w:val="00947BFE"/>
    <w:rsid w:val="00950F30"/>
    <w:rsid w:val="009524D5"/>
    <w:rsid w:val="00952BCA"/>
    <w:rsid w:val="0095412F"/>
    <w:rsid w:val="00954AA6"/>
    <w:rsid w:val="0095699A"/>
    <w:rsid w:val="00956D01"/>
    <w:rsid w:val="009612D3"/>
    <w:rsid w:val="00961682"/>
    <w:rsid w:val="00961BCA"/>
    <w:rsid w:val="00962C43"/>
    <w:rsid w:val="00963C96"/>
    <w:rsid w:val="00964313"/>
    <w:rsid w:val="00964E32"/>
    <w:rsid w:val="00965836"/>
    <w:rsid w:val="009665ED"/>
    <w:rsid w:val="00970BDF"/>
    <w:rsid w:val="009718FC"/>
    <w:rsid w:val="00971BB1"/>
    <w:rsid w:val="0097287C"/>
    <w:rsid w:val="009730A3"/>
    <w:rsid w:val="00973320"/>
    <w:rsid w:val="009737B2"/>
    <w:rsid w:val="00973CE1"/>
    <w:rsid w:val="00975D84"/>
    <w:rsid w:val="00976D87"/>
    <w:rsid w:val="00976DCB"/>
    <w:rsid w:val="00977062"/>
    <w:rsid w:val="0097755B"/>
    <w:rsid w:val="009779A2"/>
    <w:rsid w:val="00977D0E"/>
    <w:rsid w:val="00980959"/>
    <w:rsid w:val="00980A1A"/>
    <w:rsid w:val="009814A6"/>
    <w:rsid w:val="00981C89"/>
    <w:rsid w:val="009827D3"/>
    <w:rsid w:val="009839F3"/>
    <w:rsid w:val="00984463"/>
    <w:rsid w:val="00984A26"/>
    <w:rsid w:val="00987E96"/>
    <w:rsid w:val="00990DE9"/>
    <w:rsid w:val="00990E45"/>
    <w:rsid w:val="0099143B"/>
    <w:rsid w:val="00991B20"/>
    <w:rsid w:val="009921E6"/>
    <w:rsid w:val="00993288"/>
    <w:rsid w:val="00993584"/>
    <w:rsid w:val="00994D1E"/>
    <w:rsid w:val="00995401"/>
    <w:rsid w:val="009979CE"/>
    <w:rsid w:val="009A0209"/>
    <w:rsid w:val="009A04F2"/>
    <w:rsid w:val="009A1326"/>
    <w:rsid w:val="009A1C7C"/>
    <w:rsid w:val="009A1F31"/>
    <w:rsid w:val="009A22B7"/>
    <w:rsid w:val="009A27AE"/>
    <w:rsid w:val="009A2F6C"/>
    <w:rsid w:val="009A3E62"/>
    <w:rsid w:val="009A53C6"/>
    <w:rsid w:val="009A54CA"/>
    <w:rsid w:val="009A5D1A"/>
    <w:rsid w:val="009A7EC2"/>
    <w:rsid w:val="009A7EC6"/>
    <w:rsid w:val="009B0712"/>
    <w:rsid w:val="009B2A7A"/>
    <w:rsid w:val="009B2C1C"/>
    <w:rsid w:val="009B304D"/>
    <w:rsid w:val="009B3388"/>
    <w:rsid w:val="009B37ED"/>
    <w:rsid w:val="009B3906"/>
    <w:rsid w:val="009B3B96"/>
    <w:rsid w:val="009B425F"/>
    <w:rsid w:val="009B49A8"/>
    <w:rsid w:val="009B532B"/>
    <w:rsid w:val="009B6460"/>
    <w:rsid w:val="009B6765"/>
    <w:rsid w:val="009B6A7C"/>
    <w:rsid w:val="009C013A"/>
    <w:rsid w:val="009C1AAB"/>
    <w:rsid w:val="009C1E05"/>
    <w:rsid w:val="009C237A"/>
    <w:rsid w:val="009C2836"/>
    <w:rsid w:val="009C2CBA"/>
    <w:rsid w:val="009C2E5E"/>
    <w:rsid w:val="009C3474"/>
    <w:rsid w:val="009C4DEF"/>
    <w:rsid w:val="009C4F84"/>
    <w:rsid w:val="009C5243"/>
    <w:rsid w:val="009C6658"/>
    <w:rsid w:val="009C6765"/>
    <w:rsid w:val="009C6AE2"/>
    <w:rsid w:val="009C7347"/>
    <w:rsid w:val="009C7C23"/>
    <w:rsid w:val="009C7F0D"/>
    <w:rsid w:val="009C7FBE"/>
    <w:rsid w:val="009D0E60"/>
    <w:rsid w:val="009D1538"/>
    <w:rsid w:val="009D2129"/>
    <w:rsid w:val="009D2C7D"/>
    <w:rsid w:val="009D3C5D"/>
    <w:rsid w:val="009D3FEB"/>
    <w:rsid w:val="009D483A"/>
    <w:rsid w:val="009D548B"/>
    <w:rsid w:val="009D5FA5"/>
    <w:rsid w:val="009D6032"/>
    <w:rsid w:val="009D794F"/>
    <w:rsid w:val="009E0194"/>
    <w:rsid w:val="009E2B22"/>
    <w:rsid w:val="009E2E81"/>
    <w:rsid w:val="009E371E"/>
    <w:rsid w:val="009E4416"/>
    <w:rsid w:val="009E47AD"/>
    <w:rsid w:val="009E5662"/>
    <w:rsid w:val="009E710A"/>
    <w:rsid w:val="009E78EA"/>
    <w:rsid w:val="009E7A33"/>
    <w:rsid w:val="009E7B75"/>
    <w:rsid w:val="009E7BB9"/>
    <w:rsid w:val="009F0DC0"/>
    <w:rsid w:val="009F159E"/>
    <w:rsid w:val="009F2A6A"/>
    <w:rsid w:val="009F3CF4"/>
    <w:rsid w:val="009F3E9E"/>
    <w:rsid w:val="009F4B40"/>
    <w:rsid w:val="009F6A0C"/>
    <w:rsid w:val="00A0072F"/>
    <w:rsid w:val="00A028E3"/>
    <w:rsid w:val="00A03D14"/>
    <w:rsid w:val="00A041CF"/>
    <w:rsid w:val="00A04298"/>
    <w:rsid w:val="00A05DC5"/>
    <w:rsid w:val="00A114E5"/>
    <w:rsid w:val="00A11FE1"/>
    <w:rsid w:val="00A1314E"/>
    <w:rsid w:val="00A133CB"/>
    <w:rsid w:val="00A1477B"/>
    <w:rsid w:val="00A14EB5"/>
    <w:rsid w:val="00A15144"/>
    <w:rsid w:val="00A21467"/>
    <w:rsid w:val="00A21A94"/>
    <w:rsid w:val="00A2222E"/>
    <w:rsid w:val="00A23B86"/>
    <w:rsid w:val="00A248D5"/>
    <w:rsid w:val="00A24912"/>
    <w:rsid w:val="00A25B9B"/>
    <w:rsid w:val="00A26176"/>
    <w:rsid w:val="00A26850"/>
    <w:rsid w:val="00A26C60"/>
    <w:rsid w:val="00A2740E"/>
    <w:rsid w:val="00A3030E"/>
    <w:rsid w:val="00A3069A"/>
    <w:rsid w:val="00A31678"/>
    <w:rsid w:val="00A31AD3"/>
    <w:rsid w:val="00A327B2"/>
    <w:rsid w:val="00A32BE0"/>
    <w:rsid w:val="00A3300C"/>
    <w:rsid w:val="00A3377C"/>
    <w:rsid w:val="00A35672"/>
    <w:rsid w:val="00A35747"/>
    <w:rsid w:val="00A3587C"/>
    <w:rsid w:val="00A36990"/>
    <w:rsid w:val="00A37EB5"/>
    <w:rsid w:val="00A406EC"/>
    <w:rsid w:val="00A40741"/>
    <w:rsid w:val="00A40C10"/>
    <w:rsid w:val="00A423C5"/>
    <w:rsid w:val="00A430CC"/>
    <w:rsid w:val="00A43B07"/>
    <w:rsid w:val="00A43C71"/>
    <w:rsid w:val="00A4481D"/>
    <w:rsid w:val="00A46791"/>
    <w:rsid w:val="00A47E10"/>
    <w:rsid w:val="00A514BE"/>
    <w:rsid w:val="00A520A8"/>
    <w:rsid w:val="00A53611"/>
    <w:rsid w:val="00A54B66"/>
    <w:rsid w:val="00A554CB"/>
    <w:rsid w:val="00A55527"/>
    <w:rsid w:val="00A56D5A"/>
    <w:rsid w:val="00A57257"/>
    <w:rsid w:val="00A60193"/>
    <w:rsid w:val="00A60848"/>
    <w:rsid w:val="00A60BCB"/>
    <w:rsid w:val="00A6232A"/>
    <w:rsid w:val="00A631AB"/>
    <w:rsid w:val="00A63F32"/>
    <w:rsid w:val="00A646A0"/>
    <w:rsid w:val="00A6568D"/>
    <w:rsid w:val="00A65719"/>
    <w:rsid w:val="00A66A84"/>
    <w:rsid w:val="00A67F0E"/>
    <w:rsid w:val="00A70048"/>
    <w:rsid w:val="00A70920"/>
    <w:rsid w:val="00A712D8"/>
    <w:rsid w:val="00A713C9"/>
    <w:rsid w:val="00A76632"/>
    <w:rsid w:val="00A76B46"/>
    <w:rsid w:val="00A76BF9"/>
    <w:rsid w:val="00A76E48"/>
    <w:rsid w:val="00A774E3"/>
    <w:rsid w:val="00A779F6"/>
    <w:rsid w:val="00A8076A"/>
    <w:rsid w:val="00A83CD5"/>
    <w:rsid w:val="00A8694B"/>
    <w:rsid w:val="00A8784E"/>
    <w:rsid w:val="00A90324"/>
    <w:rsid w:val="00A908BC"/>
    <w:rsid w:val="00A90B3B"/>
    <w:rsid w:val="00A91147"/>
    <w:rsid w:val="00A91561"/>
    <w:rsid w:val="00A92617"/>
    <w:rsid w:val="00A9262C"/>
    <w:rsid w:val="00A92789"/>
    <w:rsid w:val="00A931EA"/>
    <w:rsid w:val="00A93AEE"/>
    <w:rsid w:val="00A94096"/>
    <w:rsid w:val="00A95939"/>
    <w:rsid w:val="00A95C24"/>
    <w:rsid w:val="00A95F80"/>
    <w:rsid w:val="00A9604A"/>
    <w:rsid w:val="00A96441"/>
    <w:rsid w:val="00AA00CF"/>
    <w:rsid w:val="00AA0D35"/>
    <w:rsid w:val="00AA1557"/>
    <w:rsid w:val="00AA16C7"/>
    <w:rsid w:val="00AA29F5"/>
    <w:rsid w:val="00AA2FE3"/>
    <w:rsid w:val="00AA355C"/>
    <w:rsid w:val="00AA3810"/>
    <w:rsid w:val="00AA4FC3"/>
    <w:rsid w:val="00AA52E4"/>
    <w:rsid w:val="00AA5BF7"/>
    <w:rsid w:val="00AA5D30"/>
    <w:rsid w:val="00AA60CB"/>
    <w:rsid w:val="00AA6688"/>
    <w:rsid w:val="00AA67CA"/>
    <w:rsid w:val="00AA7878"/>
    <w:rsid w:val="00AA7BEA"/>
    <w:rsid w:val="00AB1CAC"/>
    <w:rsid w:val="00AB1EC5"/>
    <w:rsid w:val="00AB30CF"/>
    <w:rsid w:val="00AB3992"/>
    <w:rsid w:val="00AB458B"/>
    <w:rsid w:val="00AB628B"/>
    <w:rsid w:val="00AC0E09"/>
    <w:rsid w:val="00AC1292"/>
    <w:rsid w:val="00AC13E3"/>
    <w:rsid w:val="00AC2B1E"/>
    <w:rsid w:val="00AC391F"/>
    <w:rsid w:val="00AC3D97"/>
    <w:rsid w:val="00AC4EAC"/>
    <w:rsid w:val="00AC5079"/>
    <w:rsid w:val="00AC538A"/>
    <w:rsid w:val="00AC5E03"/>
    <w:rsid w:val="00AC6924"/>
    <w:rsid w:val="00AC6B9D"/>
    <w:rsid w:val="00AD3278"/>
    <w:rsid w:val="00AD35A8"/>
    <w:rsid w:val="00AD50AF"/>
    <w:rsid w:val="00AD7394"/>
    <w:rsid w:val="00AD7DE1"/>
    <w:rsid w:val="00AE0332"/>
    <w:rsid w:val="00AE0461"/>
    <w:rsid w:val="00AE2EDF"/>
    <w:rsid w:val="00AE406C"/>
    <w:rsid w:val="00AE46AF"/>
    <w:rsid w:val="00AE557A"/>
    <w:rsid w:val="00AE5E7B"/>
    <w:rsid w:val="00AE5FEF"/>
    <w:rsid w:val="00AE605A"/>
    <w:rsid w:val="00AE6BD0"/>
    <w:rsid w:val="00AE6C1F"/>
    <w:rsid w:val="00AF227D"/>
    <w:rsid w:val="00AF29F6"/>
    <w:rsid w:val="00AF3BC7"/>
    <w:rsid w:val="00AF65A9"/>
    <w:rsid w:val="00AF6ADB"/>
    <w:rsid w:val="00AF79E3"/>
    <w:rsid w:val="00B00348"/>
    <w:rsid w:val="00B00E01"/>
    <w:rsid w:val="00B01BD6"/>
    <w:rsid w:val="00B023A6"/>
    <w:rsid w:val="00B037A9"/>
    <w:rsid w:val="00B03C87"/>
    <w:rsid w:val="00B040ED"/>
    <w:rsid w:val="00B041EB"/>
    <w:rsid w:val="00B048C4"/>
    <w:rsid w:val="00B04B60"/>
    <w:rsid w:val="00B073B4"/>
    <w:rsid w:val="00B07948"/>
    <w:rsid w:val="00B07A40"/>
    <w:rsid w:val="00B07C7D"/>
    <w:rsid w:val="00B12B0E"/>
    <w:rsid w:val="00B131B6"/>
    <w:rsid w:val="00B13E94"/>
    <w:rsid w:val="00B140FB"/>
    <w:rsid w:val="00B143D2"/>
    <w:rsid w:val="00B144B1"/>
    <w:rsid w:val="00B20361"/>
    <w:rsid w:val="00B20999"/>
    <w:rsid w:val="00B221A0"/>
    <w:rsid w:val="00B2225D"/>
    <w:rsid w:val="00B226EA"/>
    <w:rsid w:val="00B239C7"/>
    <w:rsid w:val="00B23B36"/>
    <w:rsid w:val="00B23CDF"/>
    <w:rsid w:val="00B244BF"/>
    <w:rsid w:val="00B24AB3"/>
    <w:rsid w:val="00B25FAB"/>
    <w:rsid w:val="00B268A8"/>
    <w:rsid w:val="00B305F5"/>
    <w:rsid w:val="00B30D05"/>
    <w:rsid w:val="00B30FBE"/>
    <w:rsid w:val="00B33958"/>
    <w:rsid w:val="00B35322"/>
    <w:rsid w:val="00B37750"/>
    <w:rsid w:val="00B37CA7"/>
    <w:rsid w:val="00B40DD1"/>
    <w:rsid w:val="00B41C53"/>
    <w:rsid w:val="00B507D8"/>
    <w:rsid w:val="00B509B4"/>
    <w:rsid w:val="00B5216C"/>
    <w:rsid w:val="00B53E40"/>
    <w:rsid w:val="00B552FF"/>
    <w:rsid w:val="00B5568B"/>
    <w:rsid w:val="00B5585F"/>
    <w:rsid w:val="00B56542"/>
    <w:rsid w:val="00B57211"/>
    <w:rsid w:val="00B60052"/>
    <w:rsid w:val="00B60CB3"/>
    <w:rsid w:val="00B61380"/>
    <w:rsid w:val="00B63D5C"/>
    <w:rsid w:val="00B643E8"/>
    <w:rsid w:val="00B653B5"/>
    <w:rsid w:val="00B657FE"/>
    <w:rsid w:val="00B65C1B"/>
    <w:rsid w:val="00B67330"/>
    <w:rsid w:val="00B7183F"/>
    <w:rsid w:val="00B71B3A"/>
    <w:rsid w:val="00B71BB7"/>
    <w:rsid w:val="00B72437"/>
    <w:rsid w:val="00B73552"/>
    <w:rsid w:val="00B747D9"/>
    <w:rsid w:val="00B75FC4"/>
    <w:rsid w:val="00B76310"/>
    <w:rsid w:val="00B76725"/>
    <w:rsid w:val="00B80208"/>
    <w:rsid w:val="00B819B5"/>
    <w:rsid w:val="00B81B5E"/>
    <w:rsid w:val="00B82F49"/>
    <w:rsid w:val="00B837B4"/>
    <w:rsid w:val="00B838E3"/>
    <w:rsid w:val="00B84F52"/>
    <w:rsid w:val="00B8516B"/>
    <w:rsid w:val="00B85795"/>
    <w:rsid w:val="00B908FF"/>
    <w:rsid w:val="00B925CE"/>
    <w:rsid w:val="00B92983"/>
    <w:rsid w:val="00B92BA4"/>
    <w:rsid w:val="00B9325C"/>
    <w:rsid w:val="00B93D6F"/>
    <w:rsid w:val="00B94C5C"/>
    <w:rsid w:val="00B95510"/>
    <w:rsid w:val="00B95CD0"/>
    <w:rsid w:val="00B964E4"/>
    <w:rsid w:val="00B97678"/>
    <w:rsid w:val="00B97C5C"/>
    <w:rsid w:val="00B97DFE"/>
    <w:rsid w:val="00BA047C"/>
    <w:rsid w:val="00BA0F9D"/>
    <w:rsid w:val="00BA1BCF"/>
    <w:rsid w:val="00BA2211"/>
    <w:rsid w:val="00BA2652"/>
    <w:rsid w:val="00BA2975"/>
    <w:rsid w:val="00BA3F64"/>
    <w:rsid w:val="00BA42C5"/>
    <w:rsid w:val="00BA5258"/>
    <w:rsid w:val="00BA5C9D"/>
    <w:rsid w:val="00BA5E10"/>
    <w:rsid w:val="00BA6682"/>
    <w:rsid w:val="00BA6A2C"/>
    <w:rsid w:val="00BA6A39"/>
    <w:rsid w:val="00BA6E6B"/>
    <w:rsid w:val="00BA7171"/>
    <w:rsid w:val="00BA770B"/>
    <w:rsid w:val="00BB12EE"/>
    <w:rsid w:val="00BB1AD3"/>
    <w:rsid w:val="00BB3525"/>
    <w:rsid w:val="00BB4A1D"/>
    <w:rsid w:val="00BB52A7"/>
    <w:rsid w:val="00BB65AE"/>
    <w:rsid w:val="00BB6A0D"/>
    <w:rsid w:val="00BC092D"/>
    <w:rsid w:val="00BC32CC"/>
    <w:rsid w:val="00BC4391"/>
    <w:rsid w:val="00BC5367"/>
    <w:rsid w:val="00BC5D39"/>
    <w:rsid w:val="00BC6541"/>
    <w:rsid w:val="00BC7905"/>
    <w:rsid w:val="00BD0242"/>
    <w:rsid w:val="00BD05DB"/>
    <w:rsid w:val="00BD20EF"/>
    <w:rsid w:val="00BD301A"/>
    <w:rsid w:val="00BD3610"/>
    <w:rsid w:val="00BD5A64"/>
    <w:rsid w:val="00BD5A9F"/>
    <w:rsid w:val="00BD700E"/>
    <w:rsid w:val="00BE0C1E"/>
    <w:rsid w:val="00BE139F"/>
    <w:rsid w:val="00BE1C81"/>
    <w:rsid w:val="00BE2268"/>
    <w:rsid w:val="00BE31A8"/>
    <w:rsid w:val="00BE3C96"/>
    <w:rsid w:val="00BE4FCD"/>
    <w:rsid w:val="00BE55AB"/>
    <w:rsid w:val="00BE72DF"/>
    <w:rsid w:val="00BE7929"/>
    <w:rsid w:val="00BE7B09"/>
    <w:rsid w:val="00BF015A"/>
    <w:rsid w:val="00BF06E4"/>
    <w:rsid w:val="00BF0D08"/>
    <w:rsid w:val="00BF1CA0"/>
    <w:rsid w:val="00BF2731"/>
    <w:rsid w:val="00BF5001"/>
    <w:rsid w:val="00BF542B"/>
    <w:rsid w:val="00BF5538"/>
    <w:rsid w:val="00BF58B1"/>
    <w:rsid w:val="00BF6B96"/>
    <w:rsid w:val="00BF7891"/>
    <w:rsid w:val="00C0003D"/>
    <w:rsid w:val="00C004EE"/>
    <w:rsid w:val="00C00561"/>
    <w:rsid w:val="00C00EF7"/>
    <w:rsid w:val="00C02398"/>
    <w:rsid w:val="00C04786"/>
    <w:rsid w:val="00C04EA3"/>
    <w:rsid w:val="00C0511D"/>
    <w:rsid w:val="00C05238"/>
    <w:rsid w:val="00C06078"/>
    <w:rsid w:val="00C06CE6"/>
    <w:rsid w:val="00C06F60"/>
    <w:rsid w:val="00C07FAF"/>
    <w:rsid w:val="00C1064C"/>
    <w:rsid w:val="00C10FCA"/>
    <w:rsid w:val="00C11301"/>
    <w:rsid w:val="00C1155A"/>
    <w:rsid w:val="00C1267A"/>
    <w:rsid w:val="00C13638"/>
    <w:rsid w:val="00C144BE"/>
    <w:rsid w:val="00C1556C"/>
    <w:rsid w:val="00C1615D"/>
    <w:rsid w:val="00C166E6"/>
    <w:rsid w:val="00C16EE1"/>
    <w:rsid w:val="00C17E5B"/>
    <w:rsid w:val="00C211ED"/>
    <w:rsid w:val="00C21541"/>
    <w:rsid w:val="00C21577"/>
    <w:rsid w:val="00C21879"/>
    <w:rsid w:val="00C21D2E"/>
    <w:rsid w:val="00C22122"/>
    <w:rsid w:val="00C23DF0"/>
    <w:rsid w:val="00C23FEF"/>
    <w:rsid w:val="00C26332"/>
    <w:rsid w:val="00C26653"/>
    <w:rsid w:val="00C269B6"/>
    <w:rsid w:val="00C30E78"/>
    <w:rsid w:val="00C3400B"/>
    <w:rsid w:val="00C35A58"/>
    <w:rsid w:val="00C36217"/>
    <w:rsid w:val="00C3684D"/>
    <w:rsid w:val="00C36F45"/>
    <w:rsid w:val="00C374B5"/>
    <w:rsid w:val="00C416E4"/>
    <w:rsid w:val="00C42626"/>
    <w:rsid w:val="00C439D1"/>
    <w:rsid w:val="00C443B6"/>
    <w:rsid w:val="00C44865"/>
    <w:rsid w:val="00C457CF"/>
    <w:rsid w:val="00C45F0C"/>
    <w:rsid w:val="00C47682"/>
    <w:rsid w:val="00C50534"/>
    <w:rsid w:val="00C512D4"/>
    <w:rsid w:val="00C51769"/>
    <w:rsid w:val="00C517D6"/>
    <w:rsid w:val="00C550FC"/>
    <w:rsid w:val="00C55943"/>
    <w:rsid w:val="00C60552"/>
    <w:rsid w:val="00C611FF"/>
    <w:rsid w:val="00C61AD6"/>
    <w:rsid w:val="00C61C1C"/>
    <w:rsid w:val="00C6205F"/>
    <w:rsid w:val="00C62DE4"/>
    <w:rsid w:val="00C630F6"/>
    <w:rsid w:val="00C64C53"/>
    <w:rsid w:val="00C65375"/>
    <w:rsid w:val="00C65EB4"/>
    <w:rsid w:val="00C717C3"/>
    <w:rsid w:val="00C72D02"/>
    <w:rsid w:val="00C72DA5"/>
    <w:rsid w:val="00C745AA"/>
    <w:rsid w:val="00C7575F"/>
    <w:rsid w:val="00C774A8"/>
    <w:rsid w:val="00C778C0"/>
    <w:rsid w:val="00C81B5F"/>
    <w:rsid w:val="00C82C0C"/>
    <w:rsid w:val="00C83E00"/>
    <w:rsid w:val="00C8505B"/>
    <w:rsid w:val="00C855DA"/>
    <w:rsid w:val="00C86051"/>
    <w:rsid w:val="00C866BE"/>
    <w:rsid w:val="00C867AD"/>
    <w:rsid w:val="00C86CBA"/>
    <w:rsid w:val="00C86CDB"/>
    <w:rsid w:val="00C905C1"/>
    <w:rsid w:val="00C9144C"/>
    <w:rsid w:val="00C92A36"/>
    <w:rsid w:val="00C938F0"/>
    <w:rsid w:val="00C93D9E"/>
    <w:rsid w:val="00C94818"/>
    <w:rsid w:val="00C958F9"/>
    <w:rsid w:val="00C95BA0"/>
    <w:rsid w:val="00C960E4"/>
    <w:rsid w:val="00C9615A"/>
    <w:rsid w:val="00C979B8"/>
    <w:rsid w:val="00C979D8"/>
    <w:rsid w:val="00C97ED5"/>
    <w:rsid w:val="00CA0D00"/>
    <w:rsid w:val="00CA0D08"/>
    <w:rsid w:val="00CA1C37"/>
    <w:rsid w:val="00CA223D"/>
    <w:rsid w:val="00CA298C"/>
    <w:rsid w:val="00CA3855"/>
    <w:rsid w:val="00CA4B2A"/>
    <w:rsid w:val="00CA639D"/>
    <w:rsid w:val="00CA7AAA"/>
    <w:rsid w:val="00CB00E4"/>
    <w:rsid w:val="00CB0696"/>
    <w:rsid w:val="00CB1EC8"/>
    <w:rsid w:val="00CB2D49"/>
    <w:rsid w:val="00CB3084"/>
    <w:rsid w:val="00CB36A0"/>
    <w:rsid w:val="00CB3D10"/>
    <w:rsid w:val="00CB538D"/>
    <w:rsid w:val="00CB6155"/>
    <w:rsid w:val="00CB63BB"/>
    <w:rsid w:val="00CB6E46"/>
    <w:rsid w:val="00CB6E4C"/>
    <w:rsid w:val="00CB7B9A"/>
    <w:rsid w:val="00CC033C"/>
    <w:rsid w:val="00CC096C"/>
    <w:rsid w:val="00CC0E87"/>
    <w:rsid w:val="00CC12D0"/>
    <w:rsid w:val="00CC1910"/>
    <w:rsid w:val="00CC1E73"/>
    <w:rsid w:val="00CC48D0"/>
    <w:rsid w:val="00CC4AB8"/>
    <w:rsid w:val="00CC702C"/>
    <w:rsid w:val="00CD1EB1"/>
    <w:rsid w:val="00CD347A"/>
    <w:rsid w:val="00CD5090"/>
    <w:rsid w:val="00CD53C7"/>
    <w:rsid w:val="00CD6679"/>
    <w:rsid w:val="00CD695D"/>
    <w:rsid w:val="00CD7433"/>
    <w:rsid w:val="00CE1030"/>
    <w:rsid w:val="00CE1CB1"/>
    <w:rsid w:val="00CE4319"/>
    <w:rsid w:val="00CE4CFE"/>
    <w:rsid w:val="00CE508E"/>
    <w:rsid w:val="00CE5546"/>
    <w:rsid w:val="00CE5821"/>
    <w:rsid w:val="00CE6C22"/>
    <w:rsid w:val="00CF07AF"/>
    <w:rsid w:val="00CF24A7"/>
    <w:rsid w:val="00CF2E0D"/>
    <w:rsid w:val="00CF3DA6"/>
    <w:rsid w:val="00CF4298"/>
    <w:rsid w:val="00CF4371"/>
    <w:rsid w:val="00CF4432"/>
    <w:rsid w:val="00CF52A4"/>
    <w:rsid w:val="00CF64FD"/>
    <w:rsid w:val="00CF6E68"/>
    <w:rsid w:val="00CF7D96"/>
    <w:rsid w:val="00D006F2"/>
    <w:rsid w:val="00D01653"/>
    <w:rsid w:val="00D02371"/>
    <w:rsid w:val="00D036BF"/>
    <w:rsid w:val="00D03AF3"/>
    <w:rsid w:val="00D03E7C"/>
    <w:rsid w:val="00D042EC"/>
    <w:rsid w:val="00D05E32"/>
    <w:rsid w:val="00D05F0E"/>
    <w:rsid w:val="00D06BB9"/>
    <w:rsid w:val="00D06C18"/>
    <w:rsid w:val="00D070F1"/>
    <w:rsid w:val="00D07472"/>
    <w:rsid w:val="00D10D46"/>
    <w:rsid w:val="00D1177C"/>
    <w:rsid w:val="00D129A0"/>
    <w:rsid w:val="00D12E1F"/>
    <w:rsid w:val="00D144A8"/>
    <w:rsid w:val="00D14516"/>
    <w:rsid w:val="00D159F4"/>
    <w:rsid w:val="00D16B51"/>
    <w:rsid w:val="00D17957"/>
    <w:rsid w:val="00D20C2E"/>
    <w:rsid w:val="00D20D2B"/>
    <w:rsid w:val="00D216FA"/>
    <w:rsid w:val="00D2319A"/>
    <w:rsid w:val="00D23781"/>
    <w:rsid w:val="00D24702"/>
    <w:rsid w:val="00D27929"/>
    <w:rsid w:val="00D27F54"/>
    <w:rsid w:val="00D309DA"/>
    <w:rsid w:val="00D31D58"/>
    <w:rsid w:val="00D31F69"/>
    <w:rsid w:val="00D32CF9"/>
    <w:rsid w:val="00D34B4E"/>
    <w:rsid w:val="00D34C53"/>
    <w:rsid w:val="00D34D0B"/>
    <w:rsid w:val="00D34F46"/>
    <w:rsid w:val="00D35628"/>
    <w:rsid w:val="00D35EE9"/>
    <w:rsid w:val="00D36853"/>
    <w:rsid w:val="00D36A5B"/>
    <w:rsid w:val="00D4093A"/>
    <w:rsid w:val="00D41DB7"/>
    <w:rsid w:val="00D426C5"/>
    <w:rsid w:val="00D4466E"/>
    <w:rsid w:val="00D451E7"/>
    <w:rsid w:val="00D4530C"/>
    <w:rsid w:val="00D45441"/>
    <w:rsid w:val="00D4570E"/>
    <w:rsid w:val="00D458E1"/>
    <w:rsid w:val="00D46A05"/>
    <w:rsid w:val="00D47BE1"/>
    <w:rsid w:val="00D51811"/>
    <w:rsid w:val="00D52C1A"/>
    <w:rsid w:val="00D53169"/>
    <w:rsid w:val="00D534A5"/>
    <w:rsid w:val="00D537B5"/>
    <w:rsid w:val="00D54304"/>
    <w:rsid w:val="00D54D17"/>
    <w:rsid w:val="00D56083"/>
    <w:rsid w:val="00D574B7"/>
    <w:rsid w:val="00D57F5C"/>
    <w:rsid w:val="00D612C9"/>
    <w:rsid w:val="00D616C8"/>
    <w:rsid w:val="00D62C85"/>
    <w:rsid w:val="00D62C91"/>
    <w:rsid w:val="00D62D7E"/>
    <w:rsid w:val="00D63331"/>
    <w:rsid w:val="00D63733"/>
    <w:rsid w:val="00D63EA3"/>
    <w:rsid w:val="00D6439C"/>
    <w:rsid w:val="00D649C5"/>
    <w:rsid w:val="00D64B4D"/>
    <w:rsid w:val="00D65152"/>
    <w:rsid w:val="00D65D5C"/>
    <w:rsid w:val="00D66097"/>
    <w:rsid w:val="00D66CDA"/>
    <w:rsid w:val="00D66D1F"/>
    <w:rsid w:val="00D67ED2"/>
    <w:rsid w:val="00D721D9"/>
    <w:rsid w:val="00D73318"/>
    <w:rsid w:val="00D73424"/>
    <w:rsid w:val="00D758DF"/>
    <w:rsid w:val="00D76802"/>
    <w:rsid w:val="00D76E8F"/>
    <w:rsid w:val="00D77AC0"/>
    <w:rsid w:val="00D817A8"/>
    <w:rsid w:val="00D81A33"/>
    <w:rsid w:val="00D81ED4"/>
    <w:rsid w:val="00D833CA"/>
    <w:rsid w:val="00D83FC8"/>
    <w:rsid w:val="00D85050"/>
    <w:rsid w:val="00D850AA"/>
    <w:rsid w:val="00D8645E"/>
    <w:rsid w:val="00D87249"/>
    <w:rsid w:val="00D873CE"/>
    <w:rsid w:val="00D875AC"/>
    <w:rsid w:val="00D87AA1"/>
    <w:rsid w:val="00D87AE8"/>
    <w:rsid w:val="00D87B97"/>
    <w:rsid w:val="00D919A3"/>
    <w:rsid w:val="00D91A5E"/>
    <w:rsid w:val="00D91D2D"/>
    <w:rsid w:val="00D9386D"/>
    <w:rsid w:val="00D96844"/>
    <w:rsid w:val="00D9773F"/>
    <w:rsid w:val="00DA1B3C"/>
    <w:rsid w:val="00DA1EF8"/>
    <w:rsid w:val="00DA1F8C"/>
    <w:rsid w:val="00DA4377"/>
    <w:rsid w:val="00DA55E7"/>
    <w:rsid w:val="00DA6934"/>
    <w:rsid w:val="00DA6A7D"/>
    <w:rsid w:val="00DB0051"/>
    <w:rsid w:val="00DB0C2E"/>
    <w:rsid w:val="00DB0F7D"/>
    <w:rsid w:val="00DB169E"/>
    <w:rsid w:val="00DB3540"/>
    <w:rsid w:val="00DB3A4B"/>
    <w:rsid w:val="00DB4614"/>
    <w:rsid w:val="00DB4E4D"/>
    <w:rsid w:val="00DB5639"/>
    <w:rsid w:val="00DB5A10"/>
    <w:rsid w:val="00DB6EB5"/>
    <w:rsid w:val="00DB6F68"/>
    <w:rsid w:val="00DC0E9E"/>
    <w:rsid w:val="00DC122E"/>
    <w:rsid w:val="00DC3C1D"/>
    <w:rsid w:val="00DC5C21"/>
    <w:rsid w:val="00DC5EB8"/>
    <w:rsid w:val="00DC609A"/>
    <w:rsid w:val="00DC7164"/>
    <w:rsid w:val="00DD0FCE"/>
    <w:rsid w:val="00DD1E2C"/>
    <w:rsid w:val="00DD2034"/>
    <w:rsid w:val="00DD25C0"/>
    <w:rsid w:val="00DD2C05"/>
    <w:rsid w:val="00DD3699"/>
    <w:rsid w:val="00DD3A68"/>
    <w:rsid w:val="00DE0D7C"/>
    <w:rsid w:val="00DE0F5A"/>
    <w:rsid w:val="00DE40EC"/>
    <w:rsid w:val="00DE4C26"/>
    <w:rsid w:val="00DE6827"/>
    <w:rsid w:val="00DE6AFD"/>
    <w:rsid w:val="00DE6B2C"/>
    <w:rsid w:val="00DE6DCB"/>
    <w:rsid w:val="00DE7395"/>
    <w:rsid w:val="00DE79E8"/>
    <w:rsid w:val="00DE7FC4"/>
    <w:rsid w:val="00DF1491"/>
    <w:rsid w:val="00DF60AC"/>
    <w:rsid w:val="00DF6E39"/>
    <w:rsid w:val="00DF6F8A"/>
    <w:rsid w:val="00DF743D"/>
    <w:rsid w:val="00E0037F"/>
    <w:rsid w:val="00E0077F"/>
    <w:rsid w:val="00E00BA3"/>
    <w:rsid w:val="00E027C0"/>
    <w:rsid w:val="00E03DBE"/>
    <w:rsid w:val="00E0407D"/>
    <w:rsid w:val="00E041C7"/>
    <w:rsid w:val="00E0444F"/>
    <w:rsid w:val="00E07081"/>
    <w:rsid w:val="00E0731A"/>
    <w:rsid w:val="00E0758E"/>
    <w:rsid w:val="00E07F49"/>
    <w:rsid w:val="00E102EF"/>
    <w:rsid w:val="00E11BBB"/>
    <w:rsid w:val="00E11E7A"/>
    <w:rsid w:val="00E12736"/>
    <w:rsid w:val="00E12936"/>
    <w:rsid w:val="00E1337E"/>
    <w:rsid w:val="00E13F0A"/>
    <w:rsid w:val="00E14B31"/>
    <w:rsid w:val="00E17914"/>
    <w:rsid w:val="00E17CBE"/>
    <w:rsid w:val="00E17CEE"/>
    <w:rsid w:val="00E20D90"/>
    <w:rsid w:val="00E2129D"/>
    <w:rsid w:val="00E21E42"/>
    <w:rsid w:val="00E22D18"/>
    <w:rsid w:val="00E24324"/>
    <w:rsid w:val="00E25054"/>
    <w:rsid w:val="00E25E69"/>
    <w:rsid w:val="00E26130"/>
    <w:rsid w:val="00E27481"/>
    <w:rsid w:val="00E30047"/>
    <w:rsid w:val="00E302D0"/>
    <w:rsid w:val="00E315F3"/>
    <w:rsid w:val="00E318C3"/>
    <w:rsid w:val="00E32A2B"/>
    <w:rsid w:val="00E33BE0"/>
    <w:rsid w:val="00E33DBD"/>
    <w:rsid w:val="00E34882"/>
    <w:rsid w:val="00E349F8"/>
    <w:rsid w:val="00E35E14"/>
    <w:rsid w:val="00E40B75"/>
    <w:rsid w:val="00E41A68"/>
    <w:rsid w:val="00E4267F"/>
    <w:rsid w:val="00E429DB"/>
    <w:rsid w:val="00E44514"/>
    <w:rsid w:val="00E450F3"/>
    <w:rsid w:val="00E46B31"/>
    <w:rsid w:val="00E47715"/>
    <w:rsid w:val="00E502E9"/>
    <w:rsid w:val="00E50B30"/>
    <w:rsid w:val="00E51774"/>
    <w:rsid w:val="00E538C3"/>
    <w:rsid w:val="00E552A6"/>
    <w:rsid w:val="00E55326"/>
    <w:rsid w:val="00E5539C"/>
    <w:rsid w:val="00E55936"/>
    <w:rsid w:val="00E55D8A"/>
    <w:rsid w:val="00E55EA3"/>
    <w:rsid w:val="00E5639B"/>
    <w:rsid w:val="00E56940"/>
    <w:rsid w:val="00E56BE3"/>
    <w:rsid w:val="00E604DB"/>
    <w:rsid w:val="00E609A1"/>
    <w:rsid w:val="00E610B5"/>
    <w:rsid w:val="00E61FC7"/>
    <w:rsid w:val="00E621C5"/>
    <w:rsid w:val="00E62F8E"/>
    <w:rsid w:val="00E63562"/>
    <w:rsid w:val="00E6488F"/>
    <w:rsid w:val="00E65B14"/>
    <w:rsid w:val="00E65CBC"/>
    <w:rsid w:val="00E65D72"/>
    <w:rsid w:val="00E65D8B"/>
    <w:rsid w:val="00E66C39"/>
    <w:rsid w:val="00E70554"/>
    <w:rsid w:val="00E70AA4"/>
    <w:rsid w:val="00E70B3D"/>
    <w:rsid w:val="00E7161C"/>
    <w:rsid w:val="00E72F70"/>
    <w:rsid w:val="00E74338"/>
    <w:rsid w:val="00E74E70"/>
    <w:rsid w:val="00E75731"/>
    <w:rsid w:val="00E75B94"/>
    <w:rsid w:val="00E763C1"/>
    <w:rsid w:val="00E76B0F"/>
    <w:rsid w:val="00E7712B"/>
    <w:rsid w:val="00E77294"/>
    <w:rsid w:val="00E77918"/>
    <w:rsid w:val="00E77DB1"/>
    <w:rsid w:val="00E818C8"/>
    <w:rsid w:val="00E81942"/>
    <w:rsid w:val="00E8195F"/>
    <w:rsid w:val="00E81DB6"/>
    <w:rsid w:val="00E82480"/>
    <w:rsid w:val="00E83385"/>
    <w:rsid w:val="00E84485"/>
    <w:rsid w:val="00E85264"/>
    <w:rsid w:val="00E85ACB"/>
    <w:rsid w:val="00E900E2"/>
    <w:rsid w:val="00E90503"/>
    <w:rsid w:val="00E90E7D"/>
    <w:rsid w:val="00E919C4"/>
    <w:rsid w:val="00E92B47"/>
    <w:rsid w:val="00E94C13"/>
    <w:rsid w:val="00E9753B"/>
    <w:rsid w:val="00E976DF"/>
    <w:rsid w:val="00E97A8C"/>
    <w:rsid w:val="00E97D7A"/>
    <w:rsid w:val="00EA0A46"/>
    <w:rsid w:val="00EA2A40"/>
    <w:rsid w:val="00EA315A"/>
    <w:rsid w:val="00EA329E"/>
    <w:rsid w:val="00EA50E2"/>
    <w:rsid w:val="00EA5CC9"/>
    <w:rsid w:val="00EA6271"/>
    <w:rsid w:val="00EA6BF9"/>
    <w:rsid w:val="00EA6DF2"/>
    <w:rsid w:val="00EA776D"/>
    <w:rsid w:val="00EB2843"/>
    <w:rsid w:val="00EB34E2"/>
    <w:rsid w:val="00EB396B"/>
    <w:rsid w:val="00EB46A4"/>
    <w:rsid w:val="00EB56EB"/>
    <w:rsid w:val="00EB6791"/>
    <w:rsid w:val="00EB7B5E"/>
    <w:rsid w:val="00EB7F63"/>
    <w:rsid w:val="00EC04DA"/>
    <w:rsid w:val="00EC14BD"/>
    <w:rsid w:val="00EC1B3B"/>
    <w:rsid w:val="00EC2E17"/>
    <w:rsid w:val="00EC3787"/>
    <w:rsid w:val="00EC3901"/>
    <w:rsid w:val="00EC3C82"/>
    <w:rsid w:val="00EC4A4C"/>
    <w:rsid w:val="00EC57FA"/>
    <w:rsid w:val="00EC6BE8"/>
    <w:rsid w:val="00EC794D"/>
    <w:rsid w:val="00ED15CA"/>
    <w:rsid w:val="00ED223C"/>
    <w:rsid w:val="00ED23C8"/>
    <w:rsid w:val="00ED36B7"/>
    <w:rsid w:val="00ED3E07"/>
    <w:rsid w:val="00ED49C7"/>
    <w:rsid w:val="00ED589F"/>
    <w:rsid w:val="00ED5B89"/>
    <w:rsid w:val="00ED6198"/>
    <w:rsid w:val="00ED690D"/>
    <w:rsid w:val="00EE027A"/>
    <w:rsid w:val="00EE1C86"/>
    <w:rsid w:val="00EE5358"/>
    <w:rsid w:val="00EE5611"/>
    <w:rsid w:val="00EE5FA5"/>
    <w:rsid w:val="00EE66BD"/>
    <w:rsid w:val="00EE67CD"/>
    <w:rsid w:val="00EF0951"/>
    <w:rsid w:val="00EF0958"/>
    <w:rsid w:val="00EF3BF9"/>
    <w:rsid w:val="00EF42D2"/>
    <w:rsid w:val="00EF4378"/>
    <w:rsid w:val="00EF4502"/>
    <w:rsid w:val="00EF50F0"/>
    <w:rsid w:val="00EF5FCE"/>
    <w:rsid w:val="00EF6410"/>
    <w:rsid w:val="00EF6D3F"/>
    <w:rsid w:val="00EF6D6C"/>
    <w:rsid w:val="00EF728E"/>
    <w:rsid w:val="00EF7970"/>
    <w:rsid w:val="00F00B55"/>
    <w:rsid w:val="00F0180B"/>
    <w:rsid w:val="00F01B65"/>
    <w:rsid w:val="00F027A5"/>
    <w:rsid w:val="00F02E22"/>
    <w:rsid w:val="00F03489"/>
    <w:rsid w:val="00F0453D"/>
    <w:rsid w:val="00F04D22"/>
    <w:rsid w:val="00F0553A"/>
    <w:rsid w:val="00F05D9B"/>
    <w:rsid w:val="00F06663"/>
    <w:rsid w:val="00F0677F"/>
    <w:rsid w:val="00F06BB2"/>
    <w:rsid w:val="00F073D5"/>
    <w:rsid w:val="00F079E4"/>
    <w:rsid w:val="00F07CA4"/>
    <w:rsid w:val="00F10843"/>
    <w:rsid w:val="00F1150D"/>
    <w:rsid w:val="00F117A0"/>
    <w:rsid w:val="00F12F5D"/>
    <w:rsid w:val="00F13815"/>
    <w:rsid w:val="00F13B1A"/>
    <w:rsid w:val="00F15F77"/>
    <w:rsid w:val="00F17071"/>
    <w:rsid w:val="00F17378"/>
    <w:rsid w:val="00F1748B"/>
    <w:rsid w:val="00F201A0"/>
    <w:rsid w:val="00F2030B"/>
    <w:rsid w:val="00F20E46"/>
    <w:rsid w:val="00F22B3E"/>
    <w:rsid w:val="00F2389E"/>
    <w:rsid w:val="00F23DB4"/>
    <w:rsid w:val="00F23E9A"/>
    <w:rsid w:val="00F24A3E"/>
    <w:rsid w:val="00F261BC"/>
    <w:rsid w:val="00F264BD"/>
    <w:rsid w:val="00F276AD"/>
    <w:rsid w:val="00F300F5"/>
    <w:rsid w:val="00F30A0E"/>
    <w:rsid w:val="00F30BC6"/>
    <w:rsid w:val="00F31427"/>
    <w:rsid w:val="00F32441"/>
    <w:rsid w:val="00F32812"/>
    <w:rsid w:val="00F32DF7"/>
    <w:rsid w:val="00F32FAB"/>
    <w:rsid w:val="00F33AC4"/>
    <w:rsid w:val="00F35066"/>
    <w:rsid w:val="00F354B4"/>
    <w:rsid w:val="00F355BC"/>
    <w:rsid w:val="00F36136"/>
    <w:rsid w:val="00F41D78"/>
    <w:rsid w:val="00F445FE"/>
    <w:rsid w:val="00F451C0"/>
    <w:rsid w:val="00F46AB0"/>
    <w:rsid w:val="00F47C36"/>
    <w:rsid w:val="00F50340"/>
    <w:rsid w:val="00F5056C"/>
    <w:rsid w:val="00F50783"/>
    <w:rsid w:val="00F5093D"/>
    <w:rsid w:val="00F52B8E"/>
    <w:rsid w:val="00F531D9"/>
    <w:rsid w:val="00F5479C"/>
    <w:rsid w:val="00F559D1"/>
    <w:rsid w:val="00F576B7"/>
    <w:rsid w:val="00F609A7"/>
    <w:rsid w:val="00F615D6"/>
    <w:rsid w:val="00F6294F"/>
    <w:rsid w:val="00F63539"/>
    <w:rsid w:val="00F646B2"/>
    <w:rsid w:val="00F6605A"/>
    <w:rsid w:val="00F6756E"/>
    <w:rsid w:val="00F67934"/>
    <w:rsid w:val="00F70088"/>
    <w:rsid w:val="00F70A01"/>
    <w:rsid w:val="00F7184A"/>
    <w:rsid w:val="00F722A6"/>
    <w:rsid w:val="00F723D7"/>
    <w:rsid w:val="00F72ECA"/>
    <w:rsid w:val="00F73C42"/>
    <w:rsid w:val="00F7435B"/>
    <w:rsid w:val="00F772B6"/>
    <w:rsid w:val="00F77527"/>
    <w:rsid w:val="00F778DC"/>
    <w:rsid w:val="00F826C7"/>
    <w:rsid w:val="00F841DD"/>
    <w:rsid w:val="00F8432D"/>
    <w:rsid w:val="00F85AFE"/>
    <w:rsid w:val="00F86178"/>
    <w:rsid w:val="00F864BE"/>
    <w:rsid w:val="00F9291F"/>
    <w:rsid w:val="00F933F1"/>
    <w:rsid w:val="00F935A8"/>
    <w:rsid w:val="00F95249"/>
    <w:rsid w:val="00F961B6"/>
    <w:rsid w:val="00F96C1C"/>
    <w:rsid w:val="00F96DA1"/>
    <w:rsid w:val="00F96ED5"/>
    <w:rsid w:val="00F9711F"/>
    <w:rsid w:val="00F97B91"/>
    <w:rsid w:val="00FA0456"/>
    <w:rsid w:val="00FA1A7A"/>
    <w:rsid w:val="00FA27CF"/>
    <w:rsid w:val="00FA373F"/>
    <w:rsid w:val="00FA3C32"/>
    <w:rsid w:val="00FA460C"/>
    <w:rsid w:val="00FA63F0"/>
    <w:rsid w:val="00FA6620"/>
    <w:rsid w:val="00FA66EA"/>
    <w:rsid w:val="00FA6869"/>
    <w:rsid w:val="00FA687C"/>
    <w:rsid w:val="00FA7400"/>
    <w:rsid w:val="00FB03B8"/>
    <w:rsid w:val="00FB0404"/>
    <w:rsid w:val="00FB078B"/>
    <w:rsid w:val="00FB0A83"/>
    <w:rsid w:val="00FB13B8"/>
    <w:rsid w:val="00FB172E"/>
    <w:rsid w:val="00FB18C9"/>
    <w:rsid w:val="00FB2114"/>
    <w:rsid w:val="00FB2358"/>
    <w:rsid w:val="00FB2490"/>
    <w:rsid w:val="00FB2A44"/>
    <w:rsid w:val="00FB4569"/>
    <w:rsid w:val="00FB51D9"/>
    <w:rsid w:val="00FB5C13"/>
    <w:rsid w:val="00FB65E4"/>
    <w:rsid w:val="00FB73BE"/>
    <w:rsid w:val="00FC0AD3"/>
    <w:rsid w:val="00FC2733"/>
    <w:rsid w:val="00FC2E48"/>
    <w:rsid w:val="00FC3313"/>
    <w:rsid w:val="00FC4AD4"/>
    <w:rsid w:val="00FC79E3"/>
    <w:rsid w:val="00FC7D31"/>
    <w:rsid w:val="00FD001E"/>
    <w:rsid w:val="00FD0C32"/>
    <w:rsid w:val="00FD0F39"/>
    <w:rsid w:val="00FD3D70"/>
    <w:rsid w:val="00FD450D"/>
    <w:rsid w:val="00FD4CF9"/>
    <w:rsid w:val="00FD58EB"/>
    <w:rsid w:val="00FE1CE1"/>
    <w:rsid w:val="00FE2134"/>
    <w:rsid w:val="00FE240A"/>
    <w:rsid w:val="00FE2DB4"/>
    <w:rsid w:val="00FE386F"/>
    <w:rsid w:val="00FE3FF9"/>
    <w:rsid w:val="00FE4426"/>
    <w:rsid w:val="00FE44F7"/>
    <w:rsid w:val="00FE5196"/>
    <w:rsid w:val="00FE59EE"/>
    <w:rsid w:val="00FE6850"/>
    <w:rsid w:val="00FF008D"/>
    <w:rsid w:val="00FF047B"/>
    <w:rsid w:val="00FF0957"/>
    <w:rsid w:val="00FF12F4"/>
    <w:rsid w:val="00FF1EEB"/>
    <w:rsid w:val="00FF21CE"/>
    <w:rsid w:val="00FF3683"/>
    <w:rsid w:val="00FF3C7D"/>
    <w:rsid w:val="00FF43D9"/>
    <w:rsid w:val="00FF490A"/>
    <w:rsid w:val="00FF4C1E"/>
    <w:rsid w:val="00FF564A"/>
    <w:rsid w:val="00FF773B"/>
    <w:rsid w:val="10E3D000"/>
    <w:rsid w:val="260C22B0"/>
    <w:rsid w:val="36458D02"/>
    <w:rsid w:val="37756950"/>
    <w:rsid w:val="5436EDB8"/>
    <w:rsid w:val="60F94999"/>
    <w:rsid w:val="6BE60BEF"/>
    <w:rsid w:val="7383223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C8D657"/>
  <w15:docId w15:val="{CAE5A603-3A1C-4EF9-9538-0C4A4F70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510"/>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hadow/>
      <w:sz w:val="40"/>
      <w:szCs w:val="40"/>
      <w:lang w:val="sr-Latn-CS"/>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hadow/>
      <w:sz w:val="40"/>
      <w:szCs w:val="40"/>
      <w:lang w:val="sr-Latn-CS"/>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hadow w:val="0"/>
      <w:sz w:val="28"/>
      <w:szCs w:val="28"/>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3"/>
      </w:numPr>
    </w:pPr>
  </w:style>
  <w:style w:type="paragraph" w:customStyle="1" w:styleId="Numerisanonabrajanje">
    <w:name w:val="Numerisano nabrajanje"/>
    <w:basedOn w:val="Osnovnitekst"/>
    <w:next w:val="Osnovnitekst"/>
    <w:rsid w:val="006D0DE4"/>
    <w:pPr>
      <w:numPr>
        <w:numId w:val="5"/>
      </w:numPr>
      <w:spacing w:before="20" w:after="60"/>
      <w:ind w:left="1023" w:hanging="346"/>
    </w:pPr>
  </w:style>
  <w:style w:type="paragraph" w:customStyle="1" w:styleId="Nabrajanje">
    <w:name w:val="Nabrajanje"/>
    <w:basedOn w:val="Osnovnitekst"/>
    <w:next w:val="Osnovnitekst"/>
    <w:rsid w:val="006D0DE4"/>
    <w:pPr>
      <w:numPr>
        <w:numId w:val="4"/>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BalloonText">
    <w:name w:val="Balloon Text"/>
    <w:basedOn w:val="Normal"/>
    <w:link w:val="BalloonTextChar"/>
    <w:uiPriority w:val="99"/>
    <w:semiHidden/>
    <w:unhideWhenUsed/>
    <w:rsid w:val="004807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783"/>
    <w:rPr>
      <w:rFonts w:ascii="Segoe UI" w:hAnsi="Segoe UI" w:cs="Segoe UI"/>
      <w:sz w:val="18"/>
      <w:szCs w:val="18"/>
      <w:lang w:val="en-GB"/>
    </w:rPr>
  </w:style>
  <w:style w:type="paragraph" w:styleId="Revision">
    <w:name w:val="Revision"/>
    <w:hidden/>
    <w:uiPriority w:val="99"/>
    <w:semiHidden/>
    <w:rsid w:val="003C4F1D"/>
    <w:rPr>
      <w:sz w:val="24"/>
      <w:szCs w:val="24"/>
      <w:lang w:val="en-GB"/>
    </w:rPr>
  </w:style>
  <w:style w:type="table" w:styleId="ListTable4-Accent1">
    <w:name w:val="List Table 4 Accent 1"/>
    <w:basedOn w:val="TableNormal"/>
    <w:uiPriority w:val="49"/>
    <w:rsid w:val="0012114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1">
    <w:name w:val="Plain Table 1"/>
    <w:basedOn w:val="TableNormal"/>
    <w:uiPriority w:val="41"/>
    <w:rsid w:val="00730C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EC3787"/>
    <w:rPr>
      <w:sz w:val="16"/>
      <w:szCs w:val="16"/>
    </w:rPr>
  </w:style>
  <w:style w:type="paragraph" w:styleId="CommentText">
    <w:name w:val="annotation text"/>
    <w:basedOn w:val="Normal"/>
    <w:link w:val="CommentTextChar"/>
    <w:uiPriority w:val="99"/>
    <w:semiHidden/>
    <w:unhideWhenUsed/>
    <w:rsid w:val="00EC3787"/>
    <w:rPr>
      <w:sz w:val="20"/>
      <w:szCs w:val="20"/>
    </w:rPr>
  </w:style>
  <w:style w:type="character" w:customStyle="1" w:styleId="CommentTextChar">
    <w:name w:val="Comment Text Char"/>
    <w:basedOn w:val="DefaultParagraphFont"/>
    <w:link w:val="CommentText"/>
    <w:uiPriority w:val="99"/>
    <w:semiHidden/>
    <w:rsid w:val="00EC3787"/>
    <w:rPr>
      <w:lang w:val="en-GB"/>
    </w:rPr>
  </w:style>
  <w:style w:type="paragraph" w:styleId="CommentSubject">
    <w:name w:val="annotation subject"/>
    <w:basedOn w:val="CommentText"/>
    <w:next w:val="CommentText"/>
    <w:link w:val="CommentSubjectChar"/>
    <w:uiPriority w:val="99"/>
    <w:semiHidden/>
    <w:unhideWhenUsed/>
    <w:rsid w:val="00EC3787"/>
    <w:rPr>
      <w:b/>
      <w:bCs/>
    </w:rPr>
  </w:style>
  <w:style w:type="character" w:customStyle="1" w:styleId="CommentSubjectChar">
    <w:name w:val="Comment Subject Char"/>
    <w:basedOn w:val="CommentTextChar"/>
    <w:link w:val="CommentSubject"/>
    <w:uiPriority w:val="99"/>
    <w:semiHidden/>
    <w:rsid w:val="00EC3787"/>
    <w:rPr>
      <w:b/>
      <w:bCs/>
      <w:lang w:val="en-GB"/>
    </w:rPr>
  </w:style>
  <w:style w:type="table" w:styleId="TableGridLight">
    <w:name w:val="Grid Table Light"/>
    <w:basedOn w:val="TableNormal"/>
    <w:uiPriority w:val="40"/>
    <w:rsid w:val="002D53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250B0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EndnoteText">
    <w:name w:val="endnote text"/>
    <w:basedOn w:val="Normal"/>
    <w:link w:val="EndnoteTextChar"/>
    <w:uiPriority w:val="99"/>
    <w:semiHidden/>
    <w:unhideWhenUsed/>
    <w:rsid w:val="00BB12EE"/>
    <w:rPr>
      <w:sz w:val="20"/>
      <w:szCs w:val="20"/>
    </w:rPr>
  </w:style>
  <w:style w:type="character" w:customStyle="1" w:styleId="EndnoteTextChar">
    <w:name w:val="Endnote Text Char"/>
    <w:basedOn w:val="DefaultParagraphFont"/>
    <w:link w:val="EndnoteText"/>
    <w:uiPriority w:val="99"/>
    <w:semiHidden/>
    <w:rsid w:val="00BB12EE"/>
    <w:rPr>
      <w:lang w:val="en-GB"/>
    </w:rPr>
  </w:style>
  <w:style w:type="character" w:styleId="EndnoteReference">
    <w:name w:val="endnote reference"/>
    <w:basedOn w:val="DefaultParagraphFont"/>
    <w:uiPriority w:val="99"/>
    <w:semiHidden/>
    <w:unhideWhenUsed/>
    <w:rsid w:val="00BB12EE"/>
    <w:rPr>
      <w:vertAlign w:val="superscript"/>
    </w:rPr>
  </w:style>
  <w:style w:type="paragraph" w:styleId="ListParagraph">
    <w:name w:val="List Paragraph"/>
    <w:basedOn w:val="Normal"/>
    <w:uiPriority w:val="34"/>
    <w:qFormat/>
    <w:rsid w:val="00877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60536">
      <w:bodyDiv w:val="1"/>
      <w:marLeft w:val="0"/>
      <w:marRight w:val="0"/>
      <w:marTop w:val="0"/>
      <w:marBottom w:val="0"/>
      <w:divBdr>
        <w:top w:val="none" w:sz="0" w:space="0" w:color="auto"/>
        <w:left w:val="none" w:sz="0" w:space="0" w:color="auto"/>
        <w:bottom w:val="none" w:sz="0" w:space="0" w:color="auto"/>
        <w:right w:val="none" w:sz="0" w:space="0" w:color="auto"/>
      </w:divBdr>
    </w:div>
    <w:div w:id="222495865">
      <w:bodyDiv w:val="1"/>
      <w:marLeft w:val="0"/>
      <w:marRight w:val="0"/>
      <w:marTop w:val="0"/>
      <w:marBottom w:val="0"/>
      <w:divBdr>
        <w:top w:val="none" w:sz="0" w:space="0" w:color="auto"/>
        <w:left w:val="none" w:sz="0" w:space="0" w:color="auto"/>
        <w:bottom w:val="none" w:sz="0" w:space="0" w:color="auto"/>
        <w:right w:val="none" w:sz="0" w:space="0" w:color="auto"/>
      </w:divBdr>
    </w:div>
    <w:div w:id="317852096">
      <w:bodyDiv w:val="1"/>
      <w:marLeft w:val="0"/>
      <w:marRight w:val="0"/>
      <w:marTop w:val="0"/>
      <w:marBottom w:val="0"/>
      <w:divBdr>
        <w:top w:val="none" w:sz="0" w:space="0" w:color="auto"/>
        <w:left w:val="none" w:sz="0" w:space="0" w:color="auto"/>
        <w:bottom w:val="none" w:sz="0" w:space="0" w:color="auto"/>
        <w:right w:val="none" w:sz="0" w:space="0" w:color="auto"/>
      </w:divBdr>
    </w:div>
    <w:div w:id="408774023">
      <w:bodyDiv w:val="1"/>
      <w:marLeft w:val="0"/>
      <w:marRight w:val="0"/>
      <w:marTop w:val="0"/>
      <w:marBottom w:val="0"/>
      <w:divBdr>
        <w:top w:val="none" w:sz="0" w:space="0" w:color="auto"/>
        <w:left w:val="none" w:sz="0" w:space="0" w:color="auto"/>
        <w:bottom w:val="none" w:sz="0" w:space="0" w:color="auto"/>
        <w:right w:val="none" w:sz="0" w:space="0" w:color="auto"/>
      </w:divBdr>
    </w:div>
    <w:div w:id="441921566">
      <w:bodyDiv w:val="1"/>
      <w:marLeft w:val="0"/>
      <w:marRight w:val="0"/>
      <w:marTop w:val="0"/>
      <w:marBottom w:val="0"/>
      <w:divBdr>
        <w:top w:val="none" w:sz="0" w:space="0" w:color="auto"/>
        <w:left w:val="none" w:sz="0" w:space="0" w:color="auto"/>
        <w:bottom w:val="none" w:sz="0" w:space="0" w:color="auto"/>
        <w:right w:val="none" w:sz="0" w:space="0" w:color="auto"/>
      </w:divBdr>
    </w:div>
    <w:div w:id="476066416">
      <w:bodyDiv w:val="1"/>
      <w:marLeft w:val="0"/>
      <w:marRight w:val="0"/>
      <w:marTop w:val="0"/>
      <w:marBottom w:val="0"/>
      <w:divBdr>
        <w:top w:val="none" w:sz="0" w:space="0" w:color="auto"/>
        <w:left w:val="none" w:sz="0" w:space="0" w:color="auto"/>
        <w:bottom w:val="none" w:sz="0" w:space="0" w:color="auto"/>
        <w:right w:val="none" w:sz="0" w:space="0" w:color="auto"/>
      </w:divBdr>
    </w:div>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587344859">
      <w:bodyDiv w:val="1"/>
      <w:marLeft w:val="0"/>
      <w:marRight w:val="0"/>
      <w:marTop w:val="0"/>
      <w:marBottom w:val="0"/>
      <w:divBdr>
        <w:top w:val="none" w:sz="0" w:space="0" w:color="auto"/>
        <w:left w:val="none" w:sz="0" w:space="0" w:color="auto"/>
        <w:bottom w:val="none" w:sz="0" w:space="0" w:color="auto"/>
        <w:right w:val="none" w:sz="0" w:space="0" w:color="auto"/>
      </w:divBdr>
    </w:div>
    <w:div w:id="629021037">
      <w:bodyDiv w:val="1"/>
      <w:marLeft w:val="0"/>
      <w:marRight w:val="0"/>
      <w:marTop w:val="0"/>
      <w:marBottom w:val="0"/>
      <w:divBdr>
        <w:top w:val="none" w:sz="0" w:space="0" w:color="auto"/>
        <w:left w:val="none" w:sz="0" w:space="0" w:color="auto"/>
        <w:bottom w:val="none" w:sz="0" w:space="0" w:color="auto"/>
        <w:right w:val="none" w:sz="0" w:space="0" w:color="auto"/>
      </w:divBdr>
    </w:div>
    <w:div w:id="661155360">
      <w:bodyDiv w:val="1"/>
      <w:marLeft w:val="0"/>
      <w:marRight w:val="0"/>
      <w:marTop w:val="0"/>
      <w:marBottom w:val="0"/>
      <w:divBdr>
        <w:top w:val="none" w:sz="0" w:space="0" w:color="auto"/>
        <w:left w:val="none" w:sz="0" w:space="0" w:color="auto"/>
        <w:bottom w:val="none" w:sz="0" w:space="0" w:color="auto"/>
        <w:right w:val="none" w:sz="0" w:space="0" w:color="auto"/>
      </w:divBdr>
    </w:div>
    <w:div w:id="782848470">
      <w:bodyDiv w:val="1"/>
      <w:marLeft w:val="0"/>
      <w:marRight w:val="0"/>
      <w:marTop w:val="0"/>
      <w:marBottom w:val="0"/>
      <w:divBdr>
        <w:top w:val="none" w:sz="0" w:space="0" w:color="auto"/>
        <w:left w:val="none" w:sz="0" w:space="0" w:color="auto"/>
        <w:bottom w:val="none" w:sz="0" w:space="0" w:color="auto"/>
        <w:right w:val="none" w:sz="0" w:space="0" w:color="auto"/>
      </w:divBdr>
    </w:div>
    <w:div w:id="963928693">
      <w:bodyDiv w:val="1"/>
      <w:marLeft w:val="0"/>
      <w:marRight w:val="0"/>
      <w:marTop w:val="0"/>
      <w:marBottom w:val="0"/>
      <w:divBdr>
        <w:top w:val="none" w:sz="0" w:space="0" w:color="auto"/>
        <w:left w:val="none" w:sz="0" w:space="0" w:color="auto"/>
        <w:bottom w:val="none" w:sz="0" w:space="0" w:color="auto"/>
        <w:right w:val="none" w:sz="0" w:space="0" w:color="auto"/>
      </w:divBdr>
    </w:div>
    <w:div w:id="967273893">
      <w:bodyDiv w:val="1"/>
      <w:marLeft w:val="0"/>
      <w:marRight w:val="0"/>
      <w:marTop w:val="0"/>
      <w:marBottom w:val="0"/>
      <w:divBdr>
        <w:top w:val="none" w:sz="0" w:space="0" w:color="auto"/>
        <w:left w:val="none" w:sz="0" w:space="0" w:color="auto"/>
        <w:bottom w:val="none" w:sz="0" w:space="0" w:color="auto"/>
        <w:right w:val="none" w:sz="0" w:space="0" w:color="auto"/>
      </w:divBdr>
    </w:div>
    <w:div w:id="967735966">
      <w:bodyDiv w:val="1"/>
      <w:marLeft w:val="0"/>
      <w:marRight w:val="0"/>
      <w:marTop w:val="0"/>
      <w:marBottom w:val="0"/>
      <w:divBdr>
        <w:top w:val="none" w:sz="0" w:space="0" w:color="auto"/>
        <w:left w:val="none" w:sz="0" w:space="0" w:color="auto"/>
        <w:bottom w:val="none" w:sz="0" w:space="0" w:color="auto"/>
        <w:right w:val="none" w:sz="0" w:space="0" w:color="auto"/>
      </w:divBdr>
    </w:div>
    <w:div w:id="1188250871">
      <w:bodyDiv w:val="1"/>
      <w:marLeft w:val="0"/>
      <w:marRight w:val="0"/>
      <w:marTop w:val="0"/>
      <w:marBottom w:val="0"/>
      <w:divBdr>
        <w:top w:val="none" w:sz="0" w:space="0" w:color="auto"/>
        <w:left w:val="none" w:sz="0" w:space="0" w:color="auto"/>
        <w:bottom w:val="none" w:sz="0" w:space="0" w:color="auto"/>
        <w:right w:val="none" w:sz="0" w:space="0" w:color="auto"/>
      </w:divBdr>
    </w:div>
    <w:div w:id="1411581709">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594046234">
      <w:bodyDiv w:val="1"/>
      <w:marLeft w:val="0"/>
      <w:marRight w:val="0"/>
      <w:marTop w:val="0"/>
      <w:marBottom w:val="0"/>
      <w:divBdr>
        <w:top w:val="none" w:sz="0" w:space="0" w:color="auto"/>
        <w:left w:val="none" w:sz="0" w:space="0" w:color="auto"/>
        <w:bottom w:val="none" w:sz="0" w:space="0" w:color="auto"/>
        <w:right w:val="none" w:sz="0" w:space="0" w:color="auto"/>
      </w:divBdr>
    </w:div>
    <w:div w:id="1627465181">
      <w:bodyDiv w:val="1"/>
      <w:marLeft w:val="0"/>
      <w:marRight w:val="0"/>
      <w:marTop w:val="0"/>
      <w:marBottom w:val="0"/>
      <w:divBdr>
        <w:top w:val="none" w:sz="0" w:space="0" w:color="auto"/>
        <w:left w:val="none" w:sz="0" w:space="0" w:color="auto"/>
        <w:bottom w:val="none" w:sz="0" w:space="0" w:color="auto"/>
        <w:right w:val="none" w:sz="0" w:space="0" w:color="auto"/>
      </w:divBdr>
    </w:div>
    <w:div w:id="1688290449">
      <w:bodyDiv w:val="1"/>
      <w:marLeft w:val="0"/>
      <w:marRight w:val="0"/>
      <w:marTop w:val="0"/>
      <w:marBottom w:val="0"/>
      <w:divBdr>
        <w:top w:val="none" w:sz="0" w:space="0" w:color="auto"/>
        <w:left w:val="none" w:sz="0" w:space="0" w:color="auto"/>
        <w:bottom w:val="none" w:sz="0" w:space="0" w:color="auto"/>
        <w:right w:val="none" w:sz="0" w:space="0" w:color="auto"/>
      </w:divBdr>
    </w:div>
    <w:div w:id="1750736420">
      <w:bodyDiv w:val="1"/>
      <w:marLeft w:val="0"/>
      <w:marRight w:val="0"/>
      <w:marTop w:val="0"/>
      <w:marBottom w:val="0"/>
      <w:divBdr>
        <w:top w:val="none" w:sz="0" w:space="0" w:color="auto"/>
        <w:left w:val="none" w:sz="0" w:space="0" w:color="auto"/>
        <w:bottom w:val="none" w:sz="0" w:space="0" w:color="auto"/>
        <w:right w:val="none" w:sz="0" w:space="0" w:color="auto"/>
      </w:divBdr>
    </w:div>
    <w:div w:id="1874725649">
      <w:bodyDiv w:val="1"/>
      <w:marLeft w:val="0"/>
      <w:marRight w:val="0"/>
      <w:marTop w:val="0"/>
      <w:marBottom w:val="0"/>
      <w:divBdr>
        <w:top w:val="none" w:sz="0" w:space="0" w:color="auto"/>
        <w:left w:val="none" w:sz="0" w:space="0" w:color="auto"/>
        <w:bottom w:val="none" w:sz="0" w:space="0" w:color="auto"/>
        <w:right w:val="none" w:sz="0" w:space="0" w:color="auto"/>
      </w:divBdr>
    </w:div>
    <w:div w:id="1944653072">
      <w:bodyDiv w:val="1"/>
      <w:marLeft w:val="0"/>
      <w:marRight w:val="0"/>
      <w:marTop w:val="0"/>
      <w:marBottom w:val="0"/>
      <w:divBdr>
        <w:top w:val="none" w:sz="0" w:space="0" w:color="auto"/>
        <w:left w:val="none" w:sz="0" w:space="0" w:color="auto"/>
        <w:bottom w:val="none" w:sz="0" w:space="0" w:color="auto"/>
        <w:right w:val="none" w:sz="0" w:space="0" w:color="auto"/>
      </w:divBdr>
    </w:div>
    <w:div w:id="1990400795">
      <w:bodyDiv w:val="1"/>
      <w:marLeft w:val="0"/>
      <w:marRight w:val="0"/>
      <w:marTop w:val="0"/>
      <w:marBottom w:val="0"/>
      <w:divBdr>
        <w:top w:val="none" w:sz="0" w:space="0" w:color="auto"/>
        <w:left w:val="none" w:sz="0" w:space="0" w:color="auto"/>
        <w:bottom w:val="none" w:sz="0" w:space="0" w:color="auto"/>
        <w:right w:val="none" w:sz="0" w:space="0" w:color="auto"/>
      </w:divBdr>
    </w:div>
    <w:div w:id="212398774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FAKS\5\Analiza%20socijalnih%20mre&#382;a\projekat\2019-2020\ASM%20-%20Sablon%20za%20izvestaj.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ETF\Master\RBM\visualstudio\CSBMProject\CSBMProject\output_files\output_simulations_all.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ETF\Master\RBM\visualstudio\CSBMProject\CSBMProject\output_files\output_simulations_all.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ETF\Master\RBM\visualstudio\CSBMProject\CSBMProject\output_files\output_simulations_all.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ETF\Master\RBM\visualstudio\CSBMProject\CSBMProject\output_files\output_simulations_all.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Variable </a:t>
            </a:r>
            <a:r>
              <a:rPr lang="en-US"/>
              <a:t>Mortality Rate Chart</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strRef>
              <c:f>output_simulations_all!$B$1</c:f>
              <c:strCache>
                <c:ptCount val="1"/>
                <c:pt idx="0">
                  <c:v>Mortality Rate</c:v>
                </c:pt>
              </c:strCache>
            </c:strRef>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exp"/>
            <c:dispRSqr val="0"/>
            <c:dispEq val="0"/>
          </c:trendline>
          <c:trendline>
            <c:spPr>
              <a:ln w="9525" cap="rnd">
                <a:solidFill>
                  <a:srgbClr val="C00000"/>
                </a:solidFill>
              </a:ln>
              <a:effectLst/>
            </c:spPr>
            <c:trendlineType val="exp"/>
            <c:dispRSqr val="0"/>
            <c:dispEq val="0"/>
          </c:trendline>
          <c:xVal>
            <c:numRef>
              <c:f>output_simulations_all!$A$2:$A$5001</c:f>
              <c:numCache>
                <c:formatCode>General</c:formatCode>
                <c:ptCount val="5000"/>
                <c:pt idx="0">
                  <c:v>1.52871</c:v>
                </c:pt>
                <c:pt idx="1">
                  <c:v>0.185867</c:v>
                </c:pt>
                <c:pt idx="2">
                  <c:v>3.8471199999999999E-3</c:v>
                </c:pt>
                <c:pt idx="3">
                  <c:v>29.093800000000002</c:v>
                </c:pt>
                <c:pt idx="4">
                  <c:v>9.9475099999999997E-2</c:v>
                </c:pt>
                <c:pt idx="5">
                  <c:v>0.65241800000000005</c:v>
                </c:pt>
                <c:pt idx="6">
                  <c:v>6.2168899999999999E-2</c:v>
                </c:pt>
                <c:pt idx="7">
                  <c:v>0.38297500000000001</c:v>
                </c:pt>
                <c:pt idx="8">
                  <c:v>23.154</c:v>
                </c:pt>
                <c:pt idx="9">
                  <c:v>0.193742</c:v>
                </c:pt>
                <c:pt idx="10">
                  <c:v>8.2425799999999994E-2</c:v>
                </c:pt>
                <c:pt idx="11">
                  <c:v>0.38023200000000001</c:v>
                </c:pt>
                <c:pt idx="12">
                  <c:v>1.2523</c:v>
                </c:pt>
                <c:pt idx="13">
                  <c:v>0.105368</c:v>
                </c:pt>
                <c:pt idx="14">
                  <c:v>0.120388</c:v>
                </c:pt>
                <c:pt idx="15">
                  <c:v>0.10302600000000001</c:v>
                </c:pt>
                <c:pt idx="16">
                  <c:v>12.287800000000001</c:v>
                </c:pt>
                <c:pt idx="17">
                  <c:v>0.26888800000000002</c:v>
                </c:pt>
                <c:pt idx="18">
                  <c:v>0.52643799999999996</c:v>
                </c:pt>
                <c:pt idx="19">
                  <c:v>0.33715699999999998</c:v>
                </c:pt>
                <c:pt idx="20">
                  <c:v>0.49506899999999998</c:v>
                </c:pt>
                <c:pt idx="21">
                  <c:v>0.395982</c:v>
                </c:pt>
                <c:pt idx="22">
                  <c:v>1.0802300000000001E-2</c:v>
                </c:pt>
                <c:pt idx="23">
                  <c:v>0.18156700000000001</c:v>
                </c:pt>
                <c:pt idx="24">
                  <c:v>4.0370099999999999E-2</c:v>
                </c:pt>
                <c:pt idx="25">
                  <c:v>0.15856700000000001</c:v>
                </c:pt>
                <c:pt idx="26">
                  <c:v>5.43632E-2</c:v>
                </c:pt>
                <c:pt idx="27">
                  <c:v>3.6214700000000002E-2</c:v>
                </c:pt>
                <c:pt idx="28">
                  <c:v>0.58331299999999997</c:v>
                </c:pt>
                <c:pt idx="29">
                  <c:v>0.44469900000000001</c:v>
                </c:pt>
                <c:pt idx="30">
                  <c:v>0.12948999999999999</c:v>
                </c:pt>
                <c:pt idx="31">
                  <c:v>1.22573E-2</c:v>
                </c:pt>
                <c:pt idx="32">
                  <c:v>7.1647500000000003E-2</c:v>
                </c:pt>
                <c:pt idx="33">
                  <c:v>0.10915900000000001</c:v>
                </c:pt>
                <c:pt idx="34">
                  <c:v>8.5011899999999994</c:v>
                </c:pt>
                <c:pt idx="35">
                  <c:v>8.12581E-2</c:v>
                </c:pt>
                <c:pt idx="36">
                  <c:v>14.1648</c:v>
                </c:pt>
                <c:pt idx="37">
                  <c:v>0.41299799999999998</c:v>
                </c:pt>
                <c:pt idx="38">
                  <c:v>0.25544600000000001</c:v>
                </c:pt>
                <c:pt idx="39">
                  <c:v>0.168351</c:v>
                </c:pt>
                <c:pt idx="40">
                  <c:v>34.2361</c:v>
                </c:pt>
                <c:pt idx="41">
                  <c:v>0.97646500000000003</c:v>
                </c:pt>
                <c:pt idx="42">
                  <c:v>0.469864</c:v>
                </c:pt>
                <c:pt idx="43">
                  <c:v>1.32277</c:v>
                </c:pt>
                <c:pt idx="44">
                  <c:v>0.25217299999999998</c:v>
                </c:pt>
                <c:pt idx="45">
                  <c:v>0.104765</c:v>
                </c:pt>
                <c:pt idx="46">
                  <c:v>26.3764</c:v>
                </c:pt>
                <c:pt idx="47">
                  <c:v>8.7732400000000002E-2</c:v>
                </c:pt>
                <c:pt idx="48">
                  <c:v>0.67486100000000004</c:v>
                </c:pt>
                <c:pt idx="49">
                  <c:v>1.41364</c:v>
                </c:pt>
                <c:pt idx="50">
                  <c:v>29.738</c:v>
                </c:pt>
                <c:pt idx="51">
                  <c:v>0.31974599999999997</c:v>
                </c:pt>
                <c:pt idx="52">
                  <c:v>4.5572599999999998E-2</c:v>
                </c:pt>
                <c:pt idx="53">
                  <c:v>17.4359</c:v>
                </c:pt>
                <c:pt idx="54">
                  <c:v>0.43370300000000001</c:v>
                </c:pt>
                <c:pt idx="55">
                  <c:v>1.06589</c:v>
                </c:pt>
                <c:pt idx="56">
                  <c:v>5.8422200000000004E-3</c:v>
                </c:pt>
                <c:pt idx="57">
                  <c:v>0.61645300000000003</c:v>
                </c:pt>
                <c:pt idx="58">
                  <c:v>0.249527</c:v>
                </c:pt>
                <c:pt idx="59">
                  <c:v>0.35886800000000002</c:v>
                </c:pt>
                <c:pt idx="60">
                  <c:v>0.41888799999999998</c:v>
                </c:pt>
                <c:pt idx="61">
                  <c:v>0.21318699999999999</c:v>
                </c:pt>
                <c:pt idx="62">
                  <c:v>7.0768399999999995E-2</c:v>
                </c:pt>
                <c:pt idx="63">
                  <c:v>0.111706</c:v>
                </c:pt>
                <c:pt idx="64">
                  <c:v>0.36649300000000001</c:v>
                </c:pt>
                <c:pt idx="65">
                  <c:v>4.5265000000000001E-3</c:v>
                </c:pt>
                <c:pt idx="66">
                  <c:v>10.6267</c:v>
                </c:pt>
                <c:pt idx="67">
                  <c:v>2.93507E-2</c:v>
                </c:pt>
                <c:pt idx="68">
                  <c:v>0.31252200000000002</c:v>
                </c:pt>
                <c:pt idx="69">
                  <c:v>42.313299999999998</c:v>
                </c:pt>
                <c:pt idx="70">
                  <c:v>0.15467500000000001</c:v>
                </c:pt>
                <c:pt idx="71">
                  <c:v>3.0287999999999999E-2</c:v>
                </c:pt>
                <c:pt idx="72">
                  <c:v>0.42649500000000001</c:v>
                </c:pt>
                <c:pt idx="73">
                  <c:v>0.31146000000000001</c:v>
                </c:pt>
                <c:pt idx="74">
                  <c:v>2.0600999999999998</c:v>
                </c:pt>
                <c:pt idx="75">
                  <c:v>32.647199999999998</c:v>
                </c:pt>
                <c:pt idx="76">
                  <c:v>0.141564</c:v>
                </c:pt>
                <c:pt idx="77">
                  <c:v>1.0895300000000001</c:v>
                </c:pt>
                <c:pt idx="78">
                  <c:v>30.356300000000001</c:v>
                </c:pt>
                <c:pt idx="79">
                  <c:v>1.3604099999999999E-2</c:v>
                </c:pt>
                <c:pt idx="80">
                  <c:v>5.2609400000000001E-2</c:v>
                </c:pt>
                <c:pt idx="81">
                  <c:v>2.1837700000000002E-2</c:v>
                </c:pt>
                <c:pt idx="82">
                  <c:v>5.50895E-2</c:v>
                </c:pt>
                <c:pt idx="83">
                  <c:v>6.3658000000000006E-2</c:v>
                </c:pt>
                <c:pt idx="84">
                  <c:v>12.2903</c:v>
                </c:pt>
                <c:pt idx="85">
                  <c:v>0.95541399999999999</c:v>
                </c:pt>
                <c:pt idx="86">
                  <c:v>40.029200000000003</c:v>
                </c:pt>
                <c:pt idx="87">
                  <c:v>5.1892899999999999E-2</c:v>
                </c:pt>
                <c:pt idx="88">
                  <c:v>8.8041300000000003E-2</c:v>
                </c:pt>
                <c:pt idx="89">
                  <c:v>0.201405</c:v>
                </c:pt>
                <c:pt idx="90">
                  <c:v>0.28203400000000001</c:v>
                </c:pt>
                <c:pt idx="91">
                  <c:v>3.01166E-2</c:v>
                </c:pt>
                <c:pt idx="92">
                  <c:v>0.10535600000000001</c:v>
                </c:pt>
                <c:pt idx="93">
                  <c:v>0.117239</c:v>
                </c:pt>
                <c:pt idx="94">
                  <c:v>7.8281799999999999E-2</c:v>
                </c:pt>
                <c:pt idx="95">
                  <c:v>0.11230900000000001</c:v>
                </c:pt>
                <c:pt idx="96">
                  <c:v>4.4289799999999997E-2</c:v>
                </c:pt>
                <c:pt idx="97">
                  <c:v>0.14792</c:v>
                </c:pt>
                <c:pt idx="98">
                  <c:v>1.0607899999999999</c:v>
                </c:pt>
                <c:pt idx="99">
                  <c:v>0.40069100000000002</c:v>
                </c:pt>
                <c:pt idx="100">
                  <c:v>0.32012800000000002</c:v>
                </c:pt>
                <c:pt idx="101">
                  <c:v>2.6084700000000001</c:v>
                </c:pt>
                <c:pt idx="102">
                  <c:v>0.20393900000000001</c:v>
                </c:pt>
                <c:pt idx="103">
                  <c:v>0.1087</c:v>
                </c:pt>
                <c:pt idx="104">
                  <c:v>0.12320299999999999</c:v>
                </c:pt>
                <c:pt idx="105">
                  <c:v>0.322465</c:v>
                </c:pt>
                <c:pt idx="106">
                  <c:v>0.39128000000000002</c:v>
                </c:pt>
                <c:pt idx="107">
                  <c:v>2.1972499999999999E-2</c:v>
                </c:pt>
                <c:pt idx="108">
                  <c:v>0.52442900000000003</c:v>
                </c:pt>
                <c:pt idx="109">
                  <c:v>38.849600000000002</c:v>
                </c:pt>
                <c:pt idx="110">
                  <c:v>0.16303699999999999</c:v>
                </c:pt>
                <c:pt idx="111">
                  <c:v>0.69008499999999995</c:v>
                </c:pt>
                <c:pt idx="112">
                  <c:v>58.059100000000001</c:v>
                </c:pt>
                <c:pt idx="113">
                  <c:v>0.23835799999999999</c:v>
                </c:pt>
                <c:pt idx="114">
                  <c:v>0.23219500000000001</c:v>
                </c:pt>
                <c:pt idx="115">
                  <c:v>0.723912</c:v>
                </c:pt>
                <c:pt idx="116">
                  <c:v>0.28101599999999999</c:v>
                </c:pt>
                <c:pt idx="117">
                  <c:v>31.658899999999999</c:v>
                </c:pt>
                <c:pt idx="118">
                  <c:v>6.9417000000000006E-2</c:v>
                </c:pt>
                <c:pt idx="119">
                  <c:v>2.6978</c:v>
                </c:pt>
                <c:pt idx="120">
                  <c:v>0.28523300000000001</c:v>
                </c:pt>
                <c:pt idx="121">
                  <c:v>10.1838</c:v>
                </c:pt>
                <c:pt idx="122">
                  <c:v>3.5783099999999998E-2</c:v>
                </c:pt>
                <c:pt idx="123">
                  <c:v>6.0487699999999998E-2</c:v>
                </c:pt>
                <c:pt idx="124">
                  <c:v>7.6134300000000002E-2</c:v>
                </c:pt>
                <c:pt idx="125">
                  <c:v>1.86666</c:v>
                </c:pt>
                <c:pt idx="126">
                  <c:v>0.16374</c:v>
                </c:pt>
                <c:pt idx="127">
                  <c:v>4.3139400000000001E-2</c:v>
                </c:pt>
                <c:pt idx="128">
                  <c:v>2.2010200000000001E-2</c:v>
                </c:pt>
                <c:pt idx="129">
                  <c:v>0.45873799999999998</c:v>
                </c:pt>
                <c:pt idx="130">
                  <c:v>0.101616</c:v>
                </c:pt>
                <c:pt idx="131">
                  <c:v>2.8347899999999999E-2</c:v>
                </c:pt>
                <c:pt idx="132">
                  <c:v>1.6016499999999999E-2</c:v>
                </c:pt>
                <c:pt idx="133">
                  <c:v>57.1205</c:v>
                </c:pt>
                <c:pt idx="134">
                  <c:v>16.334399999999999</c:v>
                </c:pt>
                <c:pt idx="135">
                  <c:v>28.929099999999998</c:v>
                </c:pt>
                <c:pt idx="136">
                  <c:v>0.205321</c:v>
                </c:pt>
                <c:pt idx="137">
                  <c:v>0.14228099999999999</c:v>
                </c:pt>
                <c:pt idx="138">
                  <c:v>0.34048</c:v>
                </c:pt>
                <c:pt idx="139">
                  <c:v>0.64303100000000002</c:v>
                </c:pt>
                <c:pt idx="140">
                  <c:v>5.76652E-2</c:v>
                </c:pt>
                <c:pt idx="141">
                  <c:v>30.7501</c:v>
                </c:pt>
                <c:pt idx="142">
                  <c:v>0.209926</c:v>
                </c:pt>
                <c:pt idx="143">
                  <c:v>0.31653799999999999</c:v>
                </c:pt>
                <c:pt idx="144">
                  <c:v>23.028600000000001</c:v>
                </c:pt>
                <c:pt idx="145">
                  <c:v>0.86326000000000003</c:v>
                </c:pt>
                <c:pt idx="146">
                  <c:v>0.52302000000000004</c:v>
                </c:pt>
                <c:pt idx="147">
                  <c:v>0.96506400000000003</c:v>
                </c:pt>
                <c:pt idx="148">
                  <c:v>0.75412199999999996</c:v>
                </c:pt>
                <c:pt idx="149">
                  <c:v>1.2835799999999999</c:v>
                </c:pt>
                <c:pt idx="150">
                  <c:v>4.0006100000000003E-2</c:v>
                </c:pt>
                <c:pt idx="151">
                  <c:v>4.1184699999999998E-2</c:v>
                </c:pt>
                <c:pt idx="152">
                  <c:v>2.0219000000000001E-2</c:v>
                </c:pt>
                <c:pt idx="153">
                  <c:v>0.298597</c:v>
                </c:pt>
                <c:pt idx="154">
                  <c:v>0.20103499999999999</c:v>
                </c:pt>
                <c:pt idx="155">
                  <c:v>0.58371399999999996</c:v>
                </c:pt>
                <c:pt idx="156">
                  <c:v>3.55264E-2</c:v>
                </c:pt>
                <c:pt idx="157">
                  <c:v>0.15127499999999999</c:v>
                </c:pt>
                <c:pt idx="158">
                  <c:v>0.10637199999999999</c:v>
                </c:pt>
                <c:pt idx="159">
                  <c:v>2.5500500000000001</c:v>
                </c:pt>
                <c:pt idx="160">
                  <c:v>0.96305700000000005</c:v>
                </c:pt>
                <c:pt idx="161">
                  <c:v>7.9071100000000005E-2</c:v>
                </c:pt>
                <c:pt idx="162">
                  <c:v>3.5187999999999997E-2</c:v>
                </c:pt>
                <c:pt idx="163">
                  <c:v>3.0501400000000001E-2</c:v>
                </c:pt>
                <c:pt idx="164">
                  <c:v>0.44782699999999998</c:v>
                </c:pt>
                <c:pt idx="165">
                  <c:v>0.56261799999999995</c:v>
                </c:pt>
                <c:pt idx="166">
                  <c:v>2.3749400000000001</c:v>
                </c:pt>
                <c:pt idx="167">
                  <c:v>0.91575099999999998</c:v>
                </c:pt>
                <c:pt idx="168">
                  <c:v>1.86612E-3</c:v>
                </c:pt>
                <c:pt idx="169">
                  <c:v>6.4920099999999994E-2</c:v>
                </c:pt>
                <c:pt idx="170">
                  <c:v>7.4926000000000006E-2</c:v>
                </c:pt>
                <c:pt idx="171">
                  <c:v>3.03533E-2</c:v>
                </c:pt>
                <c:pt idx="172">
                  <c:v>3.8101599999999999E-2</c:v>
                </c:pt>
                <c:pt idx="173">
                  <c:v>7.3494699999999996E-2</c:v>
                </c:pt>
                <c:pt idx="174">
                  <c:v>3.6092199999999998E-2</c:v>
                </c:pt>
                <c:pt idx="175">
                  <c:v>5.5420900000000002E-2</c:v>
                </c:pt>
                <c:pt idx="176">
                  <c:v>6.8723000000000006E-2</c:v>
                </c:pt>
                <c:pt idx="177">
                  <c:v>41.246600000000001</c:v>
                </c:pt>
                <c:pt idx="178">
                  <c:v>0.17644699999999999</c:v>
                </c:pt>
                <c:pt idx="179">
                  <c:v>1.5985100000000001</c:v>
                </c:pt>
                <c:pt idx="180">
                  <c:v>6.5693500000000002E-2</c:v>
                </c:pt>
                <c:pt idx="181">
                  <c:v>6.6953399999999996E-2</c:v>
                </c:pt>
                <c:pt idx="182">
                  <c:v>6.7213700000000001E-2</c:v>
                </c:pt>
                <c:pt idx="183">
                  <c:v>1.64008E-2</c:v>
                </c:pt>
                <c:pt idx="184">
                  <c:v>0.61664799999999997</c:v>
                </c:pt>
                <c:pt idx="185">
                  <c:v>1.8725099999999999</c:v>
                </c:pt>
                <c:pt idx="186">
                  <c:v>54.732300000000002</c:v>
                </c:pt>
                <c:pt idx="187">
                  <c:v>5.4583600000000003E-2</c:v>
                </c:pt>
                <c:pt idx="188">
                  <c:v>0.46176899999999999</c:v>
                </c:pt>
                <c:pt idx="189">
                  <c:v>8.93994</c:v>
                </c:pt>
                <c:pt idx="190">
                  <c:v>1.4624600000000001</c:v>
                </c:pt>
                <c:pt idx="191">
                  <c:v>0.110808</c:v>
                </c:pt>
                <c:pt idx="192">
                  <c:v>8.5157700000000003E-2</c:v>
                </c:pt>
                <c:pt idx="193">
                  <c:v>0.14740200000000001</c:v>
                </c:pt>
                <c:pt idx="194">
                  <c:v>0.105822</c:v>
                </c:pt>
                <c:pt idx="195">
                  <c:v>0.698384</c:v>
                </c:pt>
                <c:pt idx="196">
                  <c:v>5.8909099999999999E-2</c:v>
                </c:pt>
                <c:pt idx="197">
                  <c:v>24.908100000000001</c:v>
                </c:pt>
                <c:pt idx="198">
                  <c:v>2.8369599999999998E-2</c:v>
                </c:pt>
                <c:pt idx="199">
                  <c:v>0.430506</c:v>
                </c:pt>
                <c:pt idx="200">
                  <c:v>0.71838400000000002</c:v>
                </c:pt>
                <c:pt idx="201">
                  <c:v>10.507999999999999</c:v>
                </c:pt>
                <c:pt idx="202">
                  <c:v>0.79833900000000002</c:v>
                </c:pt>
                <c:pt idx="203">
                  <c:v>1.61046E-3</c:v>
                </c:pt>
                <c:pt idx="204">
                  <c:v>0.18426300000000001</c:v>
                </c:pt>
                <c:pt idx="205">
                  <c:v>31.839600000000001</c:v>
                </c:pt>
                <c:pt idx="206">
                  <c:v>0.18051900000000001</c:v>
                </c:pt>
                <c:pt idx="207">
                  <c:v>0.22237699999999999</c:v>
                </c:pt>
                <c:pt idx="208">
                  <c:v>2.76136E-3</c:v>
                </c:pt>
                <c:pt idx="209">
                  <c:v>0.59965800000000002</c:v>
                </c:pt>
                <c:pt idx="210">
                  <c:v>0.42132199999999997</c:v>
                </c:pt>
                <c:pt idx="211">
                  <c:v>1.3374999999999999</c:v>
                </c:pt>
                <c:pt idx="212">
                  <c:v>0.37869399999999998</c:v>
                </c:pt>
                <c:pt idx="213">
                  <c:v>0.105669</c:v>
                </c:pt>
                <c:pt idx="214">
                  <c:v>0.654698</c:v>
                </c:pt>
                <c:pt idx="215">
                  <c:v>0.17432600000000001</c:v>
                </c:pt>
                <c:pt idx="216">
                  <c:v>0.17644399999999999</c:v>
                </c:pt>
                <c:pt idx="217">
                  <c:v>1.11558E-2</c:v>
                </c:pt>
                <c:pt idx="218">
                  <c:v>0.24148600000000001</c:v>
                </c:pt>
                <c:pt idx="219">
                  <c:v>0.81990200000000002</c:v>
                </c:pt>
                <c:pt idx="220">
                  <c:v>2.51182E-2</c:v>
                </c:pt>
                <c:pt idx="221">
                  <c:v>0.28333799999999998</c:v>
                </c:pt>
                <c:pt idx="222">
                  <c:v>0.28414499999999998</c:v>
                </c:pt>
                <c:pt idx="223">
                  <c:v>65.071600000000004</c:v>
                </c:pt>
                <c:pt idx="224">
                  <c:v>2.70794E-2</c:v>
                </c:pt>
                <c:pt idx="225">
                  <c:v>3.8069499999999999E-2</c:v>
                </c:pt>
                <c:pt idx="226">
                  <c:v>42.363399999999999</c:v>
                </c:pt>
                <c:pt idx="227">
                  <c:v>0.23488000000000001</c:v>
                </c:pt>
                <c:pt idx="228">
                  <c:v>0.30531399999999997</c:v>
                </c:pt>
                <c:pt idx="229">
                  <c:v>5.5943899999999998E-2</c:v>
                </c:pt>
                <c:pt idx="230">
                  <c:v>0.12078800000000001</c:v>
                </c:pt>
                <c:pt idx="231">
                  <c:v>1.3724700000000001</c:v>
                </c:pt>
                <c:pt idx="232">
                  <c:v>3.79771E-2</c:v>
                </c:pt>
                <c:pt idx="233">
                  <c:v>59.060699999999997</c:v>
                </c:pt>
                <c:pt idx="234">
                  <c:v>0.18735299999999999</c:v>
                </c:pt>
                <c:pt idx="235">
                  <c:v>4.2521200000000002E-2</c:v>
                </c:pt>
                <c:pt idx="236">
                  <c:v>0.69876000000000005</c:v>
                </c:pt>
                <c:pt idx="237">
                  <c:v>0.31133100000000002</c:v>
                </c:pt>
                <c:pt idx="238">
                  <c:v>0.11984</c:v>
                </c:pt>
                <c:pt idx="239">
                  <c:v>0.32001499999999999</c:v>
                </c:pt>
                <c:pt idx="240">
                  <c:v>0.25156099999999998</c:v>
                </c:pt>
                <c:pt idx="241">
                  <c:v>16.8583</c:v>
                </c:pt>
                <c:pt idx="242">
                  <c:v>0.22258600000000001</c:v>
                </c:pt>
                <c:pt idx="243">
                  <c:v>0.20314299999999999</c:v>
                </c:pt>
                <c:pt idx="244">
                  <c:v>0.78847699999999998</c:v>
                </c:pt>
                <c:pt idx="245">
                  <c:v>0.32247999999999999</c:v>
                </c:pt>
                <c:pt idx="246">
                  <c:v>3.2365400000000003E-2</c:v>
                </c:pt>
                <c:pt idx="247">
                  <c:v>0.183557</c:v>
                </c:pt>
                <c:pt idx="248">
                  <c:v>7.4111099999999999E-2</c:v>
                </c:pt>
                <c:pt idx="249">
                  <c:v>1.8093399999999999</c:v>
                </c:pt>
                <c:pt idx="250">
                  <c:v>7.6823100000000005E-2</c:v>
                </c:pt>
                <c:pt idx="251">
                  <c:v>0.11308699999999999</c:v>
                </c:pt>
                <c:pt idx="252">
                  <c:v>0.18413499999999999</c:v>
                </c:pt>
                <c:pt idx="253">
                  <c:v>0.130383</c:v>
                </c:pt>
                <c:pt idx="254">
                  <c:v>55.377099999999999</c:v>
                </c:pt>
                <c:pt idx="255">
                  <c:v>1.3421400000000001</c:v>
                </c:pt>
                <c:pt idx="256">
                  <c:v>7.3951600000000006E-2</c:v>
                </c:pt>
                <c:pt idx="257">
                  <c:v>0.34957300000000002</c:v>
                </c:pt>
                <c:pt idx="258">
                  <c:v>4.4633699999999998E-2</c:v>
                </c:pt>
                <c:pt idx="259">
                  <c:v>1.9391099999999999</c:v>
                </c:pt>
                <c:pt idx="260">
                  <c:v>1.6178999999999999</c:v>
                </c:pt>
                <c:pt idx="261">
                  <c:v>5.6954999999999999E-2</c:v>
                </c:pt>
                <c:pt idx="262">
                  <c:v>0.14256199999999999</c:v>
                </c:pt>
                <c:pt idx="263">
                  <c:v>3.0185300000000002E-2</c:v>
                </c:pt>
                <c:pt idx="264">
                  <c:v>22.397500000000001</c:v>
                </c:pt>
                <c:pt idx="265">
                  <c:v>24.6922</c:v>
                </c:pt>
                <c:pt idx="266">
                  <c:v>0.106339</c:v>
                </c:pt>
                <c:pt idx="267">
                  <c:v>5.7304300000000002E-2</c:v>
                </c:pt>
                <c:pt idx="268">
                  <c:v>0.75537699999999997</c:v>
                </c:pt>
                <c:pt idx="269">
                  <c:v>9.8673800000000006E-2</c:v>
                </c:pt>
                <c:pt idx="270">
                  <c:v>0.24554599999999999</c:v>
                </c:pt>
                <c:pt idx="271">
                  <c:v>0.73500699999999997</c:v>
                </c:pt>
                <c:pt idx="272">
                  <c:v>0.56057999999999997</c:v>
                </c:pt>
                <c:pt idx="273">
                  <c:v>35.484099999999998</c:v>
                </c:pt>
                <c:pt idx="274">
                  <c:v>0.14438100000000001</c:v>
                </c:pt>
                <c:pt idx="275">
                  <c:v>3.0943700000000001E-2</c:v>
                </c:pt>
                <c:pt idx="276">
                  <c:v>0.16167500000000001</c:v>
                </c:pt>
                <c:pt idx="277">
                  <c:v>7.12174E-2</c:v>
                </c:pt>
                <c:pt idx="278">
                  <c:v>2.38347E-2</c:v>
                </c:pt>
                <c:pt idx="279">
                  <c:v>0.21240500000000001</c:v>
                </c:pt>
                <c:pt idx="280">
                  <c:v>0.13422400000000001</c:v>
                </c:pt>
                <c:pt idx="281">
                  <c:v>0.18088399999999999</c:v>
                </c:pt>
                <c:pt idx="282">
                  <c:v>6.3080899999999995E-2</c:v>
                </c:pt>
                <c:pt idx="283">
                  <c:v>8.5712399999999994E-2</c:v>
                </c:pt>
                <c:pt idx="284">
                  <c:v>2.1682099999999999E-2</c:v>
                </c:pt>
                <c:pt idx="285">
                  <c:v>0.59804100000000004</c:v>
                </c:pt>
                <c:pt idx="286">
                  <c:v>1.45431E-2</c:v>
                </c:pt>
                <c:pt idx="287">
                  <c:v>9.5552600000000001E-2</c:v>
                </c:pt>
                <c:pt idx="288">
                  <c:v>0.212315</c:v>
                </c:pt>
                <c:pt idx="289">
                  <c:v>0.83169099999999996</c:v>
                </c:pt>
                <c:pt idx="290">
                  <c:v>0.14041400000000001</c:v>
                </c:pt>
                <c:pt idx="291">
                  <c:v>0.48169099999999998</c:v>
                </c:pt>
                <c:pt idx="292">
                  <c:v>8.7579400000000002E-2</c:v>
                </c:pt>
                <c:pt idx="293">
                  <c:v>4.4150000000000002E-2</c:v>
                </c:pt>
                <c:pt idx="294">
                  <c:v>0.17008899999999999</c:v>
                </c:pt>
                <c:pt idx="295">
                  <c:v>0.32212400000000002</c:v>
                </c:pt>
                <c:pt idx="296">
                  <c:v>27.9269</c:v>
                </c:pt>
                <c:pt idx="297">
                  <c:v>71.4619</c:v>
                </c:pt>
                <c:pt idx="298">
                  <c:v>1.13276E-2</c:v>
                </c:pt>
                <c:pt idx="299">
                  <c:v>2.7287599999999999E-2</c:v>
                </c:pt>
                <c:pt idx="300">
                  <c:v>18.459599999999998</c:v>
                </c:pt>
                <c:pt idx="301">
                  <c:v>1.5100800000000001</c:v>
                </c:pt>
                <c:pt idx="302">
                  <c:v>2.00907E-2</c:v>
                </c:pt>
                <c:pt idx="303">
                  <c:v>2.5198700000000001E-2</c:v>
                </c:pt>
                <c:pt idx="304">
                  <c:v>6.4781699999999998E-2</c:v>
                </c:pt>
                <c:pt idx="305">
                  <c:v>2.2177700000000002E-2</c:v>
                </c:pt>
                <c:pt idx="306">
                  <c:v>7.6926199999999998</c:v>
                </c:pt>
                <c:pt idx="307">
                  <c:v>0.24981500000000001</c:v>
                </c:pt>
                <c:pt idx="308">
                  <c:v>0.70738100000000004</c:v>
                </c:pt>
                <c:pt idx="309">
                  <c:v>0.35231600000000002</c:v>
                </c:pt>
                <c:pt idx="310">
                  <c:v>0.56181099999999995</c:v>
                </c:pt>
                <c:pt idx="311">
                  <c:v>1.5591200000000001</c:v>
                </c:pt>
                <c:pt idx="312">
                  <c:v>2.1574900000000001E-2</c:v>
                </c:pt>
                <c:pt idx="313">
                  <c:v>0.58957000000000004</c:v>
                </c:pt>
                <c:pt idx="314">
                  <c:v>0.50863599999999998</c:v>
                </c:pt>
                <c:pt idx="315">
                  <c:v>0.110621</c:v>
                </c:pt>
                <c:pt idx="316">
                  <c:v>0.13586599999999999</c:v>
                </c:pt>
                <c:pt idx="317">
                  <c:v>29.153300000000002</c:v>
                </c:pt>
                <c:pt idx="318">
                  <c:v>4.4983699999999998E-3</c:v>
                </c:pt>
                <c:pt idx="319">
                  <c:v>0.55498499999999995</c:v>
                </c:pt>
                <c:pt idx="320">
                  <c:v>0.19309899999999999</c:v>
                </c:pt>
                <c:pt idx="321">
                  <c:v>7.85243</c:v>
                </c:pt>
                <c:pt idx="322">
                  <c:v>0.92237999999999998</c:v>
                </c:pt>
                <c:pt idx="323">
                  <c:v>0.96974000000000005</c:v>
                </c:pt>
                <c:pt idx="324">
                  <c:v>3.9008300000000003E-2</c:v>
                </c:pt>
                <c:pt idx="325">
                  <c:v>4.7355500000000002E-2</c:v>
                </c:pt>
                <c:pt idx="326">
                  <c:v>0.29434199999999999</c:v>
                </c:pt>
                <c:pt idx="327">
                  <c:v>18.523800000000001</c:v>
                </c:pt>
                <c:pt idx="328">
                  <c:v>0.61162799999999995</c:v>
                </c:pt>
                <c:pt idx="329">
                  <c:v>0.39258399999999999</c:v>
                </c:pt>
                <c:pt idx="330">
                  <c:v>0.12792400000000001</c:v>
                </c:pt>
                <c:pt idx="331">
                  <c:v>1.05877</c:v>
                </c:pt>
                <c:pt idx="332">
                  <c:v>0.52185099999999995</c:v>
                </c:pt>
                <c:pt idx="333">
                  <c:v>0.25067400000000001</c:v>
                </c:pt>
                <c:pt idx="334">
                  <c:v>0.28734700000000002</c:v>
                </c:pt>
                <c:pt idx="335">
                  <c:v>4.4356399999999997E-2</c:v>
                </c:pt>
                <c:pt idx="336">
                  <c:v>7.5330599999999998E-2</c:v>
                </c:pt>
                <c:pt idx="337">
                  <c:v>8.0745800000000006E-2</c:v>
                </c:pt>
                <c:pt idx="338">
                  <c:v>16.1265</c:v>
                </c:pt>
                <c:pt idx="339">
                  <c:v>1.66917E-2</c:v>
                </c:pt>
                <c:pt idx="340">
                  <c:v>41.644599999999997</c:v>
                </c:pt>
                <c:pt idx="341">
                  <c:v>0.284667</c:v>
                </c:pt>
                <c:pt idx="342">
                  <c:v>9.0050900000000003E-2</c:v>
                </c:pt>
                <c:pt idx="343">
                  <c:v>0.93237499999999995</c:v>
                </c:pt>
                <c:pt idx="344">
                  <c:v>0.189475</c:v>
                </c:pt>
                <c:pt idx="345">
                  <c:v>0.72493600000000002</c:v>
                </c:pt>
                <c:pt idx="346">
                  <c:v>6.7229800000000006E-2</c:v>
                </c:pt>
                <c:pt idx="347">
                  <c:v>10.086399999999999</c:v>
                </c:pt>
                <c:pt idx="348">
                  <c:v>2.3785400000000002E-2</c:v>
                </c:pt>
                <c:pt idx="349">
                  <c:v>7.1432800000000005E-2</c:v>
                </c:pt>
                <c:pt idx="350">
                  <c:v>0.40508899999999998</c:v>
                </c:pt>
                <c:pt idx="351">
                  <c:v>0.24560399999999999</c:v>
                </c:pt>
                <c:pt idx="352">
                  <c:v>12.1318</c:v>
                </c:pt>
                <c:pt idx="353">
                  <c:v>0.42456300000000002</c:v>
                </c:pt>
                <c:pt idx="354">
                  <c:v>0.10831499999999999</c:v>
                </c:pt>
                <c:pt idx="355">
                  <c:v>0.38572200000000001</c:v>
                </c:pt>
                <c:pt idx="356">
                  <c:v>0.31037199999999998</c:v>
                </c:pt>
                <c:pt idx="357">
                  <c:v>5.85643E-2</c:v>
                </c:pt>
                <c:pt idx="358">
                  <c:v>3.5407599999999997E-2</c:v>
                </c:pt>
                <c:pt idx="359">
                  <c:v>0.211814</c:v>
                </c:pt>
                <c:pt idx="360">
                  <c:v>5.4065000000000002E-2</c:v>
                </c:pt>
                <c:pt idx="361">
                  <c:v>0.532161</c:v>
                </c:pt>
                <c:pt idx="362">
                  <c:v>0.19425000000000001</c:v>
                </c:pt>
                <c:pt idx="363">
                  <c:v>8.5069099999999995</c:v>
                </c:pt>
                <c:pt idx="364">
                  <c:v>0.38768799999999998</c:v>
                </c:pt>
                <c:pt idx="365">
                  <c:v>0.173181</c:v>
                </c:pt>
                <c:pt idx="366">
                  <c:v>0.13377</c:v>
                </c:pt>
                <c:pt idx="367">
                  <c:v>0.31382399999999999</c:v>
                </c:pt>
                <c:pt idx="368">
                  <c:v>0.26843699999999998</c:v>
                </c:pt>
                <c:pt idx="369">
                  <c:v>0.71357499999999996</c:v>
                </c:pt>
                <c:pt idx="370">
                  <c:v>6.17932E-2</c:v>
                </c:pt>
                <c:pt idx="371">
                  <c:v>0.21695300000000001</c:v>
                </c:pt>
                <c:pt idx="372">
                  <c:v>3.2537900000000002E-2</c:v>
                </c:pt>
                <c:pt idx="373">
                  <c:v>0.55206</c:v>
                </c:pt>
                <c:pt idx="374">
                  <c:v>0.170768</c:v>
                </c:pt>
                <c:pt idx="375">
                  <c:v>5.7526899999999999E-2</c:v>
                </c:pt>
                <c:pt idx="376">
                  <c:v>6.1482300000000002E-3</c:v>
                </c:pt>
                <c:pt idx="377">
                  <c:v>0.15552299999999999</c:v>
                </c:pt>
                <c:pt idx="378">
                  <c:v>1.6963600000000001E-3</c:v>
                </c:pt>
                <c:pt idx="379">
                  <c:v>0.26494400000000001</c:v>
                </c:pt>
                <c:pt idx="380">
                  <c:v>0.28495399999999999</c:v>
                </c:pt>
                <c:pt idx="381">
                  <c:v>0.61140399999999995</c:v>
                </c:pt>
                <c:pt idx="382">
                  <c:v>0.13123399999999999</c:v>
                </c:pt>
                <c:pt idx="383">
                  <c:v>22.9758</c:v>
                </c:pt>
                <c:pt idx="384">
                  <c:v>0.13140199999999999</c:v>
                </c:pt>
                <c:pt idx="385">
                  <c:v>3.1695799999999998</c:v>
                </c:pt>
                <c:pt idx="386">
                  <c:v>4.5950499999999996</c:v>
                </c:pt>
                <c:pt idx="387">
                  <c:v>0.53971499999999994</c:v>
                </c:pt>
                <c:pt idx="388">
                  <c:v>0.151396</c:v>
                </c:pt>
                <c:pt idx="389">
                  <c:v>0.14689099999999999</c:v>
                </c:pt>
                <c:pt idx="390">
                  <c:v>1.4532799999999999</c:v>
                </c:pt>
                <c:pt idx="391">
                  <c:v>3.2427599999999999E-3</c:v>
                </c:pt>
                <c:pt idx="392">
                  <c:v>9.4062400000000004E-2</c:v>
                </c:pt>
                <c:pt idx="393">
                  <c:v>4.6450699999999998E-2</c:v>
                </c:pt>
                <c:pt idx="394">
                  <c:v>4.4798699999999997E-2</c:v>
                </c:pt>
                <c:pt idx="395">
                  <c:v>5.6995400000000002E-2</c:v>
                </c:pt>
                <c:pt idx="396">
                  <c:v>0.21754399999999999</c:v>
                </c:pt>
                <c:pt idx="397">
                  <c:v>0.27118599999999998</c:v>
                </c:pt>
                <c:pt idx="398">
                  <c:v>7.3283699999999993E-2</c:v>
                </c:pt>
                <c:pt idx="399">
                  <c:v>0.95571600000000001</c:v>
                </c:pt>
                <c:pt idx="400">
                  <c:v>6.7083699999999996E-2</c:v>
                </c:pt>
                <c:pt idx="401">
                  <c:v>6.0958000000000002E-3</c:v>
                </c:pt>
                <c:pt idx="402">
                  <c:v>0.26437300000000002</c:v>
                </c:pt>
                <c:pt idx="403">
                  <c:v>0.40062300000000001</c:v>
                </c:pt>
                <c:pt idx="404">
                  <c:v>0.415105</c:v>
                </c:pt>
                <c:pt idx="405">
                  <c:v>0.348991</c:v>
                </c:pt>
                <c:pt idx="406">
                  <c:v>2.03925</c:v>
                </c:pt>
                <c:pt idx="407">
                  <c:v>8.4382299999999993E-2</c:v>
                </c:pt>
                <c:pt idx="408">
                  <c:v>3.75879E-2</c:v>
                </c:pt>
                <c:pt idx="409">
                  <c:v>0.199378</c:v>
                </c:pt>
                <c:pt idx="410">
                  <c:v>57.496699999999997</c:v>
                </c:pt>
                <c:pt idx="411">
                  <c:v>3.6723800000000001E-2</c:v>
                </c:pt>
                <c:pt idx="412">
                  <c:v>0.236453</c:v>
                </c:pt>
                <c:pt idx="413">
                  <c:v>7.5924099999999994E-2</c:v>
                </c:pt>
                <c:pt idx="414">
                  <c:v>6.6366700000000001E-2</c:v>
                </c:pt>
                <c:pt idx="415">
                  <c:v>0.184422</c:v>
                </c:pt>
                <c:pt idx="416">
                  <c:v>0.122223</c:v>
                </c:pt>
                <c:pt idx="417">
                  <c:v>0.76992400000000005</c:v>
                </c:pt>
                <c:pt idx="418">
                  <c:v>0.12758900000000001</c:v>
                </c:pt>
                <c:pt idx="419">
                  <c:v>0.10051300000000001</c:v>
                </c:pt>
                <c:pt idx="420">
                  <c:v>0.38170399999999999</c:v>
                </c:pt>
                <c:pt idx="421">
                  <c:v>1.25571E-2</c:v>
                </c:pt>
                <c:pt idx="422">
                  <c:v>3.5626600000000001E-2</c:v>
                </c:pt>
                <c:pt idx="423">
                  <c:v>2.2707399999999998E-3</c:v>
                </c:pt>
                <c:pt idx="424">
                  <c:v>1.3156300000000001</c:v>
                </c:pt>
                <c:pt idx="425">
                  <c:v>8.6176100000000009</c:v>
                </c:pt>
                <c:pt idx="426">
                  <c:v>0.28318900000000002</c:v>
                </c:pt>
                <c:pt idx="427">
                  <c:v>4.6775600000000001E-2</c:v>
                </c:pt>
                <c:pt idx="428">
                  <c:v>70.1691</c:v>
                </c:pt>
                <c:pt idx="429">
                  <c:v>7.0105899999999999E-2</c:v>
                </c:pt>
                <c:pt idx="430">
                  <c:v>4.5796900000000001E-2</c:v>
                </c:pt>
                <c:pt idx="431">
                  <c:v>25.6572</c:v>
                </c:pt>
                <c:pt idx="432">
                  <c:v>1.22881</c:v>
                </c:pt>
                <c:pt idx="433">
                  <c:v>0.133044</c:v>
                </c:pt>
                <c:pt idx="434">
                  <c:v>8.7659099999999999</c:v>
                </c:pt>
                <c:pt idx="435">
                  <c:v>2.5398899999999999E-2</c:v>
                </c:pt>
                <c:pt idx="436">
                  <c:v>0.59935700000000003</c:v>
                </c:pt>
                <c:pt idx="437">
                  <c:v>0.40626000000000001</c:v>
                </c:pt>
                <c:pt idx="438">
                  <c:v>23.982099999999999</c:v>
                </c:pt>
                <c:pt idx="439">
                  <c:v>1.77211E-2</c:v>
                </c:pt>
                <c:pt idx="440">
                  <c:v>2.5451000000000001E-2</c:v>
                </c:pt>
                <c:pt idx="441">
                  <c:v>0.414107</c:v>
                </c:pt>
                <c:pt idx="442">
                  <c:v>8.0420400000000003E-2</c:v>
                </c:pt>
                <c:pt idx="443">
                  <c:v>1.28122</c:v>
                </c:pt>
                <c:pt idx="444">
                  <c:v>0.87710299999999997</c:v>
                </c:pt>
                <c:pt idx="445">
                  <c:v>75.955600000000004</c:v>
                </c:pt>
                <c:pt idx="446">
                  <c:v>0.12084399999999999</c:v>
                </c:pt>
                <c:pt idx="447">
                  <c:v>8.8086600000000001E-2</c:v>
                </c:pt>
                <c:pt idx="448">
                  <c:v>1.13811E-2</c:v>
                </c:pt>
                <c:pt idx="449">
                  <c:v>9.7171199999999995</c:v>
                </c:pt>
                <c:pt idx="450">
                  <c:v>2.93485</c:v>
                </c:pt>
                <c:pt idx="451">
                  <c:v>2.9146700000000001E-2</c:v>
                </c:pt>
                <c:pt idx="452">
                  <c:v>0.63354600000000005</c:v>
                </c:pt>
                <c:pt idx="453">
                  <c:v>0.29328599999999999</c:v>
                </c:pt>
                <c:pt idx="454">
                  <c:v>1.73946E-3</c:v>
                </c:pt>
                <c:pt idx="455">
                  <c:v>3.9521599999999997E-2</c:v>
                </c:pt>
                <c:pt idx="456">
                  <c:v>0.22475600000000001</c:v>
                </c:pt>
                <c:pt idx="457">
                  <c:v>3.1548E-2</c:v>
                </c:pt>
                <c:pt idx="458">
                  <c:v>0.57682999999999995</c:v>
                </c:pt>
                <c:pt idx="459">
                  <c:v>7.3614100000000002E-2</c:v>
                </c:pt>
                <c:pt idx="460">
                  <c:v>2.5734E-2</c:v>
                </c:pt>
                <c:pt idx="461">
                  <c:v>0.56933900000000004</c:v>
                </c:pt>
                <c:pt idx="462">
                  <c:v>24.105799999999999</c:v>
                </c:pt>
                <c:pt idx="463">
                  <c:v>2.36633</c:v>
                </c:pt>
                <c:pt idx="464">
                  <c:v>1.02621E-2</c:v>
                </c:pt>
                <c:pt idx="465">
                  <c:v>0.26605800000000002</c:v>
                </c:pt>
                <c:pt idx="466">
                  <c:v>5.6027400000000002E-3</c:v>
                </c:pt>
                <c:pt idx="467">
                  <c:v>7.5334799999999993E-2</c:v>
                </c:pt>
                <c:pt idx="468">
                  <c:v>0.423263</c:v>
                </c:pt>
                <c:pt idx="469">
                  <c:v>0.26754</c:v>
                </c:pt>
                <c:pt idx="470">
                  <c:v>12.8537</c:v>
                </c:pt>
                <c:pt idx="471">
                  <c:v>20.9968</c:v>
                </c:pt>
                <c:pt idx="472">
                  <c:v>0.19606899999999999</c:v>
                </c:pt>
                <c:pt idx="473">
                  <c:v>0.171874</c:v>
                </c:pt>
                <c:pt idx="474">
                  <c:v>0.139544</c:v>
                </c:pt>
                <c:pt idx="475">
                  <c:v>6.0457900000000002E-2</c:v>
                </c:pt>
                <c:pt idx="476">
                  <c:v>0.69297500000000001</c:v>
                </c:pt>
                <c:pt idx="477">
                  <c:v>2.1881499999999998</c:v>
                </c:pt>
                <c:pt idx="478">
                  <c:v>3.4794899999999997E-2</c:v>
                </c:pt>
                <c:pt idx="479">
                  <c:v>0.12096999999999999</c:v>
                </c:pt>
                <c:pt idx="480">
                  <c:v>8.7724399999999994E-3</c:v>
                </c:pt>
                <c:pt idx="481">
                  <c:v>0.179704</c:v>
                </c:pt>
                <c:pt idx="482">
                  <c:v>8.0424399999999993E-2</c:v>
                </c:pt>
                <c:pt idx="483">
                  <c:v>7.2429900000000005E-2</c:v>
                </c:pt>
                <c:pt idx="484">
                  <c:v>3.0181099999999999E-2</c:v>
                </c:pt>
                <c:pt idx="485">
                  <c:v>6.8979899999999997E-2</c:v>
                </c:pt>
                <c:pt idx="486">
                  <c:v>2.30992E-2</c:v>
                </c:pt>
                <c:pt idx="487">
                  <c:v>0.69512499999999999</c:v>
                </c:pt>
                <c:pt idx="488">
                  <c:v>5.5286099999999998E-2</c:v>
                </c:pt>
                <c:pt idx="489">
                  <c:v>8.1352200000000003</c:v>
                </c:pt>
                <c:pt idx="490">
                  <c:v>1.19299E-2</c:v>
                </c:pt>
                <c:pt idx="491">
                  <c:v>3.3221800000000003E-2</c:v>
                </c:pt>
                <c:pt idx="492">
                  <c:v>1.8246600000000002E-2</c:v>
                </c:pt>
                <c:pt idx="493">
                  <c:v>0.37812800000000002</c:v>
                </c:pt>
                <c:pt idx="494">
                  <c:v>0.13817499999999999</c:v>
                </c:pt>
                <c:pt idx="495">
                  <c:v>0.65416600000000003</c:v>
                </c:pt>
                <c:pt idx="496">
                  <c:v>6.15366E-3</c:v>
                </c:pt>
                <c:pt idx="497">
                  <c:v>3.9967500000000003E-2</c:v>
                </c:pt>
                <c:pt idx="498">
                  <c:v>9.1328999999999994E-2</c:v>
                </c:pt>
                <c:pt idx="499">
                  <c:v>3.1593700000000002E-2</c:v>
                </c:pt>
                <c:pt idx="500">
                  <c:v>9.9775799999999997</c:v>
                </c:pt>
                <c:pt idx="501">
                  <c:v>0.32384400000000002</c:v>
                </c:pt>
                <c:pt idx="502">
                  <c:v>0.16189500000000001</c:v>
                </c:pt>
                <c:pt idx="503">
                  <c:v>1.1631199999999999</c:v>
                </c:pt>
                <c:pt idx="504">
                  <c:v>81.873800000000003</c:v>
                </c:pt>
                <c:pt idx="505">
                  <c:v>5.72591E-2</c:v>
                </c:pt>
                <c:pt idx="506">
                  <c:v>0.19378200000000001</c:v>
                </c:pt>
                <c:pt idx="507">
                  <c:v>0.49069499999999999</c:v>
                </c:pt>
                <c:pt idx="508">
                  <c:v>0.480516</c:v>
                </c:pt>
                <c:pt idx="509">
                  <c:v>0.31424299999999999</c:v>
                </c:pt>
                <c:pt idx="510">
                  <c:v>2.13042</c:v>
                </c:pt>
                <c:pt idx="511">
                  <c:v>0.13775100000000001</c:v>
                </c:pt>
                <c:pt idx="512">
                  <c:v>0.10567500000000001</c:v>
                </c:pt>
                <c:pt idx="513">
                  <c:v>1.7101999999999999</c:v>
                </c:pt>
                <c:pt idx="514">
                  <c:v>1.2205699999999999</c:v>
                </c:pt>
                <c:pt idx="515">
                  <c:v>0.13830899999999999</c:v>
                </c:pt>
                <c:pt idx="516">
                  <c:v>0.38767200000000002</c:v>
                </c:pt>
                <c:pt idx="517">
                  <c:v>0.2959</c:v>
                </c:pt>
                <c:pt idx="518">
                  <c:v>0.412107</c:v>
                </c:pt>
                <c:pt idx="519">
                  <c:v>0.25826300000000002</c:v>
                </c:pt>
                <c:pt idx="520">
                  <c:v>163.488</c:v>
                </c:pt>
                <c:pt idx="521">
                  <c:v>0.77483999999999997</c:v>
                </c:pt>
                <c:pt idx="522">
                  <c:v>1.0970699999999999E-3</c:v>
                </c:pt>
                <c:pt idx="523">
                  <c:v>0.104409</c:v>
                </c:pt>
                <c:pt idx="524">
                  <c:v>0.24443999999999999</c:v>
                </c:pt>
                <c:pt idx="525">
                  <c:v>30.288799999999998</c:v>
                </c:pt>
                <c:pt idx="526">
                  <c:v>0.37226199999999998</c:v>
                </c:pt>
                <c:pt idx="527">
                  <c:v>19.156300000000002</c:v>
                </c:pt>
                <c:pt idx="528">
                  <c:v>9.2685500000000004E-2</c:v>
                </c:pt>
                <c:pt idx="529">
                  <c:v>9.5138899999999998E-2</c:v>
                </c:pt>
                <c:pt idx="530">
                  <c:v>6.1037300000000003E-2</c:v>
                </c:pt>
                <c:pt idx="531">
                  <c:v>0.57262400000000002</c:v>
                </c:pt>
                <c:pt idx="532">
                  <c:v>9.1964199999999996E-2</c:v>
                </c:pt>
                <c:pt idx="533">
                  <c:v>6.2337099999999999E-3</c:v>
                </c:pt>
                <c:pt idx="534">
                  <c:v>1.60578E-3</c:v>
                </c:pt>
                <c:pt idx="535">
                  <c:v>6.6783700000000001</c:v>
                </c:pt>
                <c:pt idx="536">
                  <c:v>1.00902</c:v>
                </c:pt>
                <c:pt idx="537">
                  <c:v>56.585799999999999</c:v>
                </c:pt>
                <c:pt idx="538">
                  <c:v>77.803299999999993</c:v>
                </c:pt>
                <c:pt idx="539">
                  <c:v>4.1089300000000002E-2</c:v>
                </c:pt>
                <c:pt idx="540">
                  <c:v>0.42169299999999998</c:v>
                </c:pt>
                <c:pt idx="541">
                  <c:v>2.2387199999999999E-2</c:v>
                </c:pt>
                <c:pt idx="542">
                  <c:v>6.0470200000000002E-2</c:v>
                </c:pt>
                <c:pt idx="543">
                  <c:v>1.22614</c:v>
                </c:pt>
                <c:pt idx="544">
                  <c:v>0.102094</c:v>
                </c:pt>
                <c:pt idx="545">
                  <c:v>4.0000399999999998E-2</c:v>
                </c:pt>
                <c:pt idx="546">
                  <c:v>1.6998200000000002E-2</c:v>
                </c:pt>
                <c:pt idx="547">
                  <c:v>9.6606600000000001E-2</c:v>
                </c:pt>
                <c:pt idx="548">
                  <c:v>2.9401199999999999E-2</c:v>
                </c:pt>
                <c:pt idx="549">
                  <c:v>0.19584099999999999</c:v>
                </c:pt>
                <c:pt idx="550">
                  <c:v>27.529699999999998</c:v>
                </c:pt>
                <c:pt idx="551">
                  <c:v>31.043900000000001</c:v>
                </c:pt>
                <c:pt idx="552">
                  <c:v>9.4476000000000004E-2</c:v>
                </c:pt>
                <c:pt idx="553">
                  <c:v>0.137268</c:v>
                </c:pt>
                <c:pt idx="554">
                  <c:v>0.136957</c:v>
                </c:pt>
                <c:pt idx="555">
                  <c:v>0.187388</c:v>
                </c:pt>
                <c:pt idx="556">
                  <c:v>29.171399999999998</c:v>
                </c:pt>
                <c:pt idx="557">
                  <c:v>0.64369500000000002</c:v>
                </c:pt>
                <c:pt idx="558">
                  <c:v>4.6684099999999999E-2</c:v>
                </c:pt>
                <c:pt idx="559">
                  <c:v>0.84143100000000004</c:v>
                </c:pt>
                <c:pt idx="560">
                  <c:v>0.58498300000000003</c:v>
                </c:pt>
                <c:pt idx="561">
                  <c:v>1.7402</c:v>
                </c:pt>
                <c:pt idx="562">
                  <c:v>0.97537200000000002</c:v>
                </c:pt>
                <c:pt idx="563">
                  <c:v>0.68249300000000002</c:v>
                </c:pt>
                <c:pt idx="564">
                  <c:v>18.627300000000002</c:v>
                </c:pt>
                <c:pt idx="565">
                  <c:v>0.32009100000000001</c:v>
                </c:pt>
                <c:pt idx="566">
                  <c:v>1.44447E-2</c:v>
                </c:pt>
                <c:pt idx="567">
                  <c:v>9.1425099999999995E-2</c:v>
                </c:pt>
                <c:pt idx="568">
                  <c:v>0.73607999999999996</c:v>
                </c:pt>
                <c:pt idx="569">
                  <c:v>6.4686499999999994E-2</c:v>
                </c:pt>
                <c:pt idx="570">
                  <c:v>0.14974299999999999</c:v>
                </c:pt>
                <c:pt idx="571">
                  <c:v>0.15276100000000001</c:v>
                </c:pt>
                <c:pt idx="572">
                  <c:v>0.12950900000000001</c:v>
                </c:pt>
                <c:pt idx="573">
                  <c:v>9.7713400000000006E-2</c:v>
                </c:pt>
                <c:pt idx="574">
                  <c:v>0.46604099999999998</c:v>
                </c:pt>
                <c:pt idx="575">
                  <c:v>0.37953999999999999</c:v>
                </c:pt>
                <c:pt idx="576">
                  <c:v>0.13908999999999999</c:v>
                </c:pt>
                <c:pt idx="577">
                  <c:v>3.0102899999999998E-2</c:v>
                </c:pt>
                <c:pt idx="578">
                  <c:v>0.39809499999999998</c:v>
                </c:pt>
                <c:pt idx="579">
                  <c:v>0.62005100000000002</c:v>
                </c:pt>
                <c:pt idx="580">
                  <c:v>0.50937399999999999</c:v>
                </c:pt>
                <c:pt idx="581">
                  <c:v>0.41198400000000002</c:v>
                </c:pt>
                <c:pt idx="582">
                  <c:v>0.67403400000000002</c:v>
                </c:pt>
                <c:pt idx="583">
                  <c:v>9.2149300000000003E-2</c:v>
                </c:pt>
                <c:pt idx="584">
                  <c:v>0.544512</c:v>
                </c:pt>
                <c:pt idx="585">
                  <c:v>0.76486200000000004</c:v>
                </c:pt>
                <c:pt idx="586">
                  <c:v>0.17479700000000001</c:v>
                </c:pt>
                <c:pt idx="587">
                  <c:v>0.12148100000000001</c:v>
                </c:pt>
                <c:pt idx="588">
                  <c:v>27.2575</c:v>
                </c:pt>
                <c:pt idx="589">
                  <c:v>0.815025</c:v>
                </c:pt>
                <c:pt idx="590">
                  <c:v>0.160079</c:v>
                </c:pt>
                <c:pt idx="591">
                  <c:v>54.999200000000002</c:v>
                </c:pt>
                <c:pt idx="592">
                  <c:v>22.457799999999999</c:v>
                </c:pt>
                <c:pt idx="593">
                  <c:v>7.6700299999999999E-2</c:v>
                </c:pt>
                <c:pt idx="594">
                  <c:v>1.08083</c:v>
                </c:pt>
                <c:pt idx="595">
                  <c:v>0.69863399999999998</c:v>
                </c:pt>
                <c:pt idx="596">
                  <c:v>0.57216599999999995</c:v>
                </c:pt>
                <c:pt idx="597">
                  <c:v>1.55457</c:v>
                </c:pt>
                <c:pt idx="598">
                  <c:v>0.96785900000000002</c:v>
                </c:pt>
                <c:pt idx="599">
                  <c:v>0.15152099999999999</c:v>
                </c:pt>
                <c:pt idx="600">
                  <c:v>0.101572</c:v>
                </c:pt>
                <c:pt idx="601">
                  <c:v>0.96981799999999996</c:v>
                </c:pt>
                <c:pt idx="602">
                  <c:v>2.71693E-2</c:v>
                </c:pt>
                <c:pt idx="603">
                  <c:v>8.8995199999999993E-3</c:v>
                </c:pt>
                <c:pt idx="604">
                  <c:v>0.29910599999999998</c:v>
                </c:pt>
                <c:pt idx="605">
                  <c:v>0.56622300000000003</c:v>
                </c:pt>
                <c:pt idx="606">
                  <c:v>0.79271800000000003</c:v>
                </c:pt>
                <c:pt idx="607">
                  <c:v>2.16675</c:v>
                </c:pt>
                <c:pt idx="608">
                  <c:v>0.50526499999999996</c:v>
                </c:pt>
                <c:pt idx="609">
                  <c:v>0.186421</c:v>
                </c:pt>
                <c:pt idx="610">
                  <c:v>6.0796999999999997E-2</c:v>
                </c:pt>
                <c:pt idx="611">
                  <c:v>0.14332300000000001</c:v>
                </c:pt>
                <c:pt idx="612">
                  <c:v>0.26386399999999999</c:v>
                </c:pt>
                <c:pt idx="613">
                  <c:v>1.6718900000000001</c:v>
                </c:pt>
                <c:pt idx="614">
                  <c:v>0.36316799999999999</c:v>
                </c:pt>
                <c:pt idx="615">
                  <c:v>0.76479200000000003</c:v>
                </c:pt>
                <c:pt idx="616">
                  <c:v>0.40953699999999998</c:v>
                </c:pt>
                <c:pt idx="617">
                  <c:v>0.109115</c:v>
                </c:pt>
                <c:pt idx="618">
                  <c:v>3.3664800000000001</c:v>
                </c:pt>
                <c:pt idx="619">
                  <c:v>0.24729100000000001</c:v>
                </c:pt>
                <c:pt idx="620">
                  <c:v>2.96137E-2</c:v>
                </c:pt>
                <c:pt idx="621">
                  <c:v>2.33744</c:v>
                </c:pt>
                <c:pt idx="622">
                  <c:v>1.6506099999999999E-2</c:v>
                </c:pt>
                <c:pt idx="623">
                  <c:v>1.1625099999999999E-2</c:v>
                </c:pt>
                <c:pt idx="624">
                  <c:v>2.27218E-2</c:v>
                </c:pt>
                <c:pt idx="625">
                  <c:v>3.9615499999999998E-2</c:v>
                </c:pt>
                <c:pt idx="626">
                  <c:v>0.56097600000000003</c:v>
                </c:pt>
                <c:pt idx="627">
                  <c:v>0.27855799999999997</c:v>
                </c:pt>
                <c:pt idx="628">
                  <c:v>3.52004E-2</c:v>
                </c:pt>
                <c:pt idx="629">
                  <c:v>4.1633900000000001E-2</c:v>
                </c:pt>
                <c:pt idx="630">
                  <c:v>2.8535899999999999E-2</c:v>
                </c:pt>
                <c:pt idx="631">
                  <c:v>0.22808200000000001</c:v>
                </c:pt>
                <c:pt idx="632">
                  <c:v>9.0902300000000005E-2</c:v>
                </c:pt>
                <c:pt idx="633">
                  <c:v>47.4602</c:v>
                </c:pt>
                <c:pt idx="634">
                  <c:v>9.0590600000000006</c:v>
                </c:pt>
                <c:pt idx="635">
                  <c:v>0.10462200000000001</c:v>
                </c:pt>
                <c:pt idx="636">
                  <c:v>6.9531099999999998E-2</c:v>
                </c:pt>
                <c:pt idx="637">
                  <c:v>2.6203400000000001</c:v>
                </c:pt>
                <c:pt idx="638">
                  <c:v>5.1134800000000001E-3</c:v>
                </c:pt>
                <c:pt idx="639">
                  <c:v>7.5292199999999997E-3</c:v>
                </c:pt>
                <c:pt idx="640">
                  <c:v>0.69061700000000004</c:v>
                </c:pt>
                <c:pt idx="641">
                  <c:v>7.6114699999999993E-2</c:v>
                </c:pt>
                <c:pt idx="642">
                  <c:v>0.44869100000000001</c:v>
                </c:pt>
                <c:pt idx="643">
                  <c:v>0.40719300000000003</c:v>
                </c:pt>
                <c:pt idx="644">
                  <c:v>0.68879500000000005</c:v>
                </c:pt>
                <c:pt idx="645">
                  <c:v>0.91414899999999999</c:v>
                </c:pt>
                <c:pt idx="646">
                  <c:v>0.51547600000000005</c:v>
                </c:pt>
                <c:pt idx="647">
                  <c:v>0.228626</c:v>
                </c:pt>
                <c:pt idx="648">
                  <c:v>0.51936199999999999</c:v>
                </c:pt>
                <c:pt idx="649">
                  <c:v>3.7925300000000002E-2</c:v>
                </c:pt>
                <c:pt idx="650">
                  <c:v>8.3522000000000006E-3</c:v>
                </c:pt>
                <c:pt idx="651">
                  <c:v>6.6866200000000001E-2</c:v>
                </c:pt>
                <c:pt idx="652">
                  <c:v>9.5344700000000004E-2</c:v>
                </c:pt>
                <c:pt idx="653">
                  <c:v>0.481404</c:v>
                </c:pt>
                <c:pt idx="654">
                  <c:v>87.135199999999998</c:v>
                </c:pt>
                <c:pt idx="655">
                  <c:v>0.12121899999999999</c:v>
                </c:pt>
                <c:pt idx="656">
                  <c:v>6.2875700000000007E-2</c:v>
                </c:pt>
                <c:pt idx="657">
                  <c:v>3.0309599999999999E-2</c:v>
                </c:pt>
                <c:pt idx="658">
                  <c:v>4.0784599999999997E-2</c:v>
                </c:pt>
                <c:pt idx="659">
                  <c:v>0.10241599999999999</c:v>
                </c:pt>
                <c:pt idx="660">
                  <c:v>4.1283899999999998E-2</c:v>
                </c:pt>
                <c:pt idx="661">
                  <c:v>0.14724200000000001</c:v>
                </c:pt>
                <c:pt idx="662">
                  <c:v>2.42846E-2</c:v>
                </c:pt>
                <c:pt idx="663">
                  <c:v>6.7914799999999997E-2</c:v>
                </c:pt>
                <c:pt idx="664">
                  <c:v>0.67209300000000005</c:v>
                </c:pt>
                <c:pt idx="665">
                  <c:v>4.7545400000000002E-2</c:v>
                </c:pt>
                <c:pt idx="666">
                  <c:v>0.114305</c:v>
                </c:pt>
                <c:pt idx="667">
                  <c:v>1.2874099999999999</c:v>
                </c:pt>
                <c:pt idx="668">
                  <c:v>0.180808</c:v>
                </c:pt>
                <c:pt idx="669">
                  <c:v>28.817399999999999</c:v>
                </c:pt>
                <c:pt idx="670">
                  <c:v>0.71594999999999998</c:v>
                </c:pt>
                <c:pt idx="671">
                  <c:v>2.88239E-2</c:v>
                </c:pt>
                <c:pt idx="672">
                  <c:v>0.32681199999999999</c:v>
                </c:pt>
                <c:pt idx="673">
                  <c:v>1.44899</c:v>
                </c:pt>
                <c:pt idx="674">
                  <c:v>0.39210299999999998</c:v>
                </c:pt>
                <c:pt idx="675">
                  <c:v>4.5279600000000002</c:v>
                </c:pt>
                <c:pt idx="676">
                  <c:v>0.307867</c:v>
                </c:pt>
                <c:pt idx="677">
                  <c:v>0.225548</c:v>
                </c:pt>
                <c:pt idx="678">
                  <c:v>3.0809E-2</c:v>
                </c:pt>
                <c:pt idx="679">
                  <c:v>0.230771</c:v>
                </c:pt>
                <c:pt idx="680">
                  <c:v>54.214799999999997</c:v>
                </c:pt>
                <c:pt idx="681">
                  <c:v>5.1896699999999997E-2</c:v>
                </c:pt>
                <c:pt idx="682">
                  <c:v>0.23902899999999999</c:v>
                </c:pt>
                <c:pt idx="683">
                  <c:v>0.63758300000000001</c:v>
                </c:pt>
                <c:pt idx="684">
                  <c:v>0.60580199999999995</c:v>
                </c:pt>
                <c:pt idx="685">
                  <c:v>2.04446E-2</c:v>
                </c:pt>
                <c:pt idx="686">
                  <c:v>0.66831300000000005</c:v>
                </c:pt>
                <c:pt idx="687">
                  <c:v>0.10095800000000001</c:v>
                </c:pt>
                <c:pt idx="688">
                  <c:v>0.60573600000000005</c:v>
                </c:pt>
                <c:pt idx="689">
                  <c:v>3.2919999999999998E-2</c:v>
                </c:pt>
                <c:pt idx="690">
                  <c:v>3.6362999999999999E-2</c:v>
                </c:pt>
                <c:pt idx="691">
                  <c:v>3.0750700000000002</c:v>
                </c:pt>
                <c:pt idx="692">
                  <c:v>0.187056</c:v>
                </c:pt>
                <c:pt idx="693">
                  <c:v>3.7548799999999999E-3</c:v>
                </c:pt>
                <c:pt idx="694">
                  <c:v>0.10632</c:v>
                </c:pt>
                <c:pt idx="695">
                  <c:v>2.5564E-2</c:v>
                </c:pt>
                <c:pt idx="696">
                  <c:v>0.29931200000000002</c:v>
                </c:pt>
                <c:pt idx="697">
                  <c:v>4.1093800000000002E-3</c:v>
                </c:pt>
                <c:pt idx="698">
                  <c:v>4.4371699999999998E-3</c:v>
                </c:pt>
                <c:pt idx="699">
                  <c:v>1.4426099999999999</c:v>
                </c:pt>
                <c:pt idx="700">
                  <c:v>0.24564900000000001</c:v>
                </c:pt>
                <c:pt idx="701">
                  <c:v>21.220700000000001</c:v>
                </c:pt>
                <c:pt idx="702">
                  <c:v>0.52776100000000004</c:v>
                </c:pt>
                <c:pt idx="703">
                  <c:v>0.26153700000000002</c:v>
                </c:pt>
                <c:pt idx="704">
                  <c:v>61.303800000000003</c:v>
                </c:pt>
                <c:pt idx="705">
                  <c:v>6.8690899999999999E-2</c:v>
                </c:pt>
                <c:pt idx="706">
                  <c:v>28.6967</c:v>
                </c:pt>
                <c:pt idx="707">
                  <c:v>7.8166899999999997E-2</c:v>
                </c:pt>
                <c:pt idx="708">
                  <c:v>0.22662499999999999</c:v>
                </c:pt>
                <c:pt idx="709">
                  <c:v>1.3122E-2</c:v>
                </c:pt>
                <c:pt idx="710">
                  <c:v>9.9145900000000005</c:v>
                </c:pt>
                <c:pt idx="711">
                  <c:v>5.3178099999999999E-2</c:v>
                </c:pt>
                <c:pt idx="712">
                  <c:v>11.859400000000001</c:v>
                </c:pt>
                <c:pt idx="713">
                  <c:v>2.0723999999999999E-2</c:v>
                </c:pt>
                <c:pt idx="714">
                  <c:v>5.2334199999999997E-2</c:v>
                </c:pt>
                <c:pt idx="715">
                  <c:v>1.0528600000000001E-2</c:v>
                </c:pt>
                <c:pt idx="716">
                  <c:v>4.16908E-2</c:v>
                </c:pt>
                <c:pt idx="717">
                  <c:v>64.819299999999998</c:v>
                </c:pt>
                <c:pt idx="718">
                  <c:v>0.33511000000000002</c:v>
                </c:pt>
                <c:pt idx="719">
                  <c:v>1.2417199999999999</c:v>
                </c:pt>
                <c:pt idx="720">
                  <c:v>0.766988</c:v>
                </c:pt>
                <c:pt idx="721">
                  <c:v>2.9053499999999999</c:v>
                </c:pt>
                <c:pt idx="722">
                  <c:v>2.3841899999999999E-2</c:v>
                </c:pt>
                <c:pt idx="723">
                  <c:v>0.121491</c:v>
                </c:pt>
                <c:pt idx="724">
                  <c:v>0.78677200000000003</c:v>
                </c:pt>
                <c:pt idx="725">
                  <c:v>0.189666</c:v>
                </c:pt>
                <c:pt idx="726">
                  <c:v>0.79007799999999995</c:v>
                </c:pt>
                <c:pt idx="727">
                  <c:v>0.78071199999999996</c:v>
                </c:pt>
                <c:pt idx="728">
                  <c:v>3.2887199999999998E-2</c:v>
                </c:pt>
                <c:pt idx="729">
                  <c:v>5.8193700000000001E-2</c:v>
                </c:pt>
                <c:pt idx="730">
                  <c:v>2.8243200000000002</c:v>
                </c:pt>
                <c:pt idx="731">
                  <c:v>0.42757200000000001</c:v>
                </c:pt>
                <c:pt idx="732">
                  <c:v>1.1387599999999999E-2</c:v>
                </c:pt>
                <c:pt idx="733">
                  <c:v>0.34603099999999998</c:v>
                </c:pt>
                <c:pt idx="734">
                  <c:v>4.8998599999999998E-3</c:v>
                </c:pt>
                <c:pt idx="735">
                  <c:v>0.129916</c:v>
                </c:pt>
                <c:pt idx="736">
                  <c:v>0.50585199999999997</c:v>
                </c:pt>
                <c:pt idx="737">
                  <c:v>2.5053399999999999</c:v>
                </c:pt>
                <c:pt idx="738">
                  <c:v>6.1038000000000002E-2</c:v>
                </c:pt>
                <c:pt idx="739">
                  <c:v>0.25416299999999997</c:v>
                </c:pt>
                <c:pt idx="740">
                  <c:v>0.91639300000000001</c:v>
                </c:pt>
                <c:pt idx="741">
                  <c:v>71.123699999999999</c:v>
                </c:pt>
                <c:pt idx="742">
                  <c:v>1.2742399999999999E-2</c:v>
                </c:pt>
                <c:pt idx="743">
                  <c:v>4.4878399999999999E-3</c:v>
                </c:pt>
                <c:pt idx="744">
                  <c:v>0.22822899999999999</c:v>
                </c:pt>
                <c:pt idx="745">
                  <c:v>0.65600899999999995</c:v>
                </c:pt>
                <c:pt idx="746">
                  <c:v>0.33876000000000001</c:v>
                </c:pt>
                <c:pt idx="747">
                  <c:v>1.12158</c:v>
                </c:pt>
                <c:pt idx="748">
                  <c:v>3.9461700000000002E-2</c:v>
                </c:pt>
                <c:pt idx="749">
                  <c:v>0.194443</c:v>
                </c:pt>
                <c:pt idx="750">
                  <c:v>6.6901600000000006E-2</c:v>
                </c:pt>
                <c:pt idx="751">
                  <c:v>9.4406799999999999E-3</c:v>
                </c:pt>
                <c:pt idx="752">
                  <c:v>18.789200000000001</c:v>
                </c:pt>
                <c:pt idx="753">
                  <c:v>0.29491800000000001</c:v>
                </c:pt>
                <c:pt idx="754">
                  <c:v>0.33002100000000001</c:v>
                </c:pt>
                <c:pt idx="755">
                  <c:v>1.2280899999999999</c:v>
                </c:pt>
                <c:pt idx="756">
                  <c:v>0.14874699999999999</c:v>
                </c:pt>
                <c:pt idx="757">
                  <c:v>0.57207799999999998</c:v>
                </c:pt>
                <c:pt idx="758">
                  <c:v>3.2258099999999998E-2</c:v>
                </c:pt>
                <c:pt idx="759">
                  <c:v>0.41904999999999998</c:v>
                </c:pt>
                <c:pt idx="760">
                  <c:v>0.12110899999999999</c:v>
                </c:pt>
                <c:pt idx="761">
                  <c:v>0.280835</c:v>
                </c:pt>
                <c:pt idx="762">
                  <c:v>8.1964699999999997</c:v>
                </c:pt>
                <c:pt idx="763">
                  <c:v>12.0059</c:v>
                </c:pt>
                <c:pt idx="764">
                  <c:v>42.814300000000003</c:v>
                </c:pt>
                <c:pt idx="765">
                  <c:v>0.31402600000000003</c:v>
                </c:pt>
                <c:pt idx="766">
                  <c:v>2.6572800000000001E-2</c:v>
                </c:pt>
                <c:pt idx="767">
                  <c:v>6.0915600000000003</c:v>
                </c:pt>
                <c:pt idx="768">
                  <c:v>6.04559E-2</c:v>
                </c:pt>
                <c:pt idx="769">
                  <c:v>0.19172</c:v>
                </c:pt>
                <c:pt idx="770">
                  <c:v>10.815</c:v>
                </c:pt>
                <c:pt idx="771">
                  <c:v>0.28797800000000001</c:v>
                </c:pt>
                <c:pt idx="772">
                  <c:v>0.27603699999999998</c:v>
                </c:pt>
                <c:pt idx="773">
                  <c:v>0.71891400000000005</c:v>
                </c:pt>
                <c:pt idx="774">
                  <c:v>0.33081500000000003</c:v>
                </c:pt>
                <c:pt idx="775">
                  <c:v>97.729299999999995</c:v>
                </c:pt>
                <c:pt idx="776">
                  <c:v>3.5926100000000002E-2</c:v>
                </c:pt>
                <c:pt idx="777">
                  <c:v>0.141122</c:v>
                </c:pt>
                <c:pt idx="778">
                  <c:v>115.72199999999999</c:v>
                </c:pt>
                <c:pt idx="779">
                  <c:v>1.02528</c:v>
                </c:pt>
                <c:pt idx="780">
                  <c:v>8.7437599999999997E-3</c:v>
                </c:pt>
                <c:pt idx="781">
                  <c:v>0.233291</c:v>
                </c:pt>
                <c:pt idx="782">
                  <c:v>28.512899999999998</c:v>
                </c:pt>
                <c:pt idx="783">
                  <c:v>0.348412</c:v>
                </c:pt>
                <c:pt idx="784">
                  <c:v>8.1679100000000004E-3</c:v>
                </c:pt>
                <c:pt idx="785">
                  <c:v>21.453199999999999</c:v>
                </c:pt>
                <c:pt idx="786">
                  <c:v>7.9290799999999995E-2</c:v>
                </c:pt>
                <c:pt idx="787">
                  <c:v>0.162742</c:v>
                </c:pt>
                <c:pt idx="788">
                  <c:v>0.222195</c:v>
                </c:pt>
                <c:pt idx="789">
                  <c:v>4.2172800000000003E-2</c:v>
                </c:pt>
                <c:pt idx="790">
                  <c:v>1.4914200000000001E-2</c:v>
                </c:pt>
                <c:pt idx="791">
                  <c:v>0.223855</c:v>
                </c:pt>
                <c:pt idx="792">
                  <c:v>0.25697500000000001</c:v>
                </c:pt>
                <c:pt idx="793">
                  <c:v>0.28630100000000003</c:v>
                </c:pt>
                <c:pt idx="794">
                  <c:v>6.9120099999999997E-3</c:v>
                </c:pt>
                <c:pt idx="795">
                  <c:v>0.13825599999999999</c:v>
                </c:pt>
                <c:pt idx="796">
                  <c:v>0.18194399999999999</c:v>
                </c:pt>
                <c:pt idx="797">
                  <c:v>0.213195</c:v>
                </c:pt>
                <c:pt idx="798">
                  <c:v>0.15302199999999999</c:v>
                </c:pt>
                <c:pt idx="799">
                  <c:v>6.0625699999999998E-2</c:v>
                </c:pt>
                <c:pt idx="800">
                  <c:v>0.13953299999999999</c:v>
                </c:pt>
                <c:pt idx="801">
                  <c:v>0.16261600000000001</c:v>
                </c:pt>
                <c:pt idx="802">
                  <c:v>1.6511800000000001</c:v>
                </c:pt>
                <c:pt idx="803">
                  <c:v>0.26186999999999999</c:v>
                </c:pt>
                <c:pt idx="804">
                  <c:v>10.815</c:v>
                </c:pt>
                <c:pt idx="805">
                  <c:v>60.163499999999999</c:v>
                </c:pt>
                <c:pt idx="806">
                  <c:v>1.40357</c:v>
                </c:pt>
                <c:pt idx="807">
                  <c:v>0.34052300000000002</c:v>
                </c:pt>
                <c:pt idx="808">
                  <c:v>9.0900099999999998E-2</c:v>
                </c:pt>
                <c:pt idx="809">
                  <c:v>0.113457</c:v>
                </c:pt>
                <c:pt idx="810">
                  <c:v>0.62431400000000004</c:v>
                </c:pt>
                <c:pt idx="811">
                  <c:v>5.7012500000000001E-2</c:v>
                </c:pt>
                <c:pt idx="812">
                  <c:v>21.818999999999999</c:v>
                </c:pt>
                <c:pt idx="813">
                  <c:v>0.85763500000000004</c:v>
                </c:pt>
                <c:pt idx="814">
                  <c:v>2.5293300000000001E-2</c:v>
                </c:pt>
                <c:pt idx="815">
                  <c:v>0.16738700000000001</c:v>
                </c:pt>
                <c:pt idx="816">
                  <c:v>8.39461E-4</c:v>
                </c:pt>
                <c:pt idx="817">
                  <c:v>1.25701</c:v>
                </c:pt>
                <c:pt idx="818">
                  <c:v>1.32975</c:v>
                </c:pt>
                <c:pt idx="819">
                  <c:v>4.9660299999999998E-2</c:v>
                </c:pt>
                <c:pt idx="820">
                  <c:v>0.20389499999999999</c:v>
                </c:pt>
                <c:pt idx="821">
                  <c:v>0.52295400000000003</c:v>
                </c:pt>
                <c:pt idx="822">
                  <c:v>7.2017300000000006E-2</c:v>
                </c:pt>
                <c:pt idx="823">
                  <c:v>0.120113</c:v>
                </c:pt>
                <c:pt idx="824">
                  <c:v>0.14965100000000001</c:v>
                </c:pt>
                <c:pt idx="825">
                  <c:v>0.36991499999999999</c:v>
                </c:pt>
                <c:pt idx="826">
                  <c:v>0.36508499999999999</c:v>
                </c:pt>
                <c:pt idx="827">
                  <c:v>0.148423</c:v>
                </c:pt>
                <c:pt idx="828">
                  <c:v>0.96677400000000002</c:v>
                </c:pt>
                <c:pt idx="829">
                  <c:v>1.6345400000000001</c:v>
                </c:pt>
                <c:pt idx="830">
                  <c:v>6.1557599999999997E-2</c:v>
                </c:pt>
                <c:pt idx="831">
                  <c:v>0.65317499999999995</c:v>
                </c:pt>
                <c:pt idx="832">
                  <c:v>1.1195699999999999E-2</c:v>
                </c:pt>
                <c:pt idx="833">
                  <c:v>86.721599999999995</c:v>
                </c:pt>
                <c:pt idx="834">
                  <c:v>0.71548699999999998</c:v>
                </c:pt>
                <c:pt idx="835">
                  <c:v>2.26098</c:v>
                </c:pt>
                <c:pt idx="836">
                  <c:v>0.25158900000000001</c:v>
                </c:pt>
                <c:pt idx="837">
                  <c:v>0.16563700000000001</c:v>
                </c:pt>
                <c:pt idx="838">
                  <c:v>1.6162699999999999E-2</c:v>
                </c:pt>
                <c:pt idx="839">
                  <c:v>5.00303E-2</c:v>
                </c:pt>
                <c:pt idx="840">
                  <c:v>7.5973700000000005E-2</c:v>
                </c:pt>
                <c:pt idx="841">
                  <c:v>0.16095499999999999</c:v>
                </c:pt>
                <c:pt idx="842">
                  <c:v>0.15157200000000001</c:v>
                </c:pt>
                <c:pt idx="843">
                  <c:v>0.239923</c:v>
                </c:pt>
                <c:pt idx="844">
                  <c:v>8.7878800000000007E-2</c:v>
                </c:pt>
                <c:pt idx="845">
                  <c:v>0.35244700000000001</c:v>
                </c:pt>
                <c:pt idx="846">
                  <c:v>0.29510500000000001</c:v>
                </c:pt>
                <c:pt idx="847">
                  <c:v>0.18534400000000001</c:v>
                </c:pt>
                <c:pt idx="848">
                  <c:v>6.3162599999999999E-2</c:v>
                </c:pt>
                <c:pt idx="849">
                  <c:v>0.24756</c:v>
                </c:pt>
                <c:pt idx="850">
                  <c:v>0.510772</c:v>
                </c:pt>
                <c:pt idx="851">
                  <c:v>28.182300000000001</c:v>
                </c:pt>
                <c:pt idx="852">
                  <c:v>0.108185</c:v>
                </c:pt>
                <c:pt idx="853">
                  <c:v>2.84703E-2</c:v>
                </c:pt>
                <c:pt idx="854">
                  <c:v>39.330399999999997</c:v>
                </c:pt>
                <c:pt idx="855">
                  <c:v>1.14923</c:v>
                </c:pt>
                <c:pt idx="856">
                  <c:v>7.5805800000000007E-2</c:v>
                </c:pt>
                <c:pt idx="857">
                  <c:v>0.71658299999999997</c:v>
                </c:pt>
                <c:pt idx="858">
                  <c:v>6.82986</c:v>
                </c:pt>
                <c:pt idx="859">
                  <c:v>7.2502899999999997</c:v>
                </c:pt>
                <c:pt idx="860">
                  <c:v>6.5339999999999995E-2</c:v>
                </c:pt>
                <c:pt idx="861">
                  <c:v>0.62827599999999995</c:v>
                </c:pt>
                <c:pt idx="862">
                  <c:v>3.0694900000000001E-2</c:v>
                </c:pt>
                <c:pt idx="863">
                  <c:v>0.205792</c:v>
                </c:pt>
                <c:pt idx="864">
                  <c:v>117.776</c:v>
                </c:pt>
                <c:pt idx="865">
                  <c:v>0.23686099999999999</c:v>
                </c:pt>
                <c:pt idx="866">
                  <c:v>35.515599999999999</c:v>
                </c:pt>
                <c:pt idx="867">
                  <c:v>0.31196099999999999</c:v>
                </c:pt>
                <c:pt idx="868">
                  <c:v>0.23422299999999999</c:v>
                </c:pt>
                <c:pt idx="869">
                  <c:v>0.153721</c:v>
                </c:pt>
                <c:pt idx="870">
                  <c:v>0.16283900000000001</c:v>
                </c:pt>
                <c:pt idx="871">
                  <c:v>0.76955099999999999</c:v>
                </c:pt>
                <c:pt idx="872">
                  <c:v>0.256158</c:v>
                </c:pt>
                <c:pt idx="873">
                  <c:v>5.8738600000000002E-2</c:v>
                </c:pt>
                <c:pt idx="874">
                  <c:v>0.42504500000000001</c:v>
                </c:pt>
                <c:pt idx="875">
                  <c:v>9.8183099999999995E-2</c:v>
                </c:pt>
                <c:pt idx="876">
                  <c:v>1.2422299999999999</c:v>
                </c:pt>
                <c:pt idx="877">
                  <c:v>18.503</c:v>
                </c:pt>
                <c:pt idx="878">
                  <c:v>75.110100000000003</c:v>
                </c:pt>
                <c:pt idx="879">
                  <c:v>0.35488500000000001</c:v>
                </c:pt>
                <c:pt idx="880">
                  <c:v>0.429373</c:v>
                </c:pt>
                <c:pt idx="881">
                  <c:v>5.7144100000000003E-2</c:v>
                </c:pt>
                <c:pt idx="882">
                  <c:v>8.4027099999999993E-2</c:v>
                </c:pt>
                <c:pt idx="883">
                  <c:v>3.4284599999999999E-3</c:v>
                </c:pt>
                <c:pt idx="884">
                  <c:v>7.6843599999999999</c:v>
                </c:pt>
                <c:pt idx="885">
                  <c:v>0.42325699999999999</c:v>
                </c:pt>
                <c:pt idx="886">
                  <c:v>0.18523200000000001</c:v>
                </c:pt>
                <c:pt idx="887">
                  <c:v>10.2103</c:v>
                </c:pt>
                <c:pt idx="888">
                  <c:v>0.118932</c:v>
                </c:pt>
                <c:pt idx="889">
                  <c:v>0.51754999999999995</c:v>
                </c:pt>
                <c:pt idx="890">
                  <c:v>8.8917500000000003E-3</c:v>
                </c:pt>
                <c:pt idx="891">
                  <c:v>0.121117</c:v>
                </c:pt>
                <c:pt idx="892">
                  <c:v>0.41998999999999997</c:v>
                </c:pt>
                <c:pt idx="893">
                  <c:v>5.1982300000000002E-2</c:v>
                </c:pt>
                <c:pt idx="894">
                  <c:v>1.71038</c:v>
                </c:pt>
                <c:pt idx="895">
                  <c:v>4.84273E-2</c:v>
                </c:pt>
                <c:pt idx="896">
                  <c:v>3.0262899999999999</c:v>
                </c:pt>
                <c:pt idx="897">
                  <c:v>2.9595799999999998E-2</c:v>
                </c:pt>
                <c:pt idx="898">
                  <c:v>5.8673799999999998E-2</c:v>
                </c:pt>
                <c:pt idx="899">
                  <c:v>0.183444</c:v>
                </c:pt>
                <c:pt idx="900">
                  <c:v>2.5151300000000001E-2</c:v>
                </c:pt>
                <c:pt idx="901">
                  <c:v>0.120754</c:v>
                </c:pt>
                <c:pt idx="902">
                  <c:v>0.65026099999999998</c:v>
                </c:pt>
                <c:pt idx="903">
                  <c:v>0.30603900000000001</c:v>
                </c:pt>
                <c:pt idx="904">
                  <c:v>0.40006399999999998</c:v>
                </c:pt>
                <c:pt idx="905">
                  <c:v>9.1787199999999999E-2</c:v>
                </c:pt>
                <c:pt idx="906">
                  <c:v>2.9527299999999999E-2</c:v>
                </c:pt>
                <c:pt idx="907">
                  <c:v>1.0421899999999999</c:v>
                </c:pt>
                <c:pt idx="908">
                  <c:v>0.338731</c:v>
                </c:pt>
                <c:pt idx="909">
                  <c:v>5.0832099999999998E-2</c:v>
                </c:pt>
                <c:pt idx="910">
                  <c:v>0.111946</c:v>
                </c:pt>
                <c:pt idx="911">
                  <c:v>40.229300000000002</c:v>
                </c:pt>
                <c:pt idx="912">
                  <c:v>0.30461700000000003</c:v>
                </c:pt>
                <c:pt idx="913">
                  <c:v>2.9432799999999999E-2</c:v>
                </c:pt>
                <c:pt idx="914">
                  <c:v>0.15787599999999999</c:v>
                </c:pt>
                <c:pt idx="915">
                  <c:v>0.189469</c:v>
                </c:pt>
                <c:pt idx="916">
                  <c:v>8.3870799999999995E-2</c:v>
                </c:pt>
                <c:pt idx="917">
                  <c:v>0.52919099999999997</c:v>
                </c:pt>
                <c:pt idx="918">
                  <c:v>8.1686499999999995E-2</c:v>
                </c:pt>
                <c:pt idx="919">
                  <c:v>0.85620700000000005</c:v>
                </c:pt>
                <c:pt idx="920">
                  <c:v>1.9671000000000001E-2</c:v>
                </c:pt>
                <c:pt idx="921">
                  <c:v>8.0578599999999998</c:v>
                </c:pt>
                <c:pt idx="922">
                  <c:v>0.27170899999999998</c:v>
                </c:pt>
                <c:pt idx="923">
                  <c:v>4.9444500000000002E-2</c:v>
                </c:pt>
                <c:pt idx="924">
                  <c:v>0.20894799999999999</c:v>
                </c:pt>
                <c:pt idx="925">
                  <c:v>3.5634600000000001</c:v>
                </c:pt>
                <c:pt idx="926">
                  <c:v>0.16470899999999999</c:v>
                </c:pt>
                <c:pt idx="927">
                  <c:v>0.49640000000000001</c:v>
                </c:pt>
                <c:pt idx="928">
                  <c:v>1.93084E-2</c:v>
                </c:pt>
                <c:pt idx="929">
                  <c:v>1.0664499999999999</c:v>
                </c:pt>
                <c:pt idx="930">
                  <c:v>3.2707800000000002E-2</c:v>
                </c:pt>
                <c:pt idx="931">
                  <c:v>0.14466899999999999</c:v>
                </c:pt>
                <c:pt idx="932">
                  <c:v>0.93929099999999999</c:v>
                </c:pt>
                <c:pt idx="933">
                  <c:v>0.28010499999999999</c:v>
                </c:pt>
                <c:pt idx="934">
                  <c:v>1.5170299999999999E-2</c:v>
                </c:pt>
                <c:pt idx="935">
                  <c:v>1.8868800000000002E-2</c:v>
                </c:pt>
                <c:pt idx="936">
                  <c:v>6.9185800000000006E-2</c:v>
                </c:pt>
                <c:pt idx="937">
                  <c:v>0.177319</c:v>
                </c:pt>
                <c:pt idx="938">
                  <c:v>0.280109</c:v>
                </c:pt>
                <c:pt idx="939">
                  <c:v>2.3753600000000001</c:v>
                </c:pt>
                <c:pt idx="940">
                  <c:v>0.850302</c:v>
                </c:pt>
                <c:pt idx="941">
                  <c:v>8.7626599999999999E-2</c:v>
                </c:pt>
                <c:pt idx="942">
                  <c:v>1.25979E-2</c:v>
                </c:pt>
                <c:pt idx="943">
                  <c:v>0.433336</c:v>
                </c:pt>
                <c:pt idx="944">
                  <c:v>7.3564999999999996</c:v>
                </c:pt>
                <c:pt idx="945">
                  <c:v>0.58077800000000002</c:v>
                </c:pt>
                <c:pt idx="946">
                  <c:v>9.9995100000000003E-2</c:v>
                </c:pt>
                <c:pt idx="947">
                  <c:v>0.17020399999999999</c:v>
                </c:pt>
                <c:pt idx="948">
                  <c:v>0.348667</c:v>
                </c:pt>
                <c:pt idx="949">
                  <c:v>0.12620799999999999</c:v>
                </c:pt>
                <c:pt idx="950">
                  <c:v>4.3906899999999999E-2</c:v>
                </c:pt>
                <c:pt idx="951">
                  <c:v>0.370334</c:v>
                </c:pt>
                <c:pt idx="952">
                  <c:v>9.5119699999999998E-3</c:v>
                </c:pt>
                <c:pt idx="953">
                  <c:v>0.11343200000000001</c:v>
                </c:pt>
                <c:pt idx="954">
                  <c:v>0.19786599999999999</c:v>
                </c:pt>
                <c:pt idx="955">
                  <c:v>0.40415400000000001</c:v>
                </c:pt>
                <c:pt idx="956">
                  <c:v>0.123353</c:v>
                </c:pt>
                <c:pt idx="957">
                  <c:v>3.8093099999999998E-2</c:v>
                </c:pt>
                <c:pt idx="958">
                  <c:v>0.68158300000000005</c:v>
                </c:pt>
                <c:pt idx="959">
                  <c:v>2.5054999999999999E-3</c:v>
                </c:pt>
                <c:pt idx="960">
                  <c:v>0.12529899999999999</c:v>
                </c:pt>
                <c:pt idx="961">
                  <c:v>1.0173000000000001</c:v>
                </c:pt>
                <c:pt idx="962">
                  <c:v>0.33261800000000002</c:v>
                </c:pt>
                <c:pt idx="963">
                  <c:v>0.108988</c:v>
                </c:pt>
                <c:pt idx="964">
                  <c:v>4.9664699999999999E-2</c:v>
                </c:pt>
                <c:pt idx="965">
                  <c:v>0.10777100000000001</c:v>
                </c:pt>
                <c:pt idx="966">
                  <c:v>6.0794899999999999E-3</c:v>
                </c:pt>
                <c:pt idx="967">
                  <c:v>0.89379699999999995</c:v>
                </c:pt>
                <c:pt idx="968">
                  <c:v>0.15285199999999999</c:v>
                </c:pt>
                <c:pt idx="969">
                  <c:v>0.74355300000000002</c:v>
                </c:pt>
                <c:pt idx="970">
                  <c:v>0.23959</c:v>
                </c:pt>
                <c:pt idx="971">
                  <c:v>0.24093999999999999</c:v>
                </c:pt>
                <c:pt idx="972">
                  <c:v>2.9415399999999998</c:v>
                </c:pt>
                <c:pt idx="973">
                  <c:v>0.10546700000000001</c:v>
                </c:pt>
                <c:pt idx="974">
                  <c:v>1.81656</c:v>
                </c:pt>
                <c:pt idx="975">
                  <c:v>2.5931800000000001E-2</c:v>
                </c:pt>
                <c:pt idx="976">
                  <c:v>20.695</c:v>
                </c:pt>
                <c:pt idx="977">
                  <c:v>1.06898</c:v>
                </c:pt>
                <c:pt idx="978">
                  <c:v>0.228523</c:v>
                </c:pt>
                <c:pt idx="979">
                  <c:v>0.10738399999999999</c:v>
                </c:pt>
                <c:pt idx="980">
                  <c:v>4.8158699999999999E-2</c:v>
                </c:pt>
                <c:pt idx="981">
                  <c:v>1.3256E-2</c:v>
                </c:pt>
                <c:pt idx="982">
                  <c:v>25.806699999999999</c:v>
                </c:pt>
                <c:pt idx="983">
                  <c:v>0.24560499999999999</c:v>
                </c:pt>
                <c:pt idx="984">
                  <c:v>0.17452599999999999</c:v>
                </c:pt>
                <c:pt idx="985">
                  <c:v>0.87226899999999996</c:v>
                </c:pt>
                <c:pt idx="986">
                  <c:v>0.47104200000000002</c:v>
                </c:pt>
                <c:pt idx="987">
                  <c:v>0.18562200000000001</c:v>
                </c:pt>
                <c:pt idx="988">
                  <c:v>3.7314899999999998E-2</c:v>
                </c:pt>
                <c:pt idx="989">
                  <c:v>0.47231099999999998</c:v>
                </c:pt>
                <c:pt idx="990">
                  <c:v>0.41766300000000001</c:v>
                </c:pt>
                <c:pt idx="991">
                  <c:v>6.7725900000000006E-2</c:v>
                </c:pt>
                <c:pt idx="992">
                  <c:v>0.16836799999999999</c:v>
                </c:pt>
                <c:pt idx="993">
                  <c:v>0.51042500000000002</c:v>
                </c:pt>
                <c:pt idx="994">
                  <c:v>0.10795299999999999</c:v>
                </c:pt>
                <c:pt idx="995">
                  <c:v>0.21751500000000001</c:v>
                </c:pt>
                <c:pt idx="996">
                  <c:v>1.81423</c:v>
                </c:pt>
                <c:pt idx="997">
                  <c:v>0.73757799999999996</c:v>
                </c:pt>
                <c:pt idx="998">
                  <c:v>1.6488200000000001E-2</c:v>
                </c:pt>
                <c:pt idx="999">
                  <c:v>0.169569</c:v>
                </c:pt>
                <c:pt idx="1000">
                  <c:v>0.43015500000000001</c:v>
                </c:pt>
                <c:pt idx="1001">
                  <c:v>39.703200000000002</c:v>
                </c:pt>
                <c:pt idx="1002">
                  <c:v>8.0376200000000004</c:v>
                </c:pt>
                <c:pt idx="1003">
                  <c:v>38.545699999999997</c:v>
                </c:pt>
                <c:pt idx="1004">
                  <c:v>0.217672</c:v>
                </c:pt>
                <c:pt idx="1005">
                  <c:v>45.378700000000002</c:v>
                </c:pt>
                <c:pt idx="1006">
                  <c:v>0.16089999999999999</c:v>
                </c:pt>
                <c:pt idx="1007">
                  <c:v>0.202737</c:v>
                </c:pt>
                <c:pt idx="1008">
                  <c:v>0.27004800000000001</c:v>
                </c:pt>
                <c:pt idx="1009">
                  <c:v>1.42507E-2</c:v>
                </c:pt>
                <c:pt idx="1010">
                  <c:v>36.043199999999999</c:v>
                </c:pt>
                <c:pt idx="1011">
                  <c:v>4.1304E-2</c:v>
                </c:pt>
                <c:pt idx="1012">
                  <c:v>0.62531000000000003</c:v>
                </c:pt>
                <c:pt idx="1013">
                  <c:v>0.38194</c:v>
                </c:pt>
                <c:pt idx="1014">
                  <c:v>10.044499999999999</c:v>
                </c:pt>
                <c:pt idx="1015">
                  <c:v>0.15196699999999999</c:v>
                </c:pt>
                <c:pt idx="1016">
                  <c:v>0.34261399999999997</c:v>
                </c:pt>
                <c:pt idx="1017">
                  <c:v>1.3569800000000001</c:v>
                </c:pt>
                <c:pt idx="1018">
                  <c:v>6.9669499999999995E-2</c:v>
                </c:pt>
                <c:pt idx="1019">
                  <c:v>7.8840599999999997E-2</c:v>
                </c:pt>
                <c:pt idx="1020">
                  <c:v>43.158999999999999</c:v>
                </c:pt>
                <c:pt idx="1021">
                  <c:v>9.8887000000000003E-2</c:v>
                </c:pt>
                <c:pt idx="1022">
                  <c:v>0.243617</c:v>
                </c:pt>
                <c:pt idx="1023">
                  <c:v>0.111815</c:v>
                </c:pt>
                <c:pt idx="1024">
                  <c:v>0.10997800000000001</c:v>
                </c:pt>
                <c:pt idx="1025">
                  <c:v>0.164907</c:v>
                </c:pt>
                <c:pt idx="1026">
                  <c:v>5.8270700000000002E-2</c:v>
                </c:pt>
                <c:pt idx="1027">
                  <c:v>8.7852600000000003E-2</c:v>
                </c:pt>
                <c:pt idx="1028">
                  <c:v>5.4733299999999999E-2</c:v>
                </c:pt>
                <c:pt idx="1029">
                  <c:v>20.8781</c:v>
                </c:pt>
                <c:pt idx="1030">
                  <c:v>6.4422499999999994E-2</c:v>
                </c:pt>
                <c:pt idx="1031">
                  <c:v>3.4425100000000002E-3</c:v>
                </c:pt>
                <c:pt idx="1032">
                  <c:v>2.1834599999999999E-2</c:v>
                </c:pt>
                <c:pt idx="1033">
                  <c:v>0.41155999999999998</c:v>
                </c:pt>
                <c:pt idx="1034">
                  <c:v>1.2479800000000001</c:v>
                </c:pt>
                <c:pt idx="1035">
                  <c:v>0.83619299999999996</c:v>
                </c:pt>
                <c:pt idx="1036">
                  <c:v>4.3567799999999997E-2</c:v>
                </c:pt>
                <c:pt idx="1037">
                  <c:v>0.31537199999999999</c:v>
                </c:pt>
                <c:pt idx="1038">
                  <c:v>4.01293E-2</c:v>
                </c:pt>
                <c:pt idx="1039">
                  <c:v>1.47787</c:v>
                </c:pt>
                <c:pt idx="1040">
                  <c:v>4.7172000000000001</c:v>
                </c:pt>
                <c:pt idx="1041">
                  <c:v>18.478000000000002</c:v>
                </c:pt>
                <c:pt idx="1042">
                  <c:v>33.887799999999999</c:v>
                </c:pt>
                <c:pt idx="1043">
                  <c:v>9.6395999999999996E-2</c:v>
                </c:pt>
                <c:pt idx="1044">
                  <c:v>0.17688799999999999</c:v>
                </c:pt>
                <c:pt idx="1045">
                  <c:v>6.0162E-2</c:v>
                </c:pt>
                <c:pt idx="1046">
                  <c:v>0.15232599999999999</c:v>
                </c:pt>
                <c:pt idx="1047">
                  <c:v>8.1542100000000006E-2</c:v>
                </c:pt>
                <c:pt idx="1048">
                  <c:v>0.18951699999999999</c:v>
                </c:pt>
                <c:pt idx="1049">
                  <c:v>0.116899</c:v>
                </c:pt>
                <c:pt idx="1050">
                  <c:v>0.10451299999999999</c:v>
                </c:pt>
                <c:pt idx="1051">
                  <c:v>0.11196399999999999</c:v>
                </c:pt>
                <c:pt idx="1052">
                  <c:v>1.6810099999999999</c:v>
                </c:pt>
                <c:pt idx="1053">
                  <c:v>24.328099999999999</c:v>
                </c:pt>
                <c:pt idx="1054">
                  <c:v>2.9375499999999999E-2</c:v>
                </c:pt>
                <c:pt idx="1055">
                  <c:v>0.151728</c:v>
                </c:pt>
                <c:pt idx="1056">
                  <c:v>75.181200000000004</c:v>
                </c:pt>
                <c:pt idx="1057">
                  <c:v>0.19825200000000001</c:v>
                </c:pt>
                <c:pt idx="1058">
                  <c:v>7.3123099999999998E-3</c:v>
                </c:pt>
                <c:pt idx="1059">
                  <c:v>0.52620500000000003</c:v>
                </c:pt>
                <c:pt idx="1060">
                  <c:v>63.9788</c:v>
                </c:pt>
                <c:pt idx="1061">
                  <c:v>0.392152</c:v>
                </c:pt>
                <c:pt idx="1062">
                  <c:v>0.99801499999999999</c:v>
                </c:pt>
                <c:pt idx="1063">
                  <c:v>0.21687600000000001</c:v>
                </c:pt>
                <c:pt idx="1064">
                  <c:v>1.619E-2</c:v>
                </c:pt>
                <c:pt idx="1065">
                  <c:v>25.919799999999999</c:v>
                </c:pt>
                <c:pt idx="1066">
                  <c:v>5.7524899999999997E-2</c:v>
                </c:pt>
                <c:pt idx="1067">
                  <c:v>1.4882100000000001E-2</c:v>
                </c:pt>
                <c:pt idx="1068">
                  <c:v>3.3817100000000003E-2</c:v>
                </c:pt>
                <c:pt idx="1069">
                  <c:v>0.27746799999999999</c:v>
                </c:pt>
                <c:pt idx="1070">
                  <c:v>0.33273599999999998</c:v>
                </c:pt>
                <c:pt idx="1071">
                  <c:v>1.69629E-2</c:v>
                </c:pt>
                <c:pt idx="1072">
                  <c:v>2.2693999999999999E-2</c:v>
                </c:pt>
                <c:pt idx="1073">
                  <c:v>9.0360999999999997E-2</c:v>
                </c:pt>
                <c:pt idx="1074">
                  <c:v>2.40871E-2</c:v>
                </c:pt>
                <c:pt idx="1075">
                  <c:v>15.4414</c:v>
                </c:pt>
                <c:pt idx="1076">
                  <c:v>7.1403699999999999</c:v>
                </c:pt>
                <c:pt idx="1077">
                  <c:v>1.05995E-2</c:v>
                </c:pt>
                <c:pt idx="1078">
                  <c:v>0.118543</c:v>
                </c:pt>
                <c:pt idx="1079">
                  <c:v>0.69708899999999996</c:v>
                </c:pt>
                <c:pt idx="1080">
                  <c:v>0.33319799999999999</c:v>
                </c:pt>
                <c:pt idx="1081">
                  <c:v>75.161699999999996</c:v>
                </c:pt>
                <c:pt idx="1082">
                  <c:v>1.6497599999999999</c:v>
                </c:pt>
                <c:pt idx="1083">
                  <c:v>0.116648</c:v>
                </c:pt>
                <c:pt idx="1084">
                  <c:v>0.33662199999999998</c:v>
                </c:pt>
                <c:pt idx="1085">
                  <c:v>2.1513500000000001E-2</c:v>
                </c:pt>
                <c:pt idx="1086">
                  <c:v>2.6904499999999998</c:v>
                </c:pt>
                <c:pt idx="1087">
                  <c:v>0.48310999999999998</c:v>
                </c:pt>
                <c:pt idx="1088">
                  <c:v>0.47492000000000001</c:v>
                </c:pt>
                <c:pt idx="1089">
                  <c:v>0.133191</c:v>
                </c:pt>
                <c:pt idx="1090">
                  <c:v>0.116825</c:v>
                </c:pt>
                <c:pt idx="1091">
                  <c:v>0.29898200000000003</c:v>
                </c:pt>
                <c:pt idx="1092">
                  <c:v>0.29574800000000001</c:v>
                </c:pt>
                <c:pt idx="1093">
                  <c:v>0.80536200000000002</c:v>
                </c:pt>
                <c:pt idx="1094">
                  <c:v>1.58731</c:v>
                </c:pt>
                <c:pt idx="1095">
                  <c:v>0.15268699999999999</c:v>
                </c:pt>
                <c:pt idx="1096">
                  <c:v>0.935921</c:v>
                </c:pt>
                <c:pt idx="1097">
                  <c:v>14.3361</c:v>
                </c:pt>
                <c:pt idx="1098">
                  <c:v>4.52561E-2</c:v>
                </c:pt>
                <c:pt idx="1099">
                  <c:v>0.136041</c:v>
                </c:pt>
                <c:pt idx="1100">
                  <c:v>0.288962</c:v>
                </c:pt>
                <c:pt idx="1101">
                  <c:v>120.774</c:v>
                </c:pt>
                <c:pt idx="1102">
                  <c:v>29.190200000000001</c:v>
                </c:pt>
                <c:pt idx="1103">
                  <c:v>0.15753800000000001</c:v>
                </c:pt>
                <c:pt idx="1104">
                  <c:v>0.11612599999999999</c:v>
                </c:pt>
                <c:pt idx="1105">
                  <c:v>0.30538399999999999</c:v>
                </c:pt>
                <c:pt idx="1106">
                  <c:v>6.52533E-2</c:v>
                </c:pt>
                <c:pt idx="1107">
                  <c:v>0.36676799999999998</c:v>
                </c:pt>
                <c:pt idx="1108">
                  <c:v>9.1496999999999998E-4</c:v>
                </c:pt>
                <c:pt idx="1109">
                  <c:v>4.4242900000000002E-2</c:v>
                </c:pt>
                <c:pt idx="1110">
                  <c:v>5.4585100000000004</c:v>
                </c:pt>
                <c:pt idx="1111">
                  <c:v>2.8466700000000001E-2</c:v>
                </c:pt>
                <c:pt idx="1112">
                  <c:v>0.19866</c:v>
                </c:pt>
                <c:pt idx="1113">
                  <c:v>3.96689E-2</c:v>
                </c:pt>
                <c:pt idx="1114">
                  <c:v>2.9500199999999999</c:v>
                </c:pt>
                <c:pt idx="1115">
                  <c:v>0.51912700000000001</c:v>
                </c:pt>
                <c:pt idx="1116">
                  <c:v>0.30325299999999999</c:v>
                </c:pt>
                <c:pt idx="1117">
                  <c:v>0.26055</c:v>
                </c:pt>
                <c:pt idx="1118">
                  <c:v>1.6135900000000002E-2</c:v>
                </c:pt>
                <c:pt idx="1119">
                  <c:v>0.16431599999999999</c:v>
                </c:pt>
                <c:pt idx="1120">
                  <c:v>0.106076</c:v>
                </c:pt>
                <c:pt idx="1121">
                  <c:v>16.034199999999998</c:v>
                </c:pt>
                <c:pt idx="1122">
                  <c:v>14.026400000000001</c:v>
                </c:pt>
                <c:pt idx="1123">
                  <c:v>3.3954400000000003E-2</c:v>
                </c:pt>
                <c:pt idx="1124">
                  <c:v>0.270289</c:v>
                </c:pt>
                <c:pt idx="1125">
                  <c:v>49.964300000000001</c:v>
                </c:pt>
                <c:pt idx="1126">
                  <c:v>1.11643E-2</c:v>
                </c:pt>
                <c:pt idx="1127">
                  <c:v>0.134933</c:v>
                </c:pt>
                <c:pt idx="1128">
                  <c:v>4.9466099999999999E-2</c:v>
                </c:pt>
                <c:pt idx="1129">
                  <c:v>0.21733</c:v>
                </c:pt>
                <c:pt idx="1130">
                  <c:v>0.117244</c:v>
                </c:pt>
                <c:pt idx="1131">
                  <c:v>0.32840999999999998</c:v>
                </c:pt>
                <c:pt idx="1132">
                  <c:v>0.173513</c:v>
                </c:pt>
                <c:pt idx="1133">
                  <c:v>0.173735</c:v>
                </c:pt>
                <c:pt idx="1134">
                  <c:v>5.6776799999999996</c:v>
                </c:pt>
                <c:pt idx="1135">
                  <c:v>0.131302</c:v>
                </c:pt>
                <c:pt idx="1136">
                  <c:v>0.194798</c:v>
                </c:pt>
                <c:pt idx="1137">
                  <c:v>0.29043600000000003</c:v>
                </c:pt>
                <c:pt idx="1138">
                  <c:v>5.8598499999999998E-2</c:v>
                </c:pt>
                <c:pt idx="1139">
                  <c:v>0.37493500000000002</c:v>
                </c:pt>
                <c:pt idx="1140">
                  <c:v>0.24765100000000001</c:v>
                </c:pt>
                <c:pt idx="1141">
                  <c:v>0.36156500000000003</c:v>
                </c:pt>
                <c:pt idx="1142">
                  <c:v>0.70879899999999996</c:v>
                </c:pt>
                <c:pt idx="1143">
                  <c:v>6.1089500000000001</c:v>
                </c:pt>
                <c:pt idx="1144">
                  <c:v>0.217197</c:v>
                </c:pt>
                <c:pt idx="1145">
                  <c:v>0.13061200000000001</c:v>
                </c:pt>
                <c:pt idx="1146">
                  <c:v>36.788699999999999</c:v>
                </c:pt>
                <c:pt idx="1147">
                  <c:v>3.3148499999999999</c:v>
                </c:pt>
                <c:pt idx="1148">
                  <c:v>0.184057</c:v>
                </c:pt>
                <c:pt idx="1149">
                  <c:v>2.2516599999999999E-3</c:v>
                </c:pt>
                <c:pt idx="1150">
                  <c:v>9.6714099999999997E-2</c:v>
                </c:pt>
                <c:pt idx="1151">
                  <c:v>10.2021</c:v>
                </c:pt>
                <c:pt idx="1152">
                  <c:v>0.45881899999999998</c:v>
                </c:pt>
                <c:pt idx="1153">
                  <c:v>70.653999999999996</c:v>
                </c:pt>
                <c:pt idx="1154">
                  <c:v>7.4070999999999998E-2</c:v>
                </c:pt>
                <c:pt idx="1155">
                  <c:v>41.594299999999997</c:v>
                </c:pt>
                <c:pt idx="1156">
                  <c:v>1.24574E-2</c:v>
                </c:pt>
                <c:pt idx="1157">
                  <c:v>5.6699800000000002E-2</c:v>
                </c:pt>
                <c:pt idx="1158">
                  <c:v>19.4133</c:v>
                </c:pt>
                <c:pt idx="1159">
                  <c:v>0.107474</c:v>
                </c:pt>
                <c:pt idx="1160">
                  <c:v>6.8683800000000003E-2</c:v>
                </c:pt>
                <c:pt idx="1161">
                  <c:v>4.11832E-3</c:v>
                </c:pt>
                <c:pt idx="1162">
                  <c:v>4.8719600000000002E-2</c:v>
                </c:pt>
                <c:pt idx="1163">
                  <c:v>0.144597</c:v>
                </c:pt>
                <c:pt idx="1164">
                  <c:v>1.7067099999999999</c:v>
                </c:pt>
                <c:pt idx="1165">
                  <c:v>9.5954800000000007E-2</c:v>
                </c:pt>
                <c:pt idx="1166">
                  <c:v>7.2614499999999998E-2</c:v>
                </c:pt>
                <c:pt idx="1167">
                  <c:v>0.51607400000000003</c:v>
                </c:pt>
                <c:pt idx="1168">
                  <c:v>2.69561E-2</c:v>
                </c:pt>
                <c:pt idx="1169">
                  <c:v>27.231300000000001</c:v>
                </c:pt>
                <c:pt idx="1170">
                  <c:v>3.5104099999999999E-2</c:v>
                </c:pt>
                <c:pt idx="1171">
                  <c:v>7.16392E-2</c:v>
                </c:pt>
                <c:pt idx="1172">
                  <c:v>8.6604100000000003E-3</c:v>
                </c:pt>
                <c:pt idx="1173">
                  <c:v>0.105388</c:v>
                </c:pt>
                <c:pt idx="1174">
                  <c:v>0.179538</c:v>
                </c:pt>
                <c:pt idx="1175">
                  <c:v>6.4393800000000001E-2</c:v>
                </c:pt>
                <c:pt idx="1176">
                  <c:v>0.80337599999999998</c:v>
                </c:pt>
                <c:pt idx="1177">
                  <c:v>8.8414599999999996E-2</c:v>
                </c:pt>
                <c:pt idx="1178">
                  <c:v>0.149779</c:v>
                </c:pt>
                <c:pt idx="1179">
                  <c:v>29.0562</c:v>
                </c:pt>
                <c:pt idx="1180">
                  <c:v>0.17572399999999999</c:v>
                </c:pt>
                <c:pt idx="1181">
                  <c:v>9.1735299999999995</c:v>
                </c:pt>
                <c:pt idx="1182">
                  <c:v>9.2371200000000001E-2</c:v>
                </c:pt>
                <c:pt idx="1183">
                  <c:v>0.13656199999999999</c:v>
                </c:pt>
                <c:pt idx="1184">
                  <c:v>0.61471100000000001</c:v>
                </c:pt>
                <c:pt idx="1185">
                  <c:v>0.179977</c:v>
                </c:pt>
                <c:pt idx="1186">
                  <c:v>6.2577699999999998</c:v>
                </c:pt>
                <c:pt idx="1187">
                  <c:v>0.100371</c:v>
                </c:pt>
                <c:pt idx="1188">
                  <c:v>0.140015</c:v>
                </c:pt>
                <c:pt idx="1189">
                  <c:v>0.49283700000000003</c:v>
                </c:pt>
                <c:pt idx="1190">
                  <c:v>0.98850899999999997</c:v>
                </c:pt>
                <c:pt idx="1191">
                  <c:v>0.213619</c:v>
                </c:pt>
                <c:pt idx="1192">
                  <c:v>0.20328499999999999</c:v>
                </c:pt>
                <c:pt idx="1193">
                  <c:v>116.947</c:v>
                </c:pt>
                <c:pt idx="1194">
                  <c:v>5.39812E-2</c:v>
                </c:pt>
                <c:pt idx="1195">
                  <c:v>35.954599999999999</c:v>
                </c:pt>
                <c:pt idx="1196">
                  <c:v>0.66609600000000002</c:v>
                </c:pt>
                <c:pt idx="1197">
                  <c:v>2.6866399999999999E-2</c:v>
                </c:pt>
                <c:pt idx="1198">
                  <c:v>15.8513</c:v>
                </c:pt>
                <c:pt idx="1199">
                  <c:v>0.166936</c:v>
                </c:pt>
                <c:pt idx="1200">
                  <c:v>0.31397199999999997</c:v>
                </c:pt>
                <c:pt idx="1201">
                  <c:v>2.0765100000000002E-2</c:v>
                </c:pt>
                <c:pt idx="1202">
                  <c:v>30.972300000000001</c:v>
                </c:pt>
                <c:pt idx="1203">
                  <c:v>9.5659800000000003E-2</c:v>
                </c:pt>
                <c:pt idx="1204">
                  <c:v>6.2209500000000001E-2</c:v>
                </c:pt>
                <c:pt idx="1205">
                  <c:v>0.98663999999999996</c:v>
                </c:pt>
                <c:pt idx="1206">
                  <c:v>0.159611</c:v>
                </c:pt>
                <c:pt idx="1207">
                  <c:v>4.5934999999999997E-2</c:v>
                </c:pt>
                <c:pt idx="1208">
                  <c:v>0.36759500000000001</c:v>
                </c:pt>
                <c:pt idx="1209">
                  <c:v>11.815099999999999</c:v>
                </c:pt>
                <c:pt idx="1210">
                  <c:v>20.5105</c:v>
                </c:pt>
                <c:pt idx="1211">
                  <c:v>32.331600000000002</c:v>
                </c:pt>
                <c:pt idx="1212">
                  <c:v>1.09223</c:v>
                </c:pt>
                <c:pt idx="1213">
                  <c:v>0.11279599999999999</c:v>
                </c:pt>
                <c:pt idx="1214">
                  <c:v>0.40159600000000001</c:v>
                </c:pt>
                <c:pt idx="1215">
                  <c:v>3.0205099999999999E-2</c:v>
                </c:pt>
                <c:pt idx="1216">
                  <c:v>4.7877000000000003E-2</c:v>
                </c:pt>
                <c:pt idx="1217">
                  <c:v>1.26661</c:v>
                </c:pt>
                <c:pt idx="1218">
                  <c:v>0.91661700000000002</c:v>
                </c:pt>
                <c:pt idx="1219">
                  <c:v>0.38494</c:v>
                </c:pt>
                <c:pt idx="1220">
                  <c:v>7.6952699999999998</c:v>
                </c:pt>
                <c:pt idx="1221">
                  <c:v>3.4446400000000002E-2</c:v>
                </c:pt>
                <c:pt idx="1222">
                  <c:v>0.11004700000000001</c:v>
                </c:pt>
                <c:pt idx="1223">
                  <c:v>0.28108300000000003</c:v>
                </c:pt>
                <c:pt idx="1224">
                  <c:v>1.9114900000000001E-3</c:v>
                </c:pt>
                <c:pt idx="1225">
                  <c:v>0.196354</c:v>
                </c:pt>
                <c:pt idx="1226">
                  <c:v>9.3797000000000005E-2</c:v>
                </c:pt>
                <c:pt idx="1227">
                  <c:v>5.3644799999999999E-2</c:v>
                </c:pt>
                <c:pt idx="1228">
                  <c:v>0.70425400000000005</c:v>
                </c:pt>
                <c:pt idx="1229">
                  <c:v>5.4194800000000001E-2</c:v>
                </c:pt>
                <c:pt idx="1230">
                  <c:v>0.13200100000000001</c:v>
                </c:pt>
                <c:pt idx="1231">
                  <c:v>1.2013</c:v>
                </c:pt>
                <c:pt idx="1232">
                  <c:v>0.82179899999999995</c:v>
                </c:pt>
                <c:pt idx="1233">
                  <c:v>0.136352</c:v>
                </c:pt>
                <c:pt idx="1234">
                  <c:v>0.52076699999999998</c:v>
                </c:pt>
                <c:pt idx="1235">
                  <c:v>3.0358199999999998E-2</c:v>
                </c:pt>
                <c:pt idx="1236">
                  <c:v>4.41845E-3</c:v>
                </c:pt>
                <c:pt idx="1237">
                  <c:v>0.45343099999999997</c:v>
                </c:pt>
                <c:pt idx="1238">
                  <c:v>36.453200000000002</c:v>
                </c:pt>
                <c:pt idx="1239">
                  <c:v>0.20785600000000001</c:v>
                </c:pt>
                <c:pt idx="1240">
                  <c:v>5.53699E-2</c:v>
                </c:pt>
                <c:pt idx="1241">
                  <c:v>0.36272399999999999</c:v>
                </c:pt>
                <c:pt idx="1242">
                  <c:v>25.566299999999998</c:v>
                </c:pt>
                <c:pt idx="1243">
                  <c:v>3.09281E-2</c:v>
                </c:pt>
                <c:pt idx="1244">
                  <c:v>4.8891700000000003E-2</c:v>
                </c:pt>
                <c:pt idx="1245">
                  <c:v>111.62</c:v>
                </c:pt>
                <c:pt idx="1246">
                  <c:v>0.164406</c:v>
                </c:pt>
                <c:pt idx="1247">
                  <c:v>0.80419099999999999</c:v>
                </c:pt>
                <c:pt idx="1248">
                  <c:v>1.18671E-2</c:v>
                </c:pt>
                <c:pt idx="1249">
                  <c:v>1.5900700000000001E-3</c:v>
                </c:pt>
                <c:pt idx="1250">
                  <c:v>1.42816E-2</c:v>
                </c:pt>
                <c:pt idx="1251">
                  <c:v>0.30912400000000001</c:v>
                </c:pt>
                <c:pt idx="1252">
                  <c:v>5.2219099999999997E-2</c:v>
                </c:pt>
                <c:pt idx="1253">
                  <c:v>2.7797499999999999E-2</c:v>
                </c:pt>
                <c:pt idx="1254">
                  <c:v>8.0193100000000003E-2</c:v>
                </c:pt>
                <c:pt idx="1255">
                  <c:v>4.3959900000000003E-2</c:v>
                </c:pt>
                <c:pt idx="1256">
                  <c:v>3.63714</c:v>
                </c:pt>
                <c:pt idx="1257">
                  <c:v>10.3393</c:v>
                </c:pt>
                <c:pt idx="1258">
                  <c:v>0.149698</c:v>
                </c:pt>
                <c:pt idx="1259">
                  <c:v>7.2572999999999999E-2</c:v>
                </c:pt>
                <c:pt idx="1260">
                  <c:v>0.286632</c:v>
                </c:pt>
                <c:pt idx="1261">
                  <c:v>0.18068300000000001</c:v>
                </c:pt>
                <c:pt idx="1262">
                  <c:v>9.8825700000000002E-3</c:v>
                </c:pt>
                <c:pt idx="1263">
                  <c:v>2.9728400000000001</c:v>
                </c:pt>
                <c:pt idx="1264">
                  <c:v>17.9771</c:v>
                </c:pt>
                <c:pt idx="1265">
                  <c:v>0.52278899999999995</c:v>
                </c:pt>
                <c:pt idx="1266">
                  <c:v>0.110224</c:v>
                </c:pt>
                <c:pt idx="1267">
                  <c:v>9.4574400000000003E-2</c:v>
                </c:pt>
                <c:pt idx="1268">
                  <c:v>3.6852200000000002E-2</c:v>
                </c:pt>
                <c:pt idx="1269">
                  <c:v>10.187099999999999</c:v>
                </c:pt>
                <c:pt idx="1270">
                  <c:v>2.28574E-2</c:v>
                </c:pt>
                <c:pt idx="1271">
                  <c:v>1.2191399999999999</c:v>
                </c:pt>
                <c:pt idx="1272">
                  <c:v>9.5689399999999994E-2</c:v>
                </c:pt>
                <c:pt idx="1273">
                  <c:v>0.16572100000000001</c:v>
                </c:pt>
                <c:pt idx="1274">
                  <c:v>18.9071</c:v>
                </c:pt>
                <c:pt idx="1275">
                  <c:v>3.4973000000000001</c:v>
                </c:pt>
                <c:pt idx="1276">
                  <c:v>7.7193499999999998E-2</c:v>
                </c:pt>
                <c:pt idx="1277">
                  <c:v>24.970500000000001</c:v>
                </c:pt>
                <c:pt idx="1278">
                  <c:v>0.39733000000000002</c:v>
                </c:pt>
                <c:pt idx="1279">
                  <c:v>13.3508</c:v>
                </c:pt>
                <c:pt idx="1280">
                  <c:v>2.14903E-2</c:v>
                </c:pt>
                <c:pt idx="1281">
                  <c:v>0.33295000000000002</c:v>
                </c:pt>
                <c:pt idx="1282">
                  <c:v>0.74706099999999998</c:v>
                </c:pt>
                <c:pt idx="1283">
                  <c:v>0.593086</c:v>
                </c:pt>
                <c:pt idx="1284">
                  <c:v>7.4018799999999996E-2</c:v>
                </c:pt>
                <c:pt idx="1285">
                  <c:v>0.52542800000000001</c:v>
                </c:pt>
                <c:pt idx="1286">
                  <c:v>0.109699</c:v>
                </c:pt>
                <c:pt idx="1287">
                  <c:v>0.84670400000000001</c:v>
                </c:pt>
                <c:pt idx="1288">
                  <c:v>0.38435200000000003</c:v>
                </c:pt>
                <c:pt idx="1289">
                  <c:v>3.1822000000000003E-2</c:v>
                </c:pt>
                <c:pt idx="1290">
                  <c:v>28.01</c:v>
                </c:pt>
                <c:pt idx="1291">
                  <c:v>0.37882500000000002</c:v>
                </c:pt>
                <c:pt idx="1292">
                  <c:v>0.67397600000000002</c:v>
                </c:pt>
                <c:pt idx="1293">
                  <c:v>0.64805299999999999</c:v>
                </c:pt>
                <c:pt idx="1294">
                  <c:v>0.21819</c:v>
                </c:pt>
                <c:pt idx="1295">
                  <c:v>4.65326E-2</c:v>
                </c:pt>
                <c:pt idx="1296">
                  <c:v>2.8349599999999999E-2</c:v>
                </c:pt>
                <c:pt idx="1297">
                  <c:v>78.952200000000005</c:v>
                </c:pt>
                <c:pt idx="1298">
                  <c:v>0.802311</c:v>
                </c:pt>
                <c:pt idx="1299">
                  <c:v>50.652200000000001</c:v>
                </c:pt>
                <c:pt idx="1300">
                  <c:v>25.2988</c:v>
                </c:pt>
                <c:pt idx="1301">
                  <c:v>0.56465500000000002</c:v>
                </c:pt>
                <c:pt idx="1302">
                  <c:v>0.11529</c:v>
                </c:pt>
                <c:pt idx="1303">
                  <c:v>0.227798</c:v>
                </c:pt>
                <c:pt idx="1304">
                  <c:v>5.6023799999999999E-2</c:v>
                </c:pt>
                <c:pt idx="1305">
                  <c:v>0.228297</c:v>
                </c:pt>
                <c:pt idx="1306">
                  <c:v>0.17616799999999999</c:v>
                </c:pt>
                <c:pt idx="1307">
                  <c:v>0.97500900000000001</c:v>
                </c:pt>
                <c:pt idx="1308">
                  <c:v>28.629799999999999</c:v>
                </c:pt>
                <c:pt idx="1309">
                  <c:v>7.1461800000000006E-2</c:v>
                </c:pt>
                <c:pt idx="1310">
                  <c:v>1.63086</c:v>
                </c:pt>
                <c:pt idx="1311">
                  <c:v>0.35156399999999999</c:v>
                </c:pt>
                <c:pt idx="1312">
                  <c:v>6.9728999999999999E-2</c:v>
                </c:pt>
                <c:pt idx="1313">
                  <c:v>4.07695E-2</c:v>
                </c:pt>
                <c:pt idx="1314">
                  <c:v>40.478099999999998</c:v>
                </c:pt>
                <c:pt idx="1315">
                  <c:v>0.78216200000000002</c:v>
                </c:pt>
                <c:pt idx="1316">
                  <c:v>3.7265100000000002E-2</c:v>
                </c:pt>
                <c:pt idx="1317">
                  <c:v>1.1792899999999999E-3</c:v>
                </c:pt>
                <c:pt idx="1318">
                  <c:v>56.592300000000002</c:v>
                </c:pt>
                <c:pt idx="1319">
                  <c:v>6.7009600000000002E-2</c:v>
                </c:pt>
                <c:pt idx="1320">
                  <c:v>0.36954199999999998</c:v>
                </c:pt>
                <c:pt idx="1321">
                  <c:v>0.14973600000000001</c:v>
                </c:pt>
                <c:pt idx="1322">
                  <c:v>6.8174200000000003</c:v>
                </c:pt>
                <c:pt idx="1323">
                  <c:v>51.858600000000003</c:v>
                </c:pt>
                <c:pt idx="1324">
                  <c:v>0.24176300000000001</c:v>
                </c:pt>
                <c:pt idx="1325">
                  <c:v>84.042199999999994</c:v>
                </c:pt>
                <c:pt idx="1326">
                  <c:v>5.4402399999999997E-2</c:v>
                </c:pt>
                <c:pt idx="1327">
                  <c:v>2.9428599999999999E-2</c:v>
                </c:pt>
                <c:pt idx="1328">
                  <c:v>0.15012800000000001</c:v>
                </c:pt>
                <c:pt idx="1329">
                  <c:v>0.60814500000000005</c:v>
                </c:pt>
                <c:pt idx="1330">
                  <c:v>0.53788800000000003</c:v>
                </c:pt>
                <c:pt idx="1331">
                  <c:v>1.17153</c:v>
                </c:pt>
                <c:pt idx="1332">
                  <c:v>0.51771199999999995</c:v>
                </c:pt>
                <c:pt idx="1333">
                  <c:v>4.8202100000000001E-3</c:v>
                </c:pt>
                <c:pt idx="1334">
                  <c:v>3.86389E-3</c:v>
                </c:pt>
                <c:pt idx="1335">
                  <c:v>0.30579699999999999</c:v>
                </c:pt>
                <c:pt idx="1336">
                  <c:v>3.0563E-2</c:v>
                </c:pt>
                <c:pt idx="1337">
                  <c:v>0.393432</c:v>
                </c:pt>
                <c:pt idx="1338">
                  <c:v>0.135181</c:v>
                </c:pt>
                <c:pt idx="1339">
                  <c:v>1.7690899999999999E-2</c:v>
                </c:pt>
                <c:pt idx="1340">
                  <c:v>0.43173400000000001</c:v>
                </c:pt>
                <c:pt idx="1341">
                  <c:v>1.1828099999999999</c:v>
                </c:pt>
                <c:pt idx="1342">
                  <c:v>0.120877</c:v>
                </c:pt>
                <c:pt idx="1343">
                  <c:v>34.075800000000001</c:v>
                </c:pt>
                <c:pt idx="1344">
                  <c:v>8.0101800000000001E-2</c:v>
                </c:pt>
                <c:pt idx="1345">
                  <c:v>3.0351699999999999E-2</c:v>
                </c:pt>
                <c:pt idx="1346">
                  <c:v>3.2398400000000001E-2</c:v>
                </c:pt>
                <c:pt idx="1347">
                  <c:v>8.8037299999999999E-2</c:v>
                </c:pt>
                <c:pt idx="1348">
                  <c:v>6.2218599999999999E-2</c:v>
                </c:pt>
                <c:pt idx="1349">
                  <c:v>0.191085</c:v>
                </c:pt>
                <c:pt idx="1350">
                  <c:v>0.22107399999999999</c:v>
                </c:pt>
                <c:pt idx="1351">
                  <c:v>0.50083699999999998</c:v>
                </c:pt>
                <c:pt idx="1352">
                  <c:v>0.194103</c:v>
                </c:pt>
                <c:pt idx="1353">
                  <c:v>0.24871299999999999</c:v>
                </c:pt>
                <c:pt idx="1354">
                  <c:v>0.21076500000000001</c:v>
                </c:pt>
                <c:pt idx="1355">
                  <c:v>11.0427</c:v>
                </c:pt>
                <c:pt idx="1356">
                  <c:v>6.5054500000000001E-2</c:v>
                </c:pt>
                <c:pt idx="1357">
                  <c:v>0.14388100000000001</c:v>
                </c:pt>
                <c:pt idx="1358">
                  <c:v>39.139800000000001</c:v>
                </c:pt>
                <c:pt idx="1359">
                  <c:v>2.7846900000000001E-2</c:v>
                </c:pt>
                <c:pt idx="1360">
                  <c:v>38.561500000000002</c:v>
                </c:pt>
                <c:pt idx="1361">
                  <c:v>0.17017299999999999</c:v>
                </c:pt>
                <c:pt idx="1362">
                  <c:v>0.422759</c:v>
                </c:pt>
                <c:pt idx="1363">
                  <c:v>1.17594E-2</c:v>
                </c:pt>
                <c:pt idx="1364">
                  <c:v>0.205372</c:v>
                </c:pt>
                <c:pt idx="1365">
                  <c:v>12.154199999999999</c:v>
                </c:pt>
                <c:pt idx="1366">
                  <c:v>0.57688099999999998</c:v>
                </c:pt>
                <c:pt idx="1367">
                  <c:v>6.2934199999999996E-2</c:v>
                </c:pt>
                <c:pt idx="1368">
                  <c:v>0.104324</c:v>
                </c:pt>
                <c:pt idx="1369">
                  <c:v>7.5909799999999998E-3</c:v>
                </c:pt>
                <c:pt idx="1370">
                  <c:v>5.6028500000000001</c:v>
                </c:pt>
                <c:pt idx="1371">
                  <c:v>3.2282999999999999E-2</c:v>
                </c:pt>
                <c:pt idx="1372">
                  <c:v>1.11766E-2</c:v>
                </c:pt>
                <c:pt idx="1373">
                  <c:v>2.1336500000000001E-2</c:v>
                </c:pt>
                <c:pt idx="1374">
                  <c:v>3.1989999999999998E-2</c:v>
                </c:pt>
                <c:pt idx="1375">
                  <c:v>6.2398499999999999E-3</c:v>
                </c:pt>
                <c:pt idx="1376">
                  <c:v>7.6790200000000004</c:v>
                </c:pt>
                <c:pt idx="1377">
                  <c:v>0.31232399999999999</c:v>
                </c:pt>
                <c:pt idx="1378">
                  <c:v>0.31082900000000002</c:v>
                </c:pt>
                <c:pt idx="1379">
                  <c:v>0.180835</c:v>
                </c:pt>
                <c:pt idx="1380">
                  <c:v>43.843400000000003</c:v>
                </c:pt>
                <c:pt idx="1381">
                  <c:v>6.1135099999999998E-2</c:v>
                </c:pt>
                <c:pt idx="1382">
                  <c:v>0.39051400000000003</c:v>
                </c:pt>
                <c:pt idx="1383">
                  <c:v>0.11783299999999999</c:v>
                </c:pt>
                <c:pt idx="1384">
                  <c:v>2.0746500000000001</c:v>
                </c:pt>
                <c:pt idx="1385">
                  <c:v>0.70837000000000006</c:v>
                </c:pt>
                <c:pt idx="1386">
                  <c:v>3.7715699999999998E-2</c:v>
                </c:pt>
                <c:pt idx="1387">
                  <c:v>0.42263299999999998</c:v>
                </c:pt>
                <c:pt idx="1388">
                  <c:v>2.7147299999999998E-3</c:v>
                </c:pt>
                <c:pt idx="1389">
                  <c:v>0.47132299999999999</c:v>
                </c:pt>
                <c:pt idx="1390">
                  <c:v>1.37544E-2</c:v>
                </c:pt>
                <c:pt idx="1391">
                  <c:v>5.0161299999999999E-2</c:v>
                </c:pt>
                <c:pt idx="1392">
                  <c:v>2.4907200000000001E-2</c:v>
                </c:pt>
                <c:pt idx="1393">
                  <c:v>0.25783699999999998</c:v>
                </c:pt>
                <c:pt idx="1394">
                  <c:v>0.343642</c:v>
                </c:pt>
                <c:pt idx="1395">
                  <c:v>1.3721000000000001</c:v>
                </c:pt>
                <c:pt idx="1396">
                  <c:v>0.227189</c:v>
                </c:pt>
                <c:pt idx="1397">
                  <c:v>0.128803</c:v>
                </c:pt>
                <c:pt idx="1398">
                  <c:v>0.339617</c:v>
                </c:pt>
                <c:pt idx="1399">
                  <c:v>0.59122699999999995</c:v>
                </c:pt>
                <c:pt idx="1400">
                  <c:v>43.366999999999997</c:v>
                </c:pt>
                <c:pt idx="1401">
                  <c:v>5.6577700000000002E-2</c:v>
                </c:pt>
                <c:pt idx="1402">
                  <c:v>0.37735200000000002</c:v>
                </c:pt>
                <c:pt idx="1403">
                  <c:v>22.9894</c:v>
                </c:pt>
                <c:pt idx="1404">
                  <c:v>0.186117</c:v>
                </c:pt>
                <c:pt idx="1405">
                  <c:v>1.9597099999999999E-2</c:v>
                </c:pt>
                <c:pt idx="1406">
                  <c:v>0.18493200000000001</c:v>
                </c:pt>
                <c:pt idx="1407">
                  <c:v>0.18163599999999999</c:v>
                </c:pt>
                <c:pt idx="1408">
                  <c:v>0.17467099999999999</c:v>
                </c:pt>
                <c:pt idx="1409">
                  <c:v>3.1739999999999997E-2</c:v>
                </c:pt>
                <c:pt idx="1410">
                  <c:v>0.19317100000000001</c:v>
                </c:pt>
                <c:pt idx="1411">
                  <c:v>0.66807300000000003</c:v>
                </c:pt>
                <c:pt idx="1412">
                  <c:v>7.3928899999999996E-4</c:v>
                </c:pt>
                <c:pt idx="1413">
                  <c:v>0.279891</c:v>
                </c:pt>
                <c:pt idx="1414">
                  <c:v>4.05545E-2</c:v>
                </c:pt>
                <c:pt idx="1415">
                  <c:v>1.8867399999999999E-2</c:v>
                </c:pt>
                <c:pt idx="1416">
                  <c:v>6.5201999999999996E-2</c:v>
                </c:pt>
                <c:pt idx="1417">
                  <c:v>0.237736</c:v>
                </c:pt>
                <c:pt idx="1418">
                  <c:v>67.912800000000004</c:v>
                </c:pt>
                <c:pt idx="1419">
                  <c:v>3.9948900000000002E-2</c:v>
                </c:pt>
                <c:pt idx="1420">
                  <c:v>5.0336699999999998E-2</c:v>
                </c:pt>
                <c:pt idx="1421">
                  <c:v>0.145005</c:v>
                </c:pt>
                <c:pt idx="1422">
                  <c:v>0.25720500000000002</c:v>
                </c:pt>
                <c:pt idx="1423">
                  <c:v>0.63422400000000001</c:v>
                </c:pt>
                <c:pt idx="1424">
                  <c:v>100.61499999999999</c:v>
                </c:pt>
                <c:pt idx="1425">
                  <c:v>7.2151599999999996E-2</c:v>
                </c:pt>
                <c:pt idx="1426">
                  <c:v>0.162605</c:v>
                </c:pt>
                <c:pt idx="1427">
                  <c:v>1.07744</c:v>
                </c:pt>
                <c:pt idx="1428">
                  <c:v>6.7439799999999996</c:v>
                </c:pt>
                <c:pt idx="1429">
                  <c:v>0.27727400000000002</c:v>
                </c:pt>
                <c:pt idx="1430">
                  <c:v>0.97425600000000001</c:v>
                </c:pt>
                <c:pt idx="1431">
                  <c:v>0.170074</c:v>
                </c:pt>
                <c:pt idx="1432">
                  <c:v>0.767154</c:v>
                </c:pt>
                <c:pt idx="1433">
                  <c:v>2.8952100000000001E-2</c:v>
                </c:pt>
                <c:pt idx="1434">
                  <c:v>5.72647E-3</c:v>
                </c:pt>
                <c:pt idx="1435">
                  <c:v>2.9946299999999999E-2</c:v>
                </c:pt>
                <c:pt idx="1436">
                  <c:v>7.5712799999999997E-2</c:v>
                </c:pt>
                <c:pt idx="1437">
                  <c:v>1.5696099999999999</c:v>
                </c:pt>
                <c:pt idx="1438">
                  <c:v>0.117691</c:v>
                </c:pt>
                <c:pt idx="1439">
                  <c:v>4.6174600000000003E-2</c:v>
                </c:pt>
                <c:pt idx="1440">
                  <c:v>1.25197</c:v>
                </c:pt>
                <c:pt idx="1441">
                  <c:v>0.78051199999999998</c:v>
                </c:pt>
                <c:pt idx="1442">
                  <c:v>2.1468399999999999E-2</c:v>
                </c:pt>
                <c:pt idx="1443">
                  <c:v>0.10201200000000001</c:v>
                </c:pt>
                <c:pt idx="1444">
                  <c:v>0.43511699999999998</c:v>
                </c:pt>
                <c:pt idx="1445">
                  <c:v>0.75554200000000005</c:v>
                </c:pt>
                <c:pt idx="1446">
                  <c:v>44.247199999999999</c:v>
                </c:pt>
                <c:pt idx="1447">
                  <c:v>0.21893399999999999</c:v>
                </c:pt>
                <c:pt idx="1448">
                  <c:v>0.104446</c:v>
                </c:pt>
                <c:pt idx="1449">
                  <c:v>0.803894</c:v>
                </c:pt>
                <c:pt idx="1450">
                  <c:v>6.0259699999999999E-2</c:v>
                </c:pt>
                <c:pt idx="1451">
                  <c:v>0.434502</c:v>
                </c:pt>
                <c:pt idx="1452">
                  <c:v>6.1140600000000003E-2</c:v>
                </c:pt>
                <c:pt idx="1453">
                  <c:v>0.26906200000000002</c:v>
                </c:pt>
                <c:pt idx="1454">
                  <c:v>1.0064200000000001E-2</c:v>
                </c:pt>
                <c:pt idx="1455">
                  <c:v>0.30522100000000002</c:v>
                </c:pt>
                <c:pt idx="1456">
                  <c:v>34.836799999999997</c:v>
                </c:pt>
                <c:pt idx="1457">
                  <c:v>0.50385000000000002</c:v>
                </c:pt>
                <c:pt idx="1458">
                  <c:v>6.4446900000000001E-2</c:v>
                </c:pt>
                <c:pt idx="1459">
                  <c:v>0.13488700000000001</c:v>
                </c:pt>
                <c:pt idx="1460">
                  <c:v>0.163711</c:v>
                </c:pt>
                <c:pt idx="1461">
                  <c:v>9.6630199999999999E-2</c:v>
                </c:pt>
                <c:pt idx="1462">
                  <c:v>0.16897499999999999</c:v>
                </c:pt>
                <c:pt idx="1463">
                  <c:v>1.9313899999999998E-2</c:v>
                </c:pt>
                <c:pt idx="1464">
                  <c:v>3.1463999999999999E-2</c:v>
                </c:pt>
                <c:pt idx="1465">
                  <c:v>0.148202</c:v>
                </c:pt>
                <c:pt idx="1466">
                  <c:v>1.8503599999999999E-2</c:v>
                </c:pt>
                <c:pt idx="1467">
                  <c:v>0.45800000000000002</c:v>
                </c:pt>
                <c:pt idx="1468">
                  <c:v>3.8053900000000002E-2</c:v>
                </c:pt>
                <c:pt idx="1469">
                  <c:v>32.543799999999997</c:v>
                </c:pt>
                <c:pt idx="1470">
                  <c:v>0.54487399999999997</c:v>
                </c:pt>
                <c:pt idx="1471">
                  <c:v>9.1067800000000005</c:v>
                </c:pt>
                <c:pt idx="1472">
                  <c:v>0.32090299999999999</c:v>
                </c:pt>
                <c:pt idx="1473">
                  <c:v>6.6263500000000003E-2</c:v>
                </c:pt>
                <c:pt idx="1474">
                  <c:v>1.49193</c:v>
                </c:pt>
                <c:pt idx="1475">
                  <c:v>15.950900000000001</c:v>
                </c:pt>
                <c:pt idx="1476">
                  <c:v>2.7305400000000001E-2</c:v>
                </c:pt>
                <c:pt idx="1477">
                  <c:v>1.2872300000000001</c:v>
                </c:pt>
                <c:pt idx="1478">
                  <c:v>0.419462</c:v>
                </c:pt>
                <c:pt idx="1479">
                  <c:v>8.5500699999999999E-2</c:v>
                </c:pt>
                <c:pt idx="1480">
                  <c:v>0.130942</c:v>
                </c:pt>
                <c:pt idx="1481">
                  <c:v>8.1237500000000004E-2</c:v>
                </c:pt>
                <c:pt idx="1482">
                  <c:v>7.7840199999999998E-2</c:v>
                </c:pt>
                <c:pt idx="1483">
                  <c:v>0.57328199999999996</c:v>
                </c:pt>
                <c:pt idx="1484">
                  <c:v>15.795400000000001</c:v>
                </c:pt>
                <c:pt idx="1485">
                  <c:v>0.34026099999999998</c:v>
                </c:pt>
                <c:pt idx="1486">
                  <c:v>0.11100400000000001</c:v>
                </c:pt>
                <c:pt idx="1487">
                  <c:v>5.8338399999999999E-2</c:v>
                </c:pt>
                <c:pt idx="1488">
                  <c:v>0.300456</c:v>
                </c:pt>
                <c:pt idx="1489">
                  <c:v>0.32401099999999999</c:v>
                </c:pt>
                <c:pt idx="1490">
                  <c:v>0.65557399999999999</c:v>
                </c:pt>
                <c:pt idx="1491">
                  <c:v>30.7042</c:v>
                </c:pt>
                <c:pt idx="1492">
                  <c:v>101.00700000000001</c:v>
                </c:pt>
                <c:pt idx="1493">
                  <c:v>0.301172</c:v>
                </c:pt>
                <c:pt idx="1494">
                  <c:v>0.32467400000000002</c:v>
                </c:pt>
                <c:pt idx="1495">
                  <c:v>1.84728</c:v>
                </c:pt>
                <c:pt idx="1496">
                  <c:v>3.9844499999999998E-2</c:v>
                </c:pt>
                <c:pt idx="1497">
                  <c:v>0.42776700000000001</c:v>
                </c:pt>
                <c:pt idx="1498">
                  <c:v>6.6935900000000007E-2</c:v>
                </c:pt>
                <c:pt idx="1499">
                  <c:v>0.33807100000000001</c:v>
                </c:pt>
                <c:pt idx="1500">
                  <c:v>0.22234400000000001</c:v>
                </c:pt>
                <c:pt idx="1501">
                  <c:v>0.13101199999999999</c:v>
                </c:pt>
                <c:pt idx="1502">
                  <c:v>8.7797600000000003E-2</c:v>
                </c:pt>
                <c:pt idx="1503">
                  <c:v>5.3630700000000003E-2</c:v>
                </c:pt>
                <c:pt idx="1504">
                  <c:v>0.60433999999999999</c:v>
                </c:pt>
                <c:pt idx="1505">
                  <c:v>0.115777</c:v>
                </c:pt>
                <c:pt idx="1506">
                  <c:v>0.77637999999999996</c:v>
                </c:pt>
                <c:pt idx="1507">
                  <c:v>0.53563799999999995</c:v>
                </c:pt>
                <c:pt idx="1508">
                  <c:v>0.134905</c:v>
                </c:pt>
                <c:pt idx="1509">
                  <c:v>0.20224700000000001</c:v>
                </c:pt>
                <c:pt idx="1510">
                  <c:v>0.34015899999999999</c:v>
                </c:pt>
                <c:pt idx="1511">
                  <c:v>0.264598</c:v>
                </c:pt>
                <c:pt idx="1512">
                  <c:v>0.175598</c:v>
                </c:pt>
                <c:pt idx="1513">
                  <c:v>20.153400000000001</c:v>
                </c:pt>
                <c:pt idx="1514">
                  <c:v>39.929099999999998</c:v>
                </c:pt>
                <c:pt idx="1515">
                  <c:v>35.057699999999997</c:v>
                </c:pt>
                <c:pt idx="1516">
                  <c:v>1.133E-2</c:v>
                </c:pt>
                <c:pt idx="1517">
                  <c:v>6.6484899999999998</c:v>
                </c:pt>
                <c:pt idx="1518">
                  <c:v>0.17355300000000001</c:v>
                </c:pt>
                <c:pt idx="1519">
                  <c:v>0.44731599999999999</c:v>
                </c:pt>
                <c:pt idx="1520">
                  <c:v>19.817900000000002</c:v>
                </c:pt>
                <c:pt idx="1521">
                  <c:v>0.49801499999999999</c:v>
                </c:pt>
                <c:pt idx="1522">
                  <c:v>0.159993</c:v>
                </c:pt>
                <c:pt idx="1523">
                  <c:v>7.1244100000000005E-2</c:v>
                </c:pt>
                <c:pt idx="1524">
                  <c:v>2.92252E-2</c:v>
                </c:pt>
                <c:pt idx="1525">
                  <c:v>0.45524300000000001</c:v>
                </c:pt>
                <c:pt idx="1526">
                  <c:v>0.108541</c:v>
                </c:pt>
                <c:pt idx="1527">
                  <c:v>5.4012399999999999E-3</c:v>
                </c:pt>
                <c:pt idx="1528">
                  <c:v>32.757300000000001</c:v>
                </c:pt>
                <c:pt idx="1529">
                  <c:v>0.56980200000000003</c:v>
                </c:pt>
                <c:pt idx="1530">
                  <c:v>0.16677400000000001</c:v>
                </c:pt>
                <c:pt idx="1531">
                  <c:v>16.93</c:v>
                </c:pt>
                <c:pt idx="1532">
                  <c:v>3.3594400000000002</c:v>
                </c:pt>
                <c:pt idx="1533">
                  <c:v>1.03199</c:v>
                </c:pt>
                <c:pt idx="1534">
                  <c:v>0.140094</c:v>
                </c:pt>
                <c:pt idx="1535">
                  <c:v>16.383199999999999</c:v>
                </c:pt>
                <c:pt idx="1536">
                  <c:v>5.3678299999999998E-2</c:v>
                </c:pt>
                <c:pt idx="1537">
                  <c:v>1.3503799999999999</c:v>
                </c:pt>
                <c:pt idx="1538">
                  <c:v>2.22375E-2</c:v>
                </c:pt>
                <c:pt idx="1539">
                  <c:v>0.22989000000000001</c:v>
                </c:pt>
                <c:pt idx="1540">
                  <c:v>2.6305499999999999E-2</c:v>
                </c:pt>
                <c:pt idx="1541">
                  <c:v>0.37235099999999999</c:v>
                </c:pt>
                <c:pt idx="1542">
                  <c:v>0.98447899999999999</c:v>
                </c:pt>
                <c:pt idx="1543">
                  <c:v>5.02265E-3</c:v>
                </c:pt>
                <c:pt idx="1544">
                  <c:v>8.0711099999999994E-3</c:v>
                </c:pt>
                <c:pt idx="1545">
                  <c:v>0.35764400000000002</c:v>
                </c:pt>
                <c:pt idx="1546">
                  <c:v>0.14676700000000001</c:v>
                </c:pt>
                <c:pt idx="1547">
                  <c:v>0.371064</c:v>
                </c:pt>
                <c:pt idx="1548">
                  <c:v>1.0415399999999999</c:v>
                </c:pt>
                <c:pt idx="1549">
                  <c:v>3.40443E-2</c:v>
                </c:pt>
                <c:pt idx="1550">
                  <c:v>0.82042099999999996</c:v>
                </c:pt>
                <c:pt idx="1551">
                  <c:v>5.2063699999999997E-2</c:v>
                </c:pt>
                <c:pt idx="1552">
                  <c:v>1.60823</c:v>
                </c:pt>
                <c:pt idx="1553">
                  <c:v>0.13028899999999999</c:v>
                </c:pt>
                <c:pt idx="1554">
                  <c:v>0.16705500000000001</c:v>
                </c:pt>
                <c:pt idx="1555">
                  <c:v>0.85417799999999999</c:v>
                </c:pt>
                <c:pt idx="1556">
                  <c:v>0.49740499999999999</c:v>
                </c:pt>
                <c:pt idx="1557">
                  <c:v>6.7673700000000003E-2</c:v>
                </c:pt>
                <c:pt idx="1558">
                  <c:v>3.7007699999999999E-3</c:v>
                </c:pt>
                <c:pt idx="1559">
                  <c:v>0.18695999999999999</c:v>
                </c:pt>
                <c:pt idx="1560">
                  <c:v>0.34034599999999998</c:v>
                </c:pt>
                <c:pt idx="1561">
                  <c:v>0.37676500000000002</c:v>
                </c:pt>
                <c:pt idx="1562">
                  <c:v>0.248642</c:v>
                </c:pt>
                <c:pt idx="1563">
                  <c:v>0.26058799999999999</c:v>
                </c:pt>
                <c:pt idx="1564">
                  <c:v>1.0869599999999999</c:v>
                </c:pt>
                <c:pt idx="1565">
                  <c:v>0.76603299999999996</c:v>
                </c:pt>
                <c:pt idx="1566">
                  <c:v>0.41255199999999997</c:v>
                </c:pt>
                <c:pt idx="1567">
                  <c:v>1.827</c:v>
                </c:pt>
                <c:pt idx="1568">
                  <c:v>1.9741100000000001E-2</c:v>
                </c:pt>
                <c:pt idx="1569">
                  <c:v>5.5347E-2</c:v>
                </c:pt>
                <c:pt idx="1570">
                  <c:v>0.38772200000000001</c:v>
                </c:pt>
                <c:pt idx="1571">
                  <c:v>0.178813</c:v>
                </c:pt>
                <c:pt idx="1572">
                  <c:v>9.1566100000000006</c:v>
                </c:pt>
                <c:pt idx="1573">
                  <c:v>46.395200000000003</c:v>
                </c:pt>
                <c:pt idx="1574">
                  <c:v>26.742000000000001</c:v>
                </c:pt>
                <c:pt idx="1575">
                  <c:v>2.5376300000000001E-2</c:v>
                </c:pt>
                <c:pt idx="1576">
                  <c:v>0.19666500000000001</c:v>
                </c:pt>
                <c:pt idx="1577">
                  <c:v>0.28645900000000002</c:v>
                </c:pt>
                <c:pt idx="1578">
                  <c:v>0.21172199999999999</c:v>
                </c:pt>
                <c:pt idx="1579">
                  <c:v>0.15386900000000001</c:v>
                </c:pt>
                <c:pt idx="1580">
                  <c:v>8.7675400000000001E-2</c:v>
                </c:pt>
                <c:pt idx="1581">
                  <c:v>0.66099200000000002</c:v>
                </c:pt>
                <c:pt idx="1582">
                  <c:v>1.2179</c:v>
                </c:pt>
                <c:pt idx="1583">
                  <c:v>7.2137200000000004</c:v>
                </c:pt>
                <c:pt idx="1584">
                  <c:v>3.0575999999999999</c:v>
                </c:pt>
                <c:pt idx="1585">
                  <c:v>7.2776800000000001</c:v>
                </c:pt>
                <c:pt idx="1586">
                  <c:v>2.0041199999999999</c:v>
                </c:pt>
                <c:pt idx="1587">
                  <c:v>1.66274E-3</c:v>
                </c:pt>
                <c:pt idx="1588">
                  <c:v>48.739800000000002</c:v>
                </c:pt>
                <c:pt idx="1589">
                  <c:v>0.16807</c:v>
                </c:pt>
                <c:pt idx="1590">
                  <c:v>0.27935900000000002</c:v>
                </c:pt>
                <c:pt idx="1591">
                  <c:v>7.6849600000000004E-2</c:v>
                </c:pt>
                <c:pt idx="1592">
                  <c:v>0.48279100000000003</c:v>
                </c:pt>
                <c:pt idx="1593">
                  <c:v>0.54521799999999998</c:v>
                </c:pt>
                <c:pt idx="1594">
                  <c:v>0.22936699999999999</c:v>
                </c:pt>
                <c:pt idx="1595">
                  <c:v>2.9116900000000001</c:v>
                </c:pt>
                <c:pt idx="1596">
                  <c:v>9.5961599999999994</c:v>
                </c:pt>
                <c:pt idx="1597">
                  <c:v>35.647199999999998</c:v>
                </c:pt>
                <c:pt idx="1598">
                  <c:v>0.14787900000000001</c:v>
                </c:pt>
                <c:pt idx="1599">
                  <c:v>1.00696E-2</c:v>
                </c:pt>
                <c:pt idx="1600">
                  <c:v>0.42135</c:v>
                </c:pt>
                <c:pt idx="1601">
                  <c:v>56.130200000000002</c:v>
                </c:pt>
                <c:pt idx="1602">
                  <c:v>1.6541400000000001E-2</c:v>
                </c:pt>
                <c:pt idx="1603">
                  <c:v>70.687600000000003</c:v>
                </c:pt>
                <c:pt idx="1604">
                  <c:v>1.68252</c:v>
                </c:pt>
                <c:pt idx="1605">
                  <c:v>7.0301699999999995E-2</c:v>
                </c:pt>
                <c:pt idx="1606">
                  <c:v>6.3270300000000002E-2</c:v>
                </c:pt>
                <c:pt idx="1607">
                  <c:v>1.9719899999999999E-2</c:v>
                </c:pt>
                <c:pt idx="1608">
                  <c:v>0.39566299999999999</c:v>
                </c:pt>
                <c:pt idx="1609">
                  <c:v>6.7659299999999999E-3</c:v>
                </c:pt>
                <c:pt idx="1610">
                  <c:v>8.9476700000000006E-2</c:v>
                </c:pt>
                <c:pt idx="1611">
                  <c:v>0.114671</c:v>
                </c:pt>
                <c:pt idx="1612">
                  <c:v>1.6624399999999999</c:v>
                </c:pt>
                <c:pt idx="1613">
                  <c:v>0.121637</c:v>
                </c:pt>
                <c:pt idx="1614">
                  <c:v>6.5662100000000001E-2</c:v>
                </c:pt>
                <c:pt idx="1615">
                  <c:v>9.5716399999999993E-2</c:v>
                </c:pt>
                <c:pt idx="1616">
                  <c:v>0.118274</c:v>
                </c:pt>
                <c:pt idx="1617">
                  <c:v>5.1987100000000001E-2</c:v>
                </c:pt>
                <c:pt idx="1618">
                  <c:v>2.0827499999999999</c:v>
                </c:pt>
                <c:pt idx="1619">
                  <c:v>0.13767599999999999</c:v>
                </c:pt>
                <c:pt idx="1620">
                  <c:v>0.59679099999999996</c:v>
                </c:pt>
                <c:pt idx="1621">
                  <c:v>0.41953200000000002</c:v>
                </c:pt>
                <c:pt idx="1622">
                  <c:v>0.194276</c:v>
                </c:pt>
                <c:pt idx="1623">
                  <c:v>0.90873899999999996</c:v>
                </c:pt>
                <c:pt idx="1624">
                  <c:v>0.58970800000000001</c:v>
                </c:pt>
                <c:pt idx="1625">
                  <c:v>0.84095900000000001</c:v>
                </c:pt>
                <c:pt idx="1626">
                  <c:v>3.0512000000000001E-2</c:v>
                </c:pt>
                <c:pt idx="1627">
                  <c:v>1.6637500000000001</c:v>
                </c:pt>
                <c:pt idx="1628">
                  <c:v>46.6907</c:v>
                </c:pt>
                <c:pt idx="1629">
                  <c:v>0.217307</c:v>
                </c:pt>
                <c:pt idx="1630">
                  <c:v>4.0133299999999998</c:v>
                </c:pt>
                <c:pt idx="1631">
                  <c:v>0.14214299999999999</c:v>
                </c:pt>
                <c:pt idx="1632">
                  <c:v>17.967400000000001</c:v>
                </c:pt>
                <c:pt idx="1633">
                  <c:v>0.396401</c:v>
                </c:pt>
                <c:pt idx="1634">
                  <c:v>0.18851399999999999</c:v>
                </c:pt>
                <c:pt idx="1635">
                  <c:v>0.22578999999999999</c:v>
                </c:pt>
                <c:pt idx="1636">
                  <c:v>3.5649800000000002E-2</c:v>
                </c:pt>
                <c:pt idx="1637">
                  <c:v>7.9618999999999995E-2</c:v>
                </c:pt>
                <c:pt idx="1638">
                  <c:v>0.49376599999999998</c:v>
                </c:pt>
                <c:pt idx="1639">
                  <c:v>0.53178899999999996</c:v>
                </c:pt>
                <c:pt idx="1640">
                  <c:v>2.37991E-2</c:v>
                </c:pt>
                <c:pt idx="1641">
                  <c:v>1.47688E-2</c:v>
                </c:pt>
                <c:pt idx="1642">
                  <c:v>0.49198399999999998</c:v>
                </c:pt>
                <c:pt idx="1643">
                  <c:v>0.32653399999999999</c:v>
                </c:pt>
                <c:pt idx="1644">
                  <c:v>13.7273</c:v>
                </c:pt>
                <c:pt idx="1645">
                  <c:v>22.499199999999998</c:v>
                </c:pt>
                <c:pt idx="1646">
                  <c:v>0.115968</c:v>
                </c:pt>
                <c:pt idx="1647">
                  <c:v>0.20633199999999999</c:v>
                </c:pt>
                <c:pt idx="1648">
                  <c:v>0.35393200000000002</c:v>
                </c:pt>
                <c:pt idx="1649">
                  <c:v>1.75206</c:v>
                </c:pt>
                <c:pt idx="1650">
                  <c:v>61.938699999999997</c:v>
                </c:pt>
                <c:pt idx="1651">
                  <c:v>1.9676899999999999</c:v>
                </c:pt>
                <c:pt idx="1652">
                  <c:v>20.796700000000001</c:v>
                </c:pt>
                <c:pt idx="1653">
                  <c:v>34.504100000000001</c:v>
                </c:pt>
                <c:pt idx="1654">
                  <c:v>0.340082</c:v>
                </c:pt>
                <c:pt idx="1655">
                  <c:v>36.256399999999999</c:v>
                </c:pt>
                <c:pt idx="1656">
                  <c:v>0.30032199999999998</c:v>
                </c:pt>
                <c:pt idx="1657">
                  <c:v>8.9509000000000005E-2</c:v>
                </c:pt>
                <c:pt idx="1658">
                  <c:v>0.14771500000000001</c:v>
                </c:pt>
                <c:pt idx="1659">
                  <c:v>0.17568400000000001</c:v>
                </c:pt>
                <c:pt idx="1660">
                  <c:v>0.54323399999999999</c:v>
                </c:pt>
                <c:pt idx="1661">
                  <c:v>0.138325</c:v>
                </c:pt>
                <c:pt idx="1662">
                  <c:v>1.7524999999999999E-2</c:v>
                </c:pt>
                <c:pt idx="1663">
                  <c:v>7.6506299999999999E-2</c:v>
                </c:pt>
                <c:pt idx="1664">
                  <c:v>0.250417</c:v>
                </c:pt>
                <c:pt idx="1665">
                  <c:v>0.30043999999999998</c:v>
                </c:pt>
                <c:pt idx="1666">
                  <c:v>5.6574900000000001</c:v>
                </c:pt>
                <c:pt idx="1667">
                  <c:v>0.216365</c:v>
                </c:pt>
                <c:pt idx="1668">
                  <c:v>27.3551</c:v>
                </c:pt>
                <c:pt idx="1669">
                  <c:v>26.633700000000001</c:v>
                </c:pt>
                <c:pt idx="1670">
                  <c:v>7.8302000000000007E-3</c:v>
                </c:pt>
                <c:pt idx="1671">
                  <c:v>0.48991000000000001</c:v>
                </c:pt>
                <c:pt idx="1672">
                  <c:v>0.10082000000000001</c:v>
                </c:pt>
                <c:pt idx="1673">
                  <c:v>0.201345</c:v>
                </c:pt>
                <c:pt idx="1674">
                  <c:v>7.5505399999999998</c:v>
                </c:pt>
                <c:pt idx="1675">
                  <c:v>0.16333500000000001</c:v>
                </c:pt>
                <c:pt idx="1676">
                  <c:v>3.8170900000000001E-2</c:v>
                </c:pt>
                <c:pt idx="1677">
                  <c:v>7.9573600000000001E-4</c:v>
                </c:pt>
                <c:pt idx="1678">
                  <c:v>0.138295</c:v>
                </c:pt>
                <c:pt idx="1679">
                  <c:v>3.1593499999999997E-2</c:v>
                </c:pt>
                <c:pt idx="1680">
                  <c:v>4.0957499999999998</c:v>
                </c:pt>
                <c:pt idx="1681">
                  <c:v>1.87295E-2</c:v>
                </c:pt>
                <c:pt idx="1682">
                  <c:v>1.1953100000000001</c:v>
                </c:pt>
                <c:pt idx="1683">
                  <c:v>2.81989</c:v>
                </c:pt>
                <c:pt idx="1684">
                  <c:v>1.52336</c:v>
                </c:pt>
                <c:pt idx="1685">
                  <c:v>1.6168700000000001E-2</c:v>
                </c:pt>
                <c:pt idx="1686">
                  <c:v>0.13448299999999999</c:v>
                </c:pt>
                <c:pt idx="1687">
                  <c:v>0.122868</c:v>
                </c:pt>
                <c:pt idx="1688">
                  <c:v>11.817</c:v>
                </c:pt>
                <c:pt idx="1689">
                  <c:v>16.442</c:v>
                </c:pt>
                <c:pt idx="1690">
                  <c:v>26.775500000000001</c:v>
                </c:pt>
                <c:pt idx="1691">
                  <c:v>8.17441E-2</c:v>
                </c:pt>
                <c:pt idx="1692">
                  <c:v>4.6726399999999996E-3</c:v>
                </c:pt>
                <c:pt idx="1693">
                  <c:v>9.4745300000000005E-2</c:v>
                </c:pt>
                <c:pt idx="1694">
                  <c:v>76.031300000000002</c:v>
                </c:pt>
                <c:pt idx="1695">
                  <c:v>15.0014</c:v>
                </c:pt>
                <c:pt idx="1696">
                  <c:v>1.19394</c:v>
                </c:pt>
                <c:pt idx="1697">
                  <c:v>10.321899999999999</c:v>
                </c:pt>
                <c:pt idx="1698">
                  <c:v>0.28525</c:v>
                </c:pt>
                <c:pt idx="1699">
                  <c:v>0.44700299999999998</c:v>
                </c:pt>
                <c:pt idx="1700">
                  <c:v>1.18469</c:v>
                </c:pt>
                <c:pt idx="1701">
                  <c:v>1.13182E-2</c:v>
                </c:pt>
                <c:pt idx="1702">
                  <c:v>0.83615200000000001</c:v>
                </c:pt>
                <c:pt idx="1703">
                  <c:v>5.4547999999999999E-2</c:v>
                </c:pt>
                <c:pt idx="1704">
                  <c:v>7.2684299999999993E-2</c:v>
                </c:pt>
                <c:pt idx="1705">
                  <c:v>1.27867</c:v>
                </c:pt>
                <c:pt idx="1706">
                  <c:v>0.108316</c:v>
                </c:pt>
                <c:pt idx="1707">
                  <c:v>1.7873699999999999</c:v>
                </c:pt>
                <c:pt idx="1708">
                  <c:v>0.20413400000000001</c:v>
                </c:pt>
                <c:pt idx="1709">
                  <c:v>29.668900000000001</c:v>
                </c:pt>
                <c:pt idx="1710">
                  <c:v>0.93218000000000001</c:v>
                </c:pt>
                <c:pt idx="1711">
                  <c:v>0.70702799999999999</c:v>
                </c:pt>
                <c:pt idx="1712">
                  <c:v>9.0610999999999997E-2</c:v>
                </c:pt>
                <c:pt idx="1713">
                  <c:v>0.13755300000000001</c:v>
                </c:pt>
                <c:pt idx="1714">
                  <c:v>36.147300000000001</c:v>
                </c:pt>
                <c:pt idx="1715">
                  <c:v>0.86327699999999996</c:v>
                </c:pt>
                <c:pt idx="1716">
                  <c:v>3.5362100000000001</c:v>
                </c:pt>
                <c:pt idx="1717">
                  <c:v>1.6803800000000001E-2</c:v>
                </c:pt>
                <c:pt idx="1718">
                  <c:v>0.19958500000000001</c:v>
                </c:pt>
                <c:pt idx="1719">
                  <c:v>0.115451</c:v>
                </c:pt>
                <c:pt idx="1720">
                  <c:v>1.0375399999999999</c:v>
                </c:pt>
                <c:pt idx="1721">
                  <c:v>0.551153</c:v>
                </c:pt>
                <c:pt idx="1722">
                  <c:v>16.551600000000001</c:v>
                </c:pt>
                <c:pt idx="1723">
                  <c:v>0.28218399999999999</c:v>
                </c:pt>
                <c:pt idx="1724">
                  <c:v>0.440774</c:v>
                </c:pt>
                <c:pt idx="1725">
                  <c:v>0.84169799999999995</c:v>
                </c:pt>
                <c:pt idx="1726">
                  <c:v>4.1851399999999997E-2</c:v>
                </c:pt>
                <c:pt idx="1727">
                  <c:v>6.8921300000000005E-2</c:v>
                </c:pt>
                <c:pt idx="1728">
                  <c:v>0.50595400000000001</c:v>
                </c:pt>
                <c:pt idx="1729">
                  <c:v>0.94134399999999996</c:v>
                </c:pt>
                <c:pt idx="1730">
                  <c:v>9.4068499999999999E-2</c:v>
                </c:pt>
                <c:pt idx="1731">
                  <c:v>8.8334499999999996E-2</c:v>
                </c:pt>
                <c:pt idx="1732">
                  <c:v>0.53628399999999998</c:v>
                </c:pt>
                <c:pt idx="1733">
                  <c:v>38.359499999999997</c:v>
                </c:pt>
                <c:pt idx="1734">
                  <c:v>0.461565</c:v>
                </c:pt>
                <c:pt idx="1735">
                  <c:v>0.761911</c:v>
                </c:pt>
                <c:pt idx="1736">
                  <c:v>0.122101</c:v>
                </c:pt>
                <c:pt idx="1737">
                  <c:v>0.11105</c:v>
                </c:pt>
                <c:pt idx="1738">
                  <c:v>0.157522</c:v>
                </c:pt>
                <c:pt idx="1739">
                  <c:v>1.03459E-2</c:v>
                </c:pt>
                <c:pt idx="1740">
                  <c:v>11.5482</c:v>
                </c:pt>
                <c:pt idx="1741">
                  <c:v>0.20343</c:v>
                </c:pt>
                <c:pt idx="1742">
                  <c:v>4.6784499999999998E-3</c:v>
                </c:pt>
                <c:pt idx="1743">
                  <c:v>3.7794500000000002E-2</c:v>
                </c:pt>
                <c:pt idx="1744">
                  <c:v>117.416</c:v>
                </c:pt>
                <c:pt idx="1745">
                  <c:v>0.16411800000000001</c:v>
                </c:pt>
                <c:pt idx="1746">
                  <c:v>0.94998899999999997</c:v>
                </c:pt>
                <c:pt idx="1747">
                  <c:v>0.16614899999999999</c:v>
                </c:pt>
                <c:pt idx="1748">
                  <c:v>0.25069599999999997</c:v>
                </c:pt>
                <c:pt idx="1749">
                  <c:v>1.7217199999999998E-2</c:v>
                </c:pt>
                <c:pt idx="1750">
                  <c:v>4.7462600000000001E-2</c:v>
                </c:pt>
                <c:pt idx="1751">
                  <c:v>5.2213000000000002E-2</c:v>
                </c:pt>
                <c:pt idx="1752">
                  <c:v>137.67699999999999</c:v>
                </c:pt>
                <c:pt idx="1753">
                  <c:v>9.78966E-2</c:v>
                </c:pt>
                <c:pt idx="1754">
                  <c:v>32.3247</c:v>
                </c:pt>
                <c:pt idx="1755">
                  <c:v>0.30022300000000002</c:v>
                </c:pt>
                <c:pt idx="1756">
                  <c:v>0.26808900000000002</c:v>
                </c:pt>
                <c:pt idx="1757">
                  <c:v>38.780500000000004</c:v>
                </c:pt>
                <c:pt idx="1758">
                  <c:v>0.100964</c:v>
                </c:pt>
                <c:pt idx="1759">
                  <c:v>0.41874</c:v>
                </c:pt>
                <c:pt idx="1760">
                  <c:v>5.5410399999999999E-2</c:v>
                </c:pt>
                <c:pt idx="1761">
                  <c:v>8.4268200000000001E-2</c:v>
                </c:pt>
                <c:pt idx="1762">
                  <c:v>31.531700000000001</c:v>
                </c:pt>
                <c:pt idx="1763">
                  <c:v>6.2078899999999998E-3</c:v>
                </c:pt>
                <c:pt idx="1764">
                  <c:v>4.8569800000000003E-2</c:v>
                </c:pt>
                <c:pt idx="1765">
                  <c:v>0.151924</c:v>
                </c:pt>
                <c:pt idx="1766">
                  <c:v>0.25431599999999999</c:v>
                </c:pt>
                <c:pt idx="1767">
                  <c:v>4.7602400000000003E-2</c:v>
                </c:pt>
                <c:pt idx="1768">
                  <c:v>6.5849400000000002E-2</c:v>
                </c:pt>
                <c:pt idx="1769">
                  <c:v>5.9261399999999999E-2</c:v>
                </c:pt>
                <c:pt idx="1770">
                  <c:v>0.25405299999999997</c:v>
                </c:pt>
                <c:pt idx="1771">
                  <c:v>0.86104400000000003</c:v>
                </c:pt>
                <c:pt idx="1772">
                  <c:v>1.06125</c:v>
                </c:pt>
                <c:pt idx="1773">
                  <c:v>41.146500000000003</c:v>
                </c:pt>
                <c:pt idx="1774">
                  <c:v>1.00518</c:v>
                </c:pt>
                <c:pt idx="1775">
                  <c:v>0.61075500000000005</c:v>
                </c:pt>
                <c:pt idx="1776">
                  <c:v>9.8477999999999996E-2</c:v>
                </c:pt>
                <c:pt idx="1777">
                  <c:v>0.86411199999999999</c:v>
                </c:pt>
                <c:pt idx="1778">
                  <c:v>7.3219300000000001E-2</c:v>
                </c:pt>
                <c:pt idx="1779">
                  <c:v>41.823599999999999</c:v>
                </c:pt>
                <c:pt idx="1780">
                  <c:v>5.3192499999999997E-2</c:v>
                </c:pt>
                <c:pt idx="1781">
                  <c:v>0.27302300000000002</c:v>
                </c:pt>
                <c:pt idx="1782">
                  <c:v>31.927299999999999</c:v>
                </c:pt>
                <c:pt idx="1783">
                  <c:v>0.38975900000000002</c:v>
                </c:pt>
                <c:pt idx="1784">
                  <c:v>0.44716499999999998</c:v>
                </c:pt>
                <c:pt idx="1785">
                  <c:v>0.355124</c:v>
                </c:pt>
                <c:pt idx="1786">
                  <c:v>2.59759E-2</c:v>
                </c:pt>
                <c:pt idx="1787">
                  <c:v>0.22894400000000001</c:v>
                </c:pt>
                <c:pt idx="1788">
                  <c:v>0.35094799999999998</c:v>
                </c:pt>
                <c:pt idx="1789">
                  <c:v>2.0821900000000001E-2</c:v>
                </c:pt>
                <c:pt idx="1790">
                  <c:v>14.054</c:v>
                </c:pt>
                <c:pt idx="1791">
                  <c:v>7.31724</c:v>
                </c:pt>
                <c:pt idx="1792">
                  <c:v>0.18315999999999999</c:v>
                </c:pt>
                <c:pt idx="1793">
                  <c:v>2.17707E-2</c:v>
                </c:pt>
                <c:pt idx="1794">
                  <c:v>11.4636</c:v>
                </c:pt>
                <c:pt idx="1795">
                  <c:v>3.6074200000000001E-2</c:v>
                </c:pt>
                <c:pt idx="1796">
                  <c:v>3.4421300000000002E-2</c:v>
                </c:pt>
                <c:pt idx="1797">
                  <c:v>1.2286300000000001</c:v>
                </c:pt>
                <c:pt idx="1798">
                  <c:v>0.66791400000000001</c:v>
                </c:pt>
                <c:pt idx="1799">
                  <c:v>0.62194199999999999</c:v>
                </c:pt>
                <c:pt idx="1800">
                  <c:v>0.10062699999999999</c:v>
                </c:pt>
                <c:pt idx="1801">
                  <c:v>0.24337400000000001</c:v>
                </c:pt>
                <c:pt idx="1802">
                  <c:v>5.3176300000000003E-2</c:v>
                </c:pt>
                <c:pt idx="1803">
                  <c:v>30.7896</c:v>
                </c:pt>
                <c:pt idx="1804">
                  <c:v>0.130382</c:v>
                </c:pt>
                <c:pt idx="1805">
                  <c:v>10.8917</c:v>
                </c:pt>
                <c:pt idx="1806">
                  <c:v>4.44762E-2</c:v>
                </c:pt>
                <c:pt idx="1807">
                  <c:v>0.578009</c:v>
                </c:pt>
                <c:pt idx="1808">
                  <c:v>26.2606</c:v>
                </c:pt>
                <c:pt idx="1809">
                  <c:v>0.24380599999999999</c:v>
                </c:pt>
                <c:pt idx="1810">
                  <c:v>3.4141199999999997E-2</c:v>
                </c:pt>
                <c:pt idx="1811">
                  <c:v>3.4590200000000002E-2</c:v>
                </c:pt>
                <c:pt idx="1812">
                  <c:v>0.10018000000000001</c:v>
                </c:pt>
                <c:pt idx="1813">
                  <c:v>0.37408999999999998</c:v>
                </c:pt>
                <c:pt idx="1814">
                  <c:v>45.824399999999997</c:v>
                </c:pt>
                <c:pt idx="1815">
                  <c:v>0.655636</c:v>
                </c:pt>
                <c:pt idx="1816">
                  <c:v>3.2100400000000001E-2</c:v>
                </c:pt>
                <c:pt idx="1817">
                  <c:v>0.699855</c:v>
                </c:pt>
                <c:pt idx="1818">
                  <c:v>42.446599999999997</c:v>
                </c:pt>
                <c:pt idx="1819">
                  <c:v>5.6085800000000002E-3</c:v>
                </c:pt>
                <c:pt idx="1820">
                  <c:v>23.776199999999999</c:v>
                </c:pt>
                <c:pt idx="1821">
                  <c:v>0.474051</c:v>
                </c:pt>
                <c:pt idx="1822">
                  <c:v>0.16816</c:v>
                </c:pt>
                <c:pt idx="1823">
                  <c:v>24.577000000000002</c:v>
                </c:pt>
                <c:pt idx="1824">
                  <c:v>12.374599999999999</c:v>
                </c:pt>
                <c:pt idx="1825">
                  <c:v>1.3795E-2</c:v>
                </c:pt>
                <c:pt idx="1826">
                  <c:v>4.20851E-2</c:v>
                </c:pt>
                <c:pt idx="1827">
                  <c:v>0.144543</c:v>
                </c:pt>
                <c:pt idx="1828">
                  <c:v>3.4881799999999998E-2</c:v>
                </c:pt>
                <c:pt idx="1829">
                  <c:v>0.28600700000000001</c:v>
                </c:pt>
                <c:pt idx="1830">
                  <c:v>0.222997</c:v>
                </c:pt>
                <c:pt idx="1831">
                  <c:v>0.26782</c:v>
                </c:pt>
                <c:pt idx="1832">
                  <c:v>0.51801699999999995</c:v>
                </c:pt>
                <c:pt idx="1833">
                  <c:v>0.12087299999999999</c:v>
                </c:pt>
                <c:pt idx="1834">
                  <c:v>6.3654700000000002</c:v>
                </c:pt>
                <c:pt idx="1835">
                  <c:v>1.95143</c:v>
                </c:pt>
                <c:pt idx="1836">
                  <c:v>1.1004499999999999</c:v>
                </c:pt>
                <c:pt idx="1837">
                  <c:v>9.3541399999999997E-2</c:v>
                </c:pt>
                <c:pt idx="1838">
                  <c:v>1.2009700000000001</c:v>
                </c:pt>
                <c:pt idx="1839">
                  <c:v>2.3874299999999998E-3</c:v>
                </c:pt>
                <c:pt idx="1840">
                  <c:v>3.3614600000000001E-2</c:v>
                </c:pt>
                <c:pt idx="1841">
                  <c:v>8.9975799999999995E-2</c:v>
                </c:pt>
                <c:pt idx="1842">
                  <c:v>0.67499399999999998</c:v>
                </c:pt>
                <c:pt idx="1843">
                  <c:v>0.25841199999999998</c:v>
                </c:pt>
                <c:pt idx="1844">
                  <c:v>8.1815599999999992E-3</c:v>
                </c:pt>
                <c:pt idx="1845">
                  <c:v>5.2899799999999997E-2</c:v>
                </c:pt>
                <c:pt idx="1846">
                  <c:v>3.6343199999999999E-2</c:v>
                </c:pt>
                <c:pt idx="1847">
                  <c:v>9.5298099999999997E-2</c:v>
                </c:pt>
                <c:pt idx="1848">
                  <c:v>3.8093599999999998E-2</c:v>
                </c:pt>
                <c:pt idx="1849">
                  <c:v>0.54815999999999998</c:v>
                </c:pt>
                <c:pt idx="1850">
                  <c:v>34.71</c:v>
                </c:pt>
                <c:pt idx="1851">
                  <c:v>2.3580399999999999</c:v>
                </c:pt>
                <c:pt idx="1852">
                  <c:v>1.2141</c:v>
                </c:pt>
                <c:pt idx="1853">
                  <c:v>32.181600000000003</c:v>
                </c:pt>
                <c:pt idx="1854">
                  <c:v>0.17148099999999999</c:v>
                </c:pt>
                <c:pt idx="1855">
                  <c:v>0.45473200000000003</c:v>
                </c:pt>
                <c:pt idx="1856">
                  <c:v>2.8335699999999998E-2</c:v>
                </c:pt>
                <c:pt idx="1857">
                  <c:v>24.535900000000002</c:v>
                </c:pt>
                <c:pt idx="1858">
                  <c:v>6.5335299999999999E-2</c:v>
                </c:pt>
                <c:pt idx="1859">
                  <c:v>0.38540799999999997</c:v>
                </c:pt>
                <c:pt idx="1860">
                  <c:v>4.9741000000000004E-3</c:v>
                </c:pt>
                <c:pt idx="1861">
                  <c:v>0.87712500000000004</c:v>
                </c:pt>
                <c:pt idx="1862">
                  <c:v>0.35788199999999998</c:v>
                </c:pt>
                <c:pt idx="1863">
                  <c:v>0.14865400000000001</c:v>
                </c:pt>
                <c:pt idx="1864">
                  <c:v>0.156527</c:v>
                </c:pt>
                <c:pt idx="1865">
                  <c:v>20.735800000000001</c:v>
                </c:pt>
                <c:pt idx="1866">
                  <c:v>50.491799999999998</c:v>
                </c:pt>
                <c:pt idx="1867">
                  <c:v>0.48099599999999998</c:v>
                </c:pt>
                <c:pt idx="1868">
                  <c:v>8.0610000000000001E-2</c:v>
                </c:pt>
                <c:pt idx="1869">
                  <c:v>1.7858000000000001</c:v>
                </c:pt>
                <c:pt idx="1870">
                  <c:v>0.14953900000000001</c:v>
                </c:pt>
                <c:pt idx="1871">
                  <c:v>6.7407400000000006E-2</c:v>
                </c:pt>
                <c:pt idx="1872">
                  <c:v>1.2528699999999999</c:v>
                </c:pt>
                <c:pt idx="1873">
                  <c:v>71.148300000000006</c:v>
                </c:pt>
                <c:pt idx="1874">
                  <c:v>0.163933</c:v>
                </c:pt>
                <c:pt idx="1875">
                  <c:v>0.35180800000000001</c:v>
                </c:pt>
                <c:pt idx="1876">
                  <c:v>98.482699999999994</c:v>
                </c:pt>
                <c:pt idx="1877">
                  <c:v>1.7221500000000001</c:v>
                </c:pt>
                <c:pt idx="1878">
                  <c:v>0.38277099999999997</c:v>
                </c:pt>
                <c:pt idx="1879">
                  <c:v>0.37617099999999998</c:v>
                </c:pt>
                <c:pt idx="1880">
                  <c:v>8.2453899999999997E-2</c:v>
                </c:pt>
                <c:pt idx="1881">
                  <c:v>0.13853499999999999</c:v>
                </c:pt>
                <c:pt idx="1882">
                  <c:v>35.181399999999996</c:v>
                </c:pt>
                <c:pt idx="1883">
                  <c:v>0.17058200000000001</c:v>
                </c:pt>
                <c:pt idx="1884">
                  <c:v>0.108086</c:v>
                </c:pt>
                <c:pt idx="1885">
                  <c:v>1.29925</c:v>
                </c:pt>
                <c:pt idx="1886">
                  <c:v>90.372399999999999</c:v>
                </c:pt>
                <c:pt idx="1887">
                  <c:v>0.64020100000000002</c:v>
                </c:pt>
                <c:pt idx="1888">
                  <c:v>39.940199999999997</c:v>
                </c:pt>
                <c:pt idx="1889">
                  <c:v>6.6284099999999999E-2</c:v>
                </c:pt>
                <c:pt idx="1890">
                  <c:v>1.62039E-2</c:v>
                </c:pt>
                <c:pt idx="1891">
                  <c:v>0.44243900000000003</c:v>
                </c:pt>
                <c:pt idx="1892">
                  <c:v>7.1458099999999997E-2</c:v>
                </c:pt>
                <c:pt idx="1893">
                  <c:v>0.25761299999999998</c:v>
                </c:pt>
                <c:pt idx="1894">
                  <c:v>0.38378800000000002</c:v>
                </c:pt>
                <c:pt idx="1895">
                  <c:v>0.92084900000000003</c:v>
                </c:pt>
                <c:pt idx="1896">
                  <c:v>0.12612100000000001</c:v>
                </c:pt>
                <c:pt idx="1897">
                  <c:v>6.3760200000000003E-2</c:v>
                </c:pt>
                <c:pt idx="1898">
                  <c:v>0.60020899999999999</c:v>
                </c:pt>
                <c:pt idx="1899">
                  <c:v>6.7456199999999994E-2</c:v>
                </c:pt>
                <c:pt idx="1900">
                  <c:v>8.3513299999999999E-2</c:v>
                </c:pt>
                <c:pt idx="1901">
                  <c:v>0.72779199999999999</c:v>
                </c:pt>
                <c:pt idx="1902">
                  <c:v>0.119282</c:v>
                </c:pt>
                <c:pt idx="1903">
                  <c:v>23.907499999999999</c:v>
                </c:pt>
                <c:pt idx="1904">
                  <c:v>26.051200000000001</c:v>
                </c:pt>
                <c:pt idx="1905">
                  <c:v>0.76914800000000005</c:v>
                </c:pt>
                <c:pt idx="1906">
                  <c:v>4.7791899999999998E-2</c:v>
                </c:pt>
                <c:pt idx="1907">
                  <c:v>0.41875600000000002</c:v>
                </c:pt>
                <c:pt idx="1908">
                  <c:v>35.545699999999997</c:v>
                </c:pt>
                <c:pt idx="1909">
                  <c:v>8.4806699999999992E-3</c:v>
                </c:pt>
                <c:pt idx="1910">
                  <c:v>0.28246500000000002</c:v>
                </c:pt>
                <c:pt idx="1911">
                  <c:v>0.27872599999999997</c:v>
                </c:pt>
                <c:pt idx="1912">
                  <c:v>0.15946399999999999</c:v>
                </c:pt>
                <c:pt idx="1913">
                  <c:v>6.1931E-2</c:v>
                </c:pt>
                <c:pt idx="1914">
                  <c:v>0.103809</c:v>
                </c:pt>
                <c:pt idx="1915">
                  <c:v>9.2399999999999996E-2</c:v>
                </c:pt>
                <c:pt idx="1916">
                  <c:v>1.1540399999999999E-2</c:v>
                </c:pt>
                <c:pt idx="1917">
                  <c:v>2.4069799999999999</c:v>
                </c:pt>
                <c:pt idx="1918">
                  <c:v>0.81540599999999996</c:v>
                </c:pt>
                <c:pt idx="1919">
                  <c:v>7.8873899999999999</c:v>
                </c:pt>
                <c:pt idx="1920">
                  <c:v>0.243255</c:v>
                </c:pt>
                <c:pt idx="1921">
                  <c:v>0.35433700000000001</c:v>
                </c:pt>
                <c:pt idx="1922">
                  <c:v>0.66270300000000004</c:v>
                </c:pt>
                <c:pt idx="1923">
                  <c:v>0.31626500000000002</c:v>
                </c:pt>
                <c:pt idx="1924">
                  <c:v>1.90767</c:v>
                </c:pt>
                <c:pt idx="1925">
                  <c:v>0.88533600000000001</c:v>
                </c:pt>
                <c:pt idx="1926">
                  <c:v>9.0132100000000007E-2</c:v>
                </c:pt>
                <c:pt idx="1927">
                  <c:v>24.320699999999999</c:v>
                </c:pt>
                <c:pt idx="1928">
                  <c:v>6.8808300000000003E-2</c:v>
                </c:pt>
                <c:pt idx="1929">
                  <c:v>4.65625E-2</c:v>
                </c:pt>
                <c:pt idx="1930">
                  <c:v>3.8955099999999998</c:v>
                </c:pt>
                <c:pt idx="1931">
                  <c:v>0.10627499999999999</c:v>
                </c:pt>
                <c:pt idx="1932">
                  <c:v>59.902000000000001</c:v>
                </c:pt>
                <c:pt idx="1933">
                  <c:v>4.9454499999999997E-3</c:v>
                </c:pt>
                <c:pt idx="1934">
                  <c:v>0.41569200000000001</c:v>
                </c:pt>
                <c:pt idx="1935">
                  <c:v>44.897199999999998</c:v>
                </c:pt>
                <c:pt idx="1936">
                  <c:v>0.139043</c:v>
                </c:pt>
                <c:pt idx="1937">
                  <c:v>0.30269699999999999</c:v>
                </c:pt>
                <c:pt idx="1938">
                  <c:v>0.82055</c:v>
                </c:pt>
                <c:pt idx="1939">
                  <c:v>9.6681900000000001E-2</c:v>
                </c:pt>
                <c:pt idx="1940">
                  <c:v>2.9604699999999999</c:v>
                </c:pt>
                <c:pt idx="1941">
                  <c:v>2.5731199999999999E-2</c:v>
                </c:pt>
                <c:pt idx="1942">
                  <c:v>3.0989599999999999E-2</c:v>
                </c:pt>
                <c:pt idx="1943">
                  <c:v>78.858500000000006</c:v>
                </c:pt>
                <c:pt idx="1944">
                  <c:v>1.4786699999999999</c:v>
                </c:pt>
                <c:pt idx="1945">
                  <c:v>0.54211699999999996</c:v>
                </c:pt>
                <c:pt idx="1946">
                  <c:v>0.39519399999999999</c:v>
                </c:pt>
                <c:pt idx="1947">
                  <c:v>1.03261</c:v>
                </c:pt>
                <c:pt idx="1948">
                  <c:v>6.1542399999999997E-2</c:v>
                </c:pt>
                <c:pt idx="1949">
                  <c:v>0.36162100000000003</c:v>
                </c:pt>
                <c:pt idx="1950">
                  <c:v>1.2303999999999999</c:v>
                </c:pt>
                <c:pt idx="1951">
                  <c:v>3.11016E-2</c:v>
                </c:pt>
                <c:pt idx="1952">
                  <c:v>0.170824</c:v>
                </c:pt>
                <c:pt idx="1953">
                  <c:v>9.0874100000000002</c:v>
                </c:pt>
                <c:pt idx="1954">
                  <c:v>10.9352</c:v>
                </c:pt>
                <c:pt idx="1955">
                  <c:v>0.290524</c:v>
                </c:pt>
                <c:pt idx="1956">
                  <c:v>4.6719200000000002E-2</c:v>
                </c:pt>
                <c:pt idx="1957">
                  <c:v>3.0249700000000002</c:v>
                </c:pt>
                <c:pt idx="1958">
                  <c:v>0.117533</c:v>
                </c:pt>
                <c:pt idx="1959">
                  <c:v>0.163408</c:v>
                </c:pt>
                <c:pt idx="1960">
                  <c:v>1.6825099999999999E-2</c:v>
                </c:pt>
                <c:pt idx="1961">
                  <c:v>0.89539199999999997</c:v>
                </c:pt>
                <c:pt idx="1962">
                  <c:v>1.6701999999999999</c:v>
                </c:pt>
                <c:pt idx="1963">
                  <c:v>0.42062300000000002</c:v>
                </c:pt>
                <c:pt idx="1964">
                  <c:v>2.4007000000000001</c:v>
                </c:pt>
                <c:pt idx="1965">
                  <c:v>0.374002</c:v>
                </c:pt>
                <c:pt idx="1966">
                  <c:v>6.4912999999999998E-2</c:v>
                </c:pt>
                <c:pt idx="1967">
                  <c:v>0.60483200000000004</c:v>
                </c:pt>
                <c:pt idx="1968">
                  <c:v>1.3065199999999999</c:v>
                </c:pt>
                <c:pt idx="1969">
                  <c:v>0.265125</c:v>
                </c:pt>
                <c:pt idx="1970">
                  <c:v>7.9408400000000004E-2</c:v>
                </c:pt>
                <c:pt idx="1971">
                  <c:v>0.545261</c:v>
                </c:pt>
                <c:pt idx="1972">
                  <c:v>30.0352</c:v>
                </c:pt>
                <c:pt idx="1973">
                  <c:v>0.44553300000000001</c:v>
                </c:pt>
                <c:pt idx="1974">
                  <c:v>6.88753E-2</c:v>
                </c:pt>
                <c:pt idx="1975">
                  <c:v>0.11212999999999999</c:v>
                </c:pt>
                <c:pt idx="1976">
                  <c:v>0.162299</c:v>
                </c:pt>
                <c:pt idx="1977">
                  <c:v>1.02166</c:v>
                </c:pt>
                <c:pt idx="1978">
                  <c:v>0.66349599999999997</c:v>
                </c:pt>
                <c:pt idx="1979">
                  <c:v>0.97869499999999998</c:v>
                </c:pt>
                <c:pt idx="1980">
                  <c:v>0.13874300000000001</c:v>
                </c:pt>
                <c:pt idx="1981">
                  <c:v>0.91431200000000001</c:v>
                </c:pt>
                <c:pt idx="1982">
                  <c:v>0.18701999999999999</c:v>
                </c:pt>
                <c:pt idx="1983">
                  <c:v>0.15243999999999999</c:v>
                </c:pt>
                <c:pt idx="1984">
                  <c:v>5.2475899999999999E-2</c:v>
                </c:pt>
                <c:pt idx="1985">
                  <c:v>0.150537</c:v>
                </c:pt>
                <c:pt idx="1986">
                  <c:v>5.14873E-2</c:v>
                </c:pt>
                <c:pt idx="1987">
                  <c:v>0.29326200000000002</c:v>
                </c:pt>
                <c:pt idx="1988">
                  <c:v>2.9923700000000001E-2</c:v>
                </c:pt>
                <c:pt idx="1989">
                  <c:v>0.32264799999999999</c:v>
                </c:pt>
                <c:pt idx="1990">
                  <c:v>4.3658500000000003E-2</c:v>
                </c:pt>
                <c:pt idx="1991">
                  <c:v>1.70302E-3</c:v>
                </c:pt>
                <c:pt idx="1992">
                  <c:v>32.404600000000002</c:v>
                </c:pt>
                <c:pt idx="1993">
                  <c:v>7.4440400000000004E-2</c:v>
                </c:pt>
                <c:pt idx="1994">
                  <c:v>0.314392</c:v>
                </c:pt>
                <c:pt idx="1995">
                  <c:v>0.11089499999999999</c:v>
                </c:pt>
                <c:pt idx="1996">
                  <c:v>0.12592999999999999</c:v>
                </c:pt>
                <c:pt idx="1997">
                  <c:v>2.7753399999999998E-3</c:v>
                </c:pt>
                <c:pt idx="1998">
                  <c:v>2.7273499999999999E-2</c:v>
                </c:pt>
                <c:pt idx="1999">
                  <c:v>0.28535100000000002</c:v>
                </c:pt>
                <c:pt idx="2000">
                  <c:v>0.162443</c:v>
                </c:pt>
                <c:pt idx="2001">
                  <c:v>36.882100000000001</c:v>
                </c:pt>
                <c:pt idx="2002">
                  <c:v>0.187664</c:v>
                </c:pt>
                <c:pt idx="2003">
                  <c:v>7.44422E-2</c:v>
                </c:pt>
                <c:pt idx="2004">
                  <c:v>0.56858699999999995</c:v>
                </c:pt>
                <c:pt idx="2005">
                  <c:v>18.279299999999999</c:v>
                </c:pt>
                <c:pt idx="2006">
                  <c:v>6.35492E-2</c:v>
                </c:pt>
                <c:pt idx="2007">
                  <c:v>1.5022300000000001E-2</c:v>
                </c:pt>
                <c:pt idx="2008">
                  <c:v>0.219967</c:v>
                </c:pt>
                <c:pt idx="2009">
                  <c:v>0.97607299999999997</c:v>
                </c:pt>
                <c:pt idx="2010">
                  <c:v>6.4952800000000005E-2</c:v>
                </c:pt>
                <c:pt idx="2011">
                  <c:v>4.2429700000000001E-2</c:v>
                </c:pt>
                <c:pt idx="2012">
                  <c:v>0.32167499999999999</c:v>
                </c:pt>
                <c:pt idx="2013">
                  <c:v>1.1693100000000001</c:v>
                </c:pt>
                <c:pt idx="2014">
                  <c:v>0.98330499999999998</c:v>
                </c:pt>
                <c:pt idx="2015">
                  <c:v>8.0186600000000006</c:v>
                </c:pt>
                <c:pt idx="2016">
                  <c:v>0.857406</c:v>
                </c:pt>
                <c:pt idx="2017">
                  <c:v>1.2009199999999999E-2</c:v>
                </c:pt>
                <c:pt idx="2018">
                  <c:v>8.6842299999999997E-2</c:v>
                </c:pt>
                <c:pt idx="2019">
                  <c:v>0.87706200000000001</c:v>
                </c:pt>
                <c:pt idx="2020">
                  <c:v>0.158308</c:v>
                </c:pt>
                <c:pt idx="2021">
                  <c:v>0.13550300000000001</c:v>
                </c:pt>
                <c:pt idx="2022">
                  <c:v>0.34767799999999999</c:v>
                </c:pt>
                <c:pt idx="2023">
                  <c:v>17.6646</c:v>
                </c:pt>
                <c:pt idx="2024">
                  <c:v>0.43585299999999999</c:v>
                </c:pt>
                <c:pt idx="2025">
                  <c:v>0.57140000000000002</c:v>
                </c:pt>
                <c:pt idx="2026">
                  <c:v>18.176200000000001</c:v>
                </c:pt>
                <c:pt idx="2027">
                  <c:v>0.88070099999999996</c:v>
                </c:pt>
                <c:pt idx="2028">
                  <c:v>69.941100000000006</c:v>
                </c:pt>
                <c:pt idx="2029">
                  <c:v>0.11813700000000001</c:v>
                </c:pt>
                <c:pt idx="2030">
                  <c:v>4.2556499999999997E-2</c:v>
                </c:pt>
                <c:pt idx="2031">
                  <c:v>2.0183799999999998E-2</c:v>
                </c:pt>
                <c:pt idx="2032">
                  <c:v>1.4529000000000001</c:v>
                </c:pt>
                <c:pt idx="2033">
                  <c:v>0.29246499999999997</c:v>
                </c:pt>
                <c:pt idx="2034">
                  <c:v>8.3445400000000003E-2</c:v>
                </c:pt>
                <c:pt idx="2035">
                  <c:v>46.838200000000001</c:v>
                </c:pt>
                <c:pt idx="2036">
                  <c:v>7.9057600000000006E-2</c:v>
                </c:pt>
                <c:pt idx="2037">
                  <c:v>7.5761200000000001E-2</c:v>
                </c:pt>
                <c:pt idx="2038">
                  <c:v>5.6823499999999996</c:v>
                </c:pt>
                <c:pt idx="2039">
                  <c:v>10.867699999999999</c:v>
                </c:pt>
                <c:pt idx="2040">
                  <c:v>0.40196199999999999</c:v>
                </c:pt>
                <c:pt idx="2041">
                  <c:v>58.0837</c:v>
                </c:pt>
                <c:pt idx="2042">
                  <c:v>0.120139</c:v>
                </c:pt>
                <c:pt idx="2043">
                  <c:v>8.1348000000000004E-2</c:v>
                </c:pt>
                <c:pt idx="2044">
                  <c:v>0.35280099999999998</c:v>
                </c:pt>
                <c:pt idx="2045">
                  <c:v>0.15435599999999999</c:v>
                </c:pt>
                <c:pt idx="2046">
                  <c:v>2.9051399999999998</c:v>
                </c:pt>
                <c:pt idx="2047">
                  <c:v>0.493008</c:v>
                </c:pt>
                <c:pt idx="2048">
                  <c:v>0.12819700000000001</c:v>
                </c:pt>
                <c:pt idx="2049">
                  <c:v>0.30515500000000001</c:v>
                </c:pt>
                <c:pt idx="2050">
                  <c:v>0.30453799999999998</c:v>
                </c:pt>
                <c:pt idx="2051">
                  <c:v>0.27316299999999999</c:v>
                </c:pt>
                <c:pt idx="2052">
                  <c:v>0.17211199999999999</c:v>
                </c:pt>
                <c:pt idx="2053">
                  <c:v>0.232628</c:v>
                </c:pt>
                <c:pt idx="2054">
                  <c:v>0.106901</c:v>
                </c:pt>
                <c:pt idx="2055">
                  <c:v>25.789000000000001</c:v>
                </c:pt>
                <c:pt idx="2056">
                  <c:v>0.287964</c:v>
                </c:pt>
                <c:pt idx="2057">
                  <c:v>0.20080700000000001</c:v>
                </c:pt>
                <c:pt idx="2058">
                  <c:v>0.45819100000000001</c:v>
                </c:pt>
                <c:pt idx="2059">
                  <c:v>20.003699999999998</c:v>
                </c:pt>
                <c:pt idx="2060">
                  <c:v>6.8807300000000002E-2</c:v>
                </c:pt>
                <c:pt idx="2061">
                  <c:v>3.7049699999999998E-2</c:v>
                </c:pt>
                <c:pt idx="2062">
                  <c:v>6.6683000000000006E-2</c:v>
                </c:pt>
                <c:pt idx="2063">
                  <c:v>0.77024599999999999</c:v>
                </c:pt>
                <c:pt idx="2064">
                  <c:v>0.16237599999999999</c:v>
                </c:pt>
                <c:pt idx="2065">
                  <c:v>0.12679699999999999</c:v>
                </c:pt>
                <c:pt idx="2066">
                  <c:v>16.096299999999999</c:v>
                </c:pt>
                <c:pt idx="2067">
                  <c:v>0.158361</c:v>
                </c:pt>
                <c:pt idx="2068">
                  <c:v>1.0388500000000001</c:v>
                </c:pt>
                <c:pt idx="2069">
                  <c:v>0.63863800000000004</c:v>
                </c:pt>
                <c:pt idx="2070">
                  <c:v>8.3970400000000005</c:v>
                </c:pt>
                <c:pt idx="2071">
                  <c:v>0.13952500000000001</c:v>
                </c:pt>
                <c:pt idx="2072">
                  <c:v>0.34370699999999998</c:v>
                </c:pt>
                <c:pt idx="2073">
                  <c:v>1.31704</c:v>
                </c:pt>
                <c:pt idx="2074">
                  <c:v>34.679099999999998</c:v>
                </c:pt>
                <c:pt idx="2075">
                  <c:v>9.4575099999999995E-2</c:v>
                </c:pt>
                <c:pt idx="2076">
                  <c:v>0.74781399999999998</c:v>
                </c:pt>
                <c:pt idx="2077">
                  <c:v>0.122475</c:v>
                </c:pt>
                <c:pt idx="2078">
                  <c:v>0.101087</c:v>
                </c:pt>
                <c:pt idx="2079">
                  <c:v>14.3451</c:v>
                </c:pt>
                <c:pt idx="2080">
                  <c:v>0.92730000000000001</c:v>
                </c:pt>
                <c:pt idx="2081">
                  <c:v>8.6848800000000004E-2</c:v>
                </c:pt>
                <c:pt idx="2082">
                  <c:v>0.233657</c:v>
                </c:pt>
                <c:pt idx="2083">
                  <c:v>0.39909299999999998</c:v>
                </c:pt>
                <c:pt idx="2084">
                  <c:v>2.4471699999999999E-2</c:v>
                </c:pt>
                <c:pt idx="2085">
                  <c:v>0.58706199999999997</c:v>
                </c:pt>
                <c:pt idx="2086">
                  <c:v>0.196241</c:v>
                </c:pt>
                <c:pt idx="2087">
                  <c:v>0.18682599999999999</c:v>
                </c:pt>
                <c:pt idx="2088">
                  <c:v>0.30841099999999999</c:v>
                </c:pt>
                <c:pt idx="2089">
                  <c:v>5.3787599999999998E-2</c:v>
                </c:pt>
                <c:pt idx="2090">
                  <c:v>2.3659699999999999</c:v>
                </c:pt>
                <c:pt idx="2091">
                  <c:v>1.1353500000000001</c:v>
                </c:pt>
                <c:pt idx="2092">
                  <c:v>1.6313200000000001</c:v>
                </c:pt>
                <c:pt idx="2093">
                  <c:v>0.102246</c:v>
                </c:pt>
                <c:pt idx="2094">
                  <c:v>0.13302600000000001</c:v>
                </c:pt>
                <c:pt idx="2095">
                  <c:v>4.8943800000000003E-2</c:v>
                </c:pt>
                <c:pt idx="2096">
                  <c:v>27.7209</c:v>
                </c:pt>
                <c:pt idx="2097">
                  <c:v>1.25521E-2</c:v>
                </c:pt>
                <c:pt idx="2098">
                  <c:v>0.149613</c:v>
                </c:pt>
                <c:pt idx="2099">
                  <c:v>0.84988699999999995</c:v>
                </c:pt>
                <c:pt idx="2100">
                  <c:v>79.345600000000005</c:v>
                </c:pt>
                <c:pt idx="2101">
                  <c:v>4.3234700000000001E-2</c:v>
                </c:pt>
                <c:pt idx="2102">
                  <c:v>7.5394699999999995E-2</c:v>
                </c:pt>
                <c:pt idx="2103">
                  <c:v>7.8590999999999994E-2</c:v>
                </c:pt>
                <c:pt idx="2104">
                  <c:v>4.3879300000000003E-2</c:v>
                </c:pt>
                <c:pt idx="2105">
                  <c:v>0.143953</c:v>
                </c:pt>
                <c:pt idx="2106">
                  <c:v>3.7440500000000001</c:v>
                </c:pt>
                <c:pt idx="2107">
                  <c:v>0.194855</c:v>
                </c:pt>
                <c:pt idx="2108">
                  <c:v>0.100067</c:v>
                </c:pt>
                <c:pt idx="2109">
                  <c:v>0.67458499999999999</c:v>
                </c:pt>
                <c:pt idx="2110">
                  <c:v>45.438000000000002</c:v>
                </c:pt>
                <c:pt idx="2111">
                  <c:v>0.26845000000000002</c:v>
                </c:pt>
                <c:pt idx="2112">
                  <c:v>0.30696600000000002</c:v>
                </c:pt>
                <c:pt idx="2113">
                  <c:v>0.42786099999999999</c:v>
                </c:pt>
                <c:pt idx="2114">
                  <c:v>4.4339999999999997E-2</c:v>
                </c:pt>
                <c:pt idx="2115">
                  <c:v>5.1838299999999997E-2</c:v>
                </c:pt>
                <c:pt idx="2116">
                  <c:v>1.52454</c:v>
                </c:pt>
                <c:pt idx="2117">
                  <c:v>0.91084699999999996</c:v>
                </c:pt>
                <c:pt idx="2118">
                  <c:v>47.089500000000001</c:v>
                </c:pt>
                <c:pt idx="2119">
                  <c:v>1.3773899999999999</c:v>
                </c:pt>
                <c:pt idx="2120">
                  <c:v>19.9099</c:v>
                </c:pt>
                <c:pt idx="2121">
                  <c:v>0.142622</c:v>
                </c:pt>
                <c:pt idx="2122">
                  <c:v>0.46751500000000001</c:v>
                </c:pt>
                <c:pt idx="2123">
                  <c:v>0.366672</c:v>
                </c:pt>
                <c:pt idx="2124">
                  <c:v>8.83169</c:v>
                </c:pt>
                <c:pt idx="2125">
                  <c:v>0.252218</c:v>
                </c:pt>
                <c:pt idx="2126">
                  <c:v>0.86666399999999999</c:v>
                </c:pt>
                <c:pt idx="2127">
                  <c:v>0.71889400000000003</c:v>
                </c:pt>
                <c:pt idx="2128">
                  <c:v>0.45837800000000001</c:v>
                </c:pt>
                <c:pt idx="2129">
                  <c:v>1.4342900000000001</c:v>
                </c:pt>
                <c:pt idx="2130">
                  <c:v>0.92876400000000003</c:v>
                </c:pt>
                <c:pt idx="2131">
                  <c:v>0.78560700000000006</c:v>
                </c:pt>
                <c:pt idx="2132">
                  <c:v>0.190918</c:v>
                </c:pt>
                <c:pt idx="2133">
                  <c:v>0.38631199999999999</c:v>
                </c:pt>
                <c:pt idx="2134">
                  <c:v>1.4867999999999999E-2</c:v>
                </c:pt>
                <c:pt idx="2135">
                  <c:v>9.8031199999999999E-2</c:v>
                </c:pt>
                <c:pt idx="2136">
                  <c:v>14.1076</c:v>
                </c:pt>
                <c:pt idx="2137">
                  <c:v>0.63272700000000004</c:v>
                </c:pt>
                <c:pt idx="2138">
                  <c:v>0.38407200000000002</c:v>
                </c:pt>
                <c:pt idx="2139">
                  <c:v>28.360299999999999</c:v>
                </c:pt>
                <c:pt idx="2140">
                  <c:v>2.1196099999999999E-2</c:v>
                </c:pt>
                <c:pt idx="2141">
                  <c:v>2.5211000000000001E-2</c:v>
                </c:pt>
                <c:pt idx="2142">
                  <c:v>4.69995E-2</c:v>
                </c:pt>
                <c:pt idx="2143">
                  <c:v>73.388400000000004</c:v>
                </c:pt>
                <c:pt idx="2144">
                  <c:v>2.2751E-2</c:v>
                </c:pt>
                <c:pt idx="2145">
                  <c:v>0.22519800000000001</c:v>
                </c:pt>
                <c:pt idx="2146">
                  <c:v>50.075499999999998</c:v>
                </c:pt>
                <c:pt idx="2147">
                  <c:v>5.0224199999999997E-2</c:v>
                </c:pt>
                <c:pt idx="2148">
                  <c:v>9.7814900000000003E-3</c:v>
                </c:pt>
                <c:pt idx="2149">
                  <c:v>2.49325E-2</c:v>
                </c:pt>
                <c:pt idx="2150">
                  <c:v>11.335900000000001</c:v>
                </c:pt>
                <c:pt idx="2151">
                  <c:v>16.9361</c:v>
                </c:pt>
                <c:pt idx="2152">
                  <c:v>0.113345</c:v>
                </c:pt>
                <c:pt idx="2153">
                  <c:v>40.655099999999997</c:v>
                </c:pt>
                <c:pt idx="2154">
                  <c:v>0.97622500000000001</c:v>
                </c:pt>
                <c:pt idx="2155">
                  <c:v>0.115549</c:v>
                </c:pt>
                <c:pt idx="2156">
                  <c:v>0.58082800000000001</c:v>
                </c:pt>
                <c:pt idx="2157">
                  <c:v>8.3830799999999996</c:v>
                </c:pt>
                <c:pt idx="2158">
                  <c:v>1.23486E-2</c:v>
                </c:pt>
                <c:pt idx="2159">
                  <c:v>7.7485999999999999E-2</c:v>
                </c:pt>
                <c:pt idx="2160">
                  <c:v>22.0944</c:v>
                </c:pt>
                <c:pt idx="2161">
                  <c:v>0.57530300000000001</c:v>
                </c:pt>
                <c:pt idx="2162">
                  <c:v>0.26085199999999997</c:v>
                </c:pt>
                <c:pt idx="2163">
                  <c:v>29.508500000000002</c:v>
                </c:pt>
                <c:pt idx="2164">
                  <c:v>0.28117799999999998</c:v>
                </c:pt>
                <c:pt idx="2165">
                  <c:v>1.0562400000000001</c:v>
                </c:pt>
                <c:pt idx="2166">
                  <c:v>28.435400000000001</c:v>
                </c:pt>
                <c:pt idx="2167">
                  <c:v>2.0591999999999999E-2</c:v>
                </c:pt>
                <c:pt idx="2168">
                  <c:v>2.3628300000000002</c:v>
                </c:pt>
                <c:pt idx="2169">
                  <c:v>0.60687199999999997</c:v>
                </c:pt>
                <c:pt idx="2170">
                  <c:v>0.422987</c:v>
                </c:pt>
                <c:pt idx="2171">
                  <c:v>5.1661899999999997E-2</c:v>
                </c:pt>
                <c:pt idx="2172">
                  <c:v>0.51509000000000005</c:v>
                </c:pt>
                <c:pt idx="2173">
                  <c:v>7.6615299999999997E-2</c:v>
                </c:pt>
                <c:pt idx="2174">
                  <c:v>0.13824900000000001</c:v>
                </c:pt>
                <c:pt idx="2175">
                  <c:v>0.299875</c:v>
                </c:pt>
                <c:pt idx="2176">
                  <c:v>52.886000000000003</c:v>
                </c:pt>
                <c:pt idx="2177">
                  <c:v>0.33673900000000001</c:v>
                </c:pt>
                <c:pt idx="2178">
                  <c:v>4.3470599999999998E-3</c:v>
                </c:pt>
                <c:pt idx="2179">
                  <c:v>0.94883099999999998</c:v>
                </c:pt>
                <c:pt idx="2180">
                  <c:v>0.24918999999999999</c:v>
                </c:pt>
                <c:pt idx="2181">
                  <c:v>99.022800000000004</c:v>
                </c:pt>
                <c:pt idx="2182">
                  <c:v>0.105713</c:v>
                </c:pt>
                <c:pt idx="2183">
                  <c:v>0.114542</c:v>
                </c:pt>
                <c:pt idx="2184">
                  <c:v>0.137623</c:v>
                </c:pt>
                <c:pt idx="2185">
                  <c:v>0.27602599999999999</c:v>
                </c:pt>
                <c:pt idx="2186">
                  <c:v>12.075200000000001</c:v>
                </c:pt>
                <c:pt idx="2187">
                  <c:v>0.24587400000000001</c:v>
                </c:pt>
                <c:pt idx="2188">
                  <c:v>1.7927</c:v>
                </c:pt>
                <c:pt idx="2189">
                  <c:v>0.29406399999999999</c:v>
                </c:pt>
                <c:pt idx="2190">
                  <c:v>0.16761400000000001</c:v>
                </c:pt>
                <c:pt idx="2191">
                  <c:v>9.7136500000000001E-2</c:v>
                </c:pt>
                <c:pt idx="2192">
                  <c:v>1.09656</c:v>
                </c:pt>
                <c:pt idx="2193">
                  <c:v>0.94956600000000002</c:v>
                </c:pt>
                <c:pt idx="2194">
                  <c:v>25.223500000000001</c:v>
                </c:pt>
                <c:pt idx="2195">
                  <c:v>0.17252700000000001</c:v>
                </c:pt>
                <c:pt idx="2196">
                  <c:v>7.5453999999999999E-3</c:v>
                </c:pt>
                <c:pt idx="2197">
                  <c:v>0.35034100000000001</c:v>
                </c:pt>
                <c:pt idx="2198">
                  <c:v>5.4106000000000001E-2</c:v>
                </c:pt>
                <c:pt idx="2199">
                  <c:v>0.42368899999999998</c:v>
                </c:pt>
                <c:pt idx="2200">
                  <c:v>1.89239E-2</c:v>
                </c:pt>
                <c:pt idx="2201">
                  <c:v>0.138125</c:v>
                </c:pt>
                <c:pt idx="2202">
                  <c:v>69.590999999999994</c:v>
                </c:pt>
                <c:pt idx="2203">
                  <c:v>19.3566</c:v>
                </c:pt>
                <c:pt idx="2204">
                  <c:v>0.10174800000000001</c:v>
                </c:pt>
                <c:pt idx="2205">
                  <c:v>8.63646E-2</c:v>
                </c:pt>
                <c:pt idx="2206">
                  <c:v>0.13774500000000001</c:v>
                </c:pt>
                <c:pt idx="2207">
                  <c:v>5.8321600000000003E-3</c:v>
                </c:pt>
                <c:pt idx="2208">
                  <c:v>1.4481900000000001E-2</c:v>
                </c:pt>
                <c:pt idx="2209">
                  <c:v>0.45864199999999999</c:v>
                </c:pt>
                <c:pt idx="2210">
                  <c:v>87.904600000000002</c:v>
                </c:pt>
                <c:pt idx="2211">
                  <c:v>1.30226</c:v>
                </c:pt>
                <c:pt idx="2212">
                  <c:v>0.71138299999999999</c:v>
                </c:pt>
                <c:pt idx="2213">
                  <c:v>105.31699999999999</c:v>
                </c:pt>
                <c:pt idx="2214">
                  <c:v>4.8816800000000002E-3</c:v>
                </c:pt>
                <c:pt idx="2215">
                  <c:v>0.110504</c:v>
                </c:pt>
                <c:pt idx="2216">
                  <c:v>7.0051999999999996E-3</c:v>
                </c:pt>
                <c:pt idx="2217">
                  <c:v>0.121393</c:v>
                </c:pt>
                <c:pt idx="2218">
                  <c:v>1.49728E-2</c:v>
                </c:pt>
                <c:pt idx="2219">
                  <c:v>1.12117</c:v>
                </c:pt>
                <c:pt idx="2220">
                  <c:v>0.16248000000000001</c:v>
                </c:pt>
                <c:pt idx="2221">
                  <c:v>53.353999999999999</c:v>
                </c:pt>
                <c:pt idx="2222">
                  <c:v>83.455699999999993</c:v>
                </c:pt>
                <c:pt idx="2223">
                  <c:v>0.57957400000000003</c:v>
                </c:pt>
                <c:pt idx="2224">
                  <c:v>0.20686499999999999</c:v>
                </c:pt>
                <c:pt idx="2225">
                  <c:v>0.16031500000000001</c:v>
                </c:pt>
                <c:pt idx="2226">
                  <c:v>0.22611800000000001</c:v>
                </c:pt>
                <c:pt idx="2227">
                  <c:v>2.4808899999999998E-2</c:v>
                </c:pt>
                <c:pt idx="2228">
                  <c:v>62.467300000000002</c:v>
                </c:pt>
                <c:pt idx="2229">
                  <c:v>0.11279699999999999</c:v>
                </c:pt>
                <c:pt idx="2230">
                  <c:v>9.25068E-2</c:v>
                </c:pt>
                <c:pt idx="2231">
                  <c:v>6.3969499999999999E-2</c:v>
                </c:pt>
                <c:pt idx="2232">
                  <c:v>0.53882799999999997</c:v>
                </c:pt>
                <c:pt idx="2233">
                  <c:v>0.27506399999999998</c:v>
                </c:pt>
                <c:pt idx="2234">
                  <c:v>0.58120899999999998</c:v>
                </c:pt>
                <c:pt idx="2235">
                  <c:v>0.17786099999999999</c:v>
                </c:pt>
                <c:pt idx="2236">
                  <c:v>0.15301500000000001</c:v>
                </c:pt>
                <c:pt idx="2237">
                  <c:v>4.3114800000000002E-2</c:v>
                </c:pt>
                <c:pt idx="2238">
                  <c:v>31.903199999999998</c:v>
                </c:pt>
                <c:pt idx="2239">
                  <c:v>19.328900000000001</c:v>
                </c:pt>
                <c:pt idx="2240">
                  <c:v>32.573799999999999</c:v>
                </c:pt>
                <c:pt idx="2241">
                  <c:v>0.23683799999999999</c:v>
                </c:pt>
                <c:pt idx="2242">
                  <c:v>6.4618099999999998E-2</c:v>
                </c:pt>
                <c:pt idx="2243">
                  <c:v>0.42022500000000002</c:v>
                </c:pt>
                <c:pt idx="2244">
                  <c:v>0.26396500000000001</c:v>
                </c:pt>
                <c:pt idx="2245">
                  <c:v>4.1548000000000002E-2</c:v>
                </c:pt>
                <c:pt idx="2246">
                  <c:v>2.0603099999999999</c:v>
                </c:pt>
                <c:pt idx="2247">
                  <c:v>1.73959</c:v>
                </c:pt>
                <c:pt idx="2248">
                  <c:v>0.60806099999999996</c:v>
                </c:pt>
                <c:pt idx="2249">
                  <c:v>35.453499999999998</c:v>
                </c:pt>
                <c:pt idx="2250">
                  <c:v>0.189829</c:v>
                </c:pt>
                <c:pt idx="2251">
                  <c:v>20.9499</c:v>
                </c:pt>
                <c:pt idx="2252">
                  <c:v>8.9955099999999996E-2</c:v>
                </c:pt>
                <c:pt idx="2253">
                  <c:v>0.17963299999999999</c:v>
                </c:pt>
                <c:pt idx="2254">
                  <c:v>0.124289</c:v>
                </c:pt>
                <c:pt idx="2255">
                  <c:v>0.21176800000000001</c:v>
                </c:pt>
                <c:pt idx="2256">
                  <c:v>0.11877</c:v>
                </c:pt>
                <c:pt idx="2257">
                  <c:v>0.38212099999999999</c:v>
                </c:pt>
                <c:pt idx="2258">
                  <c:v>0.90266900000000005</c:v>
                </c:pt>
                <c:pt idx="2259">
                  <c:v>2.5079500000000001E-3</c:v>
                </c:pt>
                <c:pt idx="2260">
                  <c:v>0.26094400000000001</c:v>
                </c:pt>
                <c:pt idx="2261">
                  <c:v>0.69517200000000001</c:v>
                </c:pt>
                <c:pt idx="2262">
                  <c:v>0.63705400000000001</c:v>
                </c:pt>
                <c:pt idx="2263">
                  <c:v>0.23479700000000001</c:v>
                </c:pt>
                <c:pt idx="2264">
                  <c:v>0.39669100000000002</c:v>
                </c:pt>
                <c:pt idx="2265">
                  <c:v>7.13401</c:v>
                </c:pt>
                <c:pt idx="2266">
                  <c:v>7.1771700000000001E-3</c:v>
                </c:pt>
                <c:pt idx="2267">
                  <c:v>0.95300099999999999</c:v>
                </c:pt>
                <c:pt idx="2268">
                  <c:v>1.4929400000000001E-2</c:v>
                </c:pt>
                <c:pt idx="2269">
                  <c:v>3.6430200000000003E-2</c:v>
                </c:pt>
                <c:pt idx="2270">
                  <c:v>0.33411000000000002</c:v>
                </c:pt>
                <c:pt idx="2271">
                  <c:v>2.1217100000000002</c:v>
                </c:pt>
                <c:pt idx="2272">
                  <c:v>9.9143599999999998E-2</c:v>
                </c:pt>
                <c:pt idx="2273">
                  <c:v>15.921799999999999</c:v>
                </c:pt>
                <c:pt idx="2274">
                  <c:v>0.64750799999999997</c:v>
                </c:pt>
                <c:pt idx="2275">
                  <c:v>0.22039800000000001</c:v>
                </c:pt>
                <c:pt idx="2276">
                  <c:v>3.3890199999999999</c:v>
                </c:pt>
                <c:pt idx="2277">
                  <c:v>4.02309E-2</c:v>
                </c:pt>
                <c:pt idx="2278">
                  <c:v>0.43643799999999999</c:v>
                </c:pt>
                <c:pt idx="2279">
                  <c:v>0.15584500000000001</c:v>
                </c:pt>
                <c:pt idx="2280">
                  <c:v>1.0999300000000001</c:v>
                </c:pt>
                <c:pt idx="2281">
                  <c:v>1.5594399999999999</c:v>
                </c:pt>
                <c:pt idx="2282">
                  <c:v>2.3422499999999999</c:v>
                </c:pt>
                <c:pt idx="2283">
                  <c:v>0.68122300000000002</c:v>
                </c:pt>
                <c:pt idx="2284">
                  <c:v>0.46218700000000001</c:v>
                </c:pt>
                <c:pt idx="2285">
                  <c:v>33.458199999999998</c:v>
                </c:pt>
                <c:pt idx="2286">
                  <c:v>0.28248600000000001</c:v>
                </c:pt>
                <c:pt idx="2287">
                  <c:v>1.6242199999999998E-2</c:v>
                </c:pt>
                <c:pt idx="2288">
                  <c:v>0.38763500000000001</c:v>
                </c:pt>
                <c:pt idx="2289">
                  <c:v>0.53395999999999999</c:v>
                </c:pt>
                <c:pt idx="2290">
                  <c:v>4.7799899999999999E-2</c:v>
                </c:pt>
                <c:pt idx="2291">
                  <c:v>1.44577</c:v>
                </c:pt>
                <c:pt idx="2292">
                  <c:v>9.2631900000000003E-2</c:v>
                </c:pt>
                <c:pt idx="2293">
                  <c:v>2.2118800000000001E-2</c:v>
                </c:pt>
                <c:pt idx="2294">
                  <c:v>9.3147999999999995E-2</c:v>
                </c:pt>
                <c:pt idx="2295">
                  <c:v>0.27074199999999998</c:v>
                </c:pt>
                <c:pt idx="2296">
                  <c:v>3.1949699999999998E-2</c:v>
                </c:pt>
                <c:pt idx="2297">
                  <c:v>7.3373900000000001E-3</c:v>
                </c:pt>
                <c:pt idx="2298">
                  <c:v>0.63254500000000002</c:v>
                </c:pt>
                <c:pt idx="2299">
                  <c:v>2.7288399999999999</c:v>
                </c:pt>
                <c:pt idx="2300">
                  <c:v>0.36265399999999998</c:v>
                </c:pt>
                <c:pt idx="2301">
                  <c:v>8.9498499999999995E-2</c:v>
                </c:pt>
                <c:pt idx="2302">
                  <c:v>4.8505800000000002E-2</c:v>
                </c:pt>
                <c:pt idx="2303">
                  <c:v>33.094700000000003</c:v>
                </c:pt>
                <c:pt idx="2304">
                  <c:v>0.49262499999999998</c:v>
                </c:pt>
                <c:pt idx="2305">
                  <c:v>0.22336700000000001</c:v>
                </c:pt>
                <c:pt idx="2306">
                  <c:v>14.4511</c:v>
                </c:pt>
                <c:pt idx="2307">
                  <c:v>3.7161099999999999E-3</c:v>
                </c:pt>
                <c:pt idx="2308">
                  <c:v>3.7894600000000001E-2</c:v>
                </c:pt>
                <c:pt idx="2309">
                  <c:v>1.17684E-2</c:v>
                </c:pt>
                <c:pt idx="2310">
                  <c:v>0.52453099999999997</c:v>
                </c:pt>
                <c:pt idx="2311">
                  <c:v>0.41626999999999997</c:v>
                </c:pt>
                <c:pt idx="2312">
                  <c:v>0.14394399999999999</c:v>
                </c:pt>
                <c:pt idx="2313">
                  <c:v>0.27833599999999997</c:v>
                </c:pt>
                <c:pt idx="2314">
                  <c:v>0.50746400000000003</c:v>
                </c:pt>
                <c:pt idx="2315">
                  <c:v>0.38864599999999999</c:v>
                </c:pt>
                <c:pt idx="2316">
                  <c:v>9.93058E-2</c:v>
                </c:pt>
                <c:pt idx="2317">
                  <c:v>0.202151</c:v>
                </c:pt>
                <c:pt idx="2318">
                  <c:v>0.14508099999999999</c:v>
                </c:pt>
                <c:pt idx="2319">
                  <c:v>2.0513599999999999</c:v>
                </c:pt>
                <c:pt idx="2320">
                  <c:v>1.6315300000000001E-2</c:v>
                </c:pt>
                <c:pt idx="2321">
                  <c:v>11.6195</c:v>
                </c:pt>
                <c:pt idx="2322">
                  <c:v>0.82551699999999995</c:v>
                </c:pt>
                <c:pt idx="2323">
                  <c:v>0.35245900000000002</c:v>
                </c:pt>
                <c:pt idx="2324">
                  <c:v>0.69198099999999996</c:v>
                </c:pt>
                <c:pt idx="2325">
                  <c:v>8.6399900000000002E-3</c:v>
                </c:pt>
                <c:pt idx="2326">
                  <c:v>3.45803E-3</c:v>
                </c:pt>
                <c:pt idx="2327">
                  <c:v>6.5091099999999999E-2</c:v>
                </c:pt>
                <c:pt idx="2328">
                  <c:v>22.712399999999999</c:v>
                </c:pt>
                <c:pt idx="2329">
                  <c:v>2.70986E-2</c:v>
                </c:pt>
                <c:pt idx="2330">
                  <c:v>2.6659599999999999E-2</c:v>
                </c:pt>
                <c:pt idx="2331">
                  <c:v>0.95548</c:v>
                </c:pt>
                <c:pt idx="2332">
                  <c:v>0.15135999999999999</c:v>
                </c:pt>
                <c:pt idx="2333">
                  <c:v>0.26977800000000002</c:v>
                </c:pt>
                <c:pt idx="2334">
                  <c:v>0.35202</c:v>
                </c:pt>
                <c:pt idx="2335">
                  <c:v>7.4345300000000003E-2</c:v>
                </c:pt>
                <c:pt idx="2336">
                  <c:v>0.658968</c:v>
                </c:pt>
                <c:pt idx="2337">
                  <c:v>2.8722500000000002</c:v>
                </c:pt>
                <c:pt idx="2338">
                  <c:v>4.7595099999999997</c:v>
                </c:pt>
                <c:pt idx="2339">
                  <c:v>0.38182300000000002</c:v>
                </c:pt>
                <c:pt idx="2340">
                  <c:v>0.63742200000000004</c:v>
                </c:pt>
                <c:pt idx="2341">
                  <c:v>1.9283600000000001</c:v>
                </c:pt>
                <c:pt idx="2342">
                  <c:v>2.1765300000000001E-2</c:v>
                </c:pt>
                <c:pt idx="2343">
                  <c:v>0.27140300000000001</c:v>
                </c:pt>
                <c:pt idx="2344">
                  <c:v>8.6924100000000004E-2</c:v>
                </c:pt>
                <c:pt idx="2345">
                  <c:v>0.56991700000000001</c:v>
                </c:pt>
                <c:pt idx="2346">
                  <c:v>50.512900000000002</c:v>
                </c:pt>
                <c:pt idx="2347">
                  <c:v>50.5152</c:v>
                </c:pt>
                <c:pt idx="2348">
                  <c:v>0.41528999999999999</c:v>
                </c:pt>
                <c:pt idx="2349">
                  <c:v>1.85517</c:v>
                </c:pt>
                <c:pt idx="2350">
                  <c:v>9.3063699999999999E-2</c:v>
                </c:pt>
                <c:pt idx="2351">
                  <c:v>6.1044399999999999E-2</c:v>
                </c:pt>
                <c:pt idx="2352">
                  <c:v>27.2713</c:v>
                </c:pt>
                <c:pt idx="2353">
                  <c:v>0.172789</c:v>
                </c:pt>
                <c:pt idx="2354">
                  <c:v>0.112221</c:v>
                </c:pt>
                <c:pt idx="2355">
                  <c:v>5.9119899999999998E-3</c:v>
                </c:pt>
                <c:pt idx="2356">
                  <c:v>2.11599</c:v>
                </c:pt>
                <c:pt idx="2357">
                  <c:v>1.62212</c:v>
                </c:pt>
                <c:pt idx="2358">
                  <c:v>3.2462699999999997E-2</c:v>
                </c:pt>
                <c:pt idx="2359">
                  <c:v>56.660299999999999</c:v>
                </c:pt>
                <c:pt idx="2360">
                  <c:v>0.17666999999999999</c:v>
                </c:pt>
                <c:pt idx="2361">
                  <c:v>3.3060899999999997E-2</c:v>
                </c:pt>
                <c:pt idx="2362">
                  <c:v>0.60990999999999995</c:v>
                </c:pt>
                <c:pt idx="2363">
                  <c:v>3.0233400000000001E-2</c:v>
                </c:pt>
                <c:pt idx="2364">
                  <c:v>5.8268899999999998E-2</c:v>
                </c:pt>
                <c:pt idx="2365">
                  <c:v>32.076700000000002</c:v>
                </c:pt>
                <c:pt idx="2366">
                  <c:v>1.1502399999999999</c:v>
                </c:pt>
                <c:pt idx="2367">
                  <c:v>0.159385</c:v>
                </c:pt>
                <c:pt idx="2368">
                  <c:v>0.41311100000000001</c:v>
                </c:pt>
                <c:pt idx="2369">
                  <c:v>0.390071</c:v>
                </c:pt>
                <c:pt idx="2370">
                  <c:v>51.745600000000003</c:v>
                </c:pt>
                <c:pt idx="2371">
                  <c:v>2.8507000000000001E-2</c:v>
                </c:pt>
                <c:pt idx="2372">
                  <c:v>0.17766499999999999</c:v>
                </c:pt>
                <c:pt idx="2373">
                  <c:v>7.5883499999999998E-3</c:v>
                </c:pt>
                <c:pt idx="2374">
                  <c:v>8.4789700000000003</c:v>
                </c:pt>
                <c:pt idx="2375">
                  <c:v>2.23153E-2</c:v>
                </c:pt>
                <c:pt idx="2376">
                  <c:v>0.34888599999999997</c:v>
                </c:pt>
                <c:pt idx="2377">
                  <c:v>9.7258099999999997E-3</c:v>
                </c:pt>
                <c:pt idx="2378">
                  <c:v>0.18002099999999999</c:v>
                </c:pt>
                <c:pt idx="2379">
                  <c:v>3.0131399999999999E-2</c:v>
                </c:pt>
                <c:pt idx="2380">
                  <c:v>3.2359400000000003E-2</c:v>
                </c:pt>
                <c:pt idx="2381">
                  <c:v>0.38796900000000001</c:v>
                </c:pt>
                <c:pt idx="2382">
                  <c:v>0.24770700000000001</c:v>
                </c:pt>
                <c:pt idx="2383">
                  <c:v>1.8369E-2</c:v>
                </c:pt>
                <c:pt idx="2384">
                  <c:v>0.67487600000000003</c:v>
                </c:pt>
                <c:pt idx="2385">
                  <c:v>26.096499999999999</c:v>
                </c:pt>
                <c:pt idx="2386">
                  <c:v>0.98250899999999997</c:v>
                </c:pt>
                <c:pt idx="2387">
                  <c:v>0.25291599999999997</c:v>
                </c:pt>
                <c:pt idx="2388">
                  <c:v>9.9505999999999997E-2</c:v>
                </c:pt>
                <c:pt idx="2389">
                  <c:v>0.13797100000000001</c:v>
                </c:pt>
                <c:pt idx="2390">
                  <c:v>3.2308700000000003E-2</c:v>
                </c:pt>
                <c:pt idx="2391">
                  <c:v>1.2160899999999999</c:v>
                </c:pt>
                <c:pt idx="2392">
                  <c:v>28.648</c:v>
                </c:pt>
                <c:pt idx="2393">
                  <c:v>5.194E-2</c:v>
                </c:pt>
                <c:pt idx="2394">
                  <c:v>4.3314999999999999E-2</c:v>
                </c:pt>
                <c:pt idx="2395">
                  <c:v>0.17311799999999999</c:v>
                </c:pt>
                <c:pt idx="2396">
                  <c:v>9.5287999999999998E-2</c:v>
                </c:pt>
                <c:pt idx="2397">
                  <c:v>0.17282</c:v>
                </c:pt>
                <c:pt idx="2398">
                  <c:v>0.301676</c:v>
                </c:pt>
                <c:pt idx="2399">
                  <c:v>8.3787899999999998E-2</c:v>
                </c:pt>
                <c:pt idx="2400">
                  <c:v>6.4180699999999993E-2</c:v>
                </c:pt>
                <c:pt idx="2401">
                  <c:v>16.425000000000001</c:v>
                </c:pt>
                <c:pt idx="2402">
                  <c:v>1.5126500000000001</c:v>
                </c:pt>
                <c:pt idx="2403">
                  <c:v>28.575600000000001</c:v>
                </c:pt>
                <c:pt idx="2404">
                  <c:v>0.10258</c:v>
                </c:pt>
                <c:pt idx="2405">
                  <c:v>9.6221399999999999E-2</c:v>
                </c:pt>
                <c:pt idx="2406">
                  <c:v>4.0699699999999998E-2</c:v>
                </c:pt>
                <c:pt idx="2407">
                  <c:v>0.21995999999999999</c:v>
                </c:pt>
                <c:pt idx="2408">
                  <c:v>6.6907700000000001E-2</c:v>
                </c:pt>
                <c:pt idx="2409">
                  <c:v>0.213668</c:v>
                </c:pt>
                <c:pt idx="2410">
                  <c:v>0.12223199999999999</c:v>
                </c:pt>
                <c:pt idx="2411">
                  <c:v>0.177759</c:v>
                </c:pt>
                <c:pt idx="2412">
                  <c:v>0.62896300000000005</c:v>
                </c:pt>
                <c:pt idx="2413">
                  <c:v>0.50544599999999995</c:v>
                </c:pt>
                <c:pt idx="2414">
                  <c:v>8.1389399999999998</c:v>
                </c:pt>
                <c:pt idx="2415">
                  <c:v>1.48003</c:v>
                </c:pt>
                <c:pt idx="2416">
                  <c:v>0.26108799999999999</c:v>
                </c:pt>
                <c:pt idx="2417">
                  <c:v>0.48024899999999998</c:v>
                </c:pt>
                <c:pt idx="2418">
                  <c:v>68.909599999999998</c:v>
                </c:pt>
                <c:pt idx="2419">
                  <c:v>0.29375000000000001</c:v>
                </c:pt>
                <c:pt idx="2420">
                  <c:v>3.1122899999999998</c:v>
                </c:pt>
                <c:pt idx="2421">
                  <c:v>0.40431600000000001</c:v>
                </c:pt>
                <c:pt idx="2422">
                  <c:v>0.161885</c:v>
                </c:pt>
                <c:pt idx="2423">
                  <c:v>0.43463600000000002</c:v>
                </c:pt>
                <c:pt idx="2424">
                  <c:v>0.186275</c:v>
                </c:pt>
                <c:pt idx="2425">
                  <c:v>0.10524600000000001</c:v>
                </c:pt>
                <c:pt idx="2426">
                  <c:v>2.87789E-2</c:v>
                </c:pt>
                <c:pt idx="2427">
                  <c:v>2.44862E-2</c:v>
                </c:pt>
                <c:pt idx="2428">
                  <c:v>0.38736399999999999</c:v>
                </c:pt>
                <c:pt idx="2429">
                  <c:v>0.13574800000000001</c:v>
                </c:pt>
                <c:pt idx="2430">
                  <c:v>0.17482700000000001</c:v>
                </c:pt>
                <c:pt idx="2431">
                  <c:v>9.77249E-3</c:v>
                </c:pt>
                <c:pt idx="2432">
                  <c:v>0.48989199999999999</c:v>
                </c:pt>
                <c:pt idx="2433">
                  <c:v>1.79279E-2</c:v>
                </c:pt>
                <c:pt idx="2434">
                  <c:v>3.4411200000000002</c:v>
                </c:pt>
                <c:pt idx="2435">
                  <c:v>0.32087700000000002</c:v>
                </c:pt>
                <c:pt idx="2436">
                  <c:v>9.94675E-2</c:v>
                </c:pt>
                <c:pt idx="2437">
                  <c:v>79.839299999999994</c:v>
                </c:pt>
                <c:pt idx="2438">
                  <c:v>2.40299</c:v>
                </c:pt>
                <c:pt idx="2439">
                  <c:v>0.33858899999999997</c:v>
                </c:pt>
                <c:pt idx="2440">
                  <c:v>3.4186300000000003E-2</c:v>
                </c:pt>
                <c:pt idx="2441">
                  <c:v>2.54688E-2</c:v>
                </c:pt>
                <c:pt idx="2442">
                  <c:v>33.5304</c:v>
                </c:pt>
                <c:pt idx="2443">
                  <c:v>0.97516000000000003</c:v>
                </c:pt>
                <c:pt idx="2444">
                  <c:v>0.102225</c:v>
                </c:pt>
                <c:pt idx="2445">
                  <c:v>0.69367900000000005</c:v>
                </c:pt>
                <c:pt idx="2446">
                  <c:v>5.2476000000000002E-2</c:v>
                </c:pt>
                <c:pt idx="2447">
                  <c:v>0.26846100000000001</c:v>
                </c:pt>
                <c:pt idx="2448">
                  <c:v>20.183299999999999</c:v>
                </c:pt>
                <c:pt idx="2449">
                  <c:v>2.5772300000000001</c:v>
                </c:pt>
                <c:pt idx="2450">
                  <c:v>3.8659499999999999E-2</c:v>
                </c:pt>
                <c:pt idx="2451">
                  <c:v>2.9672199999999999E-2</c:v>
                </c:pt>
                <c:pt idx="2452">
                  <c:v>4.6665099999999997</c:v>
                </c:pt>
                <c:pt idx="2453">
                  <c:v>0.61631100000000005</c:v>
                </c:pt>
                <c:pt idx="2454">
                  <c:v>0.21846199999999999</c:v>
                </c:pt>
                <c:pt idx="2455">
                  <c:v>9.3180700000000005E-2</c:v>
                </c:pt>
                <c:pt idx="2456">
                  <c:v>0.69054499999999996</c:v>
                </c:pt>
                <c:pt idx="2457">
                  <c:v>3.96706E-2</c:v>
                </c:pt>
                <c:pt idx="2458">
                  <c:v>0.219442</c:v>
                </c:pt>
                <c:pt idx="2459">
                  <c:v>41.709400000000002</c:v>
                </c:pt>
                <c:pt idx="2460">
                  <c:v>5.1108899999999999E-2</c:v>
                </c:pt>
                <c:pt idx="2461">
                  <c:v>0.88748300000000002</c:v>
                </c:pt>
                <c:pt idx="2462">
                  <c:v>0.184614</c:v>
                </c:pt>
                <c:pt idx="2463">
                  <c:v>7.1478200000000006E-2</c:v>
                </c:pt>
                <c:pt idx="2464">
                  <c:v>6.7339499999999997E-2</c:v>
                </c:pt>
                <c:pt idx="2465">
                  <c:v>4.2591900000000004E-3</c:v>
                </c:pt>
                <c:pt idx="2466">
                  <c:v>0.35090300000000002</c:v>
                </c:pt>
                <c:pt idx="2467">
                  <c:v>0.28699000000000002</c:v>
                </c:pt>
                <c:pt idx="2468">
                  <c:v>0.24373400000000001</c:v>
                </c:pt>
                <c:pt idx="2469">
                  <c:v>0.17293</c:v>
                </c:pt>
                <c:pt idx="2470">
                  <c:v>0.69122499999999998</c:v>
                </c:pt>
                <c:pt idx="2471">
                  <c:v>7.1272000000000002E-2</c:v>
                </c:pt>
                <c:pt idx="2472">
                  <c:v>7.1615999999999999E-2</c:v>
                </c:pt>
                <c:pt idx="2473">
                  <c:v>1.4996300000000001E-2</c:v>
                </c:pt>
                <c:pt idx="2474">
                  <c:v>0.63526000000000005</c:v>
                </c:pt>
                <c:pt idx="2475">
                  <c:v>7.0903099999999997E-2</c:v>
                </c:pt>
                <c:pt idx="2476">
                  <c:v>0.13961499999999999</c:v>
                </c:pt>
                <c:pt idx="2477">
                  <c:v>0.29623699999999997</c:v>
                </c:pt>
                <c:pt idx="2478">
                  <c:v>0.144173</c:v>
                </c:pt>
                <c:pt idx="2479">
                  <c:v>13.312099999999999</c:v>
                </c:pt>
                <c:pt idx="2480">
                  <c:v>0.43367699999999998</c:v>
                </c:pt>
                <c:pt idx="2481">
                  <c:v>0.13895099999999999</c:v>
                </c:pt>
                <c:pt idx="2482">
                  <c:v>0.230797</c:v>
                </c:pt>
                <c:pt idx="2483">
                  <c:v>40.063899999999997</c:v>
                </c:pt>
                <c:pt idx="2484">
                  <c:v>12.2683</c:v>
                </c:pt>
                <c:pt idx="2485">
                  <c:v>25.4102</c:v>
                </c:pt>
                <c:pt idx="2486">
                  <c:v>3.4949299999999998E-3</c:v>
                </c:pt>
                <c:pt idx="2487">
                  <c:v>0.28934500000000002</c:v>
                </c:pt>
                <c:pt idx="2488">
                  <c:v>0.186256</c:v>
                </c:pt>
                <c:pt idx="2489">
                  <c:v>0.178539</c:v>
                </c:pt>
                <c:pt idx="2490">
                  <c:v>0.24293200000000001</c:v>
                </c:pt>
                <c:pt idx="2491">
                  <c:v>0.274204</c:v>
                </c:pt>
                <c:pt idx="2492">
                  <c:v>0.42810999999999999</c:v>
                </c:pt>
                <c:pt idx="2493">
                  <c:v>34.470700000000001</c:v>
                </c:pt>
                <c:pt idx="2494">
                  <c:v>0.15210099999999999</c:v>
                </c:pt>
                <c:pt idx="2495">
                  <c:v>0.169073</c:v>
                </c:pt>
                <c:pt idx="2496">
                  <c:v>2.41018</c:v>
                </c:pt>
                <c:pt idx="2497">
                  <c:v>4.8571400000000001E-2</c:v>
                </c:pt>
                <c:pt idx="2498">
                  <c:v>0.37536700000000001</c:v>
                </c:pt>
                <c:pt idx="2499">
                  <c:v>1.0918600000000001E-2</c:v>
                </c:pt>
                <c:pt idx="2500">
                  <c:v>0.162573</c:v>
                </c:pt>
                <c:pt idx="2501">
                  <c:v>0.34452899999999997</c:v>
                </c:pt>
                <c:pt idx="2502">
                  <c:v>0.98302800000000001</c:v>
                </c:pt>
                <c:pt idx="2503">
                  <c:v>1.36937</c:v>
                </c:pt>
                <c:pt idx="2504">
                  <c:v>1.5709999999999998E-2</c:v>
                </c:pt>
                <c:pt idx="2505">
                  <c:v>0.21306900000000001</c:v>
                </c:pt>
                <c:pt idx="2506">
                  <c:v>1.7032499999999999</c:v>
                </c:pt>
                <c:pt idx="2507">
                  <c:v>5.0083500000000003E-2</c:v>
                </c:pt>
                <c:pt idx="2508">
                  <c:v>1.04555E-2</c:v>
                </c:pt>
                <c:pt idx="2509">
                  <c:v>0.12986600000000001</c:v>
                </c:pt>
                <c:pt idx="2510">
                  <c:v>18.749700000000001</c:v>
                </c:pt>
                <c:pt idx="2511">
                  <c:v>9.77349E-2</c:v>
                </c:pt>
                <c:pt idx="2512">
                  <c:v>0.31892799999999999</c:v>
                </c:pt>
                <c:pt idx="2513">
                  <c:v>0.52646099999999996</c:v>
                </c:pt>
                <c:pt idx="2514">
                  <c:v>0.11700199999999999</c:v>
                </c:pt>
                <c:pt idx="2515">
                  <c:v>42.4709</c:v>
                </c:pt>
                <c:pt idx="2516">
                  <c:v>6.2237399999999998E-2</c:v>
                </c:pt>
                <c:pt idx="2517">
                  <c:v>9.3890899999999992E-3</c:v>
                </c:pt>
                <c:pt idx="2518">
                  <c:v>1.4768699999999999</c:v>
                </c:pt>
                <c:pt idx="2519">
                  <c:v>1.17319</c:v>
                </c:pt>
                <c:pt idx="2520">
                  <c:v>2.4185300000000001</c:v>
                </c:pt>
                <c:pt idx="2521">
                  <c:v>21.646999999999998</c:v>
                </c:pt>
                <c:pt idx="2522">
                  <c:v>40.467799999999997</c:v>
                </c:pt>
                <c:pt idx="2523">
                  <c:v>0.121805</c:v>
                </c:pt>
                <c:pt idx="2524">
                  <c:v>2.0243600000000002</c:v>
                </c:pt>
                <c:pt idx="2525">
                  <c:v>1.05854</c:v>
                </c:pt>
                <c:pt idx="2526">
                  <c:v>2.8071099999999998E-3</c:v>
                </c:pt>
                <c:pt idx="2527">
                  <c:v>4.3200000000000001E-3</c:v>
                </c:pt>
                <c:pt idx="2528">
                  <c:v>31.018599999999999</c:v>
                </c:pt>
                <c:pt idx="2529">
                  <c:v>0.19536999999999999</c:v>
                </c:pt>
                <c:pt idx="2530">
                  <c:v>0.17225199999999999</c:v>
                </c:pt>
                <c:pt idx="2531">
                  <c:v>1.9053400000000002E-2</c:v>
                </c:pt>
                <c:pt idx="2532">
                  <c:v>8.3524200000000007E-2</c:v>
                </c:pt>
                <c:pt idx="2533">
                  <c:v>0.75160000000000005</c:v>
                </c:pt>
                <c:pt idx="2534">
                  <c:v>27.254899999999999</c:v>
                </c:pt>
                <c:pt idx="2535">
                  <c:v>0.18284600000000001</c:v>
                </c:pt>
                <c:pt idx="2536">
                  <c:v>0.12732499999999999</c:v>
                </c:pt>
                <c:pt idx="2537">
                  <c:v>8.3860799999999998</c:v>
                </c:pt>
                <c:pt idx="2538">
                  <c:v>0.34676099999999999</c:v>
                </c:pt>
                <c:pt idx="2539">
                  <c:v>4.2725200000000001E-3</c:v>
                </c:pt>
                <c:pt idx="2540">
                  <c:v>5.1217899999999997E-2</c:v>
                </c:pt>
                <c:pt idx="2541">
                  <c:v>0.196766</c:v>
                </c:pt>
                <c:pt idx="2542">
                  <c:v>16.849699999999999</c:v>
                </c:pt>
                <c:pt idx="2543">
                  <c:v>35.182400000000001</c:v>
                </c:pt>
                <c:pt idx="2544">
                  <c:v>0.34827999999999998</c:v>
                </c:pt>
                <c:pt idx="2545">
                  <c:v>60.592199999999998</c:v>
                </c:pt>
                <c:pt idx="2546">
                  <c:v>0.81423599999999996</c:v>
                </c:pt>
                <c:pt idx="2547">
                  <c:v>0.58304100000000003</c:v>
                </c:pt>
                <c:pt idx="2548">
                  <c:v>0.89886500000000003</c:v>
                </c:pt>
                <c:pt idx="2549">
                  <c:v>0.15661600000000001</c:v>
                </c:pt>
                <c:pt idx="2550">
                  <c:v>20.706299999999999</c:v>
                </c:pt>
                <c:pt idx="2551">
                  <c:v>2.9563799999999998</c:v>
                </c:pt>
                <c:pt idx="2552">
                  <c:v>0.117674</c:v>
                </c:pt>
                <c:pt idx="2553">
                  <c:v>0.20419200000000001</c:v>
                </c:pt>
                <c:pt idx="2554">
                  <c:v>9.0172199999999994E-2</c:v>
                </c:pt>
                <c:pt idx="2555">
                  <c:v>6.5562899999999993E-2</c:v>
                </c:pt>
                <c:pt idx="2556">
                  <c:v>0.230294</c:v>
                </c:pt>
                <c:pt idx="2557">
                  <c:v>1.41933</c:v>
                </c:pt>
                <c:pt idx="2558">
                  <c:v>0.25557600000000003</c:v>
                </c:pt>
                <c:pt idx="2559">
                  <c:v>2.77296E-2</c:v>
                </c:pt>
                <c:pt idx="2560">
                  <c:v>0.58044899999999999</c:v>
                </c:pt>
                <c:pt idx="2561">
                  <c:v>0.106354</c:v>
                </c:pt>
                <c:pt idx="2562">
                  <c:v>7.21413E-3</c:v>
                </c:pt>
                <c:pt idx="2563">
                  <c:v>0.295068</c:v>
                </c:pt>
                <c:pt idx="2564">
                  <c:v>3.4677600000000003E-2</c:v>
                </c:pt>
                <c:pt idx="2565">
                  <c:v>0.139626</c:v>
                </c:pt>
                <c:pt idx="2566">
                  <c:v>84.612899999999996</c:v>
                </c:pt>
                <c:pt idx="2567">
                  <c:v>0.29059600000000002</c:v>
                </c:pt>
                <c:pt idx="2568">
                  <c:v>0.25911800000000001</c:v>
                </c:pt>
                <c:pt idx="2569">
                  <c:v>0.19466600000000001</c:v>
                </c:pt>
                <c:pt idx="2570">
                  <c:v>8.0794199999999997E-2</c:v>
                </c:pt>
                <c:pt idx="2571">
                  <c:v>3.6742799999999999E-2</c:v>
                </c:pt>
                <c:pt idx="2572">
                  <c:v>28.910799999999998</c:v>
                </c:pt>
                <c:pt idx="2573">
                  <c:v>0.45908199999999999</c:v>
                </c:pt>
                <c:pt idx="2574">
                  <c:v>0.36377199999999998</c:v>
                </c:pt>
                <c:pt idx="2575">
                  <c:v>0.130582</c:v>
                </c:pt>
                <c:pt idx="2576">
                  <c:v>0.13181300000000001</c:v>
                </c:pt>
                <c:pt idx="2577">
                  <c:v>0.119406</c:v>
                </c:pt>
                <c:pt idx="2578">
                  <c:v>0.21979899999999999</c:v>
                </c:pt>
                <c:pt idx="2579">
                  <c:v>0.45130300000000001</c:v>
                </c:pt>
                <c:pt idx="2580">
                  <c:v>0.22988</c:v>
                </c:pt>
                <c:pt idx="2581">
                  <c:v>0.49227799999999999</c:v>
                </c:pt>
                <c:pt idx="2582">
                  <c:v>0.21609800000000001</c:v>
                </c:pt>
                <c:pt idx="2583">
                  <c:v>0.11783200000000001</c:v>
                </c:pt>
                <c:pt idx="2584">
                  <c:v>0.151777</c:v>
                </c:pt>
                <c:pt idx="2585">
                  <c:v>0.40356300000000001</c:v>
                </c:pt>
                <c:pt idx="2586">
                  <c:v>0.61155300000000001</c:v>
                </c:pt>
                <c:pt idx="2587">
                  <c:v>3.0624200000000001E-2</c:v>
                </c:pt>
                <c:pt idx="2588">
                  <c:v>32.107999999999997</c:v>
                </c:pt>
                <c:pt idx="2589">
                  <c:v>0.11225</c:v>
                </c:pt>
                <c:pt idx="2590">
                  <c:v>1.67212E-3</c:v>
                </c:pt>
                <c:pt idx="2591">
                  <c:v>0.23977799999999999</c:v>
                </c:pt>
                <c:pt idx="2592">
                  <c:v>0.257822</c:v>
                </c:pt>
                <c:pt idx="2593">
                  <c:v>1.4869399999999999</c:v>
                </c:pt>
                <c:pt idx="2594">
                  <c:v>57.049799999999998</c:v>
                </c:pt>
                <c:pt idx="2595">
                  <c:v>2.97398E-2</c:v>
                </c:pt>
                <c:pt idx="2596">
                  <c:v>5.9742899999999999</c:v>
                </c:pt>
                <c:pt idx="2597">
                  <c:v>5.2637799999999998E-2</c:v>
                </c:pt>
                <c:pt idx="2598">
                  <c:v>6.8443599999999993E-2</c:v>
                </c:pt>
                <c:pt idx="2599">
                  <c:v>0.27188099999999998</c:v>
                </c:pt>
                <c:pt idx="2600">
                  <c:v>0.43257499999999999</c:v>
                </c:pt>
                <c:pt idx="2601">
                  <c:v>12.263500000000001</c:v>
                </c:pt>
                <c:pt idx="2602">
                  <c:v>0.121405</c:v>
                </c:pt>
                <c:pt idx="2603">
                  <c:v>55.4056</c:v>
                </c:pt>
                <c:pt idx="2604">
                  <c:v>0.24718200000000001</c:v>
                </c:pt>
                <c:pt idx="2605">
                  <c:v>7.5539800000000001</c:v>
                </c:pt>
                <c:pt idx="2606">
                  <c:v>9.5781199999999997E-2</c:v>
                </c:pt>
                <c:pt idx="2607">
                  <c:v>3.11449E-2</c:v>
                </c:pt>
                <c:pt idx="2608">
                  <c:v>39.215200000000003</c:v>
                </c:pt>
                <c:pt idx="2609">
                  <c:v>0.39155200000000001</c:v>
                </c:pt>
                <c:pt idx="2610">
                  <c:v>9.2405399999999999E-2</c:v>
                </c:pt>
                <c:pt idx="2611">
                  <c:v>0.78556800000000004</c:v>
                </c:pt>
                <c:pt idx="2612">
                  <c:v>1.52725</c:v>
                </c:pt>
                <c:pt idx="2613">
                  <c:v>0.44254399999999999</c:v>
                </c:pt>
                <c:pt idx="2614">
                  <c:v>2.4062299999999999</c:v>
                </c:pt>
                <c:pt idx="2615">
                  <c:v>0.13847100000000001</c:v>
                </c:pt>
                <c:pt idx="2616">
                  <c:v>32.061399999999999</c:v>
                </c:pt>
                <c:pt idx="2617">
                  <c:v>0.169405</c:v>
                </c:pt>
                <c:pt idx="2618">
                  <c:v>1.5938399999999998E-2</c:v>
                </c:pt>
                <c:pt idx="2619">
                  <c:v>0.183312</c:v>
                </c:pt>
                <c:pt idx="2620">
                  <c:v>3.5127600000000002E-2</c:v>
                </c:pt>
                <c:pt idx="2621">
                  <c:v>0.38253799999999999</c:v>
                </c:pt>
                <c:pt idx="2622">
                  <c:v>3.4218800000000001E-2</c:v>
                </c:pt>
                <c:pt idx="2623">
                  <c:v>1.86225</c:v>
                </c:pt>
                <c:pt idx="2624">
                  <c:v>0.25582100000000002</c:v>
                </c:pt>
                <c:pt idx="2625">
                  <c:v>9.3390899999999999E-2</c:v>
                </c:pt>
                <c:pt idx="2626">
                  <c:v>2.9218000000000001E-2</c:v>
                </c:pt>
                <c:pt idx="2627">
                  <c:v>0.13328400000000001</c:v>
                </c:pt>
                <c:pt idx="2628">
                  <c:v>13.7441</c:v>
                </c:pt>
                <c:pt idx="2629">
                  <c:v>0.46959499999999998</c:v>
                </c:pt>
                <c:pt idx="2630">
                  <c:v>5.7634400000000002E-2</c:v>
                </c:pt>
                <c:pt idx="2631">
                  <c:v>4.8877200000000003E-2</c:v>
                </c:pt>
                <c:pt idx="2632">
                  <c:v>0.58640899999999996</c:v>
                </c:pt>
                <c:pt idx="2633">
                  <c:v>0.23535600000000001</c:v>
                </c:pt>
                <c:pt idx="2634">
                  <c:v>1.37975</c:v>
                </c:pt>
                <c:pt idx="2635">
                  <c:v>0.14829899999999999</c:v>
                </c:pt>
                <c:pt idx="2636">
                  <c:v>1.2049799999999999</c:v>
                </c:pt>
                <c:pt idx="2637">
                  <c:v>0.44172499999999998</c:v>
                </c:pt>
                <c:pt idx="2638">
                  <c:v>1.49994E-2</c:v>
                </c:pt>
                <c:pt idx="2639">
                  <c:v>0.57518400000000003</c:v>
                </c:pt>
                <c:pt idx="2640">
                  <c:v>37.965800000000002</c:v>
                </c:pt>
                <c:pt idx="2641">
                  <c:v>5.8801600000000002E-2</c:v>
                </c:pt>
                <c:pt idx="2642">
                  <c:v>0.77135200000000004</c:v>
                </c:pt>
                <c:pt idx="2643">
                  <c:v>9.79598E-2</c:v>
                </c:pt>
                <c:pt idx="2644">
                  <c:v>0.27313399999999999</c:v>
                </c:pt>
                <c:pt idx="2645">
                  <c:v>0.19614300000000001</c:v>
                </c:pt>
                <c:pt idx="2646">
                  <c:v>0.27178799999999997</c:v>
                </c:pt>
                <c:pt idx="2647">
                  <c:v>0.66370799999999996</c:v>
                </c:pt>
                <c:pt idx="2648">
                  <c:v>39.0212</c:v>
                </c:pt>
                <c:pt idx="2649">
                  <c:v>12.754099999999999</c:v>
                </c:pt>
                <c:pt idx="2650">
                  <c:v>16.0501</c:v>
                </c:pt>
                <c:pt idx="2651">
                  <c:v>0.53778000000000004</c:v>
                </c:pt>
                <c:pt idx="2652">
                  <c:v>0.40603600000000001</c:v>
                </c:pt>
                <c:pt idx="2653">
                  <c:v>0.40784100000000001</c:v>
                </c:pt>
                <c:pt idx="2654">
                  <c:v>5.9615499999999999</c:v>
                </c:pt>
                <c:pt idx="2655">
                  <c:v>25.329499999999999</c:v>
                </c:pt>
                <c:pt idx="2656">
                  <c:v>0.11831800000000001</c:v>
                </c:pt>
                <c:pt idx="2657">
                  <c:v>60.014299999999999</c:v>
                </c:pt>
                <c:pt idx="2658">
                  <c:v>9.8857899999999999E-2</c:v>
                </c:pt>
                <c:pt idx="2659">
                  <c:v>1.6292600000000001E-2</c:v>
                </c:pt>
                <c:pt idx="2660">
                  <c:v>4.7684800000000003</c:v>
                </c:pt>
                <c:pt idx="2661">
                  <c:v>5.21818E-2</c:v>
                </c:pt>
                <c:pt idx="2662">
                  <c:v>0.97658599999999995</c:v>
                </c:pt>
                <c:pt idx="2663">
                  <c:v>3.53225E-2</c:v>
                </c:pt>
                <c:pt idx="2664">
                  <c:v>0.29324899999999998</c:v>
                </c:pt>
                <c:pt idx="2665">
                  <c:v>9.9281300000000003E-2</c:v>
                </c:pt>
                <c:pt idx="2666">
                  <c:v>7.3314799999999999E-2</c:v>
                </c:pt>
                <c:pt idx="2667">
                  <c:v>15.364699999999999</c:v>
                </c:pt>
                <c:pt idx="2668">
                  <c:v>0.95381099999999996</c:v>
                </c:pt>
                <c:pt idx="2669">
                  <c:v>1.67592E-3</c:v>
                </c:pt>
                <c:pt idx="2670">
                  <c:v>0.25244100000000003</c:v>
                </c:pt>
                <c:pt idx="2671">
                  <c:v>0.138156</c:v>
                </c:pt>
                <c:pt idx="2672">
                  <c:v>0.27745799999999998</c:v>
                </c:pt>
                <c:pt idx="2673">
                  <c:v>2.85832E-2</c:v>
                </c:pt>
                <c:pt idx="2674">
                  <c:v>0.74298200000000003</c:v>
                </c:pt>
                <c:pt idx="2675">
                  <c:v>9.0339600000000006E-2</c:v>
                </c:pt>
                <c:pt idx="2676">
                  <c:v>0.46884199999999998</c:v>
                </c:pt>
                <c:pt idx="2677">
                  <c:v>89.539100000000005</c:v>
                </c:pt>
                <c:pt idx="2678">
                  <c:v>0.19975499999999999</c:v>
                </c:pt>
                <c:pt idx="2679">
                  <c:v>3.7842899999999999E-2</c:v>
                </c:pt>
                <c:pt idx="2680">
                  <c:v>4.5926600000000004</c:v>
                </c:pt>
                <c:pt idx="2681">
                  <c:v>2.7618799999999999E-2</c:v>
                </c:pt>
                <c:pt idx="2682">
                  <c:v>4.8551299999999999E-2</c:v>
                </c:pt>
                <c:pt idx="2683">
                  <c:v>36.731699999999996</c:v>
                </c:pt>
                <c:pt idx="2684">
                  <c:v>5.0765699999999997E-2</c:v>
                </c:pt>
                <c:pt idx="2685">
                  <c:v>0.12608</c:v>
                </c:pt>
                <c:pt idx="2686">
                  <c:v>1.70323</c:v>
                </c:pt>
                <c:pt idx="2687">
                  <c:v>6.6101199999999999E-2</c:v>
                </c:pt>
                <c:pt idx="2688">
                  <c:v>3.6532500000000002E-2</c:v>
                </c:pt>
                <c:pt idx="2689">
                  <c:v>1.6937000000000001E-2</c:v>
                </c:pt>
                <c:pt idx="2690">
                  <c:v>0.43123400000000001</c:v>
                </c:pt>
                <c:pt idx="2691">
                  <c:v>0.45286300000000002</c:v>
                </c:pt>
                <c:pt idx="2692">
                  <c:v>0.15339800000000001</c:v>
                </c:pt>
                <c:pt idx="2693">
                  <c:v>2.1550799999999998E-2</c:v>
                </c:pt>
                <c:pt idx="2694">
                  <c:v>33.523800000000001</c:v>
                </c:pt>
                <c:pt idx="2695">
                  <c:v>0.21929100000000001</c:v>
                </c:pt>
                <c:pt idx="2696">
                  <c:v>0.30848300000000001</c:v>
                </c:pt>
                <c:pt idx="2697">
                  <c:v>0.23203099999999999</c:v>
                </c:pt>
                <c:pt idx="2698">
                  <c:v>0.248116</c:v>
                </c:pt>
                <c:pt idx="2699">
                  <c:v>0.23960400000000001</c:v>
                </c:pt>
                <c:pt idx="2700">
                  <c:v>0.47858200000000001</c:v>
                </c:pt>
                <c:pt idx="2701">
                  <c:v>0.463862</c:v>
                </c:pt>
                <c:pt idx="2702">
                  <c:v>2.6058100000000001E-2</c:v>
                </c:pt>
                <c:pt idx="2703">
                  <c:v>136.203</c:v>
                </c:pt>
                <c:pt idx="2704">
                  <c:v>2.0423400000000001E-2</c:v>
                </c:pt>
                <c:pt idx="2705">
                  <c:v>2.9435500000000001</c:v>
                </c:pt>
                <c:pt idx="2706">
                  <c:v>115.55200000000001</c:v>
                </c:pt>
                <c:pt idx="2707">
                  <c:v>12.6921</c:v>
                </c:pt>
                <c:pt idx="2708">
                  <c:v>6.0829899999999999E-2</c:v>
                </c:pt>
                <c:pt idx="2709">
                  <c:v>0.35857800000000001</c:v>
                </c:pt>
                <c:pt idx="2710">
                  <c:v>8.2500499999999999</c:v>
                </c:pt>
                <c:pt idx="2711">
                  <c:v>10.540800000000001</c:v>
                </c:pt>
                <c:pt idx="2712">
                  <c:v>0.57301999999999997</c:v>
                </c:pt>
                <c:pt idx="2713">
                  <c:v>0.49923699999999999</c:v>
                </c:pt>
                <c:pt idx="2714">
                  <c:v>0.29339900000000002</c:v>
                </c:pt>
                <c:pt idx="2715">
                  <c:v>64.81</c:v>
                </c:pt>
                <c:pt idx="2716">
                  <c:v>1.1595100000000001E-3</c:v>
                </c:pt>
                <c:pt idx="2717">
                  <c:v>0.136855</c:v>
                </c:pt>
                <c:pt idx="2718">
                  <c:v>0.27560600000000002</c:v>
                </c:pt>
                <c:pt idx="2719">
                  <c:v>32.047499999999999</c:v>
                </c:pt>
                <c:pt idx="2720">
                  <c:v>0.972773</c:v>
                </c:pt>
                <c:pt idx="2721">
                  <c:v>0.13771800000000001</c:v>
                </c:pt>
                <c:pt idx="2722">
                  <c:v>14.2447</c:v>
                </c:pt>
                <c:pt idx="2723">
                  <c:v>0.40516200000000002</c:v>
                </c:pt>
                <c:pt idx="2724">
                  <c:v>0.31065500000000001</c:v>
                </c:pt>
                <c:pt idx="2725">
                  <c:v>0.20741299999999999</c:v>
                </c:pt>
                <c:pt idx="2726">
                  <c:v>0.234429</c:v>
                </c:pt>
                <c:pt idx="2727">
                  <c:v>1.26441</c:v>
                </c:pt>
                <c:pt idx="2728">
                  <c:v>0.38338</c:v>
                </c:pt>
                <c:pt idx="2729">
                  <c:v>0.19386999999999999</c:v>
                </c:pt>
                <c:pt idx="2730">
                  <c:v>0.101175</c:v>
                </c:pt>
                <c:pt idx="2731">
                  <c:v>0.108859</c:v>
                </c:pt>
                <c:pt idx="2732">
                  <c:v>0.146006</c:v>
                </c:pt>
                <c:pt idx="2733">
                  <c:v>0.28719</c:v>
                </c:pt>
                <c:pt idx="2734">
                  <c:v>0.18567800000000001</c:v>
                </c:pt>
                <c:pt idx="2735">
                  <c:v>0.28385300000000002</c:v>
                </c:pt>
                <c:pt idx="2736">
                  <c:v>0.44473600000000002</c:v>
                </c:pt>
                <c:pt idx="2737">
                  <c:v>0.61829599999999996</c:v>
                </c:pt>
                <c:pt idx="2738">
                  <c:v>4.55951E-2</c:v>
                </c:pt>
                <c:pt idx="2739">
                  <c:v>0.51726799999999995</c:v>
                </c:pt>
                <c:pt idx="2740">
                  <c:v>0.176732</c:v>
                </c:pt>
                <c:pt idx="2741">
                  <c:v>3.3423099999999997E-2</c:v>
                </c:pt>
                <c:pt idx="2742">
                  <c:v>0.33729900000000002</c:v>
                </c:pt>
                <c:pt idx="2743">
                  <c:v>0.35843599999999998</c:v>
                </c:pt>
                <c:pt idx="2744">
                  <c:v>7.9154299999999997E-2</c:v>
                </c:pt>
                <c:pt idx="2745">
                  <c:v>2.7382200000000001</c:v>
                </c:pt>
                <c:pt idx="2746">
                  <c:v>35.907499999999999</c:v>
                </c:pt>
                <c:pt idx="2747">
                  <c:v>0.14518400000000001</c:v>
                </c:pt>
                <c:pt idx="2748">
                  <c:v>1.6858399999999999E-2</c:v>
                </c:pt>
                <c:pt idx="2749">
                  <c:v>7.9715800000000007E-3</c:v>
                </c:pt>
                <c:pt idx="2750">
                  <c:v>0.25103300000000001</c:v>
                </c:pt>
                <c:pt idx="2751">
                  <c:v>0.309637</c:v>
                </c:pt>
                <c:pt idx="2752">
                  <c:v>0.55491299999999999</c:v>
                </c:pt>
                <c:pt idx="2753">
                  <c:v>0.85486099999999998</c:v>
                </c:pt>
                <c:pt idx="2754">
                  <c:v>0.51834999999999998</c:v>
                </c:pt>
                <c:pt idx="2755">
                  <c:v>2.8887699999999999E-2</c:v>
                </c:pt>
                <c:pt idx="2756">
                  <c:v>9.2289899999999994E-2</c:v>
                </c:pt>
                <c:pt idx="2757">
                  <c:v>4.2717699999999997E-2</c:v>
                </c:pt>
                <c:pt idx="2758">
                  <c:v>46.6006</c:v>
                </c:pt>
                <c:pt idx="2759">
                  <c:v>0.81565600000000005</c:v>
                </c:pt>
                <c:pt idx="2760">
                  <c:v>5.9743200000000003E-2</c:v>
                </c:pt>
                <c:pt idx="2761">
                  <c:v>9.00252E-2</c:v>
                </c:pt>
                <c:pt idx="2762">
                  <c:v>62.5777</c:v>
                </c:pt>
                <c:pt idx="2763">
                  <c:v>175.63200000000001</c:v>
                </c:pt>
                <c:pt idx="2764">
                  <c:v>1.14063</c:v>
                </c:pt>
                <c:pt idx="2765">
                  <c:v>62.373600000000003</c:v>
                </c:pt>
                <c:pt idx="2766">
                  <c:v>42.884999999999998</c:v>
                </c:pt>
                <c:pt idx="2767">
                  <c:v>0.28235199999999999</c:v>
                </c:pt>
                <c:pt idx="2768">
                  <c:v>0.18798599999999999</c:v>
                </c:pt>
                <c:pt idx="2769">
                  <c:v>0.337005</c:v>
                </c:pt>
                <c:pt idx="2770">
                  <c:v>0.63536800000000004</c:v>
                </c:pt>
                <c:pt idx="2771">
                  <c:v>19.312799999999999</c:v>
                </c:pt>
                <c:pt idx="2772">
                  <c:v>1.7354799999999999</c:v>
                </c:pt>
                <c:pt idx="2773">
                  <c:v>0.1201</c:v>
                </c:pt>
                <c:pt idx="2774">
                  <c:v>3.0483799999999998E-2</c:v>
                </c:pt>
                <c:pt idx="2775">
                  <c:v>3.6695899999999997E-2</c:v>
                </c:pt>
                <c:pt idx="2776">
                  <c:v>0.16755400000000001</c:v>
                </c:pt>
                <c:pt idx="2777">
                  <c:v>0.316214</c:v>
                </c:pt>
                <c:pt idx="2778">
                  <c:v>2.4579200000000001</c:v>
                </c:pt>
                <c:pt idx="2779">
                  <c:v>72.666300000000007</c:v>
                </c:pt>
                <c:pt idx="2780">
                  <c:v>4.2212199999999998E-2</c:v>
                </c:pt>
                <c:pt idx="2781">
                  <c:v>0.110508</c:v>
                </c:pt>
                <c:pt idx="2782">
                  <c:v>4.7447100000000001E-3</c:v>
                </c:pt>
                <c:pt idx="2783">
                  <c:v>0.217553</c:v>
                </c:pt>
                <c:pt idx="2784">
                  <c:v>42.279499999999999</c:v>
                </c:pt>
                <c:pt idx="2785">
                  <c:v>0.70992500000000003</c:v>
                </c:pt>
                <c:pt idx="2786">
                  <c:v>14.4655</c:v>
                </c:pt>
                <c:pt idx="2787">
                  <c:v>9.7840899999999995E-2</c:v>
                </c:pt>
                <c:pt idx="2788">
                  <c:v>70.656499999999994</c:v>
                </c:pt>
                <c:pt idx="2789">
                  <c:v>22.161899999999999</c:v>
                </c:pt>
                <c:pt idx="2790">
                  <c:v>96.196700000000007</c:v>
                </c:pt>
                <c:pt idx="2791">
                  <c:v>2.94098E-2</c:v>
                </c:pt>
                <c:pt idx="2792">
                  <c:v>9.8193199999999994E-2</c:v>
                </c:pt>
                <c:pt idx="2793">
                  <c:v>0.11669</c:v>
                </c:pt>
                <c:pt idx="2794">
                  <c:v>10.7516</c:v>
                </c:pt>
                <c:pt idx="2795">
                  <c:v>0.31465900000000002</c:v>
                </c:pt>
                <c:pt idx="2796">
                  <c:v>6.4655000000000004E-2</c:v>
                </c:pt>
                <c:pt idx="2797">
                  <c:v>5.2213900000000002E-3</c:v>
                </c:pt>
                <c:pt idx="2798">
                  <c:v>0.131406</c:v>
                </c:pt>
                <c:pt idx="2799">
                  <c:v>4.47293E-2</c:v>
                </c:pt>
                <c:pt idx="2800">
                  <c:v>0.38327600000000001</c:v>
                </c:pt>
                <c:pt idx="2801">
                  <c:v>0.42363699999999999</c:v>
                </c:pt>
                <c:pt idx="2802">
                  <c:v>0.57064999999999999</c:v>
                </c:pt>
                <c:pt idx="2803">
                  <c:v>3.3759899999999998</c:v>
                </c:pt>
                <c:pt idx="2804">
                  <c:v>0.12288399999999999</c:v>
                </c:pt>
                <c:pt idx="2805">
                  <c:v>28.757400000000001</c:v>
                </c:pt>
                <c:pt idx="2806">
                  <c:v>8.9303800000000003E-2</c:v>
                </c:pt>
                <c:pt idx="2807">
                  <c:v>8.5465600000000003E-2</c:v>
                </c:pt>
                <c:pt idx="2808">
                  <c:v>0.94381700000000002</c:v>
                </c:pt>
                <c:pt idx="2809">
                  <c:v>0.158777</c:v>
                </c:pt>
                <c:pt idx="2810">
                  <c:v>1.47428E-2</c:v>
                </c:pt>
                <c:pt idx="2811">
                  <c:v>9.7526600000000005E-2</c:v>
                </c:pt>
                <c:pt idx="2812">
                  <c:v>0.28579500000000002</c:v>
                </c:pt>
                <c:pt idx="2813">
                  <c:v>0.29217300000000002</c:v>
                </c:pt>
                <c:pt idx="2814">
                  <c:v>20.3383</c:v>
                </c:pt>
                <c:pt idx="2815">
                  <c:v>4.9901399999999999E-2</c:v>
                </c:pt>
                <c:pt idx="2816">
                  <c:v>5.1386599999999998E-2</c:v>
                </c:pt>
                <c:pt idx="2817">
                  <c:v>0.16686200000000001</c:v>
                </c:pt>
                <c:pt idx="2818">
                  <c:v>2.4416699999999998</c:v>
                </c:pt>
                <c:pt idx="2819">
                  <c:v>8.1899E-3</c:v>
                </c:pt>
                <c:pt idx="2820">
                  <c:v>0.63257099999999999</c:v>
                </c:pt>
                <c:pt idx="2821">
                  <c:v>2.6774099999999999E-2</c:v>
                </c:pt>
                <c:pt idx="2822">
                  <c:v>5.1855900000000003E-2</c:v>
                </c:pt>
                <c:pt idx="2823">
                  <c:v>1.64371E-2</c:v>
                </c:pt>
                <c:pt idx="2824">
                  <c:v>56.321100000000001</c:v>
                </c:pt>
                <c:pt idx="2825">
                  <c:v>0.259849</c:v>
                </c:pt>
                <c:pt idx="2826">
                  <c:v>0.42901800000000001</c:v>
                </c:pt>
                <c:pt idx="2827">
                  <c:v>1.1606200000000001E-2</c:v>
                </c:pt>
                <c:pt idx="2828">
                  <c:v>1.9264300000000001</c:v>
                </c:pt>
                <c:pt idx="2829">
                  <c:v>0.132551</c:v>
                </c:pt>
                <c:pt idx="2830">
                  <c:v>8.8507100000000005E-2</c:v>
                </c:pt>
                <c:pt idx="2831">
                  <c:v>112.533</c:v>
                </c:pt>
                <c:pt idx="2832">
                  <c:v>6.9300700000000007E-2</c:v>
                </c:pt>
                <c:pt idx="2833">
                  <c:v>0.228101</c:v>
                </c:pt>
                <c:pt idx="2834">
                  <c:v>0.12710299999999999</c:v>
                </c:pt>
                <c:pt idx="2835">
                  <c:v>0.105556</c:v>
                </c:pt>
                <c:pt idx="2836">
                  <c:v>0.27363999999999999</c:v>
                </c:pt>
                <c:pt idx="2837">
                  <c:v>81.8352</c:v>
                </c:pt>
                <c:pt idx="2838">
                  <c:v>0.124135</c:v>
                </c:pt>
                <c:pt idx="2839">
                  <c:v>0.200567</c:v>
                </c:pt>
                <c:pt idx="2840">
                  <c:v>4.9940499999999999E-2</c:v>
                </c:pt>
                <c:pt idx="2841">
                  <c:v>3.3345600000000003E-2</c:v>
                </c:pt>
                <c:pt idx="2842">
                  <c:v>0.145121</c:v>
                </c:pt>
                <c:pt idx="2843">
                  <c:v>1.36215</c:v>
                </c:pt>
                <c:pt idx="2844">
                  <c:v>0.127166</c:v>
                </c:pt>
                <c:pt idx="2845">
                  <c:v>0.25846400000000003</c:v>
                </c:pt>
                <c:pt idx="2846">
                  <c:v>8.6065500000000003E-2</c:v>
                </c:pt>
                <c:pt idx="2847">
                  <c:v>1.7626300000000001E-2</c:v>
                </c:pt>
                <c:pt idx="2848">
                  <c:v>0.12411999999999999</c:v>
                </c:pt>
                <c:pt idx="2849">
                  <c:v>9.5150899999999997E-2</c:v>
                </c:pt>
                <c:pt idx="2850">
                  <c:v>0.31137999999999999</c:v>
                </c:pt>
                <c:pt idx="2851">
                  <c:v>0.397366</c:v>
                </c:pt>
                <c:pt idx="2852">
                  <c:v>2.6557600000000001E-2</c:v>
                </c:pt>
                <c:pt idx="2853">
                  <c:v>0.48588199999999998</c:v>
                </c:pt>
                <c:pt idx="2854">
                  <c:v>6.8979700000000005E-2</c:v>
                </c:pt>
                <c:pt idx="2855">
                  <c:v>0.14033599999999999</c:v>
                </c:pt>
                <c:pt idx="2856">
                  <c:v>0.28660799999999997</c:v>
                </c:pt>
                <c:pt idx="2857">
                  <c:v>0.84683299999999995</c:v>
                </c:pt>
                <c:pt idx="2858">
                  <c:v>0.41652499999999998</c:v>
                </c:pt>
                <c:pt idx="2859">
                  <c:v>22.196999999999999</c:v>
                </c:pt>
                <c:pt idx="2860">
                  <c:v>0.27799400000000002</c:v>
                </c:pt>
                <c:pt idx="2861">
                  <c:v>6.2575099999999995E-2</c:v>
                </c:pt>
                <c:pt idx="2862">
                  <c:v>7.6649799999999999</c:v>
                </c:pt>
                <c:pt idx="2863">
                  <c:v>6.35551E-3</c:v>
                </c:pt>
                <c:pt idx="2864">
                  <c:v>2.84534E-2</c:v>
                </c:pt>
                <c:pt idx="2865">
                  <c:v>0.94336699999999996</c:v>
                </c:pt>
                <c:pt idx="2866">
                  <c:v>0.67553200000000002</c:v>
                </c:pt>
                <c:pt idx="2867">
                  <c:v>0.97423599999999999</c:v>
                </c:pt>
                <c:pt idx="2868">
                  <c:v>0.77973599999999998</c:v>
                </c:pt>
                <c:pt idx="2869">
                  <c:v>6.01754E-3</c:v>
                </c:pt>
                <c:pt idx="2870">
                  <c:v>8.0211900000000003E-2</c:v>
                </c:pt>
                <c:pt idx="2871">
                  <c:v>0.115939</c:v>
                </c:pt>
                <c:pt idx="2872">
                  <c:v>1.08459E-2</c:v>
                </c:pt>
                <c:pt idx="2873">
                  <c:v>22.161200000000001</c:v>
                </c:pt>
                <c:pt idx="2874">
                  <c:v>2.76589E-2</c:v>
                </c:pt>
                <c:pt idx="2875">
                  <c:v>5.9037600000000003E-2</c:v>
                </c:pt>
                <c:pt idx="2876">
                  <c:v>0.21723100000000001</c:v>
                </c:pt>
                <c:pt idx="2877">
                  <c:v>5.7597500000000003E-2</c:v>
                </c:pt>
                <c:pt idx="2878">
                  <c:v>0.28217900000000001</c:v>
                </c:pt>
                <c:pt idx="2879">
                  <c:v>86.060299999999998</c:v>
                </c:pt>
                <c:pt idx="2880">
                  <c:v>0.31335299999999999</c:v>
                </c:pt>
                <c:pt idx="2881">
                  <c:v>0.16089000000000001</c:v>
                </c:pt>
                <c:pt idx="2882">
                  <c:v>0.62865899999999997</c:v>
                </c:pt>
                <c:pt idx="2883">
                  <c:v>0.179423</c:v>
                </c:pt>
                <c:pt idx="2884">
                  <c:v>0.51687300000000003</c:v>
                </c:pt>
                <c:pt idx="2885">
                  <c:v>5.0799599999999998</c:v>
                </c:pt>
                <c:pt idx="2886">
                  <c:v>3.7031400000000002E-3</c:v>
                </c:pt>
                <c:pt idx="2887">
                  <c:v>0.65404799999999996</c:v>
                </c:pt>
                <c:pt idx="2888">
                  <c:v>3.3006300000000002E-2</c:v>
                </c:pt>
                <c:pt idx="2889">
                  <c:v>0.82076800000000005</c:v>
                </c:pt>
                <c:pt idx="2890">
                  <c:v>84.217299999999994</c:v>
                </c:pt>
                <c:pt idx="2891">
                  <c:v>0.190826</c:v>
                </c:pt>
                <c:pt idx="2892">
                  <c:v>0.142654</c:v>
                </c:pt>
                <c:pt idx="2893">
                  <c:v>4.5437999999999997E-3</c:v>
                </c:pt>
                <c:pt idx="2894">
                  <c:v>0.13228200000000001</c:v>
                </c:pt>
                <c:pt idx="2895">
                  <c:v>0.130603</c:v>
                </c:pt>
                <c:pt idx="2896">
                  <c:v>0.56651099999999999</c:v>
                </c:pt>
                <c:pt idx="2897">
                  <c:v>7.7072399999999999E-2</c:v>
                </c:pt>
                <c:pt idx="2898">
                  <c:v>27.7911</c:v>
                </c:pt>
                <c:pt idx="2899">
                  <c:v>2.3578700000000001E-2</c:v>
                </c:pt>
                <c:pt idx="2900">
                  <c:v>1.9961599999999999</c:v>
                </c:pt>
                <c:pt idx="2901">
                  <c:v>0.111579</c:v>
                </c:pt>
                <c:pt idx="2902">
                  <c:v>1.2400599999999999E-2</c:v>
                </c:pt>
                <c:pt idx="2903">
                  <c:v>72.984300000000005</c:v>
                </c:pt>
                <c:pt idx="2904">
                  <c:v>0.352825</c:v>
                </c:pt>
                <c:pt idx="2905">
                  <c:v>9.9963399999999994E-2</c:v>
                </c:pt>
                <c:pt idx="2906">
                  <c:v>50.197600000000001</c:v>
                </c:pt>
                <c:pt idx="2907">
                  <c:v>1.04152</c:v>
                </c:pt>
                <c:pt idx="2908">
                  <c:v>30.534600000000001</c:v>
                </c:pt>
                <c:pt idx="2909">
                  <c:v>0.28666700000000001</c:v>
                </c:pt>
                <c:pt idx="2910">
                  <c:v>0.19803299999999999</c:v>
                </c:pt>
                <c:pt idx="2911">
                  <c:v>8.3644899999999996E-4</c:v>
                </c:pt>
                <c:pt idx="2912">
                  <c:v>0.399978</c:v>
                </c:pt>
                <c:pt idx="2913">
                  <c:v>14.8126</c:v>
                </c:pt>
                <c:pt idx="2914">
                  <c:v>7.3644600000000005E-2</c:v>
                </c:pt>
                <c:pt idx="2915">
                  <c:v>0.14343700000000001</c:v>
                </c:pt>
                <c:pt idx="2916">
                  <c:v>0.27855600000000003</c:v>
                </c:pt>
                <c:pt idx="2917">
                  <c:v>9.0509800000000001E-2</c:v>
                </c:pt>
                <c:pt idx="2918">
                  <c:v>0.28695399999999999</c:v>
                </c:pt>
                <c:pt idx="2919">
                  <c:v>0.153612</c:v>
                </c:pt>
                <c:pt idx="2920">
                  <c:v>0.79257299999999997</c:v>
                </c:pt>
                <c:pt idx="2921">
                  <c:v>0.36708299999999999</c:v>
                </c:pt>
                <c:pt idx="2922">
                  <c:v>10.6754</c:v>
                </c:pt>
                <c:pt idx="2923">
                  <c:v>0.51109000000000004</c:v>
                </c:pt>
                <c:pt idx="2924">
                  <c:v>10.292400000000001</c:v>
                </c:pt>
                <c:pt idx="2925">
                  <c:v>0.82477400000000001</c:v>
                </c:pt>
                <c:pt idx="2926">
                  <c:v>2.4140100000000001E-2</c:v>
                </c:pt>
                <c:pt idx="2927">
                  <c:v>2.67347E-2</c:v>
                </c:pt>
                <c:pt idx="2928">
                  <c:v>0.235986</c:v>
                </c:pt>
                <c:pt idx="2929">
                  <c:v>0.13455800000000001</c:v>
                </c:pt>
                <c:pt idx="2930">
                  <c:v>5.01401E-2</c:v>
                </c:pt>
                <c:pt idx="2931">
                  <c:v>7.7652700000000005E-2</c:v>
                </c:pt>
                <c:pt idx="2932">
                  <c:v>0.52576999999999996</c:v>
                </c:pt>
                <c:pt idx="2933">
                  <c:v>0.11149299999999999</c:v>
                </c:pt>
                <c:pt idx="2934">
                  <c:v>12.743399999999999</c:v>
                </c:pt>
                <c:pt idx="2935">
                  <c:v>0.61309899999999995</c:v>
                </c:pt>
                <c:pt idx="2936">
                  <c:v>29.334499999999998</c:v>
                </c:pt>
                <c:pt idx="2937">
                  <c:v>0.197773</c:v>
                </c:pt>
                <c:pt idx="2938">
                  <c:v>9.71384E-2</c:v>
                </c:pt>
                <c:pt idx="2939">
                  <c:v>0.59975900000000004</c:v>
                </c:pt>
                <c:pt idx="2940">
                  <c:v>21.1587</c:v>
                </c:pt>
                <c:pt idx="2941">
                  <c:v>1.55768</c:v>
                </c:pt>
                <c:pt idx="2942">
                  <c:v>5.1683E-2</c:v>
                </c:pt>
                <c:pt idx="2943">
                  <c:v>0.15824099999999999</c:v>
                </c:pt>
                <c:pt idx="2944">
                  <c:v>5.5419</c:v>
                </c:pt>
                <c:pt idx="2945">
                  <c:v>6.6683199999999998E-2</c:v>
                </c:pt>
                <c:pt idx="2946">
                  <c:v>8.6762699999999998E-2</c:v>
                </c:pt>
                <c:pt idx="2947">
                  <c:v>17.232600000000001</c:v>
                </c:pt>
                <c:pt idx="2948">
                  <c:v>9.5368199999999997E-3</c:v>
                </c:pt>
                <c:pt idx="2949">
                  <c:v>9.7205299999999994E-2</c:v>
                </c:pt>
                <c:pt idx="2950">
                  <c:v>0.166542</c:v>
                </c:pt>
                <c:pt idx="2951">
                  <c:v>0.130777</c:v>
                </c:pt>
                <c:pt idx="2952">
                  <c:v>0.40273799999999998</c:v>
                </c:pt>
                <c:pt idx="2953">
                  <c:v>0.36834699999999998</c:v>
                </c:pt>
                <c:pt idx="2954">
                  <c:v>0.37970199999999998</c:v>
                </c:pt>
                <c:pt idx="2955">
                  <c:v>6.105E-2</c:v>
                </c:pt>
                <c:pt idx="2956">
                  <c:v>0.42176900000000001</c:v>
                </c:pt>
                <c:pt idx="2957">
                  <c:v>69.149900000000002</c:v>
                </c:pt>
                <c:pt idx="2958">
                  <c:v>8.7397399999999994</c:v>
                </c:pt>
                <c:pt idx="2959">
                  <c:v>0.38225700000000001</c:v>
                </c:pt>
                <c:pt idx="2960">
                  <c:v>0.80259400000000003</c:v>
                </c:pt>
                <c:pt idx="2961">
                  <c:v>0.193609</c:v>
                </c:pt>
                <c:pt idx="2962">
                  <c:v>4.7745000000000003E-2</c:v>
                </c:pt>
                <c:pt idx="2963">
                  <c:v>1.23613</c:v>
                </c:pt>
                <c:pt idx="2964">
                  <c:v>40.350499999999997</c:v>
                </c:pt>
                <c:pt idx="2965">
                  <c:v>2.2955900000000001E-3</c:v>
                </c:pt>
                <c:pt idx="2966">
                  <c:v>6.0609999999999999</c:v>
                </c:pt>
                <c:pt idx="2967">
                  <c:v>2.0755300000000001</c:v>
                </c:pt>
                <c:pt idx="2968">
                  <c:v>1.19835</c:v>
                </c:pt>
                <c:pt idx="2969">
                  <c:v>8.5712300000000005E-2</c:v>
                </c:pt>
                <c:pt idx="2970">
                  <c:v>11.4033</c:v>
                </c:pt>
                <c:pt idx="2971">
                  <c:v>0.181231</c:v>
                </c:pt>
                <c:pt idx="2972">
                  <c:v>0.120823</c:v>
                </c:pt>
                <c:pt idx="2973">
                  <c:v>0.20396600000000001</c:v>
                </c:pt>
                <c:pt idx="2974">
                  <c:v>1.0694199999999999E-2</c:v>
                </c:pt>
                <c:pt idx="2975">
                  <c:v>1.9719799999999999E-2</c:v>
                </c:pt>
                <c:pt idx="2976">
                  <c:v>20.989100000000001</c:v>
                </c:pt>
                <c:pt idx="2977">
                  <c:v>8.4786899999999998E-2</c:v>
                </c:pt>
                <c:pt idx="2978">
                  <c:v>0.24957799999999999</c:v>
                </c:pt>
                <c:pt idx="2979">
                  <c:v>0.19746</c:v>
                </c:pt>
                <c:pt idx="2980">
                  <c:v>1.7156500000000002E-2</c:v>
                </c:pt>
                <c:pt idx="2981">
                  <c:v>0.184946</c:v>
                </c:pt>
                <c:pt idx="2982">
                  <c:v>3.28747E-2</c:v>
                </c:pt>
                <c:pt idx="2983">
                  <c:v>3.6450499999999997E-2</c:v>
                </c:pt>
                <c:pt idx="2984">
                  <c:v>0.23647099999999999</c:v>
                </c:pt>
                <c:pt idx="2985">
                  <c:v>0.123073</c:v>
                </c:pt>
                <c:pt idx="2986">
                  <c:v>0.31487300000000001</c:v>
                </c:pt>
                <c:pt idx="2987">
                  <c:v>0.55374100000000004</c:v>
                </c:pt>
                <c:pt idx="2988">
                  <c:v>1.2531300000000001</c:v>
                </c:pt>
                <c:pt idx="2989">
                  <c:v>0.44285600000000003</c:v>
                </c:pt>
                <c:pt idx="2990">
                  <c:v>2.08833E-2</c:v>
                </c:pt>
                <c:pt idx="2991">
                  <c:v>7.5603699999999996E-2</c:v>
                </c:pt>
                <c:pt idx="2992">
                  <c:v>0.46449000000000001</c:v>
                </c:pt>
                <c:pt idx="2993">
                  <c:v>8.0197400000000002E-2</c:v>
                </c:pt>
                <c:pt idx="2994">
                  <c:v>0.87051199999999995</c:v>
                </c:pt>
                <c:pt idx="2995">
                  <c:v>0.80054899999999996</c:v>
                </c:pt>
                <c:pt idx="2996">
                  <c:v>5.1260600000000003E-2</c:v>
                </c:pt>
                <c:pt idx="2997">
                  <c:v>0.43140499999999998</c:v>
                </c:pt>
                <c:pt idx="2998">
                  <c:v>8.3473800000000001E-2</c:v>
                </c:pt>
                <c:pt idx="2999">
                  <c:v>4.6283100000000001E-2</c:v>
                </c:pt>
                <c:pt idx="3000">
                  <c:v>4.7250500000000001E-2</c:v>
                </c:pt>
                <c:pt idx="3001">
                  <c:v>4.8059699999999997E-2</c:v>
                </c:pt>
                <c:pt idx="3002">
                  <c:v>0.116595</c:v>
                </c:pt>
                <c:pt idx="3003">
                  <c:v>0.130631</c:v>
                </c:pt>
                <c:pt idx="3004">
                  <c:v>0.27090700000000001</c:v>
                </c:pt>
                <c:pt idx="3005">
                  <c:v>10.409800000000001</c:v>
                </c:pt>
                <c:pt idx="3006">
                  <c:v>0.10652399999999999</c:v>
                </c:pt>
                <c:pt idx="3007">
                  <c:v>1.9172399999999999E-2</c:v>
                </c:pt>
                <c:pt idx="3008">
                  <c:v>0.77859299999999998</c:v>
                </c:pt>
                <c:pt idx="3009">
                  <c:v>4.2253899999999997E-2</c:v>
                </c:pt>
                <c:pt idx="3010">
                  <c:v>20.637699999999999</c:v>
                </c:pt>
                <c:pt idx="3011">
                  <c:v>3.09351E-2</c:v>
                </c:pt>
                <c:pt idx="3012">
                  <c:v>7.1097299999999999E-3</c:v>
                </c:pt>
                <c:pt idx="3013">
                  <c:v>0.86960300000000001</c:v>
                </c:pt>
                <c:pt idx="3014">
                  <c:v>63.2776</c:v>
                </c:pt>
                <c:pt idx="3015">
                  <c:v>0.212529</c:v>
                </c:pt>
                <c:pt idx="3016">
                  <c:v>0.20762700000000001</c:v>
                </c:pt>
                <c:pt idx="3017">
                  <c:v>5.9028900000000002E-2</c:v>
                </c:pt>
                <c:pt idx="3018">
                  <c:v>0.49234899999999998</c:v>
                </c:pt>
                <c:pt idx="3019">
                  <c:v>4.74312E-2</c:v>
                </c:pt>
                <c:pt idx="3020">
                  <c:v>0.76386699999999996</c:v>
                </c:pt>
                <c:pt idx="3021">
                  <c:v>9.3389399999999997E-2</c:v>
                </c:pt>
                <c:pt idx="3022">
                  <c:v>0.75502000000000002</c:v>
                </c:pt>
                <c:pt idx="3023">
                  <c:v>3.3271700000000002</c:v>
                </c:pt>
                <c:pt idx="3024">
                  <c:v>1.0314500000000001E-2</c:v>
                </c:pt>
                <c:pt idx="3025">
                  <c:v>0.42963400000000002</c:v>
                </c:pt>
                <c:pt idx="3026">
                  <c:v>1.5537700000000001</c:v>
                </c:pt>
                <c:pt idx="3027">
                  <c:v>8.2127399999999998E-4</c:v>
                </c:pt>
                <c:pt idx="3028">
                  <c:v>4.0218700000000003E-2</c:v>
                </c:pt>
                <c:pt idx="3029">
                  <c:v>0.39435799999999999</c:v>
                </c:pt>
                <c:pt idx="3030">
                  <c:v>1.17809E-2</c:v>
                </c:pt>
                <c:pt idx="3031">
                  <c:v>0.57956099999999999</c:v>
                </c:pt>
                <c:pt idx="3032">
                  <c:v>0.121405</c:v>
                </c:pt>
                <c:pt idx="3033">
                  <c:v>0.55381400000000003</c:v>
                </c:pt>
                <c:pt idx="3034">
                  <c:v>0.112845</c:v>
                </c:pt>
                <c:pt idx="3035">
                  <c:v>0.60442799999999997</c:v>
                </c:pt>
                <c:pt idx="3036">
                  <c:v>0.89312100000000005</c:v>
                </c:pt>
                <c:pt idx="3037">
                  <c:v>8.2975199999999999E-2</c:v>
                </c:pt>
                <c:pt idx="3038">
                  <c:v>0.308004</c:v>
                </c:pt>
                <c:pt idx="3039">
                  <c:v>6.3333300000000001</c:v>
                </c:pt>
                <c:pt idx="3040">
                  <c:v>3.02294E-2</c:v>
                </c:pt>
                <c:pt idx="3041">
                  <c:v>0.124611</c:v>
                </c:pt>
                <c:pt idx="3042">
                  <c:v>0.294709</c:v>
                </c:pt>
                <c:pt idx="3043">
                  <c:v>33.388800000000003</c:v>
                </c:pt>
                <c:pt idx="3044">
                  <c:v>1.8897400000000002E-2</c:v>
                </c:pt>
                <c:pt idx="3045">
                  <c:v>0.14405699999999999</c:v>
                </c:pt>
                <c:pt idx="3046">
                  <c:v>0.82784400000000002</c:v>
                </c:pt>
                <c:pt idx="3047">
                  <c:v>9.1492199999999997</c:v>
                </c:pt>
                <c:pt idx="3048">
                  <c:v>0.81073700000000004</c:v>
                </c:pt>
                <c:pt idx="3049">
                  <c:v>1.75727E-2</c:v>
                </c:pt>
                <c:pt idx="3050">
                  <c:v>0.261237</c:v>
                </c:pt>
                <c:pt idx="3051">
                  <c:v>81.395399999999995</c:v>
                </c:pt>
                <c:pt idx="3052">
                  <c:v>1.2032799999999999</c:v>
                </c:pt>
                <c:pt idx="3053">
                  <c:v>61.997599999999998</c:v>
                </c:pt>
                <c:pt idx="3054">
                  <c:v>0.17120199999999999</c:v>
                </c:pt>
                <c:pt idx="3055">
                  <c:v>9.4359299999999993E-2</c:v>
                </c:pt>
                <c:pt idx="3056">
                  <c:v>0.10926</c:v>
                </c:pt>
                <c:pt idx="3057">
                  <c:v>0.81770399999999999</c:v>
                </c:pt>
                <c:pt idx="3058">
                  <c:v>0.35527999999999998</c:v>
                </c:pt>
                <c:pt idx="3059">
                  <c:v>0.40527000000000002</c:v>
                </c:pt>
                <c:pt idx="3060">
                  <c:v>2.1130599999999999</c:v>
                </c:pt>
                <c:pt idx="3061">
                  <c:v>22.118300000000001</c:v>
                </c:pt>
                <c:pt idx="3062">
                  <c:v>5.7757499999999996E-3</c:v>
                </c:pt>
                <c:pt idx="3063">
                  <c:v>2.1018300000000001</c:v>
                </c:pt>
                <c:pt idx="3064">
                  <c:v>5.7715099999999998E-2</c:v>
                </c:pt>
                <c:pt idx="3065">
                  <c:v>0.133381</c:v>
                </c:pt>
                <c:pt idx="3066">
                  <c:v>0.75268000000000002</c:v>
                </c:pt>
                <c:pt idx="3067">
                  <c:v>7.2737099999999999E-2</c:v>
                </c:pt>
                <c:pt idx="3068">
                  <c:v>0.34388400000000002</c:v>
                </c:pt>
                <c:pt idx="3069">
                  <c:v>0.55841200000000002</c:v>
                </c:pt>
                <c:pt idx="3070">
                  <c:v>3.1453599999999998E-2</c:v>
                </c:pt>
                <c:pt idx="3071">
                  <c:v>2.5188299999999999</c:v>
                </c:pt>
                <c:pt idx="3072">
                  <c:v>5.8650400000000002E-3</c:v>
                </c:pt>
                <c:pt idx="3073">
                  <c:v>1.2075499999999999</c:v>
                </c:pt>
                <c:pt idx="3074">
                  <c:v>1.3615199999999999E-2</c:v>
                </c:pt>
                <c:pt idx="3075">
                  <c:v>2.24818E-2</c:v>
                </c:pt>
                <c:pt idx="3076">
                  <c:v>1.0636000000000001</c:v>
                </c:pt>
                <c:pt idx="3077">
                  <c:v>0.29163600000000001</c:v>
                </c:pt>
                <c:pt idx="3078">
                  <c:v>0.97750400000000004</c:v>
                </c:pt>
                <c:pt idx="3079">
                  <c:v>16.080400000000001</c:v>
                </c:pt>
                <c:pt idx="3080">
                  <c:v>0.25797799999999999</c:v>
                </c:pt>
                <c:pt idx="3081">
                  <c:v>1.3371299999999999E-2</c:v>
                </c:pt>
                <c:pt idx="3082">
                  <c:v>0.42309799999999997</c:v>
                </c:pt>
                <c:pt idx="3083">
                  <c:v>1.6849799999999999</c:v>
                </c:pt>
                <c:pt idx="3084">
                  <c:v>0.92478700000000003</c:v>
                </c:pt>
                <c:pt idx="3085">
                  <c:v>0.22139900000000001</c:v>
                </c:pt>
                <c:pt idx="3086">
                  <c:v>0.44817000000000001</c:v>
                </c:pt>
                <c:pt idx="3087">
                  <c:v>0.28734999999999999</c:v>
                </c:pt>
                <c:pt idx="3088">
                  <c:v>5.7863100000000001E-2</c:v>
                </c:pt>
                <c:pt idx="3089">
                  <c:v>0.15815199999999999</c:v>
                </c:pt>
                <c:pt idx="3090">
                  <c:v>1.9840599999999999</c:v>
                </c:pt>
                <c:pt idx="3091">
                  <c:v>0.15620100000000001</c:v>
                </c:pt>
                <c:pt idx="3092">
                  <c:v>1.6867399999999999</c:v>
                </c:pt>
                <c:pt idx="3093">
                  <c:v>0.20105899999999999</c:v>
                </c:pt>
                <c:pt idx="3094">
                  <c:v>5.42978E-2</c:v>
                </c:pt>
                <c:pt idx="3095">
                  <c:v>1.6037699999999999</c:v>
                </c:pt>
                <c:pt idx="3096">
                  <c:v>27.751100000000001</c:v>
                </c:pt>
                <c:pt idx="3097">
                  <c:v>0.77610500000000004</c:v>
                </c:pt>
                <c:pt idx="3098">
                  <c:v>0.41105999999999998</c:v>
                </c:pt>
                <c:pt idx="3099">
                  <c:v>0.276897</c:v>
                </c:pt>
                <c:pt idx="3100">
                  <c:v>0.108927</c:v>
                </c:pt>
                <c:pt idx="3101">
                  <c:v>4.12927E-3</c:v>
                </c:pt>
                <c:pt idx="3102">
                  <c:v>9.3278200000000006E-2</c:v>
                </c:pt>
                <c:pt idx="3103">
                  <c:v>0.42826199999999998</c:v>
                </c:pt>
                <c:pt idx="3104">
                  <c:v>0.32763399999999998</c:v>
                </c:pt>
                <c:pt idx="3105">
                  <c:v>0.20494899999999999</c:v>
                </c:pt>
                <c:pt idx="3106">
                  <c:v>0.81159999999999999</c:v>
                </c:pt>
                <c:pt idx="3107">
                  <c:v>1.4093100000000001</c:v>
                </c:pt>
                <c:pt idx="3108">
                  <c:v>0.215562</c:v>
                </c:pt>
                <c:pt idx="3109">
                  <c:v>1.9941199999999999</c:v>
                </c:pt>
                <c:pt idx="3110">
                  <c:v>1.62945E-2</c:v>
                </c:pt>
                <c:pt idx="3111">
                  <c:v>0.27075700000000003</c:v>
                </c:pt>
                <c:pt idx="3112">
                  <c:v>8.9704099999999995E-2</c:v>
                </c:pt>
                <c:pt idx="3113">
                  <c:v>1.1583399999999999</c:v>
                </c:pt>
                <c:pt idx="3114">
                  <c:v>7.5213600000000005E-2</c:v>
                </c:pt>
                <c:pt idx="3115">
                  <c:v>0.25187599999999999</c:v>
                </c:pt>
                <c:pt idx="3116">
                  <c:v>3.9124300000000001</c:v>
                </c:pt>
                <c:pt idx="3117">
                  <c:v>0.189836</c:v>
                </c:pt>
                <c:pt idx="3118">
                  <c:v>0.30178300000000002</c:v>
                </c:pt>
                <c:pt idx="3119">
                  <c:v>26.060099999999998</c:v>
                </c:pt>
                <c:pt idx="3120">
                  <c:v>6.7339800000000005E-2</c:v>
                </c:pt>
                <c:pt idx="3121">
                  <c:v>0.28772300000000001</c:v>
                </c:pt>
                <c:pt idx="3122">
                  <c:v>3.2896300000000003E-2</c:v>
                </c:pt>
                <c:pt idx="3123">
                  <c:v>46.409199999999998</c:v>
                </c:pt>
                <c:pt idx="3124">
                  <c:v>0.102104</c:v>
                </c:pt>
                <c:pt idx="3125">
                  <c:v>0.15177099999999999</c:v>
                </c:pt>
                <c:pt idx="3126">
                  <c:v>0.107207</c:v>
                </c:pt>
                <c:pt idx="3127">
                  <c:v>0.181279</c:v>
                </c:pt>
                <c:pt idx="3128">
                  <c:v>1.2121200000000001</c:v>
                </c:pt>
                <c:pt idx="3129">
                  <c:v>0.102919</c:v>
                </c:pt>
                <c:pt idx="3130">
                  <c:v>9.1264100000000001E-2</c:v>
                </c:pt>
                <c:pt idx="3131">
                  <c:v>41.705800000000004</c:v>
                </c:pt>
                <c:pt idx="3132">
                  <c:v>0.121582</c:v>
                </c:pt>
                <c:pt idx="3133">
                  <c:v>2.0984300000000001E-2</c:v>
                </c:pt>
                <c:pt idx="3134">
                  <c:v>0.26493800000000001</c:v>
                </c:pt>
                <c:pt idx="3135">
                  <c:v>16.839400000000001</c:v>
                </c:pt>
                <c:pt idx="3136">
                  <c:v>0.12882099999999999</c:v>
                </c:pt>
                <c:pt idx="3137">
                  <c:v>3.3166399999999999E-2</c:v>
                </c:pt>
                <c:pt idx="3138">
                  <c:v>8.9492200000000004</c:v>
                </c:pt>
                <c:pt idx="3139">
                  <c:v>2.7883700000000001E-2</c:v>
                </c:pt>
                <c:pt idx="3140">
                  <c:v>0.15925</c:v>
                </c:pt>
                <c:pt idx="3141">
                  <c:v>2.7890499999999999E-2</c:v>
                </c:pt>
                <c:pt idx="3142">
                  <c:v>26.750499999999999</c:v>
                </c:pt>
                <c:pt idx="3143">
                  <c:v>0.101407</c:v>
                </c:pt>
                <c:pt idx="3144">
                  <c:v>1.92591</c:v>
                </c:pt>
                <c:pt idx="3145">
                  <c:v>0.170879</c:v>
                </c:pt>
                <c:pt idx="3146">
                  <c:v>24.5276</c:v>
                </c:pt>
                <c:pt idx="3147">
                  <c:v>4.4943299999999999E-2</c:v>
                </c:pt>
                <c:pt idx="3148">
                  <c:v>1.3072E-2</c:v>
                </c:pt>
                <c:pt idx="3149">
                  <c:v>0.69236600000000004</c:v>
                </c:pt>
                <c:pt idx="3150">
                  <c:v>9.5571199999999995E-2</c:v>
                </c:pt>
                <c:pt idx="3151">
                  <c:v>5.1377100000000002E-2</c:v>
                </c:pt>
                <c:pt idx="3152">
                  <c:v>0.28504499999999999</c:v>
                </c:pt>
                <c:pt idx="3153">
                  <c:v>8.4377099999999997E-2</c:v>
                </c:pt>
                <c:pt idx="3154">
                  <c:v>8.4968500000000002E-2</c:v>
                </c:pt>
                <c:pt idx="3155">
                  <c:v>0.122767</c:v>
                </c:pt>
                <c:pt idx="3156">
                  <c:v>8.2774600000000004E-2</c:v>
                </c:pt>
                <c:pt idx="3157">
                  <c:v>0.55423800000000001</c:v>
                </c:pt>
                <c:pt idx="3158">
                  <c:v>1.1557899999999999E-2</c:v>
                </c:pt>
                <c:pt idx="3159">
                  <c:v>30.054300000000001</c:v>
                </c:pt>
                <c:pt idx="3160">
                  <c:v>6.5898999999999999E-2</c:v>
                </c:pt>
                <c:pt idx="3161">
                  <c:v>1.28708E-2</c:v>
                </c:pt>
                <c:pt idx="3162">
                  <c:v>0.12578400000000001</c:v>
                </c:pt>
                <c:pt idx="3163">
                  <c:v>0.53853600000000001</c:v>
                </c:pt>
                <c:pt idx="3164">
                  <c:v>0.22581499999999999</c:v>
                </c:pt>
                <c:pt idx="3165">
                  <c:v>0.411109</c:v>
                </c:pt>
                <c:pt idx="3166">
                  <c:v>0.40366800000000003</c:v>
                </c:pt>
                <c:pt idx="3167">
                  <c:v>7.2978899999999999E-2</c:v>
                </c:pt>
                <c:pt idx="3168">
                  <c:v>0.124041</c:v>
                </c:pt>
                <c:pt idx="3169">
                  <c:v>3.1602999999999999E-2</c:v>
                </c:pt>
                <c:pt idx="3170">
                  <c:v>0.24765499999999999</c:v>
                </c:pt>
                <c:pt idx="3171">
                  <c:v>0.25794</c:v>
                </c:pt>
                <c:pt idx="3172">
                  <c:v>0.54777900000000002</c:v>
                </c:pt>
                <c:pt idx="3173">
                  <c:v>0.25633499999999998</c:v>
                </c:pt>
                <c:pt idx="3174">
                  <c:v>8.3373399999999993</c:v>
                </c:pt>
                <c:pt idx="3175">
                  <c:v>3.7671299999999998E-2</c:v>
                </c:pt>
                <c:pt idx="3176">
                  <c:v>3.08744E-2</c:v>
                </c:pt>
                <c:pt idx="3177">
                  <c:v>1.6767199999999999E-2</c:v>
                </c:pt>
                <c:pt idx="3178">
                  <c:v>0.185641</c:v>
                </c:pt>
                <c:pt idx="3179">
                  <c:v>2.68445E-2</c:v>
                </c:pt>
                <c:pt idx="3180">
                  <c:v>0.67732999999999999</c:v>
                </c:pt>
                <c:pt idx="3181">
                  <c:v>0.38866800000000001</c:v>
                </c:pt>
                <c:pt idx="3182">
                  <c:v>5.4701199999999998E-2</c:v>
                </c:pt>
                <c:pt idx="3183">
                  <c:v>0.44761099999999998</c:v>
                </c:pt>
                <c:pt idx="3184">
                  <c:v>2.6549099999999999E-2</c:v>
                </c:pt>
                <c:pt idx="3185">
                  <c:v>8.8602500000000001E-2</c:v>
                </c:pt>
                <c:pt idx="3186">
                  <c:v>2.6369299999999998E-2</c:v>
                </c:pt>
                <c:pt idx="3187">
                  <c:v>1.50238E-2</c:v>
                </c:pt>
                <c:pt idx="3188">
                  <c:v>9.3182399999999999E-2</c:v>
                </c:pt>
                <c:pt idx="3189">
                  <c:v>0.83999100000000004</c:v>
                </c:pt>
                <c:pt idx="3190">
                  <c:v>4.4576400000000002E-2</c:v>
                </c:pt>
                <c:pt idx="3191">
                  <c:v>3.5021700000000003E-2</c:v>
                </c:pt>
                <c:pt idx="3192">
                  <c:v>15.9785</c:v>
                </c:pt>
                <c:pt idx="3193">
                  <c:v>0.77060300000000004</c:v>
                </c:pt>
                <c:pt idx="3194">
                  <c:v>5.4244399999999998E-2</c:v>
                </c:pt>
                <c:pt idx="3195">
                  <c:v>0.19020799999999999</c:v>
                </c:pt>
                <c:pt idx="3196">
                  <c:v>2.0732699999999999</c:v>
                </c:pt>
                <c:pt idx="3197">
                  <c:v>0.57791400000000004</c:v>
                </c:pt>
                <c:pt idx="3198">
                  <c:v>1.16148E-2</c:v>
                </c:pt>
                <c:pt idx="3199">
                  <c:v>1.8437800000000001E-2</c:v>
                </c:pt>
                <c:pt idx="3200">
                  <c:v>0.11076800000000001</c:v>
                </c:pt>
                <c:pt idx="3201">
                  <c:v>6.3785600000000001E-3</c:v>
                </c:pt>
                <c:pt idx="3202">
                  <c:v>4.8135699999999997E-2</c:v>
                </c:pt>
                <c:pt idx="3203">
                  <c:v>0.33300800000000003</c:v>
                </c:pt>
                <c:pt idx="3204">
                  <c:v>0.24930099999999999</c:v>
                </c:pt>
                <c:pt idx="3205">
                  <c:v>0.92909900000000001</c:v>
                </c:pt>
                <c:pt idx="3206">
                  <c:v>10.4871</c:v>
                </c:pt>
                <c:pt idx="3207">
                  <c:v>7.6233800000000004E-2</c:v>
                </c:pt>
                <c:pt idx="3208">
                  <c:v>0.63040300000000005</c:v>
                </c:pt>
                <c:pt idx="3209">
                  <c:v>0.142599</c:v>
                </c:pt>
                <c:pt idx="3210">
                  <c:v>0.130802</c:v>
                </c:pt>
                <c:pt idx="3211">
                  <c:v>9.78491</c:v>
                </c:pt>
                <c:pt idx="3212">
                  <c:v>0.73057799999999995</c:v>
                </c:pt>
                <c:pt idx="3213">
                  <c:v>7.6681100000000004</c:v>
                </c:pt>
                <c:pt idx="3214">
                  <c:v>0.551261</c:v>
                </c:pt>
                <c:pt idx="3215">
                  <c:v>1.431</c:v>
                </c:pt>
                <c:pt idx="3216">
                  <c:v>17.339400000000001</c:v>
                </c:pt>
                <c:pt idx="3217">
                  <c:v>0.45576800000000001</c:v>
                </c:pt>
                <c:pt idx="3218">
                  <c:v>5.6835299999999998E-2</c:v>
                </c:pt>
                <c:pt idx="3219">
                  <c:v>0.215728</c:v>
                </c:pt>
                <c:pt idx="3220">
                  <c:v>4.4699599999999999E-2</c:v>
                </c:pt>
                <c:pt idx="3221">
                  <c:v>3.6883800000000001E-2</c:v>
                </c:pt>
                <c:pt idx="3222">
                  <c:v>0.189661</c:v>
                </c:pt>
                <c:pt idx="3223">
                  <c:v>8.0009700000000006</c:v>
                </c:pt>
                <c:pt idx="3224">
                  <c:v>6.23499E-2</c:v>
                </c:pt>
                <c:pt idx="3225">
                  <c:v>0.102648</c:v>
                </c:pt>
                <c:pt idx="3226">
                  <c:v>0.759158</c:v>
                </c:pt>
                <c:pt idx="3227">
                  <c:v>0.85204899999999995</c:v>
                </c:pt>
                <c:pt idx="3228">
                  <c:v>9.1813999999999993E-3</c:v>
                </c:pt>
                <c:pt idx="3229">
                  <c:v>0.25867600000000002</c:v>
                </c:pt>
                <c:pt idx="3230">
                  <c:v>0.118018</c:v>
                </c:pt>
                <c:pt idx="3231">
                  <c:v>0.10426100000000001</c:v>
                </c:pt>
                <c:pt idx="3232">
                  <c:v>2.4980599999999999E-2</c:v>
                </c:pt>
                <c:pt idx="3233">
                  <c:v>7.7081300000000005E-2</c:v>
                </c:pt>
                <c:pt idx="3234">
                  <c:v>0.43895000000000001</c:v>
                </c:pt>
                <c:pt idx="3235">
                  <c:v>0.16481199999999999</c:v>
                </c:pt>
                <c:pt idx="3236">
                  <c:v>0.25661600000000001</c:v>
                </c:pt>
                <c:pt idx="3237">
                  <c:v>2.54757E-2</c:v>
                </c:pt>
                <c:pt idx="3238">
                  <c:v>2.7348299999999999E-2</c:v>
                </c:pt>
                <c:pt idx="3239">
                  <c:v>1.02522</c:v>
                </c:pt>
                <c:pt idx="3240">
                  <c:v>0.36548799999999998</c:v>
                </c:pt>
                <c:pt idx="3241">
                  <c:v>0.22425800000000001</c:v>
                </c:pt>
                <c:pt idx="3242">
                  <c:v>4.2860500000000003E-2</c:v>
                </c:pt>
                <c:pt idx="3243">
                  <c:v>9.2317200000000002E-2</c:v>
                </c:pt>
                <c:pt idx="3244">
                  <c:v>1.6905900000000001E-2</c:v>
                </c:pt>
                <c:pt idx="3245">
                  <c:v>32.485199999999999</c:v>
                </c:pt>
                <c:pt idx="3246">
                  <c:v>1.1096299999999999</c:v>
                </c:pt>
                <c:pt idx="3247">
                  <c:v>2.2093600000000001E-2</c:v>
                </c:pt>
                <c:pt idx="3248">
                  <c:v>0.60686200000000001</c:v>
                </c:pt>
                <c:pt idx="3249">
                  <c:v>13.406499999999999</c:v>
                </c:pt>
                <c:pt idx="3250">
                  <c:v>3.9069699999999999E-2</c:v>
                </c:pt>
                <c:pt idx="3251">
                  <c:v>3.3760100000000001E-2</c:v>
                </c:pt>
                <c:pt idx="3252">
                  <c:v>0.58916900000000005</c:v>
                </c:pt>
                <c:pt idx="3253">
                  <c:v>88.114400000000003</c:v>
                </c:pt>
                <c:pt idx="3254">
                  <c:v>0.24811</c:v>
                </c:pt>
                <c:pt idx="3255">
                  <c:v>0.16464400000000001</c:v>
                </c:pt>
                <c:pt idx="3256">
                  <c:v>2.1479700000000001E-2</c:v>
                </c:pt>
                <c:pt idx="3257">
                  <c:v>0.70232000000000006</c:v>
                </c:pt>
                <c:pt idx="3258">
                  <c:v>0.28758699999999998</c:v>
                </c:pt>
                <c:pt idx="3259">
                  <c:v>3.48172E-2</c:v>
                </c:pt>
                <c:pt idx="3260">
                  <c:v>6.9653500000000004E-3</c:v>
                </c:pt>
                <c:pt idx="3261">
                  <c:v>2.7811699999999999</c:v>
                </c:pt>
                <c:pt idx="3262">
                  <c:v>7.2531600000000002E-2</c:v>
                </c:pt>
                <c:pt idx="3263">
                  <c:v>0.17394999999999999</c:v>
                </c:pt>
                <c:pt idx="3264">
                  <c:v>0.23287099999999999</c:v>
                </c:pt>
                <c:pt idx="3265">
                  <c:v>0.137906</c:v>
                </c:pt>
                <c:pt idx="3266">
                  <c:v>0.479964</c:v>
                </c:pt>
                <c:pt idx="3267">
                  <c:v>20.081099999999999</c:v>
                </c:pt>
                <c:pt idx="3268">
                  <c:v>47.135199999999998</c:v>
                </c:pt>
                <c:pt idx="3269">
                  <c:v>0.272202</c:v>
                </c:pt>
                <c:pt idx="3270">
                  <c:v>1.98414</c:v>
                </c:pt>
                <c:pt idx="3271">
                  <c:v>29.4908</c:v>
                </c:pt>
                <c:pt idx="3272">
                  <c:v>0.54057900000000003</c:v>
                </c:pt>
                <c:pt idx="3273">
                  <c:v>0.264849</c:v>
                </c:pt>
                <c:pt idx="3274">
                  <c:v>0.40687099999999998</c:v>
                </c:pt>
                <c:pt idx="3275">
                  <c:v>0.148255</c:v>
                </c:pt>
                <c:pt idx="3276">
                  <c:v>2.0487099999999998</c:v>
                </c:pt>
                <c:pt idx="3277">
                  <c:v>0.86049299999999995</c:v>
                </c:pt>
                <c:pt idx="3278">
                  <c:v>1.5167900000000001</c:v>
                </c:pt>
                <c:pt idx="3279">
                  <c:v>8.0845299999999995E-2</c:v>
                </c:pt>
                <c:pt idx="3280">
                  <c:v>27.950800000000001</c:v>
                </c:pt>
                <c:pt idx="3281">
                  <c:v>0.13239600000000001</c:v>
                </c:pt>
                <c:pt idx="3282">
                  <c:v>8.6432499999999995E-2</c:v>
                </c:pt>
                <c:pt idx="3283">
                  <c:v>0.30599399999999999</c:v>
                </c:pt>
                <c:pt idx="3284">
                  <c:v>5.6415600000000003E-3</c:v>
                </c:pt>
                <c:pt idx="3285">
                  <c:v>2.8470300000000002</c:v>
                </c:pt>
                <c:pt idx="3286">
                  <c:v>7.3675100000000001E-4</c:v>
                </c:pt>
                <c:pt idx="3287">
                  <c:v>0.202875</c:v>
                </c:pt>
                <c:pt idx="3288">
                  <c:v>0.56908199999999998</c:v>
                </c:pt>
                <c:pt idx="3289">
                  <c:v>0.95802699999999996</c:v>
                </c:pt>
                <c:pt idx="3290">
                  <c:v>0.152256</c:v>
                </c:pt>
                <c:pt idx="3291">
                  <c:v>5.0178200000000001E-3</c:v>
                </c:pt>
                <c:pt idx="3292">
                  <c:v>2.91854E-2</c:v>
                </c:pt>
                <c:pt idx="3293">
                  <c:v>9.1593499999999994E-2</c:v>
                </c:pt>
                <c:pt idx="3294">
                  <c:v>8.5866399999999996E-2</c:v>
                </c:pt>
                <c:pt idx="3295">
                  <c:v>9.7589599999999999E-2</c:v>
                </c:pt>
                <c:pt idx="3296">
                  <c:v>21.1661</c:v>
                </c:pt>
                <c:pt idx="3297">
                  <c:v>0.21321399999999999</c:v>
                </c:pt>
                <c:pt idx="3298">
                  <c:v>4.1992100000000001E-3</c:v>
                </c:pt>
                <c:pt idx="3299">
                  <c:v>0.22914499999999999</c:v>
                </c:pt>
                <c:pt idx="3300">
                  <c:v>0.17940200000000001</c:v>
                </c:pt>
                <c:pt idx="3301">
                  <c:v>3.5561299999999997E-2</c:v>
                </c:pt>
                <c:pt idx="3302">
                  <c:v>6.65984</c:v>
                </c:pt>
                <c:pt idx="3303">
                  <c:v>4.4132800000000003E-3</c:v>
                </c:pt>
                <c:pt idx="3304">
                  <c:v>0.107913</c:v>
                </c:pt>
                <c:pt idx="3305">
                  <c:v>0.115062</c:v>
                </c:pt>
                <c:pt idx="3306">
                  <c:v>4.2080399999999997E-2</c:v>
                </c:pt>
                <c:pt idx="3307">
                  <c:v>16.502199999999998</c:v>
                </c:pt>
                <c:pt idx="3308">
                  <c:v>0.100414</c:v>
                </c:pt>
                <c:pt idx="3309">
                  <c:v>7.9354900000000006E-2</c:v>
                </c:pt>
                <c:pt idx="3310">
                  <c:v>0.51499200000000001</c:v>
                </c:pt>
                <c:pt idx="3311">
                  <c:v>2.2419000000000001E-2</c:v>
                </c:pt>
                <c:pt idx="3312">
                  <c:v>0.45122699999999999</c:v>
                </c:pt>
                <c:pt idx="3313">
                  <c:v>1.5783199999999999</c:v>
                </c:pt>
                <c:pt idx="3314">
                  <c:v>0.174623</c:v>
                </c:pt>
                <c:pt idx="3315">
                  <c:v>0.134572</c:v>
                </c:pt>
                <c:pt idx="3316">
                  <c:v>0.61577899999999997</c:v>
                </c:pt>
                <c:pt idx="3317">
                  <c:v>0.429533</c:v>
                </c:pt>
                <c:pt idx="3318">
                  <c:v>38.264600000000002</c:v>
                </c:pt>
                <c:pt idx="3319">
                  <c:v>5.3317400000000001E-2</c:v>
                </c:pt>
                <c:pt idx="3320">
                  <c:v>2.9204299999999999E-2</c:v>
                </c:pt>
                <c:pt idx="3321">
                  <c:v>8.3364999999999995E-2</c:v>
                </c:pt>
                <c:pt idx="3322">
                  <c:v>8.2936499999999996E-2</c:v>
                </c:pt>
                <c:pt idx="3323">
                  <c:v>7.9422499999999997E-3</c:v>
                </c:pt>
                <c:pt idx="3324">
                  <c:v>0.26517600000000002</c:v>
                </c:pt>
                <c:pt idx="3325">
                  <c:v>2.9028499999999999E-2</c:v>
                </c:pt>
                <c:pt idx="3326">
                  <c:v>0.17483499999999999</c:v>
                </c:pt>
                <c:pt idx="3327">
                  <c:v>2.2007700000000002E-2</c:v>
                </c:pt>
                <c:pt idx="3328">
                  <c:v>0.107268</c:v>
                </c:pt>
                <c:pt idx="3329">
                  <c:v>3.53146</c:v>
                </c:pt>
                <c:pt idx="3330">
                  <c:v>75.872799999999998</c:v>
                </c:pt>
                <c:pt idx="3331">
                  <c:v>9.0404899999999996E-2</c:v>
                </c:pt>
                <c:pt idx="3332">
                  <c:v>1.18113</c:v>
                </c:pt>
                <c:pt idx="3333">
                  <c:v>1.2401599999999999</c:v>
                </c:pt>
                <c:pt idx="3334">
                  <c:v>7.8963500000000001E-4</c:v>
                </c:pt>
                <c:pt idx="3335">
                  <c:v>0.42541600000000002</c:v>
                </c:pt>
                <c:pt idx="3336">
                  <c:v>4.8631999999999998E-3</c:v>
                </c:pt>
                <c:pt idx="3337">
                  <c:v>8.3688600000000002E-2</c:v>
                </c:pt>
                <c:pt idx="3338">
                  <c:v>0.27834799999999998</c:v>
                </c:pt>
                <c:pt idx="3339">
                  <c:v>8.34511E-2</c:v>
                </c:pt>
                <c:pt idx="3340">
                  <c:v>5.2963400000000001E-2</c:v>
                </c:pt>
                <c:pt idx="3341">
                  <c:v>9.4672100000000002E-3</c:v>
                </c:pt>
                <c:pt idx="3342">
                  <c:v>6.1865999999999997E-2</c:v>
                </c:pt>
                <c:pt idx="3343">
                  <c:v>0.14912</c:v>
                </c:pt>
                <c:pt idx="3344">
                  <c:v>2.6521300000000001E-2</c:v>
                </c:pt>
                <c:pt idx="3345">
                  <c:v>0.175928</c:v>
                </c:pt>
                <c:pt idx="3346">
                  <c:v>1.27719</c:v>
                </c:pt>
                <c:pt idx="3347">
                  <c:v>0.16114000000000001</c:v>
                </c:pt>
                <c:pt idx="3348">
                  <c:v>6.7121399999999998E-2</c:v>
                </c:pt>
                <c:pt idx="3349">
                  <c:v>6.6839700000000002E-2</c:v>
                </c:pt>
                <c:pt idx="3350">
                  <c:v>0.55585499999999999</c:v>
                </c:pt>
                <c:pt idx="3351">
                  <c:v>0.74015299999999995</c:v>
                </c:pt>
                <c:pt idx="3352">
                  <c:v>27.633199999999999</c:v>
                </c:pt>
                <c:pt idx="3353">
                  <c:v>5.2781599999999998E-2</c:v>
                </c:pt>
                <c:pt idx="3354">
                  <c:v>1.64856</c:v>
                </c:pt>
                <c:pt idx="3355">
                  <c:v>0.22685900000000001</c:v>
                </c:pt>
                <c:pt idx="3356">
                  <c:v>0.11425399999999999</c:v>
                </c:pt>
                <c:pt idx="3357">
                  <c:v>1.16244E-2</c:v>
                </c:pt>
                <c:pt idx="3358">
                  <c:v>61.180399999999999</c:v>
                </c:pt>
                <c:pt idx="3359">
                  <c:v>0.37448100000000001</c:v>
                </c:pt>
                <c:pt idx="3360">
                  <c:v>3.6335100000000002E-2</c:v>
                </c:pt>
                <c:pt idx="3361">
                  <c:v>0.85602400000000001</c:v>
                </c:pt>
                <c:pt idx="3362">
                  <c:v>5.6087699999999998</c:v>
                </c:pt>
                <c:pt idx="3363">
                  <c:v>7.5709700000000005E-2</c:v>
                </c:pt>
                <c:pt idx="3364">
                  <c:v>8.8921499999999997E-3</c:v>
                </c:pt>
                <c:pt idx="3365">
                  <c:v>9.9860900000000002E-2</c:v>
                </c:pt>
                <c:pt idx="3366">
                  <c:v>4.4173900000000001</c:v>
                </c:pt>
                <c:pt idx="3367">
                  <c:v>0.136464</c:v>
                </c:pt>
                <c:pt idx="3368">
                  <c:v>0.26616699999999999</c:v>
                </c:pt>
                <c:pt idx="3369">
                  <c:v>0.33731699999999998</c:v>
                </c:pt>
                <c:pt idx="3370">
                  <c:v>9.6200099999999997E-2</c:v>
                </c:pt>
                <c:pt idx="3371">
                  <c:v>0.33466000000000001</c:v>
                </c:pt>
                <c:pt idx="3372">
                  <c:v>5.3926599999999998E-2</c:v>
                </c:pt>
                <c:pt idx="3373">
                  <c:v>3.6902299999999999E-2</c:v>
                </c:pt>
                <c:pt idx="3374">
                  <c:v>0.21948300000000001</c:v>
                </c:pt>
                <c:pt idx="3375">
                  <c:v>0.139843</c:v>
                </c:pt>
                <c:pt idx="3376">
                  <c:v>25.198399999999999</c:v>
                </c:pt>
                <c:pt idx="3377">
                  <c:v>6.4355599999999999E-2</c:v>
                </c:pt>
                <c:pt idx="3378">
                  <c:v>0.86344399999999999</c:v>
                </c:pt>
                <c:pt idx="3379">
                  <c:v>0.201515</c:v>
                </c:pt>
                <c:pt idx="3380">
                  <c:v>2.9831099999999999E-2</c:v>
                </c:pt>
                <c:pt idx="3381">
                  <c:v>0.432842</c:v>
                </c:pt>
                <c:pt idx="3382">
                  <c:v>57.751899999999999</c:v>
                </c:pt>
                <c:pt idx="3383">
                  <c:v>0.49229200000000001</c:v>
                </c:pt>
                <c:pt idx="3384">
                  <c:v>4.4220799999999998E-2</c:v>
                </c:pt>
                <c:pt idx="3385">
                  <c:v>1.72041E-2</c:v>
                </c:pt>
                <c:pt idx="3386">
                  <c:v>0.112099</c:v>
                </c:pt>
                <c:pt idx="3387">
                  <c:v>5.5127900000000001E-2</c:v>
                </c:pt>
                <c:pt idx="3388">
                  <c:v>2.9417699999999998E-3</c:v>
                </c:pt>
                <c:pt idx="3389">
                  <c:v>0.17827000000000001</c:v>
                </c:pt>
                <c:pt idx="3390">
                  <c:v>0.31172299999999997</c:v>
                </c:pt>
                <c:pt idx="3391">
                  <c:v>0.35042800000000002</c:v>
                </c:pt>
                <c:pt idx="3392">
                  <c:v>0.21925900000000001</c:v>
                </c:pt>
                <c:pt idx="3393">
                  <c:v>1.6982900000000001E-3</c:v>
                </c:pt>
                <c:pt idx="3394">
                  <c:v>0.96282299999999998</c:v>
                </c:pt>
                <c:pt idx="3395">
                  <c:v>1.1125899999999999E-2</c:v>
                </c:pt>
                <c:pt idx="3396">
                  <c:v>2.44528E-2</c:v>
                </c:pt>
                <c:pt idx="3397">
                  <c:v>0.26458399999999999</c:v>
                </c:pt>
                <c:pt idx="3398">
                  <c:v>33.419600000000003</c:v>
                </c:pt>
                <c:pt idx="3399">
                  <c:v>0.29929</c:v>
                </c:pt>
                <c:pt idx="3400">
                  <c:v>16.603400000000001</c:v>
                </c:pt>
                <c:pt idx="3401">
                  <c:v>7.9728199999999999E-2</c:v>
                </c:pt>
                <c:pt idx="3402">
                  <c:v>2.25468</c:v>
                </c:pt>
                <c:pt idx="3403">
                  <c:v>23.191199999999998</c:v>
                </c:pt>
                <c:pt idx="3404">
                  <c:v>0.222716</c:v>
                </c:pt>
                <c:pt idx="3405">
                  <c:v>9.0649099999999996E-2</c:v>
                </c:pt>
                <c:pt idx="3406">
                  <c:v>0.23323099999999999</c:v>
                </c:pt>
                <c:pt idx="3407">
                  <c:v>5.5140500000000002E-2</c:v>
                </c:pt>
                <c:pt idx="3408">
                  <c:v>47.781700000000001</c:v>
                </c:pt>
                <c:pt idx="3409">
                  <c:v>70.520799999999994</c:v>
                </c:pt>
                <c:pt idx="3410">
                  <c:v>3.1798300000000002E-2</c:v>
                </c:pt>
                <c:pt idx="3411">
                  <c:v>4.8222599999999997E-2</c:v>
                </c:pt>
                <c:pt idx="3412">
                  <c:v>0.20894199999999999</c:v>
                </c:pt>
                <c:pt idx="3413">
                  <c:v>0.129911</c:v>
                </c:pt>
                <c:pt idx="3414">
                  <c:v>9.0237700000000004E-2</c:v>
                </c:pt>
                <c:pt idx="3415">
                  <c:v>5.7535700000000004E-3</c:v>
                </c:pt>
                <c:pt idx="3416">
                  <c:v>6.3529699999999995E-2</c:v>
                </c:pt>
                <c:pt idx="3417">
                  <c:v>1.00081</c:v>
                </c:pt>
                <c:pt idx="3418">
                  <c:v>8.7120799999999998E-2</c:v>
                </c:pt>
                <c:pt idx="3419">
                  <c:v>3.1808999999999997E-2</c:v>
                </c:pt>
                <c:pt idx="3420">
                  <c:v>0.44409999999999999</c:v>
                </c:pt>
                <c:pt idx="3421">
                  <c:v>0.225493</c:v>
                </c:pt>
                <c:pt idx="3422">
                  <c:v>6.4375299999999996E-2</c:v>
                </c:pt>
                <c:pt idx="3423">
                  <c:v>0.18540499999999999</c:v>
                </c:pt>
                <c:pt idx="3424">
                  <c:v>3.1871E-3</c:v>
                </c:pt>
                <c:pt idx="3425">
                  <c:v>0.79599699999999995</c:v>
                </c:pt>
                <c:pt idx="3426">
                  <c:v>0.58637600000000001</c:v>
                </c:pt>
                <c:pt idx="3427">
                  <c:v>1.4947200000000001E-2</c:v>
                </c:pt>
                <c:pt idx="3428">
                  <c:v>0.27595799999999998</c:v>
                </c:pt>
                <c:pt idx="3429">
                  <c:v>0.11244800000000001</c:v>
                </c:pt>
                <c:pt idx="3430">
                  <c:v>8.6588499999999999E-2</c:v>
                </c:pt>
                <c:pt idx="3431">
                  <c:v>0.178115</c:v>
                </c:pt>
                <c:pt idx="3432">
                  <c:v>0.10076599999999999</c:v>
                </c:pt>
                <c:pt idx="3433">
                  <c:v>0.70076799999999995</c:v>
                </c:pt>
                <c:pt idx="3434">
                  <c:v>0.100664</c:v>
                </c:pt>
                <c:pt idx="3435">
                  <c:v>3.35489E-2</c:v>
                </c:pt>
                <c:pt idx="3436">
                  <c:v>2.1316600000000002E-2</c:v>
                </c:pt>
                <c:pt idx="3437">
                  <c:v>7.7221600000000001E-2</c:v>
                </c:pt>
                <c:pt idx="3438">
                  <c:v>0.73235399999999995</c:v>
                </c:pt>
                <c:pt idx="3439">
                  <c:v>0.25688699999999998</c:v>
                </c:pt>
                <c:pt idx="3440">
                  <c:v>0.85217500000000002</c:v>
                </c:pt>
                <c:pt idx="3441">
                  <c:v>3.1276400000000003E-2</c:v>
                </c:pt>
                <c:pt idx="3442">
                  <c:v>1.5681</c:v>
                </c:pt>
                <c:pt idx="3443">
                  <c:v>5.18483E-2</c:v>
                </c:pt>
                <c:pt idx="3444">
                  <c:v>2.0072699999999999E-2</c:v>
                </c:pt>
                <c:pt idx="3445">
                  <c:v>0.201657</c:v>
                </c:pt>
                <c:pt idx="3446">
                  <c:v>1.26938</c:v>
                </c:pt>
                <c:pt idx="3447">
                  <c:v>2.8311099999999998</c:v>
                </c:pt>
                <c:pt idx="3448">
                  <c:v>0.102315</c:v>
                </c:pt>
                <c:pt idx="3449">
                  <c:v>0.16447400000000001</c:v>
                </c:pt>
                <c:pt idx="3450">
                  <c:v>0.10566</c:v>
                </c:pt>
                <c:pt idx="3451">
                  <c:v>3.9721100000000002E-2</c:v>
                </c:pt>
                <c:pt idx="3452">
                  <c:v>73.700199999999995</c:v>
                </c:pt>
                <c:pt idx="3453">
                  <c:v>0.42199500000000001</c:v>
                </c:pt>
                <c:pt idx="3454">
                  <c:v>1.4492</c:v>
                </c:pt>
                <c:pt idx="3455">
                  <c:v>6.8734499999999997E-3</c:v>
                </c:pt>
                <c:pt idx="3456">
                  <c:v>0.28099800000000003</c:v>
                </c:pt>
                <c:pt idx="3457">
                  <c:v>1.08738</c:v>
                </c:pt>
                <c:pt idx="3458">
                  <c:v>1.0027600000000001</c:v>
                </c:pt>
                <c:pt idx="3459">
                  <c:v>0.23705799999999999</c:v>
                </c:pt>
                <c:pt idx="3460">
                  <c:v>0.92560699999999996</c:v>
                </c:pt>
                <c:pt idx="3461">
                  <c:v>0.82532099999999997</c:v>
                </c:pt>
                <c:pt idx="3462">
                  <c:v>7.0876099999999997E-2</c:v>
                </c:pt>
                <c:pt idx="3463">
                  <c:v>3.0822499999999999E-2</c:v>
                </c:pt>
                <c:pt idx="3464">
                  <c:v>39.674500000000002</c:v>
                </c:pt>
                <c:pt idx="3465">
                  <c:v>7.7026700000000003</c:v>
                </c:pt>
                <c:pt idx="3466">
                  <c:v>0.23080200000000001</c:v>
                </c:pt>
                <c:pt idx="3467">
                  <c:v>0.25128400000000001</c:v>
                </c:pt>
                <c:pt idx="3468">
                  <c:v>5.7860099999999998E-2</c:v>
                </c:pt>
                <c:pt idx="3469">
                  <c:v>6.9667400000000004E-2</c:v>
                </c:pt>
                <c:pt idx="3470">
                  <c:v>0.21984699999999999</c:v>
                </c:pt>
                <c:pt idx="3471">
                  <c:v>0.107235</c:v>
                </c:pt>
                <c:pt idx="3472">
                  <c:v>76.554100000000005</c:v>
                </c:pt>
                <c:pt idx="3473">
                  <c:v>0.10073699999999999</c:v>
                </c:pt>
                <c:pt idx="3474">
                  <c:v>6.3851900000000003E-2</c:v>
                </c:pt>
                <c:pt idx="3475">
                  <c:v>0.10147399999999999</c:v>
                </c:pt>
                <c:pt idx="3476">
                  <c:v>3.3325100000000001</c:v>
                </c:pt>
                <c:pt idx="3477">
                  <c:v>2.1379700000000001</c:v>
                </c:pt>
                <c:pt idx="3478">
                  <c:v>0.38497799999999999</c:v>
                </c:pt>
                <c:pt idx="3479">
                  <c:v>0.1042</c:v>
                </c:pt>
                <c:pt idx="3480">
                  <c:v>0.249554</c:v>
                </c:pt>
                <c:pt idx="3481">
                  <c:v>0.11033999999999999</c:v>
                </c:pt>
                <c:pt idx="3482">
                  <c:v>2.9906299999999999</c:v>
                </c:pt>
                <c:pt idx="3483">
                  <c:v>4.4547299999999996E-3</c:v>
                </c:pt>
                <c:pt idx="3484">
                  <c:v>1.4376199999999999</c:v>
                </c:pt>
                <c:pt idx="3485">
                  <c:v>0.355933</c:v>
                </c:pt>
                <c:pt idx="3486">
                  <c:v>0.46080100000000002</c:v>
                </c:pt>
                <c:pt idx="3487">
                  <c:v>0.63544100000000003</c:v>
                </c:pt>
                <c:pt idx="3488">
                  <c:v>14.701499999999999</c:v>
                </c:pt>
                <c:pt idx="3489">
                  <c:v>0.28328300000000001</c:v>
                </c:pt>
                <c:pt idx="3490">
                  <c:v>0.186333</c:v>
                </c:pt>
                <c:pt idx="3491">
                  <c:v>1.6442999999999999E-2</c:v>
                </c:pt>
                <c:pt idx="3492">
                  <c:v>0.12364</c:v>
                </c:pt>
                <c:pt idx="3493">
                  <c:v>8.8692400000000005E-2</c:v>
                </c:pt>
                <c:pt idx="3494">
                  <c:v>0.17075099999999999</c:v>
                </c:pt>
                <c:pt idx="3495">
                  <c:v>0.17830099999999999</c:v>
                </c:pt>
                <c:pt idx="3496">
                  <c:v>0.23263700000000001</c:v>
                </c:pt>
                <c:pt idx="3497">
                  <c:v>0.14364499999999999</c:v>
                </c:pt>
                <c:pt idx="3498">
                  <c:v>0.38678899999999999</c:v>
                </c:pt>
                <c:pt idx="3499">
                  <c:v>0.64078900000000005</c:v>
                </c:pt>
                <c:pt idx="3500">
                  <c:v>0.107431</c:v>
                </c:pt>
                <c:pt idx="3501">
                  <c:v>0.62184300000000003</c:v>
                </c:pt>
                <c:pt idx="3502">
                  <c:v>3.6318799999999998E-2</c:v>
                </c:pt>
                <c:pt idx="3503">
                  <c:v>5.8787300000000001E-2</c:v>
                </c:pt>
                <c:pt idx="3504">
                  <c:v>95.180999999999997</c:v>
                </c:pt>
                <c:pt idx="3505">
                  <c:v>0.10076</c:v>
                </c:pt>
                <c:pt idx="3506">
                  <c:v>0.31454799999999999</c:v>
                </c:pt>
                <c:pt idx="3507">
                  <c:v>4.6222199999999998E-2</c:v>
                </c:pt>
                <c:pt idx="3508">
                  <c:v>0.56373899999999999</c:v>
                </c:pt>
                <c:pt idx="3509">
                  <c:v>0.38801600000000003</c:v>
                </c:pt>
                <c:pt idx="3510">
                  <c:v>5.7921700000000001E-3</c:v>
                </c:pt>
                <c:pt idx="3511">
                  <c:v>27.9651</c:v>
                </c:pt>
                <c:pt idx="3512">
                  <c:v>0.145563</c:v>
                </c:pt>
                <c:pt idx="3513">
                  <c:v>6.5000199999999994E-2</c:v>
                </c:pt>
                <c:pt idx="3514">
                  <c:v>1.1283000000000001</c:v>
                </c:pt>
                <c:pt idx="3515">
                  <c:v>0.390764</c:v>
                </c:pt>
                <c:pt idx="3516">
                  <c:v>4.2162600000000001E-2</c:v>
                </c:pt>
                <c:pt idx="3517">
                  <c:v>1.7151700000000001</c:v>
                </c:pt>
                <c:pt idx="3518">
                  <c:v>9.6699599999999997E-2</c:v>
                </c:pt>
                <c:pt idx="3519">
                  <c:v>0.342802</c:v>
                </c:pt>
                <c:pt idx="3520">
                  <c:v>0.13616800000000001</c:v>
                </c:pt>
                <c:pt idx="3521">
                  <c:v>0.26377899999999999</c:v>
                </c:pt>
                <c:pt idx="3522">
                  <c:v>1.86635E-2</c:v>
                </c:pt>
                <c:pt idx="3523">
                  <c:v>0.17892</c:v>
                </c:pt>
                <c:pt idx="3524">
                  <c:v>0.39448800000000001</c:v>
                </c:pt>
                <c:pt idx="3525">
                  <c:v>0.36407600000000001</c:v>
                </c:pt>
                <c:pt idx="3526">
                  <c:v>4.5698200000000001E-2</c:v>
                </c:pt>
                <c:pt idx="3527">
                  <c:v>0.392289</c:v>
                </c:pt>
                <c:pt idx="3528">
                  <c:v>0.2099</c:v>
                </c:pt>
                <c:pt idx="3529">
                  <c:v>17.208100000000002</c:v>
                </c:pt>
                <c:pt idx="3530">
                  <c:v>26.277699999999999</c:v>
                </c:pt>
                <c:pt idx="3531">
                  <c:v>0.97542099999999998</c:v>
                </c:pt>
                <c:pt idx="3532">
                  <c:v>2.4506199999999999E-2</c:v>
                </c:pt>
                <c:pt idx="3533">
                  <c:v>2.1436000000000002</c:v>
                </c:pt>
                <c:pt idx="3534">
                  <c:v>1.0864</c:v>
                </c:pt>
                <c:pt idx="3535">
                  <c:v>0.137382</c:v>
                </c:pt>
                <c:pt idx="3536">
                  <c:v>0.25839200000000001</c:v>
                </c:pt>
                <c:pt idx="3537">
                  <c:v>0.21898599999999999</c:v>
                </c:pt>
                <c:pt idx="3538">
                  <c:v>0.53694900000000001</c:v>
                </c:pt>
                <c:pt idx="3539">
                  <c:v>0.20686399999999999</c:v>
                </c:pt>
                <c:pt idx="3540">
                  <c:v>0.678006</c:v>
                </c:pt>
                <c:pt idx="3541">
                  <c:v>43.666400000000003</c:v>
                </c:pt>
                <c:pt idx="3542">
                  <c:v>0.34746100000000002</c:v>
                </c:pt>
                <c:pt idx="3543">
                  <c:v>7.3377899999999996E-2</c:v>
                </c:pt>
                <c:pt idx="3544">
                  <c:v>12.561299999999999</c:v>
                </c:pt>
                <c:pt idx="3545">
                  <c:v>0.14976400000000001</c:v>
                </c:pt>
                <c:pt idx="3546">
                  <c:v>7.2501099999999999E-2</c:v>
                </c:pt>
                <c:pt idx="3547">
                  <c:v>24.456900000000001</c:v>
                </c:pt>
                <c:pt idx="3548">
                  <c:v>0.36280099999999998</c:v>
                </c:pt>
                <c:pt idx="3549">
                  <c:v>1.32301</c:v>
                </c:pt>
                <c:pt idx="3550">
                  <c:v>2.8880300000000001E-2</c:v>
                </c:pt>
                <c:pt idx="3551">
                  <c:v>0.51112999999999997</c:v>
                </c:pt>
                <c:pt idx="3552">
                  <c:v>7.6710000000000003</c:v>
                </c:pt>
                <c:pt idx="3553">
                  <c:v>1.1687700000000001E-2</c:v>
                </c:pt>
                <c:pt idx="3554">
                  <c:v>1.92161E-2</c:v>
                </c:pt>
                <c:pt idx="3555">
                  <c:v>38.341200000000001</c:v>
                </c:pt>
                <c:pt idx="3556">
                  <c:v>0.90040200000000004</c:v>
                </c:pt>
                <c:pt idx="3557">
                  <c:v>2.85684</c:v>
                </c:pt>
                <c:pt idx="3558">
                  <c:v>0.114677</c:v>
                </c:pt>
                <c:pt idx="3559">
                  <c:v>0.418269</c:v>
                </c:pt>
                <c:pt idx="3560">
                  <c:v>3.0139399999999998</c:v>
                </c:pt>
                <c:pt idx="3561">
                  <c:v>3.3912200000000003E-2</c:v>
                </c:pt>
                <c:pt idx="3562">
                  <c:v>3.1701300000000002E-2</c:v>
                </c:pt>
                <c:pt idx="3563">
                  <c:v>36.193800000000003</c:v>
                </c:pt>
                <c:pt idx="3564">
                  <c:v>2.1603899999999999E-2</c:v>
                </c:pt>
                <c:pt idx="3565">
                  <c:v>0.10828</c:v>
                </c:pt>
                <c:pt idx="3566">
                  <c:v>1.0243</c:v>
                </c:pt>
                <c:pt idx="3567">
                  <c:v>0.48136800000000002</c:v>
                </c:pt>
                <c:pt idx="3568">
                  <c:v>6.2757199999999999E-2</c:v>
                </c:pt>
                <c:pt idx="3569">
                  <c:v>71.322500000000005</c:v>
                </c:pt>
                <c:pt idx="3570">
                  <c:v>0.37453599999999998</c:v>
                </c:pt>
                <c:pt idx="3571">
                  <c:v>0.26461899999999999</c:v>
                </c:pt>
                <c:pt idx="3572">
                  <c:v>2.16499</c:v>
                </c:pt>
                <c:pt idx="3573">
                  <c:v>8.8311700000000002</c:v>
                </c:pt>
                <c:pt idx="3574">
                  <c:v>4.6591199999999999E-2</c:v>
                </c:pt>
                <c:pt idx="3575">
                  <c:v>9.2195899999999997E-2</c:v>
                </c:pt>
                <c:pt idx="3576">
                  <c:v>0.12626000000000001</c:v>
                </c:pt>
                <c:pt idx="3577">
                  <c:v>0.49723600000000001</c:v>
                </c:pt>
                <c:pt idx="3578">
                  <c:v>0.66702300000000003</c:v>
                </c:pt>
                <c:pt idx="3579">
                  <c:v>0.19350000000000001</c:v>
                </c:pt>
                <c:pt idx="3580">
                  <c:v>1.1577500000000001</c:v>
                </c:pt>
                <c:pt idx="3581">
                  <c:v>7.0809300000000006E-2</c:v>
                </c:pt>
                <c:pt idx="3582">
                  <c:v>31.179300000000001</c:v>
                </c:pt>
                <c:pt idx="3583">
                  <c:v>0.226961</c:v>
                </c:pt>
                <c:pt idx="3584">
                  <c:v>1.6651800000000001E-2</c:v>
                </c:pt>
                <c:pt idx="3585">
                  <c:v>0.394015</c:v>
                </c:pt>
                <c:pt idx="3586">
                  <c:v>0.103115</c:v>
                </c:pt>
                <c:pt idx="3587">
                  <c:v>7.85029E-2</c:v>
                </c:pt>
                <c:pt idx="3588">
                  <c:v>0.269534</c:v>
                </c:pt>
                <c:pt idx="3589">
                  <c:v>0.190383</c:v>
                </c:pt>
                <c:pt idx="3590">
                  <c:v>0.72487400000000002</c:v>
                </c:pt>
                <c:pt idx="3591">
                  <c:v>1.04788E-2</c:v>
                </c:pt>
                <c:pt idx="3592">
                  <c:v>0.17533599999999999</c:v>
                </c:pt>
                <c:pt idx="3593">
                  <c:v>3.4258799999999999E-2</c:v>
                </c:pt>
                <c:pt idx="3594">
                  <c:v>0.59503099999999998</c:v>
                </c:pt>
                <c:pt idx="3595">
                  <c:v>0.497666</c:v>
                </c:pt>
                <c:pt idx="3596">
                  <c:v>0.29302499999999998</c:v>
                </c:pt>
                <c:pt idx="3597">
                  <c:v>5.1897199999999997E-2</c:v>
                </c:pt>
                <c:pt idx="3598">
                  <c:v>1.6302500000000001E-2</c:v>
                </c:pt>
                <c:pt idx="3599">
                  <c:v>0.318158</c:v>
                </c:pt>
                <c:pt idx="3600">
                  <c:v>0.21484800000000001</c:v>
                </c:pt>
                <c:pt idx="3601">
                  <c:v>0.104821</c:v>
                </c:pt>
                <c:pt idx="3602">
                  <c:v>3.0897399999999998E-2</c:v>
                </c:pt>
                <c:pt idx="3603">
                  <c:v>49.59</c:v>
                </c:pt>
                <c:pt idx="3604">
                  <c:v>0.2026</c:v>
                </c:pt>
                <c:pt idx="3605">
                  <c:v>8.4600599999999998E-2</c:v>
                </c:pt>
                <c:pt idx="3606">
                  <c:v>2.6027399999999998</c:v>
                </c:pt>
                <c:pt idx="3607">
                  <c:v>4.3825700000000002E-2</c:v>
                </c:pt>
                <c:pt idx="3608">
                  <c:v>0.387631</c:v>
                </c:pt>
                <c:pt idx="3609">
                  <c:v>9.3901000000000003</c:v>
                </c:pt>
                <c:pt idx="3610">
                  <c:v>85.081800000000001</c:v>
                </c:pt>
                <c:pt idx="3611">
                  <c:v>0.18637400000000001</c:v>
                </c:pt>
                <c:pt idx="3612">
                  <c:v>1.47771E-2</c:v>
                </c:pt>
                <c:pt idx="3613">
                  <c:v>4.0657499999999999E-2</c:v>
                </c:pt>
                <c:pt idx="3614">
                  <c:v>6.1076699999999998E-2</c:v>
                </c:pt>
                <c:pt idx="3615">
                  <c:v>49.887799999999999</c:v>
                </c:pt>
                <c:pt idx="3616">
                  <c:v>0.156254</c:v>
                </c:pt>
                <c:pt idx="3617">
                  <c:v>0.189169</c:v>
                </c:pt>
                <c:pt idx="3618">
                  <c:v>7.1318900000000005E-2</c:v>
                </c:pt>
                <c:pt idx="3619">
                  <c:v>30.561499999999999</c:v>
                </c:pt>
                <c:pt idx="3620">
                  <c:v>1.8396800000000001E-2</c:v>
                </c:pt>
                <c:pt idx="3621">
                  <c:v>1.6401499999999999E-2</c:v>
                </c:pt>
                <c:pt idx="3622">
                  <c:v>1.5194099999999999</c:v>
                </c:pt>
                <c:pt idx="3623">
                  <c:v>3.54972E-2</c:v>
                </c:pt>
                <c:pt idx="3624">
                  <c:v>0.74256299999999997</c:v>
                </c:pt>
                <c:pt idx="3625">
                  <c:v>0.180391</c:v>
                </c:pt>
                <c:pt idx="3626">
                  <c:v>0.126467</c:v>
                </c:pt>
                <c:pt idx="3627">
                  <c:v>9.4863299999999998E-2</c:v>
                </c:pt>
                <c:pt idx="3628">
                  <c:v>0.20805499999999999</c:v>
                </c:pt>
                <c:pt idx="3629">
                  <c:v>1.5756900000000001E-2</c:v>
                </c:pt>
                <c:pt idx="3630">
                  <c:v>8.3010899999999999E-2</c:v>
                </c:pt>
                <c:pt idx="3631">
                  <c:v>0.16412299999999999</c:v>
                </c:pt>
                <c:pt idx="3632">
                  <c:v>0.117148</c:v>
                </c:pt>
                <c:pt idx="3633">
                  <c:v>19.860199999999999</c:v>
                </c:pt>
                <c:pt idx="3634">
                  <c:v>0.62781299999999995</c:v>
                </c:pt>
                <c:pt idx="3635">
                  <c:v>0.55467100000000003</c:v>
                </c:pt>
                <c:pt idx="3636">
                  <c:v>1.08783E-2</c:v>
                </c:pt>
                <c:pt idx="3637">
                  <c:v>0.64901900000000001</c:v>
                </c:pt>
                <c:pt idx="3638">
                  <c:v>0.112901</c:v>
                </c:pt>
                <c:pt idx="3639">
                  <c:v>0.49326100000000001</c:v>
                </c:pt>
                <c:pt idx="3640">
                  <c:v>0.178429</c:v>
                </c:pt>
                <c:pt idx="3641">
                  <c:v>0.84093300000000004</c:v>
                </c:pt>
                <c:pt idx="3642">
                  <c:v>0.86678299999999997</c:v>
                </c:pt>
                <c:pt idx="3643">
                  <c:v>4.9109399999999997E-2</c:v>
                </c:pt>
                <c:pt idx="3644">
                  <c:v>4.36736E-2</c:v>
                </c:pt>
                <c:pt idx="3645">
                  <c:v>6.34415</c:v>
                </c:pt>
                <c:pt idx="3646">
                  <c:v>0.80950999999999995</c:v>
                </c:pt>
                <c:pt idx="3647">
                  <c:v>0.29595300000000002</c:v>
                </c:pt>
                <c:pt idx="3648">
                  <c:v>5.6886199999999998E-2</c:v>
                </c:pt>
                <c:pt idx="3649">
                  <c:v>9.8565299999999993</c:v>
                </c:pt>
                <c:pt idx="3650">
                  <c:v>4.8478E-2</c:v>
                </c:pt>
                <c:pt idx="3651">
                  <c:v>1.6245499999999999</c:v>
                </c:pt>
                <c:pt idx="3652">
                  <c:v>0.278893</c:v>
                </c:pt>
                <c:pt idx="3653">
                  <c:v>0.32819300000000001</c:v>
                </c:pt>
                <c:pt idx="3654">
                  <c:v>23.4314</c:v>
                </c:pt>
                <c:pt idx="3655">
                  <c:v>0.10402</c:v>
                </c:pt>
                <c:pt idx="3656">
                  <c:v>32.576799999999999</c:v>
                </c:pt>
                <c:pt idx="3657">
                  <c:v>0.75127900000000003</c:v>
                </c:pt>
                <c:pt idx="3658">
                  <c:v>0.62376600000000004</c:v>
                </c:pt>
                <c:pt idx="3659">
                  <c:v>22.651399999999999</c:v>
                </c:pt>
                <c:pt idx="3660">
                  <c:v>0.188747</c:v>
                </c:pt>
                <c:pt idx="3661">
                  <c:v>4.0009500000000003E-2</c:v>
                </c:pt>
                <c:pt idx="3662">
                  <c:v>2.3881800000000002E-2</c:v>
                </c:pt>
                <c:pt idx="3663">
                  <c:v>0.91164800000000001</c:v>
                </c:pt>
                <c:pt idx="3664">
                  <c:v>6.87107E-2</c:v>
                </c:pt>
                <c:pt idx="3665">
                  <c:v>0.25745400000000002</c:v>
                </c:pt>
                <c:pt idx="3666">
                  <c:v>24.055800000000001</c:v>
                </c:pt>
                <c:pt idx="3667">
                  <c:v>0.83666200000000002</c:v>
                </c:pt>
                <c:pt idx="3668">
                  <c:v>1.37812</c:v>
                </c:pt>
                <c:pt idx="3669">
                  <c:v>4.8821000000000003E-2</c:v>
                </c:pt>
                <c:pt idx="3670">
                  <c:v>4.1789600000000003E-2</c:v>
                </c:pt>
                <c:pt idx="3671">
                  <c:v>0.220749</c:v>
                </c:pt>
                <c:pt idx="3672">
                  <c:v>2.9296800000000001E-2</c:v>
                </c:pt>
                <c:pt idx="3673">
                  <c:v>5.0705199999999999E-2</c:v>
                </c:pt>
                <c:pt idx="3674">
                  <c:v>0.27722400000000003</c:v>
                </c:pt>
                <c:pt idx="3675">
                  <c:v>1.0275899999999999E-2</c:v>
                </c:pt>
                <c:pt idx="3676">
                  <c:v>7.8829399999999994E-2</c:v>
                </c:pt>
                <c:pt idx="3677">
                  <c:v>41.644300000000001</c:v>
                </c:pt>
                <c:pt idx="3678">
                  <c:v>0.72844399999999998</c:v>
                </c:pt>
                <c:pt idx="3679">
                  <c:v>0.19281000000000001</c:v>
                </c:pt>
                <c:pt idx="3680">
                  <c:v>0.21571599999999999</c:v>
                </c:pt>
                <c:pt idx="3681">
                  <c:v>0.45832699999999998</c:v>
                </c:pt>
                <c:pt idx="3682">
                  <c:v>0.422043</c:v>
                </c:pt>
                <c:pt idx="3683">
                  <c:v>7.6032100000000005E-2</c:v>
                </c:pt>
                <c:pt idx="3684">
                  <c:v>64.263099999999994</c:v>
                </c:pt>
                <c:pt idx="3685">
                  <c:v>0.10548100000000001</c:v>
                </c:pt>
                <c:pt idx="3686">
                  <c:v>0.42561399999999999</c:v>
                </c:pt>
                <c:pt idx="3687">
                  <c:v>1.00593E-2</c:v>
                </c:pt>
                <c:pt idx="3688">
                  <c:v>34.578600000000002</c:v>
                </c:pt>
                <c:pt idx="3689">
                  <c:v>3.3169499999999998E-2</c:v>
                </c:pt>
                <c:pt idx="3690">
                  <c:v>0.29473100000000002</c:v>
                </c:pt>
                <c:pt idx="3691">
                  <c:v>2.3631599999999999E-2</c:v>
                </c:pt>
                <c:pt idx="3692">
                  <c:v>0.19894600000000001</c:v>
                </c:pt>
                <c:pt idx="3693">
                  <c:v>0.48394199999999998</c:v>
                </c:pt>
                <c:pt idx="3694">
                  <c:v>0.21645</c:v>
                </c:pt>
                <c:pt idx="3695">
                  <c:v>0.31441599999999997</c:v>
                </c:pt>
                <c:pt idx="3696">
                  <c:v>0.15266399999999999</c:v>
                </c:pt>
                <c:pt idx="3697">
                  <c:v>0.59375599999999995</c:v>
                </c:pt>
                <c:pt idx="3698">
                  <c:v>0.12606300000000001</c:v>
                </c:pt>
                <c:pt idx="3699">
                  <c:v>0.16447600000000001</c:v>
                </c:pt>
                <c:pt idx="3700">
                  <c:v>5.9231800000000001E-2</c:v>
                </c:pt>
                <c:pt idx="3701">
                  <c:v>0.801091</c:v>
                </c:pt>
                <c:pt idx="3702">
                  <c:v>0.439058</c:v>
                </c:pt>
                <c:pt idx="3703">
                  <c:v>6.2892500000000004E-2</c:v>
                </c:pt>
                <c:pt idx="3704">
                  <c:v>2.48893E-2</c:v>
                </c:pt>
                <c:pt idx="3705">
                  <c:v>1.8224400000000002E-2</c:v>
                </c:pt>
                <c:pt idx="3706">
                  <c:v>3.6699900000000001E-2</c:v>
                </c:pt>
                <c:pt idx="3707">
                  <c:v>1.1777</c:v>
                </c:pt>
                <c:pt idx="3708">
                  <c:v>1.28094</c:v>
                </c:pt>
                <c:pt idx="3709">
                  <c:v>0.21607599999999999</c:v>
                </c:pt>
                <c:pt idx="3710">
                  <c:v>1.1051500000000001</c:v>
                </c:pt>
                <c:pt idx="3711">
                  <c:v>6.8875699999999998E-2</c:v>
                </c:pt>
                <c:pt idx="3712">
                  <c:v>1.19268</c:v>
                </c:pt>
                <c:pt idx="3713">
                  <c:v>3.0534800000000001E-2</c:v>
                </c:pt>
                <c:pt idx="3714">
                  <c:v>0.55178400000000005</c:v>
                </c:pt>
                <c:pt idx="3715">
                  <c:v>9.34831E-2</c:v>
                </c:pt>
                <c:pt idx="3716">
                  <c:v>5.8512700000000001E-2</c:v>
                </c:pt>
                <c:pt idx="3717">
                  <c:v>0.63594600000000001</c:v>
                </c:pt>
                <c:pt idx="3718">
                  <c:v>0.64986999999999995</c:v>
                </c:pt>
                <c:pt idx="3719">
                  <c:v>8.3471499999999994E-3</c:v>
                </c:pt>
                <c:pt idx="3720">
                  <c:v>1.9044300000000001</c:v>
                </c:pt>
                <c:pt idx="3721">
                  <c:v>0.25185000000000002</c:v>
                </c:pt>
                <c:pt idx="3722">
                  <c:v>34.7485</c:v>
                </c:pt>
                <c:pt idx="3723">
                  <c:v>0.27766999999999997</c:v>
                </c:pt>
                <c:pt idx="3724">
                  <c:v>0.21487400000000001</c:v>
                </c:pt>
                <c:pt idx="3725">
                  <c:v>3.6750900000000003E-2</c:v>
                </c:pt>
                <c:pt idx="3726">
                  <c:v>4.8682299999999998E-2</c:v>
                </c:pt>
                <c:pt idx="3727">
                  <c:v>0.27343899999999999</c:v>
                </c:pt>
                <c:pt idx="3728">
                  <c:v>1.43015</c:v>
                </c:pt>
                <c:pt idx="3729">
                  <c:v>0.176148</c:v>
                </c:pt>
                <c:pt idx="3730">
                  <c:v>0.27914</c:v>
                </c:pt>
                <c:pt idx="3731">
                  <c:v>0.32279400000000003</c:v>
                </c:pt>
                <c:pt idx="3732">
                  <c:v>0.25740299999999999</c:v>
                </c:pt>
                <c:pt idx="3733">
                  <c:v>0.176397</c:v>
                </c:pt>
                <c:pt idx="3734">
                  <c:v>3.5294599999999998</c:v>
                </c:pt>
                <c:pt idx="3735">
                  <c:v>0.82989900000000005</c:v>
                </c:pt>
                <c:pt idx="3736">
                  <c:v>3.9098099999999997E-2</c:v>
                </c:pt>
                <c:pt idx="3737">
                  <c:v>0.70878399999999997</c:v>
                </c:pt>
                <c:pt idx="3738">
                  <c:v>3.5650099999999997E-2</c:v>
                </c:pt>
                <c:pt idx="3739">
                  <c:v>0.29995899999999998</c:v>
                </c:pt>
                <c:pt idx="3740">
                  <c:v>0.37791400000000003</c:v>
                </c:pt>
                <c:pt idx="3741">
                  <c:v>3.5638599999999999E-2</c:v>
                </c:pt>
                <c:pt idx="3742">
                  <c:v>0.20514099999999999</c:v>
                </c:pt>
                <c:pt idx="3743">
                  <c:v>0.15752099999999999</c:v>
                </c:pt>
                <c:pt idx="3744">
                  <c:v>4.6493799999999998E-3</c:v>
                </c:pt>
                <c:pt idx="3745">
                  <c:v>7.3728999999999999E-3</c:v>
                </c:pt>
                <c:pt idx="3746">
                  <c:v>23.863800000000001</c:v>
                </c:pt>
                <c:pt idx="3747">
                  <c:v>0.19425100000000001</c:v>
                </c:pt>
                <c:pt idx="3748">
                  <c:v>0.29952299999999998</c:v>
                </c:pt>
                <c:pt idx="3749">
                  <c:v>2.1435900000000001</c:v>
                </c:pt>
                <c:pt idx="3750">
                  <c:v>5.1354299999999999E-3</c:v>
                </c:pt>
                <c:pt idx="3751">
                  <c:v>0.34548299999999998</c:v>
                </c:pt>
                <c:pt idx="3752">
                  <c:v>7.2189000000000003E-2</c:v>
                </c:pt>
                <c:pt idx="3753">
                  <c:v>0.242122</c:v>
                </c:pt>
                <c:pt idx="3754">
                  <c:v>0.37060100000000001</c:v>
                </c:pt>
                <c:pt idx="3755">
                  <c:v>0.43323899999999999</c:v>
                </c:pt>
                <c:pt idx="3756">
                  <c:v>0.26208500000000001</c:v>
                </c:pt>
                <c:pt idx="3757">
                  <c:v>2.1303599999999999E-2</c:v>
                </c:pt>
                <c:pt idx="3758">
                  <c:v>58.728099999999998</c:v>
                </c:pt>
                <c:pt idx="3759">
                  <c:v>5.3248300000000004</c:v>
                </c:pt>
                <c:pt idx="3760">
                  <c:v>9.4838099999999995E-2</c:v>
                </c:pt>
                <c:pt idx="3761">
                  <c:v>0.49859399999999998</c:v>
                </c:pt>
                <c:pt idx="3762">
                  <c:v>35.815399999999997</c:v>
                </c:pt>
                <c:pt idx="3763">
                  <c:v>0.19494600000000001</c:v>
                </c:pt>
                <c:pt idx="3764">
                  <c:v>0.390822</c:v>
                </c:pt>
                <c:pt idx="3765">
                  <c:v>0.11637400000000001</c:v>
                </c:pt>
                <c:pt idx="3766">
                  <c:v>1.0936600000000001</c:v>
                </c:pt>
                <c:pt idx="3767">
                  <c:v>0.195914</c:v>
                </c:pt>
                <c:pt idx="3768">
                  <c:v>0.143486</c:v>
                </c:pt>
                <c:pt idx="3769">
                  <c:v>18.0213</c:v>
                </c:pt>
                <c:pt idx="3770">
                  <c:v>0.43930599999999997</c:v>
                </c:pt>
                <c:pt idx="3771">
                  <c:v>9.0621400000000005E-2</c:v>
                </c:pt>
                <c:pt idx="3772">
                  <c:v>21.900500000000001</c:v>
                </c:pt>
                <c:pt idx="3773">
                  <c:v>0.49034299999999997</c:v>
                </c:pt>
                <c:pt idx="3774">
                  <c:v>37.422400000000003</c:v>
                </c:pt>
                <c:pt idx="3775">
                  <c:v>7.8714300000000001E-2</c:v>
                </c:pt>
                <c:pt idx="3776">
                  <c:v>1.9713999999999999E-2</c:v>
                </c:pt>
                <c:pt idx="3777">
                  <c:v>0.63109400000000004</c:v>
                </c:pt>
                <c:pt idx="3778">
                  <c:v>0.10628899999999999</c:v>
                </c:pt>
                <c:pt idx="3779">
                  <c:v>9.9440899999999999E-2</c:v>
                </c:pt>
                <c:pt idx="3780">
                  <c:v>1.15821</c:v>
                </c:pt>
                <c:pt idx="3781">
                  <c:v>0.28240900000000002</c:v>
                </c:pt>
                <c:pt idx="3782">
                  <c:v>3.7789299999999999</c:v>
                </c:pt>
                <c:pt idx="3783">
                  <c:v>4.2970000000000001E-2</c:v>
                </c:pt>
                <c:pt idx="3784">
                  <c:v>9.0329599999999996E-2</c:v>
                </c:pt>
                <c:pt idx="3785">
                  <c:v>5.3381100000000001E-2</c:v>
                </c:pt>
                <c:pt idx="3786">
                  <c:v>18.758600000000001</c:v>
                </c:pt>
                <c:pt idx="3787">
                  <c:v>49.475200000000001</c:v>
                </c:pt>
                <c:pt idx="3788">
                  <c:v>0.19664999999999999</c:v>
                </c:pt>
                <c:pt idx="3789">
                  <c:v>2.4092599999999999E-2</c:v>
                </c:pt>
                <c:pt idx="3790">
                  <c:v>1.127</c:v>
                </c:pt>
                <c:pt idx="3791">
                  <c:v>9.4675599999999999E-2</c:v>
                </c:pt>
                <c:pt idx="3792">
                  <c:v>1.8769000000000001E-2</c:v>
                </c:pt>
                <c:pt idx="3793">
                  <c:v>0.220165</c:v>
                </c:pt>
                <c:pt idx="3794">
                  <c:v>56.421100000000003</c:v>
                </c:pt>
                <c:pt idx="3795">
                  <c:v>1.36084</c:v>
                </c:pt>
                <c:pt idx="3796">
                  <c:v>0.12575800000000001</c:v>
                </c:pt>
                <c:pt idx="3797">
                  <c:v>7.4662199999999999</c:v>
                </c:pt>
                <c:pt idx="3798">
                  <c:v>0.31656200000000001</c:v>
                </c:pt>
                <c:pt idx="3799">
                  <c:v>0.18221100000000001</c:v>
                </c:pt>
                <c:pt idx="3800">
                  <c:v>7.5966000000000006E-2</c:v>
                </c:pt>
                <c:pt idx="3801">
                  <c:v>0.68406800000000001</c:v>
                </c:pt>
                <c:pt idx="3802">
                  <c:v>3.1619099999999997E-2</c:v>
                </c:pt>
                <c:pt idx="3803">
                  <c:v>0.25891199999999998</c:v>
                </c:pt>
                <c:pt idx="3804">
                  <c:v>0.59992999999999996</c:v>
                </c:pt>
                <c:pt idx="3805">
                  <c:v>3.18354E-2</c:v>
                </c:pt>
                <c:pt idx="3806">
                  <c:v>4.23095E-2</c:v>
                </c:pt>
                <c:pt idx="3807">
                  <c:v>0.26001800000000003</c:v>
                </c:pt>
                <c:pt idx="3808">
                  <c:v>0.32522099999999998</c:v>
                </c:pt>
                <c:pt idx="3809">
                  <c:v>0.216555</c:v>
                </c:pt>
                <c:pt idx="3810">
                  <c:v>0.26338899999999998</c:v>
                </c:pt>
                <c:pt idx="3811">
                  <c:v>0.13497300000000001</c:v>
                </c:pt>
                <c:pt idx="3812">
                  <c:v>2.4619599999999998E-2</c:v>
                </c:pt>
                <c:pt idx="3813">
                  <c:v>7.5689400000000004E-2</c:v>
                </c:pt>
                <c:pt idx="3814">
                  <c:v>1.46374E-2</c:v>
                </c:pt>
                <c:pt idx="3815">
                  <c:v>12.990600000000001</c:v>
                </c:pt>
                <c:pt idx="3816">
                  <c:v>2.1633599999999999E-2</c:v>
                </c:pt>
                <c:pt idx="3817">
                  <c:v>0.16061600000000001</c:v>
                </c:pt>
                <c:pt idx="3818">
                  <c:v>9.7851699999999993E-3</c:v>
                </c:pt>
                <c:pt idx="3819">
                  <c:v>5.70448E-2</c:v>
                </c:pt>
                <c:pt idx="3820">
                  <c:v>0.16204199999999999</c:v>
                </c:pt>
                <c:pt idx="3821">
                  <c:v>1.1060300000000001</c:v>
                </c:pt>
                <c:pt idx="3822">
                  <c:v>2.6973400000000002E-2</c:v>
                </c:pt>
                <c:pt idx="3823">
                  <c:v>121.63200000000001</c:v>
                </c:pt>
                <c:pt idx="3824">
                  <c:v>9.6759400000000007</c:v>
                </c:pt>
                <c:pt idx="3825">
                  <c:v>0.61755400000000005</c:v>
                </c:pt>
                <c:pt idx="3826">
                  <c:v>22.316600000000001</c:v>
                </c:pt>
                <c:pt idx="3827">
                  <c:v>3.7506999999999999E-2</c:v>
                </c:pt>
                <c:pt idx="3828">
                  <c:v>0.178482</c:v>
                </c:pt>
                <c:pt idx="3829">
                  <c:v>4.2875400000000001E-2</c:v>
                </c:pt>
                <c:pt idx="3830">
                  <c:v>0.39988400000000002</c:v>
                </c:pt>
                <c:pt idx="3831">
                  <c:v>6.7367200000000002E-2</c:v>
                </c:pt>
                <c:pt idx="3832">
                  <c:v>0.112653</c:v>
                </c:pt>
                <c:pt idx="3833">
                  <c:v>1.2007000000000001</c:v>
                </c:pt>
                <c:pt idx="3834">
                  <c:v>5.34426E-2</c:v>
                </c:pt>
                <c:pt idx="3835">
                  <c:v>0.13825100000000001</c:v>
                </c:pt>
                <c:pt idx="3836">
                  <c:v>0.13467299999999999</c:v>
                </c:pt>
                <c:pt idx="3837">
                  <c:v>17.928899999999999</c:v>
                </c:pt>
                <c:pt idx="3838">
                  <c:v>31.490100000000002</c:v>
                </c:pt>
                <c:pt idx="3839">
                  <c:v>5.1123399999999999E-3</c:v>
                </c:pt>
                <c:pt idx="3840">
                  <c:v>1.6937</c:v>
                </c:pt>
                <c:pt idx="3841">
                  <c:v>0.34062300000000001</c:v>
                </c:pt>
                <c:pt idx="3842">
                  <c:v>0.17516100000000001</c:v>
                </c:pt>
                <c:pt idx="3843">
                  <c:v>2.6976199999999999E-2</c:v>
                </c:pt>
                <c:pt idx="3844">
                  <c:v>0.179123</c:v>
                </c:pt>
                <c:pt idx="3845">
                  <c:v>0.21659200000000001</c:v>
                </c:pt>
                <c:pt idx="3846">
                  <c:v>4.0797699999999999E-2</c:v>
                </c:pt>
                <c:pt idx="3847">
                  <c:v>25.729399999999998</c:v>
                </c:pt>
                <c:pt idx="3848">
                  <c:v>1.43202E-2</c:v>
                </c:pt>
                <c:pt idx="3849">
                  <c:v>3.3556299999999997E-2</c:v>
                </c:pt>
                <c:pt idx="3850">
                  <c:v>5.7832799999999997E-2</c:v>
                </c:pt>
                <c:pt idx="3851">
                  <c:v>0.13220100000000001</c:v>
                </c:pt>
                <c:pt idx="3852">
                  <c:v>3.41826E-2</c:v>
                </c:pt>
                <c:pt idx="3853">
                  <c:v>0.21667800000000001</c:v>
                </c:pt>
                <c:pt idx="3854">
                  <c:v>0.102284</c:v>
                </c:pt>
                <c:pt idx="3855">
                  <c:v>0.92943100000000001</c:v>
                </c:pt>
                <c:pt idx="3856">
                  <c:v>7.02594E-2</c:v>
                </c:pt>
                <c:pt idx="3857">
                  <c:v>0.59343999999999997</c:v>
                </c:pt>
                <c:pt idx="3858">
                  <c:v>0.114498</c:v>
                </c:pt>
                <c:pt idx="3859">
                  <c:v>0.38129099999999999</c:v>
                </c:pt>
                <c:pt idx="3860">
                  <c:v>0.17057</c:v>
                </c:pt>
                <c:pt idx="3861">
                  <c:v>0.56560200000000005</c:v>
                </c:pt>
                <c:pt idx="3862">
                  <c:v>0.412271</c:v>
                </c:pt>
                <c:pt idx="3863">
                  <c:v>0.14368900000000001</c:v>
                </c:pt>
                <c:pt idx="3864">
                  <c:v>1.12855E-2</c:v>
                </c:pt>
                <c:pt idx="3865">
                  <c:v>0.71696599999999999</c:v>
                </c:pt>
                <c:pt idx="3866">
                  <c:v>0.56449400000000005</c:v>
                </c:pt>
                <c:pt idx="3867">
                  <c:v>0.216806</c:v>
                </c:pt>
                <c:pt idx="3868">
                  <c:v>0.17267099999999999</c:v>
                </c:pt>
                <c:pt idx="3869">
                  <c:v>3.6255599999999999E-2</c:v>
                </c:pt>
                <c:pt idx="3870">
                  <c:v>1.34899E-3</c:v>
                </c:pt>
                <c:pt idx="3871">
                  <c:v>1.2756099999999999E-2</c:v>
                </c:pt>
                <c:pt idx="3872">
                  <c:v>0.92286400000000002</c:v>
                </c:pt>
                <c:pt idx="3873">
                  <c:v>0.43385600000000002</c:v>
                </c:pt>
                <c:pt idx="3874">
                  <c:v>7.5721800000000006E-2</c:v>
                </c:pt>
                <c:pt idx="3875">
                  <c:v>0.11434999999999999</c:v>
                </c:pt>
                <c:pt idx="3876">
                  <c:v>4.1084500000000003E-2</c:v>
                </c:pt>
                <c:pt idx="3877">
                  <c:v>6.5399000000000004E-3</c:v>
                </c:pt>
                <c:pt idx="3878">
                  <c:v>1.58884</c:v>
                </c:pt>
                <c:pt idx="3879">
                  <c:v>0.118311</c:v>
                </c:pt>
                <c:pt idx="3880">
                  <c:v>6.1079000000000001E-2</c:v>
                </c:pt>
                <c:pt idx="3881">
                  <c:v>6.1855300000000002E-2</c:v>
                </c:pt>
                <c:pt idx="3882">
                  <c:v>0.42888999999999999</c:v>
                </c:pt>
                <c:pt idx="3883">
                  <c:v>0.693851</c:v>
                </c:pt>
                <c:pt idx="3884">
                  <c:v>53.999200000000002</c:v>
                </c:pt>
                <c:pt idx="3885">
                  <c:v>0.10012799999999999</c:v>
                </c:pt>
                <c:pt idx="3886">
                  <c:v>0.32326500000000002</c:v>
                </c:pt>
                <c:pt idx="3887">
                  <c:v>9.7358100000000003E-2</c:v>
                </c:pt>
                <c:pt idx="3888">
                  <c:v>0.43575700000000001</c:v>
                </c:pt>
                <c:pt idx="3889">
                  <c:v>0.14819099999999999</c:v>
                </c:pt>
                <c:pt idx="3890">
                  <c:v>46.513399999999997</c:v>
                </c:pt>
                <c:pt idx="3891">
                  <c:v>0.19691900000000001</c:v>
                </c:pt>
                <c:pt idx="3892">
                  <c:v>0.544512</c:v>
                </c:pt>
                <c:pt idx="3893">
                  <c:v>0.89980899999999997</c:v>
                </c:pt>
                <c:pt idx="3894">
                  <c:v>0.101537</c:v>
                </c:pt>
                <c:pt idx="3895">
                  <c:v>8.4772100000000006E-3</c:v>
                </c:pt>
                <c:pt idx="3896">
                  <c:v>115.664</c:v>
                </c:pt>
                <c:pt idx="3897">
                  <c:v>38.630699999999997</c:v>
                </c:pt>
                <c:pt idx="3898">
                  <c:v>0.206622</c:v>
                </c:pt>
                <c:pt idx="3899">
                  <c:v>0.14981800000000001</c:v>
                </c:pt>
                <c:pt idx="3900">
                  <c:v>2.4903000000000002E-2</c:v>
                </c:pt>
                <c:pt idx="3901">
                  <c:v>2.4182700000000001</c:v>
                </c:pt>
                <c:pt idx="3902">
                  <c:v>1.79155</c:v>
                </c:pt>
                <c:pt idx="3903">
                  <c:v>0.25969999999999999</c:v>
                </c:pt>
                <c:pt idx="3904">
                  <c:v>3.5157800000000003E-2</c:v>
                </c:pt>
                <c:pt idx="3905">
                  <c:v>10.7658</c:v>
                </c:pt>
                <c:pt idx="3906">
                  <c:v>0.22337099999999999</c:v>
                </c:pt>
                <c:pt idx="3907">
                  <c:v>29.488399999999999</c:v>
                </c:pt>
                <c:pt idx="3908">
                  <c:v>0.27859200000000001</c:v>
                </c:pt>
                <c:pt idx="3909">
                  <c:v>3.8169500000000002E-2</c:v>
                </c:pt>
                <c:pt idx="3910">
                  <c:v>5.9585199999999998E-2</c:v>
                </c:pt>
                <c:pt idx="3911">
                  <c:v>0.87375400000000003</c:v>
                </c:pt>
                <c:pt idx="3912">
                  <c:v>6.6189899999999996E-2</c:v>
                </c:pt>
                <c:pt idx="3913">
                  <c:v>0.22344700000000001</c:v>
                </c:pt>
                <c:pt idx="3914">
                  <c:v>0.126139</c:v>
                </c:pt>
                <c:pt idx="3915">
                  <c:v>0.16161200000000001</c:v>
                </c:pt>
                <c:pt idx="3916">
                  <c:v>2.5221199999999999E-2</c:v>
                </c:pt>
                <c:pt idx="3917">
                  <c:v>9.5145099999999996E-2</c:v>
                </c:pt>
                <c:pt idx="3918">
                  <c:v>0.16054599999999999</c:v>
                </c:pt>
                <c:pt idx="3919">
                  <c:v>0.35299599999999998</c:v>
                </c:pt>
                <c:pt idx="3920">
                  <c:v>0.158941</c:v>
                </c:pt>
                <c:pt idx="3921">
                  <c:v>3.5477599999999998E-2</c:v>
                </c:pt>
                <c:pt idx="3922">
                  <c:v>30.160900000000002</c:v>
                </c:pt>
                <c:pt idx="3923">
                  <c:v>0.14142099999999999</c:v>
                </c:pt>
                <c:pt idx="3924">
                  <c:v>0.15023</c:v>
                </c:pt>
                <c:pt idx="3925">
                  <c:v>2.2906900000000001</c:v>
                </c:pt>
                <c:pt idx="3926">
                  <c:v>16.062999999999999</c:v>
                </c:pt>
                <c:pt idx="3927">
                  <c:v>1.28562E-2</c:v>
                </c:pt>
                <c:pt idx="3928">
                  <c:v>1.5058800000000001</c:v>
                </c:pt>
                <c:pt idx="3929">
                  <c:v>0.30022300000000002</c:v>
                </c:pt>
                <c:pt idx="3930">
                  <c:v>4.3503899999999998E-2</c:v>
                </c:pt>
                <c:pt idx="3931">
                  <c:v>0.23003499999999999</c:v>
                </c:pt>
                <c:pt idx="3932">
                  <c:v>0.15332000000000001</c:v>
                </c:pt>
                <c:pt idx="3933">
                  <c:v>1.8457100000000001E-2</c:v>
                </c:pt>
                <c:pt idx="3934">
                  <c:v>1.3625100000000001</c:v>
                </c:pt>
                <c:pt idx="3935">
                  <c:v>5.4300599999999997E-2</c:v>
                </c:pt>
                <c:pt idx="3936">
                  <c:v>1.3868400000000001</c:v>
                </c:pt>
                <c:pt idx="3937">
                  <c:v>0.74158900000000005</c:v>
                </c:pt>
                <c:pt idx="3938">
                  <c:v>0.13326099999999999</c:v>
                </c:pt>
                <c:pt idx="3939">
                  <c:v>7.2880200000000006E-2</c:v>
                </c:pt>
                <c:pt idx="3940">
                  <c:v>32.767099999999999</c:v>
                </c:pt>
                <c:pt idx="3941">
                  <c:v>1.0624899999999999</c:v>
                </c:pt>
                <c:pt idx="3942">
                  <c:v>0.21134</c:v>
                </c:pt>
                <c:pt idx="3943">
                  <c:v>4.72326E-2</c:v>
                </c:pt>
                <c:pt idx="3944">
                  <c:v>0.24612200000000001</c:v>
                </c:pt>
                <c:pt idx="3945">
                  <c:v>6.8774000000000002E-2</c:v>
                </c:pt>
                <c:pt idx="3946">
                  <c:v>0.22503600000000001</c:v>
                </c:pt>
                <c:pt idx="3947">
                  <c:v>1.53535</c:v>
                </c:pt>
                <c:pt idx="3948">
                  <c:v>2.83494E-2</c:v>
                </c:pt>
                <c:pt idx="3949">
                  <c:v>6.3875200000000003</c:v>
                </c:pt>
                <c:pt idx="3950">
                  <c:v>1.8664699999999999E-2</c:v>
                </c:pt>
                <c:pt idx="3951">
                  <c:v>8.7238599999999999E-3</c:v>
                </c:pt>
                <c:pt idx="3952">
                  <c:v>52.073799999999999</c:v>
                </c:pt>
                <c:pt idx="3953">
                  <c:v>2.6239700000000002E-3</c:v>
                </c:pt>
                <c:pt idx="3954">
                  <c:v>0.34620800000000002</c:v>
                </c:pt>
                <c:pt idx="3955">
                  <c:v>71.182199999999995</c:v>
                </c:pt>
                <c:pt idx="3956">
                  <c:v>0.542327</c:v>
                </c:pt>
                <c:pt idx="3957">
                  <c:v>2.75485E-2</c:v>
                </c:pt>
                <c:pt idx="3958">
                  <c:v>2.2887999999999999E-2</c:v>
                </c:pt>
                <c:pt idx="3959">
                  <c:v>0.44422</c:v>
                </c:pt>
                <c:pt idx="3960">
                  <c:v>60.649500000000003</c:v>
                </c:pt>
                <c:pt idx="3961">
                  <c:v>1.0177400000000001</c:v>
                </c:pt>
                <c:pt idx="3962">
                  <c:v>0.96677999999999997</c:v>
                </c:pt>
                <c:pt idx="3963">
                  <c:v>6.3144199999999998E-2</c:v>
                </c:pt>
                <c:pt idx="3964">
                  <c:v>0.71664099999999997</c:v>
                </c:pt>
                <c:pt idx="3965">
                  <c:v>18.3369</c:v>
                </c:pt>
                <c:pt idx="3966">
                  <c:v>3.2226500000000001E-3</c:v>
                </c:pt>
                <c:pt idx="3967">
                  <c:v>0.17130699999999999</c:v>
                </c:pt>
                <c:pt idx="3968">
                  <c:v>3.1848700000000001E-2</c:v>
                </c:pt>
                <c:pt idx="3969">
                  <c:v>0.52800400000000003</c:v>
                </c:pt>
                <c:pt idx="3970">
                  <c:v>7.2471099999999997E-2</c:v>
                </c:pt>
                <c:pt idx="3971">
                  <c:v>0.111054</c:v>
                </c:pt>
                <c:pt idx="3972">
                  <c:v>1.5309600000000001</c:v>
                </c:pt>
                <c:pt idx="3973">
                  <c:v>53.608899999999998</c:v>
                </c:pt>
                <c:pt idx="3974">
                  <c:v>0.209899</c:v>
                </c:pt>
                <c:pt idx="3975">
                  <c:v>3.0127999999999999E-3</c:v>
                </c:pt>
                <c:pt idx="3976">
                  <c:v>0.35689599999999999</c:v>
                </c:pt>
                <c:pt idx="3977">
                  <c:v>0.137655</c:v>
                </c:pt>
                <c:pt idx="3978">
                  <c:v>1.57548</c:v>
                </c:pt>
                <c:pt idx="3979">
                  <c:v>0.10775999999999999</c:v>
                </c:pt>
                <c:pt idx="3980">
                  <c:v>0.295512</c:v>
                </c:pt>
                <c:pt idx="3981">
                  <c:v>8.4374400000000005</c:v>
                </c:pt>
                <c:pt idx="3982">
                  <c:v>0.39977499999999999</c:v>
                </c:pt>
                <c:pt idx="3983">
                  <c:v>3.6321699999999999</c:v>
                </c:pt>
                <c:pt idx="3984">
                  <c:v>3.6915499999999997E-2</c:v>
                </c:pt>
                <c:pt idx="3985">
                  <c:v>7.3992999999999997E-4</c:v>
                </c:pt>
                <c:pt idx="3986">
                  <c:v>0.10313</c:v>
                </c:pt>
                <c:pt idx="3987">
                  <c:v>0.13406399999999999</c:v>
                </c:pt>
                <c:pt idx="3988">
                  <c:v>0.11856700000000001</c:v>
                </c:pt>
                <c:pt idx="3989">
                  <c:v>28.875499999999999</c:v>
                </c:pt>
                <c:pt idx="3990">
                  <c:v>0.58653100000000002</c:v>
                </c:pt>
                <c:pt idx="3991">
                  <c:v>23.855899999999998</c:v>
                </c:pt>
                <c:pt idx="3992">
                  <c:v>1.03186</c:v>
                </c:pt>
                <c:pt idx="3993">
                  <c:v>1.45735E-2</c:v>
                </c:pt>
                <c:pt idx="3994">
                  <c:v>0.106221</c:v>
                </c:pt>
                <c:pt idx="3995">
                  <c:v>17.727399999999999</c:v>
                </c:pt>
                <c:pt idx="3996">
                  <c:v>59.035899999999998</c:v>
                </c:pt>
                <c:pt idx="3997">
                  <c:v>1.31663</c:v>
                </c:pt>
                <c:pt idx="3998">
                  <c:v>2.7950200000000001E-2</c:v>
                </c:pt>
                <c:pt idx="3999">
                  <c:v>7.6916700000000002</c:v>
                </c:pt>
                <c:pt idx="4000">
                  <c:v>0.17541499999999999</c:v>
                </c:pt>
                <c:pt idx="4001">
                  <c:v>0.103934</c:v>
                </c:pt>
                <c:pt idx="4002">
                  <c:v>17.114699999999999</c:v>
                </c:pt>
                <c:pt idx="4003">
                  <c:v>8.1272600000000007E-3</c:v>
                </c:pt>
                <c:pt idx="4004">
                  <c:v>0.51056100000000004</c:v>
                </c:pt>
                <c:pt idx="4005">
                  <c:v>0.25306000000000001</c:v>
                </c:pt>
                <c:pt idx="4006">
                  <c:v>0.56545199999999995</c:v>
                </c:pt>
                <c:pt idx="4007">
                  <c:v>1.6192100000000001E-2</c:v>
                </c:pt>
                <c:pt idx="4008">
                  <c:v>0.194492</c:v>
                </c:pt>
                <c:pt idx="4009">
                  <c:v>2.7732700000000001</c:v>
                </c:pt>
                <c:pt idx="4010">
                  <c:v>0.396868</c:v>
                </c:pt>
                <c:pt idx="4011">
                  <c:v>1.0192399999999999</c:v>
                </c:pt>
                <c:pt idx="4012">
                  <c:v>0.29124299999999997</c:v>
                </c:pt>
                <c:pt idx="4013">
                  <c:v>0.58162000000000003</c:v>
                </c:pt>
                <c:pt idx="4014">
                  <c:v>3.3869799999999999</c:v>
                </c:pt>
                <c:pt idx="4015">
                  <c:v>2.5439199999999999E-2</c:v>
                </c:pt>
                <c:pt idx="4016">
                  <c:v>1.4896400000000001</c:v>
                </c:pt>
                <c:pt idx="4017">
                  <c:v>8.1577800000000006E-2</c:v>
                </c:pt>
                <c:pt idx="4018">
                  <c:v>8.0018000000000006E-2</c:v>
                </c:pt>
                <c:pt idx="4019">
                  <c:v>0.35728300000000002</c:v>
                </c:pt>
                <c:pt idx="4020">
                  <c:v>1.9371700000000001</c:v>
                </c:pt>
                <c:pt idx="4021">
                  <c:v>7.75807</c:v>
                </c:pt>
                <c:pt idx="4022">
                  <c:v>3.7181699999999998E-2</c:v>
                </c:pt>
                <c:pt idx="4023">
                  <c:v>3.7029100000000002E-2</c:v>
                </c:pt>
                <c:pt idx="4024">
                  <c:v>0.853688</c:v>
                </c:pt>
                <c:pt idx="4025">
                  <c:v>0.108085</c:v>
                </c:pt>
                <c:pt idx="4026">
                  <c:v>29.233599999999999</c:v>
                </c:pt>
                <c:pt idx="4027">
                  <c:v>0.18531</c:v>
                </c:pt>
                <c:pt idx="4028">
                  <c:v>0.25105100000000002</c:v>
                </c:pt>
                <c:pt idx="4029">
                  <c:v>0.40603400000000001</c:v>
                </c:pt>
                <c:pt idx="4030">
                  <c:v>0.473827</c:v>
                </c:pt>
                <c:pt idx="4031">
                  <c:v>0.70685399999999998</c:v>
                </c:pt>
                <c:pt idx="4032">
                  <c:v>0.13566800000000001</c:v>
                </c:pt>
                <c:pt idx="4033">
                  <c:v>20.803100000000001</c:v>
                </c:pt>
                <c:pt idx="4034">
                  <c:v>87.294399999999996</c:v>
                </c:pt>
                <c:pt idx="4035">
                  <c:v>0.36375000000000002</c:v>
                </c:pt>
                <c:pt idx="4036">
                  <c:v>0.53229599999999999</c:v>
                </c:pt>
                <c:pt idx="4037">
                  <c:v>0.34165000000000001</c:v>
                </c:pt>
                <c:pt idx="4038">
                  <c:v>9.8713099999999998E-2</c:v>
                </c:pt>
                <c:pt idx="4039">
                  <c:v>5.7415700000000003</c:v>
                </c:pt>
                <c:pt idx="4040">
                  <c:v>4.4706999999999999</c:v>
                </c:pt>
                <c:pt idx="4041">
                  <c:v>63.9544</c:v>
                </c:pt>
                <c:pt idx="4042">
                  <c:v>1.0104</c:v>
                </c:pt>
                <c:pt idx="4043">
                  <c:v>9.2986699999999995</c:v>
                </c:pt>
                <c:pt idx="4044">
                  <c:v>4.6015E-2</c:v>
                </c:pt>
                <c:pt idx="4045">
                  <c:v>1.2527E-2</c:v>
                </c:pt>
                <c:pt idx="4046">
                  <c:v>0.38613700000000001</c:v>
                </c:pt>
                <c:pt idx="4047">
                  <c:v>0.85682199999999997</c:v>
                </c:pt>
                <c:pt idx="4048">
                  <c:v>0.70963200000000004</c:v>
                </c:pt>
                <c:pt idx="4049">
                  <c:v>0.22403200000000001</c:v>
                </c:pt>
                <c:pt idx="4050">
                  <c:v>0.19703399999999999</c:v>
                </c:pt>
                <c:pt idx="4051">
                  <c:v>0.59594400000000003</c:v>
                </c:pt>
                <c:pt idx="4052">
                  <c:v>8.8971900000000002</c:v>
                </c:pt>
                <c:pt idx="4053">
                  <c:v>9.1777200000000003E-2</c:v>
                </c:pt>
                <c:pt idx="4054">
                  <c:v>16.105499999999999</c:v>
                </c:pt>
                <c:pt idx="4055">
                  <c:v>0.56618500000000005</c:v>
                </c:pt>
                <c:pt idx="4056">
                  <c:v>0.49627599999999999</c:v>
                </c:pt>
                <c:pt idx="4057">
                  <c:v>1.0859300000000001</c:v>
                </c:pt>
                <c:pt idx="4058">
                  <c:v>1.9968E-2</c:v>
                </c:pt>
                <c:pt idx="4059">
                  <c:v>0.60445800000000005</c:v>
                </c:pt>
                <c:pt idx="4060">
                  <c:v>6.5048099999999998E-2</c:v>
                </c:pt>
                <c:pt idx="4061">
                  <c:v>9.8727800000000004E-2</c:v>
                </c:pt>
                <c:pt idx="4062">
                  <c:v>0.106839</c:v>
                </c:pt>
                <c:pt idx="4063">
                  <c:v>5.3787099999999997E-2</c:v>
                </c:pt>
                <c:pt idx="4064">
                  <c:v>0.21942900000000001</c:v>
                </c:pt>
                <c:pt idx="4065">
                  <c:v>13.3856</c:v>
                </c:pt>
                <c:pt idx="4066">
                  <c:v>95.207700000000003</c:v>
                </c:pt>
                <c:pt idx="4067">
                  <c:v>0.131324</c:v>
                </c:pt>
                <c:pt idx="4068">
                  <c:v>5.0113199999999997E-2</c:v>
                </c:pt>
                <c:pt idx="4069">
                  <c:v>0.109435</c:v>
                </c:pt>
                <c:pt idx="4070">
                  <c:v>0.81374999999999997</c:v>
                </c:pt>
                <c:pt idx="4071">
                  <c:v>0.27357399999999998</c:v>
                </c:pt>
                <c:pt idx="4072">
                  <c:v>0.298873</c:v>
                </c:pt>
                <c:pt idx="4073">
                  <c:v>3.3029299999999998E-2</c:v>
                </c:pt>
                <c:pt idx="4074">
                  <c:v>2.1340600000000001E-2</c:v>
                </c:pt>
                <c:pt idx="4075">
                  <c:v>7.0822999999999997E-2</c:v>
                </c:pt>
                <c:pt idx="4076">
                  <c:v>0.47455599999999998</c:v>
                </c:pt>
                <c:pt idx="4077">
                  <c:v>63.915599999999998</c:v>
                </c:pt>
                <c:pt idx="4078">
                  <c:v>0.289381</c:v>
                </c:pt>
                <c:pt idx="4079">
                  <c:v>0.71260400000000002</c:v>
                </c:pt>
                <c:pt idx="4080">
                  <c:v>3.2169099999999999E-3</c:v>
                </c:pt>
                <c:pt idx="4081">
                  <c:v>8.5178499999999993</c:v>
                </c:pt>
                <c:pt idx="4082">
                  <c:v>0.15787599999999999</c:v>
                </c:pt>
                <c:pt idx="4083">
                  <c:v>8.80605E-2</c:v>
                </c:pt>
                <c:pt idx="4084">
                  <c:v>22.648700000000002</c:v>
                </c:pt>
                <c:pt idx="4085">
                  <c:v>5.9361900000000002E-2</c:v>
                </c:pt>
                <c:pt idx="4086">
                  <c:v>6.6604200000000002</c:v>
                </c:pt>
                <c:pt idx="4087">
                  <c:v>0.15584200000000001</c:v>
                </c:pt>
                <c:pt idx="4088">
                  <c:v>0.15714</c:v>
                </c:pt>
                <c:pt idx="4089">
                  <c:v>0.18989</c:v>
                </c:pt>
                <c:pt idx="4090">
                  <c:v>8.5068500000000005E-2</c:v>
                </c:pt>
                <c:pt idx="4091">
                  <c:v>16.233799999999999</c:v>
                </c:pt>
                <c:pt idx="4092">
                  <c:v>0.64837599999999995</c:v>
                </c:pt>
                <c:pt idx="4093">
                  <c:v>3.84976E-2</c:v>
                </c:pt>
                <c:pt idx="4094">
                  <c:v>0.32231700000000002</c:v>
                </c:pt>
                <c:pt idx="4095">
                  <c:v>1.00094E-2</c:v>
                </c:pt>
                <c:pt idx="4096">
                  <c:v>3.9288999999999998E-2</c:v>
                </c:pt>
                <c:pt idx="4097">
                  <c:v>5.0964000000000001E-3</c:v>
                </c:pt>
                <c:pt idx="4098">
                  <c:v>68.150499999999994</c:v>
                </c:pt>
                <c:pt idx="4099">
                  <c:v>0.23543700000000001</c:v>
                </c:pt>
                <c:pt idx="4100">
                  <c:v>0.12420200000000001</c:v>
                </c:pt>
                <c:pt idx="4101">
                  <c:v>7.1354899999999999E-2</c:v>
                </c:pt>
                <c:pt idx="4102">
                  <c:v>0.11804099999999999</c:v>
                </c:pt>
                <c:pt idx="4103">
                  <c:v>0.25850400000000001</c:v>
                </c:pt>
                <c:pt idx="4104">
                  <c:v>0.63384700000000005</c:v>
                </c:pt>
                <c:pt idx="4105">
                  <c:v>8.2435500000000005E-3</c:v>
                </c:pt>
                <c:pt idx="4106">
                  <c:v>2.7569400000000001E-2</c:v>
                </c:pt>
                <c:pt idx="4107">
                  <c:v>42.129399999999997</c:v>
                </c:pt>
                <c:pt idx="4108">
                  <c:v>0.275868</c:v>
                </c:pt>
                <c:pt idx="4109">
                  <c:v>0.13511799999999999</c:v>
                </c:pt>
                <c:pt idx="4110">
                  <c:v>2.9780299999999999E-2</c:v>
                </c:pt>
                <c:pt idx="4111">
                  <c:v>0.96123400000000003</c:v>
                </c:pt>
                <c:pt idx="4112">
                  <c:v>4.0186500000000003E-3</c:v>
                </c:pt>
                <c:pt idx="4113">
                  <c:v>0.711835</c:v>
                </c:pt>
                <c:pt idx="4114">
                  <c:v>1.4278200000000001</c:v>
                </c:pt>
                <c:pt idx="4115">
                  <c:v>9.8359699999999994E-2</c:v>
                </c:pt>
                <c:pt idx="4116">
                  <c:v>0.30402200000000001</c:v>
                </c:pt>
                <c:pt idx="4117">
                  <c:v>0.40771600000000002</c:v>
                </c:pt>
                <c:pt idx="4118">
                  <c:v>8.0578399999999994E-2</c:v>
                </c:pt>
                <c:pt idx="4119">
                  <c:v>0.70675200000000005</c:v>
                </c:pt>
                <c:pt idx="4120">
                  <c:v>53.764499999999998</c:v>
                </c:pt>
                <c:pt idx="4121">
                  <c:v>0.81816900000000004</c:v>
                </c:pt>
                <c:pt idx="4122">
                  <c:v>7.3625399999999994E-2</c:v>
                </c:pt>
                <c:pt idx="4123">
                  <c:v>52.391399999999997</c:v>
                </c:pt>
                <c:pt idx="4124">
                  <c:v>0.41092099999999998</c:v>
                </c:pt>
                <c:pt idx="4125">
                  <c:v>1.7804400000000001E-3</c:v>
                </c:pt>
                <c:pt idx="4126">
                  <c:v>0.11194900000000001</c:v>
                </c:pt>
                <c:pt idx="4127">
                  <c:v>5.02424E-2</c:v>
                </c:pt>
                <c:pt idx="4128">
                  <c:v>0.12756100000000001</c:v>
                </c:pt>
                <c:pt idx="4129">
                  <c:v>0.40872700000000001</c:v>
                </c:pt>
                <c:pt idx="4130">
                  <c:v>0.75197899999999995</c:v>
                </c:pt>
                <c:pt idx="4131">
                  <c:v>5.8893099999999997E-2</c:v>
                </c:pt>
                <c:pt idx="4132">
                  <c:v>0.264042</c:v>
                </c:pt>
                <c:pt idx="4133">
                  <c:v>0.178676</c:v>
                </c:pt>
                <c:pt idx="4134">
                  <c:v>13.864000000000001</c:v>
                </c:pt>
                <c:pt idx="4135">
                  <c:v>0.13195100000000001</c:v>
                </c:pt>
                <c:pt idx="4136">
                  <c:v>0.51554500000000003</c:v>
                </c:pt>
                <c:pt idx="4137">
                  <c:v>0.15903600000000001</c:v>
                </c:pt>
                <c:pt idx="4138">
                  <c:v>0.105281</c:v>
                </c:pt>
                <c:pt idx="4139">
                  <c:v>7.05543E-2</c:v>
                </c:pt>
                <c:pt idx="4140">
                  <c:v>0.81871700000000003</c:v>
                </c:pt>
                <c:pt idx="4141">
                  <c:v>3.3655200000000003E-2</c:v>
                </c:pt>
                <c:pt idx="4142">
                  <c:v>0.52905599999999997</c:v>
                </c:pt>
                <c:pt idx="4143">
                  <c:v>0.26468199999999997</c:v>
                </c:pt>
                <c:pt idx="4144">
                  <c:v>3.43553</c:v>
                </c:pt>
                <c:pt idx="4145">
                  <c:v>0.39484799999999998</c:v>
                </c:pt>
                <c:pt idx="4146">
                  <c:v>0.35483599999999998</c:v>
                </c:pt>
                <c:pt idx="4147">
                  <c:v>28.445599999999999</c:v>
                </c:pt>
                <c:pt idx="4148">
                  <c:v>0.18267700000000001</c:v>
                </c:pt>
                <c:pt idx="4149">
                  <c:v>6.1759199999999997E-3</c:v>
                </c:pt>
                <c:pt idx="4150">
                  <c:v>0.51828399999999997</c:v>
                </c:pt>
                <c:pt idx="4151">
                  <c:v>2.18741E-2</c:v>
                </c:pt>
                <c:pt idx="4152">
                  <c:v>0.191548</c:v>
                </c:pt>
                <c:pt idx="4153">
                  <c:v>1.4482099999999999E-2</c:v>
                </c:pt>
                <c:pt idx="4154">
                  <c:v>3.80319E-2</c:v>
                </c:pt>
                <c:pt idx="4155">
                  <c:v>0.21851400000000001</c:v>
                </c:pt>
                <c:pt idx="4156">
                  <c:v>29.065899999999999</c:v>
                </c:pt>
                <c:pt idx="4157">
                  <c:v>6.9857000000000002E-2</c:v>
                </c:pt>
                <c:pt idx="4158">
                  <c:v>0.52291600000000005</c:v>
                </c:pt>
                <c:pt idx="4159">
                  <c:v>0.11779000000000001</c:v>
                </c:pt>
                <c:pt idx="4160">
                  <c:v>1.2094499999999999</c:v>
                </c:pt>
                <c:pt idx="4161">
                  <c:v>21.890599999999999</c:v>
                </c:pt>
                <c:pt idx="4162">
                  <c:v>0.36791099999999999</c:v>
                </c:pt>
                <c:pt idx="4163">
                  <c:v>0.18789</c:v>
                </c:pt>
                <c:pt idx="4164">
                  <c:v>0.91779200000000005</c:v>
                </c:pt>
                <c:pt idx="4165">
                  <c:v>1.05776</c:v>
                </c:pt>
                <c:pt idx="4166">
                  <c:v>0.21409300000000001</c:v>
                </c:pt>
                <c:pt idx="4167">
                  <c:v>0.17593300000000001</c:v>
                </c:pt>
                <c:pt idx="4168">
                  <c:v>0.10184600000000001</c:v>
                </c:pt>
                <c:pt idx="4169">
                  <c:v>30.400600000000001</c:v>
                </c:pt>
                <c:pt idx="4170">
                  <c:v>17.387799999999999</c:v>
                </c:pt>
                <c:pt idx="4171">
                  <c:v>2.8243800000000001</c:v>
                </c:pt>
                <c:pt idx="4172">
                  <c:v>0.33526600000000001</c:v>
                </c:pt>
                <c:pt idx="4173">
                  <c:v>0.30754599999999999</c:v>
                </c:pt>
                <c:pt idx="4174">
                  <c:v>26.7608</c:v>
                </c:pt>
                <c:pt idx="4175">
                  <c:v>0.68151499999999998</c:v>
                </c:pt>
                <c:pt idx="4176">
                  <c:v>52.366199999999999</c:v>
                </c:pt>
                <c:pt idx="4177">
                  <c:v>8.7318599999999996E-2</c:v>
                </c:pt>
                <c:pt idx="4178">
                  <c:v>0.82690200000000003</c:v>
                </c:pt>
                <c:pt idx="4179">
                  <c:v>0.61721800000000004</c:v>
                </c:pt>
                <c:pt idx="4180">
                  <c:v>0.54525299999999999</c:v>
                </c:pt>
                <c:pt idx="4181">
                  <c:v>0.71023199999999997</c:v>
                </c:pt>
                <c:pt idx="4182">
                  <c:v>3.5889600000000001E-2</c:v>
                </c:pt>
                <c:pt idx="4183">
                  <c:v>0.69677599999999995</c:v>
                </c:pt>
                <c:pt idx="4184">
                  <c:v>0.293068</c:v>
                </c:pt>
                <c:pt idx="4185">
                  <c:v>13.2667</c:v>
                </c:pt>
                <c:pt idx="4186">
                  <c:v>62.016199999999998</c:v>
                </c:pt>
                <c:pt idx="4187">
                  <c:v>4.6249199999999997E-2</c:v>
                </c:pt>
                <c:pt idx="4188">
                  <c:v>2.67312E-2</c:v>
                </c:pt>
                <c:pt idx="4189">
                  <c:v>0.27574500000000002</c:v>
                </c:pt>
                <c:pt idx="4190">
                  <c:v>26.0746</c:v>
                </c:pt>
                <c:pt idx="4191">
                  <c:v>0.11547399999999999</c:v>
                </c:pt>
                <c:pt idx="4192">
                  <c:v>0.110066</c:v>
                </c:pt>
                <c:pt idx="4193">
                  <c:v>8.7075E-3</c:v>
                </c:pt>
                <c:pt idx="4194">
                  <c:v>0.16889000000000001</c:v>
                </c:pt>
                <c:pt idx="4195">
                  <c:v>4.5978199999999999E-3</c:v>
                </c:pt>
                <c:pt idx="4196">
                  <c:v>0.13445099999999999</c:v>
                </c:pt>
                <c:pt idx="4197">
                  <c:v>8.38695E-2</c:v>
                </c:pt>
                <c:pt idx="4198">
                  <c:v>0.116899</c:v>
                </c:pt>
                <c:pt idx="4199">
                  <c:v>0.32431700000000002</c:v>
                </c:pt>
                <c:pt idx="4200">
                  <c:v>9.7162499999999999E-2</c:v>
                </c:pt>
                <c:pt idx="4201">
                  <c:v>9.7145599999999999E-2</c:v>
                </c:pt>
                <c:pt idx="4202">
                  <c:v>0.93147999999999997</c:v>
                </c:pt>
                <c:pt idx="4203">
                  <c:v>0.38666800000000001</c:v>
                </c:pt>
                <c:pt idx="4204">
                  <c:v>0.37119600000000003</c:v>
                </c:pt>
                <c:pt idx="4205">
                  <c:v>3.0607599999999999E-2</c:v>
                </c:pt>
                <c:pt idx="4206">
                  <c:v>0.13769799999999999</c:v>
                </c:pt>
                <c:pt idx="4207">
                  <c:v>0.76171</c:v>
                </c:pt>
                <c:pt idx="4208">
                  <c:v>0.38326300000000002</c:v>
                </c:pt>
                <c:pt idx="4209">
                  <c:v>3.6650500000000003E-2</c:v>
                </c:pt>
                <c:pt idx="4210">
                  <c:v>25.0564</c:v>
                </c:pt>
                <c:pt idx="4211">
                  <c:v>5.0282299999999999E-3</c:v>
                </c:pt>
                <c:pt idx="4212">
                  <c:v>0.197464</c:v>
                </c:pt>
                <c:pt idx="4213">
                  <c:v>1.64066</c:v>
                </c:pt>
                <c:pt idx="4214">
                  <c:v>0.19875000000000001</c:v>
                </c:pt>
                <c:pt idx="4215">
                  <c:v>0.42773</c:v>
                </c:pt>
                <c:pt idx="4216">
                  <c:v>7.23139E-2</c:v>
                </c:pt>
                <c:pt idx="4217">
                  <c:v>8.0747700000000002E-3</c:v>
                </c:pt>
                <c:pt idx="4218">
                  <c:v>1.50356</c:v>
                </c:pt>
                <c:pt idx="4219">
                  <c:v>7.4650900000000006E-2</c:v>
                </c:pt>
                <c:pt idx="4220">
                  <c:v>4.9994499999999997E-2</c:v>
                </c:pt>
                <c:pt idx="4221">
                  <c:v>8.4692199999999995E-2</c:v>
                </c:pt>
                <c:pt idx="4222">
                  <c:v>0.68256799999999995</c:v>
                </c:pt>
                <c:pt idx="4223">
                  <c:v>0.21895800000000001</c:v>
                </c:pt>
                <c:pt idx="4224">
                  <c:v>0.33293299999999998</c:v>
                </c:pt>
                <c:pt idx="4225">
                  <c:v>4.42047E-2</c:v>
                </c:pt>
                <c:pt idx="4226">
                  <c:v>9.1698500000000002E-2</c:v>
                </c:pt>
                <c:pt idx="4227">
                  <c:v>0.174815</c:v>
                </c:pt>
                <c:pt idx="4228">
                  <c:v>5.4989799999999998E-2</c:v>
                </c:pt>
                <c:pt idx="4229">
                  <c:v>3.0589100000000001E-2</c:v>
                </c:pt>
                <c:pt idx="4230">
                  <c:v>6.4436099999999998E-3</c:v>
                </c:pt>
                <c:pt idx="4231">
                  <c:v>0.30087199999999997</c:v>
                </c:pt>
                <c:pt idx="4232">
                  <c:v>3.3506000000000001E-2</c:v>
                </c:pt>
                <c:pt idx="4233">
                  <c:v>35.741399999999999</c:v>
                </c:pt>
                <c:pt idx="4234">
                  <c:v>3.4549299999999998E-2</c:v>
                </c:pt>
                <c:pt idx="4235">
                  <c:v>6.0132199999999997E-2</c:v>
                </c:pt>
                <c:pt idx="4236">
                  <c:v>7.5414900000000007E-2</c:v>
                </c:pt>
                <c:pt idx="4237">
                  <c:v>0.17396300000000001</c:v>
                </c:pt>
                <c:pt idx="4238">
                  <c:v>1.31673E-2</c:v>
                </c:pt>
                <c:pt idx="4239">
                  <c:v>2.6745399999999999E-2</c:v>
                </c:pt>
                <c:pt idx="4240">
                  <c:v>4.9714000000000001E-2</c:v>
                </c:pt>
                <c:pt idx="4241">
                  <c:v>0.28531400000000001</c:v>
                </c:pt>
                <c:pt idx="4242">
                  <c:v>58.653799999999997</c:v>
                </c:pt>
                <c:pt idx="4243">
                  <c:v>3.6260899999999999E-2</c:v>
                </c:pt>
                <c:pt idx="4244">
                  <c:v>1.4847600000000001</c:v>
                </c:pt>
                <c:pt idx="4245">
                  <c:v>0.15242700000000001</c:v>
                </c:pt>
                <c:pt idx="4246">
                  <c:v>0.45083099999999998</c:v>
                </c:pt>
                <c:pt idx="4247">
                  <c:v>0.23188700000000001</c:v>
                </c:pt>
                <c:pt idx="4248">
                  <c:v>4.8762899999999998E-2</c:v>
                </c:pt>
                <c:pt idx="4249">
                  <c:v>0.42908000000000002</c:v>
                </c:pt>
                <c:pt idx="4250">
                  <c:v>1.08457</c:v>
                </c:pt>
                <c:pt idx="4251">
                  <c:v>6.0709199999999998E-2</c:v>
                </c:pt>
                <c:pt idx="4252">
                  <c:v>4.3592699999999998E-2</c:v>
                </c:pt>
                <c:pt idx="4253">
                  <c:v>1.84748</c:v>
                </c:pt>
                <c:pt idx="4254">
                  <c:v>0.43559199999999998</c:v>
                </c:pt>
                <c:pt idx="4255">
                  <c:v>5.2924800000000001E-2</c:v>
                </c:pt>
                <c:pt idx="4256">
                  <c:v>2.35053</c:v>
                </c:pt>
                <c:pt idx="4257">
                  <c:v>0.177034</c:v>
                </c:pt>
                <c:pt idx="4258">
                  <c:v>0.18631500000000001</c:v>
                </c:pt>
                <c:pt idx="4259">
                  <c:v>3.3722799999999999</c:v>
                </c:pt>
                <c:pt idx="4260">
                  <c:v>0.73181499999999999</c:v>
                </c:pt>
                <c:pt idx="4261">
                  <c:v>0.21518300000000001</c:v>
                </c:pt>
                <c:pt idx="4262">
                  <c:v>0.19783300000000001</c:v>
                </c:pt>
                <c:pt idx="4263">
                  <c:v>8.63675E-2</c:v>
                </c:pt>
                <c:pt idx="4264">
                  <c:v>9.1728299999999999E-2</c:v>
                </c:pt>
                <c:pt idx="4265">
                  <c:v>3.6075999999999997E-2</c:v>
                </c:pt>
                <c:pt idx="4266">
                  <c:v>9.6269900000000005E-2</c:v>
                </c:pt>
                <c:pt idx="4267">
                  <c:v>0.25378099999999998</c:v>
                </c:pt>
                <c:pt idx="4268">
                  <c:v>8.3487699999999998E-2</c:v>
                </c:pt>
                <c:pt idx="4269">
                  <c:v>6.2653500000000001E-2</c:v>
                </c:pt>
                <c:pt idx="4270">
                  <c:v>2.7728999999999999</c:v>
                </c:pt>
                <c:pt idx="4271">
                  <c:v>5.94137</c:v>
                </c:pt>
                <c:pt idx="4272">
                  <c:v>0.69645199999999996</c:v>
                </c:pt>
                <c:pt idx="4273">
                  <c:v>1.9999800000000002E-2</c:v>
                </c:pt>
                <c:pt idx="4274">
                  <c:v>9.4752200000000002</c:v>
                </c:pt>
                <c:pt idx="4275">
                  <c:v>9.3428700000000003E-2</c:v>
                </c:pt>
                <c:pt idx="4276">
                  <c:v>0.37717899999999999</c:v>
                </c:pt>
                <c:pt idx="4277">
                  <c:v>0.21129700000000001</c:v>
                </c:pt>
                <c:pt idx="4278">
                  <c:v>8.3680600000000001E-3</c:v>
                </c:pt>
                <c:pt idx="4279">
                  <c:v>0.81142199999999998</c:v>
                </c:pt>
                <c:pt idx="4280">
                  <c:v>0.54492799999999997</c:v>
                </c:pt>
                <c:pt idx="4281">
                  <c:v>0.53713200000000005</c:v>
                </c:pt>
                <c:pt idx="4282">
                  <c:v>7.2379100000000002E-2</c:v>
                </c:pt>
                <c:pt idx="4283">
                  <c:v>0.180872</c:v>
                </c:pt>
                <c:pt idx="4284">
                  <c:v>3.3992499999999999E-3</c:v>
                </c:pt>
                <c:pt idx="4285">
                  <c:v>8.0837900000000004E-2</c:v>
                </c:pt>
                <c:pt idx="4286">
                  <c:v>0.499755</c:v>
                </c:pt>
                <c:pt idx="4287">
                  <c:v>0.44356899999999999</c:v>
                </c:pt>
                <c:pt idx="4288">
                  <c:v>0.65750399999999998</c:v>
                </c:pt>
                <c:pt idx="4289">
                  <c:v>0.41186099999999998</c:v>
                </c:pt>
                <c:pt idx="4290">
                  <c:v>0.236539</c:v>
                </c:pt>
                <c:pt idx="4291">
                  <c:v>2.4457E-2</c:v>
                </c:pt>
                <c:pt idx="4292">
                  <c:v>0.13828799999999999</c:v>
                </c:pt>
                <c:pt idx="4293">
                  <c:v>2.9540000000000002</c:v>
                </c:pt>
                <c:pt idx="4294">
                  <c:v>1.60754E-2</c:v>
                </c:pt>
                <c:pt idx="4295">
                  <c:v>7.2364399999999995E-2</c:v>
                </c:pt>
                <c:pt idx="4296">
                  <c:v>0.47241499999999997</c:v>
                </c:pt>
                <c:pt idx="4297">
                  <c:v>28.604199999999999</c:v>
                </c:pt>
                <c:pt idx="4298">
                  <c:v>27.825800000000001</c:v>
                </c:pt>
                <c:pt idx="4299">
                  <c:v>0.56015499999999996</c:v>
                </c:pt>
                <c:pt idx="4300">
                  <c:v>1.6294599999999999E-3</c:v>
                </c:pt>
                <c:pt idx="4301">
                  <c:v>0.292153</c:v>
                </c:pt>
                <c:pt idx="4302">
                  <c:v>16.889099999999999</c:v>
                </c:pt>
                <c:pt idx="4303">
                  <c:v>0.32109100000000002</c:v>
                </c:pt>
                <c:pt idx="4304">
                  <c:v>0.63453199999999998</c:v>
                </c:pt>
                <c:pt idx="4305">
                  <c:v>3.5736299999999999E-2</c:v>
                </c:pt>
                <c:pt idx="4306">
                  <c:v>0.42791299999999999</c:v>
                </c:pt>
                <c:pt idx="4307">
                  <c:v>9.2322199999999993E-2</c:v>
                </c:pt>
                <c:pt idx="4308">
                  <c:v>8.1041100000000005E-2</c:v>
                </c:pt>
                <c:pt idx="4309">
                  <c:v>3.6959499999999999E-2</c:v>
                </c:pt>
                <c:pt idx="4310">
                  <c:v>16.375</c:v>
                </c:pt>
                <c:pt idx="4311">
                  <c:v>14.536</c:v>
                </c:pt>
                <c:pt idx="4312">
                  <c:v>9.4318200000000005E-2</c:v>
                </c:pt>
                <c:pt idx="4313">
                  <c:v>15.4255</c:v>
                </c:pt>
                <c:pt idx="4314">
                  <c:v>9.9178600000000006E-2</c:v>
                </c:pt>
                <c:pt idx="4315">
                  <c:v>0.25631199999999998</c:v>
                </c:pt>
                <c:pt idx="4316">
                  <c:v>0.231348</c:v>
                </c:pt>
                <c:pt idx="4317">
                  <c:v>0.89190199999999997</c:v>
                </c:pt>
                <c:pt idx="4318">
                  <c:v>0.31067800000000001</c:v>
                </c:pt>
                <c:pt idx="4319">
                  <c:v>9.1702599999999995E-2</c:v>
                </c:pt>
                <c:pt idx="4320">
                  <c:v>9.0274800000000002E-2</c:v>
                </c:pt>
                <c:pt idx="4321">
                  <c:v>79.077200000000005</c:v>
                </c:pt>
                <c:pt idx="4322">
                  <c:v>0.84772000000000003</c:v>
                </c:pt>
                <c:pt idx="4323">
                  <c:v>0.12543099999999999</c:v>
                </c:pt>
                <c:pt idx="4324">
                  <c:v>2.84248E-2</c:v>
                </c:pt>
                <c:pt idx="4325">
                  <c:v>0.12981599999999999</c:v>
                </c:pt>
                <c:pt idx="4326">
                  <c:v>0.42990800000000001</c:v>
                </c:pt>
                <c:pt idx="4327">
                  <c:v>20.3719</c:v>
                </c:pt>
                <c:pt idx="4328">
                  <c:v>0.16067000000000001</c:v>
                </c:pt>
                <c:pt idx="4329">
                  <c:v>0.37165900000000002</c:v>
                </c:pt>
                <c:pt idx="4330">
                  <c:v>1.0039899999999999</c:v>
                </c:pt>
                <c:pt idx="4331">
                  <c:v>0.27877099999999999</c:v>
                </c:pt>
                <c:pt idx="4332">
                  <c:v>1.28547E-2</c:v>
                </c:pt>
                <c:pt idx="4333">
                  <c:v>4.2037900000000003E-2</c:v>
                </c:pt>
                <c:pt idx="4334">
                  <c:v>0.122726</c:v>
                </c:pt>
                <c:pt idx="4335">
                  <c:v>1.0202899999999999</c:v>
                </c:pt>
                <c:pt idx="4336">
                  <c:v>0.160187</c:v>
                </c:pt>
                <c:pt idx="4337">
                  <c:v>6.0547300000000002</c:v>
                </c:pt>
                <c:pt idx="4338">
                  <c:v>2.4787699999999999E-2</c:v>
                </c:pt>
                <c:pt idx="4339">
                  <c:v>0.44536799999999999</c:v>
                </c:pt>
                <c:pt idx="4340">
                  <c:v>5.5066400000000001E-2</c:v>
                </c:pt>
                <c:pt idx="4341">
                  <c:v>0.19330800000000001</c:v>
                </c:pt>
                <c:pt idx="4342">
                  <c:v>0.45078000000000001</c:v>
                </c:pt>
                <c:pt idx="4343">
                  <c:v>0.19300300000000001</c:v>
                </c:pt>
                <c:pt idx="4344">
                  <c:v>2.2757900000000001E-2</c:v>
                </c:pt>
                <c:pt idx="4345">
                  <c:v>26.063099999999999</c:v>
                </c:pt>
                <c:pt idx="4346">
                  <c:v>2.4018299999999999E-2</c:v>
                </c:pt>
                <c:pt idx="4347">
                  <c:v>9.1739299999999996E-2</c:v>
                </c:pt>
                <c:pt idx="4348">
                  <c:v>6.55361E-2</c:v>
                </c:pt>
                <c:pt idx="4349">
                  <c:v>11.0343</c:v>
                </c:pt>
                <c:pt idx="4350">
                  <c:v>3.5675599999999998</c:v>
                </c:pt>
                <c:pt idx="4351">
                  <c:v>0.11758399999999999</c:v>
                </c:pt>
                <c:pt idx="4352">
                  <c:v>37.476100000000002</c:v>
                </c:pt>
                <c:pt idx="4353">
                  <c:v>29.105399999999999</c:v>
                </c:pt>
                <c:pt idx="4354">
                  <c:v>17.161100000000001</c:v>
                </c:pt>
                <c:pt idx="4355">
                  <c:v>4.3621700000000003E-3</c:v>
                </c:pt>
                <c:pt idx="4356">
                  <c:v>0.19758700000000001</c:v>
                </c:pt>
                <c:pt idx="4357">
                  <c:v>5.2349E-2</c:v>
                </c:pt>
                <c:pt idx="4358">
                  <c:v>8.2935499999999995E-2</c:v>
                </c:pt>
                <c:pt idx="4359">
                  <c:v>0.52433399999999997</c:v>
                </c:pt>
                <c:pt idx="4360">
                  <c:v>0.145758</c:v>
                </c:pt>
                <c:pt idx="4361">
                  <c:v>21.7713</c:v>
                </c:pt>
                <c:pt idx="4362">
                  <c:v>0.58244700000000005</c:v>
                </c:pt>
                <c:pt idx="4363">
                  <c:v>0.48888999999999999</c:v>
                </c:pt>
                <c:pt idx="4364">
                  <c:v>49.022399999999998</c:v>
                </c:pt>
                <c:pt idx="4365">
                  <c:v>3.2927600000000001E-2</c:v>
                </c:pt>
                <c:pt idx="4366">
                  <c:v>1.42259</c:v>
                </c:pt>
                <c:pt idx="4367">
                  <c:v>5.5776399999999997</c:v>
                </c:pt>
                <c:pt idx="4368">
                  <c:v>3.3963599999999997E-2</c:v>
                </c:pt>
                <c:pt idx="4369">
                  <c:v>0.11446199999999999</c:v>
                </c:pt>
                <c:pt idx="4370">
                  <c:v>1.82613</c:v>
                </c:pt>
                <c:pt idx="4371">
                  <c:v>7.5187599999999993E-2</c:v>
                </c:pt>
                <c:pt idx="4372">
                  <c:v>3.1985300000000001E-2</c:v>
                </c:pt>
                <c:pt idx="4373">
                  <c:v>0.32311600000000001</c:v>
                </c:pt>
                <c:pt idx="4374">
                  <c:v>4.77613E-2</c:v>
                </c:pt>
                <c:pt idx="4375">
                  <c:v>0.316417</c:v>
                </c:pt>
                <c:pt idx="4376">
                  <c:v>4.1725899999999996</c:v>
                </c:pt>
                <c:pt idx="4377">
                  <c:v>1.03693E-2</c:v>
                </c:pt>
                <c:pt idx="4378">
                  <c:v>0.43163600000000002</c:v>
                </c:pt>
                <c:pt idx="4379">
                  <c:v>2.75965E-2</c:v>
                </c:pt>
                <c:pt idx="4380">
                  <c:v>33.201700000000002</c:v>
                </c:pt>
                <c:pt idx="4381">
                  <c:v>46.557000000000002</c:v>
                </c:pt>
                <c:pt idx="4382">
                  <c:v>0.75313099999999999</c:v>
                </c:pt>
                <c:pt idx="4383">
                  <c:v>0.43369600000000003</c:v>
                </c:pt>
                <c:pt idx="4384">
                  <c:v>7.5071899999999997E-2</c:v>
                </c:pt>
                <c:pt idx="4385">
                  <c:v>0.316131</c:v>
                </c:pt>
                <c:pt idx="4386">
                  <c:v>0.86838499999999996</c:v>
                </c:pt>
                <c:pt idx="4387">
                  <c:v>0.33356599999999997</c:v>
                </c:pt>
                <c:pt idx="4388">
                  <c:v>0.321463</c:v>
                </c:pt>
                <c:pt idx="4389">
                  <c:v>0.16733600000000001</c:v>
                </c:pt>
                <c:pt idx="4390">
                  <c:v>11.7737</c:v>
                </c:pt>
                <c:pt idx="4391">
                  <c:v>0.41162700000000002</c:v>
                </c:pt>
                <c:pt idx="4392">
                  <c:v>7.1371900000000002E-2</c:v>
                </c:pt>
                <c:pt idx="4393">
                  <c:v>1.88994</c:v>
                </c:pt>
                <c:pt idx="4394">
                  <c:v>4.7472399999999997</c:v>
                </c:pt>
                <c:pt idx="4395">
                  <c:v>0.46093299999999998</c:v>
                </c:pt>
                <c:pt idx="4396">
                  <c:v>0.56641900000000001</c:v>
                </c:pt>
                <c:pt idx="4397">
                  <c:v>4.9924699999999997E-3</c:v>
                </c:pt>
                <c:pt idx="4398">
                  <c:v>0.21112400000000001</c:v>
                </c:pt>
                <c:pt idx="4399">
                  <c:v>1.3405199999999999</c:v>
                </c:pt>
                <c:pt idx="4400">
                  <c:v>46.848100000000002</c:v>
                </c:pt>
                <c:pt idx="4401">
                  <c:v>0.10319399999999999</c:v>
                </c:pt>
                <c:pt idx="4402">
                  <c:v>8.5700499999999999E-2</c:v>
                </c:pt>
                <c:pt idx="4403">
                  <c:v>9.9229099999999999</c:v>
                </c:pt>
                <c:pt idx="4404">
                  <c:v>0.58008199999999999</c:v>
                </c:pt>
                <c:pt idx="4405">
                  <c:v>1.9315</c:v>
                </c:pt>
                <c:pt idx="4406">
                  <c:v>0.36161399999999999</c:v>
                </c:pt>
                <c:pt idx="4407">
                  <c:v>1.61944E-3</c:v>
                </c:pt>
                <c:pt idx="4408">
                  <c:v>8.5345699999999997E-2</c:v>
                </c:pt>
                <c:pt idx="4409">
                  <c:v>0.450965</c:v>
                </c:pt>
                <c:pt idx="4410">
                  <c:v>15.3704</c:v>
                </c:pt>
                <c:pt idx="4411">
                  <c:v>1.44952E-2</c:v>
                </c:pt>
                <c:pt idx="4412">
                  <c:v>0.50002500000000005</c:v>
                </c:pt>
                <c:pt idx="4413">
                  <c:v>0.44353399999999998</c:v>
                </c:pt>
                <c:pt idx="4414">
                  <c:v>2.6283600000000001E-2</c:v>
                </c:pt>
                <c:pt idx="4415">
                  <c:v>0.36652400000000002</c:v>
                </c:pt>
                <c:pt idx="4416">
                  <c:v>0.14086899999999999</c:v>
                </c:pt>
                <c:pt idx="4417">
                  <c:v>0.39035300000000001</c:v>
                </c:pt>
                <c:pt idx="4418">
                  <c:v>8.3044300000000001E-2</c:v>
                </c:pt>
                <c:pt idx="4419">
                  <c:v>0.600796</c:v>
                </c:pt>
                <c:pt idx="4420">
                  <c:v>0.204906</c:v>
                </c:pt>
                <c:pt idx="4421">
                  <c:v>0.47131200000000001</c:v>
                </c:pt>
                <c:pt idx="4422">
                  <c:v>0.20364399999999999</c:v>
                </c:pt>
                <c:pt idx="4423">
                  <c:v>0.60764799999999997</c:v>
                </c:pt>
                <c:pt idx="4424">
                  <c:v>0.92516100000000001</c:v>
                </c:pt>
                <c:pt idx="4425">
                  <c:v>1.32966E-2</c:v>
                </c:pt>
                <c:pt idx="4426">
                  <c:v>0.13591700000000001</c:v>
                </c:pt>
                <c:pt idx="4427">
                  <c:v>0.142509</c:v>
                </c:pt>
                <c:pt idx="4428">
                  <c:v>0.223688</c:v>
                </c:pt>
                <c:pt idx="4429">
                  <c:v>1.21225</c:v>
                </c:pt>
                <c:pt idx="4430">
                  <c:v>0.53723900000000002</c:v>
                </c:pt>
                <c:pt idx="4431">
                  <c:v>7.7596999999999996E-3</c:v>
                </c:pt>
                <c:pt idx="4432">
                  <c:v>2.4103800000000002E-3</c:v>
                </c:pt>
                <c:pt idx="4433">
                  <c:v>6.2599399999999999E-2</c:v>
                </c:pt>
                <c:pt idx="4434">
                  <c:v>1.3957300000000001E-2</c:v>
                </c:pt>
                <c:pt idx="4435">
                  <c:v>0.33162900000000001</c:v>
                </c:pt>
                <c:pt idx="4436">
                  <c:v>0.19325899999999999</c:v>
                </c:pt>
                <c:pt idx="4437">
                  <c:v>7.0255899999999996E-2</c:v>
                </c:pt>
                <c:pt idx="4438">
                  <c:v>0.106213</c:v>
                </c:pt>
                <c:pt idx="4439">
                  <c:v>0.16125500000000001</c:v>
                </c:pt>
                <c:pt idx="4440">
                  <c:v>1.34743E-2</c:v>
                </c:pt>
                <c:pt idx="4441">
                  <c:v>0.15581200000000001</c:v>
                </c:pt>
                <c:pt idx="4442">
                  <c:v>0.47294599999999998</c:v>
                </c:pt>
                <c:pt idx="4443">
                  <c:v>0.34061399999999997</c:v>
                </c:pt>
                <c:pt idx="4444">
                  <c:v>0.23161399999999999</c:v>
                </c:pt>
                <c:pt idx="4445">
                  <c:v>0.15031800000000001</c:v>
                </c:pt>
                <c:pt idx="4446">
                  <c:v>6.2872500000000003E-3</c:v>
                </c:pt>
                <c:pt idx="4447">
                  <c:v>0.17105600000000001</c:v>
                </c:pt>
                <c:pt idx="4448">
                  <c:v>102.364</c:v>
                </c:pt>
                <c:pt idx="4449">
                  <c:v>1.1694199999999999</c:v>
                </c:pt>
                <c:pt idx="4450">
                  <c:v>5.0303E-2</c:v>
                </c:pt>
                <c:pt idx="4451">
                  <c:v>6.9767999999999997E-2</c:v>
                </c:pt>
                <c:pt idx="4452">
                  <c:v>0.88164399999999998</c:v>
                </c:pt>
                <c:pt idx="4453">
                  <c:v>0.89461800000000002</c:v>
                </c:pt>
                <c:pt idx="4454">
                  <c:v>0.14058499999999999</c:v>
                </c:pt>
                <c:pt idx="4455">
                  <c:v>0.152806</c:v>
                </c:pt>
                <c:pt idx="4456">
                  <c:v>9.0605000000000005E-2</c:v>
                </c:pt>
                <c:pt idx="4457">
                  <c:v>0.35215099999999999</c:v>
                </c:pt>
                <c:pt idx="4458">
                  <c:v>53.094900000000003</c:v>
                </c:pt>
                <c:pt idx="4459">
                  <c:v>0.12587999999999999</c:v>
                </c:pt>
                <c:pt idx="4460">
                  <c:v>0.285825</c:v>
                </c:pt>
                <c:pt idx="4461">
                  <c:v>6.02409E-2</c:v>
                </c:pt>
                <c:pt idx="4462">
                  <c:v>1.58334</c:v>
                </c:pt>
                <c:pt idx="4463">
                  <c:v>0.174039</c:v>
                </c:pt>
                <c:pt idx="4464">
                  <c:v>0.28418599999999999</c:v>
                </c:pt>
                <c:pt idx="4465">
                  <c:v>0.27049800000000002</c:v>
                </c:pt>
                <c:pt idx="4466">
                  <c:v>0.11034099999999999</c:v>
                </c:pt>
                <c:pt idx="4467">
                  <c:v>0.82820099999999996</c:v>
                </c:pt>
                <c:pt idx="4468">
                  <c:v>0.30988300000000002</c:v>
                </c:pt>
                <c:pt idx="4469">
                  <c:v>0.108242</c:v>
                </c:pt>
                <c:pt idx="4470">
                  <c:v>0.270729</c:v>
                </c:pt>
                <c:pt idx="4471">
                  <c:v>5.7132500000000003E-2</c:v>
                </c:pt>
                <c:pt idx="4472">
                  <c:v>1.31723E-2</c:v>
                </c:pt>
                <c:pt idx="4473">
                  <c:v>2.8514600000000001E-2</c:v>
                </c:pt>
                <c:pt idx="4474">
                  <c:v>0.73682300000000001</c:v>
                </c:pt>
                <c:pt idx="4475">
                  <c:v>2.3271799999999999E-2</c:v>
                </c:pt>
                <c:pt idx="4476">
                  <c:v>3.5747000000000001E-2</c:v>
                </c:pt>
                <c:pt idx="4477">
                  <c:v>0.109793</c:v>
                </c:pt>
                <c:pt idx="4478">
                  <c:v>6.3288399999999995E-2</c:v>
                </c:pt>
                <c:pt idx="4479">
                  <c:v>2.2387800000000002</c:v>
                </c:pt>
                <c:pt idx="4480">
                  <c:v>7.1939600000000001E-3</c:v>
                </c:pt>
                <c:pt idx="4481">
                  <c:v>2.9445599999999999E-2</c:v>
                </c:pt>
                <c:pt idx="4482">
                  <c:v>3.6871800000000003E-2</c:v>
                </c:pt>
                <c:pt idx="4483">
                  <c:v>0.10134</c:v>
                </c:pt>
                <c:pt idx="4484">
                  <c:v>0.132824</c:v>
                </c:pt>
                <c:pt idx="4485">
                  <c:v>9.8000199999999996E-2</c:v>
                </c:pt>
                <c:pt idx="4486">
                  <c:v>0.19145200000000001</c:v>
                </c:pt>
                <c:pt idx="4487">
                  <c:v>0.95059499999999997</c:v>
                </c:pt>
                <c:pt idx="4488">
                  <c:v>3.5674200000000003E-2</c:v>
                </c:pt>
                <c:pt idx="4489">
                  <c:v>0.24950900000000001</c:v>
                </c:pt>
                <c:pt idx="4490">
                  <c:v>59.837600000000002</c:v>
                </c:pt>
                <c:pt idx="4491">
                  <c:v>4.7399900000000003E-3</c:v>
                </c:pt>
                <c:pt idx="4492">
                  <c:v>3.4461000000000001E-3</c:v>
                </c:pt>
                <c:pt idx="4493">
                  <c:v>0.19580500000000001</c:v>
                </c:pt>
                <c:pt idx="4494">
                  <c:v>43.183399999999999</c:v>
                </c:pt>
                <c:pt idx="4495">
                  <c:v>0.24664900000000001</c:v>
                </c:pt>
                <c:pt idx="4496">
                  <c:v>66.655799999999999</c:v>
                </c:pt>
                <c:pt idx="4497">
                  <c:v>5.1007700000000003E-2</c:v>
                </c:pt>
                <c:pt idx="4498">
                  <c:v>0.20538699999999999</c:v>
                </c:pt>
                <c:pt idx="4499">
                  <c:v>0.18182699999999999</c:v>
                </c:pt>
                <c:pt idx="4500">
                  <c:v>4.1706699999999999E-2</c:v>
                </c:pt>
                <c:pt idx="4501">
                  <c:v>5.6680300000000001E-3</c:v>
                </c:pt>
                <c:pt idx="4502">
                  <c:v>0.15871399999999999</c:v>
                </c:pt>
                <c:pt idx="4503">
                  <c:v>1.7393700000000001</c:v>
                </c:pt>
                <c:pt idx="4504">
                  <c:v>1.33511E-3</c:v>
                </c:pt>
                <c:pt idx="4505">
                  <c:v>3.3840799999999997E-2</c:v>
                </c:pt>
                <c:pt idx="4506">
                  <c:v>8.9744400000000002E-2</c:v>
                </c:pt>
                <c:pt idx="4507">
                  <c:v>1.8457899999999999E-2</c:v>
                </c:pt>
                <c:pt idx="4508">
                  <c:v>5.1524100000000003E-2</c:v>
                </c:pt>
                <c:pt idx="4509">
                  <c:v>0.29358800000000002</c:v>
                </c:pt>
                <c:pt idx="4510">
                  <c:v>7.2271299999999997E-2</c:v>
                </c:pt>
                <c:pt idx="4511">
                  <c:v>3.1678900000000003E-2</c:v>
                </c:pt>
                <c:pt idx="4512">
                  <c:v>0.95049899999999998</c:v>
                </c:pt>
                <c:pt idx="4513">
                  <c:v>43.1325</c:v>
                </c:pt>
                <c:pt idx="4514">
                  <c:v>9.0282000000000001E-2</c:v>
                </c:pt>
                <c:pt idx="4515">
                  <c:v>9.3730399999999992E-3</c:v>
                </c:pt>
                <c:pt idx="4516">
                  <c:v>0.314355</c:v>
                </c:pt>
                <c:pt idx="4517">
                  <c:v>7.0634299999999997E-2</c:v>
                </c:pt>
                <c:pt idx="4518">
                  <c:v>0.32849499999999998</c:v>
                </c:pt>
                <c:pt idx="4519">
                  <c:v>3.7023599999999997E-2</c:v>
                </c:pt>
                <c:pt idx="4520">
                  <c:v>0.64721899999999999</c:v>
                </c:pt>
                <c:pt idx="4521">
                  <c:v>1.25895</c:v>
                </c:pt>
                <c:pt idx="4522">
                  <c:v>34.758600000000001</c:v>
                </c:pt>
                <c:pt idx="4523">
                  <c:v>1.4370700000000001</c:v>
                </c:pt>
                <c:pt idx="4524">
                  <c:v>89.270499999999998</c:v>
                </c:pt>
                <c:pt idx="4525">
                  <c:v>0.22536999999999999</c:v>
                </c:pt>
                <c:pt idx="4526">
                  <c:v>0.29778500000000002</c:v>
                </c:pt>
                <c:pt idx="4527">
                  <c:v>3.6585600000000003E-2</c:v>
                </c:pt>
                <c:pt idx="4528">
                  <c:v>2.4975599999999998E-3</c:v>
                </c:pt>
                <c:pt idx="4529">
                  <c:v>0.132525</c:v>
                </c:pt>
                <c:pt idx="4530">
                  <c:v>0.27939000000000003</c:v>
                </c:pt>
                <c:pt idx="4531">
                  <c:v>0.17512800000000001</c:v>
                </c:pt>
                <c:pt idx="4532">
                  <c:v>0.20184199999999999</c:v>
                </c:pt>
                <c:pt idx="4533">
                  <c:v>0.43911600000000001</c:v>
                </c:pt>
                <c:pt idx="4534">
                  <c:v>26.890799999999999</c:v>
                </c:pt>
                <c:pt idx="4535">
                  <c:v>30.689499999999999</c:v>
                </c:pt>
                <c:pt idx="4536">
                  <c:v>3.2968799999999999E-2</c:v>
                </c:pt>
                <c:pt idx="4537">
                  <c:v>5.6760200000000004E-3</c:v>
                </c:pt>
                <c:pt idx="4538">
                  <c:v>3.7438399999999997E-2</c:v>
                </c:pt>
                <c:pt idx="4539">
                  <c:v>4.0732900000000002E-2</c:v>
                </c:pt>
                <c:pt idx="4540">
                  <c:v>0.19117000000000001</c:v>
                </c:pt>
                <c:pt idx="4541">
                  <c:v>7.0036600000000004E-2</c:v>
                </c:pt>
                <c:pt idx="4542">
                  <c:v>0.52521399999999996</c:v>
                </c:pt>
                <c:pt idx="4543">
                  <c:v>0.23990400000000001</c:v>
                </c:pt>
                <c:pt idx="4544">
                  <c:v>0.64081900000000003</c:v>
                </c:pt>
                <c:pt idx="4545">
                  <c:v>0.28576699999999999</c:v>
                </c:pt>
                <c:pt idx="4546">
                  <c:v>0.446376</c:v>
                </c:pt>
                <c:pt idx="4547">
                  <c:v>0.44813700000000001</c:v>
                </c:pt>
                <c:pt idx="4548">
                  <c:v>0.78495000000000004</c:v>
                </c:pt>
                <c:pt idx="4549">
                  <c:v>6.5807900000000003E-2</c:v>
                </c:pt>
                <c:pt idx="4550">
                  <c:v>2.3839999999999999</c:v>
                </c:pt>
                <c:pt idx="4551">
                  <c:v>0.107349</c:v>
                </c:pt>
                <c:pt idx="4552">
                  <c:v>9.3893199999999996E-2</c:v>
                </c:pt>
                <c:pt idx="4553">
                  <c:v>2.8558699999999999E-2</c:v>
                </c:pt>
                <c:pt idx="4554">
                  <c:v>16.250900000000001</c:v>
                </c:pt>
                <c:pt idx="4555">
                  <c:v>1.97506E-2</c:v>
                </c:pt>
                <c:pt idx="4556">
                  <c:v>9.8487900000000003E-2</c:v>
                </c:pt>
                <c:pt idx="4557">
                  <c:v>9.0640799999999994E-2</c:v>
                </c:pt>
                <c:pt idx="4558">
                  <c:v>6.03303E-3</c:v>
                </c:pt>
                <c:pt idx="4559">
                  <c:v>0.21305299999999999</c:v>
                </c:pt>
                <c:pt idx="4560">
                  <c:v>0.20447299999999999</c:v>
                </c:pt>
                <c:pt idx="4561">
                  <c:v>0.35248400000000002</c:v>
                </c:pt>
                <c:pt idx="4562">
                  <c:v>0.231627</c:v>
                </c:pt>
                <c:pt idx="4563">
                  <c:v>2.3167400000000001E-2</c:v>
                </c:pt>
                <c:pt idx="4564">
                  <c:v>0.61660099999999995</c:v>
                </c:pt>
                <c:pt idx="4565">
                  <c:v>0.43566199999999999</c:v>
                </c:pt>
                <c:pt idx="4566">
                  <c:v>0.23347000000000001</c:v>
                </c:pt>
                <c:pt idx="4567">
                  <c:v>6.1825999999999999E-2</c:v>
                </c:pt>
                <c:pt idx="4568">
                  <c:v>2.5737999999999999</c:v>
                </c:pt>
                <c:pt idx="4569">
                  <c:v>0.50847399999999998</c:v>
                </c:pt>
                <c:pt idx="4570">
                  <c:v>39.743899999999996</c:v>
                </c:pt>
                <c:pt idx="4571">
                  <c:v>2.2337300000000002E-3</c:v>
                </c:pt>
                <c:pt idx="4572">
                  <c:v>5.0956300000000003E-2</c:v>
                </c:pt>
                <c:pt idx="4573">
                  <c:v>0.38077299999999997</c:v>
                </c:pt>
                <c:pt idx="4574">
                  <c:v>6.4447000000000004E-2</c:v>
                </c:pt>
                <c:pt idx="4575">
                  <c:v>0.13960900000000001</c:v>
                </c:pt>
                <c:pt idx="4576">
                  <c:v>0.14609900000000001</c:v>
                </c:pt>
                <c:pt idx="4577">
                  <c:v>7.0579000000000003E-2</c:v>
                </c:pt>
                <c:pt idx="4578">
                  <c:v>0.23223299999999999</c:v>
                </c:pt>
                <c:pt idx="4579">
                  <c:v>0.20601900000000001</c:v>
                </c:pt>
                <c:pt idx="4580">
                  <c:v>1.05779</c:v>
                </c:pt>
                <c:pt idx="4581">
                  <c:v>2.9332899999999999E-3</c:v>
                </c:pt>
                <c:pt idx="4582">
                  <c:v>0.20985300000000001</c:v>
                </c:pt>
                <c:pt idx="4583">
                  <c:v>0.30815700000000001</c:v>
                </c:pt>
                <c:pt idx="4584">
                  <c:v>0.30719600000000002</c:v>
                </c:pt>
                <c:pt idx="4585">
                  <c:v>1.9844900000000002E-3</c:v>
                </c:pt>
                <c:pt idx="4586">
                  <c:v>5.0136699999999999E-2</c:v>
                </c:pt>
                <c:pt idx="4587">
                  <c:v>0.46877400000000002</c:v>
                </c:pt>
                <c:pt idx="4588">
                  <c:v>0.158551</c:v>
                </c:pt>
                <c:pt idx="4589">
                  <c:v>7.0571200000000001E-2</c:v>
                </c:pt>
                <c:pt idx="4590">
                  <c:v>1.56676E-2</c:v>
                </c:pt>
                <c:pt idx="4591">
                  <c:v>2.2894100000000001E-2</c:v>
                </c:pt>
                <c:pt idx="4592">
                  <c:v>0.155526</c:v>
                </c:pt>
                <c:pt idx="4593">
                  <c:v>0.91340200000000005</c:v>
                </c:pt>
                <c:pt idx="4594">
                  <c:v>0.32732299999999998</c:v>
                </c:pt>
                <c:pt idx="4595">
                  <c:v>0.37643300000000002</c:v>
                </c:pt>
                <c:pt idx="4596">
                  <c:v>2.9626700000000001</c:v>
                </c:pt>
                <c:pt idx="4597">
                  <c:v>0.30054399999999998</c:v>
                </c:pt>
                <c:pt idx="4598">
                  <c:v>7.8921199999999997E-2</c:v>
                </c:pt>
                <c:pt idx="4599">
                  <c:v>5.6848100000000002E-3</c:v>
                </c:pt>
                <c:pt idx="4600">
                  <c:v>28.7988</c:v>
                </c:pt>
                <c:pt idx="4601">
                  <c:v>0.26393800000000001</c:v>
                </c:pt>
                <c:pt idx="4602">
                  <c:v>0.16434099999999999</c:v>
                </c:pt>
                <c:pt idx="4603">
                  <c:v>0.342642</c:v>
                </c:pt>
                <c:pt idx="4604">
                  <c:v>0.28190700000000002</c:v>
                </c:pt>
                <c:pt idx="4605">
                  <c:v>0.16556100000000001</c:v>
                </c:pt>
                <c:pt idx="4606">
                  <c:v>21.706199999999999</c:v>
                </c:pt>
                <c:pt idx="4607">
                  <c:v>0.57512799999999997</c:v>
                </c:pt>
                <c:pt idx="4608">
                  <c:v>0.51780099999999996</c:v>
                </c:pt>
                <c:pt idx="4609">
                  <c:v>0.574353</c:v>
                </c:pt>
                <c:pt idx="4610">
                  <c:v>0.159856</c:v>
                </c:pt>
                <c:pt idx="4611">
                  <c:v>5.3167099999999996</c:v>
                </c:pt>
                <c:pt idx="4612">
                  <c:v>0.144956</c:v>
                </c:pt>
                <c:pt idx="4613">
                  <c:v>0.39674799999999999</c:v>
                </c:pt>
                <c:pt idx="4614">
                  <c:v>3.8882300000000002E-2</c:v>
                </c:pt>
                <c:pt idx="4615">
                  <c:v>0.17342199999999999</c:v>
                </c:pt>
                <c:pt idx="4616">
                  <c:v>0.29722199999999999</c:v>
                </c:pt>
                <c:pt idx="4617">
                  <c:v>0.61249200000000004</c:v>
                </c:pt>
                <c:pt idx="4618">
                  <c:v>1.4597</c:v>
                </c:pt>
                <c:pt idx="4619">
                  <c:v>6.6690600000000003E-2</c:v>
                </c:pt>
                <c:pt idx="4620">
                  <c:v>7.9493600000000004</c:v>
                </c:pt>
                <c:pt idx="4621">
                  <c:v>2.7517900000000001E-3</c:v>
                </c:pt>
                <c:pt idx="4622">
                  <c:v>0.66251800000000005</c:v>
                </c:pt>
                <c:pt idx="4623">
                  <c:v>1.1148800000000001</c:v>
                </c:pt>
                <c:pt idx="4624">
                  <c:v>0.32899899999999999</c:v>
                </c:pt>
                <c:pt idx="4625">
                  <c:v>70.574200000000005</c:v>
                </c:pt>
                <c:pt idx="4626">
                  <c:v>0.16893</c:v>
                </c:pt>
                <c:pt idx="4627">
                  <c:v>0.12746199999999999</c:v>
                </c:pt>
                <c:pt idx="4628">
                  <c:v>6.1350200000000001E-2</c:v>
                </c:pt>
                <c:pt idx="4629">
                  <c:v>0.38655499999999998</c:v>
                </c:pt>
                <c:pt idx="4630">
                  <c:v>9.3189599999999997E-2</c:v>
                </c:pt>
                <c:pt idx="4631">
                  <c:v>0.14121800000000001</c:v>
                </c:pt>
                <c:pt idx="4632">
                  <c:v>3.5762999999999998</c:v>
                </c:pt>
                <c:pt idx="4633">
                  <c:v>6.2373600000000001E-2</c:v>
                </c:pt>
                <c:pt idx="4634">
                  <c:v>0.51639000000000002</c:v>
                </c:pt>
                <c:pt idx="4635">
                  <c:v>0.213284</c:v>
                </c:pt>
                <c:pt idx="4636">
                  <c:v>2.1375600000000002E-2</c:v>
                </c:pt>
                <c:pt idx="4637">
                  <c:v>0.58647700000000003</c:v>
                </c:pt>
                <c:pt idx="4638">
                  <c:v>25.653099999999998</c:v>
                </c:pt>
                <c:pt idx="4639">
                  <c:v>1.2318199999999999</c:v>
                </c:pt>
                <c:pt idx="4640">
                  <c:v>19.590800000000002</c:v>
                </c:pt>
                <c:pt idx="4641">
                  <c:v>3.4911200000000003E-2</c:v>
                </c:pt>
                <c:pt idx="4642">
                  <c:v>2.59706E-2</c:v>
                </c:pt>
                <c:pt idx="4643">
                  <c:v>0.109052</c:v>
                </c:pt>
                <c:pt idx="4644">
                  <c:v>0.26764500000000002</c:v>
                </c:pt>
                <c:pt idx="4645">
                  <c:v>0.22502</c:v>
                </c:pt>
                <c:pt idx="4646">
                  <c:v>0.58440700000000001</c:v>
                </c:pt>
                <c:pt idx="4647">
                  <c:v>4.3622399999999999E-2</c:v>
                </c:pt>
                <c:pt idx="4648">
                  <c:v>5.32025E-2</c:v>
                </c:pt>
                <c:pt idx="4649">
                  <c:v>96.368200000000002</c:v>
                </c:pt>
                <c:pt idx="4650">
                  <c:v>0.170602</c:v>
                </c:pt>
                <c:pt idx="4651">
                  <c:v>18.0611</c:v>
                </c:pt>
                <c:pt idx="4652">
                  <c:v>5.3341E-2</c:v>
                </c:pt>
                <c:pt idx="4653">
                  <c:v>0.90159999999999996</c:v>
                </c:pt>
                <c:pt idx="4654">
                  <c:v>1.7095400000000001</c:v>
                </c:pt>
                <c:pt idx="4655">
                  <c:v>2.34171</c:v>
                </c:pt>
                <c:pt idx="4656">
                  <c:v>24.057200000000002</c:v>
                </c:pt>
                <c:pt idx="4657">
                  <c:v>34.771000000000001</c:v>
                </c:pt>
                <c:pt idx="4658">
                  <c:v>0.30207600000000001</c:v>
                </c:pt>
                <c:pt idx="4659">
                  <c:v>0.387075</c:v>
                </c:pt>
                <c:pt idx="4660">
                  <c:v>25.4528</c:v>
                </c:pt>
                <c:pt idx="4661">
                  <c:v>63.0839</c:v>
                </c:pt>
                <c:pt idx="4662">
                  <c:v>0.30566199999999999</c:v>
                </c:pt>
                <c:pt idx="4663">
                  <c:v>0.32602199999999998</c:v>
                </c:pt>
                <c:pt idx="4664">
                  <c:v>1.1616700000000001E-2</c:v>
                </c:pt>
                <c:pt idx="4665">
                  <c:v>0.23284099999999999</c:v>
                </c:pt>
                <c:pt idx="4666">
                  <c:v>7.7929600000000002E-2</c:v>
                </c:pt>
                <c:pt idx="4667">
                  <c:v>0.139241</c:v>
                </c:pt>
                <c:pt idx="4668">
                  <c:v>33.621299999999998</c:v>
                </c:pt>
                <c:pt idx="4669">
                  <c:v>0.19664499999999999</c:v>
                </c:pt>
                <c:pt idx="4670">
                  <c:v>3.4348099999999999E-2</c:v>
                </c:pt>
                <c:pt idx="4671">
                  <c:v>8.9923299999999998E-2</c:v>
                </c:pt>
                <c:pt idx="4672">
                  <c:v>5.8402599999999999E-2</c:v>
                </c:pt>
                <c:pt idx="4673">
                  <c:v>9.4839400000000005</c:v>
                </c:pt>
                <c:pt idx="4674">
                  <c:v>0.60885800000000001</c:v>
                </c:pt>
                <c:pt idx="4675">
                  <c:v>0.97736100000000004</c:v>
                </c:pt>
                <c:pt idx="4676">
                  <c:v>10.4435</c:v>
                </c:pt>
                <c:pt idx="4677">
                  <c:v>1.20029E-2</c:v>
                </c:pt>
                <c:pt idx="4678">
                  <c:v>16.868200000000002</c:v>
                </c:pt>
                <c:pt idx="4679">
                  <c:v>15.0816</c:v>
                </c:pt>
                <c:pt idx="4680">
                  <c:v>0.32230300000000001</c:v>
                </c:pt>
                <c:pt idx="4681">
                  <c:v>0.130633</c:v>
                </c:pt>
                <c:pt idx="4682">
                  <c:v>26.422499999999999</c:v>
                </c:pt>
                <c:pt idx="4683">
                  <c:v>1.11913</c:v>
                </c:pt>
                <c:pt idx="4684">
                  <c:v>4.589E-2</c:v>
                </c:pt>
                <c:pt idx="4685">
                  <c:v>31.246400000000001</c:v>
                </c:pt>
                <c:pt idx="4686">
                  <c:v>1.3540099999999999</c:v>
                </c:pt>
                <c:pt idx="4687">
                  <c:v>7.0738899999999993E-2</c:v>
                </c:pt>
                <c:pt idx="4688">
                  <c:v>0.46908699999999998</c:v>
                </c:pt>
                <c:pt idx="4689">
                  <c:v>2.8531399999999998E-2</c:v>
                </c:pt>
                <c:pt idx="4690">
                  <c:v>0.24016999999999999</c:v>
                </c:pt>
                <c:pt idx="4691">
                  <c:v>9.4277299999999994E-2</c:v>
                </c:pt>
                <c:pt idx="4692">
                  <c:v>15.167</c:v>
                </c:pt>
                <c:pt idx="4693">
                  <c:v>0.15660099999999999</c:v>
                </c:pt>
                <c:pt idx="4694">
                  <c:v>0.64469699999999996</c:v>
                </c:pt>
                <c:pt idx="4695">
                  <c:v>0.16453999999999999</c:v>
                </c:pt>
                <c:pt idx="4696">
                  <c:v>117.16200000000001</c:v>
                </c:pt>
                <c:pt idx="4697">
                  <c:v>3.3758299999999998E-2</c:v>
                </c:pt>
                <c:pt idx="4698">
                  <c:v>2.8958499999999998</c:v>
                </c:pt>
                <c:pt idx="4699">
                  <c:v>0.39665800000000001</c:v>
                </c:pt>
                <c:pt idx="4700">
                  <c:v>0.49011900000000003</c:v>
                </c:pt>
                <c:pt idx="4701">
                  <c:v>8.1376900000000002E-2</c:v>
                </c:pt>
                <c:pt idx="4702">
                  <c:v>9.6430799999999997E-2</c:v>
                </c:pt>
                <c:pt idx="4703">
                  <c:v>0.81725700000000001</c:v>
                </c:pt>
                <c:pt idx="4704">
                  <c:v>0.17144999999999999</c:v>
                </c:pt>
                <c:pt idx="4705">
                  <c:v>0.15257599999999999</c:v>
                </c:pt>
                <c:pt idx="4706">
                  <c:v>27.543299999999999</c:v>
                </c:pt>
                <c:pt idx="4707">
                  <c:v>0.122227</c:v>
                </c:pt>
                <c:pt idx="4708">
                  <c:v>4.1156499999999999E-2</c:v>
                </c:pt>
                <c:pt idx="4709">
                  <c:v>0.20724500000000001</c:v>
                </c:pt>
                <c:pt idx="4710">
                  <c:v>39.128799999999998</c:v>
                </c:pt>
                <c:pt idx="4711">
                  <c:v>9.5859900000000007</c:v>
                </c:pt>
                <c:pt idx="4712">
                  <c:v>0.35765400000000003</c:v>
                </c:pt>
                <c:pt idx="4713">
                  <c:v>0.198935</c:v>
                </c:pt>
                <c:pt idx="4714">
                  <c:v>0.91707399999999994</c:v>
                </c:pt>
                <c:pt idx="4715">
                  <c:v>5.8363100000000001E-2</c:v>
                </c:pt>
                <c:pt idx="4716">
                  <c:v>1.7883599999999999</c:v>
                </c:pt>
                <c:pt idx="4717">
                  <c:v>5.7660599999999999E-2</c:v>
                </c:pt>
                <c:pt idx="4718">
                  <c:v>1.1713800000000001</c:v>
                </c:pt>
                <c:pt idx="4719">
                  <c:v>0.23175100000000001</c:v>
                </c:pt>
                <c:pt idx="4720">
                  <c:v>0.23402200000000001</c:v>
                </c:pt>
                <c:pt idx="4721">
                  <c:v>2.10593E-2</c:v>
                </c:pt>
                <c:pt idx="4722">
                  <c:v>0.22803399999999999</c:v>
                </c:pt>
                <c:pt idx="4723">
                  <c:v>5.0504899999999998E-2</c:v>
                </c:pt>
                <c:pt idx="4724">
                  <c:v>20.946200000000001</c:v>
                </c:pt>
                <c:pt idx="4725">
                  <c:v>2.7947099999999999E-2</c:v>
                </c:pt>
                <c:pt idx="4726">
                  <c:v>0.133715</c:v>
                </c:pt>
                <c:pt idx="4727">
                  <c:v>0.15315300000000001</c:v>
                </c:pt>
                <c:pt idx="4728">
                  <c:v>0.12379999999999999</c:v>
                </c:pt>
                <c:pt idx="4729">
                  <c:v>21.201899999999998</c:v>
                </c:pt>
                <c:pt idx="4730">
                  <c:v>0.234018</c:v>
                </c:pt>
                <c:pt idx="4731">
                  <c:v>0.13764199999999999</c:v>
                </c:pt>
                <c:pt idx="4732">
                  <c:v>62.7986</c:v>
                </c:pt>
                <c:pt idx="4733">
                  <c:v>0.70455599999999996</c:v>
                </c:pt>
                <c:pt idx="4734">
                  <c:v>10.7227</c:v>
                </c:pt>
                <c:pt idx="4735">
                  <c:v>2.8030300000000001</c:v>
                </c:pt>
                <c:pt idx="4736">
                  <c:v>35.704999999999998</c:v>
                </c:pt>
                <c:pt idx="4737">
                  <c:v>2.2399100000000001</c:v>
                </c:pt>
                <c:pt idx="4738">
                  <c:v>0.21607699999999999</c:v>
                </c:pt>
                <c:pt idx="4739">
                  <c:v>0.17277000000000001</c:v>
                </c:pt>
                <c:pt idx="4740">
                  <c:v>9.9981200000000006E-2</c:v>
                </c:pt>
                <c:pt idx="4741">
                  <c:v>2.7199299999999999E-2</c:v>
                </c:pt>
                <c:pt idx="4742">
                  <c:v>0.27446999999999999</c:v>
                </c:pt>
                <c:pt idx="4743">
                  <c:v>2.9407800000000001E-2</c:v>
                </c:pt>
                <c:pt idx="4744">
                  <c:v>2.57362</c:v>
                </c:pt>
                <c:pt idx="4745">
                  <c:v>2.67949E-2</c:v>
                </c:pt>
                <c:pt idx="4746">
                  <c:v>0.207257</c:v>
                </c:pt>
                <c:pt idx="4747">
                  <c:v>0.26203500000000002</c:v>
                </c:pt>
                <c:pt idx="4748">
                  <c:v>1.8785799999999998E-2</c:v>
                </c:pt>
                <c:pt idx="4749">
                  <c:v>37.8095</c:v>
                </c:pt>
                <c:pt idx="4750">
                  <c:v>9.2639300000000001E-3</c:v>
                </c:pt>
                <c:pt idx="4751">
                  <c:v>8.7941699999999998E-2</c:v>
                </c:pt>
                <c:pt idx="4752">
                  <c:v>22.660299999999999</c:v>
                </c:pt>
                <c:pt idx="4753">
                  <c:v>0.73368500000000003</c:v>
                </c:pt>
                <c:pt idx="4754">
                  <c:v>0.34818900000000003</c:v>
                </c:pt>
                <c:pt idx="4755">
                  <c:v>0.124274</c:v>
                </c:pt>
                <c:pt idx="4756">
                  <c:v>0.244149</c:v>
                </c:pt>
                <c:pt idx="4757">
                  <c:v>3.0404599999999999</c:v>
                </c:pt>
                <c:pt idx="4758">
                  <c:v>16.075900000000001</c:v>
                </c:pt>
                <c:pt idx="4759">
                  <c:v>1.4571400000000001</c:v>
                </c:pt>
                <c:pt idx="4760">
                  <c:v>1.7361200000000001</c:v>
                </c:pt>
                <c:pt idx="4761">
                  <c:v>3.9734400000000003E-2</c:v>
                </c:pt>
                <c:pt idx="4762">
                  <c:v>30.6157</c:v>
                </c:pt>
                <c:pt idx="4763">
                  <c:v>0.38015500000000002</c:v>
                </c:pt>
                <c:pt idx="4764">
                  <c:v>37.116500000000002</c:v>
                </c:pt>
                <c:pt idx="4765">
                  <c:v>16.683</c:v>
                </c:pt>
                <c:pt idx="4766">
                  <c:v>0.30328500000000003</c:v>
                </c:pt>
                <c:pt idx="4767">
                  <c:v>6.4535700000000001E-2</c:v>
                </c:pt>
                <c:pt idx="4768">
                  <c:v>4.5728400000000002E-2</c:v>
                </c:pt>
                <c:pt idx="4769">
                  <c:v>26.259699999999999</c:v>
                </c:pt>
                <c:pt idx="4770">
                  <c:v>0.34713699999999997</c:v>
                </c:pt>
                <c:pt idx="4771">
                  <c:v>0.32412600000000003</c:v>
                </c:pt>
                <c:pt idx="4772">
                  <c:v>41.039000000000001</c:v>
                </c:pt>
                <c:pt idx="4773">
                  <c:v>0.18532899999999999</c:v>
                </c:pt>
                <c:pt idx="4774">
                  <c:v>0.78095700000000001</c:v>
                </c:pt>
                <c:pt idx="4775">
                  <c:v>1.7699</c:v>
                </c:pt>
                <c:pt idx="4776">
                  <c:v>0.12379900000000001</c:v>
                </c:pt>
                <c:pt idx="4777">
                  <c:v>2.9344100000000001E-2</c:v>
                </c:pt>
                <c:pt idx="4778">
                  <c:v>1.3344499999999999</c:v>
                </c:pt>
                <c:pt idx="4779">
                  <c:v>114.081</c:v>
                </c:pt>
                <c:pt idx="4780">
                  <c:v>0.95308899999999996</c:v>
                </c:pt>
                <c:pt idx="4781">
                  <c:v>0.107183</c:v>
                </c:pt>
                <c:pt idx="4782">
                  <c:v>0.213007</c:v>
                </c:pt>
                <c:pt idx="4783">
                  <c:v>5.6097000000000001E-2</c:v>
                </c:pt>
                <c:pt idx="4784">
                  <c:v>1.2992999999999999E-2</c:v>
                </c:pt>
                <c:pt idx="4785">
                  <c:v>0.192663</c:v>
                </c:pt>
                <c:pt idx="4786">
                  <c:v>0.157749</c:v>
                </c:pt>
                <c:pt idx="4787">
                  <c:v>0.15725600000000001</c:v>
                </c:pt>
                <c:pt idx="4788">
                  <c:v>0.66613299999999998</c:v>
                </c:pt>
                <c:pt idx="4789">
                  <c:v>36.039099999999998</c:v>
                </c:pt>
                <c:pt idx="4790">
                  <c:v>0.15085499999999999</c:v>
                </c:pt>
                <c:pt idx="4791">
                  <c:v>0.153998</c:v>
                </c:pt>
                <c:pt idx="4792">
                  <c:v>1.2933699999999999E-2</c:v>
                </c:pt>
                <c:pt idx="4793">
                  <c:v>10.031599999999999</c:v>
                </c:pt>
                <c:pt idx="4794">
                  <c:v>7.4450299999999997E-2</c:v>
                </c:pt>
                <c:pt idx="4795">
                  <c:v>8.5339899999999996E-2</c:v>
                </c:pt>
                <c:pt idx="4796">
                  <c:v>1.95035</c:v>
                </c:pt>
                <c:pt idx="4797">
                  <c:v>0.100714</c:v>
                </c:pt>
                <c:pt idx="4798">
                  <c:v>6.5704499999999999E-2</c:v>
                </c:pt>
                <c:pt idx="4799">
                  <c:v>1.95116</c:v>
                </c:pt>
                <c:pt idx="4800">
                  <c:v>9.24876E-3</c:v>
                </c:pt>
                <c:pt idx="4801">
                  <c:v>1.1009899999999999</c:v>
                </c:pt>
                <c:pt idx="4802">
                  <c:v>44.800699999999999</c:v>
                </c:pt>
                <c:pt idx="4803">
                  <c:v>3.05876E-2</c:v>
                </c:pt>
                <c:pt idx="4804">
                  <c:v>0.16381699999999999</c:v>
                </c:pt>
                <c:pt idx="4805">
                  <c:v>2.9185200000000001E-2</c:v>
                </c:pt>
                <c:pt idx="4806">
                  <c:v>0.67240699999999998</c:v>
                </c:pt>
                <c:pt idx="4807">
                  <c:v>57.424700000000001</c:v>
                </c:pt>
                <c:pt idx="4808">
                  <c:v>3.6704599999999998</c:v>
                </c:pt>
                <c:pt idx="4809">
                  <c:v>10.091900000000001</c:v>
                </c:pt>
                <c:pt idx="4810">
                  <c:v>1.0344899999999999</c:v>
                </c:pt>
                <c:pt idx="4811">
                  <c:v>9.0923299999999999E-2</c:v>
                </c:pt>
                <c:pt idx="4812">
                  <c:v>0.81170799999999999</c:v>
                </c:pt>
                <c:pt idx="4813">
                  <c:v>0.54854499999999995</c:v>
                </c:pt>
                <c:pt idx="4814">
                  <c:v>0.779308</c:v>
                </c:pt>
                <c:pt idx="4815">
                  <c:v>4.6492499999999999E-2</c:v>
                </c:pt>
                <c:pt idx="4816">
                  <c:v>36.933</c:v>
                </c:pt>
                <c:pt idx="4817">
                  <c:v>0.71090399999999998</c:v>
                </c:pt>
                <c:pt idx="4818">
                  <c:v>0.10102800000000001</c:v>
                </c:pt>
                <c:pt idx="4819">
                  <c:v>0.82826299999999997</c:v>
                </c:pt>
                <c:pt idx="4820">
                  <c:v>0.51348400000000005</c:v>
                </c:pt>
                <c:pt idx="4821">
                  <c:v>2.6614900000000001</c:v>
                </c:pt>
                <c:pt idx="4822">
                  <c:v>0.94278399999999996</c:v>
                </c:pt>
                <c:pt idx="4823">
                  <c:v>0.22908300000000001</c:v>
                </c:pt>
                <c:pt idx="4824">
                  <c:v>0.136602</c:v>
                </c:pt>
                <c:pt idx="4825">
                  <c:v>9.9120299999999995E-2</c:v>
                </c:pt>
                <c:pt idx="4826">
                  <c:v>0.16422300000000001</c:v>
                </c:pt>
                <c:pt idx="4827">
                  <c:v>0.29303000000000001</c:v>
                </c:pt>
                <c:pt idx="4828">
                  <c:v>17.537600000000001</c:v>
                </c:pt>
                <c:pt idx="4829">
                  <c:v>0.43721900000000002</c:v>
                </c:pt>
                <c:pt idx="4830">
                  <c:v>1.9584399999999998E-2</c:v>
                </c:pt>
                <c:pt idx="4831">
                  <c:v>0.691048</c:v>
                </c:pt>
                <c:pt idx="4832">
                  <c:v>0.42489500000000002</c:v>
                </c:pt>
                <c:pt idx="4833">
                  <c:v>5.1281500000000001E-2</c:v>
                </c:pt>
                <c:pt idx="4834">
                  <c:v>7.4946799999999994E-2</c:v>
                </c:pt>
                <c:pt idx="4835">
                  <c:v>0.28896899999999998</c:v>
                </c:pt>
                <c:pt idx="4836">
                  <c:v>0.138068</c:v>
                </c:pt>
                <c:pt idx="4837">
                  <c:v>1.75817</c:v>
                </c:pt>
                <c:pt idx="4838">
                  <c:v>2.2267299999999999</c:v>
                </c:pt>
                <c:pt idx="4839">
                  <c:v>1.25861</c:v>
                </c:pt>
                <c:pt idx="4840">
                  <c:v>0.46473399999999998</c:v>
                </c:pt>
                <c:pt idx="4841">
                  <c:v>3.1574699999999997E-2</c:v>
                </c:pt>
                <c:pt idx="4842">
                  <c:v>0.21635199999999999</c:v>
                </c:pt>
                <c:pt idx="4843">
                  <c:v>0.51278599999999996</c:v>
                </c:pt>
                <c:pt idx="4844">
                  <c:v>1.36974</c:v>
                </c:pt>
                <c:pt idx="4845">
                  <c:v>0.10746799999999999</c:v>
                </c:pt>
                <c:pt idx="4846">
                  <c:v>0.40811900000000001</c:v>
                </c:pt>
                <c:pt idx="4847">
                  <c:v>3.6440599999999997E-2</c:v>
                </c:pt>
                <c:pt idx="4848">
                  <c:v>0.15059</c:v>
                </c:pt>
                <c:pt idx="4849">
                  <c:v>0.18897600000000001</c:v>
                </c:pt>
                <c:pt idx="4850">
                  <c:v>0.442548</c:v>
                </c:pt>
                <c:pt idx="4851">
                  <c:v>2.8013099999999999E-2</c:v>
                </c:pt>
                <c:pt idx="4852">
                  <c:v>0.29733500000000002</c:v>
                </c:pt>
                <c:pt idx="4853">
                  <c:v>6.9695400000000005E-2</c:v>
                </c:pt>
                <c:pt idx="4854">
                  <c:v>0.44270500000000002</c:v>
                </c:pt>
                <c:pt idx="4855">
                  <c:v>0.51015299999999997</c:v>
                </c:pt>
                <c:pt idx="4856">
                  <c:v>48.542099999999998</c:v>
                </c:pt>
                <c:pt idx="4857">
                  <c:v>0.78871000000000002</c:v>
                </c:pt>
                <c:pt idx="4858">
                  <c:v>0.48050199999999998</c:v>
                </c:pt>
                <c:pt idx="4859">
                  <c:v>0.39613799999999999</c:v>
                </c:pt>
                <c:pt idx="4860">
                  <c:v>3.4790599999999998E-2</c:v>
                </c:pt>
                <c:pt idx="4861">
                  <c:v>91.366399999999999</c:v>
                </c:pt>
                <c:pt idx="4862">
                  <c:v>5.36967E-2</c:v>
                </c:pt>
                <c:pt idx="4863">
                  <c:v>0.120936</c:v>
                </c:pt>
                <c:pt idx="4864">
                  <c:v>4.2708299999999998E-2</c:v>
                </c:pt>
                <c:pt idx="4865">
                  <c:v>0.26946500000000001</c:v>
                </c:pt>
                <c:pt idx="4866">
                  <c:v>1.2337199999999999</c:v>
                </c:pt>
                <c:pt idx="4867">
                  <c:v>1.6533300000000001E-2</c:v>
                </c:pt>
                <c:pt idx="4868">
                  <c:v>0.232903</c:v>
                </c:pt>
                <c:pt idx="4869">
                  <c:v>1.5104500000000001</c:v>
                </c:pt>
                <c:pt idx="4870">
                  <c:v>18.687999999999999</c:v>
                </c:pt>
                <c:pt idx="4871">
                  <c:v>2.8220499999999999</c:v>
                </c:pt>
                <c:pt idx="4872">
                  <c:v>24.650400000000001</c:v>
                </c:pt>
                <c:pt idx="4873">
                  <c:v>0.42766199999999999</c:v>
                </c:pt>
                <c:pt idx="4874">
                  <c:v>0.10917300000000001</c:v>
                </c:pt>
                <c:pt idx="4875">
                  <c:v>8.4752499999999995E-2</c:v>
                </c:pt>
                <c:pt idx="4876">
                  <c:v>62.876199999999997</c:v>
                </c:pt>
                <c:pt idx="4877">
                  <c:v>0.80284999999999995</c:v>
                </c:pt>
                <c:pt idx="4878">
                  <c:v>0.84701099999999996</c:v>
                </c:pt>
                <c:pt idx="4879">
                  <c:v>0.22562599999999999</c:v>
                </c:pt>
                <c:pt idx="4880">
                  <c:v>29.824400000000001</c:v>
                </c:pt>
                <c:pt idx="4881">
                  <c:v>0.24277699999999999</c:v>
                </c:pt>
                <c:pt idx="4882">
                  <c:v>0.111278</c:v>
                </c:pt>
                <c:pt idx="4883">
                  <c:v>0.18259800000000001</c:v>
                </c:pt>
                <c:pt idx="4884">
                  <c:v>0.84935700000000003</c:v>
                </c:pt>
                <c:pt idx="4885">
                  <c:v>7.0717199999999994E-2</c:v>
                </c:pt>
                <c:pt idx="4886">
                  <c:v>5.3940299999999997E-2</c:v>
                </c:pt>
                <c:pt idx="4887">
                  <c:v>0.25448599999999999</c:v>
                </c:pt>
                <c:pt idx="4888">
                  <c:v>1.03213</c:v>
                </c:pt>
                <c:pt idx="4889">
                  <c:v>0.16136500000000001</c:v>
                </c:pt>
                <c:pt idx="4890">
                  <c:v>2.2998399999999999E-2</c:v>
                </c:pt>
                <c:pt idx="4891">
                  <c:v>0.96269899999999997</c:v>
                </c:pt>
                <c:pt idx="4892">
                  <c:v>0.104798</c:v>
                </c:pt>
                <c:pt idx="4893">
                  <c:v>0.32460699999999998</c:v>
                </c:pt>
                <c:pt idx="4894">
                  <c:v>0.73526599999999998</c:v>
                </c:pt>
                <c:pt idx="4895">
                  <c:v>6.7114800000000002E-2</c:v>
                </c:pt>
                <c:pt idx="4896">
                  <c:v>0.20502300000000001</c:v>
                </c:pt>
                <c:pt idx="4897">
                  <c:v>75.1892</c:v>
                </c:pt>
                <c:pt idx="4898">
                  <c:v>0.77923699999999996</c:v>
                </c:pt>
                <c:pt idx="4899">
                  <c:v>0.50023200000000001</c:v>
                </c:pt>
                <c:pt idx="4900">
                  <c:v>2.9617999999999998E-2</c:v>
                </c:pt>
                <c:pt idx="4901">
                  <c:v>1.31</c:v>
                </c:pt>
                <c:pt idx="4902">
                  <c:v>0.27732299999999999</c:v>
                </c:pt>
                <c:pt idx="4903">
                  <c:v>6.7516699999999999E-2</c:v>
                </c:pt>
                <c:pt idx="4904">
                  <c:v>8.8746199999999997E-2</c:v>
                </c:pt>
                <c:pt idx="4905">
                  <c:v>0.37054599999999999</c:v>
                </c:pt>
                <c:pt idx="4906">
                  <c:v>0.22991</c:v>
                </c:pt>
                <c:pt idx="4907">
                  <c:v>4.4667800000000001E-2</c:v>
                </c:pt>
                <c:pt idx="4908">
                  <c:v>57.5931</c:v>
                </c:pt>
                <c:pt idx="4909">
                  <c:v>8.6920900000000003</c:v>
                </c:pt>
                <c:pt idx="4910">
                  <c:v>0.18132899999999999</c:v>
                </c:pt>
                <c:pt idx="4911">
                  <c:v>8.2533300000000004E-2</c:v>
                </c:pt>
                <c:pt idx="4912">
                  <c:v>2.4897300000000001E-2</c:v>
                </c:pt>
                <c:pt idx="4913">
                  <c:v>0.20707700000000001</c:v>
                </c:pt>
                <c:pt idx="4914">
                  <c:v>4.26267</c:v>
                </c:pt>
                <c:pt idx="4915">
                  <c:v>0.61759399999999998</c:v>
                </c:pt>
                <c:pt idx="4916">
                  <c:v>9.2501399999999998E-2</c:v>
                </c:pt>
                <c:pt idx="4917">
                  <c:v>3.7962999999999997E-2</c:v>
                </c:pt>
                <c:pt idx="4918">
                  <c:v>0.67160900000000001</c:v>
                </c:pt>
                <c:pt idx="4919">
                  <c:v>0.61621199999999998</c:v>
                </c:pt>
                <c:pt idx="4920">
                  <c:v>3.6954000000000002E-3</c:v>
                </c:pt>
                <c:pt idx="4921">
                  <c:v>1.3260799999999999</c:v>
                </c:pt>
                <c:pt idx="4922">
                  <c:v>8.4632899999999997E-2</c:v>
                </c:pt>
                <c:pt idx="4923">
                  <c:v>5.2821699999999998</c:v>
                </c:pt>
                <c:pt idx="4924">
                  <c:v>4.9968699999999998E-2</c:v>
                </c:pt>
                <c:pt idx="4925">
                  <c:v>1.2681</c:v>
                </c:pt>
                <c:pt idx="4926">
                  <c:v>0.415821</c:v>
                </c:pt>
                <c:pt idx="4927">
                  <c:v>7.0940199999999995E-2</c:v>
                </c:pt>
                <c:pt idx="4928">
                  <c:v>5.0533399999999999E-2</c:v>
                </c:pt>
                <c:pt idx="4929">
                  <c:v>34.159599999999998</c:v>
                </c:pt>
                <c:pt idx="4930">
                  <c:v>0.85974700000000004</c:v>
                </c:pt>
                <c:pt idx="4931">
                  <c:v>0.78384900000000002</c:v>
                </c:pt>
                <c:pt idx="4932">
                  <c:v>0.222719</c:v>
                </c:pt>
                <c:pt idx="4933">
                  <c:v>14.793799999999999</c:v>
                </c:pt>
                <c:pt idx="4934">
                  <c:v>3.2200300000000001E-2</c:v>
                </c:pt>
                <c:pt idx="4935">
                  <c:v>0.55695499999999998</c:v>
                </c:pt>
                <c:pt idx="4936">
                  <c:v>0.61161100000000002</c:v>
                </c:pt>
                <c:pt idx="4937">
                  <c:v>0.543686</c:v>
                </c:pt>
                <c:pt idx="4938">
                  <c:v>1.05446</c:v>
                </c:pt>
                <c:pt idx="4939">
                  <c:v>6.7584900000000003E-2</c:v>
                </c:pt>
                <c:pt idx="4940">
                  <c:v>58.788800000000002</c:v>
                </c:pt>
                <c:pt idx="4941">
                  <c:v>15.771599999999999</c:v>
                </c:pt>
                <c:pt idx="4942">
                  <c:v>9.2306299999999994E-2</c:v>
                </c:pt>
                <c:pt idx="4943">
                  <c:v>0.48194300000000001</c:v>
                </c:pt>
                <c:pt idx="4944">
                  <c:v>0.26280799999999999</c:v>
                </c:pt>
                <c:pt idx="4945">
                  <c:v>0.17793999999999999</c:v>
                </c:pt>
                <c:pt idx="4946">
                  <c:v>0.117163</c:v>
                </c:pt>
                <c:pt idx="4947">
                  <c:v>9.0917999999999999E-2</c:v>
                </c:pt>
                <c:pt idx="4948">
                  <c:v>0.108053</c:v>
                </c:pt>
                <c:pt idx="4949">
                  <c:v>0.25556000000000001</c:v>
                </c:pt>
                <c:pt idx="4950">
                  <c:v>9.3648300000000004E-2</c:v>
                </c:pt>
                <c:pt idx="4951">
                  <c:v>6.6557900000000003E-2</c:v>
                </c:pt>
                <c:pt idx="4952">
                  <c:v>0.29401699999999997</c:v>
                </c:pt>
                <c:pt idx="4953">
                  <c:v>6.1720200000000003E-2</c:v>
                </c:pt>
                <c:pt idx="4954">
                  <c:v>0.37898100000000001</c:v>
                </c:pt>
                <c:pt idx="4955">
                  <c:v>0.35292099999999998</c:v>
                </c:pt>
                <c:pt idx="4956">
                  <c:v>0.196211</c:v>
                </c:pt>
                <c:pt idx="4957">
                  <c:v>6.27825E-3</c:v>
                </c:pt>
                <c:pt idx="4958">
                  <c:v>4.63328E-2</c:v>
                </c:pt>
                <c:pt idx="4959">
                  <c:v>1.77609E-2</c:v>
                </c:pt>
                <c:pt idx="4960">
                  <c:v>0.193464</c:v>
                </c:pt>
                <c:pt idx="4961">
                  <c:v>0.25636700000000001</c:v>
                </c:pt>
                <c:pt idx="4962">
                  <c:v>42.873199999999997</c:v>
                </c:pt>
                <c:pt idx="4963">
                  <c:v>0.33863199999999999</c:v>
                </c:pt>
                <c:pt idx="4964">
                  <c:v>4.9844099999999999E-3</c:v>
                </c:pt>
                <c:pt idx="4965">
                  <c:v>5.0527700000000002E-2</c:v>
                </c:pt>
                <c:pt idx="4966">
                  <c:v>4.4810900000000001E-2</c:v>
                </c:pt>
                <c:pt idx="4967">
                  <c:v>94.878299999999996</c:v>
                </c:pt>
                <c:pt idx="4968">
                  <c:v>0.72956799999999999</c:v>
                </c:pt>
                <c:pt idx="4969">
                  <c:v>6.9100599999999998E-2</c:v>
                </c:pt>
                <c:pt idx="4970">
                  <c:v>67.421999999999997</c:v>
                </c:pt>
                <c:pt idx="4971">
                  <c:v>0.84208899999999998</c:v>
                </c:pt>
                <c:pt idx="4972">
                  <c:v>0.55268799999999996</c:v>
                </c:pt>
                <c:pt idx="4973">
                  <c:v>0.337482</c:v>
                </c:pt>
                <c:pt idx="4974">
                  <c:v>0.25217200000000001</c:v>
                </c:pt>
                <c:pt idx="4975">
                  <c:v>190.255</c:v>
                </c:pt>
                <c:pt idx="4976">
                  <c:v>3.88388E-2</c:v>
                </c:pt>
                <c:pt idx="4977">
                  <c:v>2.1601700000000001E-2</c:v>
                </c:pt>
                <c:pt idx="4978">
                  <c:v>6.3434299999999999E-2</c:v>
                </c:pt>
                <c:pt idx="4979">
                  <c:v>0.15948699999999999</c:v>
                </c:pt>
                <c:pt idx="4980">
                  <c:v>0.26699299999999998</c:v>
                </c:pt>
                <c:pt idx="4981">
                  <c:v>0.114676</c:v>
                </c:pt>
                <c:pt idx="4982">
                  <c:v>6.9401699999999998E-3</c:v>
                </c:pt>
                <c:pt idx="4983">
                  <c:v>9.8649100000000001</c:v>
                </c:pt>
                <c:pt idx="4984">
                  <c:v>6.67962E-2</c:v>
                </c:pt>
                <c:pt idx="4985">
                  <c:v>0.15582799999999999</c:v>
                </c:pt>
                <c:pt idx="4986">
                  <c:v>0.25386599999999998</c:v>
                </c:pt>
                <c:pt idx="4987">
                  <c:v>0.47031299999999998</c:v>
                </c:pt>
                <c:pt idx="4988">
                  <c:v>0.94014699999999995</c:v>
                </c:pt>
                <c:pt idx="4989">
                  <c:v>5.3020600000000001E-2</c:v>
                </c:pt>
                <c:pt idx="4990">
                  <c:v>0.116673</c:v>
                </c:pt>
                <c:pt idx="4991">
                  <c:v>1.81732E-2</c:v>
                </c:pt>
                <c:pt idx="4992">
                  <c:v>15.8901</c:v>
                </c:pt>
                <c:pt idx="4993">
                  <c:v>13.8934</c:v>
                </c:pt>
                <c:pt idx="4994">
                  <c:v>25.827300000000001</c:v>
                </c:pt>
                <c:pt idx="4995">
                  <c:v>0.29680400000000001</c:v>
                </c:pt>
                <c:pt idx="4996">
                  <c:v>4.2019600000000002E-3</c:v>
                </c:pt>
                <c:pt idx="4997">
                  <c:v>0.197237</c:v>
                </c:pt>
                <c:pt idx="4998">
                  <c:v>0.38207999999999998</c:v>
                </c:pt>
                <c:pt idx="4999">
                  <c:v>0.25889299999999998</c:v>
                </c:pt>
              </c:numCache>
            </c:numRef>
          </c:xVal>
          <c:yVal>
            <c:numRef>
              <c:f>output_simulations_all!$B$2:$B$5001</c:f>
              <c:numCache>
                <c:formatCode>General</c:formatCode>
                <c:ptCount val="5000"/>
                <c:pt idx="0">
                  <c:v>0.30576300000000001</c:v>
                </c:pt>
                <c:pt idx="1">
                  <c:v>0.90567200000000003</c:v>
                </c:pt>
                <c:pt idx="2">
                  <c:v>0.746336</c:v>
                </c:pt>
                <c:pt idx="3">
                  <c:v>8.9730099999999993E-2</c:v>
                </c:pt>
                <c:pt idx="4">
                  <c:v>0.105322</c:v>
                </c:pt>
                <c:pt idx="5">
                  <c:v>0.29670000000000002</c:v>
                </c:pt>
                <c:pt idx="6">
                  <c:v>5.45123E-2</c:v>
                </c:pt>
                <c:pt idx="7">
                  <c:v>0.64793599999999996</c:v>
                </c:pt>
                <c:pt idx="8">
                  <c:v>1.0766E-2</c:v>
                </c:pt>
                <c:pt idx="9">
                  <c:v>0.75231400000000004</c:v>
                </c:pt>
                <c:pt idx="10">
                  <c:v>0.75981600000000005</c:v>
                </c:pt>
                <c:pt idx="11">
                  <c:v>0.68216399999999999</c:v>
                </c:pt>
                <c:pt idx="12">
                  <c:v>0.86510399999999998</c:v>
                </c:pt>
                <c:pt idx="13">
                  <c:v>0.797095</c:v>
                </c:pt>
                <c:pt idx="14">
                  <c:v>0.53785499999999997</c:v>
                </c:pt>
                <c:pt idx="15">
                  <c:v>0.85605900000000001</c:v>
                </c:pt>
                <c:pt idx="16">
                  <c:v>0.255882</c:v>
                </c:pt>
                <c:pt idx="17">
                  <c:v>0.496006</c:v>
                </c:pt>
                <c:pt idx="18">
                  <c:v>0.71903600000000001</c:v>
                </c:pt>
                <c:pt idx="19">
                  <c:v>0.58829500000000001</c:v>
                </c:pt>
                <c:pt idx="20">
                  <c:v>0.43747799999999998</c:v>
                </c:pt>
                <c:pt idx="21">
                  <c:v>0.193221</c:v>
                </c:pt>
                <c:pt idx="22">
                  <c:v>0.32797599999999999</c:v>
                </c:pt>
                <c:pt idx="23">
                  <c:v>0.22561600000000001</c:v>
                </c:pt>
                <c:pt idx="24">
                  <c:v>0.71834500000000001</c:v>
                </c:pt>
                <c:pt idx="25">
                  <c:v>0.314747</c:v>
                </c:pt>
                <c:pt idx="26">
                  <c:v>0.616954</c:v>
                </c:pt>
                <c:pt idx="27">
                  <c:v>0.732321</c:v>
                </c:pt>
                <c:pt idx="28">
                  <c:v>0.71344200000000002</c:v>
                </c:pt>
                <c:pt idx="29">
                  <c:v>0.35735600000000001</c:v>
                </c:pt>
                <c:pt idx="30">
                  <c:v>0.72752300000000003</c:v>
                </c:pt>
                <c:pt idx="31">
                  <c:v>0.86146100000000003</c:v>
                </c:pt>
                <c:pt idx="32">
                  <c:v>0.49946600000000002</c:v>
                </c:pt>
                <c:pt idx="33">
                  <c:v>0.47486800000000001</c:v>
                </c:pt>
                <c:pt idx="34">
                  <c:v>0.190718</c:v>
                </c:pt>
                <c:pt idx="35">
                  <c:v>0.13880600000000001</c:v>
                </c:pt>
                <c:pt idx="36">
                  <c:v>0.17902100000000001</c:v>
                </c:pt>
                <c:pt idx="37">
                  <c:v>0.73671399999999998</c:v>
                </c:pt>
                <c:pt idx="38">
                  <c:v>0.82030099999999995</c:v>
                </c:pt>
                <c:pt idx="39">
                  <c:v>0.63476999999999995</c:v>
                </c:pt>
                <c:pt idx="40">
                  <c:v>0.26773200000000003</c:v>
                </c:pt>
                <c:pt idx="41">
                  <c:v>0.78300000000000003</c:v>
                </c:pt>
                <c:pt idx="42">
                  <c:v>0.69267000000000001</c:v>
                </c:pt>
                <c:pt idx="43">
                  <c:v>0.682643</c:v>
                </c:pt>
                <c:pt idx="44">
                  <c:v>0.55092699999999994</c:v>
                </c:pt>
                <c:pt idx="45">
                  <c:v>0.42155500000000001</c:v>
                </c:pt>
                <c:pt idx="46">
                  <c:v>6.52673E-2</c:v>
                </c:pt>
                <c:pt idx="47">
                  <c:v>0.257019</c:v>
                </c:pt>
                <c:pt idx="48">
                  <c:v>0.18180099999999999</c:v>
                </c:pt>
                <c:pt idx="49">
                  <c:v>0.62218600000000002</c:v>
                </c:pt>
                <c:pt idx="50">
                  <c:v>3.4547700000000001E-2</c:v>
                </c:pt>
                <c:pt idx="51">
                  <c:v>7.1418400000000007E-2</c:v>
                </c:pt>
                <c:pt idx="52">
                  <c:v>0.324569</c:v>
                </c:pt>
                <c:pt idx="53">
                  <c:v>0.12403400000000001</c:v>
                </c:pt>
                <c:pt idx="54">
                  <c:v>9.5309099999999994E-2</c:v>
                </c:pt>
                <c:pt idx="55">
                  <c:v>0.54141899999999998</c:v>
                </c:pt>
                <c:pt idx="56">
                  <c:v>0.72406000000000004</c:v>
                </c:pt>
                <c:pt idx="57">
                  <c:v>0.51186200000000004</c:v>
                </c:pt>
                <c:pt idx="58">
                  <c:v>0.84243599999999996</c:v>
                </c:pt>
                <c:pt idx="59">
                  <c:v>0.82327700000000004</c:v>
                </c:pt>
                <c:pt idx="60">
                  <c:v>0.210726</c:v>
                </c:pt>
                <c:pt idx="61">
                  <c:v>0.94604299999999997</c:v>
                </c:pt>
                <c:pt idx="62">
                  <c:v>0.16330600000000001</c:v>
                </c:pt>
                <c:pt idx="63">
                  <c:v>0.48301300000000003</c:v>
                </c:pt>
                <c:pt idx="64">
                  <c:v>0.96850499999999995</c:v>
                </c:pt>
                <c:pt idx="65">
                  <c:v>0.80262900000000004</c:v>
                </c:pt>
                <c:pt idx="66">
                  <c:v>2.9167800000000001E-2</c:v>
                </c:pt>
                <c:pt idx="67">
                  <c:v>0.14407400000000001</c:v>
                </c:pt>
                <c:pt idx="68">
                  <c:v>0.40893600000000002</c:v>
                </c:pt>
                <c:pt idx="69">
                  <c:v>0.14324600000000001</c:v>
                </c:pt>
                <c:pt idx="70">
                  <c:v>0.70098700000000003</c:v>
                </c:pt>
                <c:pt idx="71">
                  <c:v>0.53586400000000001</c:v>
                </c:pt>
                <c:pt idx="72">
                  <c:v>0.66421399999999997</c:v>
                </c:pt>
                <c:pt idx="73">
                  <c:v>0.45280799999999999</c:v>
                </c:pt>
                <c:pt idx="74">
                  <c:v>0.55097700000000005</c:v>
                </c:pt>
                <c:pt idx="75">
                  <c:v>4.96365E-2</c:v>
                </c:pt>
                <c:pt idx="76">
                  <c:v>0.27386199999999999</c:v>
                </c:pt>
                <c:pt idx="77">
                  <c:v>0.45894800000000002</c:v>
                </c:pt>
                <c:pt idx="78">
                  <c:v>5.9509699999999999E-2</c:v>
                </c:pt>
                <c:pt idx="79">
                  <c:v>0.977661</c:v>
                </c:pt>
                <c:pt idx="80">
                  <c:v>0.88596200000000003</c:v>
                </c:pt>
                <c:pt idx="81">
                  <c:v>0.89701799999999998</c:v>
                </c:pt>
                <c:pt idx="82">
                  <c:v>0.756301</c:v>
                </c:pt>
                <c:pt idx="83">
                  <c:v>0.24183499999999999</c:v>
                </c:pt>
                <c:pt idx="84">
                  <c:v>0.224137</c:v>
                </c:pt>
                <c:pt idx="85">
                  <c:v>0.48142600000000002</c:v>
                </c:pt>
                <c:pt idx="86">
                  <c:v>0.20444699999999999</c:v>
                </c:pt>
                <c:pt idx="87">
                  <c:v>0.13361899999999999</c:v>
                </c:pt>
                <c:pt idx="88">
                  <c:v>0.369396</c:v>
                </c:pt>
                <c:pt idx="89">
                  <c:v>0.59222200000000003</c:v>
                </c:pt>
                <c:pt idx="90">
                  <c:v>0.82315199999999999</c:v>
                </c:pt>
                <c:pt idx="91">
                  <c:v>0.93598400000000004</c:v>
                </c:pt>
                <c:pt idx="92">
                  <c:v>0.49518200000000001</c:v>
                </c:pt>
                <c:pt idx="93">
                  <c:v>0.46973199999999998</c:v>
                </c:pt>
                <c:pt idx="94">
                  <c:v>0.44712000000000002</c:v>
                </c:pt>
                <c:pt idx="95">
                  <c:v>0.42890800000000001</c:v>
                </c:pt>
                <c:pt idx="96">
                  <c:v>0.33358100000000002</c:v>
                </c:pt>
                <c:pt idx="97">
                  <c:v>0.76073900000000005</c:v>
                </c:pt>
                <c:pt idx="98">
                  <c:v>8.1590899999999994E-2</c:v>
                </c:pt>
                <c:pt idx="99">
                  <c:v>0.28271499999999999</c:v>
                </c:pt>
                <c:pt idx="100">
                  <c:v>0.64992899999999998</c:v>
                </c:pt>
                <c:pt idx="101">
                  <c:v>0.48449900000000001</c:v>
                </c:pt>
                <c:pt idx="102">
                  <c:v>0.66685300000000003</c:v>
                </c:pt>
                <c:pt idx="103">
                  <c:v>0.30024899999999999</c:v>
                </c:pt>
                <c:pt idx="104">
                  <c:v>0.895235</c:v>
                </c:pt>
                <c:pt idx="105">
                  <c:v>0.30978099999999997</c:v>
                </c:pt>
                <c:pt idx="106">
                  <c:v>0.58790699999999996</c:v>
                </c:pt>
                <c:pt idx="107">
                  <c:v>0.81267100000000003</c:v>
                </c:pt>
                <c:pt idx="108">
                  <c:v>0.290269</c:v>
                </c:pt>
                <c:pt idx="109">
                  <c:v>7.8067600000000001E-2</c:v>
                </c:pt>
                <c:pt idx="110">
                  <c:v>0.25593399999999999</c:v>
                </c:pt>
                <c:pt idx="111">
                  <c:v>0.64019899999999996</c:v>
                </c:pt>
                <c:pt idx="112">
                  <c:v>8.3542400000000003E-2</c:v>
                </c:pt>
                <c:pt idx="113">
                  <c:v>0.57591099999999995</c:v>
                </c:pt>
                <c:pt idx="114">
                  <c:v>0.41153400000000001</c:v>
                </c:pt>
                <c:pt idx="115">
                  <c:v>0.52111200000000002</c:v>
                </c:pt>
                <c:pt idx="116">
                  <c:v>0.154282</c:v>
                </c:pt>
                <c:pt idx="117">
                  <c:v>0.21093700000000001</c:v>
                </c:pt>
                <c:pt idx="118">
                  <c:v>0.98463900000000004</c:v>
                </c:pt>
                <c:pt idx="119">
                  <c:v>0.41703600000000002</c:v>
                </c:pt>
                <c:pt idx="120">
                  <c:v>0.61782199999999998</c:v>
                </c:pt>
                <c:pt idx="121">
                  <c:v>8.2193300000000004E-3</c:v>
                </c:pt>
                <c:pt idx="122">
                  <c:v>0.81811500000000004</c:v>
                </c:pt>
                <c:pt idx="123">
                  <c:v>0.350302</c:v>
                </c:pt>
                <c:pt idx="124">
                  <c:v>0.21359600000000001</c:v>
                </c:pt>
                <c:pt idx="125">
                  <c:v>0.52823600000000004</c:v>
                </c:pt>
                <c:pt idx="126">
                  <c:v>0.84411499999999995</c:v>
                </c:pt>
                <c:pt idx="127">
                  <c:v>0.52598699999999998</c:v>
                </c:pt>
                <c:pt idx="128">
                  <c:v>0.48599100000000001</c:v>
                </c:pt>
                <c:pt idx="129">
                  <c:v>0.19248000000000001</c:v>
                </c:pt>
                <c:pt idx="130">
                  <c:v>0.63005299999999997</c:v>
                </c:pt>
                <c:pt idx="131">
                  <c:v>0.78707300000000002</c:v>
                </c:pt>
                <c:pt idx="132">
                  <c:v>0.64679500000000001</c:v>
                </c:pt>
                <c:pt idx="133">
                  <c:v>0.174511</c:v>
                </c:pt>
                <c:pt idx="134">
                  <c:v>0.24296300000000001</c:v>
                </c:pt>
                <c:pt idx="135">
                  <c:v>5.55731E-2</c:v>
                </c:pt>
                <c:pt idx="136">
                  <c:v>0.56669999999999998</c:v>
                </c:pt>
                <c:pt idx="137">
                  <c:v>0.84831199999999995</c:v>
                </c:pt>
                <c:pt idx="138">
                  <c:v>0.72728700000000002</c:v>
                </c:pt>
                <c:pt idx="139">
                  <c:v>0.693496</c:v>
                </c:pt>
                <c:pt idx="140">
                  <c:v>0.56993000000000005</c:v>
                </c:pt>
                <c:pt idx="141">
                  <c:v>2.0767299999999999E-2</c:v>
                </c:pt>
                <c:pt idx="142">
                  <c:v>0.690083</c:v>
                </c:pt>
                <c:pt idx="143">
                  <c:v>0.97804000000000002</c:v>
                </c:pt>
                <c:pt idx="144">
                  <c:v>2.5239899999999999E-2</c:v>
                </c:pt>
                <c:pt idx="145">
                  <c:v>0.24363000000000001</c:v>
                </c:pt>
                <c:pt idx="146">
                  <c:v>0.46463399999999999</c:v>
                </c:pt>
                <c:pt idx="147">
                  <c:v>0.75865000000000005</c:v>
                </c:pt>
                <c:pt idx="148">
                  <c:v>0.88082800000000006</c:v>
                </c:pt>
                <c:pt idx="149">
                  <c:v>0.71234699999999995</c:v>
                </c:pt>
                <c:pt idx="150">
                  <c:v>0.87674099999999999</c:v>
                </c:pt>
                <c:pt idx="151">
                  <c:v>0.954237</c:v>
                </c:pt>
                <c:pt idx="152">
                  <c:v>0.247556</c:v>
                </c:pt>
                <c:pt idx="153">
                  <c:v>0.87909700000000002</c:v>
                </c:pt>
                <c:pt idx="154">
                  <c:v>0.51165499999999997</c:v>
                </c:pt>
                <c:pt idx="155">
                  <c:v>1.19144E-2</c:v>
                </c:pt>
                <c:pt idx="156">
                  <c:v>0.83836900000000003</c:v>
                </c:pt>
                <c:pt idx="157">
                  <c:v>0.73012900000000003</c:v>
                </c:pt>
                <c:pt idx="158">
                  <c:v>0.93578700000000004</c:v>
                </c:pt>
                <c:pt idx="159">
                  <c:v>0.244477</c:v>
                </c:pt>
                <c:pt idx="160">
                  <c:v>0.58572599999999997</c:v>
                </c:pt>
                <c:pt idx="161">
                  <c:v>0.44388699999999998</c:v>
                </c:pt>
                <c:pt idx="162">
                  <c:v>0.32631300000000002</c:v>
                </c:pt>
                <c:pt idx="163">
                  <c:v>0.94011199999999995</c:v>
                </c:pt>
                <c:pt idx="164">
                  <c:v>0.80971800000000005</c:v>
                </c:pt>
                <c:pt idx="165">
                  <c:v>0.78770600000000002</c:v>
                </c:pt>
                <c:pt idx="166">
                  <c:v>0.78812499999999996</c:v>
                </c:pt>
                <c:pt idx="167">
                  <c:v>0.403864</c:v>
                </c:pt>
                <c:pt idx="168">
                  <c:v>0.77321200000000001</c:v>
                </c:pt>
                <c:pt idx="169">
                  <c:v>0.91654500000000005</c:v>
                </c:pt>
                <c:pt idx="170">
                  <c:v>0.120021</c:v>
                </c:pt>
                <c:pt idx="171">
                  <c:v>0.80684299999999998</c:v>
                </c:pt>
                <c:pt idx="172">
                  <c:v>0.75998900000000003</c:v>
                </c:pt>
                <c:pt idx="173">
                  <c:v>0.60086200000000001</c:v>
                </c:pt>
                <c:pt idx="174">
                  <c:v>0.90003299999999997</c:v>
                </c:pt>
                <c:pt idx="175">
                  <c:v>0.27317399999999997</c:v>
                </c:pt>
                <c:pt idx="176">
                  <c:v>0.83908400000000005</c:v>
                </c:pt>
                <c:pt idx="177">
                  <c:v>0.163914</c:v>
                </c:pt>
                <c:pt idx="178">
                  <c:v>0.98548800000000003</c:v>
                </c:pt>
                <c:pt idx="179">
                  <c:v>0.36426399999999998</c:v>
                </c:pt>
                <c:pt idx="180">
                  <c:v>0.13101299999999999</c:v>
                </c:pt>
                <c:pt idx="181">
                  <c:v>0.54119499999999998</c:v>
                </c:pt>
                <c:pt idx="182">
                  <c:v>0.18524599999999999</c:v>
                </c:pt>
                <c:pt idx="183">
                  <c:v>0.85285599999999995</c:v>
                </c:pt>
                <c:pt idx="184">
                  <c:v>0.61121400000000004</c:v>
                </c:pt>
                <c:pt idx="185">
                  <c:v>0.32792700000000002</c:v>
                </c:pt>
                <c:pt idx="186">
                  <c:v>2.1794899999999999E-2</c:v>
                </c:pt>
                <c:pt idx="187">
                  <c:v>0.39562399999999998</c:v>
                </c:pt>
                <c:pt idx="188">
                  <c:v>0.48486699999999999</c:v>
                </c:pt>
                <c:pt idx="189">
                  <c:v>1.10971E-2</c:v>
                </c:pt>
                <c:pt idx="190">
                  <c:v>2.7994600000000001E-2</c:v>
                </c:pt>
                <c:pt idx="191">
                  <c:v>0.86812500000000004</c:v>
                </c:pt>
                <c:pt idx="192">
                  <c:v>0.27193800000000001</c:v>
                </c:pt>
                <c:pt idx="193">
                  <c:v>0.39601599999999998</c:v>
                </c:pt>
                <c:pt idx="194">
                  <c:v>0.679149</c:v>
                </c:pt>
                <c:pt idx="195">
                  <c:v>0.60610399999999998</c:v>
                </c:pt>
                <c:pt idx="196">
                  <c:v>0.83608499999999997</c:v>
                </c:pt>
                <c:pt idx="197">
                  <c:v>0.11337700000000001</c:v>
                </c:pt>
                <c:pt idx="198">
                  <c:v>0.77962100000000001</c:v>
                </c:pt>
                <c:pt idx="199">
                  <c:v>0.41364400000000001</c:v>
                </c:pt>
                <c:pt idx="200">
                  <c:v>0.20316899999999999</c:v>
                </c:pt>
                <c:pt idx="201">
                  <c:v>0.27693299999999998</c:v>
                </c:pt>
                <c:pt idx="202">
                  <c:v>0.66904300000000005</c:v>
                </c:pt>
                <c:pt idx="203">
                  <c:v>0.88760399999999995</c:v>
                </c:pt>
                <c:pt idx="204">
                  <c:v>0.72584700000000002</c:v>
                </c:pt>
                <c:pt idx="205">
                  <c:v>4.6337999999999997E-2</c:v>
                </c:pt>
                <c:pt idx="206">
                  <c:v>0.68636399999999997</c:v>
                </c:pt>
                <c:pt idx="207">
                  <c:v>0.17217199999999999</c:v>
                </c:pt>
                <c:pt idx="208">
                  <c:v>0.52154900000000004</c:v>
                </c:pt>
                <c:pt idx="209">
                  <c:v>4.2511300000000002E-2</c:v>
                </c:pt>
                <c:pt idx="210">
                  <c:v>0.74789700000000003</c:v>
                </c:pt>
                <c:pt idx="211">
                  <c:v>0.179229</c:v>
                </c:pt>
                <c:pt idx="212">
                  <c:v>0.11336300000000001</c:v>
                </c:pt>
                <c:pt idx="213">
                  <c:v>0.84306000000000003</c:v>
                </c:pt>
                <c:pt idx="214">
                  <c:v>0.97365900000000005</c:v>
                </c:pt>
                <c:pt idx="215">
                  <c:v>0.305757</c:v>
                </c:pt>
                <c:pt idx="216">
                  <c:v>0.58319500000000002</c:v>
                </c:pt>
                <c:pt idx="217">
                  <c:v>0.3891</c:v>
                </c:pt>
                <c:pt idx="218">
                  <c:v>8.6279300000000003E-2</c:v>
                </c:pt>
                <c:pt idx="219">
                  <c:v>0.57595200000000002</c:v>
                </c:pt>
                <c:pt idx="220">
                  <c:v>0.63863199999999998</c:v>
                </c:pt>
                <c:pt idx="221">
                  <c:v>0.217694</c:v>
                </c:pt>
                <c:pt idx="222">
                  <c:v>0.99139100000000002</c:v>
                </c:pt>
                <c:pt idx="223">
                  <c:v>0.10226200000000001</c:v>
                </c:pt>
                <c:pt idx="224">
                  <c:v>0.13109399999999999</c:v>
                </c:pt>
                <c:pt idx="225">
                  <c:v>0.58752000000000004</c:v>
                </c:pt>
                <c:pt idx="226">
                  <c:v>8.8839500000000002E-2</c:v>
                </c:pt>
                <c:pt idx="227">
                  <c:v>0.74670800000000004</c:v>
                </c:pt>
                <c:pt idx="228">
                  <c:v>0.26774500000000001</c:v>
                </c:pt>
                <c:pt idx="229">
                  <c:v>0.84864200000000001</c:v>
                </c:pt>
                <c:pt idx="230">
                  <c:v>0.79528399999999999</c:v>
                </c:pt>
                <c:pt idx="231">
                  <c:v>0.406914</c:v>
                </c:pt>
                <c:pt idx="232">
                  <c:v>0.74690299999999998</c:v>
                </c:pt>
                <c:pt idx="233">
                  <c:v>7.1817400000000003E-2</c:v>
                </c:pt>
                <c:pt idx="234">
                  <c:v>0.25216499999999997</c:v>
                </c:pt>
                <c:pt idx="235">
                  <c:v>0.90679600000000005</c:v>
                </c:pt>
                <c:pt idx="236">
                  <c:v>0.39686900000000003</c:v>
                </c:pt>
                <c:pt idx="237">
                  <c:v>0.27221099999999998</c:v>
                </c:pt>
                <c:pt idx="238">
                  <c:v>0.70884800000000003</c:v>
                </c:pt>
                <c:pt idx="239">
                  <c:v>0.18987999999999999</c:v>
                </c:pt>
                <c:pt idx="240">
                  <c:v>0.55849700000000002</c:v>
                </c:pt>
                <c:pt idx="241">
                  <c:v>9.2411699999999999E-2</c:v>
                </c:pt>
                <c:pt idx="242">
                  <c:v>0.32614500000000002</c:v>
                </c:pt>
                <c:pt idx="243">
                  <c:v>0.34610999999999997</c:v>
                </c:pt>
                <c:pt idx="244">
                  <c:v>0.27153699999999997</c:v>
                </c:pt>
                <c:pt idx="245">
                  <c:v>0.63624000000000003</c:v>
                </c:pt>
                <c:pt idx="246">
                  <c:v>0.97165500000000005</c:v>
                </c:pt>
                <c:pt idx="247">
                  <c:v>0.177923</c:v>
                </c:pt>
                <c:pt idx="248">
                  <c:v>0.64585700000000001</c:v>
                </c:pt>
                <c:pt idx="249">
                  <c:v>0.112135</c:v>
                </c:pt>
                <c:pt idx="250">
                  <c:v>0.67178099999999996</c:v>
                </c:pt>
                <c:pt idx="251">
                  <c:v>0.35270299999999999</c:v>
                </c:pt>
                <c:pt idx="252">
                  <c:v>0.37606899999999999</c:v>
                </c:pt>
                <c:pt idx="253">
                  <c:v>0.94781800000000005</c:v>
                </c:pt>
                <c:pt idx="254">
                  <c:v>6.6331299999999996E-2</c:v>
                </c:pt>
                <c:pt idx="255">
                  <c:v>0.520092</c:v>
                </c:pt>
                <c:pt idx="256">
                  <c:v>0.76404000000000005</c:v>
                </c:pt>
                <c:pt idx="257">
                  <c:v>0.24043800000000001</c:v>
                </c:pt>
                <c:pt idx="258">
                  <c:v>0.911412</c:v>
                </c:pt>
                <c:pt idx="259">
                  <c:v>0.29929899999999998</c:v>
                </c:pt>
                <c:pt idx="260">
                  <c:v>0.57981400000000005</c:v>
                </c:pt>
                <c:pt idx="261">
                  <c:v>0.71855599999999997</c:v>
                </c:pt>
                <c:pt idx="262">
                  <c:v>0.98080100000000003</c:v>
                </c:pt>
                <c:pt idx="263">
                  <c:v>0.99643899999999996</c:v>
                </c:pt>
                <c:pt idx="264">
                  <c:v>0.22634899999999999</c:v>
                </c:pt>
                <c:pt idx="265">
                  <c:v>0.314251</c:v>
                </c:pt>
                <c:pt idx="266">
                  <c:v>0.69104500000000002</c:v>
                </c:pt>
                <c:pt idx="267">
                  <c:v>0.66699799999999998</c:v>
                </c:pt>
                <c:pt idx="268">
                  <c:v>0.86289899999999997</c:v>
                </c:pt>
                <c:pt idx="269">
                  <c:v>0.57991499999999996</c:v>
                </c:pt>
                <c:pt idx="270">
                  <c:v>0.269598</c:v>
                </c:pt>
                <c:pt idx="271">
                  <c:v>0.53408800000000001</c:v>
                </c:pt>
                <c:pt idx="272">
                  <c:v>0.118751</c:v>
                </c:pt>
                <c:pt idx="273">
                  <c:v>1.3310499999999999E-2</c:v>
                </c:pt>
                <c:pt idx="274">
                  <c:v>0.97955199999999998</c:v>
                </c:pt>
                <c:pt idx="275">
                  <c:v>0.75203799999999998</c:v>
                </c:pt>
                <c:pt idx="276">
                  <c:v>0.87153499999999995</c:v>
                </c:pt>
                <c:pt idx="277">
                  <c:v>0.84473500000000001</c:v>
                </c:pt>
                <c:pt idx="278">
                  <c:v>0.148169</c:v>
                </c:pt>
                <c:pt idx="279">
                  <c:v>0.60406700000000002</c:v>
                </c:pt>
                <c:pt idx="280">
                  <c:v>0.42877900000000002</c:v>
                </c:pt>
                <c:pt idx="281">
                  <c:v>0.82625499999999996</c:v>
                </c:pt>
                <c:pt idx="282">
                  <c:v>0.89320900000000003</c:v>
                </c:pt>
                <c:pt idx="283">
                  <c:v>0.73947399999999996</c:v>
                </c:pt>
                <c:pt idx="284">
                  <c:v>0.92337899999999995</c:v>
                </c:pt>
                <c:pt idx="285">
                  <c:v>0.38239099999999998</c:v>
                </c:pt>
                <c:pt idx="286">
                  <c:v>0.345356</c:v>
                </c:pt>
                <c:pt idx="287">
                  <c:v>0.92069199999999995</c:v>
                </c:pt>
                <c:pt idx="288">
                  <c:v>0.79221200000000003</c:v>
                </c:pt>
                <c:pt idx="289">
                  <c:v>0.152533</c:v>
                </c:pt>
                <c:pt idx="290">
                  <c:v>0.92899900000000002</c:v>
                </c:pt>
                <c:pt idx="291">
                  <c:v>0.99164600000000003</c:v>
                </c:pt>
                <c:pt idx="292">
                  <c:v>0.52803599999999995</c:v>
                </c:pt>
                <c:pt idx="293">
                  <c:v>0.680423</c:v>
                </c:pt>
                <c:pt idx="294">
                  <c:v>0.25818200000000002</c:v>
                </c:pt>
                <c:pt idx="295">
                  <c:v>1.0456200000000001E-2</c:v>
                </c:pt>
                <c:pt idx="296">
                  <c:v>4.5301899999999999E-2</c:v>
                </c:pt>
                <c:pt idx="297">
                  <c:v>0.266652</c:v>
                </c:pt>
                <c:pt idx="298">
                  <c:v>0.24901400000000001</c:v>
                </c:pt>
                <c:pt idx="299">
                  <c:v>0.69067299999999998</c:v>
                </c:pt>
                <c:pt idx="300">
                  <c:v>0.113707</c:v>
                </c:pt>
                <c:pt idx="301">
                  <c:v>0.65055200000000002</c:v>
                </c:pt>
                <c:pt idx="302">
                  <c:v>0.50610100000000002</c:v>
                </c:pt>
                <c:pt idx="303">
                  <c:v>0.61327600000000004</c:v>
                </c:pt>
                <c:pt idx="304">
                  <c:v>0.78086999999999995</c:v>
                </c:pt>
                <c:pt idx="305">
                  <c:v>0.82653399999999999</c:v>
                </c:pt>
                <c:pt idx="306">
                  <c:v>1.88765E-3</c:v>
                </c:pt>
                <c:pt idx="307">
                  <c:v>6.9657499999999997E-2</c:v>
                </c:pt>
                <c:pt idx="308">
                  <c:v>0.227772</c:v>
                </c:pt>
                <c:pt idx="309">
                  <c:v>0.30813200000000002</c:v>
                </c:pt>
                <c:pt idx="310">
                  <c:v>0.74457300000000004</c:v>
                </c:pt>
                <c:pt idx="311">
                  <c:v>0.251942</c:v>
                </c:pt>
                <c:pt idx="312">
                  <c:v>0.87343099999999996</c:v>
                </c:pt>
                <c:pt idx="313">
                  <c:v>0.49102600000000002</c:v>
                </c:pt>
                <c:pt idx="314">
                  <c:v>0.16278500000000001</c:v>
                </c:pt>
                <c:pt idx="315">
                  <c:v>0.61970000000000003</c:v>
                </c:pt>
                <c:pt idx="316">
                  <c:v>0.83197299999999996</c:v>
                </c:pt>
                <c:pt idx="317">
                  <c:v>3.1161500000000002E-2</c:v>
                </c:pt>
                <c:pt idx="318">
                  <c:v>0.31584200000000001</c:v>
                </c:pt>
                <c:pt idx="319">
                  <c:v>0.70467999999999997</c:v>
                </c:pt>
                <c:pt idx="320">
                  <c:v>0.67847199999999996</c:v>
                </c:pt>
                <c:pt idx="321">
                  <c:v>1.3814E-2</c:v>
                </c:pt>
                <c:pt idx="322">
                  <c:v>0.144178</c:v>
                </c:pt>
                <c:pt idx="323">
                  <c:v>0.56743500000000002</c:v>
                </c:pt>
                <c:pt idx="324">
                  <c:v>0.62627699999999997</c:v>
                </c:pt>
                <c:pt idx="325">
                  <c:v>0.90229000000000004</c:v>
                </c:pt>
                <c:pt idx="326">
                  <c:v>0.77877300000000005</c:v>
                </c:pt>
                <c:pt idx="327">
                  <c:v>5.6404099999999999E-2</c:v>
                </c:pt>
                <c:pt idx="328">
                  <c:v>0.46029599999999998</c:v>
                </c:pt>
                <c:pt idx="329">
                  <c:v>0.37702400000000003</c:v>
                </c:pt>
                <c:pt idx="330">
                  <c:v>0.97505900000000001</c:v>
                </c:pt>
                <c:pt idx="331">
                  <c:v>0.66677600000000004</c:v>
                </c:pt>
                <c:pt idx="332">
                  <c:v>0.85863800000000001</c:v>
                </c:pt>
                <c:pt idx="333">
                  <c:v>0.49967699999999998</c:v>
                </c:pt>
                <c:pt idx="334">
                  <c:v>0.21427399999999999</c:v>
                </c:pt>
                <c:pt idx="335">
                  <c:v>0.69047199999999997</c:v>
                </c:pt>
                <c:pt idx="336">
                  <c:v>0.82172800000000001</c:v>
                </c:pt>
                <c:pt idx="337">
                  <c:v>0.937612</c:v>
                </c:pt>
                <c:pt idx="338">
                  <c:v>7.01658E-2</c:v>
                </c:pt>
                <c:pt idx="339">
                  <c:v>0.55749199999999999</c:v>
                </c:pt>
                <c:pt idx="340">
                  <c:v>0.15950800000000001</c:v>
                </c:pt>
                <c:pt idx="341">
                  <c:v>0.35881400000000002</c:v>
                </c:pt>
                <c:pt idx="342">
                  <c:v>0.64534499999999995</c:v>
                </c:pt>
                <c:pt idx="343">
                  <c:v>0.57129799999999997</c:v>
                </c:pt>
                <c:pt idx="344">
                  <c:v>0.61937900000000001</c:v>
                </c:pt>
                <c:pt idx="345">
                  <c:v>3.2628999999999998E-2</c:v>
                </c:pt>
                <c:pt idx="346">
                  <c:v>0.77613699999999997</c:v>
                </c:pt>
                <c:pt idx="347">
                  <c:v>5.5770500000000001E-2</c:v>
                </c:pt>
                <c:pt idx="348">
                  <c:v>0.58987500000000004</c:v>
                </c:pt>
                <c:pt idx="349">
                  <c:v>0.389351</c:v>
                </c:pt>
                <c:pt idx="350">
                  <c:v>0.43384600000000001</c:v>
                </c:pt>
                <c:pt idx="351">
                  <c:v>0.436191</c:v>
                </c:pt>
                <c:pt idx="352">
                  <c:v>1.25296E-2</c:v>
                </c:pt>
                <c:pt idx="353">
                  <c:v>0.32290000000000002</c:v>
                </c:pt>
                <c:pt idx="354">
                  <c:v>0.56641300000000006</c:v>
                </c:pt>
                <c:pt idx="355">
                  <c:v>0.72523000000000004</c:v>
                </c:pt>
                <c:pt idx="356">
                  <c:v>0.61806700000000003</c:v>
                </c:pt>
                <c:pt idx="357">
                  <c:v>0.77943899999999999</c:v>
                </c:pt>
                <c:pt idx="358">
                  <c:v>0.76612999999999998</c:v>
                </c:pt>
                <c:pt idx="359">
                  <c:v>0.76222199999999996</c:v>
                </c:pt>
                <c:pt idx="360">
                  <c:v>0.96715300000000004</c:v>
                </c:pt>
                <c:pt idx="361">
                  <c:v>0.58616199999999996</c:v>
                </c:pt>
                <c:pt idx="362">
                  <c:v>0.45557599999999998</c:v>
                </c:pt>
                <c:pt idx="363">
                  <c:v>8.02427E-3</c:v>
                </c:pt>
                <c:pt idx="364">
                  <c:v>0.34229399999999999</c:v>
                </c:pt>
                <c:pt idx="365">
                  <c:v>0.27608199999999999</c:v>
                </c:pt>
                <c:pt idx="366">
                  <c:v>0.62145300000000003</c:v>
                </c:pt>
                <c:pt idx="367">
                  <c:v>0.82145599999999996</c:v>
                </c:pt>
                <c:pt idx="368">
                  <c:v>0.93503000000000003</c:v>
                </c:pt>
                <c:pt idx="369">
                  <c:v>0.30883899999999997</c:v>
                </c:pt>
                <c:pt idx="370">
                  <c:v>0.578407</c:v>
                </c:pt>
                <c:pt idx="371">
                  <c:v>8.7966000000000003E-2</c:v>
                </c:pt>
                <c:pt idx="372">
                  <c:v>0.44405899999999998</c:v>
                </c:pt>
                <c:pt idx="373">
                  <c:v>0.54783899999999996</c:v>
                </c:pt>
                <c:pt idx="374">
                  <c:v>0.81059400000000004</c:v>
                </c:pt>
                <c:pt idx="375">
                  <c:v>0.93789299999999998</c:v>
                </c:pt>
                <c:pt idx="376">
                  <c:v>0.70378600000000002</c:v>
                </c:pt>
                <c:pt idx="377">
                  <c:v>0.19150400000000001</c:v>
                </c:pt>
                <c:pt idx="378">
                  <c:v>0.85089099999999995</c:v>
                </c:pt>
                <c:pt idx="379">
                  <c:v>0.91292200000000001</c:v>
                </c:pt>
                <c:pt idx="380">
                  <c:v>0.74152300000000004</c:v>
                </c:pt>
                <c:pt idx="381">
                  <c:v>0.71254399999999996</c:v>
                </c:pt>
                <c:pt idx="382">
                  <c:v>0.26851399999999997</c:v>
                </c:pt>
                <c:pt idx="383">
                  <c:v>0.261405</c:v>
                </c:pt>
                <c:pt idx="384">
                  <c:v>0.76209300000000002</c:v>
                </c:pt>
                <c:pt idx="385">
                  <c:v>0.49522500000000003</c:v>
                </c:pt>
                <c:pt idx="386">
                  <c:v>0.38854</c:v>
                </c:pt>
                <c:pt idx="387">
                  <c:v>0.90981599999999996</c:v>
                </c:pt>
                <c:pt idx="388">
                  <c:v>0.62178</c:v>
                </c:pt>
                <c:pt idx="389">
                  <c:v>0.554728</c:v>
                </c:pt>
                <c:pt idx="390">
                  <c:v>0.41248499999999999</c:v>
                </c:pt>
                <c:pt idx="391">
                  <c:v>0.219223</c:v>
                </c:pt>
                <c:pt idx="392">
                  <c:v>0.72634200000000004</c:v>
                </c:pt>
                <c:pt idx="393">
                  <c:v>0.798875</c:v>
                </c:pt>
                <c:pt idx="394">
                  <c:v>0.27591599999999999</c:v>
                </c:pt>
                <c:pt idx="395">
                  <c:v>0.86520699999999995</c:v>
                </c:pt>
                <c:pt idx="396">
                  <c:v>2.9845199999999999E-2</c:v>
                </c:pt>
                <c:pt idx="397">
                  <c:v>0.76947100000000002</c:v>
                </c:pt>
                <c:pt idx="398">
                  <c:v>0.83077999999999996</c:v>
                </c:pt>
                <c:pt idx="399">
                  <c:v>0.62900199999999995</c:v>
                </c:pt>
                <c:pt idx="400">
                  <c:v>0.72775500000000004</c:v>
                </c:pt>
                <c:pt idx="401">
                  <c:v>0.46990500000000002</c:v>
                </c:pt>
                <c:pt idx="402">
                  <c:v>0.59996000000000005</c:v>
                </c:pt>
                <c:pt idx="403">
                  <c:v>0.41023599999999999</c:v>
                </c:pt>
                <c:pt idx="404">
                  <c:v>0.42725299999999999</c:v>
                </c:pt>
                <c:pt idx="405">
                  <c:v>0.91811799999999999</c:v>
                </c:pt>
                <c:pt idx="406">
                  <c:v>0.235647</c:v>
                </c:pt>
                <c:pt idx="407">
                  <c:v>0.400536</c:v>
                </c:pt>
                <c:pt idx="408">
                  <c:v>0.71377599999999997</c:v>
                </c:pt>
                <c:pt idx="409">
                  <c:v>7.8500099999999993E-3</c:v>
                </c:pt>
                <c:pt idx="410">
                  <c:v>6.8167800000000001E-2</c:v>
                </c:pt>
                <c:pt idx="411">
                  <c:v>0.55635599999999996</c:v>
                </c:pt>
                <c:pt idx="412">
                  <c:v>0.97016400000000003</c:v>
                </c:pt>
                <c:pt idx="413">
                  <c:v>0.92502300000000004</c:v>
                </c:pt>
                <c:pt idx="414">
                  <c:v>0.22764200000000001</c:v>
                </c:pt>
                <c:pt idx="415">
                  <c:v>8.7323000000000001E-3</c:v>
                </c:pt>
                <c:pt idx="416">
                  <c:v>0.94466399999999995</c:v>
                </c:pt>
                <c:pt idx="417">
                  <c:v>0.86077800000000004</c:v>
                </c:pt>
                <c:pt idx="418">
                  <c:v>0.73623099999999997</c:v>
                </c:pt>
                <c:pt idx="419">
                  <c:v>0.82882699999999998</c:v>
                </c:pt>
                <c:pt idx="420">
                  <c:v>0.84421400000000002</c:v>
                </c:pt>
                <c:pt idx="421">
                  <c:v>0.69029099999999999</c:v>
                </c:pt>
                <c:pt idx="422">
                  <c:v>0.99480199999999996</c:v>
                </c:pt>
                <c:pt idx="423">
                  <c:v>0.95227200000000001</c:v>
                </c:pt>
                <c:pt idx="424">
                  <c:v>0.567106</c:v>
                </c:pt>
                <c:pt idx="425">
                  <c:v>2.5807299999999998E-2</c:v>
                </c:pt>
                <c:pt idx="426">
                  <c:v>0.32346000000000003</c:v>
                </c:pt>
                <c:pt idx="427">
                  <c:v>0.343441</c:v>
                </c:pt>
                <c:pt idx="428">
                  <c:v>0.20280300000000001</c:v>
                </c:pt>
                <c:pt idx="429">
                  <c:v>0.47861199999999998</c:v>
                </c:pt>
                <c:pt idx="430">
                  <c:v>0.78726499999999999</c:v>
                </c:pt>
                <c:pt idx="431">
                  <c:v>0.140376</c:v>
                </c:pt>
                <c:pt idx="432">
                  <c:v>0.29031699999999999</c:v>
                </c:pt>
                <c:pt idx="433">
                  <c:v>0.85827100000000001</c:v>
                </c:pt>
                <c:pt idx="434">
                  <c:v>3.1325400000000001E-3</c:v>
                </c:pt>
                <c:pt idx="435">
                  <c:v>0.72951200000000005</c:v>
                </c:pt>
                <c:pt idx="436">
                  <c:v>0.71430099999999996</c:v>
                </c:pt>
                <c:pt idx="437">
                  <c:v>0.24351100000000001</c:v>
                </c:pt>
                <c:pt idx="438">
                  <c:v>2.2419600000000001E-2</c:v>
                </c:pt>
                <c:pt idx="439">
                  <c:v>0.46819</c:v>
                </c:pt>
                <c:pt idx="440">
                  <c:v>0.51903900000000003</c:v>
                </c:pt>
                <c:pt idx="441">
                  <c:v>0.62482000000000004</c:v>
                </c:pt>
                <c:pt idx="442">
                  <c:v>0.84392500000000004</c:v>
                </c:pt>
                <c:pt idx="443">
                  <c:v>0.427902</c:v>
                </c:pt>
                <c:pt idx="444">
                  <c:v>0.70384800000000003</c:v>
                </c:pt>
                <c:pt idx="445">
                  <c:v>7.1996699999999997E-2</c:v>
                </c:pt>
                <c:pt idx="446">
                  <c:v>0.14948900000000001</c:v>
                </c:pt>
                <c:pt idx="447">
                  <c:v>0.31768200000000002</c:v>
                </c:pt>
                <c:pt idx="448">
                  <c:v>0.62596499999999999</c:v>
                </c:pt>
                <c:pt idx="449">
                  <c:v>1.8846600000000002E-2</c:v>
                </c:pt>
                <c:pt idx="450">
                  <c:v>0.43372300000000003</c:v>
                </c:pt>
                <c:pt idx="451">
                  <c:v>0.63306300000000004</c:v>
                </c:pt>
                <c:pt idx="452">
                  <c:v>9.3778200000000006E-2</c:v>
                </c:pt>
                <c:pt idx="453">
                  <c:v>0.83144499999999999</c:v>
                </c:pt>
                <c:pt idx="454">
                  <c:v>0.82973200000000003</c:v>
                </c:pt>
                <c:pt idx="455">
                  <c:v>0.48398799999999997</c:v>
                </c:pt>
                <c:pt idx="456">
                  <c:v>0.90978400000000004</c:v>
                </c:pt>
                <c:pt idx="457">
                  <c:v>0.88114499999999996</c:v>
                </c:pt>
                <c:pt idx="458">
                  <c:v>0.59084199999999998</c:v>
                </c:pt>
                <c:pt idx="459">
                  <c:v>0.246528</c:v>
                </c:pt>
                <c:pt idx="460">
                  <c:v>0.78878700000000002</c:v>
                </c:pt>
                <c:pt idx="461">
                  <c:v>0.44486999999999999</c:v>
                </c:pt>
                <c:pt idx="462">
                  <c:v>0.23280500000000001</c:v>
                </c:pt>
                <c:pt idx="463">
                  <c:v>0.42805399999999999</c:v>
                </c:pt>
                <c:pt idx="464">
                  <c:v>0.931334</c:v>
                </c:pt>
                <c:pt idx="465">
                  <c:v>0.45000899999999999</c:v>
                </c:pt>
                <c:pt idx="466">
                  <c:v>0.50650899999999999</c:v>
                </c:pt>
                <c:pt idx="467">
                  <c:v>0.20425399999999999</c:v>
                </c:pt>
                <c:pt idx="468">
                  <c:v>0.51905999999999997</c:v>
                </c:pt>
                <c:pt idx="469">
                  <c:v>0.72922200000000004</c:v>
                </c:pt>
                <c:pt idx="470">
                  <c:v>4.6770900000000001E-3</c:v>
                </c:pt>
                <c:pt idx="471">
                  <c:v>0.221417</c:v>
                </c:pt>
                <c:pt idx="472">
                  <c:v>0.79126700000000005</c:v>
                </c:pt>
                <c:pt idx="473">
                  <c:v>0.672763</c:v>
                </c:pt>
                <c:pt idx="474">
                  <c:v>0.56506500000000004</c:v>
                </c:pt>
                <c:pt idx="475">
                  <c:v>0.27098899999999998</c:v>
                </c:pt>
                <c:pt idx="476">
                  <c:v>0.69942199999999999</c:v>
                </c:pt>
                <c:pt idx="477">
                  <c:v>0.493089</c:v>
                </c:pt>
                <c:pt idx="478">
                  <c:v>0.80575799999999997</c:v>
                </c:pt>
                <c:pt idx="479">
                  <c:v>0.94199299999999997</c:v>
                </c:pt>
                <c:pt idx="480">
                  <c:v>0.65585400000000005</c:v>
                </c:pt>
                <c:pt idx="481">
                  <c:v>0.62610900000000003</c:v>
                </c:pt>
                <c:pt idx="482">
                  <c:v>0.23758299999999999</c:v>
                </c:pt>
                <c:pt idx="483">
                  <c:v>0.33429700000000001</c:v>
                </c:pt>
                <c:pt idx="484">
                  <c:v>0.95756200000000002</c:v>
                </c:pt>
                <c:pt idx="485">
                  <c:v>0.99708799999999997</c:v>
                </c:pt>
                <c:pt idx="486">
                  <c:v>0.871305</c:v>
                </c:pt>
                <c:pt idx="487">
                  <c:v>0.71411100000000005</c:v>
                </c:pt>
                <c:pt idx="488">
                  <c:v>0.70529399999999998</c:v>
                </c:pt>
                <c:pt idx="489">
                  <c:v>4.5765500000000004E-3</c:v>
                </c:pt>
                <c:pt idx="490">
                  <c:v>0.89204300000000003</c:v>
                </c:pt>
                <c:pt idx="491">
                  <c:v>0.72055800000000003</c:v>
                </c:pt>
                <c:pt idx="492">
                  <c:v>0.86095999999999995</c:v>
                </c:pt>
                <c:pt idx="493">
                  <c:v>0.233098</c:v>
                </c:pt>
                <c:pt idx="494">
                  <c:v>0.88490899999999995</c:v>
                </c:pt>
                <c:pt idx="495">
                  <c:v>1.90537E-2</c:v>
                </c:pt>
                <c:pt idx="496">
                  <c:v>0.34492899999999999</c:v>
                </c:pt>
                <c:pt idx="497">
                  <c:v>0.56684800000000002</c:v>
                </c:pt>
                <c:pt idx="498">
                  <c:v>0.92035599999999995</c:v>
                </c:pt>
                <c:pt idx="499">
                  <c:v>0.33583499999999999</c:v>
                </c:pt>
                <c:pt idx="500">
                  <c:v>6.8863800000000003E-2</c:v>
                </c:pt>
                <c:pt idx="501">
                  <c:v>0.35661799999999999</c:v>
                </c:pt>
                <c:pt idx="502">
                  <c:v>0.81419900000000001</c:v>
                </c:pt>
                <c:pt idx="503">
                  <c:v>0.43153000000000002</c:v>
                </c:pt>
                <c:pt idx="504">
                  <c:v>0.223025</c:v>
                </c:pt>
                <c:pt idx="505">
                  <c:v>0.79752999999999996</c:v>
                </c:pt>
                <c:pt idx="506">
                  <c:v>0.47361399999999998</c:v>
                </c:pt>
                <c:pt idx="507">
                  <c:v>0.358296</c:v>
                </c:pt>
                <c:pt idx="508">
                  <c:v>0.33485599999999999</c:v>
                </c:pt>
                <c:pt idx="509">
                  <c:v>0.17469199999999999</c:v>
                </c:pt>
                <c:pt idx="510">
                  <c:v>0.32683299999999998</c:v>
                </c:pt>
                <c:pt idx="511">
                  <c:v>0.23591799999999999</c:v>
                </c:pt>
                <c:pt idx="512">
                  <c:v>5.9280399999999997E-2</c:v>
                </c:pt>
                <c:pt idx="513">
                  <c:v>0.235237</c:v>
                </c:pt>
                <c:pt idx="514">
                  <c:v>0.57969199999999999</c:v>
                </c:pt>
                <c:pt idx="515">
                  <c:v>0.87902499999999995</c:v>
                </c:pt>
                <c:pt idx="516">
                  <c:v>0.838287</c:v>
                </c:pt>
                <c:pt idx="517">
                  <c:v>0.64968400000000004</c:v>
                </c:pt>
                <c:pt idx="518">
                  <c:v>0.66832100000000005</c:v>
                </c:pt>
                <c:pt idx="519">
                  <c:v>0.60747499999999999</c:v>
                </c:pt>
                <c:pt idx="520">
                  <c:v>6.2975100000000006E-2</c:v>
                </c:pt>
                <c:pt idx="521">
                  <c:v>0.35652400000000001</c:v>
                </c:pt>
                <c:pt idx="522">
                  <c:v>0.653895</c:v>
                </c:pt>
                <c:pt idx="523">
                  <c:v>0.65947299999999998</c:v>
                </c:pt>
                <c:pt idx="524">
                  <c:v>2.3361099999999999E-2</c:v>
                </c:pt>
                <c:pt idx="525">
                  <c:v>1.6314800000000001E-2</c:v>
                </c:pt>
                <c:pt idx="526">
                  <c:v>0.24884999999999999</c:v>
                </c:pt>
                <c:pt idx="527">
                  <c:v>6.1311499999999998E-2</c:v>
                </c:pt>
                <c:pt idx="528">
                  <c:v>0.73144699999999996</c:v>
                </c:pt>
                <c:pt idx="529">
                  <c:v>0.83521900000000004</c:v>
                </c:pt>
                <c:pt idx="530">
                  <c:v>0.89380700000000002</c:v>
                </c:pt>
                <c:pt idx="531">
                  <c:v>0.492344</c:v>
                </c:pt>
                <c:pt idx="532">
                  <c:v>0.85134100000000001</c:v>
                </c:pt>
                <c:pt idx="533">
                  <c:v>0.46171699999999999</c:v>
                </c:pt>
                <c:pt idx="534">
                  <c:v>0.44578299999999998</c:v>
                </c:pt>
                <c:pt idx="535">
                  <c:v>1.69126E-2</c:v>
                </c:pt>
                <c:pt idx="536">
                  <c:v>0.270401</c:v>
                </c:pt>
                <c:pt idx="537">
                  <c:v>0.17677200000000001</c:v>
                </c:pt>
                <c:pt idx="538">
                  <c:v>7.6002700000000006E-2</c:v>
                </c:pt>
                <c:pt idx="539">
                  <c:v>0.41285899999999998</c:v>
                </c:pt>
                <c:pt idx="540">
                  <c:v>0.61830499999999999</c:v>
                </c:pt>
                <c:pt idx="541">
                  <c:v>0.25327699999999997</c:v>
                </c:pt>
                <c:pt idx="542">
                  <c:v>0.61120200000000002</c:v>
                </c:pt>
                <c:pt idx="543">
                  <c:v>0.55828299999999997</c:v>
                </c:pt>
                <c:pt idx="544">
                  <c:v>4.0389299999999996E-3</c:v>
                </c:pt>
                <c:pt idx="545">
                  <c:v>0.87209700000000001</c:v>
                </c:pt>
                <c:pt idx="546">
                  <c:v>0.88582399999999994</c:v>
                </c:pt>
                <c:pt idx="547">
                  <c:v>0.70594999999999997</c:v>
                </c:pt>
                <c:pt idx="548">
                  <c:v>0.75443700000000002</c:v>
                </c:pt>
                <c:pt idx="549">
                  <c:v>0.897505</c:v>
                </c:pt>
                <c:pt idx="550">
                  <c:v>9.0273900000000004E-2</c:v>
                </c:pt>
                <c:pt idx="551">
                  <c:v>5.44539E-2</c:v>
                </c:pt>
                <c:pt idx="552">
                  <c:v>0.90278599999999998</c:v>
                </c:pt>
                <c:pt idx="553">
                  <c:v>0.66886100000000004</c:v>
                </c:pt>
                <c:pt idx="554">
                  <c:v>0.14636299999999999</c:v>
                </c:pt>
                <c:pt idx="555">
                  <c:v>0.77218900000000001</c:v>
                </c:pt>
                <c:pt idx="556">
                  <c:v>0.1114</c:v>
                </c:pt>
                <c:pt idx="557">
                  <c:v>0.82692100000000002</c:v>
                </c:pt>
                <c:pt idx="558">
                  <c:v>0.69856300000000005</c:v>
                </c:pt>
                <c:pt idx="559">
                  <c:v>0.52995300000000001</c:v>
                </c:pt>
                <c:pt idx="560">
                  <c:v>0.53049299999999999</c:v>
                </c:pt>
                <c:pt idx="561">
                  <c:v>0.46399299999999999</c:v>
                </c:pt>
                <c:pt idx="562">
                  <c:v>0.79121799999999998</c:v>
                </c:pt>
                <c:pt idx="563">
                  <c:v>0.80043399999999998</c:v>
                </c:pt>
                <c:pt idx="564">
                  <c:v>0.25858799999999998</c:v>
                </c:pt>
                <c:pt idx="565">
                  <c:v>0.105446</c:v>
                </c:pt>
                <c:pt idx="566">
                  <c:v>0.56503599999999998</c:v>
                </c:pt>
                <c:pt idx="567">
                  <c:v>0.90674699999999997</c:v>
                </c:pt>
                <c:pt idx="568">
                  <c:v>0.73226500000000005</c:v>
                </c:pt>
                <c:pt idx="569">
                  <c:v>0.61022399999999999</c:v>
                </c:pt>
                <c:pt idx="570">
                  <c:v>0.405391</c:v>
                </c:pt>
                <c:pt idx="571">
                  <c:v>0.96389599999999998</c:v>
                </c:pt>
                <c:pt idx="572">
                  <c:v>0.54955100000000001</c:v>
                </c:pt>
                <c:pt idx="573">
                  <c:v>0.54765900000000001</c:v>
                </c:pt>
                <c:pt idx="574">
                  <c:v>0.14343500000000001</c:v>
                </c:pt>
                <c:pt idx="575">
                  <c:v>0.61317100000000002</c:v>
                </c:pt>
                <c:pt idx="576">
                  <c:v>0.643509</c:v>
                </c:pt>
                <c:pt idx="577">
                  <c:v>0.24292900000000001</c:v>
                </c:pt>
                <c:pt idx="578">
                  <c:v>0.68883399999999995</c:v>
                </c:pt>
                <c:pt idx="579">
                  <c:v>0.145539</c:v>
                </c:pt>
                <c:pt idx="580">
                  <c:v>0.44424599999999997</c:v>
                </c:pt>
                <c:pt idx="581">
                  <c:v>0.91400099999999995</c:v>
                </c:pt>
                <c:pt idx="582">
                  <c:v>0.385799</c:v>
                </c:pt>
                <c:pt idx="583">
                  <c:v>0.62941199999999997</c:v>
                </c:pt>
                <c:pt idx="584">
                  <c:v>1.7118700000000001E-2</c:v>
                </c:pt>
                <c:pt idx="585">
                  <c:v>0.28359800000000002</c:v>
                </c:pt>
                <c:pt idx="586">
                  <c:v>0.38068600000000002</c:v>
                </c:pt>
                <c:pt idx="587">
                  <c:v>0.35107300000000002</c:v>
                </c:pt>
                <c:pt idx="588">
                  <c:v>4.3281899999999998E-2</c:v>
                </c:pt>
                <c:pt idx="589">
                  <c:v>0.93950100000000003</c:v>
                </c:pt>
                <c:pt idx="590">
                  <c:v>0.49748100000000001</c:v>
                </c:pt>
                <c:pt idx="591">
                  <c:v>0.27116899999999999</c:v>
                </c:pt>
                <c:pt idx="592">
                  <c:v>0.115573</c:v>
                </c:pt>
                <c:pt idx="593">
                  <c:v>0.67532800000000004</c:v>
                </c:pt>
                <c:pt idx="594">
                  <c:v>0.63175400000000004</c:v>
                </c:pt>
                <c:pt idx="595">
                  <c:v>0.64628099999999999</c:v>
                </c:pt>
                <c:pt idx="596">
                  <c:v>0.341109</c:v>
                </c:pt>
                <c:pt idx="597">
                  <c:v>0.66969199999999995</c:v>
                </c:pt>
                <c:pt idx="598">
                  <c:v>0.18263699999999999</c:v>
                </c:pt>
                <c:pt idx="599">
                  <c:v>0.42460599999999998</c:v>
                </c:pt>
                <c:pt idx="600">
                  <c:v>0.44450899999999999</c:v>
                </c:pt>
                <c:pt idx="601">
                  <c:v>0.73797800000000002</c:v>
                </c:pt>
                <c:pt idx="602">
                  <c:v>0.24384400000000001</c:v>
                </c:pt>
                <c:pt idx="603">
                  <c:v>0.24071899999999999</c:v>
                </c:pt>
                <c:pt idx="604">
                  <c:v>0.87866200000000005</c:v>
                </c:pt>
                <c:pt idx="605">
                  <c:v>0.33889799999999998</c:v>
                </c:pt>
                <c:pt idx="606">
                  <c:v>0.207206</c:v>
                </c:pt>
                <c:pt idx="607">
                  <c:v>0.55269500000000005</c:v>
                </c:pt>
                <c:pt idx="608">
                  <c:v>0.81336900000000001</c:v>
                </c:pt>
                <c:pt idx="609">
                  <c:v>0.81309600000000004</c:v>
                </c:pt>
                <c:pt idx="610">
                  <c:v>4.4177599999999997E-2</c:v>
                </c:pt>
                <c:pt idx="611">
                  <c:v>0.53466100000000005</c:v>
                </c:pt>
                <c:pt idx="612">
                  <c:v>0.87514800000000004</c:v>
                </c:pt>
                <c:pt idx="613">
                  <c:v>2.5890900000000001E-2</c:v>
                </c:pt>
                <c:pt idx="614">
                  <c:v>0.29388599999999998</c:v>
                </c:pt>
                <c:pt idx="615">
                  <c:v>0.885606</c:v>
                </c:pt>
                <c:pt idx="616">
                  <c:v>0.37353999999999998</c:v>
                </c:pt>
                <c:pt idx="617">
                  <c:v>0.38180799999999998</c:v>
                </c:pt>
                <c:pt idx="618">
                  <c:v>0.31821100000000002</c:v>
                </c:pt>
                <c:pt idx="619">
                  <c:v>0.20789199999999999</c:v>
                </c:pt>
                <c:pt idx="620">
                  <c:v>0.89125900000000002</c:v>
                </c:pt>
                <c:pt idx="621">
                  <c:v>0.27713700000000002</c:v>
                </c:pt>
                <c:pt idx="622">
                  <c:v>0.92800099999999996</c:v>
                </c:pt>
                <c:pt idx="623">
                  <c:v>0.564913</c:v>
                </c:pt>
                <c:pt idx="624">
                  <c:v>0.45345200000000002</c:v>
                </c:pt>
                <c:pt idx="625">
                  <c:v>0.53099600000000002</c:v>
                </c:pt>
                <c:pt idx="626">
                  <c:v>0.25251699999999999</c:v>
                </c:pt>
                <c:pt idx="627">
                  <c:v>0.90814899999999998</c:v>
                </c:pt>
                <c:pt idx="628">
                  <c:v>0.15581200000000001</c:v>
                </c:pt>
                <c:pt idx="629">
                  <c:v>0.92669599999999996</c:v>
                </c:pt>
                <c:pt idx="630">
                  <c:v>0.14827299999999999</c:v>
                </c:pt>
                <c:pt idx="631">
                  <c:v>0.45535999999999999</c:v>
                </c:pt>
                <c:pt idx="632">
                  <c:v>0.36153400000000002</c:v>
                </c:pt>
                <c:pt idx="633">
                  <c:v>0.21104899999999999</c:v>
                </c:pt>
                <c:pt idx="634">
                  <c:v>0.35232200000000002</c:v>
                </c:pt>
                <c:pt idx="635">
                  <c:v>0.96790500000000002</c:v>
                </c:pt>
                <c:pt idx="636">
                  <c:v>0.62016400000000005</c:v>
                </c:pt>
                <c:pt idx="637">
                  <c:v>0.401509</c:v>
                </c:pt>
                <c:pt idx="638">
                  <c:v>0.97395100000000001</c:v>
                </c:pt>
                <c:pt idx="639">
                  <c:v>0.66801299999999997</c:v>
                </c:pt>
                <c:pt idx="640">
                  <c:v>0.237262</c:v>
                </c:pt>
                <c:pt idx="641">
                  <c:v>0.80163700000000004</c:v>
                </c:pt>
                <c:pt idx="642">
                  <c:v>0.76708600000000005</c:v>
                </c:pt>
                <c:pt idx="643">
                  <c:v>0.68041700000000005</c:v>
                </c:pt>
                <c:pt idx="644">
                  <c:v>0.28909200000000002</c:v>
                </c:pt>
                <c:pt idx="645">
                  <c:v>0.52718900000000002</c:v>
                </c:pt>
                <c:pt idx="646">
                  <c:v>0.70922700000000005</c:v>
                </c:pt>
                <c:pt idx="647">
                  <c:v>0.76006300000000004</c:v>
                </c:pt>
                <c:pt idx="648">
                  <c:v>0.45151400000000003</c:v>
                </c:pt>
                <c:pt idx="649">
                  <c:v>0.73483299999999996</c:v>
                </c:pt>
                <c:pt idx="650">
                  <c:v>0.852321</c:v>
                </c:pt>
                <c:pt idx="651">
                  <c:v>0.37669999999999998</c:v>
                </c:pt>
                <c:pt idx="652">
                  <c:v>0.51095699999999999</c:v>
                </c:pt>
                <c:pt idx="653">
                  <c:v>0.34954200000000002</c:v>
                </c:pt>
                <c:pt idx="654">
                  <c:v>3.3760400000000003E-2</c:v>
                </c:pt>
                <c:pt idx="655">
                  <c:v>0.86924299999999999</c:v>
                </c:pt>
                <c:pt idx="656">
                  <c:v>0.526922</c:v>
                </c:pt>
                <c:pt idx="657">
                  <c:v>0.58127799999999996</c:v>
                </c:pt>
                <c:pt idx="658">
                  <c:v>0.76402199999999998</c:v>
                </c:pt>
                <c:pt idx="659">
                  <c:v>0.70229900000000001</c:v>
                </c:pt>
                <c:pt idx="660">
                  <c:v>0.62321499999999996</c:v>
                </c:pt>
                <c:pt idx="661">
                  <c:v>0.62009700000000001</c:v>
                </c:pt>
                <c:pt idx="662">
                  <c:v>0.26123000000000002</c:v>
                </c:pt>
                <c:pt idx="663">
                  <c:v>0.62587999999999999</c:v>
                </c:pt>
                <c:pt idx="664">
                  <c:v>0.54529499999999997</c:v>
                </c:pt>
                <c:pt idx="665">
                  <c:v>0.79140200000000005</c:v>
                </c:pt>
                <c:pt idx="666">
                  <c:v>0.56344300000000003</c:v>
                </c:pt>
                <c:pt idx="667">
                  <c:v>0.57795600000000003</c:v>
                </c:pt>
                <c:pt idx="668">
                  <c:v>0.89108600000000004</c:v>
                </c:pt>
                <c:pt idx="669">
                  <c:v>0.152863</c:v>
                </c:pt>
                <c:pt idx="670">
                  <c:v>0.156476</c:v>
                </c:pt>
                <c:pt idx="671">
                  <c:v>0.66511100000000001</c:v>
                </c:pt>
                <c:pt idx="672">
                  <c:v>0.86545799999999995</c:v>
                </c:pt>
                <c:pt idx="673">
                  <c:v>0.56371599999999999</c:v>
                </c:pt>
                <c:pt idx="674">
                  <c:v>0.61200600000000005</c:v>
                </c:pt>
                <c:pt idx="675">
                  <c:v>0.31100800000000001</c:v>
                </c:pt>
                <c:pt idx="676">
                  <c:v>0.65944100000000005</c:v>
                </c:pt>
                <c:pt idx="677">
                  <c:v>0.97303499999999998</c:v>
                </c:pt>
                <c:pt idx="678">
                  <c:v>0.42369099999999998</c:v>
                </c:pt>
                <c:pt idx="679">
                  <c:v>0.22526299999999999</c:v>
                </c:pt>
                <c:pt idx="680">
                  <c:v>9.1848899999999997E-2</c:v>
                </c:pt>
                <c:pt idx="681">
                  <c:v>0.31466300000000003</c:v>
                </c:pt>
                <c:pt idx="682">
                  <c:v>0.587229</c:v>
                </c:pt>
                <c:pt idx="683">
                  <c:v>0.57702600000000004</c:v>
                </c:pt>
                <c:pt idx="684">
                  <c:v>0.45370300000000002</c:v>
                </c:pt>
                <c:pt idx="685">
                  <c:v>0.24763299999999999</c:v>
                </c:pt>
                <c:pt idx="686">
                  <c:v>0.74382199999999998</c:v>
                </c:pt>
                <c:pt idx="687">
                  <c:v>0.31687599999999999</c:v>
                </c:pt>
                <c:pt idx="688">
                  <c:v>0.60826199999999997</c:v>
                </c:pt>
                <c:pt idx="689">
                  <c:v>0.36121700000000001</c:v>
                </c:pt>
                <c:pt idx="690">
                  <c:v>0.9798</c:v>
                </c:pt>
                <c:pt idx="691">
                  <c:v>0.49077500000000002</c:v>
                </c:pt>
                <c:pt idx="692">
                  <c:v>0.13832800000000001</c:v>
                </c:pt>
                <c:pt idx="693">
                  <c:v>0.76474399999999998</c:v>
                </c:pt>
                <c:pt idx="694">
                  <c:v>0.79755100000000001</c:v>
                </c:pt>
                <c:pt idx="695">
                  <c:v>0.81908000000000003</c:v>
                </c:pt>
                <c:pt idx="696">
                  <c:v>0.421066</c:v>
                </c:pt>
                <c:pt idx="697">
                  <c:v>0.518007</c:v>
                </c:pt>
                <c:pt idx="698">
                  <c:v>0.98295900000000003</c:v>
                </c:pt>
                <c:pt idx="699">
                  <c:v>0.13151499999999999</c:v>
                </c:pt>
                <c:pt idx="700">
                  <c:v>0.72730799999999995</c:v>
                </c:pt>
                <c:pt idx="701">
                  <c:v>3.2911999999999997E-2</c:v>
                </c:pt>
                <c:pt idx="702">
                  <c:v>0.94567999999999997</c:v>
                </c:pt>
                <c:pt idx="703">
                  <c:v>0.825878</c:v>
                </c:pt>
                <c:pt idx="704">
                  <c:v>0.121546</c:v>
                </c:pt>
                <c:pt idx="705">
                  <c:v>0.89431499999999997</c:v>
                </c:pt>
                <c:pt idx="706">
                  <c:v>7.1968799999999999E-2</c:v>
                </c:pt>
                <c:pt idx="707">
                  <c:v>0.71879899999999997</c:v>
                </c:pt>
                <c:pt idx="708">
                  <c:v>0.32456800000000002</c:v>
                </c:pt>
                <c:pt idx="709">
                  <c:v>0.64767600000000003</c:v>
                </c:pt>
                <c:pt idx="710">
                  <c:v>0.16003400000000001</c:v>
                </c:pt>
                <c:pt idx="711">
                  <c:v>0.80493400000000004</c:v>
                </c:pt>
                <c:pt idx="712">
                  <c:v>0.15436800000000001</c:v>
                </c:pt>
                <c:pt idx="713">
                  <c:v>0.53390499999999996</c:v>
                </c:pt>
                <c:pt idx="714">
                  <c:v>0.88981500000000002</c:v>
                </c:pt>
                <c:pt idx="715">
                  <c:v>0.80262199999999995</c:v>
                </c:pt>
                <c:pt idx="716">
                  <c:v>0.639795</c:v>
                </c:pt>
                <c:pt idx="717">
                  <c:v>0.18698200000000001</c:v>
                </c:pt>
                <c:pt idx="718">
                  <c:v>0.75111899999999998</c:v>
                </c:pt>
                <c:pt idx="719">
                  <c:v>0.373332</c:v>
                </c:pt>
                <c:pt idx="720">
                  <c:v>0.380276</c:v>
                </c:pt>
                <c:pt idx="721">
                  <c:v>0.33018599999999998</c:v>
                </c:pt>
                <c:pt idx="722">
                  <c:v>0.492869</c:v>
                </c:pt>
                <c:pt idx="723">
                  <c:v>0.66381000000000001</c:v>
                </c:pt>
                <c:pt idx="724">
                  <c:v>0.41452600000000001</c:v>
                </c:pt>
                <c:pt idx="725">
                  <c:v>0.95926100000000003</c:v>
                </c:pt>
                <c:pt idx="726">
                  <c:v>0.88286500000000001</c:v>
                </c:pt>
                <c:pt idx="727">
                  <c:v>0.320934</c:v>
                </c:pt>
                <c:pt idx="728">
                  <c:v>0.52566199999999996</c:v>
                </c:pt>
                <c:pt idx="729">
                  <c:v>0.88424700000000001</c:v>
                </c:pt>
                <c:pt idx="730">
                  <c:v>0.38913900000000001</c:v>
                </c:pt>
                <c:pt idx="731">
                  <c:v>0.59175699999999998</c:v>
                </c:pt>
                <c:pt idx="732">
                  <c:v>0.81993700000000003</c:v>
                </c:pt>
                <c:pt idx="733">
                  <c:v>0.36813000000000001</c:v>
                </c:pt>
                <c:pt idx="734">
                  <c:v>0.88985000000000003</c:v>
                </c:pt>
                <c:pt idx="735">
                  <c:v>0.32188699999999998</c:v>
                </c:pt>
                <c:pt idx="736">
                  <c:v>0.419128</c:v>
                </c:pt>
                <c:pt idx="737">
                  <c:v>0.472248</c:v>
                </c:pt>
                <c:pt idx="738">
                  <c:v>0.243119</c:v>
                </c:pt>
                <c:pt idx="739">
                  <c:v>0.751309</c:v>
                </c:pt>
                <c:pt idx="740">
                  <c:v>0.48560599999999998</c:v>
                </c:pt>
                <c:pt idx="741">
                  <c:v>5.4210500000000002E-2</c:v>
                </c:pt>
                <c:pt idx="742">
                  <c:v>0.40028200000000003</c:v>
                </c:pt>
                <c:pt idx="743">
                  <c:v>0.31658999999999998</c:v>
                </c:pt>
                <c:pt idx="744">
                  <c:v>0.95796599999999998</c:v>
                </c:pt>
                <c:pt idx="745">
                  <c:v>0.26685300000000001</c:v>
                </c:pt>
                <c:pt idx="746">
                  <c:v>0.22378200000000001</c:v>
                </c:pt>
                <c:pt idx="747">
                  <c:v>0.89320500000000003</c:v>
                </c:pt>
                <c:pt idx="748">
                  <c:v>0.71648100000000003</c:v>
                </c:pt>
                <c:pt idx="749">
                  <c:v>0.91185099999999997</c:v>
                </c:pt>
                <c:pt idx="750">
                  <c:v>0.60028899999999996</c:v>
                </c:pt>
                <c:pt idx="751">
                  <c:v>0.61378900000000003</c:v>
                </c:pt>
                <c:pt idx="752">
                  <c:v>0.12289700000000001</c:v>
                </c:pt>
                <c:pt idx="753">
                  <c:v>0.67813800000000002</c:v>
                </c:pt>
                <c:pt idx="754">
                  <c:v>0.92690300000000003</c:v>
                </c:pt>
                <c:pt idx="755">
                  <c:v>0.362288</c:v>
                </c:pt>
                <c:pt idx="756">
                  <c:v>0.68583799999999995</c:v>
                </c:pt>
                <c:pt idx="757">
                  <c:v>0.79913100000000004</c:v>
                </c:pt>
                <c:pt idx="758">
                  <c:v>0.65490099999999996</c:v>
                </c:pt>
                <c:pt idx="759">
                  <c:v>0.12722900000000001</c:v>
                </c:pt>
                <c:pt idx="760">
                  <c:v>0.139019</c:v>
                </c:pt>
                <c:pt idx="761">
                  <c:v>0.75202899999999995</c:v>
                </c:pt>
                <c:pt idx="762">
                  <c:v>0.18281600000000001</c:v>
                </c:pt>
                <c:pt idx="763">
                  <c:v>0.15761600000000001</c:v>
                </c:pt>
                <c:pt idx="764">
                  <c:v>5.1052300000000002E-2</c:v>
                </c:pt>
                <c:pt idx="765">
                  <c:v>0.95777400000000001</c:v>
                </c:pt>
                <c:pt idx="766">
                  <c:v>0.91162600000000005</c:v>
                </c:pt>
                <c:pt idx="767">
                  <c:v>0.26836300000000002</c:v>
                </c:pt>
                <c:pt idx="768">
                  <c:v>0.88651899999999995</c:v>
                </c:pt>
                <c:pt idx="769">
                  <c:v>0.70740899999999995</c:v>
                </c:pt>
                <c:pt idx="770">
                  <c:v>0.17660200000000001</c:v>
                </c:pt>
                <c:pt idx="771">
                  <c:v>0.49113000000000001</c:v>
                </c:pt>
                <c:pt idx="772">
                  <c:v>0.97560400000000003</c:v>
                </c:pt>
                <c:pt idx="773">
                  <c:v>0.48046699999999998</c:v>
                </c:pt>
                <c:pt idx="774">
                  <c:v>0.35165800000000003</c:v>
                </c:pt>
                <c:pt idx="775">
                  <c:v>7.64291E-2</c:v>
                </c:pt>
                <c:pt idx="776">
                  <c:v>0.68509799999999998</c:v>
                </c:pt>
                <c:pt idx="777">
                  <c:v>0.47192800000000001</c:v>
                </c:pt>
                <c:pt idx="778">
                  <c:v>0.214644</c:v>
                </c:pt>
                <c:pt idx="779">
                  <c:v>0.51222599999999996</c:v>
                </c:pt>
                <c:pt idx="780">
                  <c:v>0.32995200000000002</c:v>
                </c:pt>
                <c:pt idx="781">
                  <c:v>0.85567800000000005</c:v>
                </c:pt>
                <c:pt idx="782">
                  <c:v>0.133683</c:v>
                </c:pt>
                <c:pt idx="783">
                  <c:v>0.69146700000000005</c:v>
                </c:pt>
                <c:pt idx="784">
                  <c:v>0.77912999999999999</c:v>
                </c:pt>
                <c:pt idx="785">
                  <c:v>0.16570799999999999</c:v>
                </c:pt>
                <c:pt idx="786">
                  <c:v>0.25045000000000001</c:v>
                </c:pt>
                <c:pt idx="787">
                  <c:v>0.96176600000000001</c:v>
                </c:pt>
                <c:pt idx="788">
                  <c:v>0.90818500000000002</c:v>
                </c:pt>
                <c:pt idx="789">
                  <c:v>0.96381700000000003</c:v>
                </c:pt>
                <c:pt idx="790">
                  <c:v>0.385492</c:v>
                </c:pt>
                <c:pt idx="791">
                  <c:v>0.77363999999999999</c:v>
                </c:pt>
                <c:pt idx="792">
                  <c:v>0.19584099999999999</c:v>
                </c:pt>
                <c:pt idx="793">
                  <c:v>0.74366600000000005</c:v>
                </c:pt>
                <c:pt idx="794">
                  <c:v>0.92325500000000005</c:v>
                </c:pt>
                <c:pt idx="795">
                  <c:v>0.52451400000000004</c:v>
                </c:pt>
                <c:pt idx="796">
                  <c:v>0.82831699999999997</c:v>
                </c:pt>
                <c:pt idx="797">
                  <c:v>0.67175499999999999</c:v>
                </c:pt>
                <c:pt idx="798">
                  <c:v>0.47180100000000003</c:v>
                </c:pt>
                <c:pt idx="799">
                  <c:v>0.73672599999999999</c:v>
                </c:pt>
                <c:pt idx="800">
                  <c:v>0.46117799999999998</c:v>
                </c:pt>
                <c:pt idx="801">
                  <c:v>0.68916100000000002</c:v>
                </c:pt>
                <c:pt idx="802">
                  <c:v>0.45558900000000002</c:v>
                </c:pt>
                <c:pt idx="803">
                  <c:v>0.74678299999999997</c:v>
                </c:pt>
                <c:pt idx="804">
                  <c:v>1.50221E-2</c:v>
                </c:pt>
                <c:pt idx="805">
                  <c:v>0.20579</c:v>
                </c:pt>
                <c:pt idx="806">
                  <c:v>0.52402899999999997</c:v>
                </c:pt>
                <c:pt idx="807">
                  <c:v>0.91417199999999998</c:v>
                </c:pt>
                <c:pt idx="808">
                  <c:v>0.41494599999999998</c:v>
                </c:pt>
                <c:pt idx="809">
                  <c:v>0.99692800000000004</c:v>
                </c:pt>
                <c:pt idx="810">
                  <c:v>0.50100599999999995</c:v>
                </c:pt>
                <c:pt idx="811">
                  <c:v>0.95432300000000003</c:v>
                </c:pt>
                <c:pt idx="812">
                  <c:v>8.8174000000000002E-2</c:v>
                </c:pt>
                <c:pt idx="813">
                  <c:v>6.0835500000000001E-2</c:v>
                </c:pt>
                <c:pt idx="814">
                  <c:v>0.45296599999999998</c:v>
                </c:pt>
                <c:pt idx="815">
                  <c:v>0.63373999999999997</c:v>
                </c:pt>
                <c:pt idx="816">
                  <c:v>0.85548400000000002</c:v>
                </c:pt>
                <c:pt idx="817">
                  <c:v>0.38050400000000001</c:v>
                </c:pt>
                <c:pt idx="818">
                  <c:v>0.120946</c:v>
                </c:pt>
                <c:pt idx="819">
                  <c:v>0.90683100000000005</c:v>
                </c:pt>
                <c:pt idx="820">
                  <c:v>0.176147</c:v>
                </c:pt>
                <c:pt idx="821">
                  <c:v>0.24449199999999999</c:v>
                </c:pt>
                <c:pt idx="822">
                  <c:v>0.22148000000000001</c:v>
                </c:pt>
                <c:pt idx="823">
                  <c:v>0.62956299999999998</c:v>
                </c:pt>
                <c:pt idx="824">
                  <c:v>0.358512</c:v>
                </c:pt>
                <c:pt idx="825">
                  <c:v>0.28041500000000003</c:v>
                </c:pt>
                <c:pt idx="826">
                  <c:v>0.74860800000000005</c:v>
                </c:pt>
                <c:pt idx="827">
                  <c:v>0.25678400000000001</c:v>
                </c:pt>
                <c:pt idx="828">
                  <c:v>0.66579699999999997</c:v>
                </c:pt>
                <c:pt idx="829">
                  <c:v>0.32222099999999998</c:v>
                </c:pt>
                <c:pt idx="830">
                  <c:v>0.675593</c:v>
                </c:pt>
                <c:pt idx="831">
                  <c:v>0.66227199999999997</c:v>
                </c:pt>
                <c:pt idx="832">
                  <c:v>0.25833299999999998</c:v>
                </c:pt>
                <c:pt idx="833">
                  <c:v>2.8781899999999999E-2</c:v>
                </c:pt>
                <c:pt idx="834">
                  <c:v>0.42218699999999998</c:v>
                </c:pt>
                <c:pt idx="835">
                  <c:v>4.6358799999999999E-2</c:v>
                </c:pt>
                <c:pt idx="836">
                  <c:v>0.85142200000000001</c:v>
                </c:pt>
                <c:pt idx="837">
                  <c:v>0.37428099999999997</c:v>
                </c:pt>
                <c:pt idx="838">
                  <c:v>0.34854099999999999</c:v>
                </c:pt>
                <c:pt idx="839">
                  <c:v>0.43640800000000002</c:v>
                </c:pt>
                <c:pt idx="840">
                  <c:v>0.438745</c:v>
                </c:pt>
                <c:pt idx="841">
                  <c:v>0.54974900000000004</c:v>
                </c:pt>
                <c:pt idx="842">
                  <c:v>0.363987</c:v>
                </c:pt>
                <c:pt idx="843">
                  <c:v>0.15828100000000001</c:v>
                </c:pt>
                <c:pt idx="844">
                  <c:v>0.86770899999999995</c:v>
                </c:pt>
                <c:pt idx="845">
                  <c:v>0.67247800000000002</c:v>
                </c:pt>
                <c:pt idx="846">
                  <c:v>0.46005800000000002</c:v>
                </c:pt>
                <c:pt idx="847">
                  <c:v>0.97020099999999998</c:v>
                </c:pt>
                <c:pt idx="848">
                  <c:v>0.19010299999999999</c:v>
                </c:pt>
                <c:pt idx="849">
                  <c:v>0.96701400000000004</c:v>
                </c:pt>
                <c:pt idx="850">
                  <c:v>0.26478499999999999</c:v>
                </c:pt>
                <c:pt idx="851">
                  <c:v>2.4433400000000001E-2</c:v>
                </c:pt>
                <c:pt idx="852">
                  <c:v>0.41081099999999998</c:v>
                </c:pt>
                <c:pt idx="853">
                  <c:v>0.97779400000000005</c:v>
                </c:pt>
                <c:pt idx="854">
                  <c:v>5.1810700000000001E-2</c:v>
                </c:pt>
                <c:pt idx="855">
                  <c:v>0.268237</c:v>
                </c:pt>
                <c:pt idx="856">
                  <c:v>0.42554500000000001</c:v>
                </c:pt>
                <c:pt idx="857">
                  <c:v>7.5075799999999998E-2</c:v>
                </c:pt>
                <c:pt idx="858">
                  <c:v>0.31201400000000001</c:v>
                </c:pt>
                <c:pt idx="859">
                  <c:v>7.4983599999999997E-2</c:v>
                </c:pt>
                <c:pt idx="860">
                  <c:v>9.9334400000000003E-2</c:v>
                </c:pt>
                <c:pt idx="861">
                  <c:v>0.55402200000000001</c:v>
                </c:pt>
                <c:pt idx="862">
                  <c:v>0.46205600000000002</c:v>
                </c:pt>
                <c:pt idx="863">
                  <c:v>0.45250600000000002</c:v>
                </c:pt>
                <c:pt idx="864">
                  <c:v>0.11708300000000001</c:v>
                </c:pt>
                <c:pt idx="865">
                  <c:v>0.36364000000000002</c:v>
                </c:pt>
                <c:pt idx="866">
                  <c:v>8.3054799999999998E-2</c:v>
                </c:pt>
                <c:pt idx="867">
                  <c:v>0.37637799999999999</c:v>
                </c:pt>
                <c:pt idx="868">
                  <c:v>0.81757800000000003</c:v>
                </c:pt>
                <c:pt idx="869">
                  <c:v>0.54025199999999995</c:v>
                </c:pt>
                <c:pt idx="870">
                  <c:v>0.47203899999999999</c:v>
                </c:pt>
                <c:pt idx="871">
                  <c:v>0.637432</c:v>
                </c:pt>
                <c:pt idx="872">
                  <c:v>0.65460700000000005</c:v>
                </c:pt>
                <c:pt idx="873">
                  <c:v>0.77670099999999997</c:v>
                </c:pt>
                <c:pt idx="874">
                  <c:v>0.42052499999999998</c:v>
                </c:pt>
                <c:pt idx="875">
                  <c:v>0.45099699999999998</c:v>
                </c:pt>
                <c:pt idx="876">
                  <c:v>0.32322499999999998</c:v>
                </c:pt>
                <c:pt idx="877">
                  <c:v>0.192024</c:v>
                </c:pt>
                <c:pt idx="878">
                  <c:v>6.4560999999999993E-2</c:v>
                </c:pt>
                <c:pt idx="879">
                  <c:v>0.71184999999999998</c:v>
                </c:pt>
                <c:pt idx="880">
                  <c:v>0.10389900000000001</c:v>
                </c:pt>
                <c:pt idx="881">
                  <c:v>0.22772100000000001</c:v>
                </c:pt>
                <c:pt idx="882">
                  <c:v>0.84483600000000003</c:v>
                </c:pt>
                <c:pt idx="883">
                  <c:v>0.62554500000000002</c:v>
                </c:pt>
                <c:pt idx="884">
                  <c:v>0.29413</c:v>
                </c:pt>
                <c:pt idx="885">
                  <c:v>0.221662</c:v>
                </c:pt>
                <c:pt idx="886">
                  <c:v>0.34273300000000001</c:v>
                </c:pt>
                <c:pt idx="887">
                  <c:v>0.226853</c:v>
                </c:pt>
                <c:pt idx="888">
                  <c:v>0.51517100000000005</c:v>
                </c:pt>
                <c:pt idx="889">
                  <c:v>0.62644999999999995</c:v>
                </c:pt>
                <c:pt idx="890">
                  <c:v>0.48569899999999999</c:v>
                </c:pt>
                <c:pt idx="891">
                  <c:v>0.25781799999999999</c:v>
                </c:pt>
                <c:pt idx="892">
                  <c:v>0.25963000000000003</c:v>
                </c:pt>
                <c:pt idx="893">
                  <c:v>0.77305000000000001</c:v>
                </c:pt>
                <c:pt idx="894">
                  <c:v>0.458283</c:v>
                </c:pt>
                <c:pt idx="895">
                  <c:v>0.999556</c:v>
                </c:pt>
                <c:pt idx="896">
                  <c:v>0.22695399999999999</c:v>
                </c:pt>
                <c:pt idx="897">
                  <c:v>0.77882300000000004</c:v>
                </c:pt>
                <c:pt idx="898">
                  <c:v>0.156664</c:v>
                </c:pt>
                <c:pt idx="899">
                  <c:v>0.219578</c:v>
                </c:pt>
                <c:pt idx="900">
                  <c:v>0.99316499999999996</c:v>
                </c:pt>
                <c:pt idx="901">
                  <c:v>0.93716500000000003</c:v>
                </c:pt>
                <c:pt idx="902">
                  <c:v>0.78029899999999996</c:v>
                </c:pt>
                <c:pt idx="903">
                  <c:v>0.63661400000000001</c:v>
                </c:pt>
                <c:pt idx="904">
                  <c:v>0.70202600000000004</c:v>
                </c:pt>
                <c:pt idx="905">
                  <c:v>0.74691200000000002</c:v>
                </c:pt>
                <c:pt idx="906">
                  <c:v>0.71936599999999995</c:v>
                </c:pt>
                <c:pt idx="907">
                  <c:v>0.83129900000000001</c:v>
                </c:pt>
                <c:pt idx="908">
                  <c:v>0.84286099999999997</c:v>
                </c:pt>
                <c:pt idx="909">
                  <c:v>0.91025400000000001</c:v>
                </c:pt>
                <c:pt idx="910">
                  <c:v>0.28792499999999999</c:v>
                </c:pt>
                <c:pt idx="911">
                  <c:v>0.13977300000000001</c:v>
                </c:pt>
                <c:pt idx="912">
                  <c:v>0.237072</c:v>
                </c:pt>
                <c:pt idx="913">
                  <c:v>0.14318800000000001</c:v>
                </c:pt>
                <c:pt idx="914">
                  <c:v>0.48121999999999998</c:v>
                </c:pt>
                <c:pt idx="915">
                  <c:v>0.51243099999999997</c:v>
                </c:pt>
                <c:pt idx="916">
                  <c:v>0.61967899999999998</c:v>
                </c:pt>
                <c:pt idx="917">
                  <c:v>0.36815300000000001</c:v>
                </c:pt>
                <c:pt idx="918">
                  <c:v>0.81775600000000004</c:v>
                </c:pt>
                <c:pt idx="919">
                  <c:v>0.71357700000000002</c:v>
                </c:pt>
                <c:pt idx="920">
                  <c:v>6.9908600000000001E-2</c:v>
                </c:pt>
                <c:pt idx="921">
                  <c:v>0.15865199999999999</c:v>
                </c:pt>
                <c:pt idx="922">
                  <c:v>0.57765</c:v>
                </c:pt>
                <c:pt idx="923">
                  <c:v>0.61585699999999999</c:v>
                </c:pt>
                <c:pt idx="924">
                  <c:v>0.87467700000000004</c:v>
                </c:pt>
                <c:pt idx="925">
                  <c:v>0.33633800000000003</c:v>
                </c:pt>
                <c:pt idx="926">
                  <c:v>0.60592299999999999</c:v>
                </c:pt>
                <c:pt idx="927">
                  <c:v>0.90948499999999999</c:v>
                </c:pt>
                <c:pt idx="928">
                  <c:v>0.94015700000000002</c:v>
                </c:pt>
                <c:pt idx="929">
                  <c:v>0.71446500000000002</c:v>
                </c:pt>
                <c:pt idx="930">
                  <c:v>8.5971000000000006E-2</c:v>
                </c:pt>
                <c:pt idx="931">
                  <c:v>0.76471199999999995</c:v>
                </c:pt>
                <c:pt idx="932">
                  <c:v>0.81394200000000005</c:v>
                </c:pt>
                <c:pt idx="933">
                  <c:v>0.28282099999999999</c:v>
                </c:pt>
                <c:pt idx="934">
                  <c:v>0.37893300000000002</c:v>
                </c:pt>
                <c:pt idx="935">
                  <c:v>0.77539000000000002</c:v>
                </c:pt>
                <c:pt idx="936">
                  <c:v>0.97134600000000004</c:v>
                </c:pt>
                <c:pt idx="937">
                  <c:v>0.72579199999999999</c:v>
                </c:pt>
                <c:pt idx="938">
                  <c:v>0.92016699999999996</c:v>
                </c:pt>
                <c:pt idx="939">
                  <c:v>0.30466799999999999</c:v>
                </c:pt>
                <c:pt idx="940">
                  <c:v>0.33899600000000002</c:v>
                </c:pt>
                <c:pt idx="941">
                  <c:v>0.65604600000000002</c:v>
                </c:pt>
                <c:pt idx="942">
                  <c:v>0.28192299999999998</c:v>
                </c:pt>
                <c:pt idx="943">
                  <c:v>9.7554000000000002E-2</c:v>
                </c:pt>
                <c:pt idx="944">
                  <c:v>8.4349799999999999E-3</c:v>
                </c:pt>
                <c:pt idx="945">
                  <c:v>0.87672000000000005</c:v>
                </c:pt>
                <c:pt idx="946">
                  <c:v>0.87862700000000005</c:v>
                </c:pt>
                <c:pt idx="947">
                  <c:v>0.35242800000000002</c:v>
                </c:pt>
                <c:pt idx="948">
                  <c:v>0.43002800000000002</c:v>
                </c:pt>
                <c:pt idx="949">
                  <c:v>6.68324E-2</c:v>
                </c:pt>
                <c:pt idx="950">
                  <c:v>0.92036499999999999</c:v>
                </c:pt>
                <c:pt idx="951">
                  <c:v>0.48627999999999999</c:v>
                </c:pt>
                <c:pt idx="952">
                  <c:v>0.22653499999999999</c:v>
                </c:pt>
                <c:pt idx="953">
                  <c:v>0.33188299999999998</c:v>
                </c:pt>
                <c:pt idx="954">
                  <c:v>0.50402000000000002</c:v>
                </c:pt>
                <c:pt idx="955">
                  <c:v>0.704905</c:v>
                </c:pt>
                <c:pt idx="956">
                  <c:v>0.54067100000000001</c:v>
                </c:pt>
                <c:pt idx="957">
                  <c:v>0.37767400000000001</c:v>
                </c:pt>
                <c:pt idx="958">
                  <c:v>0.50691799999999998</c:v>
                </c:pt>
                <c:pt idx="959">
                  <c:v>0.57511900000000005</c:v>
                </c:pt>
                <c:pt idx="960">
                  <c:v>0.56005700000000003</c:v>
                </c:pt>
                <c:pt idx="961">
                  <c:v>0.67959800000000004</c:v>
                </c:pt>
                <c:pt idx="962">
                  <c:v>0.44994299999999998</c:v>
                </c:pt>
                <c:pt idx="963">
                  <c:v>0.35493000000000002</c:v>
                </c:pt>
                <c:pt idx="964">
                  <c:v>0.89022800000000002</c:v>
                </c:pt>
                <c:pt idx="965">
                  <c:v>0.48314600000000002</c:v>
                </c:pt>
                <c:pt idx="966">
                  <c:v>0.71177900000000005</c:v>
                </c:pt>
                <c:pt idx="967">
                  <c:v>0.34783799999999998</c:v>
                </c:pt>
                <c:pt idx="968">
                  <c:v>0.80488300000000002</c:v>
                </c:pt>
                <c:pt idx="969">
                  <c:v>0.54150799999999999</c:v>
                </c:pt>
                <c:pt idx="970">
                  <c:v>0.64731000000000005</c:v>
                </c:pt>
                <c:pt idx="971">
                  <c:v>0.23128299999999999</c:v>
                </c:pt>
                <c:pt idx="972">
                  <c:v>0.34582099999999999</c:v>
                </c:pt>
                <c:pt idx="973">
                  <c:v>0.29195900000000002</c:v>
                </c:pt>
                <c:pt idx="974">
                  <c:v>0.37001200000000001</c:v>
                </c:pt>
                <c:pt idx="975">
                  <c:v>0.96749300000000005</c:v>
                </c:pt>
                <c:pt idx="976">
                  <c:v>0.140294</c:v>
                </c:pt>
                <c:pt idx="977">
                  <c:v>0.38598300000000002</c:v>
                </c:pt>
                <c:pt idx="978">
                  <c:v>0.141623</c:v>
                </c:pt>
                <c:pt idx="979">
                  <c:v>0.62754399999999999</c:v>
                </c:pt>
                <c:pt idx="980">
                  <c:v>0.84786399999999995</c:v>
                </c:pt>
                <c:pt idx="981">
                  <c:v>0.43625000000000003</c:v>
                </c:pt>
                <c:pt idx="982">
                  <c:v>6.24387E-2</c:v>
                </c:pt>
                <c:pt idx="983">
                  <c:v>0.16459399999999999</c:v>
                </c:pt>
                <c:pt idx="984">
                  <c:v>0.367761</c:v>
                </c:pt>
                <c:pt idx="985">
                  <c:v>0.829569</c:v>
                </c:pt>
                <c:pt idx="986">
                  <c:v>0.67746799999999996</c:v>
                </c:pt>
                <c:pt idx="987">
                  <c:v>0.47336400000000001</c:v>
                </c:pt>
                <c:pt idx="988">
                  <c:v>0.71812799999999999</c:v>
                </c:pt>
                <c:pt idx="989">
                  <c:v>0.5292</c:v>
                </c:pt>
                <c:pt idx="990">
                  <c:v>0.12449300000000001</c:v>
                </c:pt>
                <c:pt idx="991">
                  <c:v>0.54033799999999998</c:v>
                </c:pt>
                <c:pt idx="992">
                  <c:v>0.95048500000000002</c:v>
                </c:pt>
                <c:pt idx="993">
                  <c:v>0.53445100000000001</c:v>
                </c:pt>
                <c:pt idx="994">
                  <c:v>0.87628399999999995</c:v>
                </c:pt>
                <c:pt idx="995">
                  <c:v>0.76893400000000001</c:v>
                </c:pt>
                <c:pt idx="996">
                  <c:v>0.49787199999999998</c:v>
                </c:pt>
                <c:pt idx="997">
                  <c:v>0.18190999999999999</c:v>
                </c:pt>
                <c:pt idx="998">
                  <c:v>0.92117199999999999</c:v>
                </c:pt>
                <c:pt idx="999">
                  <c:v>0.32679200000000003</c:v>
                </c:pt>
                <c:pt idx="1000">
                  <c:v>0.59639299999999995</c:v>
                </c:pt>
                <c:pt idx="1001">
                  <c:v>0.202989</c:v>
                </c:pt>
                <c:pt idx="1002">
                  <c:v>1.16194E-3</c:v>
                </c:pt>
                <c:pt idx="1003">
                  <c:v>0.21290500000000001</c:v>
                </c:pt>
                <c:pt idx="1004">
                  <c:v>0.80102300000000004</c:v>
                </c:pt>
                <c:pt idx="1005">
                  <c:v>0.109208</c:v>
                </c:pt>
                <c:pt idx="1006">
                  <c:v>0.96118000000000003</c:v>
                </c:pt>
                <c:pt idx="1007">
                  <c:v>0.91125699999999998</c:v>
                </c:pt>
                <c:pt idx="1008">
                  <c:v>0.93524799999999997</c:v>
                </c:pt>
                <c:pt idx="1009">
                  <c:v>0.92413699999999999</c:v>
                </c:pt>
                <c:pt idx="1010">
                  <c:v>7.3358599999999996E-2</c:v>
                </c:pt>
                <c:pt idx="1011">
                  <c:v>0.95645199999999997</c:v>
                </c:pt>
                <c:pt idx="1012">
                  <c:v>0.55166899999999996</c:v>
                </c:pt>
                <c:pt idx="1013">
                  <c:v>0.66015800000000002</c:v>
                </c:pt>
                <c:pt idx="1014">
                  <c:v>4.1477700000000003E-3</c:v>
                </c:pt>
                <c:pt idx="1015">
                  <c:v>1.12444E-2</c:v>
                </c:pt>
                <c:pt idx="1016">
                  <c:v>0.21626300000000001</c:v>
                </c:pt>
                <c:pt idx="1017">
                  <c:v>0.39083400000000001</c:v>
                </c:pt>
                <c:pt idx="1018">
                  <c:v>0.88763000000000003</c:v>
                </c:pt>
                <c:pt idx="1019">
                  <c:v>0.37464700000000001</c:v>
                </c:pt>
                <c:pt idx="1020">
                  <c:v>0.266656</c:v>
                </c:pt>
                <c:pt idx="1021">
                  <c:v>0.92149099999999995</c:v>
                </c:pt>
                <c:pt idx="1022">
                  <c:v>0.82645599999999997</c:v>
                </c:pt>
                <c:pt idx="1023">
                  <c:v>0.38648199999999999</c:v>
                </c:pt>
                <c:pt idx="1024">
                  <c:v>0.51335200000000003</c:v>
                </c:pt>
                <c:pt idx="1025">
                  <c:v>0.58815099999999998</c:v>
                </c:pt>
                <c:pt idx="1026">
                  <c:v>0.607402</c:v>
                </c:pt>
                <c:pt idx="1027">
                  <c:v>0.88636000000000004</c:v>
                </c:pt>
                <c:pt idx="1028">
                  <c:v>0.49057800000000001</c:v>
                </c:pt>
                <c:pt idx="1029">
                  <c:v>4.6454099999999998E-2</c:v>
                </c:pt>
                <c:pt idx="1030">
                  <c:v>0.90403100000000003</c:v>
                </c:pt>
                <c:pt idx="1031">
                  <c:v>0.413636</c:v>
                </c:pt>
                <c:pt idx="1032">
                  <c:v>0.67881599999999997</c:v>
                </c:pt>
                <c:pt idx="1033">
                  <c:v>0.613286</c:v>
                </c:pt>
                <c:pt idx="1034">
                  <c:v>8.7641800000000006E-2</c:v>
                </c:pt>
                <c:pt idx="1035">
                  <c:v>0.59614199999999995</c:v>
                </c:pt>
                <c:pt idx="1036">
                  <c:v>0.76053800000000005</c:v>
                </c:pt>
                <c:pt idx="1037">
                  <c:v>0.205261</c:v>
                </c:pt>
                <c:pt idx="1038">
                  <c:v>0.83208199999999999</c:v>
                </c:pt>
                <c:pt idx="1039">
                  <c:v>0.577457</c:v>
                </c:pt>
                <c:pt idx="1040">
                  <c:v>0.35997200000000001</c:v>
                </c:pt>
                <c:pt idx="1041">
                  <c:v>0.16569500000000001</c:v>
                </c:pt>
                <c:pt idx="1042">
                  <c:v>0.15395200000000001</c:v>
                </c:pt>
                <c:pt idx="1043">
                  <c:v>0.36630000000000001</c:v>
                </c:pt>
                <c:pt idx="1044">
                  <c:v>0.75976299999999997</c:v>
                </c:pt>
                <c:pt idx="1045">
                  <c:v>0.55963600000000002</c:v>
                </c:pt>
                <c:pt idx="1046">
                  <c:v>0.59922399999999998</c:v>
                </c:pt>
                <c:pt idx="1047">
                  <c:v>0.49079099999999998</c:v>
                </c:pt>
                <c:pt idx="1048">
                  <c:v>0.70145800000000003</c:v>
                </c:pt>
                <c:pt idx="1049">
                  <c:v>0.77554500000000004</c:v>
                </c:pt>
                <c:pt idx="1050">
                  <c:v>0.34861599999999998</c:v>
                </c:pt>
                <c:pt idx="1051">
                  <c:v>0.84047899999999998</c:v>
                </c:pt>
                <c:pt idx="1052">
                  <c:v>0.50805699999999998</c:v>
                </c:pt>
                <c:pt idx="1053">
                  <c:v>8.4711900000000007E-2</c:v>
                </c:pt>
                <c:pt idx="1054">
                  <c:v>0.69162500000000005</c:v>
                </c:pt>
                <c:pt idx="1055">
                  <c:v>0.98891099999999998</c:v>
                </c:pt>
                <c:pt idx="1056">
                  <c:v>0.15584500000000001</c:v>
                </c:pt>
                <c:pt idx="1057">
                  <c:v>0.37248399999999998</c:v>
                </c:pt>
                <c:pt idx="1058">
                  <c:v>0.585476</c:v>
                </c:pt>
                <c:pt idx="1059">
                  <c:v>0.90950900000000001</c:v>
                </c:pt>
                <c:pt idx="1060">
                  <c:v>0.15559500000000001</c:v>
                </c:pt>
                <c:pt idx="1061">
                  <c:v>0.46504899999999999</c:v>
                </c:pt>
                <c:pt idx="1062">
                  <c:v>0.43090400000000001</c:v>
                </c:pt>
                <c:pt idx="1063">
                  <c:v>0.68328599999999995</c:v>
                </c:pt>
                <c:pt idx="1064">
                  <c:v>0.97569799999999995</c:v>
                </c:pt>
                <c:pt idx="1065">
                  <c:v>8.6780599999999999E-2</c:v>
                </c:pt>
                <c:pt idx="1066">
                  <c:v>0.71773500000000001</c:v>
                </c:pt>
                <c:pt idx="1067">
                  <c:v>0.75622599999999995</c:v>
                </c:pt>
                <c:pt idx="1068">
                  <c:v>0.44078000000000001</c:v>
                </c:pt>
                <c:pt idx="1069">
                  <c:v>0.25650499999999998</c:v>
                </c:pt>
                <c:pt idx="1070">
                  <c:v>0.85063500000000003</c:v>
                </c:pt>
                <c:pt idx="1071">
                  <c:v>0.70874199999999998</c:v>
                </c:pt>
                <c:pt idx="1072">
                  <c:v>0.68201800000000001</c:v>
                </c:pt>
                <c:pt idx="1073">
                  <c:v>0.99292599999999998</c:v>
                </c:pt>
                <c:pt idx="1074">
                  <c:v>0.69705899999999998</c:v>
                </c:pt>
                <c:pt idx="1075">
                  <c:v>0.124251</c:v>
                </c:pt>
                <c:pt idx="1076">
                  <c:v>0.31308599999999998</c:v>
                </c:pt>
                <c:pt idx="1077">
                  <c:v>0.80634799999999995</c:v>
                </c:pt>
                <c:pt idx="1078">
                  <c:v>0.489902</c:v>
                </c:pt>
                <c:pt idx="1079">
                  <c:v>0.69228900000000004</c:v>
                </c:pt>
                <c:pt idx="1080">
                  <c:v>0.87485999999999997</c:v>
                </c:pt>
                <c:pt idx="1081">
                  <c:v>3.94305E-2</c:v>
                </c:pt>
                <c:pt idx="1082">
                  <c:v>0.69672199999999995</c:v>
                </c:pt>
                <c:pt idx="1083">
                  <c:v>0.394922</c:v>
                </c:pt>
                <c:pt idx="1084">
                  <c:v>0.37115199999999998</c:v>
                </c:pt>
                <c:pt idx="1085">
                  <c:v>0.90752900000000003</c:v>
                </c:pt>
                <c:pt idx="1086">
                  <c:v>0.426595</c:v>
                </c:pt>
                <c:pt idx="1087">
                  <c:v>0.60075699999999999</c:v>
                </c:pt>
                <c:pt idx="1088">
                  <c:v>0.16103200000000001</c:v>
                </c:pt>
                <c:pt idx="1089">
                  <c:v>0.91595599999999999</c:v>
                </c:pt>
                <c:pt idx="1090">
                  <c:v>8.9230699999999996E-2</c:v>
                </c:pt>
                <c:pt idx="1091">
                  <c:v>0.89409099999999997</c:v>
                </c:pt>
                <c:pt idx="1092">
                  <c:v>0.19339500000000001</c:v>
                </c:pt>
                <c:pt idx="1093">
                  <c:v>0.103578</c:v>
                </c:pt>
                <c:pt idx="1094">
                  <c:v>0.56259499999999996</c:v>
                </c:pt>
                <c:pt idx="1095">
                  <c:v>0.352626</c:v>
                </c:pt>
                <c:pt idx="1096">
                  <c:v>0.28184700000000001</c:v>
                </c:pt>
                <c:pt idx="1097">
                  <c:v>1.18513E-2</c:v>
                </c:pt>
                <c:pt idx="1098">
                  <c:v>0.858321</c:v>
                </c:pt>
                <c:pt idx="1099">
                  <c:v>0.91654199999999997</c:v>
                </c:pt>
                <c:pt idx="1100">
                  <c:v>0.343416</c:v>
                </c:pt>
                <c:pt idx="1101">
                  <c:v>0.121722</c:v>
                </c:pt>
                <c:pt idx="1102">
                  <c:v>0.13875399999999999</c:v>
                </c:pt>
                <c:pt idx="1103">
                  <c:v>0.17648</c:v>
                </c:pt>
                <c:pt idx="1104">
                  <c:v>0.32590200000000003</c:v>
                </c:pt>
                <c:pt idx="1105">
                  <c:v>0.90149299999999999</c:v>
                </c:pt>
                <c:pt idx="1106">
                  <c:v>0.33002900000000002</c:v>
                </c:pt>
                <c:pt idx="1107">
                  <c:v>0.32468200000000003</c:v>
                </c:pt>
                <c:pt idx="1108">
                  <c:v>0.78463400000000005</c:v>
                </c:pt>
                <c:pt idx="1109">
                  <c:v>0.33438200000000001</c:v>
                </c:pt>
                <c:pt idx="1110">
                  <c:v>0.29589199999999999</c:v>
                </c:pt>
                <c:pt idx="1111">
                  <c:v>0.62212400000000001</c:v>
                </c:pt>
                <c:pt idx="1112">
                  <c:v>0.96382999999999996</c:v>
                </c:pt>
                <c:pt idx="1113">
                  <c:v>0.84465599999999996</c:v>
                </c:pt>
                <c:pt idx="1114">
                  <c:v>0.43504399999999999</c:v>
                </c:pt>
                <c:pt idx="1115">
                  <c:v>0.76715100000000003</c:v>
                </c:pt>
                <c:pt idx="1116">
                  <c:v>0.44175900000000001</c:v>
                </c:pt>
                <c:pt idx="1117">
                  <c:v>1.66018E-2</c:v>
                </c:pt>
                <c:pt idx="1118">
                  <c:v>0.314579</c:v>
                </c:pt>
                <c:pt idx="1119">
                  <c:v>0.803118</c:v>
                </c:pt>
                <c:pt idx="1120">
                  <c:v>0.430039</c:v>
                </c:pt>
                <c:pt idx="1121">
                  <c:v>0.41148600000000002</c:v>
                </c:pt>
                <c:pt idx="1122">
                  <c:v>0.27452500000000002</c:v>
                </c:pt>
                <c:pt idx="1123">
                  <c:v>0.57435999999999998</c:v>
                </c:pt>
                <c:pt idx="1124">
                  <c:v>0.532443</c:v>
                </c:pt>
                <c:pt idx="1125">
                  <c:v>2.3046000000000001E-2</c:v>
                </c:pt>
                <c:pt idx="1126">
                  <c:v>0.98701700000000003</c:v>
                </c:pt>
                <c:pt idx="1127">
                  <c:v>0.95983799999999997</c:v>
                </c:pt>
                <c:pt idx="1128">
                  <c:v>0.113539</c:v>
                </c:pt>
                <c:pt idx="1129">
                  <c:v>0.434722</c:v>
                </c:pt>
                <c:pt idx="1130">
                  <c:v>0.45105099999999998</c:v>
                </c:pt>
                <c:pt idx="1131">
                  <c:v>0.89326300000000003</c:v>
                </c:pt>
                <c:pt idx="1132">
                  <c:v>0.75220299999999995</c:v>
                </c:pt>
                <c:pt idx="1133">
                  <c:v>0.70216400000000001</c:v>
                </c:pt>
                <c:pt idx="1134">
                  <c:v>0.41885099999999997</c:v>
                </c:pt>
                <c:pt idx="1135">
                  <c:v>0.301817</c:v>
                </c:pt>
                <c:pt idx="1136">
                  <c:v>0.75596099999999999</c:v>
                </c:pt>
                <c:pt idx="1137">
                  <c:v>0.55899299999999996</c:v>
                </c:pt>
                <c:pt idx="1138">
                  <c:v>0.67565900000000001</c:v>
                </c:pt>
                <c:pt idx="1139">
                  <c:v>0.64078900000000005</c:v>
                </c:pt>
                <c:pt idx="1140">
                  <c:v>0.85479899999999998</c:v>
                </c:pt>
                <c:pt idx="1141">
                  <c:v>0.443386</c:v>
                </c:pt>
                <c:pt idx="1142">
                  <c:v>0.37515999999999999</c:v>
                </c:pt>
                <c:pt idx="1143">
                  <c:v>0.31000100000000003</c:v>
                </c:pt>
                <c:pt idx="1144">
                  <c:v>0.13433700000000001</c:v>
                </c:pt>
                <c:pt idx="1145">
                  <c:v>0.30706800000000001</c:v>
                </c:pt>
                <c:pt idx="1146">
                  <c:v>3.5850300000000002E-2</c:v>
                </c:pt>
                <c:pt idx="1147">
                  <c:v>0.32451000000000002</c:v>
                </c:pt>
                <c:pt idx="1148">
                  <c:v>0.92605000000000004</c:v>
                </c:pt>
                <c:pt idx="1149">
                  <c:v>0.64029800000000003</c:v>
                </c:pt>
                <c:pt idx="1150">
                  <c:v>0.48180699999999999</c:v>
                </c:pt>
                <c:pt idx="1151">
                  <c:v>9.5408400000000001E-3</c:v>
                </c:pt>
                <c:pt idx="1152">
                  <c:v>0.46220800000000001</c:v>
                </c:pt>
                <c:pt idx="1153">
                  <c:v>0.144068</c:v>
                </c:pt>
                <c:pt idx="1154">
                  <c:v>0.52458300000000002</c:v>
                </c:pt>
                <c:pt idx="1155">
                  <c:v>0.235429</c:v>
                </c:pt>
                <c:pt idx="1156">
                  <c:v>0.99334699999999998</c:v>
                </c:pt>
                <c:pt idx="1157">
                  <c:v>7.3125300000000004E-2</c:v>
                </c:pt>
                <c:pt idx="1158">
                  <c:v>2.6614700000000002E-2</c:v>
                </c:pt>
                <c:pt idx="1159">
                  <c:v>0.81976899999999997</c:v>
                </c:pt>
                <c:pt idx="1160">
                  <c:v>0.85652799999999996</c:v>
                </c:pt>
                <c:pt idx="1161">
                  <c:v>0.34870200000000001</c:v>
                </c:pt>
                <c:pt idx="1162">
                  <c:v>0.484767</c:v>
                </c:pt>
                <c:pt idx="1163">
                  <c:v>0.855792</c:v>
                </c:pt>
                <c:pt idx="1164">
                  <c:v>0.19687099999999999</c:v>
                </c:pt>
                <c:pt idx="1165">
                  <c:v>0.32608100000000001</c:v>
                </c:pt>
                <c:pt idx="1166">
                  <c:v>0.99087700000000001</c:v>
                </c:pt>
                <c:pt idx="1167">
                  <c:v>0.59874700000000003</c:v>
                </c:pt>
                <c:pt idx="1168">
                  <c:v>0.62193399999999999</c:v>
                </c:pt>
                <c:pt idx="1169">
                  <c:v>7.3970099999999997E-2</c:v>
                </c:pt>
                <c:pt idx="1170">
                  <c:v>0.34400399999999998</c:v>
                </c:pt>
                <c:pt idx="1171">
                  <c:v>0.66033399999999998</c:v>
                </c:pt>
                <c:pt idx="1172">
                  <c:v>0.64683100000000004</c:v>
                </c:pt>
                <c:pt idx="1173">
                  <c:v>0.66300999999999999</c:v>
                </c:pt>
                <c:pt idx="1174">
                  <c:v>0.71172199999999997</c:v>
                </c:pt>
                <c:pt idx="1175">
                  <c:v>0.94085700000000005</c:v>
                </c:pt>
                <c:pt idx="1176">
                  <c:v>0.33717900000000001</c:v>
                </c:pt>
                <c:pt idx="1177">
                  <c:v>0.94433199999999995</c:v>
                </c:pt>
                <c:pt idx="1178">
                  <c:v>0.99590500000000004</c:v>
                </c:pt>
                <c:pt idx="1179">
                  <c:v>9.8970799999999998E-2</c:v>
                </c:pt>
                <c:pt idx="1180">
                  <c:v>0.171323</c:v>
                </c:pt>
                <c:pt idx="1181">
                  <c:v>4.0392600000000002E-3</c:v>
                </c:pt>
                <c:pt idx="1182">
                  <c:v>0.63534599999999997</c:v>
                </c:pt>
                <c:pt idx="1183">
                  <c:v>0.85748899999999995</c:v>
                </c:pt>
                <c:pt idx="1184">
                  <c:v>0.95573900000000001</c:v>
                </c:pt>
                <c:pt idx="1185">
                  <c:v>0.46369300000000002</c:v>
                </c:pt>
                <c:pt idx="1186">
                  <c:v>0.28022399999999997</c:v>
                </c:pt>
                <c:pt idx="1187">
                  <c:v>0.65969199999999995</c:v>
                </c:pt>
                <c:pt idx="1188">
                  <c:v>0.106014</c:v>
                </c:pt>
                <c:pt idx="1189">
                  <c:v>0.596495</c:v>
                </c:pt>
                <c:pt idx="1190">
                  <c:v>0.25764300000000001</c:v>
                </c:pt>
                <c:pt idx="1191">
                  <c:v>0.82405399999999995</c:v>
                </c:pt>
                <c:pt idx="1192">
                  <c:v>0.53249999999999997</c:v>
                </c:pt>
                <c:pt idx="1193">
                  <c:v>3.20164E-2</c:v>
                </c:pt>
                <c:pt idx="1194">
                  <c:v>0.452156</c:v>
                </c:pt>
                <c:pt idx="1195">
                  <c:v>2.6650400000000001E-2</c:v>
                </c:pt>
                <c:pt idx="1196">
                  <c:v>0.88643499999999997</c:v>
                </c:pt>
                <c:pt idx="1197">
                  <c:v>0.217553</c:v>
                </c:pt>
                <c:pt idx="1198">
                  <c:v>0.15131900000000001</c:v>
                </c:pt>
                <c:pt idx="1199">
                  <c:v>0.53535600000000005</c:v>
                </c:pt>
                <c:pt idx="1200">
                  <c:v>0.308753</c:v>
                </c:pt>
                <c:pt idx="1201">
                  <c:v>0.72661200000000004</c:v>
                </c:pt>
                <c:pt idx="1202">
                  <c:v>0.171963</c:v>
                </c:pt>
                <c:pt idx="1203">
                  <c:v>0.64891100000000002</c:v>
                </c:pt>
                <c:pt idx="1204">
                  <c:v>0.72519</c:v>
                </c:pt>
                <c:pt idx="1205">
                  <c:v>0.51482300000000003</c:v>
                </c:pt>
                <c:pt idx="1206">
                  <c:v>0.88877600000000001</c:v>
                </c:pt>
                <c:pt idx="1207">
                  <c:v>0.89908299999999997</c:v>
                </c:pt>
                <c:pt idx="1208">
                  <c:v>0.23319000000000001</c:v>
                </c:pt>
                <c:pt idx="1209">
                  <c:v>6.8549800000000001E-3</c:v>
                </c:pt>
                <c:pt idx="1210">
                  <c:v>0.115033</c:v>
                </c:pt>
                <c:pt idx="1211">
                  <c:v>9.4045199999999995E-2</c:v>
                </c:pt>
                <c:pt idx="1212">
                  <c:v>0.55575300000000005</c:v>
                </c:pt>
                <c:pt idx="1213">
                  <c:v>0.98949399999999998</c:v>
                </c:pt>
                <c:pt idx="1214">
                  <c:v>0.35497200000000001</c:v>
                </c:pt>
                <c:pt idx="1215">
                  <c:v>0.83358200000000005</c:v>
                </c:pt>
                <c:pt idx="1216">
                  <c:v>0.65643499999999999</c:v>
                </c:pt>
                <c:pt idx="1217">
                  <c:v>0.20186200000000001</c:v>
                </c:pt>
                <c:pt idx="1218">
                  <c:v>0.64671000000000001</c:v>
                </c:pt>
                <c:pt idx="1219">
                  <c:v>0.22625200000000001</c:v>
                </c:pt>
                <c:pt idx="1220">
                  <c:v>0.24035899999999999</c:v>
                </c:pt>
                <c:pt idx="1221">
                  <c:v>0.75953800000000005</c:v>
                </c:pt>
                <c:pt idx="1222">
                  <c:v>0.47971900000000001</c:v>
                </c:pt>
                <c:pt idx="1223">
                  <c:v>0.46056900000000001</c:v>
                </c:pt>
                <c:pt idx="1224">
                  <c:v>0.75478599999999996</c:v>
                </c:pt>
                <c:pt idx="1225">
                  <c:v>0.68109299999999995</c:v>
                </c:pt>
                <c:pt idx="1226">
                  <c:v>0.59038500000000005</c:v>
                </c:pt>
                <c:pt idx="1227">
                  <c:v>0.87180000000000002</c:v>
                </c:pt>
                <c:pt idx="1228">
                  <c:v>0.55906500000000003</c:v>
                </c:pt>
                <c:pt idx="1229">
                  <c:v>1.02779E-2</c:v>
                </c:pt>
                <c:pt idx="1230">
                  <c:v>0.56911</c:v>
                </c:pt>
                <c:pt idx="1231">
                  <c:v>0.50956500000000005</c:v>
                </c:pt>
                <c:pt idx="1232">
                  <c:v>0.20299300000000001</c:v>
                </c:pt>
                <c:pt idx="1233">
                  <c:v>0.602468</c:v>
                </c:pt>
                <c:pt idx="1234">
                  <c:v>0.66279399999999999</c:v>
                </c:pt>
                <c:pt idx="1235">
                  <c:v>0.52152100000000001</c:v>
                </c:pt>
                <c:pt idx="1236">
                  <c:v>0.98391700000000004</c:v>
                </c:pt>
                <c:pt idx="1237">
                  <c:v>0.35642000000000001</c:v>
                </c:pt>
                <c:pt idx="1238">
                  <c:v>0.126772</c:v>
                </c:pt>
                <c:pt idx="1239">
                  <c:v>0.91805499999999995</c:v>
                </c:pt>
                <c:pt idx="1240">
                  <c:v>0.82671899999999998</c:v>
                </c:pt>
                <c:pt idx="1241">
                  <c:v>0.55428200000000005</c:v>
                </c:pt>
                <c:pt idx="1242">
                  <c:v>0.16021299999999999</c:v>
                </c:pt>
                <c:pt idx="1243">
                  <c:v>0.330484</c:v>
                </c:pt>
                <c:pt idx="1244">
                  <c:v>0.79638500000000001</c:v>
                </c:pt>
                <c:pt idx="1245">
                  <c:v>7.7019699999999996E-2</c:v>
                </c:pt>
                <c:pt idx="1246">
                  <c:v>0.37000899999999998</c:v>
                </c:pt>
                <c:pt idx="1247">
                  <c:v>0.51967300000000005</c:v>
                </c:pt>
                <c:pt idx="1248">
                  <c:v>0.67540500000000003</c:v>
                </c:pt>
                <c:pt idx="1249">
                  <c:v>0.45021800000000001</c:v>
                </c:pt>
                <c:pt idx="1250">
                  <c:v>0.71222399999999997</c:v>
                </c:pt>
                <c:pt idx="1251">
                  <c:v>3.9873399999999998E-3</c:v>
                </c:pt>
                <c:pt idx="1252">
                  <c:v>0.91014099999999998</c:v>
                </c:pt>
                <c:pt idx="1253">
                  <c:v>0.66277699999999995</c:v>
                </c:pt>
                <c:pt idx="1254">
                  <c:v>0.88836499999999996</c:v>
                </c:pt>
                <c:pt idx="1255">
                  <c:v>0.78932999999999998</c:v>
                </c:pt>
                <c:pt idx="1256">
                  <c:v>0.36781999999999998</c:v>
                </c:pt>
                <c:pt idx="1257">
                  <c:v>0.18946299999999999</c:v>
                </c:pt>
                <c:pt idx="1258">
                  <c:v>0.36857800000000002</c:v>
                </c:pt>
                <c:pt idx="1259">
                  <c:v>0.69942099999999996</c:v>
                </c:pt>
                <c:pt idx="1260">
                  <c:v>0.59543599999999997</c:v>
                </c:pt>
                <c:pt idx="1261">
                  <c:v>0.53147299999999997</c:v>
                </c:pt>
                <c:pt idx="1262">
                  <c:v>0.574739</c:v>
                </c:pt>
                <c:pt idx="1263">
                  <c:v>0.44343500000000002</c:v>
                </c:pt>
                <c:pt idx="1264">
                  <c:v>0.14573700000000001</c:v>
                </c:pt>
                <c:pt idx="1265">
                  <c:v>0.96208199999999999</c:v>
                </c:pt>
                <c:pt idx="1266">
                  <c:v>0.93327300000000002</c:v>
                </c:pt>
                <c:pt idx="1267">
                  <c:v>0.91352900000000004</c:v>
                </c:pt>
                <c:pt idx="1268">
                  <c:v>7.4834999999999999E-2</c:v>
                </c:pt>
                <c:pt idx="1269">
                  <c:v>2.4120599999999999E-2</c:v>
                </c:pt>
                <c:pt idx="1270">
                  <c:v>0.82478099999999999</c:v>
                </c:pt>
                <c:pt idx="1271">
                  <c:v>0.50496200000000002</c:v>
                </c:pt>
                <c:pt idx="1272">
                  <c:v>0.27454200000000001</c:v>
                </c:pt>
                <c:pt idx="1273">
                  <c:v>0.813751</c:v>
                </c:pt>
                <c:pt idx="1274">
                  <c:v>0.13933799999999999</c:v>
                </c:pt>
                <c:pt idx="1275">
                  <c:v>0.36340600000000001</c:v>
                </c:pt>
                <c:pt idx="1276">
                  <c:v>0.71075500000000003</c:v>
                </c:pt>
                <c:pt idx="1277">
                  <c:v>1.0299300000000001E-2</c:v>
                </c:pt>
                <c:pt idx="1278">
                  <c:v>0.80446200000000001</c:v>
                </c:pt>
                <c:pt idx="1279">
                  <c:v>0.113372</c:v>
                </c:pt>
                <c:pt idx="1280">
                  <c:v>0.69282100000000002</c:v>
                </c:pt>
                <c:pt idx="1281">
                  <c:v>0.83521900000000004</c:v>
                </c:pt>
                <c:pt idx="1282">
                  <c:v>0.74349399999999999</c:v>
                </c:pt>
                <c:pt idx="1283">
                  <c:v>0.38824599999999998</c:v>
                </c:pt>
                <c:pt idx="1284">
                  <c:v>0.823905</c:v>
                </c:pt>
                <c:pt idx="1285">
                  <c:v>0.32789000000000001</c:v>
                </c:pt>
                <c:pt idx="1286">
                  <c:v>0.75864799999999999</c:v>
                </c:pt>
                <c:pt idx="1287">
                  <c:v>0.531246</c:v>
                </c:pt>
                <c:pt idx="1288">
                  <c:v>0.30571300000000001</c:v>
                </c:pt>
                <c:pt idx="1289">
                  <c:v>0.470086</c:v>
                </c:pt>
                <c:pt idx="1290">
                  <c:v>0.34121699999999999</c:v>
                </c:pt>
                <c:pt idx="1291">
                  <c:v>0.302873</c:v>
                </c:pt>
                <c:pt idx="1292">
                  <c:v>4.2958999999999997E-2</c:v>
                </c:pt>
                <c:pt idx="1293">
                  <c:v>0.73070800000000002</c:v>
                </c:pt>
                <c:pt idx="1294">
                  <c:v>0.311838</c:v>
                </c:pt>
                <c:pt idx="1295">
                  <c:v>0.62365400000000004</c:v>
                </c:pt>
                <c:pt idx="1296">
                  <c:v>0.46668399999999999</c:v>
                </c:pt>
                <c:pt idx="1297">
                  <c:v>0.21033099999999999</c:v>
                </c:pt>
                <c:pt idx="1298">
                  <c:v>0.61582499999999996</c:v>
                </c:pt>
                <c:pt idx="1299">
                  <c:v>8.9772400000000002E-2</c:v>
                </c:pt>
                <c:pt idx="1300">
                  <c:v>0.14230200000000001</c:v>
                </c:pt>
                <c:pt idx="1301">
                  <c:v>0.878251</c:v>
                </c:pt>
                <c:pt idx="1302">
                  <c:v>0.67036899999999999</c:v>
                </c:pt>
                <c:pt idx="1303">
                  <c:v>0.239588</c:v>
                </c:pt>
                <c:pt idx="1304">
                  <c:v>0.49803799999999998</c:v>
                </c:pt>
                <c:pt idx="1305">
                  <c:v>0.90856599999999998</c:v>
                </c:pt>
                <c:pt idx="1306">
                  <c:v>0.290684</c:v>
                </c:pt>
                <c:pt idx="1307">
                  <c:v>0.50088600000000005</c:v>
                </c:pt>
                <c:pt idx="1308">
                  <c:v>8.5579199999999994E-2</c:v>
                </c:pt>
                <c:pt idx="1309">
                  <c:v>0.33015699999999998</c:v>
                </c:pt>
                <c:pt idx="1310">
                  <c:v>0.22912299999999999</c:v>
                </c:pt>
                <c:pt idx="1311">
                  <c:v>0.62418700000000005</c:v>
                </c:pt>
                <c:pt idx="1312">
                  <c:v>0.37703500000000001</c:v>
                </c:pt>
                <c:pt idx="1313">
                  <c:v>0.70109699999999997</c:v>
                </c:pt>
                <c:pt idx="1314">
                  <c:v>6.0674699999999998E-2</c:v>
                </c:pt>
                <c:pt idx="1315">
                  <c:v>0.79650600000000005</c:v>
                </c:pt>
                <c:pt idx="1316">
                  <c:v>0.28728700000000001</c:v>
                </c:pt>
                <c:pt idx="1317">
                  <c:v>0.60809400000000002</c:v>
                </c:pt>
                <c:pt idx="1318">
                  <c:v>9.3135499999999996E-2</c:v>
                </c:pt>
                <c:pt idx="1319">
                  <c:v>0.172124</c:v>
                </c:pt>
                <c:pt idx="1320">
                  <c:v>0.870309</c:v>
                </c:pt>
                <c:pt idx="1321">
                  <c:v>0.364923</c:v>
                </c:pt>
                <c:pt idx="1322">
                  <c:v>0.349993</c:v>
                </c:pt>
                <c:pt idx="1323">
                  <c:v>4.1635900000000003E-2</c:v>
                </c:pt>
                <c:pt idx="1324">
                  <c:v>0.750861</c:v>
                </c:pt>
                <c:pt idx="1325">
                  <c:v>6.8337400000000006E-2</c:v>
                </c:pt>
                <c:pt idx="1326">
                  <c:v>0.97806899999999997</c:v>
                </c:pt>
                <c:pt idx="1327">
                  <c:v>0.57814100000000002</c:v>
                </c:pt>
                <c:pt idx="1328">
                  <c:v>0.30705500000000002</c:v>
                </c:pt>
                <c:pt idx="1329">
                  <c:v>0.82404100000000002</c:v>
                </c:pt>
                <c:pt idx="1330">
                  <c:v>0.67569100000000004</c:v>
                </c:pt>
                <c:pt idx="1331">
                  <c:v>0.77981599999999995</c:v>
                </c:pt>
                <c:pt idx="1332">
                  <c:v>0.184058</c:v>
                </c:pt>
                <c:pt idx="1333">
                  <c:v>0.60100900000000002</c:v>
                </c:pt>
                <c:pt idx="1334">
                  <c:v>0.73225899999999999</c:v>
                </c:pt>
                <c:pt idx="1335">
                  <c:v>0.61324500000000004</c:v>
                </c:pt>
                <c:pt idx="1336">
                  <c:v>0.13644600000000001</c:v>
                </c:pt>
                <c:pt idx="1337">
                  <c:v>0.82376899999999997</c:v>
                </c:pt>
                <c:pt idx="1338">
                  <c:v>0.78999900000000001</c:v>
                </c:pt>
                <c:pt idx="1339">
                  <c:v>0.28336600000000001</c:v>
                </c:pt>
                <c:pt idx="1340">
                  <c:v>0.382913</c:v>
                </c:pt>
                <c:pt idx="1341">
                  <c:v>0.301097</c:v>
                </c:pt>
                <c:pt idx="1342">
                  <c:v>0.99748000000000003</c:v>
                </c:pt>
                <c:pt idx="1343">
                  <c:v>6.9525600000000007E-2</c:v>
                </c:pt>
                <c:pt idx="1344">
                  <c:v>0.73365199999999997</c:v>
                </c:pt>
                <c:pt idx="1345">
                  <c:v>0.40020299999999998</c:v>
                </c:pt>
                <c:pt idx="1346">
                  <c:v>0.56210899999999997</c:v>
                </c:pt>
                <c:pt idx="1347">
                  <c:v>0.76612599999999997</c:v>
                </c:pt>
                <c:pt idx="1348">
                  <c:v>0.414553</c:v>
                </c:pt>
                <c:pt idx="1349">
                  <c:v>0.83177199999999996</c:v>
                </c:pt>
                <c:pt idx="1350">
                  <c:v>0.91531799999999996</c:v>
                </c:pt>
                <c:pt idx="1351">
                  <c:v>0.39640900000000001</c:v>
                </c:pt>
                <c:pt idx="1352">
                  <c:v>0.32730300000000001</c:v>
                </c:pt>
                <c:pt idx="1353">
                  <c:v>0.67733200000000005</c:v>
                </c:pt>
                <c:pt idx="1354">
                  <c:v>0.67253799999999997</c:v>
                </c:pt>
                <c:pt idx="1355">
                  <c:v>0.138736</c:v>
                </c:pt>
                <c:pt idx="1356">
                  <c:v>0.411999</c:v>
                </c:pt>
                <c:pt idx="1357">
                  <c:v>0.69484500000000005</c:v>
                </c:pt>
                <c:pt idx="1358">
                  <c:v>8.5835700000000001E-2</c:v>
                </c:pt>
                <c:pt idx="1359">
                  <c:v>0.85967300000000002</c:v>
                </c:pt>
                <c:pt idx="1360">
                  <c:v>0.17233200000000001</c:v>
                </c:pt>
                <c:pt idx="1361">
                  <c:v>0.18781900000000001</c:v>
                </c:pt>
                <c:pt idx="1362">
                  <c:v>0.99466600000000005</c:v>
                </c:pt>
                <c:pt idx="1363">
                  <c:v>0.78428399999999998</c:v>
                </c:pt>
                <c:pt idx="1364">
                  <c:v>0.97383799999999998</c:v>
                </c:pt>
                <c:pt idx="1365">
                  <c:v>0.28919</c:v>
                </c:pt>
                <c:pt idx="1366">
                  <c:v>0.662138</c:v>
                </c:pt>
                <c:pt idx="1367">
                  <c:v>0.592422</c:v>
                </c:pt>
                <c:pt idx="1368">
                  <c:v>0.98125799999999996</c:v>
                </c:pt>
                <c:pt idx="1369">
                  <c:v>0.97305200000000003</c:v>
                </c:pt>
                <c:pt idx="1370">
                  <c:v>0.20379</c:v>
                </c:pt>
                <c:pt idx="1371">
                  <c:v>0.37608999999999998</c:v>
                </c:pt>
                <c:pt idx="1372">
                  <c:v>0.25365599999999999</c:v>
                </c:pt>
                <c:pt idx="1373">
                  <c:v>0.88697400000000004</c:v>
                </c:pt>
                <c:pt idx="1374">
                  <c:v>0.88208200000000003</c:v>
                </c:pt>
                <c:pt idx="1375">
                  <c:v>0.226855</c:v>
                </c:pt>
                <c:pt idx="1376">
                  <c:v>1.8324400000000001E-2</c:v>
                </c:pt>
                <c:pt idx="1377">
                  <c:v>0.32448100000000002</c:v>
                </c:pt>
                <c:pt idx="1378">
                  <c:v>0.90343499999999999</c:v>
                </c:pt>
                <c:pt idx="1379">
                  <c:v>0.91215999999999997</c:v>
                </c:pt>
                <c:pt idx="1380">
                  <c:v>0.27754000000000001</c:v>
                </c:pt>
                <c:pt idx="1381">
                  <c:v>0.71571200000000001</c:v>
                </c:pt>
                <c:pt idx="1382">
                  <c:v>9.7953600000000002E-2</c:v>
                </c:pt>
                <c:pt idx="1383">
                  <c:v>0.90651199999999998</c:v>
                </c:pt>
                <c:pt idx="1384">
                  <c:v>0.28436099999999997</c:v>
                </c:pt>
                <c:pt idx="1385">
                  <c:v>4.4278999999999999E-2</c:v>
                </c:pt>
                <c:pt idx="1386">
                  <c:v>5.3775299999999998E-2</c:v>
                </c:pt>
                <c:pt idx="1387">
                  <c:v>0.21895800000000001</c:v>
                </c:pt>
                <c:pt idx="1388">
                  <c:v>0.530559</c:v>
                </c:pt>
                <c:pt idx="1389">
                  <c:v>0.70565299999999997</c:v>
                </c:pt>
                <c:pt idx="1390">
                  <c:v>0.85350899999999996</c:v>
                </c:pt>
                <c:pt idx="1391">
                  <c:v>0.50272300000000003</c:v>
                </c:pt>
                <c:pt idx="1392">
                  <c:v>0.94123299999999999</c:v>
                </c:pt>
                <c:pt idx="1393">
                  <c:v>0.37278299999999998</c:v>
                </c:pt>
                <c:pt idx="1394">
                  <c:v>0.61529</c:v>
                </c:pt>
                <c:pt idx="1395">
                  <c:v>0.78621099999999999</c:v>
                </c:pt>
                <c:pt idx="1396">
                  <c:v>0.198577</c:v>
                </c:pt>
                <c:pt idx="1397">
                  <c:v>0.101703</c:v>
                </c:pt>
                <c:pt idx="1398">
                  <c:v>0.25403599999999998</c:v>
                </c:pt>
                <c:pt idx="1399">
                  <c:v>0.561913</c:v>
                </c:pt>
                <c:pt idx="1400">
                  <c:v>5.6868000000000002E-2</c:v>
                </c:pt>
                <c:pt idx="1401">
                  <c:v>9.7178400000000002E-3</c:v>
                </c:pt>
                <c:pt idx="1402">
                  <c:v>0.95983300000000005</c:v>
                </c:pt>
                <c:pt idx="1403">
                  <c:v>2.20938E-2</c:v>
                </c:pt>
                <c:pt idx="1404">
                  <c:v>0.59577400000000003</c:v>
                </c:pt>
                <c:pt idx="1405">
                  <c:v>0.59055100000000005</c:v>
                </c:pt>
                <c:pt idx="1406">
                  <c:v>0.64493299999999998</c:v>
                </c:pt>
                <c:pt idx="1407">
                  <c:v>0.432004</c:v>
                </c:pt>
                <c:pt idx="1408">
                  <c:v>0.242946</c:v>
                </c:pt>
                <c:pt idx="1409">
                  <c:v>0.68130599999999997</c:v>
                </c:pt>
                <c:pt idx="1410">
                  <c:v>7.1280499999999997E-2</c:v>
                </c:pt>
                <c:pt idx="1411">
                  <c:v>0.15683900000000001</c:v>
                </c:pt>
                <c:pt idx="1412">
                  <c:v>0.97180800000000001</c:v>
                </c:pt>
                <c:pt idx="1413">
                  <c:v>0.40153699999999998</c:v>
                </c:pt>
                <c:pt idx="1414">
                  <c:v>0.80941799999999997</c:v>
                </c:pt>
                <c:pt idx="1415">
                  <c:v>0.26326300000000002</c:v>
                </c:pt>
                <c:pt idx="1416">
                  <c:v>0.85437200000000002</c:v>
                </c:pt>
                <c:pt idx="1417">
                  <c:v>0.61126199999999997</c:v>
                </c:pt>
                <c:pt idx="1418">
                  <c:v>0.23641999999999999</c:v>
                </c:pt>
                <c:pt idx="1419">
                  <c:v>0.91452</c:v>
                </c:pt>
                <c:pt idx="1420">
                  <c:v>0.91322300000000001</c:v>
                </c:pt>
                <c:pt idx="1421">
                  <c:v>0.72821599999999997</c:v>
                </c:pt>
                <c:pt idx="1422">
                  <c:v>0.69719600000000004</c:v>
                </c:pt>
                <c:pt idx="1423">
                  <c:v>0.88427500000000003</c:v>
                </c:pt>
                <c:pt idx="1424">
                  <c:v>0.109234</c:v>
                </c:pt>
                <c:pt idx="1425">
                  <c:v>0.54520000000000002</c:v>
                </c:pt>
                <c:pt idx="1426">
                  <c:v>0.886189</c:v>
                </c:pt>
                <c:pt idx="1427">
                  <c:v>0.66617199999999999</c:v>
                </c:pt>
                <c:pt idx="1428">
                  <c:v>0.36760700000000002</c:v>
                </c:pt>
                <c:pt idx="1429">
                  <c:v>0.78847599999999995</c:v>
                </c:pt>
                <c:pt idx="1430">
                  <c:v>0.40364899999999998</c:v>
                </c:pt>
                <c:pt idx="1431">
                  <c:v>0.66133299999999995</c:v>
                </c:pt>
                <c:pt idx="1432">
                  <c:v>0.13795299999999999</c:v>
                </c:pt>
                <c:pt idx="1433">
                  <c:v>0.497836</c:v>
                </c:pt>
                <c:pt idx="1434">
                  <c:v>0.122831</c:v>
                </c:pt>
                <c:pt idx="1435">
                  <c:v>0.53926600000000002</c:v>
                </c:pt>
                <c:pt idx="1436">
                  <c:v>0.67205700000000002</c:v>
                </c:pt>
                <c:pt idx="1437">
                  <c:v>0.23689499999999999</c:v>
                </c:pt>
                <c:pt idx="1438">
                  <c:v>0.46762599999999999</c:v>
                </c:pt>
                <c:pt idx="1439">
                  <c:v>0.15506600000000001</c:v>
                </c:pt>
                <c:pt idx="1440">
                  <c:v>0.24582200000000001</c:v>
                </c:pt>
                <c:pt idx="1441">
                  <c:v>0.989514</c:v>
                </c:pt>
                <c:pt idx="1442">
                  <c:v>0.23297200000000001</c:v>
                </c:pt>
                <c:pt idx="1443">
                  <c:v>0.889158</c:v>
                </c:pt>
                <c:pt idx="1444">
                  <c:v>0.97759200000000002</c:v>
                </c:pt>
                <c:pt idx="1445">
                  <c:v>0.27977099999999999</c:v>
                </c:pt>
                <c:pt idx="1446">
                  <c:v>0.100313</c:v>
                </c:pt>
                <c:pt idx="1447">
                  <c:v>0.99906600000000001</c:v>
                </c:pt>
                <c:pt idx="1448">
                  <c:v>0.19475100000000001</c:v>
                </c:pt>
                <c:pt idx="1449">
                  <c:v>2.39311E-2</c:v>
                </c:pt>
                <c:pt idx="1450">
                  <c:v>0.82798899999999998</c:v>
                </c:pt>
                <c:pt idx="1451">
                  <c:v>0.54140999999999995</c:v>
                </c:pt>
                <c:pt idx="1452">
                  <c:v>0.88005800000000001</c:v>
                </c:pt>
                <c:pt idx="1453">
                  <c:v>0.93990499999999999</c:v>
                </c:pt>
                <c:pt idx="1454">
                  <c:v>0.140898</c:v>
                </c:pt>
                <c:pt idx="1455">
                  <c:v>0.62290100000000004</c:v>
                </c:pt>
                <c:pt idx="1456">
                  <c:v>4.3367900000000001E-2</c:v>
                </c:pt>
                <c:pt idx="1457">
                  <c:v>0.40933599999999998</c:v>
                </c:pt>
                <c:pt idx="1458">
                  <c:v>0.34375299999999998</c:v>
                </c:pt>
                <c:pt idx="1459">
                  <c:v>0.77793299999999999</c:v>
                </c:pt>
                <c:pt idx="1460">
                  <c:v>0.38714799999999999</c:v>
                </c:pt>
                <c:pt idx="1461">
                  <c:v>0.63819400000000004</c:v>
                </c:pt>
                <c:pt idx="1462">
                  <c:v>0.62838300000000002</c:v>
                </c:pt>
                <c:pt idx="1463">
                  <c:v>0.79150900000000002</c:v>
                </c:pt>
                <c:pt idx="1464">
                  <c:v>0.49682799999999999</c:v>
                </c:pt>
                <c:pt idx="1465">
                  <c:v>0.40234700000000001</c:v>
                </c:pt>
                <c:pt idx="1466">
                  <c:v>0.48458400000000001</c:v>
                </c:pt>
                <c:pt idx="1467">
                  <c:v>0.52469100000000002</c:v>
                </c:pt>
                <c:pt idx="1468">
                  <c:v>0.88532</c:v>
                </c:pt>
                <c:pt idx="1469">
                  <c:v>2.6497E-2</c:v>
                </c:pt>
                <c:pt idx="1470">
                  <c:v>0.81570600000000004</c:v>
                </c:pt>
                <c:pt idx="1471">
                  <c:v>0.33949000000000001</c:v>
                </c:pt>
                <c:pt idx="1472">
                  <c:v>0.38862999999999998</c:v>
                </c:pt>
                <c:pt idx="1473">
                  <c:v>0.966673</c:v>
                </c:pt>
                <c:pt idx="1474">
                  <c:v>0.37654399999999999</c:v>
                </c:pt>
                <c:pt idx="1475">
                  <c:v>5.7789E-3</c:v>
                </c:pt>
                <c:pt idx="1476">
                  <c:v>0.83118199999999998</c:v>
                </c:pt>
                <c:pt idx="1477">
                  <c:v>0.39232099999999998</c:v>
                </c:pt>
                <c:pt idx="1478">
                  <c:v>0.13097800000000001</c:v>
                </c:pt>
                <c:pt idx="1479">
                  <c:v>7.3985200000000001E-2</c:v>
                </c:pt>
                <c:pt idx="1480">
                  <c:v>0.59553500000000004</c:v>
                </c:pt>
                <c:pt idx="1481">
                  <c:v>0.53573999999999999</c:v>
                </c:pt>
                <c:pt idx="1482">
                  <c:v>0.84845499999999996</c:v>
                </c:pt>
                <c:pt idx="1483">
                  <c:v>0.68980399999999997</c:v>
                </c:pt>
                <c:pt idx="1484">
                  <c:v>2.5899700000000001E-2</c:v>
                </c:pt>
                <c:pt idx="1485">
                  <c:v>0.86210200000000003</c:v>
                </c:pt>
                <c:pt idx="1486">
                  <c:v>0.42487599999999998</c:v>
                </c:pt>
                <c:pt idx="1487">
                  <c:v>0.14451800000000001</c:v>
                </c:pt>
                <c:pt idx="1488">
                  <c:v>0.58151200000000003</c:v>
                </c:pt>
                <c:pt idx="1489">
                  <c:v>0.66570700000000005</c:v>
                </c:pt>
                <c:pt idx="1490">
                  <c:v>0.22631399999999999</c:v>
                </c:pt>
                <c:pt idx="1491">
                  <c:v>0.15230099999999999</c:v>
                </c:pt>
                <c:pt idx="1492">
                  <c:v>4.5588799999999999E-2</c:v>
                </c:pt>
                <c:pt idx="1493">
                  <c:v>0.92589900000000003</c:v>
                </c:pt>
                <c:pt idx="1494">
                  <c:v>0.50984799999999997</c:v>
                </c:pt>
                <c:pt idx="1495">
                  <c:v>9.1994400000000004E-2</c:v>
                </c:pt>
                <c:pt idx="1496">
                  <c:v>0.61483100000000002</c:v>
                </c:pt>
                <c:pt idx="1497">
                  <c:v>0.284169</c:v>
                </c:pt>
                <c:pt idx="1498">
                  <c:v>0.706291</c:v>
                </c:pt>
                <c:pt idx="1499">
                  <c:v>0.54875700000000005</c:v>
                </c:pt>
                <c:pt idx="1500">
                  <c:v>0.46900599999999998</c:v>
                </c:pt>
                <c:pt idx="1501">
                  <c:v>0.44369900000000001</c:v>
                </c:pt>
                <c:pt idx="1502">
                  <c:v>0.42578899999999997</c:v>
                </c:pt>
                <c:pt idx="1503">
                  <c:v>0.82804100000000003</c:v>
                </c:pt>
                <c:pt idx="1504">
                  <c:v>0.251168</c:v>
                </c:pt>
                <c:pt idx="1505">
                  <c:v>0.27118599999999998</c:v>
                </c:pt>
                <c:pt idx="1506">
                  <c:v>0.60130399999999995</c:v>
                </c:pt>
                <c:pt idx="1507">
                  <c:v>0.27307900000000002</c:v>
                </c:pt>
                <c:pt idx="1508">
                  <c:v>0.51298200000000005</c:v>
                </c:pt>
                <c:pt idx="1509">
                  <c:v>0.98182000000000003</c:v>
                </c:pt>
                <c:pt idx="1510">
                  <c:v>0.24180299999999999</c:v>
                </c:pt>
                <c:pt idx="1511">
                  <c:v>2.13063E-2</c:v>
                </c:pt>
                <c:pt idx="1512">
                  <c:v>0.88442500000000002</c:v>
                </c:pt>
                <c:pt idx="1513">
                  <c:v>4.1433499999999998E-2</c:v>
                </c:pt>
                <c:pt idx="1514">
                  <c:v>6.4551999999999998E-2</c:v>
                </c:pt>
                <c:pt idx="1515">
                  <c:v>0.18244299999999999</c:v>
                </c:pt>
                <c:pt idx="1516">
                  <c:v>0.577098</c:v>
                </c:pt>
                <c:pt idx="1517">
                  <c:v>0.282692</c:v>
                </c:pt>
                <c:pt idx="1518">
                  <c:v>0.278864</c:v>
                </c:pt>
                <c:pt idx="1519">
                  <c:v>0.32721899999999998</c:v>
                </c:pt>
                <c:pt idx="1520">
                  <c:v>6.8121100000000004E-2</c:v>
                </c:pt>
                <c:pt idx="1521">
                  <c:v>0.52955300000000005</c:v>
                </c:pt>
                <c:pt idx="1522">
                  <c:v>0.80606599999999995</c:v>
                </c:pt>
                <c:pt idx="1523">
                  <c:v>0.25013099999999999</c:v>
                </c:pt>
                <c:pt idx="1524">
                  <c:v>0.47891499999999998</c:v>
                </c:pt>
                <c:pt idx="1525">
                  <c:v>4.3855699999999997E-2</c:v>
                </c:pt>
                <c:pt idx="1526">
                  <c:v>0.86589400000000005</c:v>
                </c:pt>
                <c:pt idx="1527">
                  <c:v>0.262544</c:v>
                </c:pt>
                <c:pt idx="1528">
                  <c:v>0.16827800000000001</c:v>
                </c:pt>
                <c:pt idx="1529">
                  <c:v>0.89313200000000004</c:v>
                </c:pt>
                <c:pt idx="1530">
                  <c:v>0.17668500000000001</c:v>
                </c:pt>
                <c:pt idx="1531">
                  <c:v>0.15940099999999999</c:v>
                </c:pt>
                <c:pt idx="1532">
                  <c:v>0.33662399999999998</c:v>
                </c:pt>
                <c:pt idx="1533">
                  <c:v>0.87837100000000001</c:v>
                </c:pt>
                <c:pt idx="1534">
                  <c:v>0.73182599999999998</c:v>
                </c:pt>
                <c:pt idx="1535">
                  <c:v>6.4244599999999999E-3</c:v>
                </c:pt>
                <c:pt idx="1536">
                  <c:v>0.90006600000000003</c:v>
                </c:pt>
                <c:pt idx="1537">
                  <c:v>0.43689800000000001</c:v>
                </c:pt>
                <c:pt idx="1538">
                  <c:v>0.77699499999999999</c:v>
                </c:pt>
                <c:pt idx="1539">
                  <c:v>0.90801900000000002</c:v>
                </c:pt>
                <c:pt idx="1540">
                  <c:v>0.95166099999999998</c:v>
                </c:pt>
                <c:pt idx="1541">
                  <c:v>0.87019199999999997</c:v>
                </c:pt>
                <c:pt idx="1542">
                  <c:v>0.89364699999999997</c:v>
                </c:pt>
                <c:pt idx="1543">
                  <c:v>0.99722999999999995</c:v>
                </c:pt>
                <c:pt idx="1544">
                  <c:v>0.54641300000000004</c:v>
                </c:pt>
                <c:pt idx="1545">
                  <c:v>0.67785899999999999</c:v>
                </c:pt>
                <c:pt idx="1546">
                  <c:v>0.208479</c:v>
                </c:pt>
                <c:pt idx="1547">
                  <c:v>0.56116200000000005</c:v>
                </c:pt>
                <c:pt idx="1548">
                  <c:v>0.28399600000000003</c:v>
                </c:pt>
                <c:pt idx="1549">
                  <c:v>0.48440699999999998</c:v>
                </c:pt>
                <c:pt idx="1550">
                  <c:v>0.16313</c:v>
                </c:pt>
                <c:pt idx="1551">
                  <c:v>0.59732499999999999</c:v>
                </c:pt>
                <c:pt idx="1552">
                  <c:v>0.58302100000000001</c:v>
                </c:pt>
                <c:pt idx="1553">
                  <c:v>0.53756099999999996</c:v>
                </c:pt>
                <c:pt idx="1554">
                  <c:v>0.96392999999999995</c:v>
                </c:pt>
                <c:pt idx="1555">
                  <c:v>0.79016200000000003</c:v>
                </c:pt>
                <c:pt idx="1556">
                  <c:v>0.46782000000000001</c:v>
                </c:pt>
                <c:pt idx="1557">
                  <c:v>0.50902400000000003</c:v>
                </c:pt>
                <c:pt idx="1558">
                  <c:v>0.38838800000000001</c:v>
                </c:pt>
                <c:pt idx="1559">
                  <c:v>0.66488100000000006</c:v>
                </c:pt>
                <c:pt idx="1560">
                  <c:v>0.279476</c:v>
                </c:pt>
                <c:pt idx="1561">
                  <c:v>0.30623800000000001</c:v>
                </c:pt>
                <c:pt idx="1562">
                  <c:v>0.75289300000000003</c:v>
                </c:pt>
                <c:pt idx="1563">
                  <c:v>0.410914</c:v>
                </c:pt>
                <c:pt idx="1564">
                  <c:v>0.276837</c:v>
                </c:pt>
                <c:pt idx="1565">
                  <c:v>0.44446400000000003</c:v>
                </c:pt>
                <c:pt idx="1566">
                  <c:v>0.64521799999999996</c:v>
                </c:pt>
                <c:pt idx="1567">
                  <c:v>0.70908300000000002</c:v>
                </c:pt>
                <c:pt idx="1568">
                  <c:v>0.75106499999999998</c:v>
                </c:pt>
                <c:pt idx="1569">
                  <c:v>0.214948</c:v>
                </c:pt>
                <c:pt idx="1570">
                  <c:v>0.56799100000000002</c:v>
                </c:pt>
                <c:pt idx="1571">
                  <c:v>0.82699500000000004</c:v>
                </c:pt>
                <c:pt idx="1572">
                  <c:v>0.25203100000000001</c:v>
                </c:pt>
                <c:pt idx="1573">
                  <c:v>3.3680000000000002E-2</c:v>
                </c:pt>
                <c:pt idx="1574">
                  <c:v>0.16359799999999999</c:v>
                </c:pt>
                <c:pt idx="1575">
                  <c:v>0.59857400000000005</c:v>
                </c:pt>
                <c:pt idx="1576">
                  <c:v>0.65277700000000005</c:v>
                </c:pt>
                <c:pt idx="1577">
                  <c:v>0.78688199999999997</c:v>
                </c:pt>
                <c:pt idx="1578">
                  <c:v>0.78513500000000003</c:v>
                </c:pt>
                <c:pt idx="1579">
                  <c:v>0.85172000000000003</c:v>
                </c:pt>
                <c:pt idx="1580">
                  <c:v>0.864977</c:v>
                </c:pt>
                <c:pt idx="1581">
                  <c:v>0.86438499999999996</c:v>
                </c:pt>
                <c:pt idx="1582">
                  <c:v>0.30216199999999999</c:v>
                </c:pt>
                <c:pt idx="1583">
                  <c:v>0.33152599999999999</c:v>
                </c:pt>
                <c:pt idx="1584">
                  <c:v>0.43610199999999999</c:v>
                </c:pt>
                <c:pt idx="1585">
                  <c:v>6.0038499999999998E-3</c:v>
                </c:pt>
                <c:pt idx="1586">
                  <c:v>0.37367400000000001</c:v>
                </c:pt>
                <c:pt idx="1587">
                  <c:v>0.86815500000000001</c:v>
                </c:pt>
                <c:pt idx="1588">
                  <c:v>0.18166399999999999</c:v>
                </c:pt>
                <c:pt idx="1589">
                  <c:v>0.52558800000000006</c:v>
                </c:pt>
                <c:pt idx="1590">
                  <c:v>0.67852999999999997</c:v>
                </c:pt>
                <c:pt idx="1591">
                  <c:v>0.31990099999999999</c:v>
                </c:pt>
                <c:pt idx="1592">
                  <c:v>0.752911</c:v>
                </c:pt>
                <c:pt idx="1593">
                  <c:v>0.23111799999999999</c:v>
                </c:pt>
                <c:pt idx="1594">
                  <c:v>0.33327099999999998</c:v>
                </c:pt>
                <c:pt idx="1595">
                  <c:v>0.448631</c:v>
                </c:pt>
                <c:pt idx="1596">
                  <c:v>1.13407E-2</c:v>
                </c:pt>
                <c:pt idx="1597">
                  <c:v>0.215587</c:v>
                </c:pt>
                <c:pt idx="1598">
                  <c:v>0.61507599999999996</c:v>
                </c:pt>
                <c:pt idx="1599">
                  <c:v>0.63560000000000005</c:v>
                </c:pt>
                <c:pt idx="1600">
                  <c:v>0.88222900000000004</c:v>
                </c:pt>
                <c:pt idx="1601">
                  <c:v>0.211924</c:v>
                </c:pt>
                <c:pt idx="1602">
                  <c:v>0.94254800000000005</c:v>
                </c:pt>
                <c:pt idx="1603">
                  <c:v>0.25538499999999997</c:v>
                </c:pt>
                <c:pt idx="1604">
                  <c:v>0.83245100000000005</c:v>
                </c:pt>
                <c:pt idx="1605">
                  <c:v>0.62558400000000003</c:v>
                </c:pt>
                <c:pt idx="1606">
                  <c:v>0.55458799999999997</c:v>
                </c:pt>
                <c:pt idx="1607">
                  <c:v>0.59551399999999999</c:v>
                </c:pt>
                <c:pt idx="1608">
                  <c:v>0.43047999999999997</c:v>
                </c:pt>
                <c:pt idx="1609">
                  <c:v>0.951461</c:v>
                </c:pt>
                <c:pt idx="1610">
                  <c:v>0.18679899999999999</c:v>
                </c:pt>
                <c:pt idx="1611">
                  <c:v>2.8294099999999999E-2</c:v>
                </c:pt>
                <c:pt idx="1612">
                  <c:v>0.43712200000000001</c:v>
                </c:pt>
                <c:pt idx="1613">
                  <c:v>0.76416600000000001</c:v>
                </c:pt>
                <c:pt idx="1614">
                  <c:v>0.97721000000000002</c:v>
                </c:pt>
                <c:pt idx="1615">
                  <c:v>0.69964300000000001</c:v>
                </c:pt>
                <c:pt idx="1616">
                  <c:v>0.36721399999999998</c:v>
                </c:pt>
                <c:pt idx="1617">
                  <c:v>0.67744099999999996</c:v>
                </c:pt>
                <c:pt idx="1618">
                  <c:v>0.21935499999999999</c:v>
                </c:pt>
                <c:pt idx="1619">
                  <c:v>0.60259099999999999</c:v>
                </c:pt>
                <c:pt idx="1620">
                  <c:v>0.29802299999999998</c:v>
                </c:pt>
                <c:pt idx="1621">
                  <c:v>3.7866499999999997E-2</c:v>
                </c:pt>
                <c:pt idx="1622">
                  <c:v>0.69860999999999995</c:v>
                </c:pt>
                <c:pt idx="1623">
                  <c:v>0.44179000000000002</c:v>
                </c:pt>
                <c:pt idx="1624">
                  <c:v>0.29202600000000001</c:v>
                </c:pt>
                <c:pt idx="1625">
                  <c:v>6.4350199999999996E-2</c:v>
                </c:pt>
                <c:pt idx="1626">
                  <c:v>0.99218799999999996</c:v>
                </c:pt>
                <c:pt idx="1627">
                  <c:v>0.53312800000000005</c:v>
                </c:pt>
                <c:pt idx="1628">
                  <c:v>7.9265100000000005E-2</c:v>
                </c:pt>
                <c:pt idx="1629">
                  <c:v>0.26392300000000002</c:v>
                </c:pt>
                <c:pt idx="1630">
                  <c:v>0.48546400000000001</c:v>
                </c:pt>
                <c:pt idx="1631">
                  <c:v>0.967723</c:v>
                </c:pt>
                <c:pt idx="1632">
                  <c:v>0.19197600000000001</c:v>
                </c:pt>
                <c:pt idx="1633">
                  <c:v>0.90785400000000005</c:v>
                </c:pt>
                <c:pt idx="1634">
                  <c:v>0.79979500000000003</c:v>
                </c:pt>
                <c:pt idx="1635">
                  <c:v>0.41067700000000001</c:v>
                </c:pt>
                <c:pt idx="1636">
                  <c:v>0.73151900000000003</c:v>
                </c:pt>
                <c:pt idx="1637">
                  <c:v>0.605935</c:v>
                </c:pt>
                <c:pt idx="1638">
                  <c:v>0.54670300000000005</c:v>
                </c:pt>
                <c:pt idx="1639">
                  <c:v>0.59348400000000001</c:v>
                </c:pt>
                <c:pt idx="1640">
                  <c:v>0.90811799999999998</c:v>
                </c:pt>
                <c:pt idx="1641">
                  <c:v>0.51846800000000004</c:v>
                </c:pt>
                <c:pt idx="1642">
                  <c:v>0.77726399999999995</c:v>
                </c:pt>
                <c:pt idx="1643">
                  <c:v>0.798377</c:v>
                </c:pt>
                <c:pt idx="1644">
                  <c:v>0.19184200000000001</c:v>
                </c:pt>
                <c:pt idx="1645">
                  <c:v>0.198988</c:v>
                </c:pt>
                <c:pt idx="1646">
                  <c:v>0.86792000000000002</c:v>
                </c:pt>
                <c:pt idx="1647">
                  <c:v>0.42256100000000002</c:v>
                </c:pt>
                <c:pt idx="1648">
                  <c:v>0.53937900000000005</c:v>
                </c:pt>
                <c:pt idx="1649">
                  <c:v>0.37183899999999998</c:v>
                </c:pt>
                <c:pt idx="1650">
                  <c:v>6.7398700000000006E-2</c:v>
                </c:pt>
                <c:pt idx="1651">
                  <c:v>0.447575</c:v>
                </c:pt>
                <c:pt idx="1652">
                  <c:v>2.60208E-2</c:v>
                </c:pt>
                <c:pt idx="1653">
                  <c:v>6.1162800000000003E-2</c:v>
                </c:pt>
                <c:pt idx="1654">
                  <c:v>0.49948300000000001</c:v>
                </c:pt>
                <c:pt idx="1655">
                  <c:v>8.7607900000000002E-2</c:v>
                </c:pt>
                <c:pt idx="1656">
                  <c:v>0.57483700000000004</c:v>
                </c:pt>
                <c:pt idx="1657">
                  <c:v>0.902721</c:v>
                </c:pt>
                <c:pt idx="1658">
                  <c:v>0.421348</c:v>
                </c:pt>
                <c:pt idx="1659">
                  <c:v>0.44518799999999997</c:v>
                </c:pt>
                <c:pt idx="1660">
                  <c:v>0.50631899999999996</c:v>
                </c:pt>
                <c:pt idx="1661">
                  <c:v>0.94433699999999998</c:v>
                </c:pt>
                <c:pt idx="1662">
                  <c:v>0.99231000000000003</c:v>
                </c:pt>
                <c:pt idx="1663">
                  <c:v>0.56278899999999998</c:v>
                </c:pt>
                <c:pt idx="1664">
                  <c:v>0.45615299999999998</c:v>
                </c:pt>
                <c:pt idx="1665">
                  <c:v>0.63836899999999996</c:v>
                </c:pt>
                <c:pt idx="1666">
                  <c:v>0.352854</c:v>
                </c:pt>
                <c:pt idx="1667">
                  <c:v>0.98444600000000004</c:v>
                </c:pt>
                <c:pt idx="1668">
                  <c:v>0.12012299999999999</c:v>
                </c:pt>
                <c:pt idx="1669">
                  <c:v>0.20997399999999999</c:v>
                </c:pt>
                <c:pt idx="1670">
                  <c:v>0.18196200000000001</c:v>
                </c:pt>
                <c:pt idx="1671">
                  <c:v>0.64397000000000004</c:v>
                </c:pt>
                <c:pt idx="1672">
                  <c:v>0.55430900000000005</c:v>
                </c:pt>
                <c:pt idx="1673">
                  <c:v>0.63405100000000003</c:v>
                </c:pt>
                <c:pt idx="1674">
                  <c:v>5.5434600000000001E-3</c:v>
                </c:pt>
                <c:pt idx="1675">
                  <c:v>0.92953799999999998</c:v>
                </c:pt>
                <c:pt idx="1676">
                  <c:v>0.85217600000000004</c:v>
                </c:pt>
                <c:pt idx="1677">
                  <c:v>0.90265799999999996</c:v>
                </c:pt>
                <c:pt idx="1678">
                  <c:v>0.66646300000000003</c:v>
                </c:pt>
                <c:pt idx="1679">
                  <c:v>0.267708</c:v>
                </c:pt>
                <c:pt idx="1680">
                  <c:v>0.36265599999999998</c:v>
                </c:pt>
                <c:pt idx="1681">
                  <c:v>0.67662500000000003</c:v>
                </c:pt>
                <c:pt idx="1682">
                  <c:v>0.28278500000000001</c:v>
                </c:pt>
                <c:pt idx="1683">
                  <c:v>0.22897600000000001</c:v>
                </c:pt>
                <c:pt idx="1684">
                  <c:v>0.55418199999999995</c:v>
                </c:pt>
                <c:pt idx="1685">
                  <c:v>0.53364800000000001</c:v>
                </c:pt>
                <c:pt idx="1686">
                  <c:v>0.20557900000000001</c:v>
                </c:pt>
                <c:pt idx="1687">
                  <c:v>0.99821099999999996</c:v>
                </c:pt>
                <c:pt idx="1688">
                  <c:v>1.8528699999999999E-2</c:v>
                </c:pt>
                <c:pt idx="1689">
                  <c:v>0.222412</c:v>
                </c:pt>
                <c:pt idx="1690">
                  <c:v>5.1798499999999997E-2</c:v>
                </c:pt>
                <c:pt idx="1691">
                  <c:v>0.83687500000000004</c:v>
                </c:pt>
                <c:pt idx="1692">
                  <c:v>0.46431</c:v>
                </c:pt>
                <c:pt idx="1693">
                  <c:v>0.75592499999999996</c:v>
                </c:pt>
                <c:pt idx="1694">
                  <c:v>2.8985400000000001E-2</c:v>
                </c:pt>
                <c:pt idx="1695">
                  <c:v>5.6305000000000001E-2</c:v>
                </c:pt>
                <c:pt idx="1696">
                  <c:v>0.44068299999999999</c:v>
                </c:pt>
                <c:pt idx="1697">
                  <c:v>0.31763200000000003</c:v>
                </c:pt>
                <c:pt idx="1698">
                  <c:v>0.805589</c:v>
                </c:pt>
                <c:pt idx="1699">
                  <c:v>0.75350399999999995</c:v>
                </c:pt>
                <c:pt idx="1700">
                  <c:v>0.44120900000000002</c:v>
                </c:pt>
                <c:pt idx="1701">
                  <c:v>6.0654399999999997E-2</c:v>
                </c:pt>
                <c:pt idx="1702">
                  <c:v>0.30786599999999997</c:v>
                </c:pt>
                <c:pt idx="1703">
                  <c:v>0.15709600000000001</c:v>
                </c:pt>
                <c:pt idx="1704">
                  <c:v>0.25891599999999998</c:v>
                </c:pt>
                <c:pt idx="1705">
                  <c:v>0.20649999999999999</c:v>
                </c:pt>
                <c:pt idx="1706">
                  <c:v>0.95134200000000002</c:v>
                </c:pt>
                <c:pt idx="1707">
                  <c:v>0.65662200000000004</c:v>
                </c:pt>
                <c:pt idx="1708">
                  <c:v>0.24441599999999999</c:v>
                </c:pt>
                <c:pt idx="1709">
                  <c:v>0.107185</c:v>
                </c:pt>
                <c:pt idx="1710">
                  <c:v>0.29370000000000002</c:v>
                </c:pt>
                <c:pt idx="1711">
                  <c:v>0.69898499999999997</c:v>
                </c:pt>
                <c:pt idx="1712">
                  <c:v>0.793458</c:v>
                </c:pt>
                <c:pt idx="1713">
                  <c:v>0.99441999999999997</c:v>
                </c:pt>
                <c:pt idx="1714">
                  <c:v>0.104148</c:v>
                </c:pt>
                <c:pt idx="1715">
                  <c:v>0.76139599999999996</c:v>
                </c:pt>
                <c:pt idx="1716">
                  <c:v>0.37176199999999998</c:v>
                </c:pt>
                <c:pt idx="1717">
                  <c:v>0.87143099999999996</c:v>
                </c:pt>
                <c:pt idx="1718">
                  <c:v>0.89567699999999995</c:v>
                </c:pt>
                <c:pt idx="1719">
                  <c:v>0.60894199999999998</c:v>
                </c:pt>
                <c:pt idx="1720">
                  <c:v>0.159551</c:v>
                </c:pt>
                <c:pt idx="1721">
                  <c:v>0.44767499999999999</c:v>
                </c:pt>
                <c:pt idx="1722">
                  <c:v>0.14641100000000001</c:v>
                </c:pt>
                <c:pt idx="1723">
                  <c:v>0.98250700000000002</c:v>
                </c:pt>
                <c:pt idx="1724">
                  <c:v>0.66633399999999998</c:v>
                </c:pt>
                <c:pt idx="1725">
                  <c:v>0.16728299999999999</c:v>
                </c:pt>
                <c:pt idx="1726">
                  <c:v>0.23494899999999999</c:v>
                </c:pt>
                <c:pt idx="1727">
                  <c:v>8.2481899999999997E-2</c:v>
                </c:pt>
                <c:pt idx="1728">
                  <c:v>0.77661199999999997</c:v>
                </c:pt>
                <c:pt idx="1729">
                  <c:v>0.89173100000000005</c:v>
                </c:pt>
                <c:pt idx="1730">
                  <c:v>0.35987999999999998</c:v>
                </c:pt>
                <c:pt idx="1731">
                  <c:v>0.19945499999999999</c:v>
                </c:pt>
                <c:pt idx="1732">
                  <c:v>0.45645999999999998</c:v>
                </c:pt>
                <c:pt idx="1733">
                  <c:v>0.109509</c:v>
                </c:pt>
                <c:pt idx="1734">
                  <c:v>0.874108</c:v>
                </c:pt>
                <c:pt idx="1735">
                  <c:v>0.76028099999999998</c:v>
                </c:pt>
                <c:pt idx="1736">
                  <c:v>0.69288499999999997</c:v>
                </c:pt>
                <c:pt idx="1737">
                  <c:v>0.927485</c:v>
                </c:pt>
                <c:pt idx="1738">
                  <c:v>0.98749399999999998</c:v>
                </c:pt>
                <c:pt idx="1739">
                  <c:v>0.343945</c:v>
                </c:pt>
                <c:pt idx="1740">
                  <c:v>0.26296199999999997</c:v>
                </c:pt>
                <c:pt idx="1741">
                  <c:v>0.17437</c:v>
                </c:pt>
                <c:pt idx="1742">
                  <c:v>0.622471</c:v>
                </c:pt>
                <c:pt idx="1743">
                  <c:v>0.48753400000000002</c:v>
                </c:pt>
                <c:pt idx="1744">
                  <c:v>0.121631</c:v>
                </c:pt>
                <c:pt idx="1745">
                  <c:v>0.32374000000000003</c:v>
                </c:pt>
                <c:pt idx="1746">
                  <c:v>0.75416300000000003</c:v>
                </c:pt>
                <c:pt idx="1747">
                  <c:v>0.89356100000000005</c:v>
                </c:pt>
                <c:pt idx="1748">
                  <c:v>0.61624699999999999</c:v>
                </c:pt>
                <c:pt idx="1749">
                  <c:v>0.71112699999999995</c:v>
                </c:pt>
                <c:pt idx="1750">
                  <c:v>0.98417600000000005</c:v>
                </c:pt>
                <c:pt idx="1751">
                  <c:v>0.56461300000000003</c:v>
                </c:pt>
                <c:pt idx="1752">
                  <c:v>7.9385200000000003E-2</c:v>
                </c:pt>
                <c:pt idx="1753">
                  <c:v>0.64503999999999995</c:v>
                </c:pt>
                <c:pt idx="1754">
                  <c:v>1.8787100000000001E-2</c:v>
                </c:pt>
                <c:pt idx="1755">
                  <c:v>0.44181700000000002</c:v>
                </c:pt>
                <c:pt idx="1756">
                  <c:v>0.401142</c:v>
                </c:pt>
                <c:pt idx="1757">
                  <c:v>6.9928500000000005E-2</c:v>
                </c:pt>
                <c:pt idx="1758">
                  <c:v>0.41822199999999998</c:v>
                </c:pt>
                <c:pt idx="1759">
                  <c:v>0.97876300000000005</c:v>
                </c:pt>
                <c:pt idx="1760">
                  <c:v>0.74324800000000002</c:v>
                </c:pt>
                <c:pt idx="1761">
                  <c:v>0.67275600000000002</c:v>
                </c:pt>
                <c:pt idx="1762">
                  <c:v>2.3887800000000001E-2</c:v>
                </c:pt>
                <c:pt idx="1763">
                  <c:v>0.69470500000000002</c:v>
                </c:pt>
                <c:pt idx="1764">
                  <c:v>0.182334</c:v>
                </c:pt>
                <c:pt idx="1765">
                  <c:v>0.97295600000000004</c:v>
                </c:pt>
                <c:pt idx="1766">
                  <c:v>0.23456399999999999</c:v>
                </c:pt>
                <c:pt idx="1767">
                  <c:v>0.88184300000000004</c:v>
                </c:pt>
                <c:pt idx="1768">
                  <c:v>0.91681000000000001</c:v>
                </c:pt>
                <c:pt idx="1769">
                  <c:v>0.60176600000000002</c:v>
                </c:pt>
                <c:pt idx="1770">
                  <c:v>0.627641</c:v>
                </c:pt>
                <c:pt idx="1771">
                  <c:v>0.86191300000000004</c:v>
                </c:pt>
                <c:pt idx="1772">
                  <c:v>0.49539499999999997</c:v>
                </c:pt>
                <c:pt idx="1773">
                  <c:v>7.9790100000000003E-2</c:v>
                </c:pt>
                <c:pt idx="1774">
                  <c:v>0.55095899999999998</c:v>
                </c:pt>
                <c:pt idx="1775">
                  <c:v>0.438137</c:v>
                </c:pt>
                <c:pt idx="1776">
                  <c:v>0.25310500000000002</c:v>
                </c:pt>
                <c:pt idx="1777">
                  <c:v>0.58672999999999997</c:v>
                </c:pt>
                <c:pt idx="1778">
                  <c:v>2.6421500000000001E-2</c:v>
                </c:pt>
                <c:pt idx="1779">
                  <c:v>0.12498099999999999</c:v>
                </c:pt>
                <c:pt idx="1780">
                  <c:v>0.81682900000000003</c:v>
                </c:pt>
                <c:pt idx="1781">
                  <c:v>0.40822700000000001</c:v>
                </c:pt>
                <c:pt idx="1782">
                  <c:v>7.5780299999999995E-2</c:v>
                </c:pt>
                <c:pt idx="1783">
                  <c:v>0.68179000000000001</c:v>
                </c:pt>
                <c:pt idx="1784">
                  <c:v>0.77166500000000005</c:v>
                </c:pt>
                <c:pt idx="1785">
                  <c:v>0.22622600000000001</c:v>
                </c:pt>
                <c:pt idx="1786">
                  <c:v>0.994784</c:v>
                </c:pt>
                <c:pt idx="1787">
                  <c:v>0.90289799999999998</c:v>
                </c:pt>
                <c:pt idx="1788">
                  <c:v>0.314863</c:v>
                </c:pt>
                <c:pt idx="1789">
                  <c:v>0.71859499999999998</c:v>
                </c:pt>
                <c:pt idx="1790">
                  <c:v>0.245611</c:v>
                </c:pt>
                <c:pt idx="1791">
                  <c:v>1.10134E-2</c:v>
                </c:pt>
                <c:pt idx="1792">
                  <c:v>0.30387399999999998</c:v>
                </c:pt>
                <c:pt idx="1793">
                  <c:v>0.85353400000000001</c:v>
                </c:pt>
                <c:pt idx="1794">
                  <c:v>0.10249900000000001</c:v>
                </c:pt>
                <c:pt idx="1795">
                  <c:v>0.47071299999999999</c:v>
                </c:pt>
                <c:pt idx="1796">
                  <c:v>0.92355600000000004</c:v>
                </c:pt>
                <c:pt idx="1797">
                  <c:v>0.28204400000000002</c:v>
                </c:pt>
                <c:pt idx="1798">
                  <c:v>0.893011</c:v>
                </c:pt>
                <c:pt idx="1799">
                  <c:v>0.91949199999999998</c:v>
                </c:pt>
                <c:pt idx="1800">
                  <c:v>0.92222099999999996</c:v>
                </c:pt>
                <c:pt idx="1801">
                  <c:v>0.521698</c:v>
                </c:pt>
                <c:pt idx="1802">
                  <c:v>0.632857</c:v>
                </c:pt>
                <c:pt idx="1803">
                  <c:v>0.301153</c:v>
                </c:pt>
                <c:pt idx="1804">
                  <c:v>0.21454699999999999</c:v>
                </c:pt>
                <c:pt idx="1805">
                  <c:v>2.3141700000000001E-2</c:v>
                </c:pt>
                <c:pt idx="1806">
                  <c:v>0.82576499999999997</c:v>
                </c:pt>
                <c:pt idx="1807">
                  <c:v>0.61902599999999997</c:v>
                </c:pt>
                <c:pt idx="1808">
                  <c:v>0.111789</c:v>
                </c:pt>
                <c:pt idx="1809">
                  <c:v>0.63431499999999996</c:v>
                </c:pt>
                <c:pt idx="1810">
                  <c:v>0.83735800000000005</c:v>
                </c:pt>
                <c:pt idx="1811">
                  <c:v>0.89218399999999998</c:v>
                </c:pt>
                <c:pt idx="1812">
                  <c:v>0.856846</c:v>
                </c:pt>
                <c:pt idx="1813">
                  <c:v>0.36987100000000001</c:v>
                </c:pt>
                <c:pt idx="1814">
                  <c:v>0.12812200000000001</c:v>
                </c:pt>
                <c:pt idx="1815">
                  <c:v>0.205758</c:v>
                </c:pt>
                <c:pt idx="1816">
                  <c:v>0.110112</c:v>
                </c:pt>
                <c:pt idx="1817">
                  <c:v>0.25106099999999998</c:v>
                </c:pt>
                <c:pt idx="1818">
                  <c:v>2.0267199999999999E-2</c:v>
                </c:pt>
                <c:pt idx="1819">
                  <c:v>0.75922000000000001</c:v>
                </c:pt>
                <c:pt idx="1820">
                  <c:v>0.12352299999999999</c:v>
                </c:pt>
                <c:pt idx="1821">
                  <c:v>0.36072900000000002</c:v>
                </c:pt>
                <c:pt idx="1822">
                  <c:v>0.74981200000000003</c:v>
                </c:pt>
                <c:pt idx="1823">
                  <c:v>0.17332800000000001</c:v>
                </c:pt>
                <c:pt idx="1824">
                  <c:v>9.5967299999999995E-3</c:v>
                </c:pt>
                <c:pt idx="1825">
                  <c:v>0.72188799999999997</c:v>
                </c:pt>
                <c:pt idx="1826">
                  <c:v>0.201158</c:v>
                </c:pt>
                <c:pt idx="1827">
                  <c:v>0.29970000000000002</c:v>
                </c:pt>
                <c:pt idx="1828">
                  <c:v>0.72447399999999995</c:v>
                </c:pt>
                <c:pt idx="1829">
                  <c:v>0.59528599999999998</c:v>
                </c:pt>
                <c:pt idx="1830">
                  <c:v>0.848692</c:v>
                </c:pt>
                <c:pt idx="1831">
                  <c:v>0.47241699999999998</c:v>
                </c:pt>
                <c:pt idx="1832">
                  <c:v>0.48146</c:v>
                </c:pt>
                <c:pt idx="1833">
                  <c:v>0.91411299999999995</c:v>
                </c:pt>
                <c:pt idx="1834">
                  <c:v>8.4908099999999997E-3</c:v>
                </c:pt>
                <c:pt idx="1835">
                  <c:v>0.27904899999999999</c:v>
                </c:pt>
                <c:pt idx="1836">
                  <c:v>0.17712600000000001</c:v>
                </c:pt>
                <c:pt idx="1837">
                  <c:v>0.564415</c:v>
                </c:pt>
                <c:pt idx="1838">
                  <c:v>0.45185900000000001</c:v>
                </c:pt>
                <c:pt idx="1839">
                  <c:v>0.59776399999999996</c:v>
                </c:pt>
                <c:pt idx="1840">
                  <c:v>0.16852</c:v>
                </c:pt>
                <c:pt idx="1841">
                  <c:v>0.37464500000000001</c:v>
                </c:pt>
                <c:pt idx="1842">
                  <c:v>0.33847899999999997</c:v>
                </c:pt>
                <c:pt idx="1843">
                  <c:v>0.28920000000000001</c:v>
                </c:pt>
                <c:pt idx="1844">
                  <c:v>0.25869300000000001</c:v>
                </c:pt>
                <c:pt idx="1845">
                  <c:v>0.49531700000000001</c:v>
                </c:pt>
                <c:pt idx="1846">
                  <c:v>0.94171300000000002</c:v>
                </c:pt>
                <c:pt idx="1847">
                  <c:v>0.10208</c:v>
                </c:pt>
                <c:pt idx="1848">
                  <c:v>0.41719899999999999</c:v>
                </c:pt>
                <c:pt idx="1849">
                  <c:v>0.134329</c:v>
                </c:pt>
                <c:pt idx="1850">
                  <c:v>0.19340499999999999</c:v>
                </c:pt>
                <c:pt idx="1851">
                  <c:v>0.30214000000000002</c:v>
                </c:pt>
                <c:pt idx="1852">
                  <c:v>0.531331</c:v>
                </c:pt>
                <c:pt idx="1853">
                  <c:v>0.23896700000000001</c:v>
                </c:pt>
                <c:pt idx="1854">
                  <c:v>0.55900899999999998</c:v>
                </c:pt>
                <c:pt idx="1855">
                  <c:v>0.38930100000000001</c:v>
                </c:pt>
                <c:pt idx="1856">
                  <c:v>0.71538999999999997</c:v>
                </c:pt>
                <c:pt idx="1857">
                  <c:v>1.9996699999999999E-2</c:v>
                </c:pt>
                <c:pt idx="1858">
                  <c:v>0.93154800000000004</c:v>
                </c:pt>
                <c:pt idx="1859">
                  <c:v>0.40012399999999998</c:v>
                </c:pt>
                <c:pt idx="1860">
                  <c:v>0.724298</c:v>
                </c:pt>
                <c:pt idx="1861">
                  <c:v>0.16803899999999999</c:v>
                </c:pt>
                <c:pt idx="1862">
                  <c:v>0.63127999999999995</c:v>
                </c:pt>
                <c:pt idx="1863">
                  <c:v>0.27802900000000003</c:v>
                </c:pt>
                <c:pt idx="1864">
                  <c:v>0.151286</c:v>
                </c:pt>
                <c:pt idx="1865">
                  <c:v>0.19476599999999999</c:v>
                </c:pt>
                <c:pt idx="1866">
                  <c:v>7.3364799999999994E-2</c:v>
                </c:pt>
                <c:pt idx="1867">
                  <c:v>0.74646900000000005</c:v>
                </c:pt>
                <c:pt idx="1868">
                  <c:v>0.55032099999999995</c:v>
                </c:pt>
                <c:pt idx="1869">
                  <c:v>0.54170200000000002</c:v>
                </c:pt>
                <c:pt idx="1870">
                  <c:v>0.34379900000000002</c:v>
                </c:pt>
                <c:pt idx="1871">
                  <c:v>0.75758000000000003</c:v>
                </c:pt>
                <c:pt idx="1872">
                  <c:v>0.41473199999999999</c:v>
                </c:pt>
                <c:pt idx="1873">
                  <c:v>6.2657099999999993E-2</c:v>
                </c:pt>
                <c:pt idx="1874">
                  <c:v>4.2161299999999999E-2</c:v>
                </c:pt>
                <c:pt idx="1875">
                  <c:v>0.81485399999999997</c:v>
                </c:pt>
                <c:pt idx="1876">
                  <c:v>9.6180799999999997E-2</c:v>
                </c:pt>
                <c:pt idx="1877">
                  <c:v>0.21476899999999999</c:v>
                </c:pt>
                <c:pt idx="1878">
                  <c:v>0.590499</c:v>
                </c:pt>
                <c:pt idx="1879">
                  <c:v>0.85399700000000001</c:v>
                </c:pt>
                <c:pt idx="1880">
                  <c:v>0.24646699999999999</c:v>
                </c:pt>
                <c:pt idx="1881">
                  <c:v>0.38094800000000001</c:v>
                </c:pt>
                <c:pt idx="1882">
                  <c:v>3.3678699999999999E-2</c:v>
                </c:pt>
                <c:pt idx="1883">
                  <c:v>0.51146800000000003</c:v>
                </c:pt>
                <c:pt idx="1884">
                  <c:v>0.76994499999999999</c:v>
                </c:pt>
                <c:pt idx="1885">
                  <c:v>0.54753700000000005</c:v>
                </c:pt>
                <c:pt idx="1886">
                  <c:v>7.0317400000000002E-2</c:v>
                </c:pt>
                <c:pt idx="1887">
                  <c:v>5.85467E-2</c:v>
                </c:pt>
                <c:pt idx="1888">
                  <c:v>0.30384499999999998</c:v>
                </c:pt>
                <c:pt idx="1889">
                  <c:v>0.60408399999999995</c:v>
                </c:pt>
                <c:pt idx="1890">
                  <c:v>0.25753100000000001</c:v>
                </c:pt>
                <c:pt idx="1891">
                  <c:v>0.477379</c:v>
                </c:pt>
                <c:pt idx="1892">
                  <c:v>0.19506699999999999</c:v>
                </c:pt>
                <c:pt idx="1893">
                  <c:v>0.47728799999999999</c:v>
                </c:pt>
                <c:pt idx="1894">
                  <c:v>0.56543399999999999</c:v>
                </c:pt>
                <c:pt idx="1895">
                  <c:v>0.28562300000000002</c:v>
                </c:pt>
                <c:pt idx="1896">
                  <c:v>0.43787799999999999</c:v>
                </c:pt>
                <c:pt idx="1897">
                  <c:v>0.78327999999999998</c:v>
                </c:pt>
                <c:pt idx="1898">
                  <c:v>0.57547599999999999</c:v>
                </c:pt>
                <c:pt idx="1899">
                  <c:v>0.43228</c:v>
                </c:pt>
                <c:pt idx="1900">
                  <c:v>0.44648599999999999</c:v>
                </c:pt>
                <c:pt idx="1901">
                  <c:v>2.28159E-2</c:v>
                </c:pt>
                <c:pt idx="1902">
                  <c:v>0.74956999999999996</c:v>
                </c:pt>
                <c:pt idx="1903">
                  <c:v>3.9596100000000002E-2</c:v>
                </c:pt>
                <c:pt idx="1904">
                  <c:v>0.114217</c:v>
                </c:pt>
                <c:pt idx="1905">
                  <c:v>0.74286399999999997</c:v>
                </c:pt>
                <c:pt idx="1906">
                  <c:v>0.92360900000000001</c:v>
                </c:pt>
                <c:pt idx="1907">
                  <c:v>0.82500799999999996</c:v>
                </c:pt>
                <c:pt idx="1908">
                  <c:v>5.8981699999999998E-2</c:v>
                </c:pt>
                <c:pt idx="1909">
                  <c:v>0.50938899999999998</c:v>
                </c:pt>
                <c:pt idx="1910">
                  <c:v>0.51618200000000003</c:v>
                </c:pt>
                <c:pt idx="1911">
                  <c:v>0.77732199999999996</c:v>
                </c:pt>
                <c:pt idx="1912">
                  <c:v>0.59027700000000005</c:v>
                </c:pt>
                <c:pt idx="1913">
                  <c:v>0.42587000000000003</c:v>
                </c:pt>
                <c:pt idx="1914">
                  <c:v>0.98068100000000002</c:v>
                </c:pt>
                <c:pt idx="1915">
                  <c:v>0.82458799999999999</c:v>
                </c:pt>
                <c:pt idx="1916">
                  <c:v>0.90717800000000004</c:v>
                </c:pt>
                <c:pt idx="1917">
                  <c:v>9.9885399999999999E-2</c:v>
                </c:pt>
                <c:pt idx="1918">
                  <c:v>0.60688200000000003</c:v>
                </c:pt>
                <c:pt idx="1919">
                  <c:v>1.6247500000000002E-2</c:v>
                </c:pt>
                <c:pt idx="1920">
                  <c:v>0.98768999999999996</c:v>
                </c:pt>
                <c:pt idx="1921">
                  <c:v>0.99719000000000002</c:v>
                </c:pt>
                <c:pt idx="1922">
                  <c:v>0.63570599999999999</c:v>
                </c:pt>
                <c:pt idx="1923">
                  <c:v>0.73531599999999997</c:v>
                </c:pt>
                <c:pt idx="1924">
                  <c:v>0.33242500000000003</c:v>
                </c:pt>
                <c:pt idx="1925">
                  <c:v>0.27792699999999998</c:v>
                </c:pt>
                <c:pt idx="1926">
                  <c:v>0.90119300000000002</c:v>
                </c:pt>
                <c:pt idx="1927">
                  <c:v>5.6507399999999999E-2</c:v>
                </c:pt>
                <c:pt idx="1928">
                  <c:v>0.33885300000000002</c:v>
                </c:pt>
                <c:pt idx="1929">
                  <c:v>0.33522600000000002</c:v>
                </c:pt>
                <c:pt idx="1930">
                  <c:v>0.28535199999999999</c:v>
                </c:pt>
                <c:pt idx="1931">
                  <c:v>0.52304499999999998</c:v>
                </c:pt>
                <c:pt idx="1932">
                  <c:v>3.1417500000000001E-2</c:v>
                </c:pt>
                <c:pt idx="1933">
                  <c:v>0.71712799999999999</c:v>
                </c:pt>
                <c:pt idx="1934">
                  <c:v>0.31194699999999997</c:v>
                </c:pt>
                <c:pt idx="1935">
                  <c:v>8.4399799999999997E-2</c:v>
                </c:pt>
                <c:pt idx="1936">
                  <c:v>7.3100500000000002E-3</c:v>
                </c:pt>
                <c:pt idx="1937">
                  <c:v>0.37157699999999999</c:v>
                </c:pt>
                <c:pt idx="1938">
                  <c:v>0.30292599999999997</c:v>
                </c:pt>
                <c:pt idx="1939">
                  <c:v>0.92289100000000002</c:v>
                </c:pt>
                <c:pt idx="1940">
                  <c:v>0.32054300000000002</c:v>
                </c:pt>
                <c:pt idx="1941">
                  <c:v>0.40517999999999998</c:v>
                </c:pt>
                <c:pt idx="1942">
                  <c:v>0.75179399999999996</c:v>
                </c:pt>
                <c:pt idx="1943">
                  <c:v>3.3951700000000001E-2</c:v>
                </c:pt>
                <c:pt idx="1944">
                  <c:v>0.61002500000000004</c:v>
                </c:pt>
                <c:pt idx="1945">
                  <c:v>0.42608699999999999</c:v>
                </c:pt>
                <c:pt idx="1946">
                  <c:v>0.30818299999999998</c:v>
                </c:pt>
                <c:pt idx="1947">
                  <c:v>0.16824900000000001</c:v>
                </c:pt>
                <c:pt idx="1948">
                  <c:v>0.94816199999999995</c:v>
                </c:pt>
                <c:pt idx="1949">
                  <c:v>0.18559300000000001</c:v>
                </c:pt>
                <c:pt idx="1950">
                  <c:v>0.380691</c:v>
                </c:pt>
                <c:pt idx="1951">
                  <c:v>0.25212499999999999</c:v>
                </c:pt>
                <c:pt idx="1952">
                  <c:v>0.76162600000000003</c:v>
                </c:pt>
                <c:pt idx="1953">
                  <c:v>1.0868900000000001E-2</c:v>
                </c:pt>
                <c:pt idx="1954">
                  <c:v>2.66796E-3</c:v>
                </c:pt>
                <c:pt idx="1955">
                  <c:v>0.44442399999999999</c:v>
                </c:pt>
                <c:pt idx="1956">
                  <c:v>0.90365700000000004</c:v>
                </c:pt>
                <c:pt idx="1957">
                  <c:v>0.38845000000000002</c:v>
                </c:pt>
                <c:pt idx="1958">
                  <c:v>0.86543899999999996</c:v>
                </c:pt>
                <c:pt idx="1959">
                  <c:v>0.81006900000000004</c:v>
                </c:pt>
                <c:pt idx="1960">
                  <c:v>0.16586999999999999</c:v>
                </c:pt>
                <c:pt idx="1961">
                  <c:v>0.13361799999999999</c:v>
                </c:pt>
                <c:pt idx="1962">
                  <c:v>0.32711299999999999</c:v>
                </c:pt>
                <c:pt idx="1963">
                  <c:v>0.59172999999999998</c:v>
                </c:pt>
                <c:pt idx="1964">
                  <c:v>0.47258800000000001</c:v>
                </c:pt>
                <c:pt idx="1965">
                  <c:v>0.44285099999999999</c:v>
                </c:pt>
                <c:pt idx="1966">
                  <c:v>0.87088100000000002</c:v>
                </c:pt>
                <c:pt idx="1967">
                  <c:v>0.239951</c:v>
                </c:pt>
                <c:pt idx="1968">
                  <c:v>0.74830200000000002</c:v>
                </c:pt>
                <c:pt idx="1969">
                  <c:v>0.26891399999999999</c:v>
                </c:pt>
                <c:pt idx="1970">
                  <c:v>0.91427499999999995</c:v>
                </c:pt>
                <c:pt idx="1971">
                  <c:v>6.8408499999999997E-2</c:v>
                </c:pt>
                <c:pt idx="1972">
                  <c:v>0.19753999999999999</c:v>
                </c:pt>
                <c:pt idx="1973">
                  <c:v>0.385158</c:v>
                </c:pt>
                <c:pt idx="1974">
                  <c:v>0.86267499999999997</c:v>
                </c:pt>
                <c:pt idx="1975">
                  <c:v>0.188024</c:v>
                </c:pt>
                <c:pt idx="1976">
                  <c:v>0.55187299999999995</c:v>
                </c:pt>
                <c:pt idx="1977">
                  <c:v>0.39553199999999999</c:v>
                </c:pt>
                <c:pt idx="1978">
                  <c:v>0.36136800000000002</c:v>
                </c:pt>
                <c:pt idx="1979">
                  <c:v>0.82595300000000005</c:v>
                </c:pt>
                <c:pt idx="1980">
                  <c:v>0.94771300000000003</c:v>
                </c:pt>
                <c:pt idx="1981">
                  <c:v>0.31647199999999998</c:v>
                </c:pt>
                <c:pt idx="1982">
                  <c:v>0.80509900000000001</c:v>
                </c:pt>
                <c:pt idx="1983">
                  <c:v>0.79822700000000002</c:v>
                </c:pt>
                <c:pt idx="1984">
                  <c:v>0.58602399999999999</c:v>
                </c:pt>
                <c:pt idx="1985">
                  <c:v>0.61550099999999996</c:v>
                </c:pt>
                <c:pt idx="1986">
                  <c:v>0.135488</c:v>
                </c:pt>
                <c:pt idx="1987">
                  <c:v>0.23824999999999999</c:v>
                </c:pt>
                <c:pt idx="1988">
                  <c:v>0.364784</c:v>
                </c:pt>
                <c:pt idx="1989">
                  <c:v>0.59760999999999997</c:v>
                </c:pt>
                <c:pt idx="1990">
                  <c:v>0.492421</c:v>
                </c:pt>
                <c:pt idx="1991">
                  <c:v>0.420157</c:v>
                </c:pt>
                <c:pt idx="1992">
                  <c:v>0.217414</c:v>
                </c:pt>
                <c:pt idx="1993">
                  <c:v>0.80921799999999999</c:v>
                </c:pt>
                <c:pt idx="1994">
                  <c:v>0.62525799999999998</c:v>
                </c:pt>
                <c:pt idx="1995">
                  <c:v>0.99722</c:v>
                </c:pt>
                <c:pt idx="1996">
                  <c:v>0.652084</c:v>
                </c:pt>
                <c:pt idx="1997">
                  <c:v>0.76843899999999998</c:v>
                </c:pt>
                <c:pt idx="1998">
                  <c:v>0.234321</c:v>
                </c:pt>
                <c:pt idx="1999">
                  <c:v>0.52835200000000004</c:v>
                </c:pt>
                <c:pt idx="2000">
                  <c:v>0.41071299999999999</c:v>
                </c:pt>
                <c:pt idx="2001">
                  <c:v>5.3001899999999998E-2</c:v>
                </c:pt>
                <c:pt idx="2002">
                  <c:v>0.67900099999999997</c:v>
                </c:pt>
                <c:pt idx="2003">
                  <c:v>0.60789199999999999</c:v>
                </c:pt>
                <c:pt idx="2004">
                  <c:v>0.95539399999999997</c:v>
                </c:pt>
                <c:pt idx="2005">
                  <c:v>0.23536699999999999</c:v>
                </c:pt>
                <c:pt idx="2006">
                  <c:v>0.82030099999999995</c:v>
                </c:pt>
                <c:pt idx="2007">
                  <c:v>0.83502600000000005</c:v>
                </c:pt>
                <c:pt idx="2008">
                  <c:v>0.50594499999999998</c:v>
                </c:pt>
                <c:pt idx="2009">
                  <c:v>0.77949100000000004</c:v>
                </c:pt>
                <c:pt idx="2010">
                  <c:v>0.41877500000000001</c:v>
                </c:pt>
                <c:pt idx="2011">
                  <c:v>0.98193900000000001</c:v>
                </c:pt>
                <c:pt idx="2012">
                  <c:v>0.351906</c:v>
                </c:pt>
                <c:pt idx="2013">
                  <c:v>0.465499</c:v>
                </c:pt>
                <c:pt idx="2014">
                  <c:v>0.91264500000000004</c:v>
                </c:pt>
                <c:pt idx="2015">
                  <c:v>0.30791800000000003</c:v>
                </c:pt>
                <c:pt idx="2016">
                  <c:v>0.30903000000000003</c:v>
                </c:pt>
                <c:pt idx="2017">
                  <c:v>0.61233400000000004</c:v>
                </c:pt>
                <c:pt idx="2018">
                  <c:v>0.58481099999999997</c:v>
                </c:pt>
                <c:pt idx="2019">
                  <c:v>0.31229600000000002</c:v>
                </c:pt>
                <c:pt idx="2020">
                  <c:v>0.82280399999999998</c:v>
                </c:pt>
                <c:pt idx="2021">
                  <c:v>0.61171900000000001</c:v>
                </c:pt>
                <c:pt idx="2022">
                  <c:v>0.62904499999999997</c:v>
                </c:pt>
                <c:pt idx="2023">
                  <c:v>0.18199000000000001</c:v>
                </c:pt>
                <c:pt idx="2024">
                  <c:v>0.91217599999999999</c:v>
                </c:pt>
                <c:pt idx="2025">
                  <c:v>0.14150699999999999</c:v>
                </c:pt>
                <c:pt idx="2026">
                  <c:v>0.14812800000000001</c:v>
                </c:pt>
                <c:pt idx="2027">
                  <c:v>0.98826700000000001</c:v>
                </c:pt>
                <c:pt idx="2028">
                  <c:v>7.7262899999999995E-2</c:v>
                </c:pt>
                <c:pt idx="2029">
                  <c:v>0.68508899999999995</c:v>
                </c:pt>
                <c:pt idx="2030">
                  <c:v>0.98996799999999996</c:v>
                </c:pt>
                <c:pt idx="2031">
                  <c:v>0.51027800000000001</c:v>
                </c:pt>
                <c:pt idx="2032">
                  <c:v>0.55373000000000006</c:v>
                </c:pt>
                <c:pt idx="2033">
                  <c:v>0.68015199999999998</c:v>
                </c:pt>
                <c:pt idx="2034">
                  <c:v>0.87562700000000004</c:v>
                </c:pt>
                <c:pt idx="2035">
                  <c:v>0.14594699999999999</c:v>
                </c:pt>
                <c:pt idx="2036">
                  <c:v>0.266177</c:v>
                </c:pt>
                <c:pt idx="2037">
                  <c:v>0.74926099999999995</c:v>
                </c:pt>
                <c:pt idx="2038">
                  <c:v>0.26821600000000001</c:v>
                </c:pt>
                <c:pt idx="2039">
                  <c:v>9.1301000000000004E-3</c:v>
                </c:pt>
                <c:pt idx="2040">
                  <c:v>0.86391099999999998</c:v>
                </c:pt>
                <c:pt idx="2041">
                  <c:v>7.9459000000000002E-2</c:v>
                </c:pt>
                <c:pt idx="2042">
                  <c:v>0.63602000000000003</c:v>
                </c:pt>
                <c:pt idx="2043">
                  <c:v>0.74636999999999998</c:v>
                </c:pt>
                <c:pt idx="2044">
                  <c:v>0.65759900000000004</c:v>
                </c:pt>
                <c:pt idx="2045">
                  <c:v>0.69781000000000004</c:v>
                </c:pt>
                <c:pt idx="2046">
                  <c:v>0.35480899999999999</c:v>
                </c:pt>
                <c:pt idx="2047">
                  <c:v>0.72568699999999997</c:v>
                </c:pt>
                <c:pt idx="2048">
                  <c:v>0.71821699999999999</c:v>
                </c:pt>
                <c:pt idx="2049">
                  <c:v>0.13611799999999999</c:v>
                </c:pt>
                <c:pt idx="2050">
                  <c:v>0.95938199999999996</c:v>
                </c:pt>
                <c:pt idx="2051">
                  <c:v>0.62858800000000004</c:v>
                </c:pt>
                <c:pt idx="2052">
                  <c:v>0.98028800000000005</c:v>
                </c:pt>
                <c:pt idx="2053">
                  <c:v>0.77467699999999995</c:v>
                </c:pt>
                <c:pt idx="2054">
                  <c:v>0.92964899999999995</c:v>
                </c:pt>
                <c:pt idx="2055">
                  <c:v>0.219696</c:v>
                </c:pt>
                <c:pt idx="2056">
                  <c:v>0.68404500000000001</c:v>
                </c:pt>
                <c:pt idx="2057">
                  <c:v>6.9106100000000004E-2</c:v>
                </c:pt>
                <c:pt idx="2058">
                  <c:v>0.393208</c:v>
                </c:pt>
                <c:pt idx="2059">
                  <c:v>0.125167</c:v>
                </c:pt>
                <c:pt idx="2060">
                  <c:v>0.59125399999999995</c:v>
                </c:pt>
                <c:pt idx="2061">
                  <c:v>0.72748500000000005</c:v>
                </c:pt>
                <c:pt idx="2062">
                  <c:v>0.34745999999999999</c:v>
                </c:pt>
                <c:pt idx="2063">
                  <c:v>0.53506399999999998</c:v>
                </c:pt>
                <c:pt idx="2064">
                  <c:v>0.98730899999999999</c:v>
                </c:pt>
                <c:pt idx="2065">
                  <c:v>0.32422099999999998</c:v>
                </c:pt>
                <c:pt idx="2066">
                  <c:v>4.27079E-2</c:v>
                </c:pt>
                <c:pt idx="2067">
                  <c:v>0.387687</c:v>
                </c:pt>
                <c:pt idx="2068">
                  <c:v>0.386712</c:v>
                </c:pt>
                <c:pt idx="2069">
                  <c:v>0.408138</c:v>
                </c:pt>
                <c:pt idx="2070">
                  <c:v>5.3694700000000003E-3</c:v>
                </c:pt>
                <c:pt idx="2071">
                  <c:v>0.31797399999999998</c:v>
                </c:pt>
                <c:pt idx="2072">
                  <c:v>0.73355499999999996</c:v>
                </c:pt>
                <c:pt idx="2073">
                  <c:v>0.43704100000000001</c:v>
                </c:pt>
                <c:pt idx="2074">
                  <c:v>4.4297499999999997E-2</c:v>
                </c:pt>
                <c:pt idx="2075">
                  <c:v>0.76922299999999999</c:v>
                </c:pt>
                <c:pt idx="2076">
                  <c:v>0.32753199999999999</c:v>
                </c:pt>
                <c:pt idx="2077">
                  <c:v>0.99551299999999998</c:v>
                </c:pt>
                <c:pt idx="2078">
                  <c:v>0.85877999999999999</c:v>
                </c:pt>
                <c:pt idx="2079">
                  <c:v>7.0059399999999994E-2</c:v>
                </c:pt>
                <c:pt idx="2080">
                  <c:v>2.2194800000000001E-2</c:v>
                </c:pt>
                <c:pt idx="2081">
                  <c:v>0.52423399999999998</c:v>
                </c:pt>
                <c:pt idx="2082">
                  <c:v>0.722464</c:v>
                </c:pt>
                <c:pt idx="2083">
                  <c:v>0.76850099999999999</c:v>
                </c:pt>
                <c:pt idx="2084">
                  <c:v>0.55571000000000004</c:v>
                </c:pt>
                <c:pt idx="2085">
                  <c:v>0.86741400000000002</c:v>
                </c:pt>
                <c:pt idx="2086">
                  <c:v>0.51163400000000003</c:v>
                </c:pt>
                <c:pt idx="2087">
                  <c:v>0.97303600000000001</c:v>
                </c:pt>
                <c:pt idx="2088">
                  <c:v>0.86955700000000002</c:v>
                </c:pt>
                <c:pt idx="2089">
                  <c:v>0.86845499999999998</c:v>
                </c:pt>
                <c:pt idx="2090">
                  <c:v>0.20333000000000001</c:v>
                </c:pt>
                <c:pt idx="2091">
                  <c:v>3.50344E-2</c:v>
                </c:pt>
                <c:pt idx="2092">
                  <c:v>0.17569699999999999</c:v>
                </c:pt>
                <c:pt idx="2093">
                  <c:v>0.544817</c:v>
                </c:pt>
                <c:pt idx="2094">
                  <c:v>0.74146699999999999</c:v>
                </c:pt>
                <c:pt idx="2095">
                  <c:v>0.29414200000000001</c:v>
                </c:pt>
                <c:pt idx="2096">
                  <c:v>0.285661</c:v>
                </c:pt>
                <c:pt idx="2097">
                  <c:v>0.227773</c:v>
                </c:pt>
                <c:pt idx="2098">
                  <c:v>0.77842800000000001</c:v>
                </c:pt>
                <c:pt idx="2099">
                  <c:v>0.50361900000000004</c:v>
                </c:pt>
                <c:pt idx="2100">
                  <c:v>0.165687</c:v>
                </c:pt>
                <c:pt idx="2101">
                  <c:v>1.3649E-2</c:v>
                </c:pt>
                <c:pt idx="2102">
                  <c:v>0.33421000000000001</c:v>
                </c:pt>
                <c:pt idx="2103">
                  <c:v>0.59628700000000001</c:v>
                </c:pt>
                <c:pt idx="2104">
                  <c:v>0.57147099999999995</c:v>
                </c:pt>
                <c:pt idx="2105">
                  <c:v>0.268515</c:v>
                </c:pt>
                <c:pt idx="2106">
                  <c:v>0.20718200000000001</c:v>
                </c:pt>
                <c:pt idx="2107">
                  <c:v>0.79039400000000004</c:v>
                </c:pt>
                <c:pt idx="2108">
                  <c:v>0.91400999999999999</c:v>
                </c:pt>
                <c:pt idx="2109">
                  <c:v>0.1225</c:v>
                </c:pt>
                <c:pt idx="2110">
                  <c:v>0.21188599999999999</c:v>
                </c:pt>
                <c:pt idx="2111">
                  <c:v>0.29727500000000001</c:v>
                </c:pt>
                <c:pt idx="2112">
                  <c:v>9.6758999999999998E-2</c:v>
                </c:pt>
                <c:pt idx="2113">
                  <c:v>0.918547</c:v>
                </c:pt>
                <c:pt idx="2114">
                  <c:v>0.83728800000000003</c:v>
                </c:pt>
                <c:pt idx="2115">
                  <c:v>0.70467000000000002</c:v>
                </c:pt>
                <c:pt idx="2116">
                  <c:v>0.42145100000000002</c:v>
                </c:pt>
                <c:pt idx="2117">
                  <c:v>0.237037</c:v>
                </c:pt>
                <c:pt idx="2118">
                  <c:v>0.14519199999999999</c:v>
                </c:pt>
                <c:pt idx="2119">
                  <c:v>0.30503599999999997</c:v>
                </c:pt>
                <c:pt idx="2120">
                  <c:v>0.189806</c:v>
                </c:pt>
                <c:pt idx="2121">
                  <c:v>0.92856099999999997</c:v>
                </c:pt>
                <c:pt idx="2122">
                  <c:v>0.35630699999999998</c:v>
                </c:pt>
                <c:pt idx="2123">
                  <c:v>0.50945600000000002</c:v>
                </c:pt>
                <c:pt idx="2124">
                  <c:v>1.0870400000000001E-3</c:v>
                </c:pt>
                <c:pt idx="2125">
                  <c:v>0.82136299999999995</c:v>
                </c:pt>
                <c:pt idx="2126">
                  <c:v>0.31589200000000001</c:v>
                </c:pt>
                <c:pt idx="2127">
                  <c:v>0.527034</c:v>
                </c:pt>
                <c:pt idx="2128">
                  <c:v>0.57748500000000003</c:v>
                </c:pt>
                <c:pt idx="2129">
                  <c:v>0.67993800000000004</c:v>
                </c:pt>
                <c:pt idx="2130">
                  <c:v>0.82474599999999998</c:v>
                </c:pt>
                <c:pt idx="2131">
                  <c:v>0.38900200000000001</c:v>
                </c:pt>
                <c:pt idx="2132">
                  <c:v>7.9425200000000001E-2</c:v>
                </c:pt>
                <c:pt idx="2133">
                  <c:v>0.44428499999999999</c:v>
                </c:pt>
                <c:pt idx="2134">
                  <c:v>0.24321699999999999</c:v>
                </c:pt>
                <c:pt idx="2135">
                  <c:v>0.96847799999999995</c:v>
                </c:pt>
                <c:pt idx="2136">
                  <c:v>1.1318400000000001E-3</c:v>
                </c:pt>
                <c:pt idx="2137">
                  <c:v>0.207015</c:v>
                </c:pt>
                <c:pt idx="2138">
                  <c:v>0.58780900000000003</c:v>
                </c:pt>
                <c:pt idx="2139">
                  <c:v>8.6394399999999996E-2</c:v>
                </c:pt>
                <c:pt idx="2140">
                  <c:v>0.74402400000000002</c:v>
                </c:pt>
                <c:pt idx="2141">
                  <c:v>0.84936199999999995</c:v>
                </c:pt>
                <c:pt idx="2142">
                  <c:v>0.69609200000000004</c:v>
                </c:pt>
                <c:pt idx="2143">
                  <c:v>0.106867</c:v>
                </c:pt>
                <c:pt idx="2144">
                  <c:v>0.79053399999999996</c:v>
                </c:pt>
                <c:pt idx="2145">
                  <c:v>0.76980700000000002</c:v>
                </c:pt>
                <c:pt idx="2146">
                  <c:v>0.103612</c:v>
                </c:pt>
                <c:pt idx="2147">
                  <c:v>0.68638399999999999</c:v>
                </c:pt>
                <c:pt idx="2148">
                  <c:v>0.64871500000000004</c:v>
                </c:pt>
                <c:pt idx="2149">
                  <c:v>0.56396599999999997</c:v>
                </c:pt>
                <c:pt idx="2150">
                  <c:v>0.15931699999999999</c:v>
                </c:pt>
                <c:pt idx="2151">
                  <c:v>3.4573100000000002E-2</c:v>
                </c:pt>
                <c:pt idx="2152">
                  <c:v>0.94493499999999997</c:v>
                </c:pt>
                <c:pt idx="2153">
                  <c:v>0.14491599999999999</c:v>
                </c:pt>
                <c:pt idx="2154">
                  <c:v>0.38408199999999998</c:v>
                </c:pt>
                <c:pt idx="2155">
                  <c:v>0.87765099999999996</c:v>
                </c:pt>
                <c:pt idx="2156">
                  <c:v>5.3842999999999999E-3</c:v>
                </c:pt>
                <c:pt idx="2157">
                  <c:v>0.30835800000000002</c:v>
                </c:pt>
                <c:pt idx="2158">
                  <c:v>0.70197399999999999</c:v>
                </c:pt>
                <c:pt idx="2159">
                  <c:v>0.93820499999999996</c:v>
                </c:pt>
                <c:pt idx="2160">
                  <c:v>5.7059600000000002E-2</c:v>
                </c:pt>
                <c:pt idx="2161">
                  <c:v>0.70808400000000005</c:v>
                </c:pt>
                <c:pt idx="2162">
                  <c:v>0.49684699999999998</c:v>
                </c:pt>
                <c:pt idx="2163">
                  <c:v>0.111874</c:v>
                </c:pt>
                <c:pt idx="2164">
                  <c:v>0.88098299999999996</c:v>
                </c:pt>
                <c:pt idx="2165">
                  <c:v>0.23641799999999999</c:v>
                </c:pt>
                <c:pt idx="2166">
                  <c:v>0.27807500000000002</c:v>
                </c:pt>
                <c:pt idx="2167">
                  <c:v>0.98085800000000001</c:v>
                </c:pt>
                <c:pt idx="2168">
                  <c:v>0.29065299999999999</c:v>
                </c:pt>
                <c:pt idx="2169">
                  <c:v>0.195546</c:v>
                </c:pt>
                <c:pt idx="2170">
                  <c:v>0.318936</c:v>
                </c:pt>
                <c:pt idx="2171">
                  <c:v>0.78937199999999996</c:v>
                </c:pt>
                <c:pt idx="2172">
                  <c:v>0.72960100000000006</c:v>
                </c:pt>
                <c:pt idx="2173">
                  <c:v>0.91427800000000004</c:v>
                </c:pt>
                <c:pt idx="2174">
                  <c:v>0.30945899999999998</c:v>
                </c:pt>
                <c:pt idx="2175">
                  <c:v>0.75785100000000005</c:v>
                </c:pt>
                <c:pt idx="2176">
                  <c:v>4.9104099999999998E-2</c:v>
                </c:pt>
                <c:pt idx="2177">
                  <c:v>0.72841199999999995</c:v>
                </c:pt>
                <c:pt idx="2178">
                  <c:v>0.48952099999999998</c:v>
                </c:pt>
                <c:pt idx="2179">
                  <c:v>0.16909399999999999</c:v>
                </c:pt>
                <c:pt idx="2180">
                  <c:v>0.51651999999999998</c:v>
                </c:pt>
                <c:pt idx="2181">
                  <c:v>0.100936</c:v>
                </c:pt>
                <c:pt idx="2182">
                  <c:v>0.92446700000000004</c:v>
                </c:pt>
                <c:pt idx="2183">
                  <c:v>0.68194600000000005</c:v>
                </c:pt>
                <c:pt idx="2184">
                  <c:v>0.37357200000000002</c:v>
                </c:pt>
                <c:pt idx="2185">
                  <c:v>0.80951200000000001</c:v>
                </c:pt>
                <c:pt idx="2186">
                  <c:v>9.2471899999999996E-2</c:v>
                </c:pt>
                <c:pt idx="2187">
                  <c:v>0.501085</c:v>
                </c:pt>
                <c:pt idx="2188">
                  <c:v>0.65840200000000004</c:v>
                </c:pt>
                <c:pt idx="2189">
                  <c:v>0.97776200000000002</c:v>
                </c:pt>
                <c:pt idx="2190">
                  <c:v>0.76194600000000001</c:v>
                </c:pt>
                <c:pt idx="2191">
                  <c:v>0.79664699999999999</c:v>
                </c:pt>
                <c:pt idx="2192">
                  <c:v>0.61949699999999996</c:v>
                </c:pt>
                <c:pt idx="2193">
                  <c:v>0.55626600000000004</c:v>
                </c:pt>
                <c:pt idx="2194">
                  <c:v>0.21368999999999999</c:v>
                </c:pt>
                <c:pt idx="2195">
                  <c:v>0.951152</c:v>
                </c:pt>
                <c:pt idx="2196">
                  <c:v>0.38284000000000001</c:v>
                </c:pt>
                <c:pt idx="2197">
                  <c:v>0.74690400000000001</c:v>
                </c:pt>
                <c:pt idx="2198">
                  <c:v>0.53446300000000002</c:v>
                </c:pt>
                <c:pt idx="2199">
                  <c:v>0.55104900000000001</c:v>
                </c:pt>
                <c:pt idx="2200">
                  <c:v>0.78500099999999995</c:v>
                </c:pt>
                <c:pt idx="2201">
                  <c:v>0.97400500000000001</c:v>
                </c:pt>
                <c:pt idx="2202">
                  <c:v>2.82572E-2</c:v>
                </c:pt>
                <c:pt idx="2203">
                  <c:v>6.0237600000000002E-2</c:v>
                </c:pt>
                <c:pt idx="2204">
                  <c:v>0.62303600000000003</c:v>
                </c:pt>
                <c:pt idx="2205">
                  <c:v>0.80664999999999998</c:v>
                </c:pt>
                <c:pt idx="2206">
                  <c:v>0.98632200000000003</c:v>
                </c:pt>
                <c:pt idx="2207">
                  <c:v>0.49619799999999997</c:v>
                </c:pt>
                <c:pt idx="2208">
                  <c:v>0.92352599999999996</c:v>
                </c:pt>
                <c:pt idx="2209">
                  <c:v>0.75061999999999995</c:v>
                </c:pt>
                <c:pt idx="2210">
                  <c:v>4.9220899999999998E-2</c:v>
                </c:pt>
                <c:pt idx="2211">
                  <c:v>0.35987200000000003</c:v>
                </c:pt>
                <c:pt idx="2212">
                  <c:v>0.788026</c:v>
                </c:pt>
                <c:pt idx="2213">
                  <c:v>0.108928</c:v>
                </c:pt>
                <c:pt idx="2214">
                  <c:v>0.59340199999999999</c:v>
                </c:pt>
                <c:pt idx="2215">
                  <c:v>1.6711899999999998E-2</c:v>
                </c:pt>
                <c:pt idx="2216">
                  <c:v>0.41259699999999999</c:v>
                </c:pt>
                <c:pt idx="2217">
                  <c:v>0.84087699999999999</c:v>
                </c:pt>
                <c:pt idx="2218">
                  <c:v>0.64240799999999998</c:v>
                </c:pt>
                <c:pt idx="2219">
                  <c:v>0.94749799999999995</c:v>
                </c:pt>
                <c:pt idx="2220">
                  <c:v>0.70735300000000001</c:v>
                </c:pt>
                <c:pt idx="2221">
                  <c:v>7.3269399999999998E-2</c:v>
                </c:pt>
                <c:pt idx="2222">
                  <c:v>0.230624</c:v>
                </c:pt>
                <c:pt idx="2223">
                  <c:v>0.92380499999999999</c:v>
                </c:pt>
                <c:pt idx="2224">
                  <c:v>0.83580399999999999</c:v>
                </c:pt>
                <c:pt idx="2225">
                  <c:v>0.82488499999999998</c:v>
                </c:pt>
                <c:pt idx="2226">
                  <c:v>0.66140200000000005</c:v>
                </c:pt>
                <c:pt idx="2227">
                  <c:v>0.4546</c:v>
                </c:pt>
                <c:pt idx="2228">
                  <c:v>0.29527500000000001</c:v>
                </c:pt>
                <c:pt idx="2229">
                  <c:v>0.67444000000000004</c:v>
                </c:pt>
                <c:pt idx="2230">
                  <c:v>0.75896300000000005</c:v>
                </c:pt>
                <c:pt idx="2231">
                  <c:v>0.99929599999999996</c:v>
                </c:pt>
                <c:pt idx="2232">
                  <c:v>0.24068500000000001</c:v>
                </c:pt>
                <c:pt idx="2233">
                  <c:v>0.71896499999999997</c:v>
                </c:pt>
                <c:pt idx="2234">
                  <c:v>0.47655199999999998</c:v>
                </c:pt>
                <c:pt idx="2235">
                  <c:v>0.23064499999999999</c:v>
                </c:pt>
                <c:pt idx="2236">
                  <c:v>0.91858600000000001</c:v>
                </c:pt>
                <c:pt idx="2237">
                  <c:v>0.47979100000000002</c:v>
                </c:pt>
                <c:pt idx="2238">
                  <c:v>8.4856100000000004E-2</c:v>
                </c:pt>
                <c:pt idx="2239">
                  <c:v>0.22743099999999999</c:v>
                </c:pt>
                <c:pt idx="2240">
                  <c:v>8.62676E-2</c:v>
                </c:pt>
                <c:pt idx="2241">
                  <c:v>0.54593700000000001</c:v>
                </c:pt>
                <c:pt idx="2242">
                  <c:v>0.97779099999999997</c:v>
                </c:pt>
                <c:pt idx="2243">
                  <c:v>0.52654299999999998</c:v>
                </c:pt>
                <c:pt idx="2244">
                  <c:v>0.25239499999999998</c:v>
                </c:pt>
                <c:pt idx="2245">
                  <c:v>0.98191300000000004</c:v>
                </c:pt>
                <c:pt idx="2246">
                  <c:v>0.24404500000000001</c:v>
                </c:pt>
                <c:pt idx="2247">
                  <c:v>0.27837699999999999</c:v>
                </c:pt>
                <c:pt idx="2248">
                  <c:v>0.152531</c:v>
                </c:pt>
                <c:pt idx="2249">
                  <c:v>2.12848E-2</c:v>
                </c:pt>
                <c:pt idx="2250">
                  <c:v>0.59664200000000001</c:v>
                </c:pt>
                <c:pt idx="2251">
                  <c:v>3.7546499999999997E-2</c:v>
                </c:pt>
                <c:pt idx="2252">
                  <c:v>0.81072200000000005</c:v>
                </c:pt>
                <c:pt idx="2253">
                  <c:v>0.87263800000000002</c:v>
                </c:pt>
                <c:pt idx="2254">
                  <c:v>0.59774099999999997</c:v>
                </c:pt>
                <c:pt idx="2255">
                  <c:v>6.2794600000000006E-2</c:v>
                </c:pt>
                <c:pt idx="2256">
                  <c:v>0.33516600000000002</c:v>
                </c:pt>
                <c:pt idx="2257">
                  <c:v>0.33513700000000002</c:v>
                </c:pt>
                <c:pt idx="2258">
                  <c:v>0.46761999999999998</c:v>
                </c:pt>
                <c:pt idx="2259">
                  <c:v>0.86770400000000003</c:v>
                </c:pt>
                <c:pt idx="2260">
                  <c:v>5.7612499999999997E-2</c:v>
                </c:pt>
                <c:pt idx="2261">
                  <c:v>0.47281899999999999</c:v>
                </c:pt>
                <c:pt idx="2262">
                  <c:v>0.177063</c:v>
                </c:pt>
                <c:pt idx="2263">
                  <c:v>0.53784600000000005</c:v>
                </c:pt>
                <c:pt idx="2264">
                  <c:v>0.79790799999999995</c:v>
                </c:pt>
                <c:pt idx="2265">
                  <c:v>0.29666100000000001</c:v>
                </c:pt>
                <c:pt idx="2266">
                  <c:v>0.90081299999999997</c:v>
                </c:pt>
                <c:pt idx="2267">
                  <c:v>0.52444800000000003</c:v>
                </c:pt>
                <c:pt idx="2268">
                  <c:v>0.65574699999999997</c:v>
                </c:pt>
                <c:pt idx="2269">
                  <c:v>0.50773299999999999</c:v>
                </c:pt>
                <c:pt idx="2270">
                  <c:v>5.8939499999999999E-2</c:v>
                </c:pt>
                <c:pt idx="2271">
                  <c:v>0.37073400000000001</c:v>
                </c:pt>
                <c:pt idx="2272">
                  <c:v>0.97706000000000004</c:v>
                </c:pt>
                <c:pt idx="2273">
                  <c:v>0.13680500000000001</c:v>
                </c:pt>
                <c:pt idx="2274">
                  <c:v>0.76189700000000005</c:v>
                </c:pt>
                <c:pt idx="2275">
                  <c:v>0.90188599999999997</c:v>
                </c:pt>
                <c:pt idx="2276">
                  <c:v>0.148395</c:v>
                </c:pt>
                <c:pt idx="2277">
                  <c:v>0.51140699999999994</c:v>
                </c:pt>
                <c:pt idx="2278">
                  <c:v>0.183363</c:v>
                </c:pt>
                <c:pt idx="2279">
                  <c:v>0.40419100000000002</c:v>
                </c:pt>
                <c:pt idx="2280">
                  <c:v>0.257936</c:v>
                </c:pt>
                <c:pt idx="2281">
                  <c:v>0.41138799999999998</c:v>
                </c:pt>
                <c:pt idx="2282">
                  <c:v>0.45752100000000001</c:v>
                </c:pt>
                <c:pt idx="2283">
                  <c:v>0.34793800000000003</c:v>
                </c:pt>
                <c:pt idx="2284">
                  <c:v>0.79746099999999998</c:v>
                </c:pt>
                <c:pt idx="2285">
                  <c:v>3.6538500000000002E-2</c:v>
                </c:pt>
                <c:pt idx="2286">
                  <c:v>0.85834500000000002</c:v>
                </c:pt>
                <c:pt idx="2287">
                  <c:v>0.96653699999999998</c:v>
                </c:pt>
                <c:pt idx="2288">
                  <c:v>0.28147100000000003</c:v>
                </c:pt>
                <c:pt idx="2289">
                  <c:v>0.81690600000000002</c:v>
                </c:pt>
                <c:pt idx="2290">
                  <c:v>0.38362299999999999</c:v>
                </c:pt>
                <c:pt idx="2291">
                  <c:v>0.631467</c:v>
                </c:pt>
                <c:pt idx="2292">
                  <c:v>0.90570099999999998</c:v>
                </c:pt>
                <c:pt idx="2293">
                  <c:v>0.285246</c:v>
                </c:pt>
                <c:pt idx="2294">
                  <c:v>0.36171500000000001</c:v>
                </c:pt>
                <c:pt idx="2295">
                  <c:v>0.93881599999999998</c:v>
                </c:pt>
                <c:pt idx="2296">
                  <c:v>0.13478200000000001</c:v>
                </c:pt>
                <c:pt idx="2297">
                  <c:v>0.60136199999999995</c:v>
                </c:pt>
                <c:pt idx="2298">
                  <c:v>0.69923599999999997</c:v>
                </c:pt>
                <c:pt idx="2299">
                  <c:v>0.19830700000000001</c:v>
                </c:pt>
                <c:pt idx="2300">
                  <c:v>0.109071</c:v>
                </c:pt>
                <c:pt idx="2301">
                  <c:v>0.33471299999999998</c:v>
                </c:pt>
                <c:pt idx="2302">
                  <c:v>0.94334300000000004</c:v>
                </c:pt>
                <c:pt idx="2303">
                  <c:v>9.9489400000000006E-2</c:v>
                </c:pt>
                <c:pt idx="2304">
                  <c:v>0.43553999999999998</c:v>
                </c:pt>
                <c:pt idx="2305">
                  <c:v>0.833847</c:v>
                </c:pt>
                <c:pt idx="2306">
                  <c:v>0.21223400000000001</c:v>
                </c:pt>
                <c:pt idx="2307">
                  <c:v>0.190914</c:v>
                </c:pt>
                <c:pt idx="2308">
                  <c:v>0.44766899999999998</c:v>
                </c:pt>
                <c:pt idx="2309">
                  <c:v>0.92012300000000002</c:v>
                </c:pt>
                <c:pt idx="2310">
                  <c:v>0.78381299999999998</c:v>
                </c:pt>
                <c:pt idx="2311">
                  <c:v>0.60035700000000003</c:v>
                </c:pt>
                <c:pt idx="2312">
                  <c:v>0.476858</c:v>
                </c:pt>
                <c:pt idx="2313">
                  <c:v>0.54123399999999999</c:v>
                </c:pt>
                <c:pt idx="2314">
                  <c:v>0.124294</c:v>
                </c:pt>
                <c:pt idx="2315">
                  <c:v>0.888934</c:v>
                </c:pt>
                <c:pt idx="2316">
                  <c:v>0.78066999999999998</c:v>
                </c:pt>
                <c:pt idx="2317">
                  <c:v>0.79099699999999995</c:v>
                </c:pt>
                <c:pt idx="2318">
                  <c:v>0.837696</c:v>
                </c:pt>
                <c:pt idx="2319">
                  <c:v>0.158357</c:v>
                </c:pt>
                <c:pt idx="2320">
                  <c:v>0.49131200000000003</c:v>
                </c:pt>
                <c:pt idx="2321">
                  <c:v>4.4390800000000001E-2</c:v>
                </c:pt>
                <c:pt idx="2322">
                  <c:v>0.76283699999999999</c:v>
                </c:pt>
                <c:pt idx="2323">
                  <c:v>0.32006499999999999</c:v>
                </c:pt>
                <c:pt idx="2324">
                  <c:v>0.103066</c:v>
                </c:pt>
                <c:pt idx="2325">
                  <c:v>0.76642900000000003</c:v>
                </c:pt>
                <c:pt idx="2326">
                  <c:v>0.83065199999999995</c:v>
                </c:pt>
                <c:pt idx="2327">
                  <c:v>0.22257299999999999</c:v>
                </c:pt>
                <c:pt idx="2328">
                  <c:v>8.3781599999999998E-2</c:v>
                </c:pt>
                <c:pt idx="2329">
                  <c:v>0.93571400000000005</c:v>
                </c:pt>
                <c:pt idx="2330">
                  <c:v>0.689388</c:v>
                </c:pt>
                <c:pt idx="2331">
                  <c:v>0.34682099999999999</c:v>
                </c:pt>
                <c:pt idx="2332">
                  <c:v>0.29168699999999997</c:v>
                </c:pt>
                <c:pt idx="2333">
                  <c:v>0.75065300000000001</c:v>
                </c:pt>
                <c:pt idx="2334">
                  <c:v>1.0320299999999999E-2</c:v>
                </c:pt>
                <c:pt idx="2335">
                  <c:v>0.66189900000000002</c:v>
                </c:pt>
                <c:pt idx="2336">
                  <c:v>0.25548100000000001</c:v>
                </c:pt>
                <c:pt idx="2337">
                  <c:v>0.33651900000000001</c:v>
                </c:pt>
                <c:pt idx="2338">
                  <c:v>0.39424900000000002</c:v>
                </c:pt>
                <c:pt idx="2339">
                  <c:v>0.76719899999999996</c:v>
                </c:pt>
                <c:pt idx="2340">
                  <c:v>0.54373000000000005</c:v>
                </c:pt>
                <c:pt idx="2341">
                  <c:v>0.32924799999999999</c:v>
                </c:pt>
                <c:pt idx="2342">
                  <c:v>0.81816800000000001</c:v>
                </c:pt>
                <c:pt idx="2343">
                  <c:v>0.33348100000000003</c:v>
                </c:pt>
                <c:pt idx="2344">
                  <c:v>0.64255499999999999</c:v>
                </c:pt>
                <c:pt idx="2345">
                  <c:v>0.91125599999999995</c:v>
                </c:pt>
                <c:pt idx="2346">
                  <c:v>0.127364</c:v>
                </c:pt>
                <c:pt idx="2347">
                  <c:v>7.1610999999999994E-2</c:v>
                </c:pt>
                <c:pt idx="2348">
                  <c:v>0.115287</c:v>
                </c:pt>
                <c:pt idx="2349">
                  <c:v>0.216919</c:v>
                </c:pt>
                <c:pt idx="2350">
                  <c:v>0.62816799999999995</c:v>
                </c:pt>
                <c:pt idx="2351">
                  <c:v>0.92873899999999998</c:v>
                </c:pt>
                <c:pt idx="2352">
                  <c:v>0.14557200000000001</c:v>
                </c:pt>
                <c:pt idx="2353">
                  <c:v>0.30493500000000001</c:v>
                </c:pt>
                <c:pt idx="2354">
                  <c:v>0.41347099999999998</c:v>
                </c:pt>
                <c:pt idx="2355">
                  <c:v>0.71779099999999996</c:v>
                </c:pt>
                <c:pt idx="2356">
                  <c:v>0.51702499999999996</c:v>
                </c:pt>
                <c:pt idx="2357">
                  <c:v>0.63678299999999999</c:v>
                </c:pt>
                <c:pt idx="2358">
                  <c:v>0.84392</c:v>
                </c:pt>
                <c:pt idx="2359">
                  <c:v>0.18387999999999999</c:v>
                </c:pt>
                <c:pt idx="2360">
                  <c:v>0.69024799999999997</c:v>
                </c:pt>
                <c:pt idx="2361">
                  <c:v>0.49185899999999999</c:v>
                </c:pt>
                <c:pt idx="2362">
                  <c:v>0.27376699999999998</c:v>
                </c:pt>
                <c:pt idx="2363">
                  <c:v>0.91297200000000001</c:v>
                </c:pt>
                <c:pt idx="2364">
                  <c:v>0.90529599999999999</c:v>
                </c:pt>
                <c:pt idx="2365">
                  <c:v>9.7013000000000002E-2</c:v>
                </c:pt>
                <c:pt idx="2366">
                  <c:v>0.33091900000000002</c:v>
                </c:pt>
                <c:pt idx="2367">
                  <c:v>0.87010600000000005</c:v>
                </c:pt>
                <c:pt idx="2368">
                  <c:v>0.15010699999999999</c:v>
                </c:pt>
                <c:pt idx="2369">
                  <c:v>6.3187E-3</c:v>
                </c:pt>
                <c:pt idx="2370">
                  <c:v>0.140843</c:v>
                </c:pt>
                <c:pt idx="2371">
                  <c:v>0.46470499999999998</c:v>
                </c:pt>
                <c:pt idx="2372">
                  <c:v>0.67216500000000001</c:v>
                </c:pt>
                <c:pt idx="2373">
                  <c:v>0.55856499999999998</c:v>
                </c:pt>
                <c:pt idx="2374">
                  <c:v>0.22739500000000001</c:v>
                </c:pt>
                <c:pt idx="2375">
                  <c:v>0.82516699999999998</c:v>
                </c:pt>
                <c:pt idx="2376">
                  <c:v>0.50870199999999999</c:v>
                </c:pt>
                <c:pt idx="2377">
                  <c:v>0.81290200000000001</c:v>
                </c:pt>
                <c:pt idx="2378">
                  <c:v>0.38638600000000001</c:v>
                </c:pt>
                <c:pt idx="2379">
                  <c:v>2.0897900000000001E-2</c:v>
                </c:pt>
                <c:pt idx="2380">
                  <c:v>0.52762600000000004</c:v>
                </c:pt>
                <c:pt idx="2381">
                  <c:v>0.49138900000000002</c:v>
                </c:pt>
                <c:pt idx="2382">
                  <c:v>0.39951199999999998</c:v>
                </c:pt>
                <c:pt idx="2383">
                  <c:v>0.59302600000000005</c:v>
                </c:pt>
                <c:pt idx="2384">
                  <c:v>0.62913399999999997</c:v>
                </c:pt>
                <c:pt idx="2385">
                  <c:v>9.4650399999999996E-2</c:v>
                </c:pt>
                <c:pt idx="2386">
                  <c:v>0.98491499999999998</c:v>
                </c:pt>
                <c:pt idx="2387">
                  <c:v>0.87562099999999998</c:v>
                </c:pt>
                <c:pt idx="2388">
                  <c:v>0.58172199999999996</c:v>
                </c:pt>
                <c:pt idx="2389">
                  <c:v>0.34420200000000001</c:v>
                </c:pt>
                <c:pt idx="2390">
                  <c:v>0.71474199999999999</c:v>
                </c:pt>
                <c:pt idx="2391">
                  <c:v>0.15041599999999999</c:v>
                </c:pt>
                <c:pt idx="2392">
                  <c:v>0.109288</c:v>
                </c:pt>
                <c:pt idx="2393">
                  <c:v>0.291431</c:v>
                </c:pt>
                <c:pt idx="2394">
                  <c:v>0.35655999999999999</c:v>
                </c:pt>
                <c:pt idx="2395">
                  <c:v>0.16970499999999999</c:v>
                </c:pt>
                <c:pt idx="2396">
                  <c:v>0.320797</c:v>
                </c:pt>
                <c:pt idx="2397">
                  <c:v>0.90361199999999997</c:v>
                </c:pt>
                <c:pt idx="2398">
                  <c:v>0.87518200000000002</c:v>
                </c:pt>
                <c:pt idx="2399">
                  <c:v>0.46398699999999998</c:v>
                </c:pt>
                <c:pt idx="2400">
                  <c:v>0.68181199999999997</c:v>
                </c:pt>
                <c:pt idx="2401">
                  <c:v>0.24741199999999999</c:v>
                </c:pt>
                <c:pt idx="2402">
                  <c:v>0.14421</c:v>
                </c:pt>
                <c:pt idx="2403">
                  <c:v>2.7229799999999998E-2</c:v>
                </c:pt>
                <c:pt idx="2404">
                  <c:v>0.80073000000000005</c:v>
                </c:pt>
                <c:pt idx="2405">
                  <c:v>0.75391300000000006</c:v>
                </c:pt>
                <c:pt idx="2406">
                  <c:v>0.94076000000000004</c:v>
                </c:pt>
                <c:pt idx="2407">
                  <c:v>0.94597399999999998</c:v>
                </c:pt>
                <c:pt idx="2408">
                  <c:v>0.26380100000000001</c:v>
                </c:pt>
                <c:pt idx="2409">
                  <c:v>0.53890800000000005</c:v>
                </c:pt>
                <c:pt idx="2410">
                  <c:v>0.75020900000000001</c:v>
                </c:pt>
                <c:pt idx="2411">
                  <c:v>0.90513699999999997</c:v>
                </c:pt>
                <c:pt idx="2412">
                  <c:v>0.220304</c:v>
                </c:pt>
                <c:pt idx="2413">
                  <c:v>0.46222099999999999</c:v>
                </c:pt>
                <c:pt idx="2414">
                  <c:v>6.4995599999999997E-3</c:v>
                </c:pt>
                <c:pt idx="2415">
                  <c:v>0.80663499999999999</c:v>
                </c:pt>
                <c:pt idx="2416">
                  <c:v>0.86695</c:v>
                </c:pt>
                <c:pt idx="2417">
                  <c:v>0.63571599999999995</c:v>
                </c:pt>
                <c:pt idx="2418">
                  <c:v>5.0555799999999998E-2</c:v>
                </c:pt>
                <c:pt idx="2419">
                  <c:v>0.97594999999999998</c:v>
                </c:pt>
                <c:pt idx="2420">
                  <c:v>0.37851400000000002</c:v>
                </c:pt>
                <c:pt idx="2421">
                  <c:v>0.52130500000000002</c:v>
                </c:pt>
                <c:pt idx="2422">
                  <c:v>0.45603500000000002</c:v>
                </c:pt>
                <c:pt idx="2423">
                  <c:v>0.63359900000000002</c:v>
                </c:pt>
                <c:pt idx="2424">
                  <c:v>0.28712500000000002</c:v>
                </c:pt>
                <c:pt idx="2425">
                  <c:v>0.93161499999999997</c:v>
                </c:pt>
                <c:pt idx="2426">
                  <c:v>0.34298899999999999</c:v>
                </c:pt>
                <c:pt idx="2427">
                  <c:v>0.40648899999999999</c:v>
                </c:pt>
                <c:pt idx="2428">
                  <c:v>0.68328999999999995</c:v>
                </c:pt>
                <c:pt idx="2429">
                  <c:v>0.88264500000000001</c:v>
                </c:pt>
                <c:pt idx="2430">
                  <c:v>0.98338300000000001</c:v>
                </c:pt>
                <c:pt idx="2431">
                  <c:v>0.72943899999999995</c:v>
                </c:pt>
                <c:pt idx="2432">
                  <c:v>0.60609599999999997</c:v>
                </c:pt>
                <c:pt idx="2433">
                  <c:v>0.64743499999999998</c:v>
                </c:pt>
                <c:pt idx="2434">
                  <c:v>0.249419</c:v>
                </c:pt>
                <c:pt idx="2435">
                  <c:v>0.63497400000000004</c:v>
                </c:pt>
                <c:pt idx="2436">
                  <c:v>0.22810900000000001</c:v>
                </c:pt>
                <c:pt idx="2437">
                  <c:v>0.19595599999999999</c:v>
                </c:pt>
                <c:pt idx="2438">
                  <c:v>0.474464</c:v>
                </c:pt>
                <c:pt idx="2439">
                  <c:v>0.79984100000000002</c:v>
                </c:pt>
                <c:pt idx="2440">
                  <c:v>0.22670100000000001</c:v>
                </c:pt>
                <c:pt idx="2441">
                  <c:v>0.84111199999999997</c:v>
                </c:pt>
                <c:pt idx="2442">
                  <c:v>5.7677600000000002E-2</c:v>
                </c:pt>
                <c:pt idx="2443">
                  <c:v>0.16157199999999999</c:v>
                </c:pt>
                <c:pt idx="2444">
                  <c:v>0.52452600000000005</c:v>
                </c:pt>
                <c:pt idx="2445">
                  <c:v>0.592858</c:v>
                </c:pt>
                <c:pt idx="2446">
                  <c:v>0.74294899999999997</c:v>
                </c:pt>
                <c:pt idx="2447">
                  <c:v>0.80430800000000002</c:v>
                </c:pt>
                <c:pt idx="2448">
                  <c:v>0.18945799999999999</c:v>
                </c:pt>
                <c:pt idx="2449">
                  <c:v>0.37513999999999997</c:v>
                </c:pt>
                <c:pt idx="2450">
                  <c:v>0.98752799999999996</c:v>
                </c:pt>
                <c:pt idx="2451">
                  <c:v>0.695438</c:v>
                </c:pt>
                <c:pt idx="2452">
                  <c:v>0.242398</c:v>
                </c:pt>
                <c:pt idx="2453">
                  <c:v>0.66905300000000001</c:v>
                </c:pt>
                <c:pt idx="2454">
                  <c:v>0.62841800000000003</c:v>
                </c:pt>
                <c:pt idx="2455">
                  <c:v>0.51074600000000003</c:v>
                </c:pt>
                <c:pt idx="2456">
                  <c:v>0.16792799999999999</c:v>
                </c:pt>
                <c:pt idx="2457">
                  <c:v>0.486873</c:v>
                </c:pt>
                <c:pt idx="2458">
                  <c:v>0.52464299999999997</c:v>
                </c:pt>
                <c:pt idx="2459">
                  <c:v>9.1333700000000004E-2</c:v>
                </c:pt>
                <c:pt idx="2460">
                  <c:v>0.802616</c:v>
                </c:pt>
                <c:pt idx="2461">
                  <c:v>0.34901599999999999</c:v>
                </c:pt>
                <c:pt idx="2462">
                  <c:v>0.43086099999999999</c:v>
                </c:pt>
                <c:pt idx="2463">
                  <c:v>0.67632400000000004</c:v>
                </c:pt>
                <c:pt idx="2464">
                  <c:v>0.44015700000000002</c:v>
                </c:pt>
                <c:pt idx="2465">
                  <c:v>0.67383599999999999</c:v>
                </c:pt>
                <c:pt idx="2466">
                  <c:v>0.65227000000000002</c:v>
                </c:pt>
                <c:pt idx="2467">
                  <c:v>0.74463999999999997</c:v>
                </c:pt>
                <c:pt idx="2468">
                  <c:v>0.24284700000000001</c:v>
                </c:pt>
                <c:pt idx="2469">
                  <c:v>0.38289099999999998</c:v>
                </c:pt>
                <c:pt idx="2470">
                  <c:v>5.3477000000000004E-3</c:v>
                </c:pt>
                <c:pt idx="2471">
                  <c:v>0.65316399999999997</c:v>
                </c:pt>
                <c:pt idx="2472">
                  <c:v>7.8866599999999995E-2</c:v>
                </c:pt>
                <c:pt idx="2473">
                  <c:v>0.80730500000000005</c:v>
                </c:pt>
                <c:pt idx="2474">
                  <c:v>0.63173199999999996</c:v>
                </c:pt>
                <c:pt idx="2475">
                  <c:v>2.7204800000000001E-2</c:v>
                </c:pt>
                <c:pt idx="2476">
                  <c:v>0.68050500000000003</c:v>
                </c:pt>
                <c:pt idx="2477">
                  <c:v>0.481792</c:v>
                </c:pt>
                <c:pt idx="2478">
                  <c:v>0.96074999999999999</c:v>
                </c:pt>
                <c:pt idx="2479">
                  <c:v>0.30418299999999998</c:v>
                </c:pt>
                <c:pt idx="2480">
                  <c:v>0.51411899999999999</c:v>
                </c:pt>
                <c:pt idx="2481">
                  <c:v>0.88639900000000005</c:v>
                </c:pt>
                <c:pt idx="2482">
                  <c:v>0.12845599999999999</c:v>
                </c:pt>
                <c:pt idx="2483">
                  <c:v>0.167573</c:v>
                </c:pt>
                <c:pt idx="2484">
                  <c:v>5.3761E-3</c:v>
                </c:pt>
                <c:pt idx="2485">
                  <c:v>6.3773399999999994E-2</c:v>
                </c:pt>
                <c:pt idx="2486">
                  <c:v>0.82184999999999997</c:v>
                </c:pt>
                <c:pt idx="2487">
                  <c:v>0.84837499999999999</c:v>
                </c:pt>
                <c:pt idx="2488">
                  <c:v>0.94518599999999997</c:v>
                </c:pt>
                <c:pt idx="2489">
                  <c:v>0.306008</c:v>
                </c:pt>
                <c:pt idx="2490">
                  <c:v>0.454961</c:v>
                </c:pt>
                <c:pt idx="2491">
                  <c:v>0.81403899999999996</c:v>
                </c:pt>
                <c:pt idx="2492">
                  <c:v>0.65138600000000002</c:v>
                </c:pt>
                <c:pt idx="2493">
                  <c:v>0.30945899999999998</c:v>
                </c:pt>
                <c:pt idx="2494">
                  <c:v>0.97023499999999996</c:v>
                </c:pt>
                <c:pt idx="2495">
                  <c:v>0.46695599999999998</c:v>
                </c:pt>
                <c:pt idx="2496">
                  <c:v>0.19475999999999999</c:v>
                </c:pt>
                <c:pt idx="2497">
                  <c:v>0.89453099999999997</c:v>
                </c:pt>
                <c:pt idx="2498">
                  <c:v>0.41464299999999998</c:v>
                </c:pt>
                <c:pt idx="2499">
                  <c:v>0.32963199999999998</c:v>
                </c:pt>
                <c:pt idx="2500">
                  <c:v>0.321546</c:v>
                </c:pt>
                <c:pt idx="2501">
                  <c:v>0.99138899999999996</c:v>
                </c:pt>
                <c:pt idx="2502">
                  <c:v>0.45090799999999998</c:v>
                </c:pt>
                <c:pt idx="2503">
                  <c:v>0.34919499999999998</c:v>
                </c:pt>
                <c:pt idx="2504">
                  <c:v>0.88391699999999995</c:v>
                </c:pt>
                <c:pt idx="2505">
                  <c:v>0.392822</c:v>
                </c:pt>
                <c:pt idx="2506">
                  <c:v>0.47171800000000003</c:v>
                </c:pt>
                <c:pt idx="2507">
                  <c:v>0.982483</c:v>
                </c:pt>
                <c:pt idx="2508">
                  <c:v>0.90419000000000005</c:v>
                </c:pt>
                <c:pt idx="2509">
                  <c:v>0.61593100000000001</c:v>
                </c:pt>
                <c:pt idx="2510">
                  <c:v>0.10075199999999999</c:v>
                </c:pt>
                <c:pt idx="2511">
                  <c:v>0.115703</c:v>
                </c:pt>
                <c:pt idx="2512">
                  <c:v>0.85314199999999996</c:v>
                </c:pt>
                <c:pt idx="2513">
                  <c:v>0.95622499999999999</c:v>
                </c:pt>
                <c:pt idx="2514">
                  <c:v>0.14374600000000001</c:v>
                </c:pt>
                <c:pt idx="2515">
                  <c:v>0.13380300000000001</c:v>
                </c:pt>
                <c:pt idx="2516">
                  <c:v>0.74001899999999998</c:v>
                </c:pt>
                <c:pt idx="2517">
                  <c:v>0.92435400000000001</c:v>
                </c:pt>
                <c:pt idx="2518">
                  <c:v>0.60843000000000003</c:v>
                </c:pt>
                <c:pt idx="2519">
                  <c:v>0.25213400000000002</c:v>
                </c:pt>
                <c:pt idx="2520">
                  <c:v>0.32593100000000003</c:v>
                </c:pt>
                <c:pt idx="2521">
                  <c:v>0.11489199999999999</c:v>
                </c:pt>
                <c:pt idx="2522">
                  <c:v>4.5912399999999999E-2</c:v>
                </c:pt>
                <c:pt idx="2523">
                  <c:v>0.40019199999999999</c:v>
                </c:pt>
                <c:pt idx="2524">
                  <c:v>0.406302</c:v>
                </c:pt>
                <c:pt idx="2525">
                  <c:v>0.38176500000000002</c:v>
                </c:pt>
                <c:pt idx="2526">
                  <c:v>0.50794600000000001</c:v>
                </c:pt>
                <c:pt idx="2527">
                  <c:v>0.98980299999999999</c:v>
                </c:pt>
                <c:pt idx="2528">
                  <c:v>5.4642799999999998E-2</c:v>
                </c:pt>
                <c:pt idx="2529">
                  <c:v>1.9019899999999999E-2</c:v>
                </c:pt>
                <c:pt idx="2530">
                  <c:v>0.67259500000000005</c:v>
                </c:pt>
                <c:pt idx="2531">
                  <c:v>0.297406</c:v>
                </c:pt>
                <c:pt idx="2532">
                  <c:v>0.80751300000000004</c:v>
                </c:pt>
                <c:pt idx="2533">
                  <c:v>0.241067</c:v>
                </c:pt>
                <c:pt idx="2534">
                  <c:v>3.0868900000000001E-2</c:v>
                </c:pt>
                <c:pt idx="2535">
                  <c:v>0.657057</c:v>
                </c:pt>
                <c:pt idx="2536">
                  <c:v>0.99447799999999997</c:v>
                </c:pt>
                <c:pt idx="2537">
                  <c:v>3.0752800000000001E-3</c:v>
                </c:pt>
                <c:pt idx="2538">
                  <c:v>0.80199900000000002</c:v>
                </c:pt>
                <c:pt idx="2539">
                  <c:v>0.165658</c:v>
                </c:pt>
                <c:pt idx="2540">
                  <c:v>0.73773599999999995</c:v>
                </c:pt>
                <c:pt idx="2541">
                  <c:v>0.96048800000000001</c:v>
                </c:pt>
                <c:pt idx="2542">
                  <c:v>0.17715400000000001</c:v>
                </c:pt>
                <c:pt idx="2543">
                  <c:v>0.14213200000000001</c:v>
                </c:pt>
                <c:pt idx="2544">
                  <c:v>0.71362199999999998</c:v>
                </c:pt>
                <c:pt idx="2545">
                  <c:v>0.18982499999999999</c:v>
                </c:pt>
                <c:pt idx="2546">
                  <c:v>0.40351999999999999</c:v>
                </c:pt>
                <c:pt idx="2547">
                  <c:v>0.22347</c:v>
                </c:pt>
                <c:pt idx="2548">
                  <c:v>0.48654399999999998</c:v>
                </c:pt>
                <c:pt idx="2549">
                  <c:v>0.95042400000000005</c:v>
                </c:pt>
                <c:pt idx="2550">
                  <c:v>0.223305</c:v>
                </c:pt>
                <c:pt idx="2551">
                  <c:v>0.56923299999999999</c:v>
                </c:pt>
                <c:pt idx="2552">
                  <c:v>0.99155400000000005</c:v>
                </c:pt>
                <c:pt idx="2553">
                  <c:v>0.38906499999999999</c:v>
                </c:pt>
                <c:pt idx="2554">
                  <c:v>0.74204999999999999</c:v>
                </c:pt>
                <c:pt idx="2555">
                  <c:v>0.54695099999999996</c:v>
                </c:pt>
                <c:pt idx="2556">
                  <c:v>0.40324100000000002</c:v>
                </c:pt>
                <c:pt idx="2557">
                  <c:v>0.17261699999999999</c:v>
                </c:pt>
                <c:pt idx="2558">
                  <c:v>0.61888200000000004</c:v>
                </c:pt>
                <c:pt idx="2559">
                  <c:v>2.29695E-2</c:v>
                </c:pt>
                <c:pt idx="2560">
                  <c:v>0.47592200000000001</c:v>
                </c:pt>
                <c:pt idx="2561">
                  <c:v>0.93334700000000004</c:v>
                </c:pt>
                <c:pt idx="2562">
                  <c:v>0.69535100000000005</c:v>
                </c:pt>
                <c:pt idx="2563">
                  <c:v>9.2617199999999997E-2</c:v>
                </c:pt>
                <c:pt idx="2564">
                  <c:v>0.65806799999999999</c:v>
                </c:pt>
                <c:pt idx="2565">
                  <c:v>0.94926999999999995</c:v>
                </c:pt>
                <c:pt idx="2566">
                  <c:v>0.158222</c:v>
                </c:pt>
                <c:pt idx="2567">
                  <c:v>0.384936</c:v>
                </c:pt>
                <c:pt idx="2568">
                  <c:v>0.931531</c:v>
                </c:pt>
                <c:pt idx="2569">
                  <c:v>0.64583199999999996</c:v>
                </c:pt>
                <c:pt idx="2570">
                  <c:v>0.52308299999999996</c:v>
                </c:pt>
                <c:pt idx="2571">
                  <c:v>0.60902699999999999</c:v>
                </c:pt>
                <c:pt idx="2572">
                  <c:v>2.7151100000000001E-2</c:v>
                </c:pt>
                <c:pt idx="2573">
                  <c:v>0.490726</c:v>
                </c:pt>
                <c:pt idx="2574">
                  <c:v>0.79293599999999997</c:v>
                </c:pt>
                <c:pt idx="2575">
                  <c:v>0.59784099999999996</c:v>
                </c:pt>
                <c:pt idx="2576">
                  <c:v>0.59258999999999995</c:v>
                </c:pt>
                <c:pt idx="2577">
                  <c:v>0.98384499999999997</c:v>
                </c:pt>
                <c:pt idx="2578">
                  <c:v>0.92693999999999999</c:v>
                </c:pt>
                <c:pt idx="2579">
                  <c:v>0.92239599999999999</c:v>
                </c:pt>
                <c:pt idx="2580">
                  <c:v>0.59748599999999996</c:v>
                </c:pt>
                <c:pt idx="2581">
                  <c:v>0.60489199999999999</c:v>
                </c:pt>
                <c:pt idx="2582">
                  <c:v>0.74611300000000003</c:v>
                </c:pt>
                <c:pt idx="2583">
                  <c:v>0.277447</c:v>
                </c:pt>
                <c:pt idx="2584">
                  <c:v>8.2773899999999997E-2</c:v>
                </c:pt>
                <c:pt idx="2585">
                  <c:v>0.85798099999999999</c:v>
                </c:pt>
                <c:pt idx="2586">
                  <c:v>0.42174200000000001</c:v>
                </c:pt>
                <c:pt idx="2587">
                  <c:v>0.62263800000000002</c:v>
                </c:pt>
                <c:pt idx="2588">
                  <c:v>1.73385E-2</c:v>
                </c:pt>
                <c:pt idx="2589">
                  <c:v>0.95877199999999996</c:v>
                </c:pt>
                <c:pt idx="2590">
                  <c:v>0.86326999999999998</c:v>
                </c:pt>
                <c:pt idx="2591">
                  <c:v>0.27834399999999998</c:v>
                </c:pt>
                <c:pt idx="2592">
                  <c:v>0.93549400000000005</c:v>
                </c:pt>
                <c:pt idx="2593">
                  <c:v>0.42333199999999999</c:v>
                </c:pt>
                <c:pt idx="2594">
                  <c:v>0.103295</c:v>
                </c:pt>
                <c:pt idx="2595">
                  <c:v>0.54796299999999998</c:v>
                </c:pt>
                <c:pt idx="2596">
                  <c:v>0.27518900000000002</c:v>
                </c:pt>
                <c:pt idx="2597">
                  <c:v>0.61547200000000002</c:v>
                </c:pt>
                <c:pt idx="2598">
                  <c:v>0.164657</c:v>
                </c:pt>
                <c:pt idx="2599">
                  <c:v>0.95686199999999999</c:v>
                </c:pt>
                <c:pt idx="2600">
                  <c:v>0.76783999999999997</c:v>
                </c:pt>
                <c:pt idx="2601">
                  <c:v>4.8314200000000002E-2</c:v>
                </c:pt>
                <c:pt idx="2602">
                  <c:v>0.41832200000000003</c:v>
                </c:pt>
                <c:pt idx="2603">
                  <c:v>0.21702199999999999</c:v>
                </c:pt>
                <c:pt idx="2604">
                  <c:v>0.484933</c:v>
                </c:pt>
                <c:pt idx="2605">
                  <c:v>6.5099299999999997E-3</c:v>
                </c:pt>
                <c:pt idx="2606">
                  <c:v>0.86817</c:v>
                </c:pt>
                <c:pt idx="2607">
                  <c:v>0.31030400000000002</c:v>
                </c:pt>
                <c:pt idx="2608">
                  <c:v>4.2702700000000003E-2</c:v>
                </c:pt>
                <c:pt idx="2609">
                  <c:v>0.15960099999999999</c:v>
                </c:pt>
                <c:pt idx="2610">
                  <c:v>0.74097599999999997</c:v>
                </c:pt>
                <c:pt idx="2611">
                  <c:v>0.205008</c:v>
                </c:pt>
                <c:pt idx="2612">
                  <c:v>0.176649</c:v>
                </c:pt>
                <c:pt idx="2613">
                  <c:v>0.61199999999999999</c:v>
                </c:pt>
                <c:pt idx="2614">
                  <c:v>0.33435700000000002</c:v>
                </c:pt>
                <c:pt idx="2615">
                  <c:v>0.84351900000000002</c:v>
                </c:pt>
                <c:pt idx="2616">
                  <c:v>0.156884</c:v>
                </c:pt>
                <c:pt idx="2617">
                  <c:v>0.75470700000000002</c:v>
                </c:pt>
                <c:pt idx="2618">
                  <c:v>0.89690999999999999</c:v>
                </c:pt>
                <c:pt idx="2619">
                  <c:v>0.395787</c:v>
                </c:pt>
                <c:pt idx="2620">
                  <c:v>0.76341700000000001</c:v>
                </c:pt>
                <c:pt idx="2621">
                  <c:v>0.78766599999999998</c:v>
                </c:pt>
                <c:pt idx="2622">
                  <c:v>0.71114900000000003</c:v>
                </c:pt>
                <c:pt idx="2623">
                  <c:v>0.53417599999999998</c:v>
                </c:pt>
                <c:pt idx="2624">
                  <c:v>0.94379999999999997</c:v>
                </c:pt>
                <c:pt idx="2625">
                  <c:v>0.85014500000000004</c:v>
                </c:pt>
                <c:pt idx="2626">
                  <c:v>0.14474100000000001</c:v>
                </c:pt>
                <c:pt idx="2627">
                  <c:v>0.79150500000000001</c:v>
                </c:pt>
                <c:pt idx="2628">
                  <c:v>0.169373</c:v>
                </c:pt>
                <c:pt idx="2629">
                  <c:v>0.24959799999999999</c:v>
                </c:pt>
                <c:pt idx="2630">
                  <c:v>0.82393000000000005</c:v>
                </c:pt>
                <c:pt idx="2631">
                  <c:v>0.81584000000000001</c:v>
                </c:pt>
                <c:pt idx="2632">
                  <c:v>0.624386</c:v>
                </c:pt>
                <c:pt idx="2633">
                  <c:v>0.82032400000000005</c:v>
                </c:pt>
                <c:pt idx="2634">
                  <c:v>0.230909</c:v>
                </c:pt>
                <c:pt idx="2635">
                  <c:v>0.75305299999999997</c:v>
                </c:pt>
                <c:pt idx="2636">
                  <c:v>0.28806900000000002</c:v>
                </c:pt>
                <c:pt idx="2637">
                  <c:v>0.62823799999999996</c:v>
                </c:pt>
                <c:pt idx="2638">
                  <c:v>0.79805400000000004</c:v>
                </c:pt>
                <c:pt idx="2639">
                  <c:v>0.34729300000000002</c:v>
                </c:pt>
                <c:pt idx="2640">
                  <c:v>3.4259699999999997E-2</c:v>
                </c:pt>
                <c:pt idx="2641">
                  <c:v>0.247698</c:v>
                </c:pt>
                <c:pt idx="2642">
                  <c:v>0.72577100000000005</c:v>
                </c:pt>
                <c:pt idx="2643">
                  <c:v>0.23172300000000001</c:v>
                </c:pt>
                <c:pt idx="2644">
                  <c:v>0.30082300000000001</c:v>
                </c:pt>
                <c:pt idx="2645">
                  <c:v>0.241061</c:v>
                </c:pt>
                <c:pt idx="2646">
                  <c:v>0.47386400000000001</c:v>
                </c:pt>
                <c:pt idx="2647">
                  <c:v>0.65427199999999996</c:v>
                </c:pt>
                <c:pt idx="2648">
                  <c:v>0.18141699999999999</c:v>
                </c:pt>
                <c:pt idx="2649">
                  <c:v>1.8279500000000001E-2</c:v>
                </c:pt>
                <c:pt idx="2650">
                  <c:v>0.18479999999999999</c:v>
                </c:pt>
                <c:pt idx="2651">
                  <c:v>0.85671299999999995</c:v>
                </c:pt>
                <c:pt idx="2652">
                  <c:v>0.57883200000000001</c:v>
                </c:pt>
                <c:pt idx="2653">
                  <c:v>2.4891400000000001E-2</c:v>
                </c:pt>
                <c:pt idx="2654">
                  <c:v>0.181366</c:v>
                </c:pt>
                <c:pt idx="2655">
                  <c:v>0.19220999999999999</c:v>
                </c:pt>
                <c:pt idx="2656">
                  <c:v>0.43071999999999999</c:v>
                </c:pt>
                <c:pt idx="2657">
                  <c:v>7.0980299999999996E-2</c:v>
                </c:pt>
                <c:pt idx="2658">
                  <c:v>0.578932</c:v>
                </c:pt>
                <c:pt idx="2659">
                  <c:v>0.66271000000000002</c:v>
                </c:pt>
                <c:pt idx="2660">
                  <c:v>0.31595499999999999</c:v>
                </c:pt>
                <c:pt idx="2661">
                  <c:v>0.55700499999999997</c:v>
                </c:pt>
                <c:pt idx="2662">
                  <c:v>0.34373399999999998</c:v>
                </c:pt>
                <c:pt idx="2663">
                  <c:v>0.77386299999999997</c:v>
                </c:pt>
                <c:pt idx="2664">
                  <c:v>0.94772699999999999</c:v>
                </c:pt>
                <c:pt idx="2665">
                  <c:v>0.73019299999999998</c:v>
                </c:pt>
                <c:pt idx="2666">
                  <c:v>0.24221799999999999</c:v>
                </c:pt>
                <c:pt idx="2667">
                  <c:v>0.16555800000000001</c:v>
                </c:pt>
                <c:pt idx="2668">
                  <c:v>0.498977</c:v>
                </c:pt>
                <c:pt idx="2669">
                  <c:v>0.85282199999999997</c:v>
                </c:pt>
                <c:pt idx="2670">
                  <c:v>0.62636400000000003</c:v>
                </c:pt>
                <c:pt idx="2671">
                  <c:v>0.44539699999999999</c:v>
                </c:pt>
                <c:pt idx="2672">
                  <c:v>0.84389899999999995</c:v>
                </c:pt>
                <c:pt idx="2673">
                  <c:v>0.59231199999999995</c:v>
                </c:pt>
                <c:pt idx="2674">
                  <c:v>0.65422899999999995</c:v>
                </c:pt>
                <c:pt idx="2675">
                  <c:v>0.44673600000000002</c:v>
                </c:pt>
                <c:pt idx="2676">
                  <c:v>0.38989000000000001</c:v>
                </c:pt>
                <c:pt idx="2677">
                  <c:v>0.12229</c:v>
                </c:pt>
                <c:pt idx="2678">
                  <c:v>0.393399</c:v>
                </c:pt>
                <c:pt idx="2679">
                  <c:v>0.59466300000000005</c:v>
                </c:pt>
                <c:pt idx="2680">
                  <c:v>0.33259100000000003</c:v>
                </c:pt>
                <c:pt idx="2681">
                  <c:v>0.89091900000000002</c:v>
                </c:pt>
                <c:pt idx="2682">
                  <c:v>0.32840599999999998</c:v>
                </c:pt>
                <c:pt idx="2683">
                  <c:v>0.20945800000000001</c:v>
                </c:pt>
                <c:pt idx="2684">
                  <c:v>0.82110799999999995</c:v>
                </c:pt>
                <c:pt idx="2685">
                  <c:v>0.33654899999999999</c:v>
                </c:pt>
                <c:pt idx="2686">
                  <c:v>0.56800799999999996</c:v>
                </c:pt>
                <c:pt idx="2687">
                  <c:v>0.57625400000000004</c:v>
                </c:pt>
                <c:pt idx="2688">
                  <c:v>0.89419099999999996</c:v>
                </c:pt>
                <c:pt idx="2689">
                  <c:v>0.46299600000000002</c:v>
                </c:pt>
                <c:pt idx="2690">
                  <c:v>0.82672599999999996</c:v>
                </c:pt>
                <c:pt idx="2691">
                  <c:v>0.71469700000000003</c:v>
                </c:pt>
                <c:pt idx="2692">
                  <c:v>0.64790099999999995</c:v>
                </c:pt>
                <c:pt idx="2693">
                  <c:v>0.72861799999999999</c:v>
                </c:pt>
                <c:pt idx="2694">
                  <c:v>0.21293000000000001</c:v>
                </c:pt>
                <c:pt idx="2695">
                  <c:v>0.99877700000000003</c:v>
                </c:pt>
                <c:pt idx="2696">
                  <c:v>0.19841200000000001</c:v>
                </c:pt>
                <c:pt idx="2697">
                  <c:v>0.62773900000000005</c:v>
                </c:pt>
                <c:pt idx="2698">
                  <c:v>0.167625</c:v>
                </c:pt>
                <c:pt idx="2699">
                  <c:v>0.65743099999999999</c:v>
                </c:pt>
                <c:pt idx="2700">
                  <c:v>0.29456500000000002</c:v>
                </c:pt>
                <c:pt idx="2701">
                  <c:v>0.19937199999999999</c:v>
                </c:pt>
                <c:pt idx="2702">
                  <c:v>0.52499700000000005</c:v>
                </c:pt>
                <c:pt idx="2703">
                  <c:v>8.7084099999999998E-2</c:v>
                </c:pt>
                <c:pt idx="2704">
                  <c:v>0.88843300000000003</c:v>
                </c:pt>
                <c:pt idx="2705">
                  <c:v>0.274119</c:v>
                </c:pt>
                <c:pt idx="2706">
                  <c:v>8.5825899999999997E-2</c:v>
                </c:pt>
                <c:pt idx="2707">
                  <c:v>7.9823399999999992E-3</c:v>
                </c:pt>
                <c:pt idx="2708">
                  <c:v>0.43716699999999997</c:v>
                </c:pt>
                <c:pt idx="2709">
                  <c:v>0.31165999999999999</c:v>
                </c:pt>
                <c:pt idx="2710">
                  <c:v>0.27859200000000001</c:v>
                </c:pt>
                <c:pt idx="2711">
                  <c:v>0.23339199999999999</c:v>
                </c:pt>
                <c:pt idx="2712">
                  <c:v>0.46706399999999998</c:v>
                </c:pt>
                <c:pt idx="2713">
                  <c:v>0.455536</c:v>
                </c:pt>
                <c:pt idx="2714">
                  <c:v>0.90966899999999995</c:v>
                </c:pt>
                <c:pt idx="2715">
                  <c:v>3.6222900000000002E-2</c:v>
                </c:pt>
                <c:pt idx="2716">
                  <c:v>0.61851699999999998</c:v>
                </c:pt>
                <c:pt idx="2717">
                  <c:v>0.12944900000000001</c:v>
                </c:pt>
                <c:pt idx="2718">
                  <c:v>0.22889999999999999</c:v>
                </c:pt>
                <c:pt idx="2719">
                  <c:v>0.18221799999999999</c:v>
                </c:pt>
                <c:pt idx="2720">
                  <c:v>0.894598</c:v>
                </c:pt>
                <c:pt idx="2721">
                  <c:v>0.98365999999999998</c:v>
                </c:pt>
                <c:pt idx="2722">
                  <c:v>0.167439</c:v>
                </c:pt>
                <c:pt idx="2723">
                  <c:v>0.47594999999999998</c:v>
                </c:pt>
                <c:pt idx="2724">
                  <c:v>0.21568799999999999</c:v>
                </c:pt>
                <c:pt idx="2725">
                  <c:v>0.82968200000000003</c:v>
                </c:pt>
                <c:pt idx="2726">
                  <c:v>0.384052</c:v>
                </c:pt>
                <c:pt idx="2727">
                  <c:v>0.16297400000000001</c:v>
                </c:pt>
                <c:pt idx="2728">
                  <c:v>0.12001299999999999</c:v>
                </c:pt>
                <c:pt idx="2729">
                  <c:v>0.25361699999999998</c:v>
                </c:pt>
                <c:pt idx="2730">
                  <c:v>0.89009000000000005</c:v>
                </c:pt>
                <c:pt idx="2731">
                  <c:v>0.311778</c:v>
                </c:pt>
                <c:pt idx="2732">
                  <c:v>0.66183400000000003</c:v>
                </c:pt>
                <c:pt idx="2733">
                  <c:v>0.47916900000000001</c:v>
                </c:pt>
                <c:pt idx="2734">
                  <c:v>0.15953700000000001</c:v>
                </c:pt>
                <c:pt idx="2735">
                  <c:v>0.46842400000000001</c:v>
                </c:pt>
                <c:pt idx="2736">
                  <c:v>0.296989</c:v>
                </c:pt>
                <c:pt idx="2737">
                  <c:v>0.95030000000000003</c:v>
                </c:pt>
                <c:pt idx="2738">
                  <c:v>0.52262600000000003</c:v>
                </c:pt>
                <c:pt idx="2739">
                  <c:v>0.617927</c:v>
                </c:pt>
                <c:pt idx="2740">
                  <c:v>0.653559</c:v>
                </c:pt>
                <c:pt idx="2741">
                  <c:v>0.78072600000000003</c:v>
                </c:pt>
                <c:pt idx="2742">
                  <c:v>0.56968300000000005</c:v>
                </c:pt>
                <c:pt idx="2743">
                  <c:v>0.79893999999999998</c:v>
                </c:pt>
                <c:pt idx="2744">
                  <c:v>0.60192699999999999</c:v>
                </c:pt>
                <c:pt idx="2745">
                  <c:v>0.49170599999999998</c:v>
                </c:pt>
                <c:pt idx="2746">
                  <c:v>0.18939</c:v>
                </c:pt>
                <c:pt idx="2747">
                  <c:v>0.52332100000000004</c:v>
                </c:pt>
                <c:pt idx="2748">
                  <c:v>0.70135199999999998</c:v>
                </c:pt>
                <c:pt idx="2749">
                  <c:v>0.63255799999999995</c:v>
                </c:pt>
                <c:pt idx="2750">
                  <c:v>0.66922400000000004</c:v>
                </c:pt>
                <c:pt idx="2751">
                  <c:v>0.59945800000000005</c:v>
                </c:pt>
                <c:pt idx="2752">
                  <c:v>9.2541999999999999E-2</c:v>
                </c:pt>
                <c:pt idx="2753">
                  <c:v>9.1902700000000004E-2</c:v>
                </c:pt>
                <c:pt idx="2754">
                  <c:v>0.39705600000000002</c:v>
                </c:pt>
                <c:pt idx="2755">
                  <c:v>0.82089199999999996</c:v>
                </c:pt>
                <c:pt idx="2756">
                  <c:v>0.456592</c:v>
                </c:pt>
                <c:pt idx="2757">
                  <c:v>0.34151100000000001</c:v>
                </c:pt>
                <c:pt idx="2758">
                  <c:v>2.2540899999999999E-2</c:v>
                </c:pt>
                <c:pt idx="2759">
                  <c:v>0.21498600000000001</c:v>
                </c:pt>
                <c:pt idx="2760">
                  <c:v>0.96429100000000001</c:v>
                </c:pt>
                <c:pt idx="2761">
                  <c:v>0.66589399999999999</c:v>
                </c:pt>
                <c:pt idx="2762">
                  <c:v>7.5001799999999993E-2</c:v>
                </c:pt>
                <c:pt idx="2763">
                  <c:v>0.13691200000000001</c:v>
                </c:pt>
                <c:pt idx="2764">
                  <c:v>0.43917800000000001</c:v>
                </c:pt>
                <c:pt idx="2765">
                  <c:v>0.16877700000000001</c:v>
                </c:pt>
                <c:pt idx="2766">
                  <c:v>0.11232300000000001</c:v>
                </c:pt>
                <c:pt idx="2767">
                  <c:v>0.51971400000000001</c:v>
                </c:pt>
                <c:pt idx="2768">
                  <c:v>0.79763600000000001</c:v>
                </c:pt>
                <c:pt idx="2769">
                  <c:v>0.61336800000000002</c:v>
                </c:pt>
                <c:pt idx="2770">
                  <c:v>0.46444999999999997</c:v>
                </c:pt>
                <c:pt idx="2771">
                  <c:v>0.180731</c:v>
                </c:pt>
                <c:pt idx="2772">
                  <c:v>0.33317099999999999</c:v>
                </c:pt>
                <c:pt idx="2773">
                  <c:v>0.679593</c:v>
                </c:pt>
                <c:pt idx="2774">
                  <c:v>0.855541</c:v>
                </c:pt>
                <c:pt idx="2775">
                  <c:v>0.97320899999999999</c:v>
                </c:pt>
                <c:pt idx="2776">
                  <c:v>0.161297</c:v>
                </c:pt>
                <c:pt idx="2777">
                  <c:v>0.16366800000000001</c:v>
                </c:pt>
                <c:pt idx="2778">
                  <c:v>0.43628099999999997</c:v>
                </c:pt>
                <c:pt idx="2779">
                  <c:v>0.111248</c:v>
                </c:pt>
                <c:pt idx="2780">
                  <c:v>0.39636399999999999</c:v>
                </c:pt>
                <c:pt idx="2781">
                  <c:v>0.45793699999999998</c:v>
                </c:pt>
                <c:pt idx="2782">
                  <c:v>0.75646599999999997</c:v>
                </c:pt>
                <c:pt idx="2783">
                  <c:v>0.738479</c:v>
                </c:pt>
                <c:pt idx="2784">
                  <c:v>0.13922399999999999</c:v>
                </c:pt>
                <c:pt idx="2785">
                  <c:v>0.34060699999999999</c:v>
                </c:pt>
                <c:pt idx="2786">
                  <c:v>0.32330700000000001</c:v>
                </c:pt>
                <c:pt idx="2787">
                  <c:v>0.14633699999999999</c:v>
                </c:pt>
                <c:pt idx="2788">
                  <c:v>0.161991</c:v>
                </c:pt>
                <c:pt idx="2789">
                  <c:v>7.6402300000000006E-2</c:v>
                </c:pt>
                <c:pt idx="2790">
                  <c:v>0.153477</c:v>
                </c:pt>
                <c:pt idx="2791">
                  <c:v>0.43536000000000002</c:v>
                </c:pt>
                <c:pt idx="2792">
                  <c:v>0.31458799999999998</c:v>
                </c:pt>
                <c:pt idx="2793">
                  <c:v>0.65816799999999998</c:v>
                </c:pt>
                <c:pt idx="2794">
                  <c:v>0.29894799999999999</c:v>
                </c:pt>
                <c:pt idx="2795">
                  <c:v>5.20867E-2</c:v>
                </c:pt>
                <c:pt idx="2796">
                  <c:v>0.54729099999999997</c:v>
                </c:pt>
                <c:pt idx="2797">
                  <c:v>0.80541499999999999</c:v>
                </c:pt>
                <c:pt idx="2798">
                  <c:v>0.37843199999999999</c:v>
                </c:pt>
                <c:pt idx="2799">
                  <c:v>0.63772200000000001</c:v>
                </c:pt>
                <c:pt idx="2800">
                  <c:v>0.71666200000000002</c:v>
                </c:pt>
                <c:pt idx="2801">
                  <c:v>0.54785300000000003</c:v>
                </c:pt>
                <c:pt idx="2802">
                  <c:v>0.48505900000000002</c:v>
                </c:pt>
                <c:pt idx="2803">
                  <c:v>0.29719400000000001</c:v>
                </c:pt>
                <c:pt idx="2804">
                  <c:v>0.99788200000000005</c:v>
                </c:pt>
                <c:pt idx="2805">
                  <c:v>0.19853199999999999</c:v>
                </c:pt>
                <c:pt idx="2806">
                  <c:v>0.646366</c:v>
                </c:pt>
                <c:pt idx="2807">
                  <c:v>0.48854500000000001</c:v>
                </c:pt>
                <c:pt idx="2808">
                  <c:v>0.36626799999999998</c:v>
                </c:pt>
                <c:pt idx="2809">
                  <c:v>0.83369800000000005</c:v>
                </c:pt>
                <c:pt idx="2810">
                  <c:v>0.86881900000000001</c:v>
                </c:pt>
                <c:pt idx="2811">
                  <c:v>0.11551500000000001</c:v>
                </c:pt>
                <c:pt idx="2812">
                  <c:v>0.304087</c:v>
                </c:pt>
                <c:pt idx="2813">
                  <c:v>0.34832400000000002</c:v>
                </c:pt>
                <c:pt idx="2814">
                  <c:v>0.178006</c:v>
                </c:pt>
                <c:pt idx="2815">
                  <c:v>0.88042200000000004</c:v>
                </c:pt>
                <c:pt idx="2816">
                  <c:v>0.63606099999999999</c:v>
                </c:pt>
                <c:pt idx="2817">
                  <c:v>0.337229</c:v>
                </c:pt>
                <c:pt idx="2818">
                  <c:v>0.23489199999999999</c:v>
                </c:pt>
                <c:pt idx="2819">
                  <c:v>0.88674900000000001</c:v>
                </c:pt>
                <c:pt idx="2820">
                  <c:v>0.43948100000000001</c:v>
                </c:pt>
                <c:pt idx="2821">
                  <c:v>0.56916900000000004</c:v>
                </c:pt>
                <c:pt idx="2822">
                  <c:v>0.76158000000000003</c:v>
                </c:pt>
                <c:pt idx="2823">
                  <c:v>0.60276200000000002</c:v>
                </c:pt>
                <c:pt idx="2824">
                  <c:v>0.15567500000000001</c:v>
                </c:pt>
                <c:pt idx="2825">
                  <c:v>0.157079</c:v>
                </c:pt>
                <c:pt idx="2826">
                  <c:v>0.77596799999999999</c:v>
                </c:pt>
                <c:pt idx="2827">
                  <c:v>0.88121899999999997</c:v>
                </c:pt>
                <c:pt idx="2828">
                  <c:v>0.34461999999999998</c:v>
                </c:pt>
                <c:pt idx="2829">
                  <c:v>0.97905299999999995</c:v>
                </c:pt>
                <c:pt idx="2830">
                  <c:v>0.74421099999999996</c:v>
                </c:pt>
                <c:pt idx="2831">
                  <c:v>0.186225</c:v>
                </c:pt>
                <c:pt idx="2832">
                  <c:v>0.43569200000000002</c:v>
                </c:pt>
                <c:pt idx="2833">
                  <c:v>0.84192900000000004</c:v>
                </c:pt>
                <c:pt idx="2834">
                  <c:v>0.36155100000000001</c:v>
                </c:pt>
                <c:pt idx="2835">
                  <c:v>0.95070600000000005</c:v>
                </c:pt>
                <c:pt idx="2836">
                  <c:v>0.80545500000000003</c:v>
                </c:pt>
                <c:pt idx="2837">
                  <c:v>0.16530700000000001</c:v>
                </c:pt>
                <c:pt idx="2838">
                  <c:v>8.4696300000000002E-2</c:v>
                </c:pt>
                <c:pt idx="2839">
                  <c:v>0.59755000000000003</c:v>
                </c:pt>
                <c:pt idx="2840">
                  <c:v>0.16662399999999999</c:v>
                </c:pt>
                <c:pt idx="2841">
                  <c:v>0.84958400000000001</c:v>
                </c:pt>
                <c:pt idx="2842">
                  <c:v>0.93011299999999997</c:v>
                </c:pt>
                <c:pt idx="2843">
                  <c:v>0.56576700000000002</c:v>
                </c:pt>
                <c:pt idx="2844">
                  <c:v>0.253299</c:v>
                </c:pt>
                <c:pt idx="2845">
                  <c:v>0.72991799999999996</c:v>
                </c:pt>
                <c:pt idx="2846">
                  <c:v>0.42363499999999998</c:v>
                </c:pt>
                <c:pt idx="2847">
                  <c:v>0.95265999999999995</c:v>
                </c:pt>
                <c:pt idx="2848">
                  <c:v>0.72448299999999999</c:v>
                </c:pt>
                <c:pt idx="2849">
                  <c:v>0.84147000000000005</c:v>
                </c:pt>
                <c:pt idx="2850">
                  <c:v>0.28109699999999999</c:v>
                </c:pt>
                <c:pt idx="2851">
                  <c:v>0.46326800000000001</c:v>
                </c:pt>
                <c:pt idx="2852">
                  <c:v>0.54297499999999999</c:v>
                </c:pt>
                <c:pt idx="2853">
                  <c:v>0.237815</c:v>
                </c:pt>
                <c:pt idx="2854">
                  <c:v>0.72812600000000005</c:v>
                </c:pt>
                <c:pt idx="2855">
                  <c:v>0.58004500000000003</c:v>
                </c:pt>
                <c:pt idx="2856">
                  <c:v>0.61941400000000002</c:v>
                </c:pt>
                <c:pt idx="2857">
                  <c:v>0.37137999999999999</c:v>
                </c:pt>
                <c:pt idx="2858">
                  <c:v>0.297545</c:v>
                </c:pt>
                <c:pt idx="2859">
                  <c:v>0.13393099999999999</c:v>
                </c:pt>
                <c:pt idx="2860">
                  <c:v>0.98965199999999998</c:v>
                </c:pt>
                <c:pt idx="2861">
                  <c:v>0.48994900000000002</c:v>
                </c:pt>
                <c:pt idx="2862">
                  <c:v>0.31816899999999998</c:v>
                </c:pt>
                <c:pt idx="2863">
                  <c:v>0.34055800000000003</c:v>
                </c:pt>
                <c:pt idx="2864">
                  <c:v>0.33852500000000002</c:v>
                </c:pt>
                <c:pt idx="2865">
                  <c:v>0.58813000000000004</c:v>
                </c:pt>
                <c:pt idx="2866">
                  <c:v>0.38677800000000001</c:v>
                </c:pt>
                <c:pt idx="2867">
                  <c:v>0.26760699999999998</c:v>
                </c:pt>
                <c:pt idx="2868">
                  <c:v>0.40908299999999997</c:v>
                </c:pt>
                <c:pt idx="2869">
                  <c:v>0.82949499999999998</c:v>
                </c:pt>
                <c:pt idx="2870">
                  <c:v>0.92705599999999999</c:v>
                </c:pt>
                <c:pt idx="2871">
                  <c:v>0.51577200000000001</c:v>
                </c:pt>
                <c:pt idx="2872">
                  <c:v>0.26020599999999999</c:v>
                </c:pt>
                <c:pt idx="2873">
                  <c:v>6.6819100000000006E-2</c:v>
                </c:pt>
                <c:pt idx="2874">
                  <c:v>0.48413200000000001</c:v>
                </c:pt>
                <c:pt idx="2875">
                  <c:v>0.88478199999999996</c:v>
                </c:pt>
                <c:pt idx="2876">
                  <c:v>0.36927599999999999</c:v>
                </c:pt>
                <c:pt idx="2877">
                  <c:v>2.1896599999999999E-2</c:v>
                </c:pt>
                <c:pt idx="2878">
                  <c:v>0.45377600000000001</c:v>
                </c:pt>
                <c:pt idx="2879">
                  <c:v>0.13764599999999999</c:v>
                </c:pt>
                <c:pt idx="2880">
                  <c:v>0.32502399999999998</c:v>
                </c:pt>
                <c:pt idx="2881">
                  <c:v>0.33538099999999998</c:v>
                </c:pt>
                <c:pt idx="2882">
                  <c:v>0.73528300000000002</c:v>
                </c:pt>
                <c:pt idx="2883">
                  <c:v>0.96922799999999998</c:v>
                </c:pt>
                <c:pt idx="2884">
                  <c:v>0.54122599999999998</c:v>
                </c:pt>
                <c:pt idx="2885">
                  <c:v>0.26348199999999999</c:v>
                </c:pt>
                <c:pt idx="2886">
                  <c:v>0.38431300000000002</c:v>
                </c:pt>
                <c:pt idx="2887">
                  <c:v>0.68224700000000005</c:v>
                </c:pt>
                <c:pt idx="2888">
                  <c:v>0.63550899999999999</c:v>
                </c:pt>
                <c:pt idx="2889">
                  <c:v>0.36701299999999998</c:v>
                </c:pt>
                <c:pt idx="2890">
                  <c:v>7.9390199999999994E-2</c:v>
                </c:pt>
                <c:pt idx="2891">
                  <c:v>0.82912799999999998</c:v>
                </c:pt>
                <c:pt idx="2892">
                  <c:v>0.95485799999999998</c:v>
                </c:pt>
                <c:pt idx="2893">
                  <c:v>0.63775499999999996</c:v>
                </c:pt>
                <c:pt idx="2894">
                  <c:v>0.13934099999999999</c:v>
                </c:pt>
                <c:pt idx="2895">
                  <c:v>0.72036500000000003</c:v>
                </c:pt>
                <c:pt idx="2896">
                  <c:v>0.20118800000000001</c:v>
                </c:pt>
                <c:pt idx="2897">
                  <c:v>0.86582700000000001</c:v>
                </c:pt>
                <c:pt idx="2898">
                  <c:v>0.184283</c:v>
                </c:pt>
                <c:pt idx="2899">
                  <c:v>0.410914</c:v>
                </c:pt>
                <c:pt idx="2900">
                  <c:v>0.30221999999999999</c:v>
                </c:pt>
                <c:pt idx="2901">
                  <c:v>0.87691200000000002</c:v>
                </c:pt>
                <c:pt idx="2902">
                  <c:v>0.28987499999999999</c:v>
                </c:pt>
                <c:pt idx="2903">
                  <c:v>0.12582299999999999</c:v>
                </c:pt>
                <c:pt idx="2904">
                  <c:v>0.91315900000000005</c:v>
                </c:pt>
                <c:pt idx="2905">
                  <c:v>0.87057499999999999</c:v>
                </c:pt>
                <c:pt idx="2906">
                  <c:v>6.7568600000000006E-2</c:v>
                </c:pt>
                <c:pt idx="2907">
                  <c:v>0.82835599999999998</c:v>
                </c:pt>
                <c:pt idx="2908">
                  <c:v>0.134155</c:v>
                </c:pt>
                <c:pt idx="2909">
                  <c:v>9.4013499999999993E-3</c:v>
                </c:pt>
                <c:pt idx="2910">
                  <c:v>0.26942100000000002</c:v>
                </c:pt>
                <c:pt idx="2911">
                  <c:v>0.85857499999999998</c:v>
                </c:pt>
                <c:pt idx="2912">
                  <c:v>0.39574199999999998</c:v>
                </c:pt>
                <c:pt idx="2913">
                  <c:v>0.21393200000000001</c:v>
                </c:pt>
                <c:pt idx="2914">
                  <c:v>0.37469000000000002</c:v>
                </c:pt>
                <c:pt idx="2915">
                  <c:v>0.69431399999999999</c:v>
                </c:pt>
                <c:pt idx="2916">
                  <c:v>0.63448899999999997</c:v>
                </c:pt>
                <c:pt idx="2917">
                  <c:v>0.25554500000000002</c:v>
                </c:pt>
                <c:pt idx="2918">
                  <c:v>0.23635700000000001</c:v>
                </c:pt>
                <c:pt idx="2919">
                  <c:v>0.71597999999999995</c:v>
                </c:pt>
                <c:pt idx="2920">
                  <c:v>0.40248600000000001</c:v>
                </c:pt>
                <c:pt idx="2921">
                  <c:v>0.81903099999999995</c:v>
                </c:pt>
                <c:pt idx="2922">
                  <c:v>2.9400599999999999E-2</c:v>
                </c:pt>
                <c:pt idx="2923">
                  <c:v>0.84644900000000001</c:v>
                </c:pt>
                <c:pt idx="2924">
                  <c:v>7.2970200000000004E-3</c:v>
                </c:pt>
                <c:pt idx="2925">
                  <c:v>0.27945700000000001</c:v>
                </c:pt>
                <c:pt idx="2926">
                  <c:v>0.80485200000000001</c:v>
                </c:pt>
                <c:pt idx="2927">
                  <c:v>0.27113300000000001</c:v>
                </c:pt>
                <c:pt idx="2928">
                  <c:v>0.94244099999999997</c:v>
                </c:pt>
                <c:pt idx="2929">
                  <c:v>0.59851299999999996</c:v>
                </c:pt>
                <c:pt idx="2930">
                  <c:v>0.93340199999999995</c:v>
                </c:pt>
                <c:pt idx="2931">
                  <c:v>0.55571700000000002</c:v>
                </c:pt>
                <c:pt idx="2932">
                  <c:v>0.42924600000000002</c:v>
                </c:pt>
                <c:pt idx="2933">
                  <c:v>0.61837399999999998</c:v>
                </c:pt>
                <c:pt idx="2934">
                  <c:v>0.104314</c:v>
                </c:pt>
                <c:pt idx="2935">
                  <c:v>0.53694200000000003</c:v>
                </c:pt>
                <c:pt idx="2936">
                  <c:v>0.124973</c:v>
                </c:pt>
                <c:pt idx="2937">
                  <c:v>0.44219700000000001</c:v>
                </c:pt>
                <c:pt idx="2938">
                  <c:v>0.289211</c:v>
                </c:pt>
                <c:pt idx="2939">
                  <c:v>0.42275099999999999</c:v>
                </c:pt>
                <c:pt idx="2940">
                  <c:v>3.02692E-2</c:v>
                </c:pt>
                <c:pt idx="2941">
                  <c:v>0.62190800000000002</c:v>
                </c:pt>
                <c:pt idx="2942">
                  <c:v>0.72177100000000005</c:v>
                </c:pt>
                <c:pt idx="2943">
                  <c:v>0.89596500000000001</c:v>
                </c:pt>
                <c:pt idx="2944">
                  <c:v>0.30002299999999998</c:v>
                </c:pt>
                <c:pt idx="2945">
                  <c:v>0.81860699999999997</c:v>
                </c:pt>
                <c:pt idx="2946">
                  <c:v>0.81968300000000005</c:v>
                </c:pt>
                <c:pt idx="2947">
                  <c:v>0.19661500000000001</c:v>
                </c:pt>
                <c:pt idx="2948">
                  <c:v>0.87654799999999999</c:v>
                </c:pt>
                <c:pt idx="2949">
                  <c:v>0.65847199999999995</c:v>
                </c:pt>
                <c:pt idx="2950">
                  <c:v>0.95887900000000004</c:v>
                </c:pt>
                <c:pt idx="2951">
                  <c:v>0.96887299999999998</c:v>
                </c:pt>
                <c:pt idx="2952">
                  <c:v>0.30322100000000002</c:v>
                </c:pt>
                <c:pt idx="2953">
                  <c:v>0.54220699999999999</c:v>
                </c:pt>
                <c:pt idx="2954">
                  <c:v>0.67894699999999997</c:v>
                </c:pt>
                <c:pt idx="2955">
                  <c:v>0.24499599999999999</c:v>
                </c:pt>
                <c:pt idx="2956">
                  <c:v>0.69364700000000001</c:v>
                </c:pt>
                <c:pt idx="2957">
                  <c:v>0.23119400000000001</c:v>
                </c:pt>
                <c:pt idx="2958">
                  <c:v>3.47817E-3</c:v>
                </c:pt>
                <c:pt idx="2959">
                  <c:v>0.40041199999999999</c:v>
                </c:pt>
                <c:pt idx="2960">
                  <c:v>0.56682500000000002</c:v>
                </c:pt>
                <c:pt idx="2961">
                  <c:v>0.53125599999999995</c:v>
                </c:pt>
                <c:pt idx="2962">
                  <c:v>0.410769</c:v>
                </c:pt>
                <c:pt idx="2963">
                  <c:v>0.39313700000000001</c:v>
                </c:pt>
                <c:pt idx="2964">
                  <c:v>0.22947600000000001</c:v>
                </c:pt>
                <c:pt idx="2965">
                  <c:v>0.94825300000000001</c:v>
                </c:pt>
                <c:pt idx="2966">
                  <c:v>0.29222700000000001</c:v>
                </c:pt>
                <c:pt idx="2967">
                  <c:v>0.40586299999999997</c:v>
                </c:pt>
                <c:pt idx="2968">
                  <c:v>0.27275300000000002</c:v>
                </c:pt>
                <c:pt idx="2969">
                  <c:v>0.57401199999999997</c:v>
                </c:pt>
                <c:pt idx="2970">
                  <c:v>2.46E-2</c:v>
                </c:pt>
                <c:pt idx="2971">
                  <c:v>0.190193</c:v>
                </c:pt>
                <c:pt idx="2972">
                  <c:v>0.45338200000000001</c:v>
                </c:pt>
                <c:pt idx="2973">
                  <c:v>0.55125299999999999</c:v>
                </c:pt>
                <c:pt idx="2974">
                  <c:v>0.80319600000000002</c:v>
                </c:pt>
                <c:pt idx="2975">
                  <c:v>0.82483700000000004</c:v>
                </c:pt>
                <c:pt idx="2976">
                  <c:v>0.29632900000000001</c:v>
                </c:pt>
                <c:pt idx="2977">
                  <c:v>0.91040500000000002</c:v>
                </c:pt>
                <c:pt idx="2978">
                  <c:v>0.98560400000000004</c:v>
                </c:pt>
                <c:pt idx="2979">
                  <c:v>0.76985700000000001</c:v>
                </c:pt>
                <c:pt idx="2980">
                  <c:v>0.245395</c:v>
                </c:pt>
                <c:pt idx="2981">
                  <c:v>0.25715199999999999</c:v>
                </c:pt>
                <c:pt idx="2982">
                  <c:v>0.91462699999999997</c:v>
                </c:pt>
                <c:pt idx="2983">
                  <c:v>0.98145800000000005</c:v>
                </c:pt>
                <c:pt idx="2984">
                  <c:v>0.805844</c:v>
                </c:pt>
                <c:pt idx="2985">
                  <c:v>0.96109900000000004</c:v>
                </c:pt>
                <c:pt idx="2986">
                  <c:v>0.43266900000000003</c:v>
                </c:pt>
                <c:pt idx="2987">
                  <c:v>0.94786499999999996</c:v>
                </c:pt>
                <c:pt idx="2988">
                  <c:v>0.21184500000000001</c:v>
                </c:pt>
                <c:pt idx="2989">
                  <c:v>0.40644799999999998</c:v>
                </c:pt>
                <c:pt idx="2990">
                  <c:v>0.93490099999999998</c:v>
                </c:pt>
                <c:pt idx="2991">
                  <c:v>0.74720200000000003</c:v>
                </c:pt>
                <c:pt idx="2992">
                  <c:v>2.3432100000000001E-2</c:v>
                </c:pt>
                <c:pt idx="2993">
                  <c:v>0.98280800000000001</c:v>
                </c:pt>
                <c:pt idx="2994">
                  <c:v>0.58612900000000001</c:v>
                </c:pt>
                <c:pt idx="2995">
                  <c:v>0.36469200000000002</c:v>
                </c:pt>
                <c:pt idx="2996">
                  <c:v>0.16820299999999999</c:v>
                </c:pt>
                <c:pt idx="2997">
                  <c:v>0.18396999999999999</c:v>
                </c:pt>
                <c:pt idx="2998">
                  <c:v>0.82156700000000005</c:v>
                </c:pt>
                <c:pt idx="2999">
                  <c:v>0.21126600000000001</c:v>
                </c:pt>
                <c:pt idx="3000">
                  <c:v>0.62840499999999999</c:v>
                </c:pt>
                <c:pt idx="3001">
                  <c:v>0.68806</c:v>
                </c:pt>
                <c:pt idx="3002">
                  <c:v>0.73714500000000005</c:v>
                </c:pt>
                <c:pt idx="3003">
                  <c:v>0.84020799999999995</c:v>
                </c:pt>
                <c:pt idx="3004">
                  <c:v>0.62279200000000001</c:v>
                </c:pt>
                <c:pt idx="3005">
                  <c:v>0.22393299999999999</c:v>
                </c:pt>
                <c:pt idx="3006">
                  <c:v>0.52525900000000003</c:v>
                </c:pt>
                <c:pt idx="3007">
                  <c:v>0.219999</c:v>
                </c:pt>
                <c:pt idx="3008">
                  <c:v>0.48897499999999999</c:v>
                </c:pt>
                <c:pt idx="3009">
                  <c:v>0.90266999999999997</c:v>
                </c:pt>
                <c:pt idx="3010">
                  <c:v>0.24428900000000001</c:v>
                </c:pt>
                <c:pt idx="3011">
                  <c:v>0.72055599999999997</c:v>
                </c:pt>
                <c:pt idx="3012">
                  <c:v>0.51408900000000002</c:v>
                </c:pt>
                <c:pt idx="3013">
                  <c:v>0.67712099999999997</c:v>
                </c:pt>
                <c:pt idx="3014">
                  <c:v>0.11820600000000001</c:v>
                </c:pt>
                <c:pt idx="3015">
                  <c:v>0.18377399999999999</c:v>
                </c:pt>
                <c:pt idx="3016">
                  <c:v>0.81127000000000005</c:v>
                </c:pt>
                <c:pt idx="3017">
                  <c:v>0.95875600000000005</c:v>
                </c:pt>
                <c:pt idx="3018">
                  <c:v>0.47900900000000002</c:v>
                </c:pt>
                <c:pt idx="3019">
                  <c:v>0.21135300000000001</c:v>
                </c:pt>
                <c:pt idx="3020">
                  <c:v>0.26335599999999998</c:v>
                </c:pt>
                <c:pt idx="3021">
                  <c:v>0.46172099999999999</c:v>
                </c:pt>
                <c:pt idx="3022">
                  <c:v>0.404978</c:v>
                </c:pt>
                <c:pt idx="3023">
                  <c:v>0.46641899999999997</c:v>
                </c:pt>
                <c:pt idx="3024">
                  <c:v>0.61636500000000005</c:v>
                </c:pt>
                <c:pt idx="3025">
                  <c:v>0.69855299999999998</c:v>
                </c:pt>
                <c:pt idx="3026">
                  <c:v>0.42887599999999998</c:v>
                </c:pt>
                <c:pt idx="3027">
                  <c:v>0.87449399999999999</c:v>
                </c:pt>
                <c:pt idx="3028">
                  <c:v>0.82651399999999997</c:v>
                </c:pt>
                <c:pt idx="3029">
                  <c:v>0.44616400000000001</c:v>
                </c:pt>
                <c:pt idx="3030">
                  <c:v>0.24288199999999999</c:v>
                </c:pt>
                <c:pt idx="3031">
                  <c:v>0.88996399999999998</c:v>
                </c:pt>
                <c:pt idx="3032">
                  <c:v>0.91484799999999999</c:v>
                </c:pt>
                <c:pt idx="3033">
                  <c:v>0.34869</c:v>
                </c:pt>
                <c:pt idx="3034">
                  <c:v>0.10263700000000001</c:v>
                </c:pt>
                <c:pt idx="3035">
                  <c:v>0.76111300000000004</c:v>
                </c:pt>
                <c:pt idx="3036">
                  <c:v>0.169345</c:v>
                </c:pt>
                <c:pt idx="3037">
                  <c:v>0.72375699999999998</c:v>
                </c:pt>
                <c:pt idx="3038">
                  <c:v>0.38556000000000001</c:v>
                </c:pt>
                <c:pt idx="3039">
                  <c:v>0.26107599999999997</c:v>
                </c:pt>
                <c:pt idx="3040">
                  <c:v>0.94799100000000003</c:v>
                </c:pt>
                <c:pt idx="3041">
                  <c:v>0.65186900000000003</c:v>
                </c:pt>
                <c:pt idx="3042">
                  <c:v>0.75375000000000003</c:v>
                </c:pt>
                <c:pt idx="3043">
                  <c:v>4.3485200000000002E-2</c:v>
                </c:pt>
                <c:pt idx="3044">
                  <c:v>0.67654300000000001</c:v>
                </c:pt>
                <c:pt idx="3045">
                  <c:v>0.68107600000000001</c:v>
                </c:pt>
                <c:pt idx="3046">
                  <c:v>0.38140200000000002</c:v>
                </c:pt>
                <c:pt idx="3047">
                  <c:v>0.19340399999999999</c:v>
                </c:pt>
                <c:pt idx="3048">
                  <c:v>0.347437</c:v>
                </c:pt>
                <c:pt idx="3049">
                  <c:v>0.62596499999999999</c:v>
                </c:pt>
                <c:pt idx="3050">
                  <c:v>7.8123200000000004E-2</c:v>
                </c:pt>
                <c:pt idx="3051">
                  <c:v>0.147753</c:v>
                </c:pt>
                <c:pt idx="3052">
                  <c:v>5.5398099999999999E-2</c:v>
                </c:pt>
                <c:pt idx="3053">
                  <c:v>4.1814999999999998E-2</c:v>
                </c:pt>
                <c:pt idx="3054">
                  <c:v>0.62681699999999996</c:v>
                </c:pt>
                <c:pt idx="3055">
                  <c:v>0.58026800000000001</c:v>
                </c:pt>
                <c:pt idx="3056">
                  <c:v>0.80480499999999999</c:v>
                </c:pt>
                <c:pt idx="3057">
                  <c:v>0.97163900000000003</c:v>
                </c:pt>
                <c:pt idx="3058">
                  <c:v>0.69003499999999995</c:v>
                </c:pt>
                <c:pt idx="3059">
                  <c:v>3.6529899999999997E-2</c:v>
                </c:pt>
                <c:pt idx="3060">
                  <c:v>0.190632</c:v>
                </c:pt>
                <c:pt idx="3061">
                  <c:v>0.23233400000000001</c:v>
                </c:pt>
                <c:pt idx="3062">
                  <c:v>0.861931</c:v>
                </c:pt>
                <c:pt idx="3063">
                  <c:v>0.91057999999999995</c:v>
                </c:pt>
                <c:pt idx="3064">
                  <c:v>0.91991699999999998</c:v>
                </c:pt>
                <c:pt idx="3065">
                  <c:v>0.355105</c:v>
                </c:pt>
                <c:pt idx="3066">
                  <c:v>0.97221900000000006</c:v>
                </c:pt>
                <c:pt idx="3067">
                  <c:v>0.39183400000000002</c:v>
                </c:pt>
                <c:pt idx="3068">
                  <c:v>0.63771299999999997</c:v>
                </c:pt>
                <c:pt idx="3069">
                  <c:v>0.5837</c:v>
                </c:pt>
                <c:pt idx="3070">
                  <c:v>0.59097100000000002</c:v>
                </c:pt>
                <c:pt idx="3071">
                  <c:v>0.41221799999999997</c:v>
                </c:pt>
                <c:pt idx="3072">
                  <c:v>0.98004599999999997</c:v>
                </c:pt>
                <c:pt idx="3073">
                  <c:v>0.36012300000000003</c:v>
                </c:pt>
                <c:pt idx="3074">
                  <c:v>0.87785999999999997</c:v>
                </c:pt>
                <c:pt idx="3075">
                  <c:v>0.54268899999999998</c:v>
                </c:pt>
                <c:pt idx="3076">
                  <c:v>0.50556800000000002</c:v>
                </c:pt>
                <c:pt idx="3077">
                  <c:v>0.35839399999999999</c:v>
                </c:pt>
                <c:pt idx="3078">
                  <c:v>0.117162</c:v>
                </c:pt>
                <c:pt idx="3079">
                  <c:v>0.19625200000000001</c:v>
                </c:pt>
                <c:pt idx="3080">
                  <c:v>0.742012</c:v>
                </c:pt>
                <c:pt idx="3081">
                  <c:v>0.771837</c:v>
                </c:pt>
                <c:pt idx="3082">
                  <c:v>0.85803399999999996</c:v>
                </c:pt>
                <c:pt idx="3083">
                  <c:v>0.441216</c:v>
                </c:pt>
                <c:pt idx="3084">
                  <c:v>2.3509599999999999E-2</c:v>
                </c:pt>
                <c:pt idx="3085">
                  <c:v>0.95795300000000005</c:v>
                </c:pt>
                <c:pt idx="3086">
                  <c:v>0.412024</c:v>
                </c:pt>
                <c:pt idx="3087">
                  <c:v>3.2972399999999999E-2</c:v>
                </c:pt>
                <c:pt idx="3088">
                  <c:v>0.53269299999999997</c:v>
                </c:pt>
                <c:pt idx="3089">
                  <c:v>0.64423900000000001</c:v>
                </c:pt>
                <c:pt idx="3090">
                  <c:v>0.30097699999999999</c:v>
                </c:pt>
                <c:pt idx="3091">
                  <c:v>0.70168900000000001</c:v>
                </c:pt>
                <c:pt idx="3092">
                  <c:v>0.30626100000000001</c:v>
                </c:pt>
                <c:pt idx="3093">
                  <c:v>0.46685500000000002</c:v>
                </c:pt>
                <c:pt idx="3094">
                  <c:v>0.92086100000000004</c:v>
                </c:pt>
                <c:pt idx="3095">
                  <c:v>0.190167</c:v>
                </c:pt>
                <c:pt idx="3096">
                  <c:v>0.17591899999999999</c:v>
                </c:pt>
                <c:pt idx="3097">
                  <c:v>0.44778699999999999</c:v>
                </c:pt>
                <c:pt idx="3098">
                  <c:v>0.18587899999999999</c:v>
                </c:pt>
                <c:pt idx="3099">
                  <c:v>0.74886399999999997</c:v>
                </c:pt>
                <c:pt idx="3100">
                  <c:v>0.63301799999999997</c:v>
                </c:pt>
                <c:pt idx="3101">
                  <c:v>0.695133</c:v>
                </c:pt>
                <c:pt idx="3102">
                  <c:v>0.54642000000000002</c:v>
                </c:pt>
                <c:pt idx="3103">
                  <c:v>0.55832599999999999</c:v>
                </c:pt>
                <c:pt idx="3104">
                  <c:v>0.94717700000000005</c:v>
                </c:pt>
                <c:pt idx="3105">
                  <c:v>0.88189600000000001</c:v>
                </c:pt>
                <c:pt idx="3106">
                  <c:v>0.29678399999999999</c:v>
                </c:pt>
                <c:pt idx="3107">
                  <c:v>0.74626000000000003</c:v>
                </c:pt>
                <c:pt idx="3108">
                  <c:v>0.53069999999999995</c:v>
                </c:pt>
                <c:pt idx="3109">
                  <c:v>0.58832200000000001</c:v>
                </c:pt>
                <c:pt idx="3110">
                  <c:v>0.95016400000000001</c:v>
                </c:pt>
                <c:pt idx="3111">
                  <c:v>0.19104499999999999</c:v>
                </c:pt>
                <c:pt idx="3112">
                  <c:v>0.32906000000000002</c:v>
                </c:pt>
                <c:pt idx="3113">
                  <c:v>0.59212399999999998</c:v>
                </c:pt>
                <c:pt idx="3114">
                  <c:v>0.74521999999999999</c:v>
                </c:pt>
                <c:pt idx="3115">
                  <c:v>0.33337899999999998</c:v>
                </c:pt>
                <c:pt idx="3116">
                  <c:v>0.28653299999999998</c:v>
                </c:pt>
                <c:pt idx="3117">
                  <c:v>0.55907399999999996</c:v>
                </c:pt>
                <c:pt idx="3118">
                  <c:v>0.82626500000000003</c:v>
                </c:pt>
                <c:pt idx="3119">
                  <c:v>0.160691</c:v>
                </c:pt>
                <c:pt idx="3120">
                  <c:v>0.96613800000000005</c:v>
                </c:pt>
                <c:pt idx="3121">
                  <c:v>5.8178199999999999E-2</c:v>
                </c:pt>
                <c:pt idx="3122">
                  <c:v>0.81962999999999997</c:v>
                </c:pt>
                <c:pt idx="3123">
                  <c:v>7.2043099999999999E-2</c:v>
                </c:pt>
                <c:pt idx="3124">
                  <c:v>0.67947199999999996</c:v>
                </c:pt>
                <c:pt idx="3125">
                  <c:v>0.94711299999999998</c:v>
                </c:pt>
                <c:pt idx="3126">
                  <c:v>0.70997600000000005</c:v>
                </c:pt>
                <c:pt idx="3127">
                  <c:v>0.72172400000000003</c:v>
                </c:pt>
                <c:pt idx="3128">
                  <c:v>2.3991999999999999E-2</c:v>
                </c:pt>
                <c:pt idx="3129">
                  <c:v>0.56529200000000002</c:v>
                </c:pt>
                <c:pt idx="3130">
                  <c:v>0.97601000000000004</c:v>
                </c:pt>
                <c:pt idx="3131">
                  <c:v>8.5195199999999999E-2</c:v>
                </c:pt>
                <c:pt idx="3132">
                  <c:v>0.34661700000000001</c:v>
                </c:pt>
                <c:pt idx="3133">
                  <c:v>0.16803699999999999</c:v>
                </c:pt>
                <c:pt idx="3134">
                  <c:v>0.73987800000000004</c:v>
                </c:pt>
                <c:pt idx="3135">
                  <c:v>0.22345999999999999</c:v>
                </c:pt>
                <c:pt idx="3136">
                  <c:v>0.39077699999999999</c:v>
                </c:pt>
                <c:pt idx="3137">
                  <c:v>0.393341</c:v>
                </c:pt>
                <c:pt idx="3138">
                  <c:v>0.31157699999999999</c:v>
                </c:pt>
                <c:pt idx="3139">
                  <c:v>0.83437499999999998</c:v>
                </c:pt>
                <c:pt idx="3140">
                  <c:v>5.8811799999999997E-2</c:v>
                </c:pt>
                <c:pt idx="3141">
                  <c:v>0.310751</c:v>
                </c:pt>
                <c:pt idx="3142">
                  <c:v>0.125858</c:v>
                </c:pt>
                <c:pt idx="3143">
                  <c:v>0.19823199999999999</c:v>
                </c:pt>
                <c:pt idx="3144">
                  <c:v>0.41609099999999999</c:v>
                </c:pt>
                <c:pt idx="3145">
                  <c:v>0.58577800000000002</c:v>
                </c:pt>
                <c:pt idx="3146">
                  <c:v>0.19020699999999999</c:v>
                </c:pt>
                <c:pt idx="3147">
                  <c:v>0.76291500000000001</c:v>
                </c:pt>
                <c:pt idx="3148">
                  <c:v>0.65432900000000005</c:v>
                </c:pt>
                <c:pt idx="3149">
                  <c:v>0.57474800000000004</c:v>
                </c:pt>
                <c:pt idx="3150">
                  <c:v>0.90450399999999997</c:v>
                </c:pt>
                <c:pt idx="3151">
                  <c:v>0.58189000000000002</c:v>
                </c:pt>
                <c:pt idx="3152">
                  <c:v>0.333339</c:v>
                </c:pt>
                <c:pt idx="3153">
                  <c:v>0.80759499999999995</c:v>
                </c:pt>
                <c:pt idx="3154">
                  <c:v>0.99026199999999998</c:v>
                </c:pt>
                <c:pt idx="3155">
                  <c:v>0.69305000000000005</c:v>
                </c:pt>
                <c:pt idx="3156">
                  <c:v>0.93720800000000004</c:v>
                </c:pt>
                <c:pt idx="3157">
                  <c:v>0.61104199999999997</c:v>
                </c:pt>
                <c:pt idx="3158">
                  <c:v>0.185895</c:v>
                </c:pt>
                <c:pt idx="3159">
                  <c:v>5.5301000000000003E-2</c:v>
                </c:pt>
                <c:pt idx="3160">
                  <c:v>0.83651500000000001</c:v>
                </c:pt>
                <c:pt idx="3161">
                  <c:v>0.82130199999999998</c:v>
                </c:pt>
                <c:pt idx="3162">
                  <c:v>3.7142500000000002E-2</c:v>
                </c:pt>
                <c:pt idx="3163">
                  <c:v>0.97694400000000003</c:v>
                </c:pt>
                <c:pt idx="3164">
                  <c:v>0.55471700000000002</c:v>
                </c:pt>
                <c:pt idx="3165">
                  <c:v>0.53839199999999998</c:v>
                </c:pt>
                <c:pt idx="3166">
                  <c:v>0.18364900000000001</c:v>
                </c:pt>
                <c:pt idx="3167">
                  <c:v>0.68390700000000004</c:v>
                </c:pt>
                <c:pt idx="3168">
                  <c:v>0.43073400000000001</c:v>
                </c:pt>
                <c:pt idx="3169">
                  <c:v>0.58149200000000001</c:v>
                </c:pt>
                <c:pt idx="3170">
                  <c:v>0.45311000000000001</c:v>
                </c:pt>
                <c:pt idx="3171">
                  <c:v>0.53898400000000002</c:v>
                </c:pt>
                <c:pt idx="3172">
                  <c:v>0.59920300000000004</c:v>
                </c:pt>
                <c:pt idx="3173">
                  <c:v>0.197912</c:v>
                </c:pt>
                <c:pt idx="3174">
                  <c:v>9.0069699999999996E-3</c:v>
                </c:pt>
                <c:pt idx="3175">
                  <c:v>0.35824299999999998</c:v>
                </c:pt>
                <c:pt idx="3176">
                  <c:v>9.03534E-2</c:v>
                </c:pt>
                <c:pt idx="3177">
                  <c:v>0.94307600000000003</c:v>
                </c:pt>
                <c:pt idx="3178">
                  <c:v>0.53004600000000002</c:v>
                </c:pt>
                <c:pt idx="3179">
                  <c:v>0.64722299999999999</c:v>
                </c:pt>
                <c:pt idx="3180">
                  <c:v>0.163964</c:v>
                </c:pt>
                <c:pt idx="3181">
                  <c:v>0.93212099999999998</c:v>
                </c:pt>
                <c:pt idx="3182">
                  <c:v>0.886324</c:v>
                </c:pt>
                <c:pt idx="3183">
                  <c:v>0.90361199999999997</c:v>
                </c:pt>
                <c:pt idx="3184">
                  <c:v>0.64078199999999996</c:v>
                </c:pt>
                <c:pt idx="3185">
                  <c:v>0.91004300000000005</c:v>
                </c:pt>
                <c:pt idx="3186">
                  <c:v>0.64612199999999997</c:v>
                </c:pt>
                <c:pt idx="3187">
                  <c:v>0.471576</c:v>
                </c:pt>
                <c:pt idx="3188">
                  <c:v>0.94407600000000003</c:v>
                </c:pt>
                <c:pt idx="3189">
                  <c:v>0.34773500000000002</c:v>
                </c:pt>
                <c:pt idx="3190">
                  <c:v>0.49744100000000002</c:v>
                </c:pt>
                <c:pt idx="3191">
                  <c:v>0.85439200000000004</c:v>
                </c:pt>
                <c:pt idx="3192">
                  <c:v>0.248783</c:v>
                </c:pt>
                <c:pt idx="3193">
                  <c:v>0.53793299999999999</c:v>
                </c:pt>
                <c:pt idx="3194">
                  <c:v>0.84301800000000005</c:v>
                </c:pt>
                <c:pt idx="3195">
                  <c:v>0.23988200000000001</c:v>
                </c:pt>
                <c:pt idx="3196">
                  <c:v>0.43367899999999998</c:v>
                </c:pt>
                <c:pt idx="3197">
                  <c:v>0.67160799999999998</c:v>
                </c:pt>
                <c:pt idx="3198">
                  <c:v>0.813585</c:v>
                </c:pt>
                <c:pt idx="3199">
                  <c:v>0.93988799999999995</c:v>
                </c:pt>
                <c:pt idx="3200">
                  <c:v>0.45682600000000001</c:v>
                </c:pt>
                <c:pt idx="3201">
                  <c:v>0.67826299999999995</c:v>
                </c:pt>
                <c:pt idx="3202">
                  <c:v>0.11763899999999999</c:v>
                </c:pt>
                <c:pt idx="3203">
                  <c:v>0.36441099999999998</c:v>
                </c:pt>
                <c:pt idx="3204">
                  <c:v>0.46771600000000002</c:v>
                </c:pt>
                <c:pt idx="3205">
                  <c:v>0.74455300000000002</c:v>
                </c:pt>
                <c:pt idx="3206">
                  <c:v>0.33117099999999999</c:v>
                </c:pt>
                <c:pt idx="3207">
                  <c:v>9.0020199999999995E-2</c:v>
                </c:pt>
                <c:pt idx="3208">
                  <c:v>0.58655999999999997</c:v>
                </c:pt>
                <c:pt idx="3209">
                  <c:v>0.97283699999999995</c:v>
                </c:pt>
                <c:pt idx="3210">
                  <c:v>0.67917700000000003</c:v>
                </c:pt>
                <c:pt idx="3211">
                  <c:v>5.0863199999999997E-2</c:v>
                </c:pt>
                <c:pt idx="3212">
                  <c:v>0.36713899999999999</c:v>
                </c:pt>
                <c:pt idx="3213">
                  <c:v>4.3332799999999998E-2</c:v>
                </c:pt>
                <c:pt idx="3214">
                  <c:v>0.27939700000000001</c:v>
                </c:pt>
                <c:pt idx="3215">
                  <c:v>0.75467499999999998</c:v>
                </c:pt>
                <c:pt idx="3216">
                  <c:v>1.2944900000000001E-2</c:v>
                </c:pt>
                <c:pt idx="3217">
                  <c:v>0.245008</c:v>
                </c:pt>
                <c:pt idx="3218">
                  <c:v>0.54940800000000001</c:v>
                </c:pt>
                <c:pt idx="3219">
                  <c:v>0.94681499999999996</c:v>
                </c:pt>
                <c:pt idx="3220">
                  <c:v>0.93539600000000001</c:v>
                </c:pt>
                <c:pt idx="3221">
                  <c:v>0.48476599999999997</c:v>
                </c:pt>
                <c:pt idx="3222">
                  <c:v>0.91511200000000004</c:v>
                </c:pt>
                <c:pt idx="3223">
                  <c:v>7.5808100000000003E-3</c:v>
                </c:pt>
                <c:pt idx="3224">
                  <c:v>0.51167600000000002</c:v>
                </c:pt>
                <c:pt idx="3225">
                  <c:v>0.99648099999999995</c:v>
                </c:pt>
                <c:pt idx="3226">
                  <c:v>0.57730000000000004</c:v>
                </c:pt>
                <c:pt idx="3227">
                  <c:v>0.30382500000000001</c:v>
                </c:pt>
                <c:pt idx="3228">
                  <c:v>0.85061500000000001</c:v>
                </c:pt>
                <c:pt idx="3229">
                  <c:v>0.62209400000000004</c:v>
                </c:pt>
                <c:pt idx="3230">
                  <c:v>0.71795100000000001</c:v>
                </c:pt>
                <c:pt idx="3231">
                  <c:v>1.78952E-2</c:v>
                </c:pt>
                <c:pt idx="3232">
                  <c:v>0.198102</c:v>
                </c:pt>
                <c:pt idx="3233">
                  <c:v>0.93997399999999998</c:v>
                </c:pt>
                <c:pt idx="3234">
                  <c:v>0.33130799999999999</c:v>
                </c:pt>
                <c:pt idx="3235">
                  <c:v>9.9270499999999998E-2</c:v>
                </c:pt>
                <c:pt idx="3236">
                  <c:v>0.77278500000000006</c:v>
                </c:pt>
                <c:pt idx="3237">
                  <c:v>0.87356299999999998</c:v>
                </c:pt>
                <c:pt idx="3238">
                  <c:v>0.50002999999999997</c:v>
                </c:pt>
                <c:pt idx="3239">
                  <c:v>0.67568499999999998</c:v>
                </c:pt>
                <c:pt idx="3240">
                  <c:v>0.76602599999999998</c:v>
                </c:pt>
                <c:pt idx="3241">
                  <c:v>0.32385999999999998</c:v>
                </c:pt>
                <c:pt idx="3242">
                  <c:v>0.91600800000000004</c:v>
                </c:pt>
                <c:pt idx="3243">
                  <c:v>0.89963700000000002</c:v>
                </c:pt>
                <c:pt idx="3244">
                  <c:v>0.54711299999999996</c:v>
                </c:pt>
                <c:pt idx="3245">
                  <c:v>0.14791199999999999</c:v>
                </c:pt>
                <c:pt idx="3246">
                  <c:v>0.26891300000000001</c:v>
                </c:pt>
                <c:pt idx="3247">
                  <c:v>0.983815</c:v>
                </c:pt>
                <c:pt idx="3248">
                  <c:v>8.0148300000000006E-2</c:v>
                </c:pt>
                <c:pt idx="3249">
                  <c:v>0.18435000000000001</c:v>
                </c:pt>
                <c:pt idx="3250">
                  <c:v>0.72298799999999996</c:v>
                </c:pt>
                <c:pt idx="3251">
                  <c:v>0.69246600000000003</c:v>
                </c:pt>
                <c:pt idx="3252">
                  <c:v>0.246674</c:v>
                </c:pt>
                <c:pt idx="3253">
                  <c:v>5.6995999999999998E-2</c:v>
                </c:pt>
                <c:pt idx="3254">
                  <c:v>0.25575500000000001</c:v>
                </c:pt>
                <c:pt idx="3255">
                  <c:v>0.773505</c:v>
                </c:pt>
                <c:pt idx="3256">
                  <c:v>0.27360200000000001</c:v>
                </c:pt>
                <c:pt idx="3257">
                  <c:v>0.74876299999999996</c:v>
                </c:pt>
                <c:pt idx="3258">
                  <c:v>6.7918900000000004E-2</c:v>
                </c:pt>
                <c:pt idx="3259">
                  <c:v>0.75244900000000003</c:v>
                </c:pt>
                <c:pt idx="3260">
                  <c:v>0.83508300000000002</c:v>
                </c:pt>
                <c:pt idx="3261">
                  <c:v>0.46361200000000002</c:v>
                </c:pt>
                <c:pt idx="3262">
                  <c:v>0.839727</c:v>
                </c:pt>
                <c:pt idx="3263">
                  <c:v>0.80236200000000002</c:v>
                </c:pt>
                <c:pt idx="3264">
                  <c:v>0.11398</c:v>
                </c:pt>
                <c:pt idx="3265">
                  <c:v>0.21160300000000001</c:v>
                </c:pt>
                <c:pt idx="3266">
                  <c:v>0.13480800000000001</c:v>
                </c:pt>
                <c:pt idx="3267">
                  <c:v>0.217667</c:v>
                </c:pt>
                <c:pt idx="3268">
                  <c:v>4.0310800000000001E-2</c:v>
                </c:pt>
                <c:pt idx="3269">
                  <c:v>0.146067</c:v>
                </c:pt>
                <c:pt idx="3270">
                  <c:v>0.304647</c:v>
                </c:pt>
                <c:pt idx="3271">
                  <c:v>9.12303E-2</c:v>
                </c:pt>
                <c:pt idx="3272">
                  <c:v>0.86348899999999995</c:v>
                </c:pt>
                <c:pt idx="3273">
                  <c:v>2.90032E-2</c:v>
                </c:pt>
                <c:pt idx="3274">
                  <c:v>8.0915100000000004E-2</c:v>
                </c:pt>
                <c:pt idx="3275">
                  <c:v>0.48164800000000002</c:v>
                </c:pt>
                <c:pt idx="3276">
                  <c:v>0.32440600000000003</c:v>
                </c:pt>
                <c:pt idx="3277">
                  <c:v>0.257608</c:v>
                </c:pt>
                <c:pt idx="3278">
                  <c:v>2.7006700000000002E-2</c:v>
                </c:pt>
                <c:pt idx="3279">
                  <c:v>0.88347500000000001</c:v>
                </c:pt>
                <c:pt idx="3280">
                  <c:v>5.3935299999999999E-2</c:v>
                </c:pt>
                <c:pt idx="3281">
                  <c:v>0.38374599999999998</c:v>
                </c:pt>
                <c:pt idx="3282">
                  <c:v>0.97849600000000003</c:v>
                </c:pt>
                <c:pt idx="3283">
                  <c:v>0.94513899999999995</c:v>
                </c:pt>
                <c:pt idx="3284">
                  <c:v>0.75975599999999999</c:v>
                </c:pt>
                <c:pt idx="3285">
                  <c:v>0.42787399999999998</c:v>
                </c:pt>
                <c:pt idx="3286">
                  <c:v>0.97516700000000001</c:v>
                </c:pt>
                <c:pt idx="3287">
                  <c:v>0.31661</c:v>
                </c:pt>
                <c:pt idx="3288">
                  <c:v>0.29538799999999998</c:v>
                </c:pt>
                <c:pt idx="3289">
                  <c:v>0.48722599999999999</c:v>
                </c:pt>
                <c:pt idx="3290">
                  <c:v>0.180779</c:v>
                </c:pt>
                <c:pt idx="3291">
                  <c:v>0.57150400000000001</c:v>
                </c:pt>
                <c:pt idx="3292">
                  <c:v>0.36298599999999998</c:v>
                </c:pt>
                <c:pt idx="3293">
                  <c:v>0.26575100000000001</c:v>
                </c:pt>
                <c:pt idx="3294">
                  <c:v>0.63773100000000005</c:v>
                </c:pt>
                <c:pt idx="3295">
                  <c:v>0.71563500000000002</c:v>
                </c:pt>
                <c:pt idx="3296">
                  <c:v>0.25947399999999998</c:v>
                </c:pt>
                <c:pt idx="3297">
                  <c:v>0.81832300000000002</c:v>
                </c:pt>
                <c:pt idx="3298">
                  <c:v>0.85858199999999996</c:v>
                </c:pt>
                <c:pt idx="3299">
                  <c:v>0.82588700000000004</c:v>
                </c:pt>
                <c:pt idx="3300">
                  <c:v>0.23596500000000001</c:v>
                </c:pt>
                <c:pt idx="3301">
                  <c:v>0.53737199999999996</c:v>
                </c:pt>
                <c:pt idx="3302">
                  <c:v>0.31367899999999999</c:v>
                </c:pt>
                <c:pt idx="3303">
                  <c:v>0.640733</c:v>
                </c:pt>
                <c:pt idx="3304">
                  <c:v>0.89372600000000002</c:v>
                </c:pt>
                <c:pt idx="3305">
                  <c:v>0.34452500000000003</c:v>
                </c:pt>
                <c:pt idx="3306">
                  <c:v>0.48441899999999999</c:v>
                </c:pt>
                <c:pt idx="3307">
                  <c:v>0.18454100000000001</c:v>
                </c:pt>
                <c:pt idx="3308">
                  <c:v>0.90473599999999998</c:v>
                </c:pt>
                <c:pt idx="3309">
                  <c:v>0.30895600000000001</c:v>
                </c:pt>
                <c:pt idx="3310">
                  <c:v>0.63247799999999998</c:v>
                </c:pt>
                <c:pt idx="3311">
                  <c:v>0.41627199999999998</c:v>
                </c:pt>
                <c:pt idx="3312">
                  <c:v>0.24326999999999999</c:v>
                </c:pt>
                <c:pt idx="3313">
                  <c:v>0.570797</c:v>
                </c:pt>
                <c:pt idx="3314">
                  <c:v>0.46783400000000003</c:v>
                </c:pt>
                <c:pt idx="3315">
                  <c:v>0.70918700000000001</c:v>
                </c:pt>
                <c:pt idx="3316">
                  <c:v>0.18911800000000001</c:v>
                </c:pt>
                <c:pt idx="3317">
                  <c:v>0.45078200000000002</c:v>
                </c:pt>
                <c:pt idx="3318">
                  <c:v>0.108422</c:v>
                </c:pt>
                <c:pt idx="3319">
                  <c:v>0.282752</c:v>
                </c:pt>
                <c:pt idx="3320">
                  <c:v>0.83812299999999995</c:v>
                </c:pt>
                <c:pt idx="3321">
                  <c:v>0.70321999999999996</c:v>
                </c:pt>
                <c:pt idx="3322">
                  <c:v>0.43901600000000002</c:v>
                </c:pt>
                <c:pt idx="3323">
                  <c:v>0.44894699999999998</c:v>
                </c:pt>
                <c:pt idx="3324">
                  <c:v>0.87555499999999997</c:v>
                </c:pt>
                <c:pt idx="3325">
                  <c:v>0.52396900000000002</c:v>
                </c:pt>
                <c:pt idx="3326">
                  <c:v>0.81637000000000004</c:v>
                </c:pt>
                <c:pt idx="3327">
                  <c:v>0.284918</c:v>
                </c:pt>
                <c:pt idx="3328">
                  <c:v>0.91212499999999996</c:v>
                </c:pt>
                <c:pt idx="3329">
                  <c:v>0.40708</c:v>
                </c:pt>
                <c:pt idx="3330">
                  <c:v>7.4825600000000006E-2</c:v>
                </c:pt>
                <c:pt idx="3331">
                  <c:v>0.921157</c:v>
                </c:pt>
                <c:pt idx="3332">
                  <c:v>0.43360799999999999</c:v>
                </c:pt>
                <c:pt idx="3333">
                  <c:v>0.61534199999999994</c:v>
                </c:pt>
                <c:pt idx="3334">
                  <c:v>0.90965499999999999</c:v>
                </c:pt>
                <c:pt idx="3335">
                  <c:v>0.63271999999999995</c:v>
                </c:pt>
                <c:pt idx="3336">
                  <c:v>0.443023</c:v>
                </c:pt>
                <c:pt idx="3337">
                  <c:v>0.51302499999999995</c:v>
                </c:pt>
                <c:pt idx="3338">
                  <c:v>0.95207299999999995</c:v>
                </c:pt>
                <c:pt idx="3339">
                  <c:v>0.66008999999999995</c:v>
                </c:pt>
                <c:pt idx="3340">
                  <c:v>0.73109999999999997</c:v>
                </c:pt>
                <c:pt idx="3341">
                  <c:v>0.68065200000000003</c:v>
                </c:pt>
                <c:pt idx="3342">
                  <c:v>0.88005</c:v>
                </c:pt>
                <c:pt idx="3343">
                  <c:v>0.96348299999999998</c:v>
                </c:pt>
                <c:pt idx="3344">
                  <c:v>0.91796</c:v>
                </c:pt>
                <c:pt idx="3345">
                  <c:v>0.81980299999999995</c:v>
                </c:pt>
                <c:pt idx="3346">
                  <c:v>0.60047200000000001</c:v>
                </c:pt>
                <c:pt idx="3347">
                  <c:v>0.36205900000000002</c:v>
                </c:pt>
                <c:pt idx="3348">
                  <c:v>0.69544300000000003</c:v>
                </c:pt>
                <c:pt idx="3349">
                  <c:v>1.8453299999999999E-2</c:v>
                </c:pt>
                <c:pt idx="3350">
                  <c:v>0.56916900000000004</c:v>
                </c:pt>
                <c:pt idx="3351">
                  <c:v>0.69845100000000004</c:v>
                </c:pt>
                <c:pt idx="3352">
                  <c:v>5.2731E-2</c:v>
                </c:pt>
                <c:pt idx="3353">
                  <c:v>0.93753600000000004</c:v>
                </c:pt>
                <c:pt idx="3354">
                  <c:v>0.37939699999999998</c:v>
                </c:pt>
                <c:pt idx="3355">
                  <c:v>0.13297700000000001</c:v>
                </c:pt>
                <c:pt idx="3356">
                  <c:v>0.49410700000000002</c:v>
                </c:pt>
                <c:pt idx="3357">
                  <c:v>0.30576100000000001</c:v>
                </c:pt>
                <c:pt idx="3358">
                  <c:v>0.25344299999999997</c:v>
                </c:pt>
                <c:pt idx="3359">
                  <c:v>0.62712199999999996</c:v>
                </c:pt>
                <c:pt idx="3360">
                  <c:v>0.15801299999999999</c:v>
                </c:pt>
                <c:pt idx="3361">
                  <c:v>0.31508000000000003</c:v>
                </c:pt>
                <c:pt idx="3362">
                  <c:v>0.365234</c:v>
                </c:pt>
                <c:pt idx="3363">
                  <c:v>0.73765899999999995</c:v>
                </c:pt>
                <c:pt idx="3364">
                  <c:v>0.64701600000000004</c:v>
                </c:pt>
                <c:pt idx="3365">
                  <c:v>0.89111499999999999</c:v>
                </c:pt>
                <c:pt idx="3366">
                  <c:v>0.25015700000000002</c:v>
                </c:pt>
                <c:pt idx="3367">
                  <c:v>0.75047900000000001</c:v>
                </c:pt>
                <c:pt idx="3368">
                  <c:v>0.37945400000000001</c:v>
                </c:pt>
                <c:pt idx="3369">
                  <c:v>0.86853999999999998</c:v>
                </c:pt>
                <c:pt idx="3370">
                  <c:v>2.6813500000000001E-2</c:v>
                </c:pt>
                <c:pt idx="3371">
                  <c:v>0.10595599999999999</c:v>
                </c:pt>
                <c:pt idx="3372">
                  <c:v>0.99041400000000002</c:v>
                </c:pt>
                <c:pt idx="3373">
                  <c:v>0.69376000000000004</c:v>
                </c:pt>
                <c:pt idx="3374">
                  <c:v>0.92342400000000002</c:v>
                </c:pt>
                <c:pt idx="3375">
                  <c:v>0.325604</c:v>
                </c:pt>
                <c:pt idx="3376">
                  <c:v>0.19325999999999999</c:v>
                </c:pt>
                <c:pt idx="3377">
                  <c:v>0.75024299999999999</c:v>
                </c:pt>
                <c:pt idx="3378">
                  <c:v>0.19870099999999999</c:v>
                </c:pt>
                <c:pt idx="3379">
                  <c:v>0.94195200000000001</c:v>
                </c:pt>
                <c:pt idx="3380">
                  <c:v>0.93370299999999995</c:v>
                </c:pt>
                <c:pt idx="3381">
                  <c:v>0.83081000000000005</c:v>
                </c:pt>
                <c:pt idx="3382">
                  <c:v>6.8644999999999998E-2</c:v>
                </c:pt>
                <c:pt idx="3383">
                  <c:v>0.16758899999999999</c:v>
                </c:pt>
                <c:pt idx="3384">
                  <c:v>0.87880899999999995</c:v>
                </c:pt>
                <c:pt idx="3385">
                  <c:v>0.63164900000000002</c:v>
                </c:pt>
                <c:pt idx="3386">
                  <c:v>0.63998100000000002</c:v>
                </c:pt>
                <c:pt idx="3387">
                  <c:v>0.96295299999999995</c:v>
                </c:pt>
                <c:pt idx="3388">
                  <c:v>0.73929500000000004</c:v>
                </c:pt>
                <c:pt idx="3389">
                  <c:v>0.89038600000000001</c:v>
                </c:pt>
                <c:pt idx="3390">
                  <c:v>0.61593399999999998</c:v>
                </c:pt>
                <c:pt idx="3391">
                  <c:v>0.67206600000000005</c:v>
                </c:pt>
                <c:pt idx="3392">
                  <c:v>0.76402000000000003</c:v>
                </c:pt>
                <c:pt idx="3393">
                  <c:v>0.84154499999999999</c:v>
                </c:pt>
                <c:pt idx="3394">
                  <c:v>0.23197899999999999</c:v>
                </c:pt>
                <c:pt idx="3395">
                  <c:v>0.39415800000000001</c:v>
                </c:pt>
                <c:pt idx="3396">
                  <c:v>0.92417400000000005</c:v>
                </c:pt>
                <c:pt idx="3397">
                  <c:v>0.50529999999999997</c:v>
                </c:pt>
                <c:pt idx="3398">
                  <c:v>3.8219999999999997E-2</c:v>
                </c:pt>
                <c:pt idx="3399">
                  <c:v>0.282136</c:v>
                </c:pt>
                <c:pt idx="3400">
                  <c:v>0.31595400000000001</c:v>
                </c:pt>
                <c:pt idx="3401">
                  <c:v>0.68988799999999995</c:v>
                </c:pt>
                <c:pt idx="3402">
                  <c:v>0.34871799999999997</c:v>
                </c:pt>
                <c:pt idx="3403">
                  <c:v>0.171898</c:v>
                </c:pt>
                <c:pt idx="3404">
                  <c:v>0.98488200000000004</c:v>
                </c:pt>
                <c:pt idx="3405">
                  <c:v>0.28950300000000001</c:v>
                </c:pt>
                <c:pt idx="3406">
                  <c:v>0.86564799999999997</c:v>
                </c:pt>
                <c:pt idx="3407">
                  <c:v>0.42563400000000001</c:v>
                </c:pt>
                <c:pt idx="3408">
                  <c:v>5.8966699999999997E-2</c:v>
                </c:pt>
                <c:pt idx="3409">
                  <c:v>5.6705999999999999E-2</c:v>
                </c:pt>
                <c:pt idx="3410">
                  <c:v>0.86736000000000002</c:v>
                </c:pt>
                <c:pt idx="3411">
                  <c:v>0.85852300000000004</c:v>
                </c:pt>
                <c:pt idx="3412">
                  <c:v>8.4346599999999994E-2</c:v>
                </c:pt>
                <c:pt idx="3413">
                  <c:v>0.76878999999999997</c:v>
                </c:pt>
                <c:pt idx="3414">
                  <c:v>0.78320199999999995</c:v>
                </c:pt>
                <c:pt idx="3415">
                  <c:v>0.99919000000000002</c:v>
                </c:pt>
                <c:pt idx="3416">
                  <c:v>0.89955499999999999</c:v>
                </c:pt>
                <c:pt idx="3417">
                  <c:v>0.50392999999999999</c:v>
                </c:pt>
                <c:pt idx="3418">
                  <c:v>0.90481500000000004</c:v>
                </c:pt>
                <c:pt idx="3419">
                  <c:v>0.83972899999999995</c:v>
                </c:pt>
                <c:pt idx="3420">
                  <c:v>0.60793900000000001</c:v>
                </c:pt>
                <c:pt idx="3421">
                  <c:v>0.80825100000000005</c:v>
                </c:pt>
                <c:pt idx="3422">
                  <c:v>0.30593999999999999</c:v>
                </c:pt>
                <c:pt idx="3423">
                  <c:v>0.70916900000000005</c:v>
                </c:pt>
                <c:pt idx="3424">
                  <c:v>0.68215199999999998</c:v>
                </c:pt>
                <c:pt idx="3425">
                  <c:v>0.43645099999999998</c:v>
                </c:pt>
                <c:pt idx="3426">
                  <c:v>0.60594000000000003</c:v>
                </c:pt>
                <c:pt idx="3427">
                  <c:v>0.32941999999999999</c:v>
                </c:pt>
                <c:pt idx="3428">
                  <c:v>0.77849800000000002</c:v>
                </c:pt>
                <c:pt idx="3429">
                  <c:v>0.62099800000000005</c:v>
                </c:pt>
                <c:pt idx="3430">
                  <c:v>0.49334</c:v>
                </c:pt>
                <c:pt idx="3431">
                  <c:v>0.289016</c:v>
                </c:pt>
                <c:pt idx="3432">
                  <c:v>0.137739</c:v>
                </c:pt>
                <c:pt idx="3433">
                  <c:v>0.44509599999999999</c:v>
                </c:pt>
                <c:pt idx="3434">
                  <c:v>9.56621E-2</c:v>
                </c:pt>
                <c:pt idx="3435">
                  <c:v>0.93386199999999997</c:v>
                </c:pt>
                <c:pt idx="3436">
                  <c:v>0.37263600000000002</c:v>
                </c:pt>
                <c:pt idx="3437">
                  <c:v>0.53398599999999996</c:v>
                </c:pt>
                <c:pt idx="3438">
                  <c:v>0.32488099999999998</c:v>
                </c:pt>
                <c:pt idx="3439">
                  <c:v>0.48716900000000002</c:v>
                </c:pt>
                <c:pt idx="3440">
                  <c:v>0.69225499999999995</c:v>
                </c:pt>
                <c:pt idx="3441">
                  <c:v>0.60232200000000002</c:v>
                </c:pt>
                <c:pt idx="3442">
                  <c:v>0.29341499999999998</c:v>
                </c:pt>
                <c:pt idx="3443">
                  <c:v>0.66514799999999996</c:v>
                </c:pt>
                <c:pt idx="3444">
                  <c:v>0.79228100000000001</c:v>
                </c:pt>
                <c:pt idx="3445">
                  <c:v>0.95208700000000002</c:v>
                </c:pt>
                <c:pt idx="3446">
                  <c:v>0.85539399999999999</c:v>
                </c:pt>
                <c:pt idx="3447">
                  <c:v>0.39299800000000001</c:v>
                </c:pt>
                <c:pt idx="3448">
                  <c:v>0.20931900000000001</c:v>
                </c:pt>
                <c:pt idx="3449">
                  <c:v>0.64834800000000004</c:v>
                </c:pt>
                <c:pt idx="3450">
                  <c:v>0.390982</c:v>
                </c:pt>
                <c:pt idx="3451">
                  <c:v>0.60899800000000004</c:v>
                </c:pt>
                <c:pt idx="3452">
                  <c:v>0.13747100000000001</c:v>
                </c:pt>
                <c:pt idx="3453">
                  <c:v>0.81272599999999995</c:v>
                </c:pt>
                <c:pt idx="3454">
                  <c:v>0.45463999999999999</c:v>
                </c:pt>
                <c:pt idx="3455">
                  <c:v>0.905339</c:v>
                </c:pt>
                <c:pt idx="3456">
                  <c:v>0.139683</c:v>
                </c:pt>
                <c:pt idx="3457">
                  <c:v>0.45904899999999998</c:v>
                </c:pt>
                <c:pt idx="3458">
                  <c:v>0.32986399999999999</c:v>
                </c:pt>
                <c:pt idx="3459">
                  <c:v>3.9131899999999997E-2</c:v>
                </c:pt>
                <c:pt idx="3460">
                  <c:v>0.431479</c:v>
                </c:pt>
                <c:pt idx="3461">
                  <c:v>0.67252999999999996</c:v>
                </c:pt>
                <c:pt idx="3462">
                  <c:v>0.923068</c:v>
                </c:pt>
                <c:pt idx="3463">
                  <c:v>0.57942899999999997</c:v>
                </c:pt>
                <c:pt idx="3464">
                  <c:v>8.1638100000000005E-2</c:v>
                </c:pt>
                <c:pt idx="3465">
                  <c:v>2.3065499999999999E-2</c:v>
                </c:pt>
                <c:pt idx="3466">
                  <c:v>0.92351000000000005</c:v>
                </c:pt>
                <c:pt idx="3467">
                  <c:v>0.84114199999999995</c:v>
                </c:pt>
                <c:pt idx="3468">
                  <c:v>0.91174299999999997</c:v>
                </c:pt>
                <c:pt idx="3469">
                  <c:v>0.62273500000000004</c:v>
                </c:pt>
                <c:pt idx="3470">
                  <c:v>0.70767000000000002</c:v>
                </c:pt>
                <c:pt idx="3471">
                  <c:v>0.80681499999999995</c:v>
                </c:pt>
                <c:pt idx="3472">
                  <c:v>0.103199</c:v>
                </c:pt>
                <c:pt idx="3473">
                  <c:v>0.64135600000000004</c:v>
                </c:pt>
                <c:pt idx="3474">
                  <c:v>0.81459300000000001</c:v>
                </c:pt>
                <c:pt idx="3475">
                  <c:v>0.69835700000000001</c:v>
                </c:pt>
                <c:pt idx="3476">
                  <c:v>0.35608000000000001</c:v>
                </c:pt>
                <c:pt idx="3477">
                  <c:v>0.31713799999999998</c:v>
                </c:pt>
                <c:pt idx="3478">
                  <c:v>8.6046600000000001E-2</c:v>
                </c:pt>
                <c:pt idx="3479">
                  <c:v>0.32823200000000002</c:v>
                </c:pt>
                <c:pt idx="3480">
                  <c:v>0.16903499999999999</c:v>
                </c:pt>
                <c:pt idx="3481">
                  <c:v>0.88114800000000004</c:v>
                </c:pt>
                <c:pt idx="3482">
                  <c:v>0.28558</c:v>
                </c:pt>
                <c:pt idx="3483">
                  <c:v>0.97907200000000005</c:v>
                </c:pt>
                <c:pt idx="3484">
                  <c:v>0.32533400000000001</c:v>
                </c:pt>
                <c:pt idx="3485">
                  <c:v>0.43652999999999997</c:v>
                </c:pt>
                <c:pt idx="3486">
                  <c:v>0.96585799999999999</c:v>
                </c:pt>
                <c:pt idx="3487">
                  <c:v>5.40968E-2</c:v>
                </c:pt>
                <c:pt idx="3488">
                  <c:v>0.175205</c:v>
                </c:pt>
                <c:pt idx="3489">
                  <c:v>0.31751499999999999</c:v>
                </c:pt>
                <c:pt idx="3490">
                  <c:v>0.79324399999999995</c:v>
                </c:pt>
                <c:pt idx="3491">
                  <c:v>0.485711</c:v>
                </c:pt>
                <c:pt idx="3492">
                  <c:v>0.86288200000000004</c:v>
                </c:pt>
                <c:pt idx="3493">
                  <c:v>0.15671299999999999</c:v>
                </c:pt>
                <c:pt idx="3494">
                  <c:v>7.7313099999999996E-2</c:v>
                </c:pt>
                <c:pt idx="3495">
                  <c:v>0.99306799999999995</c:v>
                </c:pt>
                <c:pt idx="3496">
                  <c:v>0.29365799999999997</c:v>
                </c:pt>
                <c:pt idx="3497">
                  <c:v>0.58095399999999997</c:v>
                </c:pt>
                <c:pt idx="3498">
                  <c:v>0.922709</c:v>
                </c:pt>
                <c:pt idx="3499">
                  <c:v>0.54274199999999995</c:v>
                </c:pt>
                <c:pt idx="3500">
                  <c:v>0.51502999999999999</c:v>
                </c:pt>
                <c:pt idx="3501">
                  <c:v>0.75136899999999995</c:v>
                </c:pt>
                <c:pt idx="3502">
                  <c:v>0.85302100000000003</c:v>
                </c:pt>
                <c:pt idx="3503">
                  <c:v>0.45791199999999999</c:v>
                </c:pt>
                <c:pt idx="3504">
                  <c:v>8.2744600000000001E-2</c:v>
                </c:pt>
                <c:pt idx="3505">
                  <c:v>0.476908</c:v>
                </c:pt>
                <c:pt idx="3506">
                  <c:v>0.628807</c:v>
                </c:pt>
                <c:pt idx="3507">
                  <c:v>0.36444599999999999</c:v>
                </c:pt>
                <c:pt idx="3508">
                  <c:v>0.54700800000000005</c:v>
                </c:pt>
                <c:pt idx="3509">
                  <c:v>0.67963799999999996</c:v>
                </c:pt>
                <c:pt idx="3510">
                  <c:v>0.97795900000000002</c:v>
                </c:pt>
                <c:pt idx="3511">
                  <c:v>4.8078700000000002E-2</c:v>
                </c:pt>
                <c:pt idx="3512">
                  <c:v>0.89730799999999999</c:v>
                </c:pt>
                <c:pt idx="3513">
                  <c:v>0.52875499999999998</c:v>
                </c:pt>
                <c:pt idx="3514">
                  <c:v>0.66663700000000004</c:v>
                </c:pt>
                <c:pt idx="3515">
                  <c:v>0.183668</c:v>
                </c:pt>
                <c:pt idx="3516">
                  <c:v>0.48913200000000001</c:v>
                </c:pt>
                <c:pt idx="3517">
                  <c:v>0.63484499999999999</c:v>
                </c:pt>
                <c:pt idx="3518">
                  <c:v>0.90473400000000004</c:v>
                </c:pt>
                <c:pt idx="3519">
                  <c:v>0.73061900000000002</c:v>
                </c:pt>
                <c:pt idx="3520">
                  <c:v>0.46564899999999998</c:v>
                </c:pt>
                <c:pt idx="3521">
                  <c:v>0.45461400000000002</c:v>
                </c:pt>
                <c:pt idx="3522">
                  <c:v>0.189306</c:v>
                </c:pt>
                <c:pt idx="3523">
                  <c:v>0.25000800000000001</c:v>
                </c:pt>
                <c:pt idx="3524">
                  <c:v>0.59595299999999995</c:v>
                </c:pt>
                <c:pt idx="3525">
                  <c:v>0.67360699999999996</c:v>
                </c:pt>
                <c:pt idx="3526">
                  <c:v>0.61045400000000005</c:v>
                </c:pt>
                <c:pt idx="3527">
                  <c:v>0.65275799999999995</c:v>
                </c:pt>
                <c:pt idx="3528">
                  <c:v>0.936307</c:v>
                </c:pt>
                <c:pt idx="3529">
                  <c:v>0.21579799999999999</c:v>
                </c:pt>
                <c:pt idx="3530">
                  <c:v>0.196857</c:v>
                </c:pt>
                <c:pt idx="3531">
                  <c:v>0.31289099999999997</c:v>
                </c:pt>
                <c:pt idx="3532">
                  <c:v>0.51814199999999999</c:v>
                </c:pt>
                <c:pt idx="3533">
                  <c:v>0.35678900000000002</c:v>
                </c:pt>
                <c:pt idx="3534">
                  <c:v>0.22597</c:v>
                </c:pt>
                <c:pt idx="3535">
                  <c:v>0.86621499999999996</c:v>
                </c:pt>
                <c:pt idx="3536">
                  <c:v>0.66437900000000005</c:v>
                </c:pt>
                <c:pt idx="3537">
                  <c:v>0.125139</c:v>
                </c:pt>
                <c:pt idx="3538">
                  <c:v>6.9255899999999995E-2</c:v>
                </c:pt>
                <c:pt idx="3539">
                  <c:v>0.59966399999999997</c:v>
                </c:pt>
                <c:pt idx="3540">
                  <c:v>0.57038299999999997</c:v>
                </c:pt>
                <c:pt idx="3541">
                  <c:v>0.16398499999999999</c:v>
                </c:pt>
                <c:pt idx="3542">
                  <c:v>0.80672200000000005</c:v>
                </c:pt>
                <c:pt idx="3543">
                  <c:v>0.69038699999999997</c:v>
                </c:pt>
                <c:pt idx="3544">
                  <c:v>0.32596900000000001</c:v>
                </c:pt>
                <c:pt idx="3545">
                  <c:v>0.88325799999999999</c:v>
                </c:pt>
                <c:pt idx="3546">
                  <c:v>0.68303000000000003</c:v>
                </c:pt>
                <c:pt idx="3547">
                  <c:v>4.2013099999999998E-2</c:v>
                </c:pt>
                <c:pt idx="3548">
                  <c:v>3.4250000000000003E-2</c:v>
                </c:pt>
                <c:pt idx="3549">
                  <c:v>0.44325999999999999</c:v>
                </c:pt>
                <c:pt idx="3550">
                  <c:v>0.59785500000000003</c:v>
                </c:pt>
                <c:pt idx="3551">
                  <c:v>0.72242399999999996</c:v>
                </c:pt>
                <c:pt idx="3552">
                  <c:v>5.8532599999999997E-2</c:v>
                </c:pt>
                <c:pt idx="3553">
                  <c:v>0.491533</c:v>
                </c:pt>
                <c:pt idx="3554">
                  <c:v>0.72437300000000004</c:v>
                </c:pt>
                <c:pt idx="3555">
                  <c:v>4.7609499999999999E-2</c:v>
                </c:pt>
                <c:pt idx="3556">
                  <c:v>2.82489E-3</c:v>
                </c:pt>
                <c:pt idx="3557">
                  <c:v>0.31578200000000001</c:v>
                </c:pt>
                <c:pt idx="3558">
                  <c:v>0.71282900000000005</c:v>
                </c:pt>
                <c:pt idx="3559">
                  <c:v>0.24849099999999999</c:v>
                </c:pt>
                <c:pt idx="3560">
                  <c:v>0.38238699999999998</c:v>
                </c:pt>
                <c:pt idx="3561">
                  <c:v>0.76812999999999998</c:v>
                </c:pt>
                <c:pt idx="3562">
                  <c:v>0.58353200000000005</c:v>
                </c:pt>
                <c:pt idx="3563">
                  <c:v>0.15057699999999999</c:v>
                </c:pt>
                <c:pt idx="3564">
                  <c:v>0.30190699999999998</c:v>
                </c:pt>
                <c:pt idx="3565">
                  <c:v>0.24080199999999999</c:v>
                </c:pt>
                <c:pt idx="3566">
                  <c:v>0.29397499999999999</c:v>
                </c:pt>
                <c:pt idx="3567">
                  <c:v>0.16908999999999999</c:v>
                </c:pt>
                <c:pt idx="3568">
                  <c:v>0.39599299999999998</c:v>
                </c:pt>
                <c:pt idx="3569">
                  <c:v>0.24099100000000001</c:v>
                </c:pt>
                <c:pt idx="3570">
                  <c:v>0.13183</c:v>
                </c:pt>
                <c:pt idx="3571">
                  <c:v>0.88915299999999997</c:v>
                </c:pt>
                <c:pt idx="3572">
                  <c:v>0.32373299999999999</c:v>
                </c:pt>
                <c:pt idx="3573">
                  <c:v>0.252913</c:v>
                </c:pt>
                <c:pt idx="3574">
                  <c:v>0.23286000000000001</c:v>
                </c:pt>
                <c:pt idx="3575">
                  <c:v>0.55857999999999997</c:v>
                </c:pt>
                <c:pt idx="3576">
                  <c:v>0.27534199999999998</c:v>
                </c:pt>
                <c:pt idx="3577">
                  <c:v>0.70293300000000003</c:v>
                </c:pt>
                <c:pt idx="3578">
                  <c:v>0.36235099999999998</c:v>
                </c:pt>
                <c:pt idx="3579">
                  <c:v>0.56504799999999999</c:v>
                </c:pt>
                <c:pt idx="3580">
                  <c:v>0.382909</c:v>
                </c:pt>
                <c:pt idx="3581">
                  <c:v>0.77937400000000001</c:v>
                </c:pt>
                <c:pt idx="3582">
                  <c:v>0.12341100000000001</c:v>
                </c:pt>
                <c:pt idx="3583">
                  <c:v>0.21041799999999999</c:v>
                </c:pt>
                <c:pt idx="3584">
                  <c:v>0.83620799999999995</c:v>
                </c:pt>
                <c:pt idx="3585">
                  <c:v>0.18861900000000001</c:v>
                </c:pt>
                <c:pt idx="3586">
                  <c:v>0.55615700000000001</c:v>
                </c:pt>
                <c:pt idx="3587">
                  <c:v>0.61495999999999995</c:v>
                </c:pt>
                <c:pt idx="3588">
                  <c:v>0.58457499999999996</c:v>
                </c:pt>
                <c:pt idx="3589">
                  <c:v>0.76680899999999996</c:v>
                </c:pt>
                <c:pt idx="3590">
                  <c:v>0.73738499999999996</c:v>
                </c:pt>
                <c:pt idx="3591">
                  <c:v>0.91795199999999999</c:v>
                </c:pt>
                <c:pt idx="3592">
                  <c:v>0.41443600000000003</c:v>
                </c:pt>
                <c:pt idx="3593">
                  <c:v>0.55136799999999997</c:v>
                </c:pt>
                <c:pt idx="3594">
                  <c:v>1.27688E-2</c:v>
                </c:pt>
                <c:pt idx="3595">
                  <c:v>0.42075499999999999</c:v>
                </c:pt>
                <c:pt idx="3596">
                  <c:v>0.495863</c:v>
                </c:pt>
                <c:pt idx="3597">
                  <c:v>0.460175</c:v>
                </c:pt>
                <c:pt idx="3598">
                  <c:v>0.94502699999999995</c:v>
                </c:pt>
                <c:pt idx="3599">
                  <c:v>0.20913499999999999</c:v>
                </c:pt>
                <c:pt idx="3600">
                  <c:v>0.61544299999999996</c:v>
                </c:pt>
                <c:pt idx="3601">
                  <c:v>0.72167000000000003</c:v>
                </c:pt>
                <c:pt idx="3602">
                  <c:v>0.95040500000000006</c:v>
                </c:pt>
                <c:pt idx="3603">
                  <c:v>5.3275200000000002E-2</c:v>
                </c:pt>
                <c:pt idx="3604">
                  <c:v>0.57221900000000003</c:v>
                </c:pt>
                <c:pt idx="3605">
                  <c:v>0.44695000000000001</c:v>
                </c:pt>
                <c:pt idx="3606">
                  <c:v>0.50437900000000002</c:v>
                </c:pt>
                <c:pt idx="3607">
                  <c:v>0.64713699999999996</c:v>
                </c:pt>
                <c:pt idx="3608">
                  <c:v>0.31940800000000003</c:v>
                </c:pt>
                <c:pt idx="3609">
                  <c:v>0.19664400000000001</c:v>
                </c:pt>
                <c:pt idx="3610">
                  <c:v>0.14478199999999999</c:v>
                </c:pt>
                <c:pt idx="3611">
                  <c:v>0.81125700000000001</c:v>
                </c:pt>
                <c:pt idx="3612">
                  <c:v>9.4992599999999996E-2</c:v>
                </c:pt>
                <c:pt idx="3613">
                  <c:v>0.27423500000000001</c:v>
                </c:pt>
                <c:pt idx="3614">
                  <c:v>0.58484000000000003</c:v>
                </c:pt>
                <c:pt idx="3615">
                  <c:v>9.4042600000000004E-2</c:v>
                </c:pt>
                <c:pt idx="3616">
                  <c:v>0.76106099999999999</c:v>
                </c:pt>
                <c:pt idx="3617">
                  <c:v>0.63773899999999994</c:v>
                </c:pt>
                <c:pt idx="3618">
                  <c:v>0.479236</c:v>
                </c:pt>
                <c:pt idx="3619">
                  <c:v>0.17006399999999999</c:v>
                </c:pt>
                <c:pt idx="3620">
                  <c:v>0.75669399999999998</c:v>
                </c:pt>
                <c:pt idx="3621">
                  <c:v>0.645482</c:v>
                </c:pt>
                <c:pt idx="3622">
                  <c:v>0.45005400000000001</c:v>
                </c:pt>
                <c:pt idx="3623">
                  <c:v>0.69798300000000002</c:v>
                </c:pt>
                <c:pt idx="3624">
                  <c:v>4.3554700000000002E-2</c:v>
                </c:pt>
                <c:pt idx="3625">
                  <c:v>0.43223800000000001</c:v>
                </c:pt>
                <c:pt idx="3626">
                  <c:v>0.16373699999999999</c:v>
                </c:pt>
                <c:pt idx="3627">
                  <c:v>0.591198</c:v>
                </c:pt>
                <c:pt idx="3628">
                  <c:v>0.57053699999999996</c:v>
                </c:pt>
                <c:pt idx="3629">
                  <c:v>0.98953500000000005</c:v>
                </c:pt>
                <c:pt idx="3630">
                  <c:v>0.87836400000000003</c:v>
                </c:pt>
                <c:pt idx="3631">
                  <c:v>0.33912700000000001</c:v>
                </c:pt>
                <c:pt idx="3632">
                  <c:v>0.36465799999999998</c:v>
                </c:pt>
                <c:pt idx="3633">
                  <c:v>8.0640900000000001E-2</c:v>
                </c:pt>
                <c:pt idx="3634">
                  <c:v>0.838418</c:v>
                </c:pt>
                <c:pt idx="3635">
                  <c:v>0.34039799999999998</c:v>
                </c:pt>
                <c:pt idx="3636">
                  <c:v>0.60667599999999999</c:v>
                </c:pt>
                <c:pt idx="3637">
                  <c:v>0.45191399999999998</c:v>
                </c:pt>
                <c:pt idx="3638">
                  <c:v>0.36327399999999999</c:v>
                </c:pt>
                <c:pt idx="3639">
                  <c:v>0.55820899999999996</c:v>
                </c:pt>
                <c:pt idx="3640">
                  <c:v>0.248476</c:v>
                </c:pt>
                <c:pt idx="3641">
                  <c:v>0.622255</c:v>
                </c:pt>
                <c:pt idx="3642">
                  <c:v>0.130999</c:v>
                </c:pt>
                <c:pt idx="3643">
                  <c:v>0.46042499999999997</c:v>
                </c:pt>
                <c:pt idx="3644">
                  <c:v>0.98771799999999998</c:v>
                </c:pt>
                <c:pt idx="3645">
                  <c:v>0.17985599999999999</c:v>
                </c:pt>
                <c:pt idx="3646">
                  <c:v>0.124985</c:v>
                </c:pt>
                <c:pt idx="3647">
                  <c:v>0.27577499999999999</c:v>
                </c:pt>
                <c:pt idx="3648">
                  <c:v>0.64950200000000002</c:v>
                </c:pt>
                <c:pt idx="3649">
                  <c:v>4.8695099999999996E-3</c:v>
                </c:pt>
                <c:pt idx="3650">
                  <c:v>0.81633100000000003</c:v>
                </c:pt>
                <c:pt idx="3651">
                  <c:v>0.49356800000000001</c:v>
                </c:pt>
                <c:pt idx="3652">
                  <c:v>0.20432800000000001</c:v>
                </c:pt>
                <c:pt idx="3653">
                  <c:v>0.88183999999999996</c:v>
                </c:pt>
                <c:pt idx="3654">
                  <c:v>0.206042</c:v>
                </c:pt>
                <c:pt idx="3655">
                  <c:v>0.551292</c:v>
                </c:pt>
                <c:pt idx="3656">
                  <c:v>1.6328700000000002E-2</c:v>
                </c:pt>
                <c:pt idx="3657">
                  <c:v>0.45128200000000002</c:v>
                </c:pt>
                <c:pt idx="3658">
                  <c:v>0.43184499999999998</c:v>
                </c:pt>
                <c:pt idx="3659">
                  <c:v>0.225747</c:v>
                </c:pt>
                <c:pt idx="3660">
                  <c:v>0.809917</c:v>
                </c:pt>
                <c:pt idx="3661">
                  <c:v>0.89968499999999996</c:v>
                </c:pt>
                <c:pt idx="3662">
                  <c:v>0.407752</c:v>
                </c:pt>
                <c:pt idx="3663">
                  <c:v>0.35069699999999998</c:v>
                </c:pt>
                <c:pt idx="3664">
                  <c:v>0.54335999999999995</c:v>
                </c:pt>
                <c:pt idx="3665">
                  <c:v>0.12550600000000001</c:v>
                </c:pt>
                <c:pt idx="3666">
                  <c:v>1.9919800000000001E-2</c:v>
                </c:pt>
                <c:pt idx="3667">
                  <c:v>0.84659499999999999</c:v>
                </c:pt>
                <c:pt idx="3668">
                  <c:v>0.35267300000000001</c:v>
                </c:pt>
                <c:pt idx="3669">
                  <c:v>0.98141100000000003</c:v>
                </c:pt>
                <c:pt idx="3670">
                  <c:v>0.763486</c:v>
                </c:pt>
                <c:pt idx="3671">
                  <c:v>0.596495</c:v>
                </c:pt>
                <c:pt idx="3672">
                  <c:v>0.61548199999999997</c:v>
                </c:pt>
                <c:pt idx="3673">
                  <c:v>0.65381100000000003</c:v>
                </c:pt>
                <c:pt idx="3674">
                  <c:v>0.20687700000000001</c:v>
                </c:pt>
                <c:pt idx="3675">
                  <c:v>0.70465100000000003</c:v>
                </c:pt>
                <c:pt idx="3676">
                  <c:v>0.576762</c:v>
                </c:pt>
                <c:pt idx="3677">
                  <c:v>0.11779100000000001</c:v>
                </c:pt>
                <c:pt idx="3678">
                  <c:v>0.753355</c:v>
                </c:pt>
                <c:pt idx="3679">
                  <c:v>0.93017000000000005</c:v>
                </c:pt>
                <c:pt idx="3680">
                  <c:v>0.123336</c:v>
                </c:pt>
                <c:pt idx="3681">
                  <c:v>0.504023</c:v>
                </c:pt>
                <c:pt idx="3682">
                  <c:v>0.42023500000000003</c:v>
                </c:pt>
                <c:pt idx="3683">
                  <c:v>0.46290199999999998</c:v>
                </c:pt>
                <c:pt idx="3684">
                  <c:v>8.2434800000000003E-2</c:v>
                </c:pt>
                <c:pt idx="3685">
                  <c:v>0.99851299999999998</c:v>
                </c:pt>
                <c:pt idx="3686">
                  <c:v>5.1582099999999999E-2</c:v>
                </c:pt>
                <c:pt idx="3687">
                  <c:v>0.79009700000000005</c:v>
                </c:pt>
                <c:pt idx="3688">
                  <c:v>0.13966300000000001</c:v>
                </c:pt>
                <c:pt idx="3689">
                  <c:v>0.50170599999999999</c:v>
                </c:pt>
                <c:pt idx="3690">
                  <c:v>0.99758800000000003</c:v>
                </c:pt>
                <c:pt idx="3691">
                  <c:v>0.90286500000000003</c:v>
                </c:pt>
                <c:pt idx="3692">
                  <c:v>0.995313</c:v>
                </c:pt>
                <c:pt idx="3693">
                  <c:v>0.25795699999999999</c:v>
                </c:pt>
                <c:pt idx="3694">
                  <c:v>0.78585700000000003</c:v>
                </c:pt>
                <c:pt idx="3695">
                  <c:v>0.77498500000000003</c:v>
                </c:pt>
                <c:pt idx="3696">
                  <c:v>0.90681100000000003</c:v>
                </c:pt>
                <c:pt idx="3697">
                  <c:v>0.39522200000000002</c:v>
                </c:pt>
                <c:pt idx="3698">
                  <c:v>0.35472599999999999</c:v>
                </c:pt>
                <c:pt idx="3699">
                  <c:v>0.57742000000000004</c:v>
                </c:pt>
                <c:pt idx="3700">
                  <c:v>0.76867399999999997</c:v>
                </c:pt>
                <c:pt idx="3701">
                  <c:v>0.523281</c:v>
                </c:pt>
                <c:pt idx="3702">
                  <c:v>0.83103099999999996</c:v>
                </c:pt>
                <c:pt idx="3703">
                  <c:v>0.48153099999999999</c:v>
                </c:pt>
                <c:pt idx="3704">
                  <c:v>0.64716200000000002</c:v>
                </c:pt>
                <c:pt idx="3705">
                  <c:v>0.31572699999999998</c:v>
                </c:pt>
                <c:pt idx="3706">
                  <c:v>0.705793</c:v>
                </c:pt>
                <c:pt idx="3707">
                  <c:v>0.23422000000000001</c:v>
                </c:pt>
                <c:pt idx="3708">
                  <c:v>4.1349799999999999E-2</c:v>
                </c:pt>
                <c:pt idx="3709">
                  <c:v>0.13729</c:v>
                </c:pt>
                <c:pt idx="3710">
                  <c:v>0.51872200000000002</c:v>
                </c:pt>
                <c:pt idx="3711">
                  <c:v>0.72959099999999999</c:v>
                </c:pt>
                <c:pt idx="3712">
                  <c:v>0.54731099999999999</c:v>
                </c:pt>
                <c:pt idx="3713">
                  <c:v>0.28349999999999997</c:v>
                </c:pt>
                <c:pt idx="3714">
                  <c:v>0.91465099999999999</c:v>
                </c:pt>
                <c:pt idx="3715">
                  <c:v>0.19470499999999999</c:v>
                </c:pt>
                <c:pt idx="3716">
                  <c:v>0.11958000000000001</c:v>
                </c:pt>
                <c:pt idx="3717">
                  <c:v>3.75121E-2</c:v>
                </c:pt>
                <c:pt idx="3718">
                  <c:v>0.40118199999999998</c:v>
                </c:pt>
                <c:pt idx="3719">
                  <c:v>0.34234999999999999</c:v>
                </c:pt>
                <c:pt idx="3720">
                  <c:v>0.37567499999999998</c:v>
                </c:pt>
                <c:pt idx="3721">
                  <c:v>0.76219800000000004</c:v>
                </c:pt>
                <c:pt idx="3722">
                  <c:v>2.9184100000000001E-2</c:v>
                </c:pt>
                <c:pt idx="3723">
                  <c:v>0.31900400000000001</c:v>
                </c:pt>
                <c:pt idx="3724">
                  <c:v>0.97674799999999995</c:v>
                </c:pt>
                <c:pt idx="3725">
                  <c:v>0.17619499999999999</c:v>
                </c:pt>
                <c:pt idx="3726">
                  <c:v>0.88471900000000003</c:v>
                </c:pt>
                <c:pt idx="3727">
                  <c:v>0.42299700000000001</c:v>
                </c:pt>
                <c:pt idx="3728">
                  <c:v>0.21901300000000001</c:v>
                </c:pt>
                <c:pt idx="3729">
                  <c:v>0.73850800000000005</c:v>
                </c:pt>
                <c:pt idx="3730">
                  <c:v>0.84174400000000005</c:v>
                </c:pt>
                <c:pt idx="3731">
                  <c:v>0.15373999999999999</c:v>
                </c:pt>
                <c:pt idx="3732">
                  <c:v>0.15243399999999999</c:v>
                </c:pt>
                <c:pt idx="3733">
                  <c:v>0.39246199999999998</c:v>
                </c:pt>
                <c:pt idx="3734">
                  <c:v>0.30382100000000001</c:v>
                </c:pt>
                <c:pt idx="3735">
                  <c:v>0.83462099999999995</c:v>
                </c:pt>
                <c:pt idx="3736">
                  <c:v>0.91950699999999996</c:v>
                </c:pt>
                <c:pt idx="3737">
                  <c:v>0.25044899999999998</c:v>
                </c:pt>
                <c:pt idx="3738">
                  <c:v>0.56762900000000005</c:v>
                </c:pt>
                <c:pt idx="3739">
                  <c:v>0.52479399999999998</c:v>
                </c:pt>
                <c:pt idx="3740">
                  <c:v>0.90233099999999999</c:v>
                </c:pt>
                <c:pt idx="3741">
                  <c:v>0.84643199999999996</c:v>
                </c:pt>
                <c:pt idx="3742">
                  <c:v>0.85555999999999999</c:v>
                </c:pt>
                <c:pt idx="3743">
                  <c:v>0.62636000000000003</c:v>
                </c:pt>
                <c:pt idx="3744">
                  <c:v>0.62320399999999998</c:v>
                </c:pt>
                <c:pt idx="3745">
                  <c:v>0.98137099999999999</c:v>
                </c:pt>
                <c:pt idx="3746">
                  <c:v>0.188109</c:v>
                </c:pt>
                <c:pt idx="3747">
                  <c:v>0.93166000000000004</c:v>
                </c:pt>
                <c:pt idx="3748">
                  <c:v>0.50761699999999998</c:v>
                </c:pt>
                <c:pt idx="3749">
                  <c:v>0.68487600000000004</c:v>
                </c:pt>
                <c:pt idx="3750">
                  <c:v>0.13731499999999999</c:v>
                </c:pt>
                <c:pt idx="3751">
                  <c:v>0.170159</c:v>
                </c:pt>
                <c:pt idx="3752">
                  <c:v>0.25099300000000002</c:v>
                </c:pt>
                <c:pt idx="3753">
                  <c:v>0.67912499999999998</c:v>
                </c:pt>
                <c:pt idx="3754">
                  <c:v>0.37472800000000001</c:v>
                </c:pt>
                <c:pt idx="3755">
                  <c:v>0.41203600000000001</c:v>
                </c:pt>
                <c:pt idx="3756">
                  <c:v>0.49943500000000002</c:v>
                </c:pt>
                <c:pt idx="3757">
                  <c:v>0.67899600000000004</c:v>
                </c:pt>
                <c:pt idx="3758">
                  <c:v>0.14890300000000001</c:v>
                </c:pt>
                <c:pt idx="3759">
                  <c:v>0.40201799999999999</c:v>
                </c:pt>
                <c:pt idx="3760">
                  <c:v>0.85919299999999998</c:v>
                </c:pt>
                <c:pt idx="3761">
                  <c:v>0.120976</c:v>
                </c:pt>
                <c:pt idx="3762">
                  <c:v>5.9184100000000003E-2</c:v>
                </c:pt>
                <c:pt idx="3763">
                  <c:v>0.34258</c:v>
                </c:pt>
                <c:pt idx="3764">
                  <c:v>0.71672199999999997</c:v>
                </c:pt>
                <c:pt idx="3765">
                  <c:v>0.72607200000000005</c:v>
                </c:pt>
                <c:pt idx="3766">
                  <c:v>0.31660300000000002</c:v>
                </c:pt>
                <c:pt idx="3767">
                  <c:v>0.373388</c:v>
                </c:pt>
                <c:pt idx="3768">
                  <c:v>0.19264200000000001</c:v>
                </c:pt>
                <c:pt idx="3769">
                  <c:v>0.19759199999999999</c:v>
                </c:pt>
                <c:pt idx="3770">
                  <c:v>0.98284400000000005</c:v>
                </c:pt>
                <c:pt idx="3771">
                  <c:v>0.89979699999999996</c:v>
                </c:pt>
                <c:pt idx="3772">
                  <c:v>0.19880500000000001</c:v>
                </c:pt>
                <c:pt idx="3773">
                  <c:v>0.86484700000000003</c:v>
                </c:pt>
                <c:pt idx="3774">
                  <c:v>3.3784000000000002E-2</c:v>
                </c:pt>
                <c:pt idx="3775">
                  <c:v>0.98204199999999997</c:v>
                </c:pt>
                <c:pt idx="3776">
                  <c:v>0.66651300000000002</c:v>
                </c:pt>
                <c:pt idx="3777">
                  <c:v>0.56950500000000004</c:v>
                </c:pt>
                <c:pt idx="3778">
                  <c:v>0.98629999999999995</c:v>
                </c:pt>
                <c:pt idx="3779">
                  <c:v>0.82359599999999999</c:v>
                </c:pt>
                <c:pt idx="3780">
                  <c:v>7.45976E-2</c:v>
                </c:pt>
                <c:pt idx="3781">
                  <c:v>2.9308399999999998E-2</c:v>
                </c:pt>
                <c:pt idx="3782">
                  <c:v>0.45020199999999999</c:v>
                </c:pt>
                <c:pt idx="3783">
                  <c:v>0.51029199999999997</c:v>
                </c:pt>
                <c:pt idx="3784">
                  <c:v>0.46645599999999998</c:v>
                </c:pt>
                <c:pt idx="3785">
                  <c:v>0.53430699999999998</c:v>
                </c:pt>
                <c:pt idx="3786">
                  <c:v>7.0825100000000002E-3</c:v>
                </c:pt>
                <c:pt idx="3787">
                  <c:v>8.5338700000000003E-2</c:v>
                </c:pt>
                <c:pt idx="3788">
                  <c:v>0.29155300000000001</c:v>
                </c:pt>
                <c:pt idx="3789">
                  <c:v>0.92711500000000002</c:v>
                </c:pt>
                <c:pt idx="3790">
                  <c:v>0.50843499999999997</c:v>
                </c:pt>
                <c:pt idx="3791">
                  <c:v>0.92016799999999999</c:v>
                </c:pt>
                <c:pt idx="3792">
                  <c:v>0.264658</c:v>
                </c:pt>
                <c:pt idx="3793">
                  <c:v>0.18728500000000001</c:v>
                </c:pt>
                <c:pt idx="3794">
                  <c:v>0.27113300000000001</c:v>
                </c:pt>
                <c:pt idx="3795">
                  <c:v>0.31309399999999998</c:v>
                </c:pt>
                <c:pt idx="3796">
                  <c:v>0.754328</c:v>
                </c:pt>
                <c:pt idx="3797">
                  <c:v>5.4852E-3</c:v>
                </c:pt>
                <c:pt idx="3798">
                  <c:v>0.72820099999999999</c:v>
                </c:pt>
                <c:pt idx="3799">
                  <c:v>0.55339700000000003</c:v>
                </c:pt>
                <c:pt idx="3800">
                  <c:v>0.63527400000000001</c:v>
                </c:pt>
                <c:pt idx="3801">
                  <c:v>0.49385800000000002</c:v>
                </c:pt>
                <c:pt idx="3802">
                  <c:v>0.89637599999999995</c:v>
                </c:pt>
                <c:pt idx="3803">
                  <c:v>0.13070699999999999</c:v>
                </c:pt>
                <c:pt idx="3804">
                  <c:v>0.92167600000000005</c:v>
                </c:pt>
                <c:pt idx="3805">
                  <c:v>0.57389500000000004</c:v>
                </c:pt>
                <c:pt idx="3806">
                  <c:v>0.80847100000000005</c:v>
                </c:pt>
                <c:pt idx="3807">
                  <c:v>0.40774899999999997</c:v>
                </c:pt>
                <c:pt idx="3808">
                  <c:v>0.78140200000000004</c:v>
                </c:pt>
                <c:pt idx="3809">
                  <c:v>0.612008</c:v>
                </c:pt>
                <c:pt idx="3810">
                  <c:v>0.73969799999999997</c:v>
                </c:pt>
                <c:pt idx="3811">
                  <c:v>0.73731000000000002</c:v>
                </c:pt>
                <c:pt idx="3812">
                  <c:v>0.233484</c:v>
                </c:pt>
                <c:pt idx="3813">
                  <c:v>0.61192100000000005</c:v>
                </c:pt>
                <c:pt idx="3814">
                  <c:v>0.93960100000000002</c:v>
                </c:pt>
                <c:pt idx="3815">
                  <c:v>0.14757500000000001</c:v>
                </c:pt>
                <c:pt idx="3816">
                  <c:v>0.66204700000000005</c:v>
                </c:pt>
                <c:pt idx="3817">
                  <c:v>0.70478399999999997</c:v>
                </c:pt>
                <c:pt idx="3818">
                  <c:v>0.14357300000000001</c:v>
                </c:pt>
                <c:pt idx="3819">
                  <c:v>0.88771699999999998</c:v>
                </c:pt>
                <c:pt idx="3820">
                  <c:v>7.1114399999999994E-2</c:v>
                </c:pt>
                <c:pt idx="3821">
                  <c:v>0.77435699999999996</c:v>
                </c:pt>
                <c:pt idx="3822">
                  <c:v>0.66337199999999996</c:v>
                </c:pt>
                <c:pt idx="3823">
                  <c:v>0.206431</c:v>
                </c:pt>
                <c:pt idx="3824">
                  <c:v>0.28129199999999999</c:v>
                </c:pt>
                <c:pt idx="3825">
                  <c:v>8.2417799999999999E-2</c:v>
                </c:pt>
                <c:pt idx="3826">
                  <c:v>0.21257999999999999</c:v>
                </c:pt>
                <c:pt idx="3827">
                  <c:v>0.70594100000000004</c:v>
                </c:pt>
                <c:pt idx="3828">
                  <c:v>0.21415200000000001</c:v>
                </c:pt>
                <c:pt idx="3829">
                  <c:v>0.56449199999999999</c:v>
                </c:pt>
                <c:pt idx="3830">
                  <c:v>0.462924</c:v>
                </c:pt>
                <c:pt idx="3831">
                  <c:v>0.56787900000000002</c:v>
                </c:pt>
                <c:pt idx="3832">
                  <c:v>0.54514899999999999</c:v>
                </c:pt>
                <c:pt idx="3833">
                  <c:v>0.37539899999999998</c:v>
                </c:pt>
                <c:pt idx="3834">
                  <c:v>0.79227999999999998</c:v>
                </c:pt>
                <c:pt idx="3835">
                  <c:v>0.81939300000000004</c:v>
                </c:pt>
                <c:pt idx="3836">
                  <c:v>0.32705200000000001</c:v>
                </c:pt>
                <c:pt idx="3837">
                  <c:v>6.3889000000000001E-2</c:v>
                </c:pt>
                <c:pt idx="3838">
                  <c:v>0.17096</c:v>
                </c:pt>
                <c:pt idx="3839">
                  <c:v>0.99081600000000003</c:v>
                </c:pt>
                <c:pt idx="3840">
                  <c:v>0.36237000000000003</c:v>
                </c:pt>
                <c:pt idx="3841">
                  <c:v>0.43833499999999997</c:v>
                </c:pt>
                <c:pt idx="3842">
                  <c:v>0.875606</c:v>
                </c:pt>
                <c:pt idx="3843">
                  <c:v>0.43639299999999998</c:v>
                </c:pt>
                <c:pt idx="3844">
                  <c:v>5.6776600000000003E-2</c:v>
                </c:pt>
                <c:pt idx="3845">
                  <c:v>0.273725</c:v>
                </c:pt>
                <c:pt idx="3846">
                  <c:v>0.50354200000000005</c:v>
                </c:pt>
                <c:pt idx="3847">
                  <c:v>0.26716600000000001</c:v>
                </c:pt>
                <c:pt idx="3848">
                  <c:v>0.72052799999999995</c:v>
                </c:pt>
                <c:pt idx="3849">
                  <c:v>0.104368</c:v>
                </c:pt>
                <c:pt idx="3850">
                  <c:v>0.79175399999999996</c:v>
                </c:pt>
                <c:pt idx="3851">
                  <c:v>0.86564399999999997</c:v>
                </c:pt>
                <c:pt idx="3852">
                  <c:v>0.846051</c:v>
                </c:pt>
                <c:pt idx="3853">
                  <c:v>0.56937199999999999</c:v>
                </c:pt>
                <c:pt idx="3854">
                  <c:v>0.85610900000000001</c:v>
                </c:pt>
                <c:pt idx="3855">
                  <c:v>0.39976</c:v>
                </c:pt>
                <c:pt idx="3856">
                  <c:v>0.74267399999999995</c:v>
                </c:pt>
                <c:pt idx="3857">
                  <c:v>0.61222699999999997</c:v>
                </c:pt>
                <c:pt idx="3858">
                  <c:v>6.5338999999999994E-2</c:v>
                </c:pt>
                <c:pt idx="3859">
                  <c:v>0.37484499999999998</c:v>
                </c:pt>
                <c:pt idx="3860">
                  <c:v>0.81936299999999995</c:v>
                </c:pt>
                <c:pt idx="3861">
                  <c:v>0.33215600000000001</c:v>
                </c:pt>
                <c:pt idx="3862">
                  <c:v>0.62912100000000004</c:v>
                </c:pt>
                <c:pt idx="3863">
                  <c:v>0.71617600000000003</c:v>
                </c:pt>
                <c:pt idx="3864">
                  <c:v>0.50291799999999998</c:v>
                </c:pt>
                <c:pt idx="3865">
                  <c:v>0.89010999999999996</c:v>
                </c:pt>
                <c:pt idx="3866">
                  <c:v>0.77599899999999999</c:v>
                </c:pt>
                <c:pt idx="3867">
                  <c:v>0.93366400000000005</c:v>
                </c:pt>
                <c:pt idx="3868">
                  <c:v>0.57486499999999996</c:v>
                </c:pt>
                <c:pt idx="3869">
                  <c:v>0.50510100000000002</c:v>
                </c:pt>
                <c:pt idx="3870">
                  <c:v>0.53121700000000005</c:v>
                </c:pt>
                <c:pt idx="3871">
                  <c:v>0.39307300000000001</c:v>
                </c:pt>
                <c:pt idx="3872">
                  <c:v>0.37442700000000001</c:v>
                </c:pt>
                <c:pt idx="3873">
                  <c:v>0.50296399999999997</c:v>
                </c:pt>
                <c:pt idx="3874">
                  <c:v>0.69243200000000005</c:v>
                </c:pt>
                <c:pt idx="3875">
                  <c:v>0.256324</c:v>
                </c:pt>
                <c:pt idx="3876">
                  <c:v>0.26097799999999999</c:v>
                </c:pt>
                <c:pt idx="3877">
                  <c:v>0.10717699999999999</c:v>
                </c:pt>
                <c:pt idx="3878">
                  <c:v>0.38413700000000001</c:v>
                </c:pt>
                <c:pt idx="3879">
                  <c:v>0.198624</c:v>
                </c:pt>
                <c:pt idx="3880">
                  <c:v>0.728877</c:v>
                </c:pt>
                <c:pt idx="3881">
                  <c:v>0.75600599999999996</c:v>
                </c:pt>
                <c:pt idx="3882">
                  <c:v>0.72884800000000005</c:v>
                </c:pt>
                <c:pt idx="3883">
                  <c:v>0.60928400000000005</c:v>
                </c:pt>
                <c:pt idx="3884">
                  <c:v>0.13498199999999999</c:v>
                </c:pt>
                <c:pt idx="3885">
                  <c:v>0.79012000000000004</c:v>
                </c:pt>
                <c:pt idx="3886">
                  <c:v>0.43412699999999999</c:v>
                </c:pt>
                <c:pt idx="3887">
                  <c:v>0.53640399999999999</c:v>
                </c:pt>
                <c:pt idx="3888">
                  <c:v>0.497747</c:v>
                </c:pt>
                <c:pt idx="3889">
                  <c:v>0.70783399999999996</c:v>
                </c:pt>
                <c:pt idx="3890">
                  <c:v>3.3616300000000002E-2</c:v>
                </c:pt>
                <c:pt idx="3891">
                  <c:v>0.46982400000000002</c:v>
                </c:pt>
                <c:pt idx="3892">
                  <c:v>0.144399</c:v>
                </c:pt>
                <c:pt idx="3893">
                  <c:v>0.34589500000000001</c:v>
                </c:pt>
                <c:pt idx="3894">
                  <c:v>0.85223899999999997</c:v>
                </c:pt>
                <c:pt idx="3895">
                  <c:v>0.59293899999999999</c:v>
                </c:pt>
                <c:pt idx="3896">
                  <c:v>9.7369499999999998E-2</c:v>
                </c:pt>
                <c:pt idx="3897">
                  <c:v>9.1596300000000005E-2</c:v>
                </c:pt>
                <c:pt idx="3898">
                  <c:v>0.348665</c:v>
                </c:pt>
                <c:pt idx="3899">
                  <c:v>0.72684499999999996</c:v>
                </c:pt>
                <c:pt idx="3900">
                  <c:v>0.64446300000000001</c:v>
                </c:pt>
                <c:pt idx="3901">
                  <c:v>0.25543700000000003</c:v>
                </c:pt>
                <c:pt idx="3902">
                  <c:v>0.181867</c:v>
                </c:pt>
                <c:pt idx="3903">
                  <c:v>0.16075600000000001</c:v>
                </c:pt>
                <c:pt idx="3904">
                  <c:v>0.261882</c:v>
                </c:pt>
                <c:pt idx="3905">
                  <c:v>0.30036099999999999</c:v>
                </c:pt>
                <c:pt idx="3906">
                  <c:v>0.98962799999999995</c:v>
                </c:pt>
                <c:pt idx="3907">
                  <c:v>1.1962E-2</c:v>
                </c:pt>
                <c:pt idx="3908">
                  <c:v>0.59049300000000005</c:v>
                </c:pt>
                <c:pt idx="3909">
                  <c:v>0.70485699999999996</c:v>
                </c:pt>
                <c:pt idx="3910">
                  <c:v>0.86281799999999997</c:v>
                </c:pt>
                <c:pt idx="3911">
                  <c:v>0.740506</c:v>
                </c:pt>
                <c:pt idx="3912">
                  <c:v>0.69227300000000003</c:v>
                </c:pt>
                <c:pt idx="3913">
                  <c:v>0.99688500000000002</c:v>
                </c:pt>
                <c:pt idx="3914">
                  <c:v>0.51167399999999996</c:v>
                </c:pt>
                <c:pt idx="3915">
                  <c:v>1.4817800000000001E-2</c:v>
                </c:pt>
                <c:pt idx="3916">
                  <c:v>0.77803199999999995</c:v>
                </c:pt>
                <c:pt idx="3917">
                  <c:v>0.78109899999999999</c:v>
                </c:pt>
                <c:pt idx="3918">
                  <c:v>0.70188499999999998</c:v>
                </c:pt>
                <c:pt idx="3919">
                  <c:v>0.21454100000000001</c:v>
                </c:pt>
                <c:pt idx="3920">
                  <c:v>0.70137700000000003</c:v>
                </c:pt>
                <c:pt idx="3921">
                  <c:v>0.89622999999999997</c:v>
                </c:pt>
                <c:pt idx="3922">
                  <c:v>0.16578300000000001</c:v>
                </c:pt>
                <c:pt idx="3923">
                  <c:v>0.68501699999999999</c:v>
                </c:pt>
                <c:pt idx="3924">
                  <c:v>0.91664199999999996</c:v>
                </c:pt>
                <c:pt idx="3925">
                  <c:v>0.36054399999999998</c:v>
                </c:pt>
                <c:pt idx="3926">
                  <c:v>1.3005299999999999E-2</c:v>
                </c:pt>
                <c:pt idx="3927">
                  <c:v>0.82465299999999997</c:v>
                </c:pt>
                <c:pt idx="3928">
                  <c:v>0.12536800000000001</c:v>
                </c:pt>
                <c:pt idx="3929">
                  <c:v>0.53922899999999996</c:v>
                </c:pt>
                <c:pt idx="3930">
                  <c:v>0.95858600000000005</c:v>
                </c:pt>
                <c:pt idx="3931">
                  <c:v>0.95107699999999995</c:v>
                </c:pt>
                <c:pt idx="3932">
                  <c:v>0.55774000000000001</c:v>
                </c:pt>
                <c:pt idx="3933">
                  <c:v>0.57179800000000003</c:v>
                </c:pt>
                <c:pt idx="3934">
                  <c:v>0.393791</c:v>
                </c:pt>
                <c:pt idx="3935">
                  <c:v>0.41442400000000001</c:v>
                </c:pt>
                <c:pt idx="3936">
                  <c:v>0.549983</c:v>
                </c:pt>
                <c:pt idx="3937">
                  <c:v>0.44914799999999999</c:v>
                </c:pt>
                <c:pt idx="3938">
                  <c:v>0.98892999999999998</c:v>
                </c:pt>
                <c:pt idx="3939">
                  <c:v>0.94468600000000003</c:v>
                </c:pt>
                <c:pt idx="3940">
                  <c:v>8.7933399999999995E-2</c:v>
                </c:pt>
                <c:pt idx="3941">
                  <c:v>0.25010199999999999</c:v>
                </c:pt>
                <c:pt idx="3942">
                  <c:v>0.58391899999999997</c:v>
                </c:pt>
                <c:pt idx="3943">
                  <c:v>0.663933</c:v>
                </c:pt>
                <c:pt idx="3944">
                  <c:v>0.69106500000000004</c:v>
                </c:pt>
                <c:pt idx="3945">
                  <c:v>0.57886099999999996</c:v>
                </c:pt>
                <c:pt idx="3946">
                  <c:v>0.69919600000000004</c:v>
                </c:pt>
                <c:pt idx="3947">
                  <c:v>0.48013600000000001</c:v>
                </c:pt>
                <c:pt idx="3948">
                  <c:v>0.14976200000000001</c:v>
                </c:pt>
                <c:pt idx="3949">
                  <c:v>0.276142</c:v>
                </c:pt>
                <c:pt idx="3950">
                  <c:v>0.86325700000000005</c:v>
                </c:pt>
                <c:pt idx="3951">
                  <c:v>0.24562700000000001</c:v>
                </c:pt>
                <c:pt idx="3952">
                  <c:v>5.40017E-2</c:v>
                </c:pt>
                <c:pt idx="3953">
                  <c:v>0.27163199999999998</c:v>
                </c:pt>
                <c:pt idx="3954">
                  <c:v>0.60639699999999996</c:v>
                </c:pt>
                <c:pt idx="3955">
                  <c:v>0.28598400000000002</c:v>
                </c:pt>
                <c:pt idx="3956">
                  <c:v>0.24068100000000001</c:v>
                </c:pt>
                <c:pt idx="3957">
                  <c:v>0.89314099999999996</c:v>
                </c:pt>
                <c:pt idx="3958">
                  <c:v>0.56223900000000004</c:v>
                </c:pt>
                <c:pt idx="3959">
                  <c:v>0.17732600000000001</c:v>
                </c:pt>
                <c:pt idx="3960">
                  <c:v>9.2726799999999998E-2</c:v>
                </c:pt>
                <c:pt idx="3961">
                  <c:v>6.6155400000000003E-2</c:v>
                </c:pt>
                <c:pt idx="3962">
                  <c:v>0.94786999999999999</c:v>
                </c:pt>
                <c:pt idx="3963">
                  <c:v>0.63043199999999999</c:v>
                </c:pt>
                <c:pt idx="3964">
                  <c:v>0.22056600000000001</c:v>
                </c:pt>
                <c:pt idx="3965">
                  <c:v>0.32382699999999998</c:v>
                </c:pt>
                <c:pt idx="3966">
                  <c:v>0.670095</c:v>
                </c:pt>
                <c:pt idx="3967">
                  <c:v>0.64846099999999995</c:v>
                </c:pt>
                <c:pt idx="3968">
                  <c:v>0.52041099999999996</c:v>
                </c:pt>
                <c:pt idx="3969">
                  <c:v>0.45547900000000002</c:v>
                </c:pt>
                <c:pt idx="3970">
                  <c:v>0.94625199999999998</c:v>
                </c:pt>
                <c:pt idx="3971">
                  <c:v>0.27771299999999999</c:v>
                </c:pt>
                <c:pt idx="3972">
                  <c:v>0.52313399999999999</c:v>
                </c:pt>
                <c:pt idx="3973">
                  <c:v>7.0286799999999997E-2</c:v>
                </c:pt>
                <c:pt idx="3974">
                  <c:v>0.85811300000000001</c:v>
                </c:pt>
                <c:pt idx="3975">
                  <c:v>0.71697999999999995</c:v>
                </c:pt>
                <c:pt idx="3976">
                  <c:v>0.72623899999999997</c:v>
                </c:pt>
                <c:pt idx="3977">
                  <c:v>0.415551</c:v>
                </c:pt>
                <c:pt idx="3978">
                  <c:v>0.36387999999999998</c:v>
                </c:pt>
                <c:pt idx="3979">
                  <c:v>0.32772200000000001</c:v>
                </c:pt>
                <c:pt idx="3980">
                  <c:v>0.73333199999999998</c:v>
                </c:pt>
                <c:pt idx="3981">
                  <c:v>6.28496E-3</c:v>
                </c:pt>
                <c:pt idx="3982">
                  <c:v>0.17560000000000001</c:v>
                </c:pt>
                <c:pt idx="3983">
                  <c:v>0.36024099999999998</c:v>
                </c:pt>
                <c:pt idx="3984">
                  <c:v>0.914713</c:v>
                </c:pt>
                <c:pt idx="3985">
                  <c:v>0.97096400000000005</c:v>
                </c:pt>
                <c:pt idx="3986">
                  <c:v>0.33339800000000003</c:v>
                </c:pt>
                <c:pt idx="3987">
                  <c:v>0.91500599999999999</c:v>
                </c:pt>
                <c:pt idx="3988">
                  <c:v>0.49154199999999998</c:v>
                </c:pt>
                <c:pt idx="3989">
                  <c:v>2.0960199999999998E-2</c:v>
                </c:pt>
                <c:pt idx="3990">
                  <c:v>0.104475</c:v>
                </c:pt>
                <c:pt idx="3991">
                  <c:v>0.17697299999999999</c:v>
                </c:pt>
                <c:pt idx="3992">
                  <c:v>0.63338899999999998</c:v>
                </c:pt>
                <c:pt idx="3993">
                  <c:v>9.54126E-2</c:v>
                </c:pt>
                <c:pt idx="3994">
                  <c:v>0.29484300000000002</c:v>
                </c:pt>
                <c:pt idx="3995">
                  <c:v>3.3073699999999998E-2</c:v>
                </c:pt>
                <c:pt idx="3996">
                  <c:v>0.14757100000000001</c:v>
                </c:pt>
                <c:pt idx="3997">
                  <c:v>0.48155100000000001</c:v>
                </c:pt>
                <c:pt idx="3998">
                  <c:v>0.65485499999999996</c:v>
                </c:pt>
                <c:pt idx="3999">
                  <c:v>1.50361E-2</c:v>
                </c:pt>
                <c:pt idx="4000">
                  <c:v>0.806141</c:v>
                </c:pt>
                <c:pt idx="4001">
                  <c:v>0.55500700000000003</c:v>
                </c:pt>
                <c:pt idx="4002">
                  <c:v>0.22282299999999999</c:v>
                </c:pt>
                <c:pt idx="4003">
                  <c:v>0.62213099999999999</c:v>
                </c:pt>
                <c:pt idx="4004">
                  <c:v>0.27221299999999998</c:v>
                </c:pt>
                <c:pt idx="4005">
                  <c:v>0.99089899999999997</c:v>
                </c:pt>
                <c:pt idx="4006">
                  <c:v>0.497975</c:v>
                </c:pt>
                <c:pt idx="4007">
                  <c:v>0.76367099999999999</c:v>
                </c:pt>
                <c:pt idx="4008">
                  <c:v>0.76604700000000003</c:v>
                </c:pt>
                <c:pt idx="4009">
                  <c:v>0.37117899999999998</c:v>
                </c:pt>
                <c:pt idx="4010">
                  <c:v>0.80205000000000004</c:v>
                </c:pt>
                <c:pt idx="4011">
                  <c:v>0.94465399999999999</c:v>
                </c:pt>
                <c:pt idx="4012">
                  <c:v>0.364979</c:v>
                </c:pt>
                <c:pt idx="4013">
                  <c:v>0.43433699999999997</c:v>
                </c:pt>
                <c:pt idx="4014">
                  <c:v>0.22206799999999999</c:v>
                </c:pt>
                <c:pt idx="4015">
                  <c:v>5.3375800000000001E-2</c:v>
                </c:pt>
                <c:pt idx="4016">
                  <c:v>0.37750699999999998</c:v>
                </c:pt>
                <c:pt idx="4017">
                  <c:v>0.71847300000000003</c:v>
                </c:pt>
                <c:pt idx="4018">
                  <c:v>0.67554099999999995</c:v>
                </c:pt>
                <c:pt idx="4019">
                  <c:v>0.75592099999999995</c:v>
                </c:pt>
                <c:pt idx="4020">
                  <c:v>0.25185999999999997</c:v>
                </c:pt>
                <c:pt idx="4021">
                  <c:v>2.0571000000000001E-4</c:v>
                </c:pt>
                <c:pt idx="4022">
                  <c:v>0.49664999999999998</c:v>
                </c:pt>
                <c:pt idx="4023">
                  <c:v>0.66660799999999998</c:v>
                </c:pt>
                <c:pt idx="4024">
                  <c:v>0.651285</c:v>
                </c:pt>
                <c:pt idx="4025">
                  <c:v>0.89138200000000001</c:v>
                </c:pt>
                <c:pt idx="4026">
                  <c:v>0.16888400000000001</c:v>
                </c:pt>
                <c:pt idx="4027">
                  <c:v>0.53771400000000003</c:v>
                </c:pt>
                <c:pt idx="4028">
                  <c:v>0.57148399999999999</c:v>
                </c:pt>
                <c:pt idx="4029">
                  <c:v>0.89305800000000002</c:v>
                </c:pt>
                <c:pt idx="4030">
                  <c:v>0.87028399999999995</c:v>
                </c:pt>
                <c:pt idx="4031">
                  <c:v>0.72694999999999999</c:v>
                </c:pt>
                <c:pt idx="4032">
                  <c:v>0.96597</c:v>
                </c:pt>
                <c:pt idx="4033">
                  <c:v>9.1313900000000003E-2</c:v>
                </c:pt>
                <c:pt idx="4034">
                  <c:v>0.184248</c:v>
                </c:pt>
                <c:pt idx="4035">
                  <c:v>0.94683300000000004</c:v>
                </c:pt>
                <c:pt idx="4036">
                  <c:v>0.77637</c:v>
                </c:pt>
                <c:pt idx="4037">
                  <c:v>0.56735199999999997</c:v>
                </c:pt>
                <c:pt idx="4038">
                  <c:v>0.71998499999999999</c:v>
                </c:pt>
                <c:pt idx="4039">
                  <c:v>0.37213299999999999</c:v>
                </c:pt>
                <c:pt idx="4040">
                  <c:v>0.26795099999999999</c:v>
                </c:pt>
                <c:pt idx="4041">
                  <c:v>0.190696</c:v>
                </c:pt>
                <c:pt idx="4042">
                  <c:v>0.415051</c:v>
                </c:pt>
                <c:pt idx="4043">
                  <c:v>7.3271300000000003E-3</c:v>
                </c:pt>
                <c:pt idx="4044">
                  <c:v>0.339281</c:v>
                </c:pt>
                <c:pt idx="4045">
                  <c:v>0.65419300000000002</c:v>
                </c:pt>
                <c:pt idx="4046">
                  <c:v>0.10014099999999999</c:v>
                </c:pt>
                <c:pt idx="4047">
                  <c:v>0.391542</c:v>
                </c:pt>
                <c:pt idx="4048">
                  <c:v>0.97827699999999995</c:v>
                </c:pt>
                <c:pt idx="4049">
                  <c:v>0.80184500000000003</c:v>
                </c:pt>
                <c:pt idx="4050">
                  <c:v>0.72480800000000001</c:v>
                </c:pt>
                <c:pt idx="4051">
                  <c:v>0.249857</c:v>
                </c:pt>
                <c:pt idx="4052">
                  <c:v>1.54945E-2</c:v>
                </c:pt>
                <c:pt idx="4053">
                  <c:v>0.51971699999999998</c:v>
                </c:pt>
                <c:pt idx="4054">
                  <c:v>0.27347700000000003</c:v>
                </c:pt>
                <c:pt idx="4055">
                  <c:v>0.53149199999999996</c:v>
                </c:pt>
                <c:pt idx="4056">
                  <c:v>0.15875500000000001</c:v>
                </c:pt>
                <c:pt idx="4057">
                  <c:v>0.33461800000000003</c:v>
                </c:pt>
                <c:pt idx="4058">
                  <c:v>0.59029500000000001</c:v>
                </c:pt>
                <c:pt idx="4059">
                  <c:v>0.59036299999999997</c:v>
                </c:pt>
                <c:pt idx="4060">
                  <c:v>0.45622600000000002</c:v>
                </c:pt>
                <c:pt idx="4061">
                  <c:v>0.36951499999999998</c:v>
                </c:pt>
                <c:pt idx="4062">
                  <c:v>0.98395100000000002</c:v>
                </c:pt>
                <c:pt idx="4063">
                  <c:v>0.70453500000000002</c:v>
                </c:pt>
                <c:pt idx="4064">
                  <c:v>0.81291199999999997</c:v>
                </c:pt>
                <c:pt idx="4065">
                  <c:v>1.07247E-2</c:v>
                </c:pt>
                <c:pt idx="4066">
                  <c:v>0.158077</c:v>
                </c:pt>
                <c:pt idx="4067">
                  <c:v>0.25181199999999998</c:v>
                </c:pt>
                <c:pt idx="4068">
                  <c:v>0.50622900000000004</c:v>
                </c:pt>
                <c:pt idx="4069">
                  <c:v>0.91677299999999995</c:v>
                </c:pt>
                <c:pt idx="4070">
                  <c:v>0.22173499999999999</c:v>
                </c:pt>
                <c:pt idx="4071">
                  <c:v>0.30310799999999999</c:v>
                </c:pt>
                <c:pt idx="4072">
                  <c:v>0.56917899999999999</c:v>
                </c:pt>
                <c:pt idx="4073">
                  <c:v>6.1829599999999998E-2</c:v>
                </c:pt>
                <c:pt idx="4074">
                  <c:v>3.0750300000000001E-2</c:v>
                </c:pt>
                <c:pt idx="4075">
                  <c:v>0.81836500000000001</c:v>
                </c:pt>
                <c:pt idx="4076">
                  <c:v>0.676705</c:v>
                </c:pt>
                <c:pt idx="4077">
                  <c:v>0.11479399999999999</c:v>
                </c:pt>
                <c:pt idx="4078">
                  <c:v>0.86388100000000001</c:v>
                </c:pt>
                <c:pt idx="4079">
                  <c:v>0.568689</c:v>
                </c:pt>
                <c:pt idx="4080">
                  <c:v>0.442855</c:v>
                </c:pt>
                <c:pt idx="4081">
                  <c:v>0.14315600000000001</c:v>
                </c:pt>
                <c:pt idx="4082">
                  <c:v>0.26962900000000001</c:v>
                </c:pt>
                <c:pt idx="4083">
                  <c:v>0.47130699999999998</c:v>
                </c:pt>
                <c:pt idx="4084">
                  <c:v>0.16478499999999999</c:v>
                </c:pt>
                <c:pt idx="4085">
                  <c:v>0.91493800000000003</c:v>
                </c:pt>
                <c:pt idx="4086">
                  <c:v>0.36459200000000003</c:v>
                </c:pt>
                <c:pt idx="4087">
                  <c:v>0.99512999999999996</c:v>
                </c:pt>
                <c:pt idx="4088">
                  <c:v>0.74965300000000001</c:v>
                </c:pt>
                <c:pt idx="4089">
                  <c:v>0.45002500000000001</c:v>
                </c:pt>
                <c:pt idx="4090">
                  <c:v>0.77728399999999997</c:v>
                </c:pt>
                <c:pt idx="4091">
                  <c:v>1.26959E-2</c:v>
                </c:pt>
                <c:pt idx="4092">
                  <c:v>0.83989100000000005</c:v>
                </c:pt>
                <c:pt idx="4093">
                  <c:v>0.94783700000000004</c:v>
                </c:pt>
                <c:pt idx="4094">
                  <c:v>0.71770900000000004</c:v>
                </c:pt>
                <c:pt idx="4095">
                  <c:v>0.284995</c:v>
                </c:pt>
                <c:pt idx="4096">
                  <c:v>0.67205700000000002</c:v>
                </c:pt>
                <c:pt idx="4097">
                  <c:v>0.99967799999999996</c:v>
                </c:pt>
                <c:pt idx="4098">
                  <c:v>0.20437900000000001</c:v>
                </c:pt>
                <c:pt idx="4099">
                  <c:v>0.97387000000000001</c:v>
                </c:pt>
                <c:pt idx="4100">
                  <c:v>0.55818599999999996</c:v>
                </c:pt>
                <c:pt idx="4101">
                  <c:v>0.72155100000000005</c:v>
                </c:pt>
                <c:pt idx="4102">
                  <c:v>0.59802299999999997</c:v>
                </c:pt>
                <c:pt idx="4103">
                  <c:v>0.145952</c:v>
                </c:pt>
                <c:pt idx="4104">
                  <c:v>0.980962</c:v>
                </c:pt>
                <c:pt idx="4105">
                  <c:v>0.26011499999999999</c:v>
                </c:pt>
                <c:pt idx="4106">
                  <c:v>0.84199800000000002</c:v>
                </c:pt>
                <c:pt idx="4107">
                  <c:v>3.2480200000000001E-2</c:v>
                </c:pt>
                <c:pt idx="4108">
                  <c:v>0.83302100000000001</c:v>
                </c:pt>
                <c:pt idx="4109">
                  <c:v>0.99529500000000004</c:v>
                </c:pt>
                <c:pt idx="4110">
                  <c:v>0.49174200000000001</c:v>
                </c:pt>
                <c:pt idx="4111">
                  <c:v>0.226942</c:v>
                </c:pt>
                <c:pt idx="4112">
                  <c:v>0.71822299999999994</c:v>
                </c:pt>
                <c:pt idx="4113">
                  <c:v>0.59785500000000003</c:v>
                </c:pt>
                <c:pt idx="4114">
                  <c:v>0.60608700000000004</c:v>
                </c:pt>
                <c:pt idx="4115">
                  <c:v>0.73572300000000002</c:v>
                </c:pt>
                <c:pt idx="4116">
                  <c:v>0.43279800000000002</c:v>
                </c:pt>
                <c:pt idx="4117">
                  <c:v>0.67256400000000005</c:v>
                </c:pt>
                <c:pt idx="4118">
                  <c:v>0.13788400000000001</c:v>
                </c:pt>
                <c:pt idx="4119">
                  <c:v>0.27516800000000002</c:v>
                </c:pt>
                <c:pt idx="4120">
                  <c:v>3.38812E-2</c:v>
                </c:pt>
                <c:pt idx="4121">
                  <c:v>0.648428</c:v>
                </c:pt>
                <c:pt idx="4122">
                  <c:v>0.40975099999999998</c:v>
                </c:pt>
                <c:pt idx="4123">
                  <c:v>0.104063</c:v>
                </c:pt>
                <c:pt idx="4124">
                  <c:v>0.57443500000000003</c:v>
                </c:pt>
                <c:pt idx="4125">
                  <c:v>0.401756</c:v>
                </c:pt>
                <c:pt idx="4126">
                  <c:v>0.80195700000000003</c:v>
                </c:pt>
                <c:pt idx="4127">
                  <c:v>0.491587</c:v>
                </c:pt>
                <c:pt idx="4128">
                  <c:v>0.72353199999999995</c:v>
                </c:pt>
                <c:pt idx="4129">
                  <c:v>0.52756899999999995</c:v>
                </c:pt>
                <c:pt idx="4130">
                  <c:v>0.17779800000000001</c:v>
                </c:pt>
                <c:pt idx="4131">
                  <c:v>0.193274</c:v>
                </c:pt>
                <c:pt idx="4132">
                  <c:v>0.20652300000000001</c:v>
                </c:pt>
                <c:pt idx="4133">
                  <c:v>0.26289499999999999</c:v>
                </c:pt>
                <c:pt idx="4134">
                  <c:v>0.365813</c:v>
                </c:pt>
                <c:pt idx="4135">
                  <c:v>0.28654000000000002</c:v>
                </c:pt>
                <c:pt idx="4136">
                  <c:v>0.90216200000000002</c:v>
                </c:pt>
                <c:pt idx="4137">
                  <c:v>0.52227999999999997</c:v>
                </c:pt>
                <c:pt idx="4138">
                  <c:v>0.81949000000000005</c:v>
                </c:pt>
                <c:pt idx="4139">
                  <c:v>0.89587600000000001</c:v>
                </c:pt>
                <c:pt idx="4140">
                  <c:v>3.6883899999999997E-2</c:v>
                </c:pt>
                <c:pt idx="4141">
                  <c:v>0.49568299999999998</c:v>
                </c:pt>
                <c:pt idx="4142">
                  <c:v>0.73571299999999995</c:v>
                </c:pt>
                <c:pt idx="4143">
                  <c:v>0.50233899999999998</c:v>
                </c:pt>
                <c:pt idx="4144">
                  <c:v>0.313552</c:v>
                </c:pt>
                <c:pt idx="4145">
                  <c:v>0.296128</c:v>
                </c:pt>
                <c:pt idx="4146">
                  <c:v>7.3938400000000001E-2</c:v>
                </c:pt>
                <c:pt idx="4147">
                  <c:v>3.8008100000000003E-2</c:v>
                </c:pt>
                <c:pt idx="4148">
                  <c:v>0.71276399999999995</c:v>
                </c:pt>
                <c:pt idx="4149">
                  <c:v>0.34592099999999998</c:v>
                </c:pt>
                <c:pt idx="4150">
                  <c:v>0.56302799999999997</c:v>
                </c:pt>
                <c:pt idx="4151">
                  <c:v>0.53481199999999995</c:v>
                </c:pt>
                <c:pt idx="4152">
                  <c:v>0.78963899999999998</c:v>
                </c:pt>
                <c:pt idx="4153">
                  <c:v>0.60629699999999997</c:v>
                </c:pt>
                <c:pt idx="4154">
                  <c:v>0.86122299999999996</c:v>
                </c:pt>
                <c:pt idx="4155">
                  <c:v>0.55668200000000001</c:v>
                </c:pt>
                <c:pt idx="4156">
                  <c:v>0.13538600000000001</c:v>
                </c:pt>
                <c:pt idx="4157">
                  <c:v>0.72007100000000002</c:v>
                </c:pt>
                <c:pt idx="4158">
                  <c:v>0.33158599999999999</c:v>
                </c:pt>
                <c:pt idx="4159">
                  <c:v>0.66971899999999995</c:v>
                </c:pt>
                <c:pt idx="4160">
                  <c:v>9.86702E-2</c:v>
                </c:pt>
                <c:pt idx="4161">
                  <c:v>7.0096900000000004E-2</c:v>
                </c:pt>
                <c:pt idx="4162">
                  <c:v>0.480263</c:v>
                </c:pt>
                <c:pt idx="4163">
                  <c:v>0.56429399999999996</c:v>
                </c:pt>
                <c:pt idx="4164">
                  <c:v>0.31723299999999999</c:v>
                </c:pt>
                <c:pt idx="4165">
                  <c:v>0.52088800000000002</c:v>
                </c:pt>
                <c:pt idx="4166">
                  <c:v>0.44911800000000002</c:v>
                </c:pt>
                <c:pt idx="4167">
                  <c:v>0.67350900000000002</c:v>
                </c:pt>
                <c:pt idx="4168">
                  <c:v>0.937361</c:v>
                </c:pt>
                <c:pt idx="4169">
                  <c:v>6.7579899999999998E-2</c:v>
                </c:pt>
                <c:pt idx="4170">
                  <c:v>0.216921</c:v>
                </c:pt>
                <c:pt idx="4171">
                  <c:v>0.40637099999999998</c:v>
                </c:pt>
                <c:pt idx="4172">
                  <c:v>0.93096299999999998</c:v>
                </c:pt>
                <c:pt idx="4173">
                  <c:v>0.73229599999999995</c:v>
                </c:pt>
                <c:pt idx="4174">
                  <c:v>0.19381899999999999</c:v>
                </c:pt>
                <c:pt idx="4175">
                  <c:v>0.48114400000000002</c:v>
                </c:pt>
                <c:pt idx="4176">
                  <c:v>7.9840300000000003E-2</c:v>
                </c:pt>
                <c:pt idx="4177">
                  <c:v>0.85440700000000003</c:v>
                </c:pt>
                <c:pt idx="4178">
                  <c:v>0.59710200000000002</c:v>
                </c:pt>
                <c:pt idx="4179">
                  <c:v>0.46041199999999999</c:v>
                </c:pt>
                <c:pt idx="4180">
                  <c:v>0.340532</c:v>
                </c:pt>
                <c:pt idx="4181">
                  <c:v>0.73211899999999996</c:v>
                </c:pt>
                <c:pt idx="4182">
                  <c:v>0.88621499999999997</c:v>
                </c:pt>
                <c:pt idx="4183">
                  <c:v>0.99914499999999995</c:v>
                </c:pt>
                <c:pt idx="4184">
                  <c:v>0.45704</c:v>
                </c:pt>
                <c:pt idx="4185">
                  <c:v>4.0856099999999999E-3</c:v>
                </c:pt>
                <c:pt idx="4186">
                  <c:v>5.9424200000000003E-2</c:v>
                </c:pt>
                <c:pt idx="4187">
                  <c:v>0.468086</c:v>
                </c:pt>
                <c:pt idx="4188">
                  <c:v>0.28812900000000002</c:v>
                </c:pt>
                <c:pt idx="4189">
                  <c:v>0.67774900000000005</c:v>
                </c:pt>
                <c:pt idx="4190">
                  <c:v>0.112826</c:v>
                </c:pt>
                <c:pt idx="4191">
                  <c:v>0.62745799999999996</c:v>
                </c:pt>
                <c:pt idx="4192">
                  <c:v>0.99539200000000005</c:v>
                </c:pt>
                <c:pt idx="4193">
                  <c:v>0.163324</c:v>
                </c:pt>
                <c:pt idx="4194">
                  <c:v>0.49254900000000001</c:v>
                </c:pt>
                <c:pt idx="4195">
                  <c:v>0.620896</c:v>
                </c:pt>
                <c:pt idx="4196">
                  <c:v>6.5567E-2</c:v>
                </c:pt>
                <c:pt idx="4197">
                  <c:v>0.52939700000000001</c:v>
                </c:pt>
                <c:pt idx="4198">
                  <c:v>0.68108500000000005</c:v>
                </c:pt>
                <c:pt idx="4199">
                  <c:v>0.79907700000000004</c:v>
                </c:pt>
                <c:pt idx="4200">
                  <c:v>0.38957599999999998</c:v>
                </c:pt>
                <c:pt idx="4201">
                  <c:v>0.78678999999999999</c:v>
                </c:pt>
                <c:pt idx="4202">
                  <c:v>0.60372400000000004</c:v>
                </c:pt>
                <c:pt idx="4203">
                  <c:v>0.58791499999999997</c:v>
                </c:pt>
                <c:pt idx="4204">
                  <c:v>0.97055999999999998</c:v>
                </c:pt>
                <c:pt idx="4205">
                  <c:v>6.6958199999999995E-2</c:v>
                </c:pt>
                <c:pt idx="4206">
                  <c:v>0.99346999999999996</c:v>
                </c:pt>
                <c:pt idx="4207">
                  <c:v>0.46376499999999998</c:v>
                </c:pt>
                <c:pt idx="4208">
                  <c:v>3.38508E-2</c:v>
                </c:pt>
                <c:pt idx="4209">
                  <c:v>0.64207400000000003</c:v>
                </c:pt>
                <c:pt idx="4210">
                  <c:v>3.6059399999999998E-2</c:v>
                </c:pt>
                <c:pt idx="4211">
                  <c:v>0.71364099999999997</c:v>
                </c:pt>
                <c:pt idx="4212">
                  <c:v>0.67052599999999996</c:v>
                </c:pt>
                <c:pt idx="4213">
                  <c:v>0.261822</c:v>
                </c:pt>
                <c:pt idx="4214">
                  <c:v>0.57306699999999999</c:v>
                </c:pt>
                <c:pt idx="4215">
                  <c:v>0.95153799999999999</c:v>
                </c:pt>
                <c:pt idx="4216">
                  <c:v>0.80707399999999996</c:v>
                </c:pt>
                <c:pt idx="4217">
                  <c:v>0.71457700000000002</c:v>
                </c:pt>
                <c:pt idx="4218">
                  <c:v>0.61848400000000003</c:v>
                </c:pt>
                <c:pt idx="4219">
                  <c:v>0.73305900000000002</c:v>
                </c:pt>
                <c:pt idx="4220">
                  <c:v>0.41592400000000002</c:v>
                </c:pt>
                <c:pt idx="4221">
                  <c:v>0.10127700000000001</c:v>
                </c:pt>
                <c:pt idx="4222">
                  <c:v>0.81829799999999997</c:v>
                </c:pt>
                <c:pt idx="4223">
                  <c:v>0.15804599999999999</c:v>
                </c:pt>
                <c:pt idx="4224">
                  <c:v>0.59647099999999997</c:v>
                </c:pt>
                <c:pt idx="4225">
                  <c:v>0.67291999999999996</c:v>
                </c:pt>
                <c:pt idx="4226">
                  <c:v>0.86557700000000004</c:v>
                </c:pt>
                <c:pt idx="4227">
                  <c:v>0.78758899999999998</c:v>
                </c:pt>
                <c:pt idx="4228">
                  <c:v>0.94783899999999999</c:v>
                </c:pt>
                <c:pt idx="4229">
                  <c:v>0.256853</c:v>
                </c:pt>
                <c:pt idx="4230">
                  <c:v>0.76379699999999995</c:v>
                </c:pt>
                <c:pt idx="4231">
                  <c:v>0.25474599999999997</c:v>
                </c:pt>
                <c:pt idx="4232">
                  <c:v>0.80498999999999998</c:v>
                </c:pt>
                <c:pt idx="4233">
                  <c:v>0.102286</c:v>
                </c:pt>
                <c:pt idx="4234">
                  <c:v>0.87199199999999999</c:v>
                </c:pt>
                <c:pt idx="4235">
                  <c:v>0.89443399999999995</c:v>
                </c:pt>
                <c:pt idx="4236">
                  <c:v>0.96293399999999996</c:v>
                </c:pt>
                <c:pt idx="4237">
                  <c:v>0.43389699999999998</c:v>
                </c:pt>
                <c:pt idx="4238">
                  <c:v>0.66150600000000004</c:v>
                </c:pt>
                <c:pt idx="4239">
                  <c:v>0.59545899999999996</c:v>
                </c:pt>
                <c:pt idx="4240">
                  <c:v>0.99442900000000001</c:v>
                </c:pt>
                <c:pt idx="4241">
                  <c:v>0.48565199999999997</c:v>
                </c:pt>
                <c:pt idx="4242">
                  <c:v>0.111597</c:v>
                </c:pt>
                <c:pt idx="4243">
                  <c:v>0.75381900000000002</c:v>
                </c:pt>
                <c:pt idx="4244">
                  <c:v>0.383162</c:v>
                </c:pt>
                <c:pt idx="4245">
                  <c:v>0.78605000000000003</c:v>
                </c:pt>
                <c:pt idx="4246">
                  <c:v>0.40201100000000001</c:v>
                </c:pt>
                <c:pt idx="4247">
                  <c:v>0.63163100000000005</c:v>
                </c:pt>
                <c:pt idx="4248">
                  <c:v>0.80873099999999998</c:v>
                </c:pt>
                <c:pt idx="4249">
                  <c:v>0.62548999999999999</c:v>
                </c:pt>
                <c:pt idx="4250">
                  <c:v>0.57772800000000002</c:v>
                </c:pt>
                <c:pt idx="4251">
                  <c:v>0.213393</c:v>
                </c:pt>
                <c:pt idx="4252">
                  <c:v>0.65796900000000003</c:v>
                </c:pt>
                <c:pt idx="4253">
                  <c:v>0.40362700000000001</c:v>
                </c:pt>
                <c:pt idx="4254">
                  <c:v>0.47372900000000001</c:v>
                </c:pt>
                <c:pt idx="4255">
                  <c:v>2.4335200000000001E-2</c:v>
                </c:pt>
                <c:pt idx="4256">
                  <c:v>0.42658000000000001</c:v>
                </c:pt>
                <c:pt idx="4257">
                  <c:v>0.67899799999999999</c:v>
                </c:pt>
                <c:pt idx="4258">
                  <c:v>0.91675099999999998</c:v>
                </c:pt>
                <c:pt idx="4259">
                  <c:v>0.38653799999999999</c:v>
                </c:pt>
                <c:pt idx="4260">
                  <c:v>0.60904100000000005</c:v>
                </c:pt>
                <c:pt idx="4261">
                  <c:v>6.2786599999999998E-2</c:v>
                </c:pt>
                <c:pt idx="4262">
                  <c:v>0.90724499999999997</c:v>
                </c:pt>
                <c:pt idx="4263">
                  <c:v>0.54528600000000005</c:v>
                </c:pt>
                <c:pt idx="4264">
                  <c:v>0.58204800000000001</c:v>
                </c:pt>
                <c:pt idx="4265">
                  <c:v>0.34345799999999999</c:v>
                </c:pt>
                <c:pt idx="4266">
                  <c:v>0.50795800000000002</c:v>
                </c:pt>
                <c:pt idx="4267">
                  <c:v>0.442967</c:v>
                </c:pt>
                <c:pt idx="4268">
                  <c:v>0.734819</c:v>
                </c:pt>
                <c:pt idx="4269">
                  <c:v>0.75016000000000005</c:v>
                </c:pt>
                <c:pt idx="4270">
                  <c:v>0.372172</c:v>
                </c:pt>
                <c:pt idx="4271">
                  <c:v>0.30599399999999999</c:v>
                </c:pt>
                <c:pt idx="4272">
                  <c:v>0.149814</c:v>
                </c:pt>
                <c:pt idx="4273">
                  <c:v>0.986267</c:v>
                </c:pt>
                <c:pt idx="4274">
                  <c:v>0.15087900000000001</c:v>
                </c:pt>
                <c:pt idx="4275">
                  <c:v>0.39367799999999997</c:v>
                </c:pt>
                <c:pt idx="4276">
                  <c:v>0.26646900000000001</c:v>
                </c:pt>
                <c:pt idx="4277">
                  <c:v>0.84402699999999997</c:v>
                </c:pt>
                <c:pt idx="4278">
                  <c:v>0.60244399999999998</c:v>
                </c:pt>
                <c:pt idx="4279">
                  <c:v>0.40251900000000002</c:v>
                </c:pt>
                <c:pt idx="4280">
                  <c:v>2.6279E-2</c:v>
                </c:pt>
                <c:pt idx="4281">
                  <c:v>0.41606100000000001</c:v>
                </c:pt>
                <c:pt idx="4282">
                  <c:v>0.709762</c:v>
                </c:pt>
                <c:pt idx="4283">
                  <c:v>0.192383</c:v>
                </c:pt>
                <c:pt idx="4284">
                  <c:v>0.62684799999999996</c:v>
                </c:pt>
                <c:pt idx="4285">
                  <c:v>0.355794</c:v>
                </c:pt>
                <c:pt idx="4286">
                  <c:v>0.110569</c:v>
                </c:pt>
                <c:pt idx="4287">
                  <c:v>0.32127699999999998</c:v>
                </c:pt>
                <c:pt idx="4288">
                  <c:v>0.49357699999999999</c:v>
                </c:pt>
                <c:pt idx="4289">
                  <c:v>0.120285</c:v>
                </c:pt>
                <c:pt idx="4290">
                  <c:v>0.64941300000000002</c:v>
                </c:pt>
                <c:pt idx="4291">
                  <c:v>0.86108499999999999</c:v>
                </c:pt>
                <c:pt idx="4292">
                  <c:v>3.39005E-2</c:v>
                </c:pt>
                <c:pt idx="4293">
                  <c:v>0.44594499999999998</c:v>
                </c:pt>
                <c:pt idx="4294">
                  <c:v>4.1811099999999997E-2</c:v>
                </c:pt>
                <c:pt idx="4295">
                  <c:v>0.713167</c:v>
                </c:pt>
                <c:pt idx="4296">
                  <c:v>0.35625699999999999</c:v>
                </c:pt>
                <c:pt idx="4297">
                  <c:v>0.10126300000000001</c:v>
                </c:pt>
                <c:pt idx="4298">
                  <c:v>9.1889999999999999E-2</c:v>
                </c:pt>
                <c:pt idx="4299">
                  <c:v>0.81089199999999995</c:v>
                </c:pt>
                <c:pt idx="4300">
                  <c:v>0.87722199999999995</c:v>
                </c:pt>
                <c:pt idx="4301">
                  <c:v>0.68127000000000004</c:v>
                </c:pt>
                <c:pt idx="4302">
                  <c:v>7.2224300000000005E-2</c:v>
                </c:pt>
                <c:pt idx="4303">
                  <c:v>0.99284300000000003</c:v>
                </c:pt>
                <c:pt idx="4304">
                  <c:v>0.67750900000000003</c:v>
                </c:pt>
                <c:pt idx="4305">
                  <c:v>0.67145900000000003</c:v>
                </c:pt>
                <c:pt idx="4306">
                  <c:v>0.15059800000000001</c:v>
                </c:pt>
                <c:pt idx="4307">
                  <c:v>0.49297299999999999</c:v>
                </c:pt>
                <c:pt idx="4308">
                  <c:v>0.70758399999999999</c:v>
                </c:pt>
                <c:pt idx="4309">
                  <c:v>0.68784699999999999</c:v>
                </c:pt>
                <c:pt idx="4310">
                  <c:v>0.30857200000000001</c:v>
                </c:pt>
                <c:pt idx="4311">
                  <c:v>8.9810199999999993E-3</c:v>
                </c:pt>
                <c:pt idx="4312">
                  <c:v>0.81882299999999997</c:v>
                </c:pt>
                <c:pt idx="4313">
                  <c:v>9.7205200000000005E-2</c:v>
                </c:pt>
                <c:pt idx="4314">
                  <c:v>0.62282800000000005</c:v>
                </c:pt>
                <c:pt idx="4315">
                  <c:v>0.99249900000000002</c:v>
                </c:pt>
                <c:pt idx="4316">
                  <c:v>0.15263399999999999</c:v>
                </c:pt>
                <c:pt idx="4317">
                  <c:v>0.52818600000000004</c:v>
                </c:pt>
                <c:pt idx="4318">
                  <c:v>0.90643200000000002</c:v>
                </c:pt>
                <c:pt idx="4319">
                  <c:v>0.35216799999999998</c:v>
                </c:pt>
                <c:pt idx="4320">
                  <c:v>0.364228</c:v>
                </c:pt>
                <c:pt idx="4321">
                  <c:v>6.50728E-2</c:v>
                </c:pt>
                <c:pt idx="4322">
                  <c:v>0.15359400000000001</c:v>
                </c:pt>
                <c:pt idx="4323">
                  <c:v>0.85288900000000001</c:v>
                </c:pt>
                <c:pt idx="4324">
                  <c:v>0.126275</c:v>
                </c:pt>
                <c:pt idx="4325">
                  <c:v>0.98590599999999995</c:v>
                </c:pt>
                <c:pt idx="4326">
                  <c:v>0.90298400000000001</c:v>
                </c:pt>
                <c:pt idx="4327">
                  <c:v>0.17800199999999999</c:v>
                </c:pt>
                <c:pt idx="4328">
                  <c:v>0.49208099999999999</c:v>
                </c:pt>
                <c:pt idx="4329">
                  <c:v>0.77172600000000002</c:v>
                </c:pt>
                <c:pt idx="4330">
                  <c:v>0.128077</c:v>
                </c:pt>
                <c:pt idx="4331">
                  <c:v>0.93411999999999995</c:v>
                </c:pt>
                <c:pt idx="4332">
                  <c:v>0.617618</c:v>
                </c:pt>
                <c:pt idx="4333">
                  <c:v>0.26304100000000002</c:v>
                </c:pt>
                <c:pt idx="4334">
                  <c:v>0.99246900000000005</c:v>
                </c:pt>
                <c:pt idx="4335">
                  <c:v>0.200879</c:v>
                </c:pt>
                <c:pt idx="4336">
                  <c:v>0.68217000000000005</c:v>
                </c:pt>
                <c:pt idx="4337">
                  <c:v>7.0192900000000001E-3</c:v>
                </c:pt>
                <c:pt idx="4338">
                  <c:v>0.72731800000000002</c:v>
                </c:pt>
                <c:pt idx="4339">
                  <c:v>0.89138200000000001</c:v>
                </c:pt>
                <c:pt idx="4340">
                  <c:v>0.57157100000000005</c:v>
                </c:pt>
                <c:pt idx="4341">
                  <c:v>0.74937500000000001</c:v>
                </c:pt>
                <c:pt idx="4342">
                  <c:v>0.46093800000000001</c:v>
                </c:pt>
                <c:pt idx="4343">
                  <c:v>0.50381200000000004</c:v>
                </c:pt>
                <c:pt idx="4344">
                  <c:v>0.275947</c:v>
                </c:pt>
                <c:pt idx="4345">
                  <c:v>3.3517400000000003E-2</c:v>
                </c:pt>
                <c:pt idx="4346">
                  <c:v>0.35766399999999998</c:v>
                </c:pt>
                <c:pt idx="4347">
                  <c:v>0.70596700000000001</c:v>
                </c:pt>
                <c:pt idx="4348">
                  <c:v>0.62338899999999997</c:v>
                </c:pt>
                <c:pt idx="4349">
                  <c:v>0.259851</c:v>
                </c:pt>
                <c:pt idx="4350">
                  <c:v>0.12836800000000001</c:v>
                </c:pt>
                <c:pt idx="4351">
                  <c:v>0.53584600000000004</c:v>
                </c:pt>
                <c:pt idx="4352">
                  <c:v>2.9218500000000001E-2</c:v>
                </c:pt>
                <c:pt idx="4353">
                  <c:v>0.15127299999999999</c:v>
                </c:pt>
                <c:pt idx="4354">
                  <c:v>0.202982</c:v>
                </c:pt>
                <c:pt idx="4355">
                  <c:v>0.98340399999999994</c:v>
                </c:pt>
                <c:pt idx="4356">
                  <c:v>0.330706</c:v>
                </c:pt>
                <c:pt idx="4357">
                  <c:v>0.63350399999999996</c:v>
                </c:pt>
                <c:pt idx="4358">
                  <c:v>0.94047899999999995</c:v>
                </c:pt>
                <c:pt idx="4359">
                  <c:v>0.26913700000000002</c:v>
                </c:pt>
                <c:pt idx="4360">
                  <c:v>0.41844799999999999</c:v>
                </c:pt>
                <c:pt idx="4361">
                  <c:v>0.15648799999999999</c:v>
                </c:pt>
                <c:pt idx="4362">
                  <c:v>0.31447900000000001</c:v>
                </c:pt>
                <c:pt idx="4363">
                  <c:v>0.66048700000000005</c:v>
                </c:pt>
                <c:pt idx="4364">
                  <c:v>4.2153299999999998E-2</c:v>
                </c:pt>
                <c:pt idx="4365">
                  <c:v>0.95516999999999996</c:v>
                </c:pt>
                <c:pt idx="4366">
                  <c:v>6.6062099999999999E-2</c:v>
                </c:pt>
                <c:pt idx="4367">
                  <c:v>0.28206700000000001</c:v>
                </c:pt>
                <c:pt idx="4368">
                  <c:v>0.87778500000000004</c:v>
                </c:pt>
                <c:pt idx="4369">
                  <c:v>0.84921199999999997</c:v>
                </c:pt>
                <c:pt idx="4370">
                  <c:v>0.39033899999999999</c:v>
                </c:pt>
                <c:pt idx="4371">
                  <c:v>0.88888299999999998</c:v>
                </c:pt>
                <c:pt idx="4372">
                  <c:v>0.15235799999999999</c:v>
                </c:pt>
                <c:pt idx="4373">
                  <c:v>0.70807900000000001</c:v>
                </c:pt>
                <c:pt idx="4374">
                  <c:v>0.77983800000000003</c:v>
                </c:pt>
                <c:pt idx="4375">
                  <c:v>0.56886499999999995</c:v>
                </c:pt>
                <c:pt idx="4376">
                  <c:v>0.239177</c:v>
                </c:pt>
                <c:pt idx="4377">
                  <c:v>0.76221300000000003</c:v>
                </c:pt>
                <c:pt idx="4378">
                  <c:v>0.33363300000000001</c:v>
                </c:pt>
                <c:pt idx="4379">
                  <c:v>0.69687900000000003</c:v>
                </c:pt>
                <c:pt idx="4380">
                  <c:v>0.20441799999999999</c:v>
                </c:pt>
                <c:pt idx="4381">
                  <c:v>9.6699900000000005E-2</c:v>
                </c:pt>
                <c:pt idx="4382">
                  <c:v>0.43902400000000003</c:v>
                </c:pt>
                <c:pt idx="4383">
                  <c:v>0.73948899999999995</c:v>
                </c:pt>
                <c:pt idx="4384">
                  <c:v>0.72250300000000001</c:v>
                </c:pt>
                <c:pt idx="4385">
                  <c:v>0.59309400000000001</c:v>
                </c:pt>
                <c:pt idx="4386">
                  <c:v>0.45282299999999998</c:v>
                </c:pt>
                <c:pt idx="4387">
                  <c:v>0.62739999999999996</c:v>
                </c:pt>
                <c:pt idx="4388">
                  <c:v>0.25606200000000001</c:v>
                </c:pt>
                <c:pt idx="4389">
                  <c:v>0.38113399999999997</c:v>
                </c:pt>
                <c:pt idx="4390">
                  <c:v>0.16744400000000001</c:v>
                </c:pt>
                <c:pt idx="4391">
                  <c:v>0.23889299999999999</c:v>
                </c:pt>
                <c:pt idx="4392">
                  <c:v>0.246146</c:v>
                </c:pt>
                <c:pt idx="4393">
                  <c:v>0.22901199999999999</c:v>
                </c:pt>
                <c:pt idx="4394">
                  <c:v>0.412997</c:v>
                </c:pt>
                <c:pt idx="4395">
                  <c:v>0.554261</c:v>
                </c:pt>
                <c:pt idx="4396">
                  <c:v>0.49977100000000002</c:v>
                </c:pt>
                <c:pt idx="4397">
                  <c:v>0.84248100000000004</c:v>
                </c:pt>
                <c:pt idx="4398">
                  <c:v>0.64868999999999999</c:v>
                </c:pt>
                <c:pt idx="4399">
                  <c:v>0.41337400000000002</c:v>
                </c:pt>
                <c:pt idx="4400">
                  <c:v>7.1430400000000005E-2</c:v>
                </c:pt>
                <c:pt idx="4401">
                  <c:v>0.93863399999999997</c:v>
                </c:pt>
                <c:pt idx="4402">
                  <c:v>0.81364800000000004</c:v>
                </c:pt>
                <c:pt idx="4403">
                  <c:v>3.07749E-3</c:v>
                </c:pt>
                <c:pt idx="4404">
                  <c:v>0.69650500000000004</c:v>
                </c:pt>
                <c:pt idx="4405">
                  <c:v>0.52527199999999996</c:v>
                </c:pt>
                <c:pt idx="4406">
                  <c:v>0.70102100000000001</c:v>
                </c:pt>
                <c:pt idx="4407">
                  <c:v>0.88266900000000004</c:v>
                </c:pt>
                <c:pt idx="4408">
                  <c:v>0.84193499999999999</c:v>
                </c:pt>
                <c:pt idx="4409">
                  <c:v>0.43891999999999998</c:v>
                </c:pt>
                <c:pt idx="4410">
                  <c:v>0.107145</c:v>
                </c:pt>
                <c:pt idx="4411">
                  <c:v>0.290995</c:v>
                </c:pt>
                <c:pt idx="4412">
                  <c:v>0.25823299999999999</c:v>
                </c:pt>
                <c:pt idx="4413">
                  <c:v>0.35441499999999998</c:v>
                </c:pt>
                <c:pt idx="4414">
                  <c:v>0.51988400000000001</c:v>
                </c:pt>
                <c:pt idx="4415">
                  <c:v>0.41659499999999999</c:v>
                </c:pt>
                <c:pt idx="4416">
                  <c:v>0.90008100000000002</c:v>
                </c:pt>
                <c:pt idx="4417">
                  <c:v>0.38494499999999998</c:v>
                </c:pt>
                <c:pt idx="4418">
                  <c:v>0.66647599999999996</c:v>
                </c:pt>
                <c:pt idx="4419">
                  <c:v>8.5876400000000006E-2</c:v>
                </c:pt>
                <c:pt idx="4420">
                  <c:v>0.69769199999999998</c:v>
                </c:pt>
                <c:pt idx="4421">
                  <c:v>3.1545200000000002E-2</c:v>
                </c:pt>
                <c:pt idx="4422">
                  <c:v>0.42844500000000002</c:v>
                </c:pt>
                <c:pt idx="4423">
                  <c:v>0.51098200000000005</c:v>
                </c:pt>
                <c:pt idx="4424">
                  <c:v>0.98803200000000002</c:v>
                </c:pt>
                <c:pt idx="4425">
                  <c:v>0.36662400000000001</c:v>
                </c:pt>
                <c:pt idx="4426">
                  <c:v>0.80571599999999999</c:v>
                </c:pt>
                <c:pt idx="4427">
                  <c:v>0.79239499999999996</c:v>
                </c:pt>
                <c:pt idx="4428">
                  <c:v>0.88000900000000004</c:v>
                </c:pt>
                <c:pt idx="4429">
                  <c:v>0.570886</c:v>
                </c:pt>
                <c:pt idx="4430">
                  <c:v>0.35292099999999998</c:v>
                </c:pt>
                <c:pt idx="4431">
                  <c:v>0.94172999999999996</c:v>
                </c:pt>
                <c:pt idx="4432">
                  <c:v>0.29597000000000001</c:v>
                </c:pt>
                <c:pt idx="4433">
                  <c:v>0.68034499999999998</c:v>
                </c:pt>
                <c:pt idx="4434">
                  <c:v>0.50486799999999998</c:v>
                </c:pt>
                <c:pt idx="4435">
                  <c:v>0.66802700000000004</c:v>
                </c:pt>
                <c:pt idx="4436">
                  <c:v>0.31237100000000001</c:v>
                </c:pt>
                <c:pt idx="4437">
                  <c:v>0.90723799999999999</c:v>
                </c:pt>
                <c:pt idx="4438">
                  <c:v>0.54902600000000001</c:v>
                </c:pt>
                <c:pt idx="4439">
                  <c:v>0.91932100000000005</c:v>
                </c:pt>
                <c:pt idx="4440">
                  <c:v>0.63885800000000004</c:v>
                </c:pt>
                <c:pt idx="4441">
                  <c:v>1.6052600000000001E-3</c:v>
                </c:pt>
                <c:pt idx="4442">
                  <c:v>0.38436500000000001</c:v>
                </c:pt>
                <c:pt idx="4443">
                  <c:v>0.603626</c:v>
                </c:pt>
                <c:pt idx="4444">
                  <c:v>0.37113099999999999</c:v>
                </c:pt>
                <c:pt idx="4445">
                  <c:v>0.76722400000000002</c:v>
                </c:pt>
                <c:pt idx="4446">
                  <c:v>0.34199299999999999</c:v>
                </c:pt>
                <c:pt idx="4447">
                  <c:v>0.85763199999999995</c:v>
                </c:pt>
                <c:pt idx="4448">
                  <c:v>8.90793E-2</c:v>
                </c:pt>
                <c:pt idx="4449">
                  <c:v>0.38846799999999998</c:v>
                </c:pt>
                <c:pt idx="4450">
                  <c:v>0.163545</c:v>
                </c:pt>
                <c:pt idx="4451">
                  <c:v>0.22747200000000001</c:v>
                </c:pt>
                <c:pt idx="4452">
                  <c:v>0.47399200000000002</c:v>
                </c:pt>
                <c:pt idx="4453">
                  <c:v>0.32625700000000002</c:v>
                </c:pt>
                <c:pt idx="4454">
                  <c:v>0.71201999999999999</c:v>
                </c:pt>
                <c:pt idx="4455">
                  <c:v>0.45568999999999998</c:v>
                </c:pt>
                <c:pt idx="4456">
                  <c:v>0.93476199999999998</c:v>
                </c:pt>
                <c:pt idx="4457">
                  <c:v>0.94083300000000003</c:v>
                </c:pt>
                <c:pt idx="4458">
                  <c:v>2.66038E-2</c:v>
                </c:pt>
                <c:pt idx="4459">
                  <c:v>0.43745000000000001</c:v>
                </c:pt>
                <c:pt idx="4460">
                  <c:v>0.39168599999999998</c:v>
                </c:pt>
                <c:pt idx="4461">
                  <c:v>0.39510400000000001</c:v>
                </c:pt>
                <c:pt idx="4462">
                  <c:v>0.37986799999999998</c:v>
                </c:pt>
                <c:pt idx="4463">
                  <c:v>0.49783300000000003</c:v>
                </c:pt>
                <c:pt idx="4464">
                  <c:v>0.60428599999999999</c:v>
                </c:pt>
                <c:pt idx="4465">
                  <c:v>0.48396699999999998</c:v>
                </c:pt>
                <c:pt idx="4466">
                  <c:v>0.87840099999999999</c:v>
                </c:pt>
                <c:pt idx="4467">
                  <c:v>0.36527399999999999</c:v>
                </c:pt>
                <c:pt idx="4468">
                  <c:v>0.545381</c:v>
                </c:pt>
                <c:pt idx="4469">
                  <c:v>0.76256500000000005</c:v>
                </c:pt>
                <c:pt idx="4470">
                  <c:v>0.88291799999999998</c:v>
                </c:pt>
                <c:pt idx="4471">
                  <c:v>0.30488300000000002</c:v>
                </c:pt>
                <c:pt idx="4472">
                  <c:v>0.33360699999999999</c:v>
                </c:pt>
                <c:pt idx="4473">
                  <c:v>0.350109</c:v>
                </c:pt>
                <c:pt idx="4474">
                  <c:v>0.53319499999999997</c:v>
                </c:pt>
                <c:pt idx="4475">
                  <c:v>0.65183000000000002</c:v>
                </c:pt>
                <c:pt idx="4476">
                  <c:v>0.45240200000000003</c:v>
                </c:pt>
                <c:pt idx="4477">
                  <c:v>0.83599699999999999</c:v>
                </c:pt>
                <c:pt idx="4478">
                  <c:v>0.95528500000000005</c:v>
                </c:pt>
                <c:pt idx="4479">
                  <c:v>0.29670999999999997</c:v>
                </c:pt>
                <c:pt idx="4480">
                  <c:v>0.591248</c:v>
                </c:pt>
                <c:pt idx="4481">
                  <c:v>0.98052899999999998</c:v>
                </c:pt>
                <c:pt idx="4482">
                  <c:v>0.49480499999999999</c:v>
                </c:pt>
                <c:pt idx="4483">
                  <c:v>0.98522399999999999</c:v>
                </c:pt>
                <c:pt idx="4484">
                  <c:v>0.77549500000000005</c:v>
                </c:pt>
                <c:pt idx="4485">
                  <c:v>0.81880299999999995</c:v>
                </c:pt>
                <c:pt idx="4486">
                  <c:v>0.93186199999999997</c:v>
                </c:pt>
                <c:pt idx="4487">
                  <c:v>0.51463000000000003</c:v>
                </c:pt>
                <c:pt idx="4488">
                  <c:v>0.95510700000000004</c:v>
                </c:pt>
                <c:pt idx="4489">
                  <c:v>0.50666999999999995</c:v>
                </c:pt>
                <c:pt idx="4490">
                  <c:v>3.5118099999999999E-2</c:v>
                </c:pt>
                <c:pt idx="4491">
                  <c:v>0.14902199999999999</c:v>
                </c:pt>
                <c:pt idx="4492">
                  <c:v>0.20610899999999999</c:v>
                </c:pt>
                <c:pt idx="4493">
                  <c:v>0.86944299999999997</c:v>
                </c:pt>
                <c:pt idx="4494">
                  <c:v>0.17006199999999999</c:v>
                </c:pt>
                <c:pt idx="4495">
                  <c:v>0.48816799999999999</c:v>
                </c:pt>
                <c:pt idx="4496">
                  <c:v>5.6857100000000001E-2</c:v>
                </c:pt>
                <c:pt idx="4497">
                  <c:v>0.52967600000000004</c:v>
                </c:pt>
                <c:pt idx="4498">
                  <c:v>0.79398400000000002</c:v>
                </c:pt>
                <c:pt idx="4499">
                  <c:v>0.92439099999999996</c:v>
                </c:pt>
                <c:pt idx="4500">
                  <c:v>0.96016999999999997</c:v>
                </c:pt>
                <c:pt idx="4501">
                  <c:v>0.38223400000000002</c:v>
                </c:pt>
                <c:pt idx="4502">
                  <c:v>0.43053900000000001</c:v>
                </c:pt>
                <c:pt idx="4503">
                  <c:v>0.97550400000000004</c:v>
                </c:pt>
                <c:pt idx="4504">
                  <c:v>0.536771</c:v>
                </c:pt>
                <c:pt idx="4505">
                  <c:v>0.65602000000000005</c:v>
                </c:pt>
                <c:pt idx="4506">
                  <c:v>5.0103200000000004E-3</c:v>
                </c:pt>
                <c:pt idx="4507">
                  <c:v>0.19220999999999999</c:v>
                </c:pt>
                <c:pt idx="4508">
                  <c:v>0.51989300000000005</c:v>
                </c:pt>
                <c:pt idx="4509">
                  <c:v>0.83778600000000003</c:v>
                </c:pt>
                <c:pt idx="4510">
                  <c:v>0.95660299999999998</c:v>
                </c:pt>
                <c:pt idx="4511">
                  <c:v>0.72692000000000001</c:v>
                </c:pt>
                <c:pt idx="4512">
                  <c:v>0.53165799999999996</c:v>
                </c:pt>
                <c:pt idx="4513">
                  <c:v>0.26061000000000001</c:v>
                </c:pt>
                <c:pt idx="4514">
                  <c:v>0.23102200000000001</c:v>
                </c:pt>
                <c:pt idx="4515">
                  <c:v>0.61830200000000002</c:v>
                </c:pt>
                <c:pt idx="4516">
                  <c:v>0.63098299999999996</c:v>
                </c:pt>
                <c:pt idx="4517">
                  <c:v>0.66432400000000003</c:v>
                </c:pt>
                <c:pt idx="4518">
                  <c:v>9.9957799999999999E-2</c:v>
                </c:pt>
                <c:pt idx="4519">
                  <c:v>0.58136200000000005</c:v>
                </c:pt>
                <c:pt idx="4520">
                  <c:v>0.136874</c:v>
                </c:pt>
                <c:pt idx="4521">
                  <c:v>0.41289799999999999</c:v>
                </c:pt>
                <c:pt idx="4522">
                  <c:v>7.5291300000000005E-2</c:v>
                </c:pt>
                <c:pt idx="4523">
                  <c:v>0.216252</c:v>
                </c:pt>
                <c:pt idx="4524">
                  <c:v>1.4925300000000001E-2</c:v>
                </c:pt>
                <c:pt idx="4525">
                  <c:v>0.217276</c:v>
                </c:pt>
                <c:pt idx="4526">
                  <c:v>0.78444000000000003</c:v>
                </c:pt>
                <c:pt idx="4527">
                  <c:v>0.21271799999999999</c:v>
                </c:pt>
                <c:pt idx="4528">
                  <c:v>0.85982199999999998</c:v>
                </c:pt>
                <c:pt idx="4529">
                  <c:v>0.51707199999999998</c:v>
                </c:pt>
                <c:pt idx="4530">
                  <c:v>0.83260400000000001</c:v>
                </c:pt>
                <c:pt idx="4531">
                  <c:v>0.41665099999999999</c:v>
                </c:pt>
                <c:pt idx="4532">
                  <c:v>0.81437700000000002</c:v>
                </c:pt>
                <c:pt idx="4533">
                  <c:v>0.111361</c:v>
                </c:pt>
                <c:pt idx="4534">
                  <c:v>4.4349199999999998E-2</c:v>
                </c:pt>
                <c:pt idx="4535">
                  <c:v>9.0346999999999997E-2</c:v>
                </c:pt>
                <c:pt idx="4536">
                  <c:v>0.59263699999999997</c:v>
                </c:pt>
                <c:pt idx="4537">
                  <c:v>0.89467300000000005</c:v>
                </c:pt>
                <c:pt idx="4538">
                  <c:v>0.45527499999999999</c:v>
                </c:pt>
                <c:pt idx="4539">
                  <c:v>0.816496</c:v>
                </c:pt>
                <c:pt idx="4540">
                  <c:v>0.67164400000000002</c:v>
                </c:pt>
                <c:pt idx="4541">
                  <c:v>2.7578399999999999E-2</c:v>
                </c:pt>
                <c:pt idx="4542">
                  <c:v>0.107793</c:v>
                </c:pt>
                <c:pt idx="4543">
                  <c:v>0.15632699999999999</c:v>
                </c:pt>
                <c:pt idx="4544">
                  <c:v>0.52969299999999997</c:v>
                </c:pt>
                <c:pt idx="4545">
                  <c:v>5.6026699999999999E-2</c:v>
                </c:pt>
                <c:pt idx="4546">
                  <c:v>0.12917300000000001</c:v>
                </c:pt>
                <c:pt idx="4547">
                  <c:v>0.60398600000000002</c:v>
                </c:pt>
                <c:pt idx="4548">
                  <c:v>0.77476</c:v>
                </c:pt>
                <c:pt idx="4549">
                  <c:v>0.61325099999999999</c:v>
                </c:pt>
                <c:pt idx="4550">
                  <c:v>0.39410600000000001</c:v>
                </c:pt>
                <c:pt idx="4551">
                  <c:v>0.90731099999999998</c:v>
                </c:pt>
                <c:pt idx="4552">
                  <c:v>0.49684200000000001</c:v>
                </c:pt>
                <c:pt idx="4553">
                  <c:v>0.17437900000000001</c:v>
                </c:pt>
                <c:pt idx="4554">
                  <c:v>0.17249900000000001</c:v>
                </c:pt>
                <c:pt idx="4555">
                  <c:v>0.84796199999999999</c:v>
                </c:pt>
                <c:pt idx="4556">
                  <c:v>0.57111999999999996</c:v>
                </c:pt>
                <c:pt idx="4557">
                  <c:v>0.800037</c:v>
                </c:pt>
                <c:pt idx="4558">
                  <c:v>0.71968600000000005</c:v>
                </c:pt>
                <c:pt idx="4559">
                  <c:v>0.99319199999999996</c:v>
                </c:pt>
                <c:pt idx="4560">
                  <c:v>0.470771</c:v>
                </c:pt>
                <c:pt idx="4561">
                  <c:v>0.949403</c:v>
                </c:pt>
                <c:pt idx="4562">
                  <c:v>0.94284900000000005</c:v>
                </c:pt>
                <c:pt idx="4563">
                  <c:v>0.52163700000000002</c:v>
                </c:pt>
                <c:pt idx="4564">
                  <c:v>0.62585599999999997</c:v>
                </c:pt>
                <c:pt idx="4565">
                  <c:v>0.87415399999999999</c:v>
                </c:pt>
                <c:pt idx="4566">
                  <c:v>0.81449099999999997</c:v>
                </c:pt>
                <c:pt idx="4567">
                  <c:v>0.16972499999999999</c:v>
                </c:pt>
                <c:pt idx="4568">
                  <c:v>0.47190199999999999</c:v>
                </c:pt>
                <c:pt idx="4569">
                  <c:v>0.90959800000000002</c:v>
                </c:pt>
                <c:pt idx="4570">
                  <c:v>4.9182400000000001E-2</c:v>
                </c:pt>
                <c:pt idx="4571">
                  <c:v>0.96173299999999995</c:v>
                </c:pt>
                <c:pt idx="4572">
                  <c:v>0.49245</c:v>
                </c:pt>
                <c:pt idx="4573">
                  <c:v>0.62299199999999999</c:v>
                </c:pt>
                <c:pt idx="4574">
                  <c:v>0.99717699999999998</c:v>
                </c:pt>
                <c:pt idx="4575">
                  <c:v>0.40845799999999999</c:v>
                </c:pt>
                <c:pt idx="4576">
                  <c:v>0.68532300000000002</c:v>
                </c:pt>
                <c:pt idx="4577">
                  <c:v>0.62201600000000001</c:v>
                </c:pt>
                <c:pt idx="4578">
                  <c:v>9.30092E-2</c:v>
                </c:pt>
                <c:pt idx="4579">
                  <c:v>0.75777899999999998</c:v>
                </c:pt>
                <c:pt idx="4580">
                  <c:v>0.31523899999999999</c:v>
                </c:pt>
                <c:pt idx="4581">
                  <c:v>0.96551699999999996</c:v>
                </c:pt>
                <c:pt idx="4582">
                  <c:v>1.73858E-2</c:v>
                </c:pt>
                <c:pt idx="4583">
                  <c:v>0.40155600000000002</c:v>
                </c:pt>
                <c:pt idx="4584">
                  <c:v>0.60520799999999997</c:v>
                </c:pt>
                <c:pt idx="4585">
                  <c:v>0.719746</c:v>
                </c:pt>
                <c:pt idx="4586">
                  <c:v>0.67729399999999995</c:v>
                </c:pt>
                <c:pt idx="4587">
                  <c:v>0.238928</c:v>
                </c:pt>
                <c:pt idx="4588">
                  <c:v>0.626502</c:v>
                </c:pt>
                <c:pt idx="4589">
                  <c:v>0.61328099999999997</c:v>
                </c:pt>
                <c:pt idx="4590">
                  <c:v>0.95443199999999995</c:v>
                </c:pt>
                <c:pt idx="4591">
                  <c:v>0.40561599999999998</c:v>
                </c:pt>
                <c:pt idx="4592">
                  <c:v>0.49669099999999999</c:v>
                </c:pt>
                <c:pt idx="4593">
                  <c:v>0.12053999999999999</c:v>
                </c:pt>
                <c:pt idx="4594">
                  <c:v>0.95540999999999998</c:v>
                </c:pt>
                <c:pt idx="4595">
                  <c:v>0.38888400000000001</c:v>
                </c:pt>
                <c:pt idx="4596">
                  <c:v>0.37504399999999999</c:v>
                </c:pt>
                <c:pt idx="4597">
                  <c:v>0.83881700000000003</c:v>
                </c:pt>
                <c:pt idx="4598">
                  <c:v>0.96684300000000001</c:v>
                </c:pt>
                <c:pt idx="4599">
                  <c:v>0.62592099999999995</c:v>
                </c:pt>
                <c:pt idx="4600">
                  <c:v>7.1350999999999998E-2</c:v>
                </c:pt>
                <c:pt idx="4601">
                  <c:v>0.24456900000000001</c:v>
                </c:pt>
                <c:pt idx="4602">
                  <c:v>6.2318400000000003E-2</c:v>
                </c:pt>
                <c:pt idx="4603">
                  <c:v>0.91802399999999995</c:v>
                </c:pt>
                <c:pt idx="4604">
                  <c:v>0.2407</c:v>
                </c:pt>
                <c:pt idx="4605">
                  <c:v>0.24114099999999999</c:v>
                </c:pt>
                <c:pt idx="4606">
                  <c:v>3.5300900000000003E-2</c:v>
                </c:pt>
                <c:pt idx="4607">
                  <c:v>0.44387799999999999</c:v>
                </c:pt>
                <c:pt idx="4608">
                  <c:v>0.27427499999999999</c:v>
                </c:pt>
                <c:pt idx="4609">
                  <c:v>0.723132</c:v>
                </c:pt>
                <c:pt idx="4610">
                  <c:v>0.56181999999999999</c:v>
                </c:pt>
                <c:pt idx="4611">
                  <c:v>0.29591299999999998</c:v>
                </c:pt>
                <c:pt idx="4612">
                  <c:v>0.31622600000000001</c:v>
                </c:pt>
                <c:pt idx="4613">
                  <c:v>0.180482</c:v>
                </c:pt>
                <c:pt idx="4614">
                  <c:v>0.83234900000000001</c:v>
                </c:pt>
                <c:pt idx="4615">
                  <c:v>0.92965299999999995</c:v>
                </c:pt>
                <c:pt idx="4616">
                  <c:v>0.74145499999999998</c:v>
                </c:pt>
                <c:pt idx="4617">
                  <c:v>0.38624900000000001</c:v>
                </c:pt>
                <c:pt idx="4618">
                  <c:v>9.0151700000000001E-2</c:v>
                </c:pt>
                <c:pt idx="4619">
                  <c:v>0.71560100000000004</c:v>
                </c:pt>
                <c:pt idx="4620">
                  <c:v>2.4620099999999999E-2</c:v>
                </c:pt>
                <c:pt idx="4621">
                  <c:v>0.51821600000000001</c:v>
                </c:pt>
                <c:pt idx="4622">
                  <c:v>0.351406</c:v>
                </c:pt>
                <c:pt idx="4623">
                  <c:v>0.124667</c:v>
                </c:pt>
                <c:pt idx="4624">
                  <c:v>0.99599899999999997</c:v>
                </c:pt>
                <c:pt idx="4625">
                  <c:v>0.230404</c:v>
                </c:pt>
                <c:pt idx="4626">
                  <c:v>0.97530399999999995</c:v>
                </c:pt>
                <c:pt idx="4627">
                  <c:v>0.94080900000000001</c:v>
                </c:pt>
                <c:pt idx="4628">
                  <c:v>0.90242999999999995</c:v>
                </c:pt>
                <c:pt idx="4629">
                  <c:v>0.81388199999999999</c:v>
                </c:pt>
                <c:pt idx="4630">
                  <c:v>0.96715300000000004</c:v>
                </c:pt>
                <c:pt idx="4631">
                  <c:v>0.98399300000000001</c:v>
                </c:pt>
                <c:pt idx="4632">
                  <c:v>0.248697</c:v>
                </c:pt>
                <c:pt idx="4633">
                  <c:v>0.56632800000000005</c:v>
                </c:pt>
                <c:pt idx="4634">
                  <c:v>0.723082</c:v>
                </c:pt>
                <c:pt idx="4635">
                  <c:v>0.80078499999999997</c:v>
                </c:pt>
                <c:pt idx="4636">
                  <c:v>0.72646699999999997</c:v>
                </c:pt>
                <c:pt idx="4637">
                  <c:v>0.86135300000000004</c:v>
                </c:pt>
                <c:pt idx="4638">
                  <c:v>0.16958699999999999</c:v>
                </c:pt>
                <c:pt idx="4639">
                  <c:v>0.137296</c:v>
                </c:pt>
                <c:pt idx="4640">
                  <c:v>0.128112</c:v>
                </c:pt>
                <c:pt idx="4641">
                  <c:v>7.9162700000000003E-2</c:v>
                </c:pt>
                <c:pt idx="4642">
                  <c:v>0.46483400000000002</c:v>
                </c:pt>
                <c:pt idx="4643">
                  <c:v>0.88123700000000005</c:v>
                </c:pt>
                <c:pt idx="4644">
                  <c:v>0.90683899999999995</c:v>
                </c:pt>
                <c:pt idx="4645">
                  <c:v>0.98381300000000005</c:v>
                </c:pt>
                <c:pt idx="4646">
                  <c:v>0.65549400000000002</c:v>
                </c:pt>
                <c:pt idx="4647">
                  <c:v>0.62546400000000002</c:v>
                </c:pt>
                <c:pt idx="4648">
                  <c:v>0.67352500000000004</c:v>
                </c:pt>
                <c:pt idx="4649">
                  <c:v>9.0734700000000001E-2</c:v>
                </c:pt>
                <c:pt idx="4650">
                  <c:v>0.47862500000000002</c:v>
                </c:pt>
                <c:pt idx="4651">
                  <c:v>0.133627</c:v>
                </c:pt>
                <c:pt idx="4652">
                  <c:v>0.843526</c:v>
                </c:pt>
                <c:pt idx="4653">
                  <c:v>0.16561899999999999</c:v>
                </c:pt>
                <c:pt idx="4654">
                  <c:v>0.71911899999999995</c:v>
                </c:pt>
                <c:pt idx="4655">
                  <c:v>0.31826900000000002</c:v>
                </c:pt>
                <c:pt idx="4656">
                  <c:v>0.123942</c:v>
                </c:pt>
                <c:pt idx="4657">
                  <c:v>0.12875300000000001</c:v>
                </c:pt>
                <c:pt idx="4658">
                  <c:v>0.314363</c:v>
                </c:pt>
                <c:pt idx="4659">
                  <c:v>0.14504800000000001</c:v>
                </c:pt>
                <c:pt idx="4660">
                  <c:v>2.2229499999999999E-2</c:v>
                </c:pt>
                <c:pt idx="4661">
                  <c:v>0.14935799999999999</c:v>
                </c:pt>
                <c:pt idx="4662">
                  <c:v>0.12373199999999999</c:v>
                </c:pt>
                <c:pt idx="4663">
                  <c:v>0.77600199999999997</c:v>
                </c:pt>
                <c:pt idx="4664">
                  <c:v>0.65766100000000005</c:v>
                </c:pt>
                <c:pt idx="4665">
                  <c:v>3.3679099999999997E-2</c:v>
                </c:pt>
                <c:pt idx="4666">
                  <c:v>0.78682700000000005</c:v>
                </c:pt>
                <c:pt idx="4667">
                  <c:v>0.78366000000000002</c:v>
                </c:pt>
                <c:pt idx="4668">
                  <c:v>0.108585</c:v>
                </c:pt>
                <c:pt idx="4669">
                  <c:v>0.44118600000000002</c:v>
                </c:pt>
                <c:pt idx="4670">
                  <c:v>0.88578199999999996</c:v>
                </c:pt>
                <c:pt idx="4671">
                  <c:v>0.35976599999999997</c:v>
                </c:pt>
                <c:pt idx="4672">
                  <c:v>0.91734000000000004</c:v>
                </c:pt>
                <c:pt idx="4673">
                  <c:v>0.26828299999999999</c:v>
                </c:pt>
                <c:pt idx="4674">
                  <c:v>0.83295200000000003</c:v>
                </c:pt>
                <c:pt idx="4675">
                  <c:v>0.63694499999999998</c:v>
                </c:pt>
                <c:pt idx="4676">
                  <c:v>6.9096599999999998E-3</c:v>
                </c:pt>
                <c:pt idx="4677">
                  <c:v>0.73833400000000005</c:v>
                </c:pt>
                <c:pt idx="4678">
                  <c:v>2.7289799999999999E-2</c:v>
                </c:pt>
                <c:pt idx="4679">
                  <c:v>0.11634799999999999</c:v>
                </c:pt>
                <c:pt idx="4680">
                  <c:v>0.94233599999999995</c:v>
                </c:pt>
                <c:pt idx="4681">
                  <c:v>0.85563599999999995</c:v>
                </c:pt>
                <c:pt idx="4682">
                  <c:v>5.4808099999999998E-2</c:v>
                </c:pt>
                <c:pt idx="4683">
                  <c:v>0.688388</c:v>
                </c:pt>
                <c:pt idx="4684">
                  <c:v>0.455982</c:v>
                </c:pt>
                <c:pt idx="4685">
                  <c:v>5.1327299999999999E-2</c:v>
                </c:pt>
                <c:pt idx="4686">
                  <c:v>9.8027699999999995E-2</c:v>
                </c:pt>
                <c:pt idx="4687">
                  <c:v>0.45543499999999998</c:v>
                </c:pt>
                <c:pt idx="4688">
                  <c:v>0.51424099999999995</c:v>
                </c:pt>
                <c:pt idx="4689">
                  <c:v>0.93404799999999999</c:v>
                </c:pt>
                <c:pt idx="4690">
                  <c:v>0.77072700000000005</c:v>
                </c:pt>
                <c:pt idx="4691">
                  <c:v>0.16192100000000001</c:v>
                </c:pt>
                <c:pt idx="4692">
                  <c:v>6.9358700000000002E-3</c:v>
                </c:pt>
                <c:pt idx="4693">
                  <c:v>0.73339600000000005</c:v>
                </c:pt>
                <c:pt idx="4694">
                  <c:v>0.47701199999999999</c:v>
                </c:pt>
                <c:pt idx="4695">
                  <c:v>0.94025199999999998</c:v>
                </c:pt>
                <c:pt idx="4696">
                  <c:v>0.143065</c:v>
                </c:pt>
                <c:pt idx="4697">
                  <c:v>0.62576500000000002</c:v>
                </c:pt>
                <c:pt idx="4698">
                  <c:v>0.27110400000000001</c:v>
                </c:pt>
                <c:pt idx="4699">
                  <c:v>0.90978300000000001</c:v>
                </c:pt>
                <c:pt idx="4700">
                  <c:v>0.18254899999999999</c:v>
                </c:pt>
                <c:pt idx="4701">
                  <c:v>0.69013100000000005</c:v>
                </c:pt>
                <c:pt idx="4702">
                  <c:v>0.82065299999999997</c:v>
                </c:pt>
                <c:pt idx="4703">
                  <c:v>0.46603499999999998</c:v>
                </c:pt>
                <c:pt idx="4704">
                  <c:v>0.98326000000000002</c:v>
                </c:pt>
                <c:pt idx="4705">
                  <c:v>0.27428200000000003</c:v>
                </c:pt>
                <c:pt idx="4706">
                  <c:v>0.13764699999999999</c:v>
                </c:pt>
                <c:pt idx="4707">
                  <c:v>0.86221199999999998</c:v>
                </c:pt>
                <c:pt idx="4708">
                  <c:v>0.77876000000000001</c:v>
                </c:pt>
                <c:pt idx="4709">
                  <c:v>0.29830000000000001</c:v>
                </c:pt>
                <c:pt idx="4710">
                  <c:v>0.16196099999999999</c:v>
                </c:pt>
                <c:pt idx="4711">
                  <c:v>5.0357900000000001E-3</c:v>
                </c:pt>
                <c:pt idx="4712">
                  <c:v>6.05167E-2</c:v>
                </c:pt>
                <c:pt idx="4713">
                  <c:v>4.8496400000000002E-2</c:v>
                </c:pt>
                <c:pt idx="4714">
                  <c:v>5.3803200000000002E-2</c:v>
                </c:pt>
                <c:pt idx="4715">
                  <c:v>0.23493900000000001</c:v>
                </c:pt>
                <c:pt idx="4716">
                  <c:v>0.380081</c:v>
                </c:pt>
                <c:pt idx="4717">
                  <c:v>0.96623000000000003</c:v>
                </c:pt>
                <c:pt idx="4718">
                  <c:v>0.321376</c:v>
                </c:pt>
                <c:pt idx="4719">
                  <c:v>0.44320100000000001</c:v>
                </c:pt>
                <c:pt idx="4720">
                  <c:v>0.56222499999999997</c:v>
                </c:pt>
                <c:pt idx="4721">
                  <c:v>0.55154999999999998</c:v>
                </c:pt>
                <c:pt idx="4722">
                  <c:v>0.33258599999999999</c:v>
                </c:pt>
                <c:pt idx="4723">
                  <c:v>0.53717099999999995</c:v>
                </c:pt>
                <c:pt idx="4724">
                  <c:v>0.16978499999999999</c:v>
                </c:pt>
                <c:pt idx="4725">
                  <c:v>7.4098700000000003E-2</c:v>
                </c:pt>
                <c:pt idx="4726">
                  <c:v>0.43335800000000002</c:v>
                </c:pt>
                <c:pt idx="4727">
                  <c:v>0.97488399999999997</c:v>
                </c:pt>
                <c:pt idx="4728">
                  <c:v>0.63309199999999999</c:v>
                </c:pt>
                <c:pt idx="4729">
                  <c:v>1.87522E-2</c:v>
                </c:pt>
                <c:pt idx="4730">
                  <c:v>0.82624900000000001</c:v>
                </c:pt>
                <c:pt idx="4731">
                  <c:v>0.56872</c:v>
                </c:pt>
                <c:pt idx="4732">
                  <c:v>0.112027</c:v>
                </c:pt>
                <c:pt idx="4733">
                  <c:v>0.307919</c:v>
                </c:pt>
                <c:pt idx="4734">
                  <c:v>2.43984E-3</c:v>
                </c:pt>
                <c:pt idx="4735">
                  <c:v>0.22905200000000001</c:v>
                </c:pt>
                <c:pt idx="4736">
                  <c:v>2.98853E-2</c:v>
                </c:pt>
                <c:pt idx="4737">
                  <c:v>0.22517100000000001</c:v>
                </c:pt>
                <c:pt idx="4738">
                  <c:v>0.84881600000000001</c:v>
                </c:pt>
                <c:pt idx="4739">
                  <c:v>0.61578500000000003</c:v>
                </c:pt>
                <c:pt idx="4740">
                  <c:v>0.49234899999999998</c:v>
                </c:pt>
                <c:pt idx="4741">
                  <c:v>0.96060800000000002</c:v>
                </c:pt>
                <c:pt idx="4742">
                  <c:v>0.64451599999999998</c:v>
                </c:pt>
                <c:pt idx="4743">
                  <c:v>0.78367699999999996</c:v>
                </c:pt>
                <c:pt idx="4744">
                  <c:v>0.59041200000000005</c:v>
                </c:pt>
                <c:pt idx="4745">
                  <c:v>0.74807000000000001</c:v>
                </c:pt>
                <c:pt idx="4746">
                  <c:v>0.78028600000000004</c:v>
                </c:pt>
                <c:pt idx="4747">
                  <c:v>0.93181899999999995</c:v>
                </c:pt>
                <c:pt idx="4748">
                  <c:v>0.84159499999999998</c:v>
                </c:pt>
                <c:pt idx="4749">
                  <c:v>0.103808</c:v>
                </c:pt>
                <c:pt idx="4750">
                  <c:v>0.95265100000000003</c:v>
                </c:pt>
                <c:pt idx="4751">
                  <c:v>0.38665699999999997</c:v>
                </c:pt>
                <c:pt idx="4752">
                  <c:v>1.9072599999999999E-2</c:v>
                </c:pt>
                <c:pt idx="4753">
                  <c:v>3.2259900000000001E-2</c:v>
                </c:pt>
                <c:pt idx="4754">
                  <c:v>0.72596099999999997</c:v>
                </c:pt>
                <c:pt idx="4755">
                  <c:v>0.80000300000000002</c:v>
                </c:pt>
                <c:pt idx="4756">
                  <c:v>0.67190899999999998</c:v>
                </c:pt>
                <c:pt idx="4757">
                  <c:v>0.33013700000000001</c:v>
                </c:pt>
                <c:pt idx="4758">
                  <c:v>0.30442200000000003</c:v>
                </c:pt>
                <c:pt idx="4759">
                  <c:v>0.26413900000000001</c:v>
                </c:pt>
                <c:pt idx="4760">
                  <c:v>0.38847799999999999</c:v>
                </c:pt>
                <c:pt idx="4761">
                  <c:v>0.255077</c:v>
                </c:pt>
                <c:pt idx="4762">
                  <c:v>3.2920900000000003E-2</c:v>
                </c:pt>
                <c:pt idx="4763">
                  <c:v>0.63727599999999995</c:v>
                </c:pt>
                <c:pt idx="4764">
                  <c:v>6.60612E-2</c:v>
                </c:pt>
                <c:pt idx="4765">
                  <c:v>6.0434399999999997E-3</c:v>
                </c:pt>
                <c:pt idx="4766">
                  <c:v>0.56931699999999996</c:v>
                </c:pt>
                <c:pt idx="4767">
                  <c:v>0.99963800000000003</c:v>
                </c:pt>
                <c:pt idx="4768">
                  <c:v>0.50576500000000002</c:v>
                </c:pt>
                <c:pt idx="4769">
                  <c:v>5.5302299999999999E-2</c:v>
                </c:pt>
                <c:pt idx="4770">
                  <c:v>0.603912</c:v>
                </c:pt>
                <c:pt idx="4771">
                  <c:v>0.414464</c:v>
                </c:pt>
                <c:pt idx="4772">
                  <c:v>0.18515200000000001</c:v>
                </c:pt>
                <c:pt idx="4773">
                  <c:v>0.352076</c:v>
                </c:pt>
                <c:pt idx="4774">
                  <c:v>0.32402300000000001</c:v>
                </c:pt>
                <c:pt idx="4775">
                  <c:v>0.73902400000000001</c:v>
                </c:pt>
                <c:pt idx="4776">
                  <c:v>0.53919099999999998</c:v>
                </c:pt>
                <c:pt idx="4777">
                  <c:v>0.90522400000000003</c:v>
                </c:pt>
                <c:pt idx="4778">
                  <c:v>0.70169199999999998</c:v>
                </c:pt>
                <c:pt idx="4779">
                  <c:v>7.0449399999999995E-2</c:v>
                </c:pt>
                <c:pt idx="4780">
                  <c:v>0.40913899999999997</c:v>
                </c:pt>
                <c:pt idx="4781">
                  <c:v>0.99941400000000002</c:v>
                </c:pt>
                <c:pt idx="4782">
                  <c:v>0.61509100000000005</c:v>
                </c:pt>
                <c:pt idx="4783">
                  <c:v>0.42640600000000001</c:v>
                </c:pt>
                <c:pt idx="4784">
                  <c:v>0.63371999999999995</c:v>
                </c:pt>
                <c:pt idx="4785">
                  <c:v>0.14201</c:v>
                </c:pt>
                <c:pt idx="4786">
                  <c:v>0.26828200000000002</c:v>
                </c:pt>
                <c:pt idx="4787">
                  <c:v>0.93668099999999999</c:v>
                </c:pt>
                <c:pt idx="4788">
                  <c:v>0.87154399999999999</c:v>
                </c:pt>
                <c:pt idx="4789">
                  <c:v>0.22061800000000001</c:v>
                </c:pt>
                <c:pt idx="4790">
                  <c:v>0.29893199999999998</c:v>
                </c:pt>
                <c:pt idx="4791">
                  <c:v>0.41307300000000002</c:v>
                </c:pt>
                <c:pt idx="4792">
                  <c:v>0.99296300000000004</c:v>
                </c:pt>
                <c:pt idx="4793">
                  <c:v>1.00216E-2</c:v>
                </c:pt>
                <c:pt idx="4794">
                  <c:v>0.46001999999999998</c:v>
                </c:pt>
                <c:pt idx="4795">
                  <c:v>0.74747799999999998</c:v>
                </c:pt>
                <c:pt idx="4796">
                  <c:v>0.268015</c:v>
                </c:pt>
                <c:pt idx="4797">
                  <c:v>0.62712400000000001</c:v>
                </c:pt>
                <c:pt idx="4798">
                  <c:v>0.60990999999999995</c:v>
                </c:pt>
                <c:pt idx="4799">
                  <c:v>0.341858</c:v>
                </c:pt>
                <c:pt idx="4800">
                  <c:v>0.546323</c:v>
                </c:pt>
                <c:pt idx="4801">
                  <c:v>0.67586100000000005</c:v>
                </c:pt>
                <c:pt idx="4802">
                  <c:v>2.9180999999999999E-2</c:v>
                </c:pt>
                <c:pt idx="4803">
                  <c:v>0.443444</c:v>
                </c:pt>
                <c:pt idx="4804">
                  <c:v>0.61880999999999997</c:v>
                </c:pt>
                <c:pt idx="4805">
                  <c:v>0.72737799999999997</c:v>
                </c:pt>
                <c:pt idx="4806">
                  <c:v>0.97974899999999998</c:v>
                </c:pt>
                <c:pt idx="4807">
                  <c:v>3.4153999999999997E-2</c:v>
                </c:pt>
                <c:pt idx="4808">
                  <c:v>0.26818700000000001</c:v>
                </c:pt>
                <c:pt idx="4809">
                  <c:v>4.5417600000000002E-2</c:v>
                </c:pt>
                <c:pt idx="4810">
                  <c:v>0.20713500000000001</c:v>
                </c:pt>
                <c:pt idx="4811">
                  <c:v>6.1316900000000001E-2</c:v>
                </c:pt>
                <c:pt idx="4812">
                  <c:v>0.60369499999999998</c:v>
                </c:pt>
                <c:pt idx="4813">
                  <c:v>0.62961100000000003</c:v>
                </c:pt>
                <c:pt idx="4814">
                  <c:v>0.80841399999999997</c:v>
                </c:pt>
                <c:pt idx="4815">
                  <c:v>0.97165500000000005</c:v>
                </c:pt>
                <c:pt idx="4816">
                  <c:v>7.8943200000000005E-2</c:v>
                </c:pt>
                <c:pt idx="4817">
                  <c:v>0.67112899999999998</c:v>
                </c:pt>
                <c:pt idx="4818">
                  <c:v>0.317747</c:v>
                </c:pt>
                <c:pt idx="4819">
                  <c:v>0.59195699999999996</c:v>
                </c:pt>
                <c:pt idx="4820">
                  <c:v>0.48951099999999997</c:v>
                </c:pt>
                <c:pt idx="4821">
                  <c:v>0.18869900000000001</c:v>
                </c:pt>
                <c:pt idx="4822">
                  <c:v>0.47671200000000002</c:v>
                </c:pt>
                <c:pt idx="4823">
                  <c:v>2.6166200000000001E-2</c:v>
                </c:pt>
                <c:pt idx="4824">
                  <c:v>0.30469600000000002</c:v>
                </c:pt>
                <c:pt idx="4825">
                  <c:v>0.49779000000000001</c:v>
                </c:pt>
                <c:pt idx="4826">
                  <c:v>0.91291299999999997</c:v>
                </c:pt>
                <c:pt idx="4827">
                  <c:v>0.64491600000000004</c:v>
                </c:pt>
                <c:pt idx="4828">
                  <c:v>1.20949E-2</c:v>
                </c:pt>
                <c:pt idx="4829">
                  <c:v>0.199494</c:v>
                </c:pt>
                <c:pt idx="4830">
                  <c:v>0.88649500000000003</c:v>
                </c:pt>
                <c:pt idx="4831">
                  <c:v>0.40297300000000003</c:v>
                </c:pt>
                <c:pt idx="4832">
                  <c:v>0.31260700000000002</c:v>
                </c:pt>
                <c:pt idx="4833">
                  <c:v>0.73739399999999999</c:v>
                </c:pt>
                <c:pt idx="4834">
                  <c:v>0.89189700000000005</c:v>
                </c:pt>
                <c:pt idx="4835">
                  <c:v>0.144569</c:v>
                </c:pt>
                <c:pt idx="4836">
                  <c:v>0.82141500000000001</c:v>
                </c:pt>
                <c:pt idx="4837">
                  <c:v>0.41245100000000001</c:v>
                </c:pt>
                <c:pt idx="4838">
                  <c:v>0.39190799999999998</c:v>
                </c:pt>
                <c:pt idx="4839">
                  <c:v>0.68357000000000001</c:v>
                </c:pt>
                <c:pt idx="4840">
                  <c:v>0.41311700000000001</c:v>
                </c:pt>
                <c:pt idx="4841">
                  <c:v>0.86234999999999995</c:v>
                </c:pt>
                <c:pt idx="4842">
                  <c:v>0.175313</c:v>
                </c:pt>
                <c:pt idx="4843">
                  <c:v>0.82428999999999997</c:v>
                </c:pt>
                <c:pt idx="4844">
                  <c:v>0.42282900000000001</c:v>
                </c:pt>
                <c:pt idx="4845">
                  <c:v>0.314558</c:v>
                </c:pt>
                <c:pt idx="4846">
                  <c:v>0.53125500000000003</c:v>
                </c:pt>
                <c:pt idx="4847">
                  <c:v>0.86214199999999996</c:v>
                </c:pt>
                <c:pt idx="4848">
                  <c:v>0.21355399999999999</c:v>
                </c:pt>
                <c:pt idx="4849">
                  <c:v>0.91560799999999998</c:v>
                </c:pt>
                <c:pt idx="4850">
                  <c:v>0.95457800000000004</c:v>
                </c:pt>
                <c:pt idx="4851">
                  <c:v>0.50079300000000004</c:v>
                </c:pt>
                <c:pt idx="4852">
                  <c:v>0.99736800000000003</c:v>
                </c:pt>
                <c:pt idx="4853">
                  <c:v>0.41987099999999999</c:v>
                </c:pt>
                <c:pt idx="4854">
                  <c:v>0.165321</c:v>
                </c:pt>
                <c:pt idx="4855">
                  <c:v>0.216642</c:v>
                </c:pt>
                <c:pt idx="4856">
                  <c:v>5.7666299999999997E-2</c:v>
                </c:pt>
                <c:pt idx="4857">
                  <c:v>0.92867900000000003</c:v>
                </c:pt>
                <c:pt idx="4858">
                  <c:v>0.29855300000000001</c:v>
                </c:pt>
                <c:pt idx="4859">
                  <c:v>0.54432700000000001</c:v>
                </c:pt>
                <c:pt idx="4860">
                  <c:v>0.52449500000000004</c:v>
                </c:pt>
                <c:pt idx="4861">
                  <c:v>0.10109799999999999</c:v>
                </c:pt>
                <c:pt idx="4862">
                  <c:v>0.23111100000000001</c:v>
                </c:pt>
                <c:pt idx="4863">
                  <c:v>0.48139399999999999</c:v>
                </c:pt>
                <c:pt idx="4864">
                  <c:v>0.43692599999999998</c:v>
                </c:pt>
                <c:pt idx="4865">
                  <c:v>0.56127300000000002</c:v>
                </c:pt>
                <c:pt idx="4866">
                  <c:v>0.54638100000000001</c:v>
                </c:pt>
                <c:pt idx="4867">
                  <c:v>0.96253699999999998</c:v>
                </c:pt>
                <c:pt idx="4868">
                  <c:v>0.89544199999999996</c:v>
                </c:pt>
                <c:pt idx="4869">
                  <c:v>0.92131600000000002</c:v>
                </c:pt>
                <c:pt idx="4870">
                  <c:v>3.5112499999999998E-2</c:v>
                </c:pt>
                <c:pt idx="4871">
                  <c:v>0.253745</c:v>
                </c:pt>
                <c:pt idx="4872">
                  <c:v>0.105393</c:v>
                </c:pt>
                <c:pt idx="4873">
                  <c:v>0.20885600000000001</c:v>
                </c:pt>
                <c:pt idx="4874">
                  <c:v>0.132633</c:v>
                </c:pt>
                <c:pt idx="4875">
                  <c:v>0.64456199999999997</c:v>
                </c:pt>
                <c:pt idx="4876">
                  <c:v>3.9358999999999998E-2</c:v>
                </c:pt>
                <c:pt idx="4877">
                  <c:v>0.20044100000000001</c:v>
                </c:pt>
                <c:pt idx="4878">
                  <c:v>0.102436</c:v>
                </c:pt>
                <c:pt idx="4879">
                  <c:v>0.72137600000000002</c:v>
                </c:pt>
                <c:pt idx="4880">
                  <c:v>0.117392</c:v>
                </c:pt>
                <c:pt idx="4881">
                  <c:v>0.81665299999999996</c:v>
                </c:pt>
                <c:pt idx="4882">
                  <c:v>0.86555199999999999</c:v>
                </c:pt>
                <c:pt idx="4883">
                  <c:v>0.81178700000000004</c:v>
                </c:pt>
                <c:pt idx="4884">
                  <c:v>0.19259000000000001</c:v>
                </c:pt>
                <c:pt idx="4885">
                  <c:v>0.92822300000000002</c:v>
                </c:pt>
                <c:pt idx="4886">
                  <c:v>0.93092600000000003</c:v>
                </c:pt>
                <c:pt idx="4887">
                  <c:v>0.95370100000000002</c:v>
                </c:pt>
                <c:pt idx="4888">
                  <c:v>0.353024</c:v>
                </c:pt>
                <c:pt idx="4889">
                  <c:v>0.57278200000000001</c:v>
                </c:pt>
                <c:pt idx="4890">
                  <c:v>0.378106</c:v>
                </c:pt>
                <c:pt idx="4891">
                  <c:v>0.64702999999999999</c:v>
                </c:pt>
                <c:pt idx="4892">
                  <c:v>0.61261399999999999</c:v>
                </c:pt>
                <c:pt idx="4893">
                  <c:v>0.45610800000000001</c:v>
                </c:pt>
                <c:pt idx="4894">
                  <c:v>0.30571799999999999</c:v>
                </c:pt>
                <c:pt idx="4895">
                  <c:v>0.794354</c:v>
                </c:pt>
                <c:pt idx="4896">
                  <c:v>0.61718399999999995</c:v>
                </c:pt>
                <c:pt idx="4897">
                  <c:v>3.9565000000000003E-2</c:v>
                </c:pt>
                <c:pt idx="4898">
                  <c:v>0.39739400000000002</c:v>
                </c:pt>
                <c:pt idx="4899">
                  <c:v>0.36852299999999999</c:v>
                </c:pt>
                <c:pt idx="4900">
                  <c:v>0.57396100000000005</c:v>
                </c:pt>
                <c:pt idx="4901">
                  <c:v>0.63219599999999998</c:v>
                </c:pt>
                <c:pt idx="4902">
                  <c:v>0.98056699999999997</c:v>
                </c:pt>
                <c:pt idx="4903">
                  <c:v>0.86065999999999998</c:v>
                </c:pt>
                <c:pt idx="4904">
                  <c:v>0.65524700000000002</c:v>
                </c:pt>
                <c:pt idx="4905">
                  <c:v>0.49582599999999999</c:v>
                </c:pt>
                <c:pt idx="4906">
                  <c:v>0.97791499999999998</c:v>
                </c:pt>
                <c:pt idx="4907">
                  <c:v>0.89644599999999997</c:v>
                </c:pt>
                <c:pt idx="4908">
                  <c:v>7.8013399999999997E-2</c:v>
                </c:pt>
                <c:pt idx="4909">
                  <c:v>5.1112900000000003E-2</c:v>
                </c:pt>
                <c:pt idx="4910">
                  <c:v>0.76225399999999999</c:v>
                </c:pt>
                <c:pt idx="4911">
                  <c:v>0.389901</c:v>
                </c:pt>
                <c:pt idx="4912">
                  <c:v>0.78183999999999998</c:v>
                </c:pt>
                <c:pt idx="4913">
                  <c:v>0.32545800000000003</c:v>
                </c:pt>
                <c:pt idx="4914">
                  <c:v>0.261569</c:v>
                </c:pt>
                <c:pt idx="4915">
                  <c:v>0.52323500000000001</c:v>
                </c:pt>
                <c:pt idx="4916">
                  <c:v>0.32113000000000003</c:v>
                </c:pt>
                <c:pt idx="4917">
                  <c:v>0.85774700000000004</c:v>
                </c:pt>
                <c:pt idx="4918">
                  <c:v>0.97932200000000003</c:v>
                </c:pt>
                <c:pt idx="4919">
                  <c:v>0.345308</c:v>
                </c:pt>
                <c:pt idx="4920">
                  <c:v>0.58790299999999995</c:v>
                </c:pt>
                <c:pt idx="4921">
                  <c:v>0.29298000000000002</c:v>
                </c:pt>
                <c:pt idx="4922">
                  <c:v>0.78698699999999999</c:v>
                </c:pt>
                <c:pt idx="4923">
                  <c:v>0.372307</c:v>
                </c:pt>
                <c:pt idx="4924">
                  <c:v>0.97292100000000004</c:v>
                </c:pt>
                <c:pt idx="4925">
                  <c:v>0.30945899999999998</c:v>
                </c:pt>
                <c:pt idx="4926">
                  <c:v>0.20421400000000001</c:v>
                </c:pt>
                <c:pt idx="4927">
                  <c:v>0.476134</c:v>
                </c:pt>
                <c:pt idx="4928">
                  <c:v>0.38346400000000003</c:v>
                </c:pt>
                <c:pt idx="4929">
                  <c:v>0.27757599999999999</c:v>
                </c:pt>
                <c:pt idx="4930">
                  <c:v>0.38119900000000001</c:v>
                </c:pt>
                <c:pt idx="4931">
                  <c:v>0.93469999999999998</c:v>
                </c:pt>
                <c:pt idx="4932">
                  <c:v>0.75378599999999996</c:v>
                </c:pt>
                <c:pt idx="4933">
                  <c:v>0.1608</c:v>
                </c:pt>
                <c:pt idx="4934">
                  <c:v>0.95915099999999998</c:v>
                </c:pt>
                <c:pt idx="4935">
                  <c:v>0.43965399999999999</c:v>
                </c:pt>
                <c:pt idx="4936">
                  <c:v>0.50653899999999996</c:v>
                </c:pt>
                <c:pt idx="4937">
                  <c:v>0.141406</c:v>
                </c:pt>
                <c:pt idx="4938">
                  <c:v>0.28136800000000001</c:v>
                </c:pt>
                <c:pt idx="4939">
                  <c:v>0.73125799999999996</c:v>
                </c:pt>
                <c:pt idx="4940">
                  <c:v>0.26556999999999997</c:v>
                </c:pt>
                <c:pt idx="4941">
                  <c:v>0.29879299999999998</c:v>
                </c:pt>
                <c:pt idx="4942">
                  <c:v>0.78495000000000004</c:v>
                </c:pt>
                <c:pt idx="4943">
                  <c:v>0.77000199999999996</c:v>
                </c:pt>
                <c:pt idx="4944">
                  <c:v>0.53214099999999998</c:v>
                </c:pt>
                <c:pt idx="4945">
                  <c:v>0.88234400000000002</c:v>
                </c:pt>
                <c:pt idx="4946">
                  <c:v>0.75405999999999995</c:v>
                </c:pt>
                <c:pt idx="4947">
                  <c:v>0.40925800000000001</c:v>
                </c:pt>
                <c:pt idx="4948">
                  <c:v>0.902451</c:v>
                </c:pt>
                <c:pt idx="4949">
                  <c:v>0.57042000000000004</c:v>
                </c:pt>
                <c:pt idx="4950">
                  <c:v>0.84719</c:v>
                </c:pt>
                <c:pt idx="4951">
                  <c:v>0.345642</c:v>
                </c:pt>
                <c:pt idx="4952">
                  <c:v>0.66476400000000002</c:v>
                </c:pt>
                <c:pt idx="4953">
                  <c:v>0.84301199999999998</c:v>
                </c:pt>
                <c:pt idx="4954">
                  <c:v>0.43199599999999999</c:v>
                </c:pt>
                <c:pt idx="4955">
                  <c:v>0.58138400000000001</c:v>
                </c:pt>
                <c:pt idx="4956">
                  <c:v>0.48582799999999998</c:v>
                </c:pt>
                <c:pt idx="4957">
                  <c:v>0.90419099999999997</c:v>
                </c:pt>
                <c:pt idx="4958">
                  <c:v>0.98163199999999995</c:v>
                </c:pt>
                <c:pt idx="4959">
                  <c:v>0.65190400000000004</c:v>
                </c:pt>
                <c:pt idx="4960">
                  <c:v>0.80674199999999996</c:v>
                </c:pt>
                <c:pt idx="4961">
                  <c:v>0.20646200000000001</c:v>
                </c:pt>
                <c:pt idx="4962">
                  <c:v>4.1309699999999998E-2</c:v>
                </c:pt>
                <c:pt idx="4963">
                  <c:v>0.90420100000000003</c:v>
                </c:pt>
                <c:pt idx="4964">
                  <c:v>0.28758499999999998</c:v>
                </c:pt>
                <c:pt idx="4965">
                  <c:v>0.79420000000000002</c:v>
                </c:pt>
                <c:pt idx="4966">
                  <c:v>0.84667099999999995</c:v>
                </c:pt>
                <c:pt idx="4967">
                  <c:v>0.11713800000000001</c:v>
                </c:pt>
                <c:pt idx="4968">
                  <c:v>0.38143100000000002</c:v>
                </c:pt>
                <c:pt idx="4969">
                  <c:v>0.98660199999999998</c:v>
                </c:pt>
                <c:pt idx="4970">
                  <c:v>0.18343899999999999</c:v>
                </c:pt>
                <c:pt idx="4971">
                  <c:v>0.43029499999999998</c:v>
                </c:pt>
                <c:pt idx="4972">
                  <c:v>0.34365200000000001</c:v>
                </c:pt>
                <c:pt idx="4973">
                  <c:v>0.95259499999999997</c:v>
                </c:pt>
                <c:pt idx="4974">
                  <c:v>0.80936300000000005</c:v>
                </c:pt>
                <c:pt idx="4975">
                  <c:v>8.4754800000000005E-2</c:v>
                </c:pt>
                <c:pt idx="4976">
                  <c:v>0.17713999999999999</c:v>
                </c:pt>
                <c:pt idx="4977">
                  <c:v>0.944743</c:v>
                </c:pt>
                <c:pt idx="4978">
                  <c:v>0.68564700000000001</c:v>
                </c:pt>
                <c:pt idx="4979">
                  <c:v>0.43670500000000001</c:v>
                </c:pt>
                <c:pt idx="4980">
                  <c:v>0.57519100000000001</c:v>
                </c:pt>
                <c:pt idx="4981">
                  <c:v>0.93518900000000005</c:v>
                </c:pt>
                <c:pt idx="4982">
                  <c:v>0.30749700000000002</c:v>
                </c:pt>
                <c:pt idx="4983">
                  <c:v>5.8105099999999996E-3</c:v>
                </c:pt>
                <c:pt idx="4984">
                  <c:v>2.9445499999999999E-2</c:v>
                </c:pt>
                <c:pt idx="4985">
                  <c:v>0.76477200000000001</c:v>
                </c:pt>
                <c:pt idx="4986">
                  <c:v>0.89705400000000002</c:v>
                </c:pt>
                <c:pt idx="4987">
                  <c:v>0.81694</c:v>
                </c:pt>
                <c:pt idx="4988">
                  <c:v>0.44618600000000003</c:v>
                </c:pt>
                <c:pt idx="4989">
                  <c:v>0.35212599999999999</c:v>
                </c:pt>
                <c:pt idx="4990">
                  <c:v>0.233241</c:v>
                </c:pt>
                <c:pt idx="4991">
                  <c:v>0.27189600000000003</c:v>
                </c:pt>
                <c:pt idx="4992">
                  <c:v>0.14744599999999999</c:v>
                </c:pt>
                <c:pt idx="4993">
                  <c:v>0.20626900000000001</c:v>
                </c:pt>
                <c:pt idx="4994">
                  <c:v>2.14605E-2</c:v>
                </c:pt>
                <c:pt idx="4995">
                  <c:v>0.78564299999999998</c:v>
                </c:pt>
                <c:pt idx="4996">
                  <c:v>0.86485500000000004</c:v>
                </c:pt>
                <c:pt idx="4997">
                  <c:v>0.68769499999999995</c:v>
                </c:pt>
                <c:pt idx="4998">
                  <c:v>0.40687000000000001</c:v>
                </c:pt>
                <c:pt idx="4999">
                  <c:v>0.19145400000000001</c:v>
                </c:pt>
              </c:numCache>
            </c:numRef>
          </c:yVal>
          <c:smooth val="0"/>
          <c:extLst>
            <c:ext xmlns:c16="http://schemas.microsoft.com/office/drawing/2014/chart" uri="{C3380CC4-5D6E-409C-BE32-E72D297353CC}">
              <c16:uniqueId val="{00000002-9D8A-4A96-A5F6-D32780ACDEA6}"/>
            </c:ext>
          </c:extLst>
        </c:ser>
        <c:dLbls>
          <c:showLegendKey val="0"/>
          <c:showVal val="0"/>
          <c:showCatName val="0"/>
          <c:showSerName val="0"/>
          <c:showPercent val="0"/>
          <c:showBubbleSize val="0"/>
        </c:dLbls>
        <c:axId val="1687044080"/>
        <c:axId val="1687163872"/>
      </c:scatterChart>
      <c:valAx>
        <c:axId val="168704408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t>Epidemic</a:t>
                </a:r>
                <a:r>
                  <a:rPr lang="en-GB" baseline="0"/>
                  <a:t> duration</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687163872"/>
        <c:crosses val="autoZero"/>
        <c:crossBetween val="midCat"/>
      </c:valAx>
      <c:valAx>
        <c:axId val="1687163872"/>
        <c:scaling>
          <c:orientation val="minMax"/>
          <c:max val="1"/>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t>Mortality Rate value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68704408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 Variable Infected Mortality Rate Chart</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strRef>
              <c:f>output_simulations_all!$C$1</c:f>
              <c:strCache>
                <c:ptCount val="1"/>
                <c:pt idx="0">
                  <c:v> Infected Mortality Rate</c:v>
                </c:pt>
              </c:strCache>
            </c:strRef>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rgbClr val="C00000"/>
                </a:solidFill>
              </a:ln>
              <a:effectLst/>
            </c:spPr>
            <c:trendlineType val="exp"/>
            <c:dispRSqr val="0"/>
            <c:dispEq val="0"/>
          </c:trendline>
          <c:xVal>
            <c:numRef>
              <c:f>output_simulations_all!$A$2:$A$5001</c:f>
              <c:numCache>
                <c:formatCode>General</c:formatCode>
                <c:ptCount val="5000"/>
                <c:pt idx="0">
                  <c:v>0.129139</c:v>
                </c:pt>
                <c:pt idx="1">
                  <c:v>0.39335399999999998</c:v>
                </c:pt>
                <c:pt idx="2">
                  <c:v>7.4550099999999997</c:v>
                </c:pt>
                <c:pt idx="3">
                  <c:v>8.5948300000000005E-2</c:v>
                </c:pt>
                <c:pt idx="4">
                  <c:v>0.102702</c:v>
                </c:pt>
                <c:pt idx="5">
                  <c:v>2.3294700000000002</c:v>
                </c:pt>
                <c:pt idx="6">
                  <c:v>9.2055600000000001E-2</c:v>
                </c:pt>
                <c:pt idx="7">
                  <c:v>10.7841</c:v>
                </c:pt>
                <c:pt idx="8">
                  <c:v>4.1638599999999998E-2</c:v>
                </c:pt>
                <c:pt idx="9">
                  <c:v>0.20457800000000001</c:v>
                </c:pt>
                <c:pt idx="10">
                  <c:v>1.22007</c:v>
                </c:pt>
                <c:pt idx="11">
                  <c:v>0.53565799999999997</c:v>
                </c:pt>
                <c:pt idx="12">
                  <c:v>0.53666100000000005</c:v>
                </c:pt>
                <c:pt idx="13">
                  <c:v>8.7179499999999993E-2</c:v>
                </c:pt>
                <c:pt idx="14">
                  <c:v>4.1233800000000001E-2</c:v>
                </c:pt>
                <c:pt idx="15">
                  <c:v>0.38162699999999999</c:v>
                </c:pt>
                <c:pt idx="16">
                  <c:v>8.9191599999999996E-2</c:v>
                </c:pt>
                <c:pt idx="17">
                  <c:v>0.15273400000000001</c:v>
                </c:pt>
                <c:pt idx="18">
                  <c:v>8.4131899999999996E-2</c:v>
                </c:pt>
                <c:pt idx="19">
                  <c:v>1.8871199999999999</c:v>
                </c:pt>
                <c:pt idx="20">
                  <c:v>1.52407</c:v>
                </c:pt>
                <c:pt idx="21">
                  <c:v>8.4109500000000004E-2</c:v>
                </c:pt>
                <c:pt idx="22">
                  <c:v>1.4713000000000001</c:v>
                </c:pt>
                <c:pt idx="23">
                  <c:v>6.2250100000000002</c:v>
                </c:pt>
                <c:pt idx="24">
                  <c:v>0.32381700000000002</c:v>
                </c:pt>
                <c:pt idx="25">
                  <c:v>9.3358300000000005E-2</c:v>
                </c:pt>
                <c:pt idx="26">
                  <c:v>0.17926500000000001</c:v>
                </c:pt>
                <c:pt idx="27">
                  <c:v>0.42681400000000003</c:v>
                </c:pt>
                <c:pt idx="28">
                  <c:v>0.434392</c:v>
                </c:pt>
                <c:pt idx="29">
                  <c:v>0.54803900000000005</c:v>
                </c:pt>
                <c:pt idx="30">
                  <c:v>8.3426E-2</c:v>
                </c:pt>
                <c:pt idx="31">
                  <c:v>0.63749900000000004</c:v>
                </c:pt>
                <c:pt idx="32">
                  <c:v>0.237236</c:v>
                </c:pt>
                <c:pt idx="33">
                  <c:v>0.21928500000000001</c:v>
                </c:pt>
                <c:pt idx="34">
                  <c:v>0.128638</c:v>
                </c:pt>
                <c:pt idx="35">
                  <c:v>4.1689499999999997E-2</c:v>
                </c:pt>
                <c:pt idx="36">
                  <c:v>11.7036</c:v>
                </c:pt>
                <c:pt idx="37">
                  <c:v>4.7771600000000003</c:v>
                </c:pt>
                <c:pt idx="38">
                  <c:v>0.31713000000000002</c:v>
                </c:pt>
                <c:pt idx="39">
                  <c:v>4.17451E-2</c:v>
                </c:pt>
                <c:pt idx="40">
                  <c:v>0.29453099999999999</c:v>
                </c:pt>
                <c:pt idx="41">
                  <c:v>0.10532</c:v>
                </c:pt>
                <c:pt idx="42">
                  <c:v>8.5510600000000006E-2</c:v>
                </c:pt>
                <c:pt idx="43">
                  <c:v>0.48668699999999998</c:v>
                </c:pt>
                <c:pt idx="44">
                  <c:v>4.2460100000000001</c:v>
                </c:pt>
                <c:pt idx="45">
                  <c:v>1.63696</c:v>
                </c:pt>
                <c:pt idx="46">
                  <c:v>0.47497299999999998</c:v>
                </c:pt>
                <c:pt idx="47">
                  <c:v>9.3398300000000004E-2</c:v>
                </c:pt>
                <c:pt idx="48">
                  <c:v>4.3292400000000002E-2</c:v>
                </c:pt>
                <c:pt idx="49">
                  <c:v>1.17449</c:v>
                </c:pt>
                <c:pt idx="50">
                  <c:v>5.4782099999999998</c:v>
                </c:pt>
                <c:pt idx="51">
                  <c:v>0.37969399999999998</c:v>
                </c:pt>
                <c:pt idx="52">
                  <c:v>0.13291600000000001</c:v>
                </c:pt>
                <c:pt idx="53">
                  <c:v>0.124365</c:v>
                </c:pt>
                <c:pt idx="54">
                  <c:v>4.32764E-2</c:v>
                </c:pt>
                <c:pt idx="55">
                  <c:v>0.131633</c:v>
                </c:pt>
                <c:pt idx="56">
                  <c:v>0.86328000000000005</c:v>
                </c:pt>
                <c:pt idx="57">
                  <c:v>13.53</c:v>
                </c:pt>
                <c:pt idx="58">
                  <c:v>4.7283099999999996</c:v>
                </c:pt>
                <c:pt idx="59">
                  <c:v>0.63703900000000002</c:v>
                </c:pt>
                <c:pt idx="60">
                  <c:v>0.14807600000000001</c:v>
                </c:pt>
                <c:pt idx="61">
                  <c:v>0.201873</c:v>
                </c:pt>
                <c:pt idx="62">
                  <c:v>9.9234600000000006E-2</c:v>
                </c:pt>
                <c:pt idx="63">
                  <c:v>5.8560400000000001</c:v>
                </c:pt>
                <c:pt idx="64">
                  <c:v>0.59856500000000001</c:v>
                </c:pt>
                <c:pt idx="65">
                  <c:v>8.6136099999999993E-2</c:v>
                </c:pt>
                <c:pt idx="66">
                  <c:v>6.22403</c:v>
                </c:pt>
                <c:pt idx="67">
                  <c:v>0.27553699999999998</c:v>
                </c:pt>
                <c:pt idx="68">
                  <c:v>0.79296199999999994</c:v>
                </c:pt>
                <c:pt idx="69">
                  <c:v>0.123322</c:v>
                </c:pt>
                <c:pt idx="70">
                  <c:v>0.32483299999999998</c:v>
                </c:pt>
                <c:pt idx="71">
                  <c:v>0.17028799999999999</c:v>
                </c:pt>
                <c:pt idx="72">
                  <c:v>0.27426800000000001</c:v>
                </c:pt>
                <c:pt idx="73">
                  <c:v>0.123407</c:v>
                </c:pt>
                <c:pt idx="74">
                  <c:v>7.0190900000000003</c:v>
                </c:pt>
                <c:pt idx="75">
                  <c:v>4.4594399999999999E-2</c:v>
                </c:pt>
                <c:pt idx="76">
                  <c:v>4.8101400000000002E-2</c:v>
                </c:pt>
                <c:pt idx="77">
                  <c:v>0.18975700000000001</c:v>
                </c:pt>
                <c:pt idx="78">
                  <c:v>0.23593900000000001</c:v>
                </c:pt>
                <c:pt idx="79">
                  <c:v>26.154699999999998</c:v>
                </c:pt>
                <c:pt idx="80">
                  <c:v>4.3210800000000001E-2</c:v>
                </c:pt>
                <c:pt idx="81">
                  <c:v>0.15127499999999999</c:v>
                </c:pt>
                <c:pt idx="82">
                  <c:v>0.49210100000000001</c:v>
                </c:pt>
                <c:pt idx="83">
                  <c:v>4.0804300000000002E-2</c:v>
                </c:pt>
                <c:pt idx="84">
                  <c:v>1.26938</c:v>
                </c:pt>
                <c:pt idx="85">
                  <c:v>0.38226700000000002</c:v>
                </c:pt>
                <c:pt idx="86">
                  <c:v>8.9821799999999993E-2</c:v>
                </c:pt>
                <c:pt idx="87">
                  <c:v>1.1223099999999999</c:v>
                </c:pt>
                <c:pt idx="88">
                  <c:v>5.8450800000000003</c:v>
                </c:pt>
                <c:pt idx="89">
                  <c:v>4.4273899999999998E-2</c:v>
                </c:pt>
                <c:pt idx="90">
                  <c:v>8.9481900000000003</c:v>
                </c:pt>
                <c:pt idx="91">
                  <c:v>8.4496799999999997E-2</c:v>
                </c:pt>
                <c:pt idx="92">
                  <c:v>7.0388099999999998</c:v>
                </c:pt>
                <c:pt idx="93">
                  <c:v>0.186192</c:v>
                </c:pt>
                <c:pt idx="94">
                  <c:v>1.1871799999999999</c:v>
                </c:pt>
                <c:pt idx="95">
                  <c:v>0.104661</c:v>
                </c:pt>
                <c:pt idx="96">
                  <c:v>0.43523400000000001</c:v>
                </c:pt>
                <c:pt idx="97">
                  <c:v>8.7746099999999994E-2</c:v>
                </c:pt>
                <c:pt idx="98">
                  <c:v>0.43603199999999998</c:v>
                </c:pt>
                <c:pt idx="99">
                  <c:v>0.26127499999999998</c:v>
                </c:pt>
                <c:pt idx="100">
                  <c:v>0.710202</c:v>
                </c:pt>
                <c:pt idx="101">
                  <c:v>0.143674</c:v>
                </c:pt>
                <c:pt idx="102">
                  <c:v>0.47082000000000002</c:v>
                </c:pt>
                <c:pt idx="103">
                  <c:v>0.63495500000000005</c:v>
                </c:pt>
                <c:pt idx="104">
                  <c:v>9.2628600000000005E-2</c:v>
                </c:pt>
                <c:pt idx="105">
                  <c:v>0.14242299999999999</c:v>
                </c:pt>
                <c:pt idx="106">
                  <c:v>0.20722399999999999</c:v>
                </c:pt>
                <c:pt idx="107">
                  <c:v>5.45146</c:v>
                </c:pt>
                <c:pt idx="108">
                  <c:v>4.5545000000000002E-2</c:v>
                </c:pt>
                <c:pt idx="109">
                  <c:v>0.13573199999999999</c:v>
                </c:pt>
                <c:pt idx="110">
                  <c:v>2.70581</c:v>
                </c:pt>
                <c:pt idx="111">
                  <c:v>0.73663900000000004</c:v>
                </c:pt>
                <c:pt idx="112">
                  <c:v>0.16014999999999999</c:v>
                </c:pt>
                <c:pt idx="113">
                  <c:v>7.0672300000000003</c:v>
                </c:pt>
                <c:pt idx="114">
                  <c:v>8.4817900000000002E-2</c:v>
                </c:pt>
                <c:pt idx="115">
                  <c:v>0.119532</c:v>
                </c:pt>
                <c:pt idx="116">
                  <c:v>0.20605499999999999</c:v>
                </c:pt>
                <c:pt idx="117">
                  <c:v>0.15218000000000001</c:v>
                </c:pt>
                <c:pt idx="118">
                  <c:v>0.36516500000000002</c:v>
                </c:pt>
                <c:pt idx="119">
                  <c:v>0.414877</c:v>
                </c:pt>
                <c:pt idx="120">
                  <c:v>4.1191100000000001E-2</c:v>
                </c:pt>
                <c:pt idx="121">
                  <c:v>4.6087099999999999E-2</c:v>
                </c:pt>
                <c:pt idx="122">
                  <c:v>9.5595799999999995E-2</c:v>
                </c:pt>
                <c:pt idx="123">
                  <c:v>0.65142500000000003</c:v>
                </c:pt>
                <c:pt idx="124">
                  <c:v>4.64286E-2</c:v>
                </c:pt>
                <c:pt idx="125">
                  <c:v>0.55673099999999998</c:v>
                </c:pt>
                <c:pt idx="126">
                  <c:v>0.22629299999999999</c:v>
                </c:pt>
                <c:pt idx="127">
                  <c:v>6.8816300000000004</c:v>
                </c:pt>
                <c:pt idx="128">
                  <c:v>1.31772</c:v>
                </c:pt>
                <c:pt idx="129">
                  <c:v>0.46130199999999999</c:v>
                </c:pt>
                <c:pt idx="130">
                  <c:v>0.37997300000000001</c:v>
                </c:pt>
                <c:pt idx="131">
                  <c:v>7.7235399999999998</c:v>
                </c:pt>
                <c:pt idx="132">
                  <c:v>0.34787000000000001</c:v>
                </c:pt>
                <c:pt idx="133">
                  <c:v>0.14651700000000001</c:v>
                </c:pt>
                <c:pt idx="134">
                  <c:v>0.174153</c:v>
                </c:pt>
                <c:pt idx="135">
                  <c:v>7.85175</c:v>
                </c:pt>
                <c:pt idx="136">
                  <c:v>4.1011199999999998E-2</c:v>
                </c:pt>
                <c:pt idx="137">
                  <c:v>3.1603500000000002</c:v>
                </c:pt>
                <c:pt idx="138">
                  <c:v>5.6451599999999997</c:v>
                </c:pt>
                <c:pt idx="139">
                  <c:v>0.185722</c:v>
                </c:pt>
                <c:pt idx="140">
                  <c:v>0.10677</c:v>
                </c:pt>
                <c:pt idx="141">
                  <c:v>4.3196199999999997E-2</c:v>
                </c:pt>
                <c:pt idx="142">
                  <c:v>8.75528E-2</c:v>
                </c:pt>
                <c:pt idx="143">
                  <c:v>8.6998300000000004</c:v>
                </c:pt>
                <c:pt idx="144">
                  <c:v>4.6189499999999999</c:v>
                </c:pt>
                <c:pt idx="145">
                  <c:v>1.21343</c:v>
                </c:pt>
                <c:pt idx="146">
                  <c:v>0.369342</c:v>
                </c:pt>
                <c:pt idx="147">
                  <c:v>6.2600300000000004</c:v>
                </c:pt>
                <c:pt idx="148">
                  <c:v>0.21739900000000001</c:v>
                </c:pt>
                <c:pt idx="149">
                  <c:v>9.7542699999999996E-2</c:v>
                </c:pt>
                <c:pt idx="150">
                  <c:v>5.8362499999999997</c:v>
                </c:pt>
                <c:pt idx="151">
                  <c:v>8.2005900000000007E-2</c:v>
                </c:pt>
                <c:pt idx="152">
                  <c:v>0.52986</c:v>
                </c:pt>
                <c:pt idx="153">
                  <c:v>0.19758400000000001</c:v>
                </c:pt>
                <c:pt idx="154">
                  <c:v>9.2103900000000003</c:v>
                </c:pt>
                <c:pt idx="155">
                  <c:v>0.12181500000000001</c:v>
                </c:pt>
                <c:pt idx="156">
                  <c:v>9.2350299999999996E-2</c:v>
                </c:pt>
                <c:pt idx="157">
                  <c:v>1.3700699999999999</c:v>
                </c:pt>
                <c:pt idx="158">
                  <c:v>8.1888000000000002E-2</c:v>
                </c:pt>
                <c:pt idx="159">
                  <c:v>4.4146600000000001E-2</c:v>
                </c:pt>
                <c:pt idx="160">
                  <c:v>4.2618</c:v>
                </c:pt>
                <c:pt idx="161">
                  <c:v>4.9702000000000003E-2</c:v>
                </c:pt>
                <c:pt idx="162">
                  <c:v>0.341277</c:v>
                </c:pt>
                <c:pt idx="163">
                  <c:v>0.30578899999999998</c:v>
                </c:pt>
                <c:pt idx="164">
                  <c:v>4.4489399999999998E-2</c:v>
                </c:pt>
                <c:pt idx="165">
                  <c:v>0.16345499999999999</c:v>
                </c:pt>
                <c:pt idx="166">
                  <c:v>4.4150300000000003E-2</c:v>
                </c:pt>
                <c:pt idx="167">
                  <c:v>8.0382099999999998E-2</c:v>
                </c:pt>
                <c:pt idx="168">
                  <c:v>4.07994E-2</c:v>
                </c:pt>
                <c:pt idx="169">
                  <c:v>0.39850600000000003</c:v>
                </c:pt>
                <c:pt idx="170">
                  <c:v>0.46586699999999998</c:v>
                </c:pt>
                <c:pt idx="171">
                  <c:v>8.5318500000000005E-2</c:v>
                </c:pt>
                <c:pt idx="172">
                  <c:v>0.28569499999999998</c:v>
                </c:pt>
                <c:pt idx="173">
                  <c:v>1.8539399999999999</c:v>
                </c:pt>
                <c:pt idx="174">
                  <c:v>0.13251599999999999</c:v>
                </c:pt>
                <c:pt idx="175">
                  <c:v>0.18862400000000001</c:v>
                </c:pt>
                <c:pt idx="176">
                  <c:v>0.19075500000000001</c:v>
                </c:pt>
                <c:pt idx="177">
                  <c:v>4.73658E-2</c:v>
                </c:pt>
                <c:pt idx="178">
                  <c:v>15.6358</c:v>
                </c:pt>
                <c:pt idx="179">
                  <c:v>0.82456200000000002</c:v>
                </c:pt>
                <c:pt idx="180">
                  <c:v>3.3750499999999999</c:v>
                </c:pt>
                <c:pt idx="181">
                  <c:v>4.9694500000000003E-2</c:v>
                </c:pt>
                <c:pt idx="182">
                  <c:v>0.50725699999999996</c:v>
                </c:pt>
                <c:pt idx="183">
                  <c:v>9.9129499999999995E-2</c:v>
                </c:pt>
                <c:pt idx="184">
                  <c:v>0.28533199999999997</c:v>
                </c:pt>
                <c:pt idx="185">
                  <c:v>2.1416400000000002</c:v>
                </c:pt>
                <c:pt idx="186">
                  <c:v>0.38318999999999998</c:v>
                </c:pt>
                <c:pt idx="187">
                  <c:v>2.33446</c:v>
                </c:pt>
                <c:pt idx="188">
                  <c:v>1.78085</c:v>
                </c:pt>
                <c:pt idx="189">
                  <c:v>0.70685299999999995</c:v>
                </c:pt>
                <c:pt idx="190">
                  <c:v>0.46595300000000001</c:v>
                </c:pt>
                <c:pt idx="191">
                  <c:v>0.34683799999999998</c:v>
                </c:pt>
                <c:pt idx="192">
                  <c:v>0.41284199999999999</c:v>
                </c:pt>
                <c:pt idx="193">
                  <c:v>0.27312999999999998</c:v>
                </c:pt>
                <c:pt idx="194">
                  <c:v>6.7365899999999996</c:v>
                </c:pt>
                <c:pt idx="195">
                  <c:v>1.37233</c:v>
                </c:pt>
                <c:pt idx="196">
                  <c:v>5.4809299999999998E-2</c:v>
                </c:pt>
                <c:pt idx="197">
                  <c:v>8.1781100000000002</c:v>
                </c:pt>
                <c:pt idx="198">
                  <c:v>1.3845099999999999</c:v>
                </c:pt>
                <c:pt idx="199">
                  <c:v>0.31029200000000001</c:v>
                </c:pt>
                <c:pt idx="200">
                  <c:v>1.6737599999999999</c:v>
                </c:pt>
                <c:pt idx="201">
                  <c:v>0.36958299999999999</c:v>
                </c:pt>
                <c:pt idx="202">
                  <c:v>0.184392</c:v>
                </c:pt>
                <c:pt idx="203">
                  <c:v>0.83512799999999998</c:v>
                </c:pt>
                <c:pt idx="204">
                  <c:v>0.99624299999999999</c:v>
                </c:pt>
                <c:pt idx="205">
                  <c:v>0.51307899999999995</c:v>
                </c:pt>
                <c:pt idx="206">
                  <c:v>4.0926499999999998E-2</c:v>
                </c:pt>
                <c:pt idx="207">
                  <c:v>0.83821599999999996</c:v>
                </c:pt>
                <c:pt idx="208">
                  <c:v>9.2995099999999997E-2</c:v>
                </c:pt>
                <c:pt idx="209">
                  <c:v>0.25983000000000001</c:v>
                </c:pt>
                <c:pt idx="210">
                  <c:v>0.37804399999999999</c:v>
                </c:pt>
                <c:pt idx="211">
                  <c:v>4.4691300000000003E-2</c:v>
                </c:pt>
                <c:pt idx="212">
                  <c:v>4.3672999999999997E-2</c:v>
                </c:pt>
                <c:pt idx="213">
                  <c:v>0.367004</c:v>
                </c:pt>
                <c:pt idx="214">
                  <c:v>0.34979100000000002</c:v>
                </c:pt>
                <c:pt idx="215">
                  <c:v>8.3293699999999998E-2</c:v>
                </c:pt>
                <c:pt idx="216">
                  <c:v>5.0452499999999997E-2</c:v>
                </c:pt>
                <c:pt idx="217">
                  <c:v>8.1629300000000002E-2</c:v>
                </c:pt>
                <c:pt idx="218">
                  <c:v>0.25181700000000001</c:v>
                </c:pt>
                <c:pt idx="219">
                  <c:v>0.415219</c:v>
                </c:pt>
                <c:pt idx="220">
                  <c:v>0.37557499999999999</c:v>
                </c:pt>
                <c:pt idx="221">
                  <c:v>0.342476</c:v>
                </c:pt>
                <c:pt idx="222">
                  <c:v>8.8811500000000002E-2</c:v>
                </c:pt>
                <c:pt idx="223">
                  <c:v>0.24404500000000001</c:v>
                </c:pt>
                <c:pt idx="224">
                  <c:v>0.28258</c:v>
                </c:pt>
                <c:pt idx="225">
                  <c:v>4.2566199999999998E-2</c:v>
                </c:pt>
                <c:pt idx="226">
                  <c:v>4.2688299999999998E-2</c:v>
                </c:pt>
                <c:pt idx="227">
                  <c:v>8.2676600000000003E-2</c:v>
                </c:pt>
                <c:pt idx="228">
                  <c:v>4.45184E-2</c:v>
                </c:pt>
                <c:pt idx="229">
                  <c:v>4.0356599999999999E-2</c:v>
                </c:pt>
                <c:pt idx="230">
                  <c:v>0.16620199999999999</c:v>
                </c:pt>
                <c:pt idx="231">
                  <c:v>4.4787500000000001E-2</c:v>
                </c:pt>
                <c:pt idx="232">
                  <c:v>0.30619000000000002</c:v>
                </c:pt>
                <c:pt idx="233">
                  <c:v>9.1038400000000005E-2</c:v>
                </c:pt>
                <c:pt idx="234">
                  <c:v>0.56053399999999998</c:v>
                </c:pt>
                <c:pt idx="235">
                  <c:v>0.12559000000000001</c:v>
                </c:pt>
                <c:pt idx="236">
                  <c:v>0.57036600000000004</c:v>
                </c:pt>
                <c:pt idx="237">
                  <c:v>7.1223900000000002</c:v>
                </c:pt>
                <c:pt idx="238">
                  <c:v>4.6086599999999998E-2</c:v>
                </c:pt>
                <c:pt idx="239">
                  <c:v>4.34113E-2</c:v>
                </c:pt>
                <c:pt idx="240">
                  <c:v>4.0492199999999999E-2</c:v>
                </c:pt>
                <c:pt idx="241">
                  <c:v>0.12518000000000001</c:v>
                </c:pt>
                <c:pt idx="242">
                  <c:v>0.184701</c:v>
                </c:pt>
                <c:pt idx="243">
                  <c:v>7.2282799999999998</c:v>
                </c:pt>
                <c:pt idx="244">
                  <c:v>0.56009500000000001</c:v>
                </c:pt>
                <c:pt idx="245">
                  <c:v>8.9919600000000002E-2</c:v>
                </c:pt>
                <c:pt idx="246">
                  <c:v>13.6731</c:v>
                </c:pt>
                <c:pt idx="247">
                  <c:v>0.44393300000000002</c:v>
                </c:pt>
                <c:pt idx="248">
                  <c:v>4.7749600000000003E-2</c:v>
                </c:pt>
                <c:pt idx="249">
                  <c:v>4.3794E-2</c:v>
                </c:pt>
                <c:pt idx="250">
                  <c:v>1.4211</c:v>
                </c:pt>
                <c:pt idx="251">
                  <c:v>0.34637299999999999</c:v>
                </c:pt>
                <c:pt idx="252">
                  <c:v>2.9037199999999999</c:v>
                </c:pt>
                <c:pt idx="253">
                  <c:v>0.18667900000000001</c:v>
                </c:pt>
                <c:pt idx="254">
                  <c:v>5.11403E-2</c:v>
                </c:pt>
                <c:pt idx="255">
                  <c:v>0.14254700000000001</c:v>
                </c:pt>
                <c:pt idx="256">
                  <c:v>11.173</c:v>
                </c:pt>
                <c:pt idx="257">
                  <c:v>4.3703899999999997E-2</c:v>
                </c:pt>
                <c:pt idx="258">
                  <c:v>8.1151899999999999E-2</c:v>
                </c:pt>
                <c:pt idx="259">
                  <c:v>0.22742999999999999</c:v>
                </c:pt>
                <c:pt idx="260">
                  <c:v>8.4732600000000005E-2</c:v>
                </c:pt>
                <c:pt idx="261">
                  <c:v>0.10972999999999999</c:v>
                </c:pt>
                <c:pt idx="262">
                  <c:v>0.72091799999999995</c:v>
                </c:pt>
                <c:pt idx="263">
                  <c:v>8.2503000000000007E-2</c:v>
                </c:pt>
                <c:pt idx="264">
                  <c:v>6.60602</c:v>
                </c:pt>
                <c:pt idx="265">
                  <c:v>0.16895099999999999</c:v>
                </c:pt>
                <c:pt idx="266">
                  <c:v>0.390347</c:v>
                </c:pt>
                <c:pt idx="267">
                  <c:v>5.5267799999999996</c:v>
                </c:pt>
                <c:pt idx="268">
                  <c:v>0.100643</c:v>
                </c:pt>
                <c:pt idx="269">
                  <c:v>0.14231199999999999</c:v>
                </c:pt>
                <c:pt idx="270">
                  <c:v>0.48106199999999999</c:v>
                </c:pt>
                <c:pt idx="271">
                  <c:v>7.0032399999999999</c:v>
                </c:pt>
                <c:pt idx="272">
                  <c:v>0.25356400000000001</c:v>
                </c:pt>
                <c:pt idx="273">
                  <c:v>4.9512599999999997E-2</c:v>
                </c:pt>
                <c:pt idx="274">
                  <c:v>1.06891</c:v>
                </c:pt>
                <c:pt idx="275">
                  <c:v>0.46546199999999999</c:v>
                </c:pt>
                <c:pt idx="276">
                  <c:v>8.0215200000000006</c:v>
                </c:pt>
                <c:pt idx="277">
                  <c:v>9.3566400000000005</c:v>
                </c:pt>
                <c:pt idx="278">
                  <c:v>0.28040300000000001</c:v>
                </c:pt>
                <c:pt idx="279">
                  <c:v>0.20835000000000001</c:v>
                </c:pt>
                <c:pt idx="280">
                  <c:v>2.87859</c:v>
                </c:pt>
                <c:pt idx="281">
                  <c:v>43.869700000000002</c:v>
                </c:pt>
                <c:pt idx="282">
                  <c:v>2.2892299999999999</c:v>
                </c:pt>
                <c:pt idx="283">
                  <c:v>4.1577000000000002</c:v>
                </c:pt>
                <c:pt idx="284">
                  <c:v>0.123569</c:v>
                </c:pt>
                <c:pt idx="285">
                  <c:v>0.14423900000000001</c:v>
                </c:pt>
                <c:pt idx="286">
                  <c:v>1.5727899999999999</c:v>
                </c:pt>
                <c:pt idx="287">
                  <c:v>7.1759300000000001</c:v>
                </c:pt>
                <c:pt idx="288">
                  <c:v>0.85394400000000004</c:v>
                </c:pt>
                <c:pt idx="289">
                  <c:v>9.5881599999999997E-2</c:v>
                </c:pt>
                <c:pt idx="290">
                  <c:v>0.60363699999999998</c:v>
                </c:pt>
                <c:pt idx="291">
                  <c:v>0.20863399999999999</c:v>
                </c:pt>
                <c:pt idx="292">
                  <c:v>0.31099199999999999</c:v>
                </c:pt>
                <c:pt idx="293">
                  <c:v>4.0908899999999998E-2</c:v>
                </c:pt>
                <c:pt idx="294">
                  <c:v>4.9813000000000001</c:v>
                </c:pt>
                <c:pt idx="295">
                  <c:v>1.16852</c:v>
                </c:pt>
                <c:pt idx="296">
                  <c:v>0.251415</c:v>
                </c:pt>
                <c:pt idx="297">
                  <c:v>0.64663899999999996</c:v>
                </c:pt>
                <c:pt idx="298">
                  <c:v>9.0814000000000006E-2</c:v>
                </c:pt>
                <c:pt idx="299">
                  <c:v>7.9150600000000004</c:v>
                </c:pt>
                <c:pt idx="300">
                  <c:v>4.08057E-2</c:v>
                </c:pt>
                <c:pt idx="301">
                  <c:v>3.4382000000000001</c:v>
                </c:pt>
                <c:pt idx="302">
                  <c:v>0.121964</c:v>
                </c:pt>
                <c:pt idx="303">
                  <c:v>0.16356399999999999</c:v>
                </c:pt>
                <c:pt idx="304">
                  <c:v>4.1456E-2</c:v>
                </c:pt>
                <c:pt idx="305">
                  <c:v>4.0354599999999997E-2</c:v>
                </c:pt>
                <c:pt idx="306">
                  <c:v>0.66457200000000005</c:v>
                </c:pt>
                <c:pt idx="307">
                  <c:v>0.69579500000000005</c:v>
                </c:pt>
                <c:pt idx="308">
                  <c:v>10.873799999999999</c:v>
                </c:pt>
                <c:pt idx="309">
                  <c:v>17.2349</c:v>
                </c:pt>
                <c:pt idx="310">
                  <c:v>8.4428900000000001E-2</c:v>
                </c:pt>
                <c:pt idx="311">
                  <c:v>0.54573000000000005</c:v>
                </c:pt>
                <c:pt idx="312">
                  <c:v>9.7144499999999995E-2</c:v>
                </c:pt>
                <c:pt idx="313">
                  <c:v>9.1938400000000003E-2</c:v>
                </c:pt>
                <c:pt idx="314">
                  <c:v>0.61500999999999995</c:v>
                </c:pt>
                <c:pt idx="315">
                  <c:v>0.29339599999999999</c:v>
                </c:pt>
                <c:pt idx="316">
                  <c:v>2.8250600000000001</c:v>
                </c:pt>
                <c:pt idx="317">
                  <c:v>0.28823100000000001</c:v>
                </c:pt>
                <c:pt idx="318">
                  <c:v>0.37520100000000001</c:v>
                </c:pt>
                <c:pt idx="319">
                  <c:v>4.1727899999999998E-2</c:v>
                </c:pt>
                <c:pt idx="320">
                  <c:v>9.4028899999999999E-2</c:v>
                </c:pt>
                <c:pt idx="321">
                  <c:v>5.1024399999999998E-2</c:v>
                </c:pt>
                <c:pt idx="322">
                  <c:v>0.123485</c:v>
                </c:pt>
                <c:pt idx="323">
                  <c:v>0.47671200000000002</c:v>
                </c:pt>
                <c:pt idx="324">
                  <c:v>0.91686699999999999</c:v>
                </c:pt>
                <c:pt idx="325">
                  <c:v>0.13760900000000001</c:v>
                </c:pt>
                <c:pt idx="326">
                  <c:v>0.32685999999999998</c:v>
                </c:pt>
                <c:pt idx="327">
                  <c:v>0.16367100000000001</c:v>
                </c:pt>
                <c:pt idx="328">
                  <c:v>0.43502299999999999</c:v>
                </c:pt>
                <c:pt idx="329">
                  <c:v>4.1341200000000002E-2</c:v>
                </c:pt>
                <c:pt idx="330">
                  <c:v>0.13323399999999999</c:v>
                </c:pt>
                <c:pt idx="331">
                  <c:v>0.40417999999999998</c:v>
                </c:pt>
                <c:pt idx="332">
                  <c:v>0.46429700000000002</c:v>
                </c:pt>
                <c:pt idx="333">
                  <c:v>5.5602600000000004</c:v>
                </c:pt>
                <c:pt idx="334">
                  <c:v>4.2068399999999999E-2</c:v>
                </c:pt>
                <c:pt idx="335">
                  <c:v>0.30244100000000002</c:v>
                </c:pt>
                <c:pt idx="336">
                  <c:v>4.4580500000000002E-2</c:v>
                </c:pt>
                <c:pt idx="337">
                  <c:v>5.0072999999999999E-2</c:v>
                </c:pt>
                <c:pt idx="338">
                  <c:v>4.0529299999999997E-2</c:v>
                </c:pt>
                <c:pt idx="339">
                  <c:v>4.88472E-2</c:v>
                </c:pt>
                <c:pt idx="340">
                  <c:v>4.3715799999999999E-2</c:v>
                </c:pt>
                <c:pt idx="341">
                  <c:v>12.227600000000001</c:v>
                </c:pt>
                <c:pt idx="342">
                  <c:v>0.69246200000000002</c:v>
                </c:pt>
                <c:pt idx="343">
                  <c:v>4.4730300000000001E-2</c:v>
                </c:pt>
                <c:pt idx="344">
                  <c:v>5.3071699999999999E-2</c:v>
                </c:pt>
                <c:pt idx="345">
                  <c:v>0.440278</c:v>
                </c:pt>
                <c:pt idx="346">
                  <c:v>8.1289200000000006E-2</c:v>
                </c:pt>
                <c:pt idx="347">
                  <c:v>10.368399999999999</c:v>
                </c:pt>
                <c:pt idx="348">
                  <c:v>4.7303900000000003E-2</c:v>
                </c:pt>
                <c:pt idx="349">
                  <c:v>1.6459999999999999</c:v>
                </c:pt>
                <c:pt idx="350">
                  <c:v>0.248721</c:v>
                </c:pt>
                <c:pt idx="351">
                  <c:v>8.8027800000000003E-2</c:v>
                </c:pt>
                <c:pt idx="352">
                  <c:v>6.2012400000000003</c:v>
                </c:pt>
                <c:pt idx="353">
                  <c:v>8.2453799999999994E-2</c:v>
                </c:pt>
                <c:pt idx="354">
                  <c:v>0.29011199999999998</c:v>
                </c:pt>
                <c:pt idx="355">
                  <c:v>0.23485300000000001</c:v>
                </c:pt>
                <c:pt idx="356">
                  <c:v>0.73538599999999998</c:v>
                </c:pt>
                <c:pt idx="357">
                  <c:v>4.3661999999999999E-2</c:v>
                </c:pt>
                <c:pt idx="358">
                  <c:v>0.18593399999999999</c:v>
                </c:pt>
                <c:pt idx="359">
                  <c:v>0.88606200000000002</c:v>
                </c:pt>
                <c:pt idx="360">
                  <c:v>9.7333699999999995E-2</c:v>
                </c:pt>
                <c:pt idx="361">
                  <c:v>0.73522900000000002</c:v>
                </c:pt>
                <c:pt idx="362">
                  <c:v>0.18009500000000001</c:v>
                </c:pt>
                <c:pt idx="363">
                  <c:v>0.87238599999999999</c:v>
                </c:pt>
                <c:pt idx="364">
                  <c:v>0.12801299999999999</c:v>
                </c:pt>
                <c:pt idx="365">
                  <c:v>7.7844600000000002</c:v>
                </c:pt>
                <c:pt idx="366">
                  <c:v>0.49366399999999999</c:v>
                </c:pt>
                <c:pt idx="367">
                  <c:v>9.6386099999999999</c:v>
                </c:pt>
                <c:pt idx="368">
                  <c:v>0.48440100000000003</c:v>
                </c:pt>
                <c:pt idx="369">
                  <c:v>0.21998100000000001</c:v>
                </c:pt>
                <c:pt idx="370">
                  <c:v>0.91314700000000004</c:v>
                </c:pt>
                <c:pt idx="371">
                  <c:v>0.181618</c:v>
                </c:pt>
                <c:pt idx="372">
                  <c:v>0.138124</c:v>
                </c:pt>
                <c:pt idx="373">
                  <c:v>0.66459000000000001</c:v>
                </c:pt>
                <c:pt idx="374">
                  <c:v>1.0514600000000001</c:v>
                </c:pt>
                <c:pt idx="375">
                  <c:v>9.9529599999999996E-2</c:v>
                </c:pt>
                <c:pt idx="376">
                  <c:v>5.4219499999999997E-2</c:v>
                </c:pt>
                <c:pt idx="377">
                  <c:v>9.8158999999999996E-2</c:v>
                </c:pt>
                <c:pt idx="378">
                  <c:v>0.86810699999999996</c:v>
                </c:pt>
                <c:pt idx="379">
                  <c:v>0.81986700000000001</c:v>
                </c:pt>
                <c:pt idx="380">
                  <c:v>4.0298899999999999E-2</c:v>
                </c:pt>
                <c:pt idx="381">
                  <c:v>0.66671999999999998</c:v>
                </c:pt>
                <c:pt idx="382">
                  <c:v>0.88138700000000003</c:v>
                </c:pt>
                <c:pt idx="383">
                  <c:v>0.37952399999999997</c:v>
                </c:pt>
                <c:pt idx="384">
                  <c:v>0.15895599999999999</c:v>
                </c:pt>
                <c:pt idx="385">
                  <c:v>0.12843599999999999</c:v>
                </c:pt>
                <c:pt idx="386">
                  <c:v>0.17993500000000001</c:v>
                </c:pt>
                <c:pt idx="387">
                  <c:v>0.34023799999999998</c:v>
                </c:pt>
                <c:pt idx="388">
                  <c:v>0.44645000000000001</c:v>
                </c:pt>
                <c:pt idx="389">
                  <c:v>0.18800800000000001</c:v>
                </c:pt>
                <c:pt idx="390">
                  <c:v>0.24343200000000001</c:v>
                </c:pt>
                <c:pt idx="391">
                  <c:v>7.3297699999999999</c:v>
                </c:pt>
                <c:pt idx="392">
                  <c:v>7.24092</c:v>
                </c:pt>
                <c:pt idx="393">
                  <c:v>0.80626399999999998</c:v>
                </c:pt>
                <c:pt idx="394">
                  <c:v>4.6760599999999999E-2</c:v>
                </c:pt>
                <c:pt idx="395">
                  <c:v>0.198791</c:v>
                </c:pt>
                <c:pt idx="396">
                  <c:v>7.1274600000000001</c:v>
                </c:pt>
                <c:pt idx="397">
                  <c:v>0.62054799999999999</c:v>
                </c:pt>
                <c:pt idx="398">
                  <c:v>0.18685099999999999</c:v>
                </c:pt>
                <c:pt idx="399">
                  <c:v>0.55935199999999996</c:v>
                </c:pt>
                <c:pt idx="400">
                  <c:v>0.16203500000000001</c:v>
                </c:pt>
                <c:pt idx="401">
                  <c:v>0.187251</c:v>
                </c:pt>
                <c:pt idx="402">
                  <c:v>1.2697799999999999</c:v>
                </c:pt>
                <c:pt idx="403">
                  <c:v>5.7846299999999999</c:v>
                </c:pt>
                <c:pt idx="404">
                  <c:v>0.33613500000000002</c:v>
                </c:pt>
                <c:pt idx="405">
                  <c:v>1.38025</c:v>
                </c:pt>
                <c:pt idx="406">
                  <c:v>4.8476400000000003E-2</c:v>
                </c:pt>
                <c:pt idx="407">
                  <c:v>8.9755699999999994E-2</c:v>
                </c:pt>
                <c:pt idx="408">
                  <c:v>0.28759899999999999</c:v>
                </c:pt>
                <c:pt idx="409">
                  <c:v>0.52742699999999998</c:v>
                </c:pt>
                <c:pt idx="410">
                  <c:v>0.10438699999999999</c:v>
                </c:pt>
                <c:pt idx="411">
                  <c:v>0.51154599999999995</c:v>
                </c:pt>
                <c:pt idx="412">
                  <c:v>4.21196E-2</c:v>
                </c:pt>
                <c:pt idx="413">
                  <c:v>1.65038</c:v>
                </c:pt>
                <c:pt idx="414">
                  <c:v>4.3462800000000003E-2</c:v>
                </c:pt>
                <c:pt idx="415">
                  <c:v>9.3316499999999997E-2</c:v>
                </c:pt>
                <c:pt idx="416">
                  <c:v>8.4308599999999997E-2</c:v>
                </c:pt>
                <c:pt idx="417">
                  <c:v>0.523316</c:v>
                </c:pt>
                <c:pt idx="418">
                  <c:v>0.68944099999999997</c:v>
                </c:pt>
                <c:pt idx="419">
                  <c:v>1.0465599999999999</c:v>
                </c:pt>
                <c:pt idx="420">
                  <c:v>6.4452999999999996</c:v>
                </c:pt>
                <c:pt idx="421">
                  <c:v>0.459781</c:v>
                </c:pt>
                <c:pt idx="422">
                  <c:v>0.17465800000000001</c:v>
                </c:pt>
                <c:pt idx="423">
                  <c:v>4.1213399999999997E-2</c:v>
                </c:pt>
                <c:pt idx="424">
                  <c:v>6.3582200000000002</c:v>
                </c:pt>
                <c:pt idx="425">
                  <c:v>0.35757499999999998</c:v>
                </c:pt>
                <c:pt idx="426">
                  <c:v>0.14679900000000001</c:v>
                </c:pt>
                <c:pt idx="427">
                  <c:v>4.2640299999999999E-2</c:v>
                </c:pt>
                <c:pt idx="428">
                  <c:v>4.4390199999999998E-2</c:v>
                </c:pt>
                <c:pt idx="429">
                  <c:v>7.2488599999999996</c:v>
                </c:pt>
                <c:pt idx="430">
                  <c:v>4.4772600000000003E-2</c:v>
                </c:pt>
                <c:pt idx="431">
                  <c:v>0.13150000000000001</c:v>
                </c:pt>
                <c:pt idx="432">
                  <c:v>0.70408599999999999</c:v>
                </c:pt>
                <c:pt idx="433">
                  <c:v>4.2523100000000001E-2</c:v>
                </c:pt>
                <c:pt idx="434">
                  <c:v>0.54003800000000002</c:v>
                </c:pt>
                <c:pt idx="435">
                  <c:v>8.6824399999999996E-2</c:v>
                </c:pt>
                <c:pt idx="436">
                  <c:v>0.19508300000000001</c:v>
                </c:pt>
                <c:pt idx="437">
                  <c:v>0.35505999999999999</c:v>
                </c:pt>
                <c:pt idx="438">
                  <c:v>0.208423</c:v>
                </c:pt>
                <c:pt idx="439">
                  <c:v>0.57516699999999998</c:v>
                </c:pt>
                <c:pt idx="440">
                  <c:v>4.54525E-2</c:v>
                </c:pt>
                <c:pt idx="441">
                  <c:v>1.1722600000000001</c:v>
                </c:pt>
                <c:pt idx="442">
                  <c:v>0.46859899999999999</c:v>
                </c:pt>
                <c:pt idx="443">
                  <c:v>0.12110700000000001</c:v>
                </c:pt>
                <c:pt idx="444">
                  <c:v>0.12527199999999999</c:v>
                </c:pt>
                <c:pt idx="445">
                  <c:v>4.2596800000000004</c:v>
                </c:pt>
                <c:pt idx="446">
                  <c:v>5.63368</c:v>
                </c:pt>
                <c:pt idx="447">
                  <c:v>0.60521199999999997</c:v>
                </c:pt>
                <c:pt idx="448">
                  <c:v>4.9876800000000001</c:v>
                </c:pt>
                <c:pt idx="449">
                  <c:v>4.0524499999999998E-2</c:v>
                </c:pt>
                <c:pt idx="450">
                  <c:v>0.85395399999999999</c:v>
                </c:pt>
                <c:pt idx="451">
                  <c:v>0.50655099999999997</c:v>
                </c:pt>
                <c:pt idx="452">
                  <c:v>8.23208E-2</c:v>
                </c:pt>
                <c:pt idx="453">
                  <c:v>4.5848399999999997E-2</c:v>
                </c:pt>
                <c:pt idx="454">
                  <c:v>4.0283699999999999E-2</c:v>
                </c:pt>
                <c:pt idx="455">
                  <c:v>2.7180800000000001</c:v>
                </c:pt>
                <c:pt idx="456">
                  <c:v>0.28812700000000002</c:v>
                </c:pt>
                <c:pt idx="457">
                  <c:v>4.1889799999999998E-2</c:v>
                </c:pt>
                <c:pt idx="458">
                  <c:v>0.37113600000000002</c:v>
                </c:pt>
                <c:pt idx="459">
                  <c:v>4.2453400000000002E-2</c:v>
                </c:pt>
                <c:pt idx="460">
                  <c:v>0.273453</c:v>
                </c:pt>
                <c:pt idx="461">
                  <c:v>0.18673799999999999</c:v>
                </c:pt>
                <c:pt idx="462">
                  <c:v>5.4479800000000002E-2</c:v>
                </c:pt>
                <c:pt idx="463">
                  <c:v>0.16117699999999999</c:v>
                </c:pt>
                <c:pt idx="464">
                  <c:v>0.200935</c:v>
                </c:pt>
                <c:pt idx="465">
                  <c:v>1.3349599999999999</c:v>
                </c:pt>
                <c:pt idx="466">
                  <c:v>0.95973600000000003</c:v>
                </c:pt>
                <c:pt idx="467">
                  <c:v>9.74742</c:v>
                </c:pt>
                <c:pt idx="468">
                  <c:v>11.6402</c:v>
                </c:pt>
                <c:pt idx="469">
                  <c:v>2.5600499999999999</c:v>
                </c:pt>
                <c:pt idx="470">
                  <c:v>33.556399999999996</c:v>
                </c:pt>
                <c:pt idx="471">
                  <c:v>0.27771400000000002</c:v>
                </c:pt>
                <c:pt idx="472">
                  <c:v>0.110578</c:v>
                </c:pt>
                <c:pt idx="473">
                  <c:v>0.31087399999999998</c:v>
                </c:pt>
                <c:pt idx="474">
                  <c:v>8.0568000000000001E-2</c:v>
                </c:pt>
                <c:pt idx="475">
                  <c:v>1.0340400000000001</c:v>
                </c:pt>
                <c:pt idx="476">
                  <c:v>0.12076199999999999</c:v>
                </c:pt>
                <c:pt idx="477">
                  <c:v>4.0394300000000001E-2</c:v>
                </c:pt>
                <c:pt idx="478">
                  <c:v>6.2772100000000002</c:v>
                </c:pt>
                <c:pt idx="479">
                  <c:v>9.2423099999999994E-2</c:v>
                </c:pt>
                <c:pt idx="480">
                  <c:v>8.6058999999999997E-2</c:v>
                </c:pt>
                <c:pt idx="481">
                  <c:v>0.20400099999999999</c:v>
                </c:pt>
                <c:pt idx="482">
                  <c:v>0.12714300000000001</c:v>
                </c:pt>
                <c:pt idx="483">
                  <c:v>4.6264600000000003E-2</c:v>
                </c:pt>
                <c:pt idx="484">
                  <c:v>9.13905E-2</c:v>
                </c:pt>
                <c:pt idx="485">
                  <c:v>5.1132799999999999E-2</c:v>
                </c:pt>
                <c:pt idx="486">
                  <c:v>7.4743199999999996</c:v>
                </c:pt>
                <c:pt idx="487">
                  <c:v>0.270229</c:v>
                </c:pt>
                <c:pt idx="488">
                  <c:v>4.18404E-2</c:v>
                </c:pt>
                <c:pt idx="489">
                  <c:v>0.235762</c:v>
                </c:pt>
                <c:pt idx="490">
                  <c:v>9.3259599999999998E-2</c:v>
                </c:pt>
                <c:pt idx="491">
                  <c:v>0.37297999999999998</c:v>
                </c:pt>
                <c:pt idx="492">
                  <c:v>0.25818000000000002</c:v>
                </c:pt>
                <c:pt idx="493">
                  <c:v>0.44162600000000002</c:v>
                </c:pt>
                <c:pt idx="494">
                  <c:v>8.5386500000000004E-2</c:v>
                </c:pt>
                <c:pt idx="495">
                  <c:v>7.1641899999999996</c:v>
                </c:pt>
                <c:pt idx="496">
                  <c:v>8.9628899999999997E-2</c:v>
                </c:pt>
                <c:pt idx="497">
                  <c:v>0.136689</c:v>
                </c:pt>
                <c:pt idx="498">
                  <c:v>0.156107</c:v>
                </c:pt>
                <c:pt idx="499">
                  <c:v>0.67185899999999998</c:v>
                </c:pt>
                <c:pt idx="500">
                  <c:v>22.814</c:v>
                </c:pt>
                <c:pt idx="501">
                  <c:v>1.37527</c:v>
                </c:pt>
                <c:pt idx="502">
                  <c:v>4.3781199999999999E-2</c:v>
                </c:pt>
                <c:pt idx="503">
                  <c:v>0.61988500000000002</c:v>
                </c:pt>
                <c:pt idx="504">
                  <c:v>4.4168300000000001E-2</c:v>
                </c:pt>
                <c:pt idx="505">
                  <c:v>0.74272300000000002</c:v>
                </c:pt>
                <c:pt idx="506">
                  <c:v>0.19708600000000001</c:v>
                </c:pt>
                <c:pt idx="507">
                  <c:v>0.74900900000000004</c:v>
                </c:pt>
                <c:pt idx="508">
                  <c:v>9.2264899999999997E-2</c:v>
                </c:pt>
                <c:pt idx="509">
                  <c:v>4.2488999999999999E-2</c:v>
                </c:pt>
                <c:pt idx="510">
                  <c:v>0.34909400000000002</c:v>
                </c:pt>
                <c:pt idx="511">
                  <c:v>0.50856500000000004</c:v>
                </c:pt>
                <c:pt idx="512">
                  <c:v>1.4749699999999999</c:v>
                </c:pt>
                <c:pt idx="513">
                  <c:v>4.0718699999999997E-2</c:v>
                </c:pt>
                <c:pt idx="514">
                  <c:v>1.0048299999999999</c:v>
                </c:pt>
                <c:pt idx="515">
                  <c:v>0.15145500000000001</c:v>
                </c:pt>
                <c:pt idx="516">
                  <c:v>39.690100000000001</c:v>
                </c:pt>
                <c:pt idx="517">
                  <c:v>0.154948</c:v>
                </c:pt>
                <c:pt idx="518">
                  <c:v>0.19251599999999999</c:v>
                </c:pt>
                <c:pt idx="519">
                  <c:v>0.32186300000000001</c:v>
                </c:pt>
                <c:pt idx="520">
                  <c:v>0.49122700000000002</c:v>
                </c:pt>
                <c:pt idx="521">
                  <c:v>0.172564</c:v>
                </c:pt>
                <c:pt idx="522">
                  <c:v>0.23779600000000001</c:v>
                </c:pt>
                <c:pt idx="523">
                  <c:v>0.44043700000000002</c:v>
                </c:pt>
                <c:pt idx="524">
                  <c:v>0.117808</c:v>
                </c:pt>
                <c:pt idx="525">
                  <c:v>7.7759600000000004</c:v>
                </c:pt>
                <c:pt idx="526">
                  <c:v>5.5620200000000004</c:v>
                </c:pt>
                <c:pt idx="527">
                  <c:v>0.30468099999999998</c:v>
                </c:pt>
                <c:pt idx="528">
                  <c:v>4.9771700000000002E-2</c:v>
                </c:pt>
                <c:pt idx="529">
                  <c:v>0.30957899999999999</c:v>
                </c:pt>
                <c:pt idx="530">
                  <c:v>0.18601500000000001</c:v>
                </c:pt>
                <c:pt idx="531">
                  <c:v>0.61689000000000005</c:v>
                </c:pt>
                <c:pt idx="532">
                  <c:v>0.18950400000000001</c:v>
                </c:pt>
                <c:pt idx="533">
                  <c:v>0.26622800000000002</c:v>
                </c:pt>
                <c:pt idx="534">
                  <c:v>4.7697000000000003E-2</c:v>
                </c:pt>
                <c:pt idx="535">
                  <c:v>0.47771799999999998</c:v>
                </c:pt>
                <c:pt idx="536">
                  <c:v>0.17535100000000001</c:v>
                </c:pt>
                <c:pt idx="537">
                  <c:v>4.5540499999999998E-2</c:v>
                </c:pt>
                <c:pt idx="538">
                  <c:v>3.7117599999999999</c:v>
                </c:pt>
                <c:pt idx="539">
                  <c:v>9.6169099999999993E-2</c:v>
                </c:pt>
                <c:pt idx="540">
                  <c:v>0.13233300000000001</c:v>
                </c:pt>
                <c:pt idx="541">
                  <c:v>0.233845</c:v>
                </c:pt>
                <c:pt idx="542">
                  <c:v>4.9022499999999997E-2</c:v>
                </c:pt>
                <c:pt idx="543">
                  <c:v>4.0550900000000001E-2</c:v>
                </c:pt>
                <c:pt idx="544">
                  <c:v>0.469775</c:v>
                </c:pt>
                <c:pt idx="545">
                  <c:v>5.1932499999999999</c:v>
                </c:pt>
                <c:pt idx="546">
                  <c:v>0.26569100000000001</c:v>
                </c:pt>
                <c:pt idx="547">
                  <c:v>0.46165299999999998</c:v>
                </c:pt>
                <c:pt idx="548">
                  <c:v>9.0788199999999999E-2</c:v>
                </c:pt>
                <c:pt idx="549">
                  <c:v>0.65409799999999996</c:v>
                </c:pt>
                <c:pt idx="550">
                  <c:v>6.7397900000000002</c:v>
                </c:pt>
                <c:pt idx="551">
                  <c:v>8.4664799999999998E-2</c:v>
                </c:pt>
                <c:pt idx="552">
                  <c:v>1.0301</c:v>
                </c:pt>
                <c:pt idx="553">
                  <c:v>0.36817499999999997</c:v>
                </c:pt>
                <c:pt idx="554">
                  <c:v>0.77608699999999997</c:v>
                </c:pt>
                <c:pt idx="555">
                  <c:v>0.160578</c:v>
                </c:pt>
                <c:pt idx="556">
                  <c:v>2.72601</c:v>
                </c:pt>
                <c:pt idx="557">
                  <c:v>0.57241500000000001</c:v>
                </c:pt>
                <c:pt idx="558">
                  <c:v>1.4944</c:v>
                </c:pt>
                <c:pt idx="559">
                  <c:v>0.45615</c:v>
                </c:pt>
                <c:pt idx="560">
                  <c:v>0.173236</c:v>
                </c:pt>
                <c:pt idx="561">
                  <c:v>7.0492600000000003</c:v>
                </c:pt>
                <c:pt idx="562">
                  <c:v>0.36710599999999999</c:v>
                </c:pt>
                <c:pt idx="563">
                  <c:v>0.189523</c:v>
                </c:pt>
                <c:pt idx="564">
                  <c:v>0.22004799999999999</c:v>
                </c:pt>
                <c:pt idx="565">
                  <c:v>0.18104100000000001</c:v>
                </c:pt>
                <c:pt idx="566">
                  <c:v>0.107252</c:v>
                </c:pt>
                <c:pt idx="567">
                  <c:v>0.48821900000000001</c:v>
                </c:pt>
                <c:pt idx="568">
                  <c:v>4.1733399999999997E-2</c:v>
                </c:pt>
                <c:pt idx="569">
                  <c:v>0.39347399999999999</c:v>
                </c:pt>
                <c:pt idx="570">
                  <c:v>0.193527</c:v>
                </c:pt>
                <c:pt idx="571">
                  <c:v>0.24823000000000001</c:v>
                </c:pt>
                <c:pt idx="572">
                  <c:v>4.2305099999999998E-2</c:v>
                </c:pt>
                <c:pt idx="573">
                  <c:v>0.16340099999999999</c:v>
                </c:pt>
                <c:pt idx="574">
                  <c:v>4.1351400000000003E-2</c:v>
                </c:pt>
                <c:pt idx="575">
                  <c:v>3.1942400000000002</c:v>
                </c:pt>
                <c:pt idx="576">
                  <c:v>2.1212800000000001</c:v>
                </c:pt>
                <c:pt idx="577">
                  <c:v>0.26753300000000002</c:v>
                </c:pt>
                <c:pt idx="578">
                  <c:v>8.4823800000000005E-2</c:v>
                </c:pt>
                <c:pt idx="579">
                  <c:v>0.21615500000000001</c:v>
                </c:pt>
                <c:pt idx="580">
                  <c:v>4.1859100000000003E-2</c:v>
                </c:pt>
                <c:pt idx="581">
                  <c:v>0.15481600000000001</c:v>
                </c:pt>
                <c:pt idx="582">
                  <c:v>5.3590899999999997E-2</c:v>
                </c:pt>
                <c:pt idx="583">
                  <c:v>4.2966299999999999E-2</c:v>
                </c:pt>
                <c:pt idx="584">
                  <c:v>4.3336199999999998E-2</c:v>
                </c:pt>
                <c:pt idx="585">
                  <c:v>0.55265799999999998</c:v>
                </c:pt>
                <c:pt idx="586">
                  <c:v>8.8883799999999999E-2</c:v>
                </c:pt>
                <c:pt idx="587">
                  <c:v>0.34056700000000001</c:v>
                </c:pt>
                <c:pt idx="588">
                  <c:v>5.4952500000000004</c:v>
                </c:pt>
                <c:pt idx="589">
                  <c:v>4.6904099999999997E-2</c:v>
                </c:pt>
                <c:pt idx="590">
                  <c:v>0.39579700000000001</c:v>
                </c:pt>
                <c:pt idx="591">
                  <c:v>0.32257400000000003</c:v>
                </c:pt>
                <c:pt idx="592">
                  <c:v>0.23924899999999999</c:v>
                </c:pt>
                <c:pt idx="593">
                  <c:v>0.124864</c:v>
                </c:pt>
                <c:pt idx="594">
                  <c:v>0.298101</c:v>
                </c:pt>
                <c:pt idx="595">
                  <c:v>1.974</c:v>
                </c:pt>
                <c:pt idx="596">
                  <c:v>4.3847200000000003E-2</c:v>
                </c:pt>
                <c:pt idx="597">
                  <c:v>5.4378000000000002</c:v>
                </c:pt>
                <c:pt idx="598">
                  <c:v>0.62090699999999999</c:v>
                </c:pt>
                <c:pt idx="599">
                  <c:v>0.26871099999999998</c:v>
                </c:pt>
                <c:pt idx="600">
                  <c:v>4.1850499999999999E-2</c:v>
                </c:pt>
                <c:pt idx="601">
                  <c:v>0.10062</c:v>
                </c:pt>
                <c:pt idx="602">
                  <c:v>0.13972999999999999</c:v>
                </c:pt>
                <c:pt idx="603">
                  <c:v>5.1141699999999998E-2</c:v>
                </c:pt>
                <c:pt idx="604">
                  <c:v>4.4672099999999999E-2</c:v>
                </c:pt>
                <c:pt idx="605">
                  <c:v>0.99453400000000003</c:v>
                </c:pt>
                <c:pt idx="606">
                  <c:v>8.3307599999999997</c:v>
                </c:pt>
                <c:pt idx="607">
                  <c:v>8.6443200000000004</c:v>
                </c:pt>
                <c:pt idx="608">
                  <c:v>5.3755400000000002E-2</c:v>
                </c:pt>
                <c:pt idx="609">
                  <c:v>0.103063</c:v>
                </c:pt>
                <c:pt idx="610">
                  <c:v>0.13236000000000001</c:v>
                </c:pt>
                <c:pt idx="611">
                  <c:v>0.64335699999999996</c:v>
                </c:pt>
                <c:pt idx="612">
                  <c:v>0.21215200000000001</c:v>
                </c:pt>
                <c:pt idx="613">
                  <c:v>0.53419799999999995</c:v>
                </c:pt>
                <c:pt idx="614">
                  <c:v>1.3779699999999999</c:v>
                </c:pt>
                <c:pt idx="615">
                  <c:v>5.06997E-2</c:v>
                </c:pt>
                <c:pt idx="616">
                  <c:v>9.3353199999999997E-2</c:v>
                </c:pt>
                <c:pt idx="617">
                  <c:v>0.178234</c:v>
                </c:pt>
                <c:pt idx="618">
                  <c:v>0.43154199999999998</c:v>
                </c:pt>
                <c:pt idx="619">
                  <c:v>0.137348</c:v>
                </c:pt>
                <c:pt idx="620">
                  <c:v>0.49593999999999999</c:v>
                </c:pt>
                <c:pt idx="621">
                  <c:v>0.15182899999999999</c:v>
                </c:pt>
                <c:pt idx="622">
                  <c:v>8.7222100000000005</c:v>
                </c:pt>
                <c:pt idx="623">
                  <c:v>0.76573000000000002</c:v>
                </c:pt>
                <c:pt idx="624">
                  <c:v>0.14793000000000001</c:v>
                </c:pt>
                <c:pt idx="625">
                  <c:v>0.13658500000000001</c:v>
                </c:pt>
                <c:pt idx="626">
                  <c:v>0.814612</c:v>
                </c:pt>
                <c:pt idx="627">
                  <c:v>0.62804099999999996</c:v>
                </c:pt>
                <c:pt idx="628">
                  <c:v>4.3113400000000004</c:v>
                </c:pt>
                <c:pt idx="629">
                  <c:v>5.9921199999999999</c:v>
                </c:pt>
                <c:pt idx="630">
                  <c:v>4.8290699999999999E-2</c:v>
                </c:pt>
                <c:pt idx="631">
                  <c:v>0.13305600000000001</c:v>
                </c:pt>
                <c:pt idx="632">
                  <c:v>0.99733799999999995</c:v>
                </c:pt>
                <c:pt idx="633">
                  <c:v>0.17271800000000001</c:v>
                </c:pt>
                <c:pt idx="634">
                  <c:v>0.49593599999999999</c:v>
                </c:pt>
                <c:pt idx="635">
                  <c:v>0.32143500000000003</c:v>
                </c:pt>
                <c:pt idx="636">
                  <c:v>5.0016400000000003E-2</c:v>
                </c:pt>
                <c:pt idx="637">
                  <c:v>0.69557800000000003</c:v>
                </c:pt>
                <c:pt idx="638">
                  <c:v>0.61923300000000003</c:v>
                </c:pt>
                <c:pt idx="639">
                  <c:v>18.333600000000001</c:v>
                </c:pt>
                <c:pt idx="640">
                  <c:v>0.10428900000000001</c:v>
                </c:pt>
                <c:pt idx="641">
                  <c:v>0.105085</c:v>
                </c:pt>
                <c:pt idx="642">
                  <c:v>1.4206099999999999</c:v>
                </c:pt>
                <c:pt idx="643">
                  <c:v>4.9583700000000001E-2</c:v>
                </c:pt>
                <c:pt idx="644">
                  <c:v>1.2690699999999999</c:v>
                </c:pt>
                <c:pt idx="645">
                  <c:v>0.12770999999999999</c:v>
                </c:pt>
                <c:pt idx="646">
                  <c:v>0.25695899999999999</c:v>
                </c:pt>
                <c:pt idx="647">
                  <c:v>0.81889900000000004</c:v>
                </c:pt>
                <c:pt idx="648">
                  <c:v>9.6676499999999999E-2</c:v>
                </c:pt>
                <c:pt idx="649">
                  <c:v>0.50243099999999996</c:v>
                </c:pt>
                <c:pt idx="650">
                  <c:v>0.30073800000000001</c:v>
                </c:pt>
                <c:pt idx="651">
                  <c:v>0.126555</c:v>
                </c:pt>
                <c:pt idx="652">
                  <c:v>4.0893400000000003E-2</c:v>
                </c:pt>
                <c:pt idx="653">
                  <c:v>9.7313800000000006E-2</c:v>
                </c:pt>
                <c:pt idx="654">
                  <c:v>5.45958E-2</c:v>
                </c:pt>
                <c:pt idx="655">
                  <c:v>0.64867799999999998</c:v>
                </c:pt>
                <c:pt idx="656">
                  <c:v>5.4753000000000003E-2</c:v>
                </c:pt>
                <c:pt idx="657">
                  <c:v>0.21578700000000001</c:v>
                </c:pt>
                <c:pt idx="658">
                  <c:v>0.125971</c:v>
                </c:pt>
                <c:pt idx="659">
                  <c:v>4.03781E-2</c:v>
                </c:pt>
                <c:pt idx="660">
                  <c:v>0.404636</c:v>
                </c:pt>
                <c:pt idx="661">
                  <c:v>0.13045000000000001</c:v>
                </c:pt>
                <c:pt idx="662">
                  <c:v>0.28529199999999999</c:v>
                </c:pt>
                <c:pt idx="663">
                  <c:v>0.11695999999999999</c:v>
                </c:pt>
                <c:pt idx="664">
                  <c:v>11.2637</c:v>
                </c:pt>
                <c:pt idx="665">
                  <c:v>1.51627</c:v>
                </c:pt>
                <c:pt idx="666">
                  <c:v>12.472300000000001</c:v>
                </c:pt>
                <c:pt idx="667">
                  <c:v>0.40992200000000001</c:v>
                </c:pt>
                <c:pt idx="668">
                  <c:v>2.0875300000000001</c:v>
                </c:pt>
                <c:pt idx="669">
                  <c:v>0.50700500000000004</c:v>
                </c:pt>
                <c:pt idx="670">
                  <c:v>7.3900100000000002</c:v>
                </c:pt>
                <c:pt idx="671">
                  <c:v>0.212449</c:v>
                </c:pt>
                <c:pt idx="672">
                  <c:v>0.48489199999999999</c:v>
                </c:pt>
                <c:pt idx="673">
                  <c:v>4.8728300000000002E-2</c:v>
                </c:pt>
                <c:pt idx="674">
                  <c:v>0.17402599999999999</c:v>
                </c:pt>
                <c:pt idx="675">
                  <c:v>0.100707</c:v>
                </c:pt>
                <c:pt idx="676">
                  <c:v>4.7159300000000001E-2</c:v>
                </c:pt>
                <c:pt idx="677">
                  <c:v>4.2811799999999997E-2</c:v>
                </c:pt>
                <c:pt idx="678">
                  <c:v>0.47741699999999998</c:v>
                </c:pt>
                <c:pt idx="679">
                  <c:v>0.12936600000000001</c:v>
                </c:pt>
                <c:pt idx="680">
                  <c:v>4.11189E-2</c:v>
                </c:pt>
                <c:pt idx="681">
                  <c:v>0.12549099999999999</c:v>
                </c:pt>
                <c:pt idx="682">
                  <c:v>0.38284400000000002</c:v>
                </c:pt>
                <c:pt idx="683">
                  <c:v>0.29700500000000002</c:v>
                </c:pt>
                <c:pt idx="684">
                  <c:v>0.32810299999999998</c:v>
                </c:pt>
                <c:pt idx="685">
                  <c:v>0.38624900000000001</c:v>
                </c:pt>
                <c:pt idx="686">
                  <c:v>4.1815400000000003E-2</c:v>
                </c:pt>
                <c:pt idx="687">
                  <c:v>0.19820499999999999</c:v>
                </c:pt>
                <c:pt idx="688">
                  <c:v>6.2304000000000004</c:v>
                </c:pt>
                <c:pt idx="689">
                  <c:v>0.61145400000000005</c:v>
                </c:pt>
                <c:pt idx="690">
                  <c:v>0.15858700000000001</c:v>
                </c:pt>
                <c:pt idx="691">
                  <c:v>0.344773</c:v>
                </c:pt>
                <c:pt idx="692">
                  <c:v>5.2004700000000001</c:v>
                </c:pt>
                <c:pt idx="693">
                  <c:v>0.13406100000000001</c:v>
                </c:pt>
                <c:pt idx="694">
                  <c:v>4.0422100000000002E-2</c:v>
                </c:pt>
                <c:pt idx="695">
                  <c:v>0.103133</c:v>
                </c:pt>
                <c:pt idx="696">
                  <c:v>8.7401699999999999E-2</c:v>
                </c:pt>
                <c:pt idx="697">
                  <c:v>0.22492899999999999</c:v>
                </c:pt>
                <c:pt idx="698">
                  <c:v>0.49254700000000001</c:v>
                </c:pt>
                <c:pt idx="699">
                  <c:v>0.41989700000000002</c:v>
                </c:pt>
                <c:pt idx="700">
                  <c:v>4.6622999999999998E-2</c:v>
                </c:pt>
                <c:pt idx="701">
                  <c:v>0.66830000000000001</c:v>
                </c:pt>
                <c:pt idx="702">
                  <c:v>0.14793999999999999</c:v>
                </c:pt>
                <c:pt idx="703">
                  <c:v>0.13104399999999999</c:v>
                </c:pt>
                <c:pt idx="704">
                  <c:v>0.16523399999999999</c:v>
                </c:pt>
                <c:pt idx="705">
                  <c:v>4.65034E-2</c:v>
                </c:pt>
                <c:pt idx="706">
                  <c:v>0.10430200000000001</c:v>
                </c:pt>
                <c:pt idx="707">
                  <c:v>1.59832</c:v>
                </c:pt>
                <c:pt idx="708">
                  <c:v>0.25139600000000001</c:v>
                </c:pt>
                <c:pt idx="709">
                  <c:v>0.116438</c:v>
                </c:pt>
                <c:pt idx="710">
                  <c:v>6.4830399999999999</c:v>
                </c:pt>
                <c:pt idx="711">
                  <c:v>9.9509899999999991</c:v>
                </c:pt>
                <c:pt idx="712">
                  <c:v>0.16222600000000001</c:v>
                </c:pt>
                <c:pt idx="713">
                  <c:v>0.87561500000000003</c:v>
                </c:pt>
                <c:pt idx="714">
                  <c:v>0.10946599999999999</c:v>
                </c:pt>
                <c:pt idx="715">
                  <c:v>0.54128299999999996</c:v>
                </c:pt>
                <c:pt idx="716">
                  <c:v>0.16451399999999999</c:v>
                </c:pt>
                <c:pt idx="717">
                  <c:v>0.20321900000000001</c:v>
                </c:pt>
                <c:pt idx="718">
                  <c:v>6.1174200000000001</c:v>
                </c:pt>
                <c:pt idx="719">
                  <c:v>0.21839800000000001</c:v>
                </c:pt>
                <c:pt idx="720">
                  <c:v>8.9646100000000006E-2</c:v>
                </c:pt>
                <c:pt idx="721">
                  <c:v>9.3851599999999993E-2</c:v>
                </c:pt>
                <c:pt idx="722">
                  <c:v>0.26145400000000002</c:v>
                </c:pt>
                <c:pt idx="723">
                  <c:v>0.34625400000000001</c:v>
                </c:pt>
                <c:pt idx="724">
                  <c:v>21.110099999999999</c:v>
                </c:pt>
                <c:pt idx="725">
                  <c:v>1.0885100000000001</c:v>
                </c:pt>
                <c:pt idx="726">
                  <c:v>0.121214</c:v>
                </c:pt>
                <c:pt idx="727">
                  <c:v>7.7086499999999996</c:v>
                </c:pt>
                <c:pt idx="728">
                  <c:v>0.61304800000000004</c:v>
                </c:pt>
                <c:pt idx="729">
                  <c:v>0.371307</c:v>
                </c:pt>
                <c:pt idx="730">
                  <c:v>4.5660600000000003E-2</c:v>
                </c:pt>
                <c:pt idx="731">
                  <c:v>1.113</c:v>
                </c:pt>
                <c:pt idx="732">
                  <c:v>0.42214499999999999</c:v>
                </c:pt>
                <c:pt idx="733">
                  <c:v>0.58492599999999995</c:v>
                </c:pt>
                <c:pt idx="734">
                  <c:v>0.29973699999999998</c:v>
                </c:pt>
                <c:pt idx="735">
                  <c:v>0.72739600000000004</c:v>
                </c:pt>
                <c:pt idx="736">
                  <c:v>11.202999999999999</c:v>
                </c:pt>
                <c:pt idx="737">
                  <c:v>7.9131799999999997</c:v>
                </c:pt>
                <c:pt idx="738">
                  <c:v>1.15222</c:v>
                </c:pt>
                <c:pt idx="739">
                  <c:v>8.8997499999999993E-2</c:v>
                </c:pt>
                <c:pt idx="740">
                  <c:v>9.0051699999999997</c:v>
                </c:pt>
                <c:pt idx="741">
                  <c:v>9.9649799999999997E-2</c:v>
                </c:pt>
                <c:pt idx="742">
                  <c:v>1.1897</c:v>
                </c:pt>
                <c:pt idx="743">
                  <c:v>6.3624000000000001</c:v>
                </c:pt>
                <c:pt idx="744">
                  <c:v>4.2317100000000003E-2</c:v>
                </c:pt>
                <c:pt idx="745">
                  <c:v>4.1898199999999997E-2</c:v>
                </c:pt>
                <c:pt idx="746">
                  <c:v>4.2805700000000002E-2</c:v>
                </c:pt>
                <c:pt idx="747">
                  <c:v>0.14548700000000001</c:v>
                </c:pt>
                <c:pt idx="748">
                  <c:v>0.15102199999999999</c:v>
                </c:pt>
                <c:pt idx="749">
                  <c:v>4.8435400000000003E-2</c:v>
                </c:pt>
                <c:pt idx="750">
                  <c:v>0.204485</c:v>
                </c:pt>
                <c:pt idx="751">
                  <c:v>0.20524100000000001</c:v>
                </c:pt>
                <c:pt idx="752">
                  <c:v>0.200934</c:v>
                </c:pt>
                <c:pt idx="753">
                  <c:v>4.1278599999999999E-2</c:v>
                </c:pt>
                <c:pt idx="754">
                  <c:v>0.80968700000000005</c:v>
                </c:pt>
                <c:pt idx="755">
                  <c:v>0.54814600000000002</c:v>
                </c:pt>
                <c:pt idx="756">
                  <c:v>6.4302999999999999</c:v>
                </c:pt>
                <c:pt idx="757">
                  <c:v>9.1894699999999996E-2</c:v>
                </c:pt>
                <c:pt idx="758">
                  <c:v>0.21230599999999999</c:v>
                </c:pt>
                <c:pt idx="759">
                  <c:v>4.7293399999999997</c:v>
                </c:pt>
                <c:pt idx="760">
                  <c:v>7.2126099999999997</c:v>
                </c:pt>
                <c:pt idx="761">
                  <c:v>4.4394099999999999E-2</c:v>
                </c:pt>
                <c:pt idx="762">
                  <c:v>0.20599899999999999</c:v>
                </c:pt>
                <c:pt idx="763">
                  <c:v>1.68496</c:v>
                </c:pt>
                <c:pt idx="764">
                  <c:v>7.2511200000000002</c:v>
                </c:pt>
                <c:pt idx="765">
                  <c:v>0.22171099999999999</c:v>
                </c:pt>
                <c:pt idx="766">
                  <c:v>7.1806000000000001</c:v>
                </c:pt>
                <c:pt idx="767">
                  <c:v>0.20093800000000001</c:v>
                </c:pt>
                <c:pt idx="768">
                  <c:v>4.1204400000000002E-2</c:v>
                </c:pt>
                <c:pt idx="769">
                  <c:v>9.1261900000000007E-2</c:v>
                </c:pt>
                <c:pt idx="770">
                  <c:v>1.47159</c:v>
                </c:pt>
                <c:pt idx="771">
                  <c:v>0.14154700000000001</c:v>
                </c:pt>
                <c:pt idx="772">
                  <c:v>0.12531800000000001</c:v>
                </c:pt>
                <c:pt idx="773">
                  <c:v>1.58788</c:v>
                </c:pt>
                <c:pt idx="774">
                  <c:v>0.13630700000000001</c:v>
                </c:pt>
                <c:pt idx="775">
                  <c:v>4.1504200000000004</c:v>
                </c:pt>
                <c:pt idx="776">
                  <c:v>8.7291999999999995E-2</c:v>
                </c:pt>
                <c:pt idx="777">
                  <c:v>4.7218099999999999E-2</c:v>
                </c:pt>
                <c:pt idx="778">
                  <c:v>9.8384199999999993</c:v>
                </c:pt>
                <c:pt idx="779">
                  <c:v>0.295574</c:v>
                </c:pt>
                <c:pt idx="780">
                  <c:v>14.638</c:v>
                </c:pt>
                <c:pt idx="781">
                  <c:v>0.27122299999999999</c:v>
                </c:pt>
                <c:pt idx="782">
                  <c:v>0.25277699999999997</c:v>
                </c:pt>
                <c:pt idx="783">
                  <c:v>7.8680199999999996</c:v>
                </c:pt>
                <c:pt idx="784">
                  <c:v>9.7451800000000005E-2</c:v>
                </c:pt>
                <c:pt idx="785">
                  <c:v>0.53157900000000002</c:v>
                </c:pt>
                <c:pt idx="786">
                  <c:v>5.4967000000000002E-2</c:v>
                </c:pt>
                <c:pt idx="787">
                  <c:v>0.165321</c:v>
                </c:pt>
                <c:pt idx="788">
                  <c:v>8.5167800000000007</c:v>
                </c:pt>
                <c:pt idx="789">
                  <c:v>0.20838699999999999</c:v>
                </c:pt>
                <c:pt idx="790">
                  <c:v>8.8751800000000003</c:v>
                </c:pt>
                <c:pt idx="791">
                  <c:v>4.2937900000000001E-2</c:v>
                </c:pt>
                <c:pt idx="792">
                  <c:v>5.00455E-2</c:v>
                </c:pt>
                <c:pt idx="793">
                  <c:v>0.38211299999999998</c:v>
                </c:pt>
                <c:pt idx="794">
                  <c:v>0.75188600000000005</c:v>
                </c:pt>
                <c:pt idx="795">
                  <c:v>0.87019000000000002</c:v>
                </c:pt>
                <c:pt idx="796">
                  <c:v>0.36205999999999999</c:v>
                </c:pt>
                <c:pt idx="797">
                  <c:v>4.7572400000000001E-2</c:v>
                </c:pt>
                <c:pt idx="798">
                  <c:v>8.8980199999999995E-2</c:v>
                </c:pt>
                <c:pt idx="799">
                  <c:v>5.9633700000000003</c:v>
                </c:pt>
                <c:pt idx="800">
                  <c:v>1.26637</c:v>
                </c:pt>
                <c:pt idx="801">
                  <c:v>0.29998599999999997</c:v>
                </c:pt>
                <c:pt idx="802">
                  <c:v>4.5056100000000002E-2</c:v>
                </c:pt>
                <c:pt idx="803">
                  <c:v>7.5484799999999996</c:v>
                </c:pt>
                <c:pt idx="804">
                  <c:v>0.59414800000000001</c:v>
                </c:pt>
                <c:pt idx="805">
                  <c:v>0.16113</c:v>
                </c:pt>
                <c:pt idx="806">
                  <c:v>5.4140399999999998E-2</c:v>
                </c:pt>
                <c:pt idx="807">
                  <c:v>0.12464</c:v>
                </c:pt>
                <c:pt idx="808">
                  <c:v>1.0256099999999999</c:v>
                </c:pt>
                <c:pt idx="809">
                  <c:v>0.17002100000000001</c:v>
                </c:pt>
                <c:pt idx="810">
                  <c:v>0.16661100000000001</c:v>
                </c:pt>
                <c:pt idx="811">
                  <c:v>0.28451399999999999</c:v>
                </c:pt>
                <c:pt idx="812">
                  <c:v>4.8910200000000001</c:v>
                </c:pt>
                <c:pt idx="813">
                  <c:v>5.76633</c:v>
                </c:pt>
                <c:pt idx="814">
                  <c:v>5.0526300000000003E-2</c:v>
                </c:pt>
                <c:pt idx="815">
                  <c:v>22.242699999999999</c:v>
                </c:pt>
                <c:pt idx="816">
                  <c:v>8.8263700000000007</c:v>
                </c:pt>
                <c:pt idx="817">
                  <c:v>8.0984700000000007E-2</c:v>
                </c:pt>
                <c:pt idx="818">
                  <c:v>0.24054700000000001</c:v>
                </c:pt>
                <c:pt idx="819">
                  <c:v>0.284196</c:v>
                </c:pt>
                <c:pt idx="820">
                  <c:v>6.3503600000000002</c:v>
                </c:pt>
                <c:pt idx="821">
                  <c:v>4.4169300000000002E-2</c:v>
                </c:pt>
                <c:pt idx="822">
                  <c:v>0.53912199999999999</c:v>
                </c:pt>
                <c:pt idx="823">
                  <c:v>0.31186399999999997</c:v>
                </c:pt>
                <c:pt idx="824">
                  <c:v>0.111751</c:v>
                </c:pt>
                <c:pt idx="825">
                  <c:v>0.122308</c:v>
                </c:pt>
                <c:pt idx="826">
                  <c:v>0.12679499999999999</c:v>
                </c:pt>
                <c:pt idx="827">
                  <c:v>0.64423600000000003</c:v>
                </c:pt>
                <c:pt idx="828">
                  <c:v>6.4092799999999999</c:v>
                </c:pt>
                <c:pt idx="829">
                  <c:v>0.11508500000000001</c:v>
                </c:pt>
                <c:pt idx="830">
                  <c:v>0.250747</c:v>
                </c:pt>
                <c:pt idx="831">
                  <c:v>0.19708200000000001</c:v>
                </c:pt>
                <c:pt idx="832">
                  <c:v>8.9077600000000007E-2</c:v>
                </c:pt>
                <c:pt idx="833">
                  <c:v>8.8493699999999995E-2</c:v>
                </c:pt>
                <c:pt idx="834">
                  <c:v>7.6074999999999999</c:v>
                </c:pt>
                <c:pt idx="835">
                  <c:v>4.7873699999999998E-2</c:v>
                </c:pt>
                <c:pt idx="836">
                  <c:v>4.2123399999999998E-2</c:v>
                </c:pt>
                <c:pt idx="837">
                  <c:v>5.3790899999999997</c:v>
                </c:pt>
                <c:pt idx="838">
                  <c:v>7.97112</c:v>
                </c:pt>
                <c:pt idx="839">
                  <c:v>8.1691E-2</c:v>
                </c:pt>
                <c:pt idx="840">
                  <c:v>0.21307000000000001</c:v>
                </c:pt>
                <c:pt idx="841">
                  <c:v>9.4389000000000003</c:v>
                </c:pt>
                <c:pt idx="842">
                  <c:v>4.6853999999999996</c:v>
                </c:pt>
                <c:pt idx="843">
                  <c:v>4.0565200000000003E-2</c:v>
                </c:pt>
                <c:pt idx="844">
                  <c:v>8.4762900000000002E-2</c:v>
                </c:pt>
                <c:pt idx="845">
                  <c:v>0.23541799999999999</c:v>
                </c:pt>
                <c:pt idx="846">
                  <c:v>6.06257</c:v>
                </c:pt>
                <c:pt idx="847">
                  <c:v>4.9663899999999996</c:v>
                </c:pt>
                <c:pt idx="848">
                  <c:v>8.6077699999999993E-2</c:v>
                </c:pt>
                <c:pt idx="849">
                  <c:v>4.3100600000000003E-2</c:v>
                </c:pt>
                <c:pt idx="850">
                  <c:v>4.0984800000000002E-2</c:v>
                </c:pt>
                <c:pt idx="851">
                  <c:v>0.52131099999999997</c:v>
                </c:pt>
                <c:pt idx="852">
                  <c:v>0.222553</c:v>
                </c:pt>
                <c:pt idx="853">
                  <c:v>0.201623</c:v>
                </c:pt>
                <c:pt idx="854">
                  <c:v>7.0522099999999996</c:v>
                </c:pt>
                <c:pt idx="855">
                  <c:v>0.213142</c:v>
                </c:pt>
                <c:pt idx="856">
                  <c:v>4.7163200000000002E-2</c:v>
                </c:pt>
                <c:pt idx="857">
                  <c:v>8.0850099999999994E-2</c:v>
                </c:pt>
                <c:pt idx="858">
                  <c:v>0.1024</c:v>
                </c:pt>
                <c:pt idx="859">
                  <c:v>4.69737E-2</c:v>
                </c:pt>
                <c:pt idx="860">
                  <c:v>0.15956899999999999</c:v>
                </c:pt>
                <c:pt idx="861">
                  <c:v>1.2793300000000001</c:v>
                </c:pt>
                <c:pt idx="862">
                  <c:v>1.1744600000000001</c:v>
                </c:pt>
                <c:pt idx="863">
                  <c:v>0.52275199999999999</c:v>
                </c:pt>
                <c:pt idx="864">
                  <c:v>0.541489</c:v>
                </c:pt>
                <c:pt idx="865">
                  <c:v>4.4091499999999999E-2</c:v>
                </c:pt>
                <c:pt idx="866">
                  <c:v>0.470719</c:v>
                </c:pt>
                <c:pt idx="867">
                  <c:v>7.5735900000000003</c:v>
                </c:pt>
                <c:pt idx="868">
                  <c:v>9.1831800000000001</c:v>
                </c:pt>
                <c:pt idx="869">
                  <c:v>4.4065899999999998E-2</c:v>
                </c:pt>
                <c:pt idx="870">
                  <c:v>0.35035100000000002</c:v>
                </c:pt>
                <c:pt idx="871">
                  <c:v>8.0817799999999995E-2</c:v>
                </c:pt>
                <c:pt idx="872">
                  <c:v>1.6684300000000001</c:v>
                </c:pt>
                <c:pt idx="873">
                  <c:v>9.41443E-2</c:v>
                </c:pt>
                <c:pt idx="874">
                  <c:v>0.38475199999999998</c:v>
                </c:pt>
                <c:pt idx="875">
                  <c:v>9.7593700000000005E-2</c:v>
                </c:pt>
                <c:pt idx="876">
                  <c:v>0.30857299999999999</c:v>
                </c:pt>
                <c:pt idx="877">
                  <c:v>8.8973099999999999E-2</c:v>
                </c:pt>
                <c:pt idx="878">
                  <c:v>0.831264</c:v>
                </c:pt>
                <c:pt idx="879">
                  <c:v>0.376114</c:v>
                </c:pt>
                <c:pt idx="880">
                  <c:v>0.53413100000000002</c:v>
                </c:pt>
                <c:pt idx="881">
                  <c:v>0.15767700000000001</c:v>
                </c:pt>
                <c:pt idx="882">
                  <c:v>0.30518200000000001</c:v>
                </c:pt>
                <c:pt idx="883">
                  <c:v>7.8706399999999999</c:v>
                </c:pt>
                <c:pt idx="884">
                  <c:v>4.5532799999999998E-2</c:v>
                </c:pt>
                <c:pt idx="885">
                  <c:v>13.026899999999999</c:v>
                </c:pt>
                <c:pt idx="886">
                  <c:v>0.98767000000000005</c:v>
                </c:pt>
                <c:pt idx="887">
                  <c:v>4.77408E-2</c:v>
                </c:pt>
                <c:pt idx="888">
                  <c:v>4.81363E-2</c:v>
                </c:pt>
                <c:pt idx="889">
                  <c:v>0.21787599999999999</c:v>
                </c:pt>
                <c:pt idx="890">
                  <c:v>4.4011099999999997E-2</c:v>
                </c:pt>
                <c:pt idx="891">
                  <c:v>4.6471400000000003E-2</c:v>
                </c:pt>
                <c:pt idx="892">
                  <c:v>4.0733199999999997E-2</c:v>
                </c:pt>
                <c:pt idx="893">
                  <c:v>5.3004799999999998E-2</c:v>
                </c:pt>
                <c:pt idx="894">
                  <c:v>0.25373299999999999</c:v>
                </c:pt>
                <c:pt idx="895">
                  <c:v>0.409076</c:v>
                </c:pt>
                <c:pt idx="896">
                  <c:v>0.24962100000000001</c:v>
                </c:pt>
                <c:pt idx="897">
                  <c:v>5.0924299999999999E-2</c:v>
                </c:pt>
                <c:pt idx="898">
                  <c:v>9.7106600000000001E-2</c:v>
                </c:pt>
                <c:pt idx="899">
                  <c:v>0.25050299999999998</c:v>
                </c:pt>
                <c:pt idx="900">
                  <c:v>4.2318500000000002E-2</c:v>
                </c:pt>
                <c:pt idx="901">
                  <c:v>3.27346</c:v>
                </c:pt>
                <c:pt idx="902">
                  <c:v>0.77386299999999997</c:v>
                </c:pt>
                <c:pt idx="903">
                  <c:v>7.6513400000000003</c:v>
                </c:pt>
                <c:pt idx="904">
                  <c:v>0.100468</c:v>
                </c:pt>
                <c:pt idx="905">
                  <c:v>4.5707000000000004</c:v>
                </c:pt>
                <c:pt idx="906">
                  <c:v>3.3918300000000001</c:v>
                </c:pt>
                <c:pt idx="907">
                  <c:v>0.55167999999999995</c:v>
                </c:pt>
                <c:pt idx="908">
                  <c:v>0.440743</c:v>
                </c:pt>
                <c:pt idx="909">
                  <c:v>1.51271</c:v>
                </c:pt>
                <c:pt idx="910">
                  <c:v>0.36824499999999999</c:v>
                </c:pt>
                <c:pt idx="911">
                  <c:v>4.2464500000000002E-2</c:v>
                </c:pt>
                <c:pt idx="912">
                  <c:v>4.0872699999999998E-2</c:v>
                </c:pt>
                <c:pt idx="913">
                  <c:v>8.0818600000000004E-2</c:v>
                </c:pt>
                <c:pt idx="914">
                  <c:v>9.8278299999999999E-2</c:v>
                </c:pt>
                <c:pt idx="915">
                  <c:v>4.5306699999999998</c:v>
                </c:pt>
                <c:pt idx="916">
                  <c:v>4.5461700000000001E-2</c:v>
                </c:pt>
                <c:pt idx="917">
                  <c:v>0.32404100000000002</c:v>
                </c:pt>
                <c:pt idx="918">
                  <c:v>0.16096299999999999</c:v>
                </c:pt>
                <c:pt idx="919">
                  <c:v>0.35596100000000003</c:v>
                </c:pt>
                <c:pt idx="920">
                  <c:v>6.1212900000000001</c:v>
                </c:pt>
                <c:pt idx="921">
                  <c:v>4.5265399999999997E-2</c:v>
                </c:pt>
                <c:pt idx="922">
                  <c:v>0.20915</c:v>
                </c:pt>
                <c:pt idx="923">
                  <c:v>0.246975</c:v>
                </c:pt>
                <c:pt idx="924">
                  <c:v>0.79144899999999996</c:v>
                </c:pt>
                <c:pt idx="925">
                  <c:v>4.5532900000000001E-2</c:v>
                </c:pt>
                <c:pt idx="926">
                  <c:v>0.63971699999999998</c:v>
                </c:pt>
                <c:pt idx="927">
                  <c:v>4.73465E-2</c:v>
                </c:pt>
                <c:pt idx="928">
                  <c:v>0.23202900000000001</c:v>
                </c:pt>
                <c:pt idx="929">
                  <c:v>5.1332999999999997E-2</c:v>
                </c:pt>
                <c:pt idx="930">
                  <c:v>9.0364100000000003E-2</c:v>
                </c:pt>
                <c:pt idx="931">
                  <c:v>0.72380699999999998</c:v>
                </c:pt>
                <c:pt idx="932">
                  <c:v>8.6995100000000006E-2</c:v>
                </c:pt>
                <c:pt idx="933">
                  <c:v>0.76305500000000004</c:v>
                </c:pt>
                <c:pt idx="934">
                  <c:v>0.114646</c:v>
                </c:pt>
                <c:pt idx="935">
                  <c:v>0.126606</c:v>
                </c:pt>
                <c:pt idx="936">
                  <c:v>0.2097</c:v>
                </c:pt>
                <c:pt idx="937">
                  <c:v>4.2922399999999999E-2</c:v>
                </c:pt>
                <c:pt idx="938">
                  <c:v>4.0992399999999998E-2</c:v>
                </c:pt>
                <c:pt idx="939">
                  <c:v>4.5018299999999997E-2</c:v>
                </c:pt>
                <c:pt idx="940">
                  <c:v>0.77138300000000004</c:v>
                </c:pt>
                <c:pt idx="941">
                  <c:v>4.92387</c:v>
                </c:pt>
                <c:pt idx="942">
                  <c:v>0.50571500000000003</c:v>
                </c:pt>
                <c:pt idx="943">
                  <c:v>0.201378</c:v>
                </c:pt>
                <c:pt idx="944">
                  <c:v>5.0770099999999999E-2</c:v>
                </c:pt>
                <c:pt idx="945">
                  <c:v>0.527667</c:v>
                </c:pt>
                <c:pt idx="946">
                  <c:v>9.2414399999999994E-2</c:v>
                </c:pt>
                <c:pt idx="947">
                  <c:v>0.18925700000000001</c:v>
                </c:pt>
                <c:pt idx="948">
                  <c:v>0.134462</c:v>
                </c:pt>
                <c:pt idx="949">
                  <c:v>0.847665</c:v>
                </c:pt>
                <c:pt idx="950">
                  <c:v>11.2864</c:v>
                </c:pt>
                <c:pt idx="951">
                  <c:v>4.27313E-2</c:v>
                </c:pt>
                <c:pt idx="952">
                  <c:v>9.1494699999999998E-2</c:v>
                </c:pt>
                <c:pt idx="953">
                  <c:v>5.0876200000000003E-2</c:v>
                </c:pt>
                <c:pt idx="954">
                  <c:v>4.51533E-2</c:v>
                </c:pt>
                <c:pt idx="955">
                  <c:v>4.7601800000000001</c:v>
                </c:pt>
                <c:pt idx="956">
                  <c:v>8.5760900000000001E-2</c:v>
                </c:pt>
                <c:pt idx="957">
                  <c:v>4.6463900000000002E-2</c:v>
                </c:pt>
                <c:pt idx="958">
                  <c:v>4.6498999999999999E-2</c:v>
                </c:pt>
                <c:pt idx="959">
                  <c:v>3.0732400000000002</c:v>
                </c:pt>
                <c:pt idx="960">
                  <c:v>0.17552899999999999</c:v>
                </c:pt>
                <c:pt idx="961">
                  <c:v>5.2793800000000002E-2</c:v>
                </c:pt>
                <c:pt idx="962">
                  <c:v>0.24993699999999999</c:v>
                </c:pt>
                <c:pt idx="963">
                  <c:v>0.23360600000000001</c:v>
                </c:pt>
                <c:pt idx="964">
                  <c:v>0.10234799999999999</c:v>
                </c:pt>
                <c:pt idx="965">
                  <c:v>0.12715899999999999</c:v>
                </c:pt>
                <c:pt idx="966">
                  <c:v>0.27560899999999999</c:v>
                </c:pt>
                <c:pt idx="967">
                  <c:v>0.47201900000000002</c:v>
                </c:pt>
                <c:pt idx="968">
                  <c:v>8.4890999999999994E-2</c:v>
                </c:pt>
                <c:pt idx="969">
                  <c:v>0.44091999999999998</c:v>
                </c:pt>
                <c:pt idx="970">
                  <c:v>1.3513299999999999</c:v>
                </c:pt>
                <c:pt idx="971">
                  <c:v>0.21365700000000001</c:v>
                </c:pt>
                <c:pt idx="972">
                  <c:v>0.41368100000000002</c:v>
                </c:pt>
                <c:pt idx="973">
                  <c:v>0.23927599999999999</c:v>
                </c:pt>
                <c:pt idx="974">
                  <c:v>0.450268</c:v>
                </c:pt>
                <c:pt idx="975">
                  <c:v>9.4191699999999994</c:v>
                </c:pt>
                <c:pt idx="976">
                  <c:v>3.90882</c:v>
                </c:pt>
                <c:pt idx="977">
                  <c:v>8.3823099999999998E-2</c:v>
                </c:pt>
                <c:pt idx="978">
                  <c:v>5.9858000000000002</c:v>
                </c:pt>
                <c:pt idx="979">
                  <c:v>9.4335199999999994E-2</c:v>
                </c:pt>
                <c:pt idx="980">
                  <c:v>0.29521199999999997</c:v>
                </c:pt>
                <c:pt idx="981">
                  <c:v>4.5922299999999999E-2</c:v>
                </c:pt>
                <c:pt idx="982">
                  <c:v>9.7939399999999996E-2</c:v>
                </c:pt>
                <c:pt idx="983">
                  <c:v>0.182917</c:v>
                </c:pt>
                <c:pt idx="984">
                  <c:v>5.29596</c:v>
                </c:pt>
                <c:pt idx="985">
                  <c:v>0.32966299999999998</c:v>
                </c:pt>
                <c:pt idx="986">
                  <c:v>0.77290499999999995</c:v>
                </c:pt>
                <c:pt idx="987">
                  <c:v>4.6308000000000002E-2</c:v>
                </c:pt>
                <c:pt idx="988">
                  <c:v>1.9022699999999999</c:v>
                </c:pt>
                <c:pt idx="989">
                  <c:v>9.1856100000000005</c:v>
                </c:pt>
                <c:pt idx="990">
                  <c:v>0.10546700000000001</c:v>
                </c:pt>
                <c:pt idx="991">
                  <c:v>0.221391</c:v>
                </c:pt>
                <c:pt idx="992">
                  <c:v>1.5458499999999999</c:v>
                </c:pt>
                <c:pt idx="993">
                  <c:v>0.127552</c:v>
                </c:pt>
                <c:pt idx="994">
                  <c:v>0.32528400000000002</c:v>
                </c:pt>
                <c:pt idx="995">
                  <c:v>9.0231699999999998E-2</c:v>
                </c:pt>
                <c:pt idx="996">
                  <c:v>7.3631099999999998</c:v>
                </c:pt>
                <c:pt idx="997">
                  <c:v>9.1027399999999994E-2</c:v>
                </c:pt>
                <c:pt idx="998">
                  <c:v>4.2381000000000002E-2</c:v>
                </c:pt>
                <c:pt idx="999">
                  <c:v>0.354688</c:v>
                </c:pt>
                <c:pt idx="1000">
                  <c:v>8.7159399999999998E-2</c:v>
                </c:pt>
                <c:pt idx="1001">
                  <c:v>6.7822300000000002</c:v>
                </c:pt>
                <c:pt idx="1002">
                  <c:v>8.3590999999999999E-2</c:v>
                </c:pt>
                <c:pt idx="1003">
                  <c:v>4.1588899999999998E-2</c:v>
                </c:pt>
                <c:pt idx="1004">
                  <c:v>4.1697100000000002</c:v>
                </c:pt>
                <c:pt idx="1005">
                  <c:v>7.5596199999999998</c:v>
                </c:pt>
                <c:pt idx="1006">
                  <c:v>5.0685500000000001</c:v>
                </c:pt>
                <c:pt idx="1007">
                  <c:v>0.241312</c:v>
                </c:pt>
                <c:pt idx="1008">
                  <c:v>0.115462</c:v>
                </c:pt>
                <c:pt idx="1009">
                  <c:v>0.30477900000000002</c:v>
                </c:pt>
                <c:pt idx="1010">
                  <c:v>4.6191900000000001E-2</c:v>
                </c:pt>
                <c:pt idx="1011">
                  <c:v>0.54559199999999997</c:v>
                </c:pt>
                <c:pt idx="1012">
                  <c:v>0.27429500000000001</c:v>
                </c:pt>
                <c:pt idx="1013">
                  <c:v>6.9974400000000001</c:v>
                </c:pt>
                <c:pt idx="1014">
                  <c:v>9.0625599999999995</c:v>
                </c:pt>
                <c:pt idx="1015">
                  <c:v>0.75580400000000003</c:v>
                </c:pt>
                <c:pt idx="1016">
                  <c:v>1.07019</c:v>
                </c:pt>
                <c:pt idx="1017">
                  <c:v>4.2934300000000002E-2</c:v>
                </c:pt>
                <c:pt idx="1018">
                  <c:v>0.23679800000000001</c:v>
                </c:pt>
                <c:pt idx="1019">
                  <c:v>4.0992599999999997E-2</c:v>
                </c:pt>
                <c:pt idx="1020">
                  <c:v>0.63980800000000004</c:v>
                </c:pt>
                <c:pt idx="1021">
                  <c:v>0.60767199999999999</c:v>
                </c:pt>
                <c:pt idx="1022">
                  <c:v>6.2187799999999998</c:v>
                </c:pt>
                <c:pt idx="1023">
                  <c:v>4.25312</c:v>
                </c:pt>
                <c:pt idx="1024">
                  <c:v>0.51037200000000005</c:v>
                </c:pt>
                <c:pt idx="1025">
                  <c:v>0.14293500000000001</c:v>
                </c:pt>
                <c:pt idx="1026">
                  <c:v>0.25151200000000001</c:v>
                </c:pt>
                <c:pt idx="1027">
                  <c:v>0.29852899999999999</c:v>
                </c:pt>
                <c:pt idx="1028">
                  <c:v>6.9406800000000004</c:v>
                </c:pt>
                <c:pt idx="1029">
                  <c:v>0.24557999999999999</c:v>
                </c:pt>
                <c:pt idx="1030">
                  <c:v>0.50156599999999996</c:v>
                </c:pt>
                <c:pt idx="1031">
                  <c:v>0.57391800000000004</c:v>
                </c:pt>
                <c:pt idx="1032">
                  <c:v>0.207204</c:v>
                </c:pt>
                <c:pt idx="1033">
                  <c:v>0.31705100000000003</c:v>
                </c:pt>
                <c:pt idx="1034">
                  <c:v>0.36610700000000002</c:v>
                </c:pt>
                <c:pt idx="1035">
                  <c:v>0.216812</c:v>
                </c:pt>
                <c:pt idx="1036">
                  <c:v>0.40251599999999998</c:v>
                </c:pt>
                <c:pt idx="1037">
                  <c:v>4.0987999999999997E-2</c:v>
                </c:pt>
                <c:pt idx="1038">
                  <c:v>9.4483600000000001E-2</c:v>
                </c:pt>
                <c:pt idx="1039">
                  <c:v>1.0916999999999999</c:v>
                </c:pt>
                <c:pt idx="1040">
                  <c:v>4.2989899999999998E-2</c:v>
                </c:pt>
                <c:pt idx="1041">
                  <c:v>5.5196899999999998</c:v>
                </c:pt>
                <c:pt idx="1042">
                  <c:v>1.4195800000000001</c:v>
                </c:pt>
                <c:pt idx="1043">
                  <c:v>8.4714700000000004E-2</c:v>
                </c:pt>
                <c:pt idx="1044">
                  <c:v>0.10202899999999999</c:v>
                </c:pt>
                <c:pt idx="1045">
                  <c:v>0.30704599999999999</c:v>
                </c:pt>
                <c:pt idx="1046">
                  <c:v>0.28961599999999998</c:v>
                </c:pt>
                <c:pt idx="1047">
                  <c:v>0.77019499999999996</c:v>
                </c:pt>
                <c:pt idx="1048">
                  <c:v>0.42992999999999998</c:v>
                </c:pt>
                <c:pt idx="1049">
                  <c:v>0.37357600000000002</c:v>
                </c:pt>
                <c:pt idx="1050">
                  <c:v>0.122562</c:v>
                </c:pt>
                <c:pt idx="1051">
                  <c:v>1.2980100000000001</c:v>
                </c:pt>
                <c:pt idx="1052">
                  <c:v>5.6316899999999999</c:v>
                </c:pt>
                <c:pt idx="1053">
                  <c:v>4.12468E-2</c:v>
                </c:pt>
                <c:pt idx="1054">
                  <c:v>0.213675</c:v>
                </c:pt>
                <c:pt idx="1055">
                  <c:v>0.32619700000000001</c:v>
                </c:pt>
                <c:pt idx="1056">
                  <c:v>8.5490499999999997E-2</c:v>
                </c:pt>
                <c:pt idx="1057">
                  <c:v>0.21343799999999999</c:v>
                </c:pt>
                <c:pt idx="1058">
                  <c:v>4.0454700000000003E-2</c:v>
                </c:pt>
                <c:pt idx="1059">
                  <c:v>0.91138300000000005</c:v>
                </c:pt>
                <c:pt idx="1060">
                  <c:v>0.64552399999999999</c:v>
                </c:pt>
                <c:pt idx="1061">
                  <c:v>0.19866200000000001</c:v>
                </c:pt>
                <c:pt idx="1062">
                  <c:v>4.3009499999999999E-2</c:v>
                </c:pt>
                <c:pt idx="1063">
                  <c:v>9.6921499999999994E-2</c:v>
                </c:pt>
                <c:pt idx="1064">
                  <c:v>0.13112799999999999</c:v>
                </c:pt>
                <c:pt idx="1065">
                  <c:v>0.88430299999999995</c:v>
                </c:pt>
                <c:pt idx="1066">
                  <c:v>4.5751300000000002E-2</c:v>
                </c:pt>
                <c:pt idx="1067">
                  <c:v>4.6012600000000001E-2</c:v>
                </c:pt>
                <c:pt idx="1068">
                  <c:v>0.18803500000000001</c:v>
                </c:pt>
                <c:pt idx="1069">
                  <c:v>11.6717</c:v>
                </c:pt>
                <c:pt idx="1070">
                  <c:v>8.3616999999999997E-2</c:v>
                </c:pt>
                <c:pt idx="1071">
                  <c:v>4.8383099999999998E-2</c:v>
                </c:pt>
                <c:pt idx="1072">
                  <c:v>0.29217700000000002</c:v>
                </c:pt>
                <c:pt idx="1073">
                  <c:v>0.20691599999999999</c:v>
                </c:pt>
                <c:pt idx="1074">
                  <c:v>0.31117699999999998</c:v>
                </c:pt>
                <c:pt idx="1075">
                  <c:v>8.7715600000000005E-2</c:v>
                </c:pt>
                <c:pt idx="1076">
                  <c:v>1.4700899999999999</c:v>
                </c:pt>
                <c:pt idx="1077">
                  <c:v>1.2283999999999999</c:v>
                </c:pt>
                <c:pt idx="1078">
                  <c:v>0.93145299999999998</c:v>
                </c:pt>
                <c:pt idx="1079">
                  <c:v>0.31683600000000001</c:v>
                </c:pt>
                <c:pt idx="1080">
                  <c:v>5.1175800000000002</c:v>
                </c:pt>
                <c:pt idx="1081">
                  <c:v>4.76081E-2</c:v>
                </c:pt>
                <c:pt idx="1082">
                  <c:v>0.60385500000000003</c:v>
                </c:pt>
                <c:pt idx="1083">
                  <c:v>0.26200200000000001</c:v>
                </c:pt>
                <c:pt idx="1084">
                  <c:v>4.2217400000000002E-2</c:v>
                </c:pt>
                <c:pt idx="1085">
                  <c:v>0.25286900000000001</c:v>
                </c:pt>
                <c:pt idx="1086">
                  <c:v>0.79611399999999999</c:v>
                </c:pt>
                <c:pt idx="1087">
                  <c:v>0.19895099999999999</c:v>
                </c:pt>
                <c:pt idx="1088">
                  <c:v>9.7862199999999996E-2</c:v>
                </c:pt>
                <c:pt idx="1089">
                  <c:v>3.7645900000000001</c:v>
                </c:pt>
                <c:pt idx="1090">
                  <c:v>4.80277E-2</c:v>
                </c:pt>
                <c:pt idx="1091">
                  <c:v>0.13508300000000001</c:v>
                </c:pt>
                <c:pt idx="1092">
                  <c:v>0.374054</c:v>
                </c:pt>
                <c:pt idx="1093">
                  <c:v>4.7705599999999997</c:v>
                </c:pt>
                <c:pt idx="1094">
                  <c:v>0.249586</c:v>
                </c:pt>
                <c:pt idx="1095">
                  <c:v>0.20812800000000001</c:v>
                </c:pt>
                <c:pt idx="1096">
                  <c:v>0.20355100000000001</c:v>
                </c:pt>
                <c:pt idx="1097">
                  <c:v>0.13011400000000001</c:v>
                </c:pt>
                <c:pt idx="1098">
                  <c:v>4.60846</c:v>
                </c:pt>
                <c:pt idx="1099">
                  <c:v>8.6136299999999999E-2</c:v>
                </c:pt>
                <c:pt idx="1100">
                  <c:v>3.74777</c:v>
                </c:pt>
                <c:pt idx="1101">
                  <c:v>0.61667300000000003</c:v>
                </c:pt>
                <c:pt idx="1102">
                  <c:v>0.207676</c:v>
                </c:pt>
                <c:pt idx="1103">
                  <c:v>5.1280199999999998E-2</c:v>
                </c:pt>
                <c:pt idx="1104">
                  <c:v>7.7505199999999999</c:v>
                </c:pt>
                <c:pt idx="1105">
                  <c:v>4.9324199999999999E-2</c:v>
                </c:pt>
                <c:pt idx="1106">
                  <c:v>0.56313599999999997</c:v>
                </c:pt>
                <c:pt idx="1107">
                  <c:v>4.1629100000000002E-2</c:v>
                </c:pt>
                <c:pt idx="1108">
                  <c:v>0.79972600000000005</c:v>
                </c:pt>
                <c:pt idx="1109">
                  <c:v>0.10054</c:v>
                </c:pt>
                <c:pt idx="1110">
                  <c:v>2.14778</c:v>
                </c:pt>
                <c:pt idx="1111">
                  <c:v>11.9003</c:v>
                </c:pt>
                <c:pt idx="1112">
                  <c:v>5.2675E-2</c:v>
                </c:pt>
                <c:pt idx="1113">
                  <c:v>5.6502299999999996</c:v>
                </c:pt>
                <c:pt idx="1114">
                  <c:v>5.4613899999999997</c:v>
                </c:pt>
                <c:pt idx="1115">
                  <c:v>5.1144000000000002E-2</c:v>
                </c:pt>
                <c:pt idx="1116">
                  <c:v>0.29392099999999999</c:v>
                </c:pt>
                <c:pt idx="1117">
                  <c:v>0.22478100000000001</c:v>
                </c:pt>
                <c:pt idx="1118">
                  <c:v>4.7234100000000001E-2</c:v>
                </c:pt>
                <c:pt idx="1119">
                  <c:v>8.7957999999999995E-2</c:v>
                </c:pt>
                <c:pt idx="1120">
                  <c:v>0.14929400000000001</c:v>
                </c:pt>
                <c:pt idx="1121">
                  <c:v>0.125665</c:v>
                </c:pt>
                <c:pt idx="1122">
                  <c:v>8.2942399999999999E-2</c:v>
                </c:pt>
                <c:pt idx="1123">
                  <c:v>7.7192600000000002</c:v>
                </c:pt>
                <c:pt idx="1124">
                  <c:v>0.20297299999999999</c:v>
                </c:pt>
                <c:pt idx="1125">
                  <c:v>4.60852E-2</c:v>
                </c:pt>
                <c:pt idx="1126">
                  <c:v>5.8707799999999999</c:v>
                </c:pt>
                <c:pt idx="1127">
                  <c:v>4.4373000000000003E-2</c:v>
                </c:pt>
                <c:pt idx="1128">
                  <c:v>8.7486700000000006</c:v>
                </c:pt>
                <c:pt idx="1129">
                  <c:v>0.74911700000000003</c:v>
                </c:pt>
                <c:pt idx="1130">
                  <c:v>6.2420900000000001</c:v>
                </c:pt>
                <c:pt idx="1131">
                  <c:v>9.1462799999999997E-2</c:v>
                </c:pt>
                <c:pt idx="1132">
                  <c:v>0.31974399999999997</c:v>
                </c:pt>
                <c:pt idx="1133">
                  <c:v>1.6782999999999999</c:v>
                </c:pt>
                <c:pt idx="1134">
                  <c:v>0.26791999999999999</c:v>
                </c:pt>
                <c:pt idx="1135">
                  <c:v>4.1300499999999997E-2</c:v>
                </c:pt>
                <c:pt idx="1136">
                  <c:v>8.2247299999999995E-2</c:v>
                </c:pt>
                <c:pt idx="1137">
                  <c:v>6.9847999999999999</c:v>
                </c:pt>
                <c:pt idx="1138">
                  <c:v>8.0772700000000003E-2</c:v>
                </c:pt>
                <c:pt idx="1139">
                  <c:v>5.6787599999999996</c:v>
                </c:pt>
                <c:pt idx="1140">
                  <c:v>1.3658999999999999</c:v>
                </c:pt>
                <c:pt idx="1141">
                  <c:v>8.3417200000000005</c:v>
                </c:pt>
                <c:pt idx="1142">
                  <c:v>0.523756</c:v>
                </c:pt>
                <c:pt idx="1143">
                  <c:v>0.13592199999999999</c:v>
                </c:pt>
                <c:pt idx="1144">
                  <c:v>0.70737899999999998</c:v>
                </c:pt>
                <c:pt idx="1145">
                  <c:v>9.5072100000000006</c:v>
                </c:pt>
                <c:pt idx="1146">
                  <c:v>0.147844</c:v>
                </c:pt>
                <c:pt idx="1147">
                  <c:v>0.12506800000000001</c:v>
                </c:pt>
                <c:pt idx="1148">
                  <c:v>7.9196799999999996</c:v>
                </c:pt>
                <c:pt idx="1149">
                  <c:v>1.64371</c:v>
                </c:pt>
                <c:pt idx="1150">
                  <c:v>0.315716</c:v>
                </c:pt>
                <c:pt idx="1151">
                  <c:v>5.8820100000000002</c:v>
                </c:pt>
                <c:pt idx="1152">
                  <c:v>0.246556</c:v>
                </c:pt>
                <c:pt idx="1153">
                  <c:v>9.5347199999999993E-2</c:v>
                </c:pt>
                <c:pt idx="1154">
                  <c:v>0.96482800000000002</c:v>
                </c:pt>
                <c:pt idx="1155">
                  <c:v>0.87515399999999999</c:v>
                </c:pt>
                <c:pt idx="1156">
                  <c:v>4.4512400000000001E-2</c:v>
                </c:pt>
                <c:pt idx="1157">
                  <c:v>0.14956900000000001</c:v>
                </c:pt>
                <c:pt idx="1158">
                  <c:v>5.4432800000000003E-2</c:v>
                </c:pt>
                <c:pt idx="1159">
                  <c:v>0.101814</c:v>
                </c:pt>
                <c:pt idx="1160">
                  <c:v>0.124905</c:v>
                </c:pt>
                <c:pt idx="1161">
                  <c:v>8.0530199999999996E-2</c:v>
                </c:pt>
                <c:pt idx="1162">
                  <c:v>4.10021E-2</c:v>
                </c:pt>
                <c:pt idx="1163">
                  <c:v>6.4789700000000003</c:v>
                </c:pt>
                <c:pt idx="1164">
                  <c:v>5.8360900000000004</c:v>
                </c:pt>
                <c:pt idx="1165">
                  <c:v>4.1201799999999997E-2</c:v>
                </c:pt>
                <c:pt idx="1166">
                  <c:v>8.9385300000000001E-2</c:v>
                </c:pt>
                <c:pt idx="1167">
                  <c:v>0.175094</c:v>
                </c:pt>
                <c:pt idx="1168">
                  <c:v>4.1916700000000001E-2</c:v>
                </c:pt>
                <c:pt idx="1169">
                  <c:v>8.9588200000000007E-2</c:v>
                </c:pt>
                <c:pt idx="1170">
                  <c:v>0.15970599999999999</c:v>
                </c:pt>
                <c:pt idx="1171">
                  <c:v>0.264982</c:v>
                </c:pt>
                <c:pt idx="1172">
                  <c:v>4.0494700000000002E-2</c:v>
                </c:pt>
                <c:pt idx="1173">
                  <c:v>0.257386</c:v>
                </c:pt>
                <c:pt idx="1174">
                  <c:v>0.20997299999999999</c:v>
                </c:pt>
                <c:pt idx="1175">
                  <c:v>7.3806200000000004</c:v>
                </c:pt>
                <c:pt idx="1176">
                  <c:v>4.2933300000000001E-2</c:v>
                </c:pt>
                <c:pt idx="1177">
                  <c:v>4.1307999999999997E-2</c:v>
                </c:pt>
                <c:pt idx="1178">
                  <c:v>4.1622699999999999E-2</c:v>
                </c:pt>
                <c:pt idx="1179">
                  <c:v>4.8337999999999999E-2</c:v>
                </c:pt>
                <c:pt idx="1180">
                  <c:v>9.5613600000000005</c:v>
                </c:pt>
                <c:pt idx="1181">
                  <c:v>4.7568899999999997E-2</c:v>
                </c:pt>
                <c:pt idx="1182">
                  <c:v>0.41162900000000002</c:v>
                </c:pt>
                <c:pt idx="1183">
                  <c:v>0.97916499999999995</c:v>
                </c:pt>
                <c:pt idx="1184">
                  <c:v>0.126139</c:v>
                </c:pt>
                <c:pt idx="1185">
                  <c:v>1.3003800000000001</c:v>
                </c:pt>
                <c:pt idx="1186">
                  <c:v>0.41220299999999999</c:v>
                </c:pt>
                <c:pt idx="1187">
                  <c:v>0.127169</c:v>
                </c:pt>
                <c:pt idx="1188">
                  <c:v>0.147784</c:v>
                </c:pt>
                <c:pt idx="1189">
                  <c:v>0.14904600000000001</c:v>
                </c:pt>
                <c:pt idx="1190">
                  <c:v>12.3089</c:v>
                </c:pt>
                <c:pt idx="1191">
                  <c:v>0.97196300000000002</c:v>
                </c:pt>
                <c:pt idx="1192">
                  <c:v>4.4334899999999997E-2</c:v>
                </c:pt>
                <c:pt idx="1193">
                  <c:v>0.35257300000000003</c:v>
                </c:pt>
                <c:pt idx="1194">
                  <c:v>4.8869999999999997E-2</c:v>
                </c:pt>
                <c:pt idx="1195">
                  <c:v>0.46116499999999999</c:v>
                </c:pt>
                <c:pt idx="1196">
                  <c:v>0.37648700000000002</c:v>
                </c:pt>
                <c:pt idx="1197">
                  <c:v>4.1481999999999998E-2</c:v>
                </c:pt>
                <c:pt idx="1198">
                  <c:v>0.60492599999999996</c:v>
                </c:pt>
                <c:pt idx="1199">
                  <c:v>0.55446300000000004</c:v>
                </c:pt>
                <c:pt idx="1200">
                  <c:v>0.14226800000000001</c:v>
                </c:pt>
                <c:pt idx="1201">
                  <c:v>0.42249500000000001</c:v>
                </c:pt>
                <c:pt idx="1202">
                  <c:v>4.9557299999999999E-2</c:v>
                </c:pt>
                <c:pt idx="1203">
                  <c:v>4.6111199999999998E-2</c:v>
                </c:pt>
                <c:pt idx="1204">
                  <c:v>8.84297E-2</c:v>
                </c:pt>
                <c:pt idx="1205">
                  <c:v>5.1250499999999997E-2</c:v>
                </c:pt>
                <c:pt idx="1206">
                  <c:v>3.5896499999999998</c:v>
                </c:pt>
                <c:pt idx="1207">
                  <c:v>0.210121</c:v>
                </c:pt>
                <c:pt idx="1208">
                  <c:v>4.0445200000000001E-2</c:v>
                </c:pt>
                <c:pt idx="1209">
                  <c:v>2.0051199999999998</c:v>
                </c:pt>
                <c:pt idx="1210">
                  <c:v>0.79722899999999997</c:v>
                </c:pt>
                <c:pt idx="1211">
                  <c:v>9.7685900000000006E-2</c:v>
                </c:pt>
                <c:pt idx="1212">
                  <c:v>0.187085</c:v>
                </c:pt>
                <c:pt idx="1213">
                  <c:v>0.540045</c:v>
                </c:pt>
                <c:pt idx="1214">
                  <c:v>4.2918699999999997E-2</c:v>
                </c:pt>
                <c:pt idx="1215">
                  <c:v>5.3466399999999997E-2</c:v>
                </c:pt>
                <c:pt idx="1216">
                  <c:v>8.2851599999999997E-2</c:v>
                </c:pt>
                <c:pt idx="1217">
                  <c:v>2.5268199999999998</c:v>
                </c:pt>
                <c:pt idx="1218">
                  <c:v>7.9641400000000004</c:v>
                </c:pt>
                <c:pt idx="1219">
                  <c:v>4.9847599999999999E-2</c:v>
                </c:pt>
                <c:pt idx="1220">
                  <c:v>0.44371100000000002</c:v>
                </c:pt>
                <c:pt idx="1221">
                  <c:v>6.4333499999999999</c:v>
                </c:pt>
                <c:pt idx="1222">
                  <c:v>6.7009600000000002</c:v>
                </c:pt>
                <c:pt idx="1223">
                  <c:v>11.063599999999999</c:v>
                </c:pt>
                <c:pt idx="1224">
                  <c:v>3.0849299999999999</c:v>
                </c:pt>
                <c:pt idx="1225">
                  <c:v>4.8416800000000003E-2</c:v>
                </c:pt>
                <c:pt idx="1226">
                  <c:v>8.6454699999999995E-2</c:v>
                </c:pt>
                <c:pt idx="1227">
                  <c:v>8.5449800000000006E-2</c:v>
                </c:pt>
                <c:pt idx="1228">
                  <c:v>0.17242199999999999</c:v>
                </c:pt>
                <c:pt idx="1229">
                  <c:v>0.68015499999999995</c:v>
                </c:pt>
                <c:pt idx="1230">
                  <c:v>0.78708</c:v>
                </c:pt>
                <c:pt idx="1231">
                  <c:v>0.21288699999999999</c:v>
                </c:pt>
                <c:pt idx="1232">
                  <c:v>0.233822</c:v>
                </c:pt>
                <c:pt idx="1233">
                  <c:v>0.100466</c:v>
                </c:pt>
                <c:pt idx="1234">
                  <c:v>4.3535900000000002E-2</c:v>
                </c:pt>
                <c:pt idx="1235">
                  <c:v>4.5652900000000003E-2</c:v>
                </c:pt>
                <c:pt idx="1236">
                  <c:v>4.6091E-2</c:v>
                </c:pt>
                <c:pt idx="1237">
                  <c:v>5.9091699999999996</c:v>
                </c:pt>
                <c:pt idx="1238">
                  <c:v>4.5396100000000002E-2</c:v>
                </c:pt>
                <c:pt idx="1239">
                  <c:v>0.76775599999999999</c:v>
                </c:pt>
                <c:pt idx="1240">
                  <c:v>4.3173200000000002E-2</c:v>
                </c:pt>
                <c:pt idx="1241">
                  <c:v>0.48143999999999998</c:v>
                </c:pt>
                <c:pt idx="1242">
                  <c:v>5.3327200000000001</c:v>
                </c:pt>
                <c:pt idx="1243">
                  <c:v>1.13598</c:v>
                </c:pt>
                <c:pt idx="1244">
                  <c:v>0.125169</c:v>
                </c:pt>
                <c:pt idx="1245">
                  <c:v>8.8199299999999994E-2</c:v>
                </c:pt>
                <c:pt idx="1246">
                  <c:v>1.01885</c:v>
                </c:pt>
                <c:pt idx="1247">
                  <c:v>7.0465099999999996</c:v>
                </c:pt>
                <c:pt idx="1248">
                  <c:v>1.0971900000000001</c:v>
                </c:pt>
                <c:pt idx="1249">
                  <c:v>4.8074899999999997E-2</c:v>
                </c:pt>
                <c:pt idx="1250">
                  <c:v>8.4261299999999997E-2</c:v>
                </c:pt>
                <c:pt idx="1251">
                  <c:v>0.114465</c:v>
                </c:pt>
                <c:pt idx="1252">
                  <c:v>8.1199099999999996E-2</c:v>
                </c:pt>
                <c:pt idx="1253">
                  <c:v>0.48895899999999998</c:v>
                </c:pt>
                <c:pt idx="1254">
                  <c:v>9.5089800000000002E-2</c:v>
                </c:pt>
                <c:pt idx="1255">
                  <c:v>5.8072299999999997</c:v>
                </c:pt>
                <c:pt idx="1256">
                  <c:v>4.7812200000000002</c:v>
                </c:pt>
                <c:pt idx="1257">
                  <c:v>0.30378899999999998</c:v>
                </c:pt>
                <c:pt idx="1258">
                  <c:v>0.12737499999999999</c:v>
                </c:pt>
                <c:pt idx="1259">
                  <c:v>4.41661E-2</c:v>
                </c:pt>
                <c:pt idx="1260">
                  <c:v>1.3085</c:v>
                </c:pt>
                <c:pt idx="1261">
                  <c:v>4.0421699999999998E-2</c:v>
                </c:pt>
                <c:pt idx="1262">
                  <c:v>4.5623700000000003E-2</c:v>
                </c:pt>
                <c:pt idx="1263">
                  <c:v>0.25211600000000001</c:v>
                </c:pt>
                <c:pt idx="1264">
                  <c:v>0.13234099999999999</c:v>
                </c:pt>
                <c:pt idx="1265">
                  <c:v>0.127803</c:v>
                </c:pt>
                <c:pt idx="1266">
                  <c:v>0.37315599999999999</c:v>
                </c:pt>
                <c:pt idx="1267">
                  <c:v>7.2539199999999999</c:v>
                </c:pt>
                <c:pt idx="1268">
                  <c:v>9.1273900000000005E-2</c:v>
                </c:pt>
                <c:pt idx="1269">
                  <c:v>4.3754599999999998E-2</c:v>
                </c:pt>
                <c:pt idx="1270">
                  <c:v>0.17194699999999999</c:v>
                </c:pt>
                <c:pt idx="1271">
                  <c:v>8.1921499999999994E-2</c:v>
                </c:pt>
                <c:pt idx="1272">
                  <c:v>9.1109700000000002E-2</c:v>
                </c:pt>
                <c:pt idx="1273">
                  <c:v>4.4636799999999997E-2</c:v>
                </c:pt>
                <c:pt idx="1274">
                  <c:v>0.30927100000000002</c:v>
                </c:pt>
                <c:pt idx="1275">
                  <c:v>0.15848999999999999</c:v>
                </c:pt>
                <c:pt idx="1276">
                  <c:v>8.3804900000000002E-2</c:v>
                </c:pt>
                <c:pt idx="1277">
                  <c:v>12.487399999999999</c:v>
                </c:pt>
                <c:pt idx="1278">
                  <c:v>0.19933400000000001</c:v>
                </c:pt>
                <c:pt idx="1279">
                  <c:v>0.31958799999999998</c:v>
                </c:pt>
                <c:pt idx="1280">
                  <c:v>8.5611699999999999E-2</c:v>
                </c:pt>
                <c:pt idx="1281">
                  <c:v>4.4813499999999999E-2</c:v>
                </c:pt>
                <c:pt idx="1282">
                  <c:v>12.084899999999999</c:v>
                </c:pt>
                <c:pt idx="1283">
                  <c:v>0.12751799999999999</c:v>
                </c:pt>
                <c:pt idx="1284">
                  <c:v>4.5952300000000001E-2</c:v>
                </c:pt>
                <c:pt idx="1285">
                  <c:v>0.14571899999999999</c:v>
                </c:pt>
                <c:pt idx="1286">
                  <c:v>9.0035100000000007E-2</c:v>
                </c:pt>
                <c:pt idx="1287">
                  <c:v>4.2551400000000003E-2</c:v>
                </c:pt>
                <c:pt idx="1288">
                  <c:v>1.9892000000000001</c:v>
                </c:pt>
                <c:pt idx="1289">
                  <c:v>0.60395900000000002</c:v>
                </c:pt>
                <c:pt idx="1290">
                  <c:v>30.561499999999999</c:v>
                </c:pt>
                <c:pt idx="1291">
                  <c:v>8.2818100000000006E-2</c:v>
                </c:pt>
                <c:pt idx="1292">
                  <c:v>0.306367</c:v>
                </c:pt>
                <c:pt idx="1293">
                  <c:v>4.8160399999999999E-2</c:v>
                </c:pt>
                <c:pt idx="1294">
                  <c:v>0.478603</c:v>
                </c:pt>
                <c:pt idx="1295">
                  <c:v>0.10677399999999999</c:v>
                </c:pt>
                <c:pt idx="1296">
                  <c:v>0.55750900000000003</c:v>
                </c:pt>
                <c:pt idx="1297">
                  <c:v>0.50582499999999997</c:v>
                </c:pt>
                <c:pt idx="1298">
                  <c:v>0.15606</c:v>
                </c:pt>
                <c:pt idx="1299">
                  <c:v>3.8917899999999999</c:v>
                </c:pt>
                <c:pt idx="1300">
                  <c:v>0.272621</c:v>
                </c:pt>
                <c:pt idx="1301">
                  <c:v>4.9826799999999997E-2</c:v>
                </c:pt>
                <c:pt idx="1302">
                  <c:v>8.6602700000000005E-2</c:v>
                </c:pt>
                <c:pt idx="1303">
                  <c:v>6.9179899999999996</c:v>
                </c:pt>
                <c:pt idx="1304">
                  <c:v>0.17718300000000001</c:v>
                </c:pt>
                <c:pt idx="1305">
                  <c:v>4.4073399999999999E-2</c:v>
                </c:pt>
                <c:pt idx="1306">
                  <c:v>18.401900000000001</c:v>
                </c:pt>
                <c:pt idx="1307">
                  <c:v>3.5783700000000001</c:v>
                </c:pt>
                <c:pt idx="1308">
                  <c:v>8.6702600000000005E-2</c:v>
                </c:pt>
                <c:pt idx="1309">
                  <c:v>4.17159E-2</c:v>
                </c:pt>
                <c:pt idx="1310">
                  <c:v>5.07786E-2</c:v>
                </c:pt>
                <c:pt idx="1311">
                  <c:v>0.62111499999999997</c:v>
                </c:pt>
                <c:pt idx="1312">
                  <c:v>4.6002399999999999E-2</c:v>
                </c:pt>
                <c:pt idx="1313">
                  <c:v>0.381104</c:v>
                </c:pt>
                <c:pt idx="1314">
                  <c:v>0.162271</c:v>
                </c:pt>
                <c:pt idx="1315">
                  <c:v>5.0358000000000001</c:v>
                </c:pt>
                <c:pt idx="1316">
                  <c:v>8.1202700000000003E-2</c:v>
                </c:pt>
                <c:pt idx="1317">
                  <c:v>8.2583799999999999E-2</c:v>
                </c:pt>
                <c:pt idx="1318">
                  <c:v>8.5310499999999997E-2</c:v>
                </c:pt>
                <c:pt idx="1319">
                  <c:v>7.0842099999999997</c:v>
                </c:pt>
                <c:pt idx="1320">
                  <c:v>6.34314</c:v>
                </c:pt>
                <c:pt idx="1321">
                  <c:v>9.3674099999999996E-2</c:v>
                </c:pt>
                <c:pt idx="1322">
                  <c:v>0.128356</c:v>
                </c:pt>
                <c:pt idx="1323">
                  <c:v>0.461897</c:v>
                </c:pt>
                <c:pt idx="1324">
                  <c:v>0.17544399999999999</c:v>
                </c:pt>
                <c:pt idx="1325">
                  <c:v>0.15587599999999999</c:v>
                </c:pt>
                <c:pt idx="1326">
                  <c:v>9.3741400000000003E-2</c:v>
                </c:pt>
                <c:pt idx="1327">
                  <c:v>0.21886700000000001</c:v>
                </c:pt>
                <c:pt idx="1328">
                  <c:v>0.34615699999999999</c:v>
                </c:pt>
                <c:pt idx="1329">
                  <c:v>1.32687</c:v>
                </c:pt>
                <c:pt idx="1330">
                  <c:v>0.179115</c:v>
                </c:pt>
                <c:pt idx="1331">
                  <c:v>0.503</c:v>
                </c:pt>
                <c:pt idx="1332">
                  <c:v>0.10033400000000001</c:v>
                </c:pt>
                <c:pt idx="1333">
                  <c:v>0.30300100000000002</c:v>
                </c:pt>
                <c:pt idx="1334">
                  <c:v>7.0378699999999998</c:v>
                </c:pt>
                <c:pt idx="1335">
                  <c:v>8.5924600000000004E-2</c:v>
                </c:pt>
                <c:pt idx="1336">
                  <c:v>0.73929</c:v>
                </c:pt>
                <c:pt idx="1337">
                  <c:v>5.2215200000000003E-2</c:v>
                </c:pt>
                <c:pt idx="1338">
                  <c:v>0.17527899999999999</c:v>
                </c:pt>
                <c:pt idx="1339">
                  <c:v>0.24569099999999999</c:v>
                </c:pt>
                <c:pt idx="1340">
                  <c:v>1.8002800000000001</c:v>
                </c:pt>
                <c:pt idx="1341">
                  <c:v>13.9366</c:v>
                </c:pt>
                <c:pt idx="1342">
                  <c:v>0.31533299999999997</c:v>
                </c:pt>
                <c:pt idx="1343">
                  <c:v>0.11390599999999999</c:v>
                </c:pt>
                <c:pt idx="1344">
                  <c:v>0.10032199999999999</c:v>
                </c:pt>
                <c:pt idx="1345">
                  <c:v>6.99742</c:v>
                </c:pt>
                <c:pt idx="1346">
                  <c:v>0.44025399999999998</c:v>
                </c:pt>
                <c:pt idx="1347">
                  <c:v>10.559900000000001</c:v>
                </c:pt>
                <c:pt idx="1348">
                  <c:v>5.9529800000000002</c:v>
                </c:pt>
                <c:pt idx="1349">
                  <c:v>0.105613</c:v>
                </c:pt>
                <c:pt idx="1350">
                  <c:v>0.16380600000000001</c:v>
                </c:pt>
                <c:pt idx="1351">
                  <c:v>0.13878399999999999</c:v>
                </c:pt>
                <c:pt idx="1352">
                  <c:v>1.7563200000000001</c:v>
                </c:pt>
                <c:pt idx="1353">
                  <c:v>5.2208999999999998E-2</c:v>
                </c:pt>
                <c:pt idx="1354">
                  <c:v>4.0404500000000003E-2</c:v>
                </c:pt>
                <c:pt idx="1355">
                  <c:v>0.56036200000000003</c:v>
                </c:pt>
                <c:pt idx="1356">
                  <c:v>0.39210600000000001</c:v>
                </c:pt>
                <c:pt idx="1357">
                  <c:v>0.63944000000000001</c:v>
                </c:pt>
                <c:pt idx="1358">
                  <c:v>4.94753E-2</c:v>
                </c:pt>
                <c:pt idx="1359">
                  <c:v>0.21624099999999999</c:v>
                </c:pt>
                <c:pt idx="1360">
                  <c:v>0.90371999999999997</c:v>
                </c:pt>
                <c:pt idx="1361">
                  <c:v>0.60458199999999995</c:v>
                </c:pt>
                <c:pt idx="1362">
                  <c:v>0.42508099999999999</c:v>
                </c:pt>
                <c:pt idx="1363">
                  <c:v>4.4529800000000001E-2</c:v>
                </c:pt>
                <c:pt idx="1364">
                  <c:v>5.7679999999999998</c:v>
                </c:pt>
                <c:pt idx="1365">
                  <c:v>5.0879800000000003E-2</c:v>
                </c:pt>
                <c:pt idx="1366">
                  <c:v>4.2358399999999997E-2</c:v>
                </c:pt>
                <c:pt idx="1367">
                  <c:v>0.92006299999999996</c:v>
                </c:pt>
                <c:pt idx="1368">
                  <c:v>0.35192699999999999</c:v>
                </c:pt>
                <c:pt idx="1369">
                  <c:v>4.4775000000000002E-2</c:v>
                </c:pt>
                <c:pt idx="1370">
                  <c:v>0.77650200000000003</c:v>
                </c:pt>
                <c:pt idx="1371">
                  <c:v>5.09</c:v>
                </c:pt>
                <c:pt idx="1372">
                  <c:v>4.4692700000000002E-2</c:v>
                </c:pt>
                <c:pt idx="1373">
                  <c:v>9.0717699999999998E-2</c:v>
                </c:pt>
                <c:pt idx="1374">
                  <c:v>5.2344599999999998E-2</c:v>
                </c:pt>
                <c:pt idx="1375">
                  <c:v>4.5107000000000001E-2</c:v>
                </c:pt>
                <c:pt idx="1376">
                  <c:v>7.3678699999999999</c:v>
                </c:pt>
                <c:pt idx="1377">
                  <c:v>1.4307000000000001</c:v>
                </c:pt>
                <c:pt idx="1378">
                  <c:v>1.0525500000000001</c:v>
                </c:pt>
                <c:pt idx="1379">
                  <c:v>0.42192400000000002</c:v>
                </c:pt>
                <c:pt idx="1380">
                  <c:v>4.1250099999999998E-2</c:v>
                </c:pt>
                <c:pt idx="1381">
                  <c:v>0.13037499999999999</c:v>
                </c:pt>
                <c:pt idx="1382">
                  <c:v>4.1846899999999999E-2</c:v>
                </c:pt>
                <c:pt idx="1383">
                  <c:v>4.1289100000000002E-2</c:v>
                </c:pt>
                <c:pt idx="1384">
                  <c:v>0.10127899999999999</c:v>
                </c:pt>
                <c:pt idx="1385">
                  <c:v>0.40099299999999999</c:v>
                </c:pt>
                <c:pt idx="1386">
                  <c:v>0.112166</c:v>
                </c:pt>
                <c:pt idx="1387">
                  <c:v>4.7408499999999999E-2</c:v>
                </c:pt>
                <c:pt idx="1388">
                  <c:v>4.5541199999999997E-2</c:v>
                </c:pt>
                <c:pt idx="1389">
                  <c:v>8.7932099999999999E-2</c:v>
                </c:pt>
                <c:pt idx="1390">
                  <c:v>9.1088600000000006E-2</c:v>
                </c:pt>
                <c:pt idx="1391">
                  <c:v>0.51193100000000002</c:v>
                </c:pt>
                <c:pt idx="1392">
                  <c:v>0.25525700000000001</c:v>
                </c:pt>
                <c:pt idx="1393">
                  <c:v>0.51988699999999999</c:v>
                </c:pt>
                <c:pt idx="1394">
                  <c:v>7.8584800000000001</c:v>
                </c:pt>
                <c:pt idx="1395">
                  <c:v>1.26519</c:v>
                </c:pt>
                <c:pt idx="1396">
                  <c:v>0.14261199999999999</c:v>
                </c:pt>
                <c:pt idx="1397">
                  <c:v>3.4302100000000002</c:v>
                </c:pt>
                <c:pt idx="1398">
                  <c:v>0.26000499999999999</c:v>
                </c:pt>
                <c:pt idx="1399">
                  <c:v>0.61550300000000002</c:v>
                </c:pt>
                <c:pt idx="1400">
                  <c:v>0.92943500000000001</c:v>
                </c:pt>
                <c:pt idx="1401">
                  <c:v>0.27672400000000003</c:v>
                </c:pt>
                <c:pt idx="1402">
                  <c:v>0.71123499999999995</c:v>
                </c:pt>
                <c:pt idx="1403">
                  <c:v>3.0286200000000001</c:v>
                </c:pt>
                <c:pt idx="1404">
                  <c:v>0.94103899999999996</c:v>
                </c:pt>
                <c:pt idx="1405">
                  <c:v>0.46415899999999999</c:v>
                </c:pt>
                <c:pt idx="1406">
                  <c:v>0.154806</c:v>
                </c:pt>
                <c:pt idx="1407">
                  <c:v>0.214527</c:v>
                </c:pt>
                <c:pt idx="1408">
                  <c:v>0.17554800000000001</c:v>
                </c:pt>
                <c:pt idx="1409">
                  <c:v>8.3060700000000001</c:v>
                </c:pt>
                <c:pt idx="1410">
                  <c:v>0.25263400000000003</c:v>
                </c:pt>
                <c:pt idx="1411">
                  <c:v>4.4023699999999999E-2</c:v>
                </c:pt>
                <c:pt idx="1412">
                  <c:v>4.2092999999999998E-2</c:v>
                </c:pt>
                <c:pt idx="1413">
                  <c:v>0.81650500000000004</c:v>
                </c:pt>
                <c:pt idx="1414">
                  <c:v>0.14707999999999999</c:v>
                </c:pt>
                <c:pt idx="1415">
                  <c:v>0.39582600000000001</c:v>
                </c:pt>
                <c:pt idx="1416">
                  <c:v>1.5598000000000001</c:v>
                </c:pt>
                <c:pt idx="1417">
                  <c:v>0.41064099999999998</c:v>
                </c:pt>
                <c:pt idx="1418">
                  <c:v>0.13525699999999999</c:v>
                </c:pt>
                <c:pt idx="1419">
                  <c:v>8.6818399999999993</c:v>
                </c:pt>
                <c:pt idx="1420">
                  <c:v>0.30816199999999999</c:v>
                </c:pt>
                <c:pt idx="1421">
                  <c:v>8.6762800000000001E-2</c:v>
                </c:pt>
                <c:pt idx="1422">
                  <c:v>0.156723</c:v>
                </c:pt>
                <c:pt idx="1423">
                  <c:v>8.1702800000000006E-2</c:v>
                </c:pt>
                <c:pt idx="1424">
                  <c:v>10.048999999999999</c:v>
                </c:pt>
                <c:pt idx="1425">
                  <c:v>9.4305699999999995</c:v>
                </c:pt>
                <c:pt idx="1426">
                  <c:v>9.0159299999999998E-2</c:v>
                </c:pt>
                <c:pt idx="1427">
                  <c:v>8.0153499999999998</c:v>
                </c:pt>
                <c:pt idx="1428">
                  <c:v>1.02224</c:v>
                </c:pt>
                <c:pt idx="1429">
                  <c:v>5.1944999999999998E-2</c:v>
                </c:pt>
                <c:pt idx="1430">
                  <c:v>0.56091000000000002</c:v>
                </c:pt>
                <c:pt idx="1431">
                  <c:v>0.29054200000000002</c:v>
                </c:pt>
                <c:pt idx="1432">
                  <c:v>0.19629199999999999</c:v>
                </c:pt>
                <c:pt idx="1433">
                  <c:v>0.36903599999999998</c:v>
                </c:pt>
                <c:pt idx="1434">
                  <c:v>0.134828</c:v>
                </c:pt>
                <c:pt idx="1435">
                  <c:v>4.6559499999999997E-2</c:v>
                </c:pt>
                <c:pt idx="1436">
                  <c:v>0.135215</c:v>
                </c:pt>
                <c:pt idx="1437">
                  <c:v>1.26369</c:v>
                </c:pt>
                <c:pt idx="1438">
                  <c:v>0.181336</c:v>
                </c:pt>
                <c:pt idx="1439">
                  <c:v>0.37001299999999998</c:v>
                </c:pt>
                <c:pt idx="1440">
                  <c:v>0.2369</c:v>
                </c:pt>
                <c:pt idx="1441">
                  <c:v>4.3922400000000001</c:v>
                </c:pt>
                <c:pt idx="1442">
                  <c:v>4.4143300000000003E-2</c:v>
                </c:pt>
                <c:pt idx="1443">
                  <c:v>4.1285599999999999E-2</c:v>
                </c:pt>
                <c:pt idx="1444">
                  <c:v>4.5709800000000002E-2</c:v>
                </c:pt>
                <c:pt idx="1445">
                  <c:v>4.4537100000000003E-2</c:v>
                </c:pt>
                <c:pt idx="1446">
                  <c:v>4.3856199999999998E-2</c:v>
                </c:pt>
                <c:pt idx="1447">
                  <c:v>4.2732199999999998E-2</c:v>
                </c:pt>
                <c:pt idx="1448">
                  <c:v>0.16392499999999999</c:v>
                </c:pt>
                <c:pt idx="1449">
                  <c:v>0.29359600000000002</c:v>
                </c:pt>
                <c:pt idx="1450">
                  <c:v>0.34140999999999999</c:v>
                </c:pt>
                <c:pt idx="1451">
                  <c:v>8.2332699999999995E-2</c:v>
                </c:pt>
                <c:pt idx="1452">
                  <c:v>0.60658500000000004</c:v>
                </c:pt>
                <c:pt idx="1453">
                  <c:v>9.9741800000000005E-2</c:v>
                </c:pt>
                <c:pt idx="1454">
                  <c:v>0.161272</c:v>
                </c:pt>
                <c:pt idx="1455">
                  <c:v>7.0683299999999996</c:v>
                </c:pt>
                <c:pt idx="1456">
                  <c:v>2.7392599999999998</c:v>
                </c:pt>
                <c:pt idx="1457">
                  <c:v>0.108779</c:v>
                </c:pt>
                <c:pt idx="1458">
                  <c:v>8.19024E-2</c:v>
                </c:pt>
                <c:pt idx="1459">
                  <c:v>0.99383600000000005</c:v>
                </c:pt>
                <c:pt idx="1460">
                  <c:v>0.10088900000000001</c:v>
                </c:pt>
                <c:pt idx="1461">
                  <c:v>8.3442500000000003E-2</c:v>
                </c:pt>
                <c:pt idx="1462">
                  <c:v>0.64854800000000001</c:v>
                </c:pt>
                <c:pt idx="1463">
                  <c:v>0.10255599999999999</c:v>
                </c:pt>
                <c:pt idx="1464">
                  <c:v>5.54814E-2</c:v>
                </c:pt>
                <c:pt idx="1465">
                  <c:v>0.200905</c:v>
                </c:pt>
                <c:pt idx="1466">
                  <c:v>0.12523200000000001</c:v>
                </c:pt>
                <c:pt idx="1467">
                  <c:v>0.37867299999999998</c:v>
                </c:pt>
                <c:pt idx="1468">
                  <c:v>1.1016699999999999</c:v>
                </c:pt>
                <c:pt idx="1469">
                  <c:v>0.25608999999999998</c:v>
                </c:pt>
                <c:pt idx="1470">
                  <c:v>9.7952399999999997</c:v>
                </c:pt>
                <c:pt idx="1471">
                  <c:v>8.2259700000000005E-2</c:v>
                </c:pt>
                <c:pt idx="1472">
                  <c:v>0.240123</c:v>
                </c:pt>
                <c:pt idx="1473">
                  <c:v>0.19886499999999999</c:v>
                </c:pt>
                <c:pt idx="1474">
                  <c:v>0.73660599999999998</c:v>
                </c:pt>
                <c:pt idx="1475">
                  <c:v>0.50755499999999998</c:v>
                </c:pt>
                <c:pt idx="1476">
                  <c:v>0.19528300000000001</c:v>
                </c:pt>
                <c:pt idx="1477">
                  <c:v>9.3655399999999993</c:v>
                </c:pt>
                <c:pt idx="1478">
                  <c:v>8.5759000000000002E-2</c:v>
                </c:pt>
                <c:pt idx="1479">
                  <c:v>1.0053700000000001</c:v>
                </c:pt>
                <c:pt idx="1480">
                  <c:v>3.4880800000000001</c:v>
                </c:pt>
                <c:pt idx="1481">
                  <c:v>0.36943799999999999</c:v>
                </c:pt>
                <c:pt idx="1482">
                  <c:v>4.3046800000000003E-2</c:v>
                </c:pt>
                <c:pt idx="1483">
                  <c:v>1.2476</c:v>
                </c:pt>
                <c:pt idx="1484">
                  <c:v>0.16611000000000001</c:v>
                </c:pt>
                <c:pt idx="1485">
                  <c:v>0.102184</c:v>
                </c:pt>
                <c:pt idx="1486">
                  <c:v>4.3578899999999997E-2</c:v>
                </c:pt>
                <c:pt idx="1487">
                  <c:v>7.9958799999999997</c:v>
                </c:pt>
                <c:pt idx="1488">
                  <c:v>5.3112300000000001</c:v>
                </c:pt>
                <c:pt idx="1489">
                  <c:v>0.123871</c:v>
                </c:pt>
                <c:pt idx="1490">
                  <c:v>4.1335400000000001E-2</c:v>
                </c:pt>
                <c:pt idx="1491">
                  <c:v>0.43946000000000002</c:v>
                </c:pt>
                <c:pt idx="1492">
                  <c:v>0.99641999999999997</c:v>
                </c:pt>
                <c:pt idx="1493">
                  <c:v>0.78735500000000003</c:v>
                </c:pt>
                <c:pt idx="1494">
                  <c:v>2.5762900000000002</c:v>
                </c:pt>
                <c:pt idx="1495">
                  <c:v>0.28004000000000001</c:v>
                </c:pt>
                <c:pt idx="1496">
                  <c:v>6.9892799999999999</c:v>
                </c:pt>
                <c:pt idx="1497">
                  <c:v>4.27185E-2</c:v>
                </c:pt>
                <c:pt idx="1498">
                  <c:v>2.9047100000000001</c:v>
                </c:pt>
                <c:pt idx="1499">
                  <c:v>5.1613100000000002E-2</c:v>
                </c:pt>
                <c:pt idx="1500">
                  <c:v>0.22884099999999999</c:v>
                </c:pt>
                <c:pt idx="1501">
                  <c:v>0.15382199999999999</c:v>
                </c:pt>
                <c:pt idx="1502">
                  <c:v>0.15019399999999999</c:v>
                </c:pt>
                <c:pt idx="1503">
                  <c:v>0.104264</c:v>
                </c:pt>
                <c:pt idx="1504">
                  <c:v>0.38466699999999998</c:v>
                </c:pt>
                <c:pt idx="1505">
                  <c:v>0.112313</c:v>
                </c:pt>
                <c:pt idx="1506">
                  <c:v>8.7891999999999998E-2</c:v>
                </c:pt>
                <c:pt idx="1507">
                  <c:v>0.124277</c:v>
                </c:pt>
                <c:pt idx="1508">
                  <c:v>0.796736</c:v>
                </c:pt>
                <c:pt idx="1509">
                  <c:v>4.8354099999999997E-2</c:v>
                </c:pt>
                <c:pt idx="1510">
                  <c:v>4.6273099999999998E-2</c:v>
                </c:pt>
                <c:pt idx="1511">
                  <c:v>0.22536100000000001</c:v>
                </c:pt>
                <c:pt idx="1512">
                  <c:v>20.925999999999998</c:v>
                </c:pt>
                <c:pt idx="1513">
                  <c:v>0.77432299999999998</c:v>
                </c:pt>
                <c:pt idx="1514">
                  <c:v>0.46188200000000001</c:v>
                </c:pt>
                <c:pt idx="1515">
                  <c:v>0.88805100000000003</c:v>
                </c:pt>
                <c:pt idx="1516">
                  <c:v>0.62153199999999997</c:v>
                </c:pt>
                <c:pt idx="1517">
                  <c:v>4.5144200000000002E-2</c:v>
                </c:pt>
                <c:pt idx="1518">
                  <c:v>0.80503400000000003</c:v>
                </c:pt>
                <c:pt idx="1519">
                  <c:v>5.0242200000000001E-2</c:v>
                </c:pt>
                <c:pt idx="1520">
                  <c:v>1.19536</c:v>
                </c:pt>
                <c:pt idx="1521">
                  <c:v>0.12068</c:v>
                </c:pt>
                <c:pt idx="1522">
                  <c:v>0.24005299999999999</c:v>
                </c:pt>
                <c:pt idx="1523">
                  <c:v>4.9570099999999999E-2</c:v>
                </c:pt>
                <c:pt idx="1524">
                  <c:v>0.63637100000000002</c:v>
                </c:pt>
                <c:pt idx="1525">
                  <c:v>4.4708199999999997E-2</c:v>
                </c:pt>
                <c:pt idx="1526">
                  <c:v>4.6810699999999997E-2</c:v>
                </c:pt>
                <c:pt idx="1527">
                  <c:v>0.28434300000000001</c:v>
                </c:pt>
                <c:pt idx="1528">
                  <c:v>4.6846400000000003E-2</c:v>
                </c:pt>
                <c:pt idx="1529">
                  <c:v>0.45155600000000001</c:v>
                </c:pt>
                <c:pt idx="1530">
                  <c:v>5.2246100000000002</c:v>
                </c:pt>
                <c:pt idx="1531">
                  <c:v>7.7741699999999998</c:v>
                </c:pt>
                <c:pt idx="1532">
                  <c:v>4.6082199999999997E-2</c:v>
                </c:pt>
                <c:pt idx="1533">
                  <c:v>0.221105</c:v>
                </c:pt>
                <c:pt idx="1534">
                  <c:v>2.5204800000000001</c:v>
                </c:pt>
                <c:pt idx="1535">
                  <c:v>4.1344499999999999E-2</c:v>
                </c:pt>
                <c:pt idx="1536">
                  <c:v>0.211289</c:v>
                </c:pt>
                <c:pt idx="1537">
                  <c:v>4.6056399999999997E-2</c:v>
                </c:pt>
                <c:pt idx="1538">
                  <c:v>0.67756899999999998</c:v>
                </c:pt>
                <c:pt idx="1539">
                  <c:v>4.6070000000000002</c:v>
                </c:pt>
                <c:pt idx="1540">
                  <c:v>4.2743999999999997E-2</c:v>
                </c:pt>
                <c:pt idx="1541">
                  <c:v>0.61015900000000001</c:v>
                </c:pt>
                <c:pt idx="1542">
                  <c:v>0.35088000000000003</c:v>
                </c:pt>
                <c:pt idx="1543">
                  <c:v>0.29835200000000001</c:v>
                </c:pt>
                <c:pt idx="1544">
                  <c:v>0.122033</c:v>
                </c:pt>
                <c:pt idx="1545">
                  <c:v>9.4653899999999993</c:v>
                </c:pt>
                <c:pt idx="1546">
                  <c:v>9.7543299999999999E-2</c:v>
                </c:pt>
                <c:pt idx="1547">
                  <c:v>5.0676500000000004</c:v>
                </c:pt>
                <c:pt idx="1548">
                  <c:v>0.18878200000000001</c:v>
                </c:pt>
                <c:pt idx="1549">
                  <c:v>4.3180299999999998E-2</c:v>
                </c:pt>
                <c:pt idx="1550">
                  <c:v>9.3873899999999999</c:v>
                </c:pt>
                <c:pt idx="1551">
                  <c:v>9.9261600000000005E-2</c:v>
                </c:pt>
                <c:pt idx="1552">
                  <c:v>5.0291299999999997E-2</c:v>
                </c:pt>
                <c:pt idx="1553">
                  <c:v>11.1783</c:v>
                </c:pt>
                <c:pt idx="1554">
                  <c:v>4.2272799999999999E-2</c:v>
                </c:pt>
                <c:pt idx="1555">
                  <c:v>8.8103299999999996E-2</c:v>
                </c:pt>
                <c:pt idx="1556">
                  <c:v>1.0255099999999999</c:v>
                </c:pt>
                <c:pt idx="1557">
                  <c:v>4.0796800000000001E-2</c:v>
                </c:pt>
                <c:pt idx="1558">
                  <c:v>8.5672200000000004E-2</c:v>
                </c:pt>
                <c:pt idx="1559">
                  <c:v>0.32746900000000001</c:v>
                </c:pt>
                <c:pt idx="1560">
                  <c:v>0.304697</c:v>
                </c:pt>
                <c:pt idx="1561">
                  <c:v>0.30130099999999999</c:v>
                </c:pt>
                <c:pt idx="1562">
                  <c:v>3.4260600000000001</c:v>
                </c:pt>
                <c:pt idx="1563">
                  <c:v>0.12977</c:v>
                </c:pt>
                <c:pt idx="1564">
                  <c:v>0.12020500000000001</c:v>
                </c:pt>
                <c:pt idx="1565">
                  <c:v>4.7967999999999997E-2</c:v>
                </c:pt>
                <c:pt idx="1566">
                  <c:v>8.2514699999999996E-2</c:v>
                </c:pt>
                <c:pt idx="1567">
                  <c:v>4.1942500000000001E-2</c:v>
                </c:pt>
                <c:pt idx="1568">
                  <c:v>5.0577800000000002</c:v>
                </c:pt>
                <c:pt idx="1569">
                  <c:v>0.66864400000000002</c:v>
                </c:pt>
                <c:pt idx="1570">
                  <c:v>1.22776</c:v>
                </c:pt>
                <c:pt idx="1571">
                  <c:v>0.75260700000000003</c:v>
                </c:pt>
                <c:pt idx="1572">
                  <c:v>0.486458</c:v>
                </c:pt>
                <c:pt idx="1573">
                  <c:v>0.94708899999999996</c:v>
                </c:pt>
                <c:pt idx="1574">
                  <c:v>0.13400899999999999</c:v>
                </c:pt>
                <c:pt idx="1575">
                  <c:v>8.6928699999999998E-2</c:v>
                </c:pt>
                <c:pt idx="1576">
                  <c:v>4.0973900000000001E-2</c:v>
                </c:pt>
                <c:pt idx="1577">
                  <c:v>5.8476499999999998</c:v>
                </c:pt>
                <c:pt idx="1578">
                  <c:v>0.20078299999999999</c:v>
                </c:pt>
                <c:pt idx="1579">
                  <c:v>1.36348</c:v>
                </c:pt>
                <c:pt idx="1580">
                  <c:v>0.45808300000000002</c:v>
                </c:pt>
                <c:pt idx="1581">
                  <c:v>0.77073800000000003</c:v>
                </c:pt>
                <c:pt idx="1582">
                  <c:v>1.23065</c:v>
                </c:pt>
                <c:pt idx="1583">
                  <c:v>0.64873800000000004</c:v>
                </c:pt>
                <c:pt idx="1584">
                  <c:v>8.1165699999999993E-2</c:v>
                </c:pt>
                <c:pt idx="1585">
                  <c:v>7.1962700000000002</c:v>
                </c:pt>
                <c:pt idx="1586">
                  <c:v>3.5848499999999999</c:v>
                </c:pt>
                <c:pt idx="1587">
                  <c:v>4.8124100000000003E-2</c:v>
                </c:pt>
                <c:pt idx="1588">
                  <c:v>0.81041099999999999</c:v>
                </c:pt>
                <c:pt idx="1589">
                  <c:v>4.0362000000000002E-2</c:v>
                </c:pt>
                <c:pt idx="1590">
                  <c:v>0.55412700000000004</c:v>
                </c:pt>
                <c:pt idx="1591">
                  <c:v>4.55758E-2</c:v>
                </c:pt>
                <c:pt idx="1592">
                  <c:v>0.12876499999999999</c:v>
                </c:pt>
                <c:pt idx="1593">
                  <c:v>8.6260799999999999E-2</c:v>
                </c:pt>
                <c:pt idx="1594">
                  <c:v>0.121903</c:v>
                </c:pt>
                <c:pt idx="1595">
                  <c:v>0.32416299999999998</c:v>
                </c:pt>
                <c:pt idx="1596">
                  <c:v>3.6321099999999999</c:v>
                </c:pt>
                <c:pt idx="1597">
                  <c:v>1.2453000000000001</c:v>
                </c:pt>
                <c:pt idx="1598">
                  <c:v>0.236314</c:v>
                </c:pt>
                <c:pt idx="1599">
                  <c:v>4.51195E-2</c:v>
                </c:pt>
                <c:pt idx="1600">
                  <c:v>0.63089700000000004</c:v>
                </c:pt>
                <c:pt idx="1601">
                  <c:v>6.6336199999999996</c:v>
                </c:pt>
                <c:pt idx="1602">
                  <c:v>0.86199000000000003</c:v>
                </c:pt>
                <c:pt idx="1603">
                  <c:v>0.80561799999999995</c:v>
                </c:pt>
                <c:pt idx="1604">
                  <c:v>8.3651099999999996</c:v>
                </c:pt>
                <c:pt idx="1605">
                  <c:v>4.5446199999999999E-2</c:v>
                </c:pt>
                <c:pt idx="1606">
                  <c:v>8.4292000000000006E-2</c:v>
                </c:pt>
                <c:pt idx="1607">
                  <c:v>0.19170100000000001</c:v>
                </c:pt>
                <c:pt idx="1608">
                  <c:v>0.509633</c:v>
                </c:pt>
                <c:pt idx="1609">
                  <c:v>4.3947300000000002E-2</c:v>
                </c:pt>
                <c:pt idx="1610">
                  <c:v>7.7789999999999999</c:v>
                </c:pt>
                <c:pt idx="1611">
                  <c:v>0.62739599999999995</c:v>
                </c:pt>
                <c:pt idx="1612">
                  <c:v>4.5265E-2</c:v>
                </c:pt>
                <c:pt idx="1613">
                  <c:v>9.5007499999999995E-2</c:v>
                </c:pt>
                <c:pt idx="1614">
                  <c:v>0.12525600000000001</c:v>
                </c:pt>
                <c:pt idx="1615">
                  <c:v>0.76544299999999998</c:v>
                </c:pt>
                <c:pt idx="1616">
                  <c:v>0.143009</c:v>
                </c:pt>
                <c:pt idx="1617">
                  <c:v>4.0377000000000003E-2</c:v>
                </c:pt>
                <c:pt idx="1618">
                  <c:v>0.86826400000000004</c:v>
                </c:pt>
                <c:pt idx="1619">
                  <c:v>0.183534</c:v>
                </c:pt>
                <c:pt idx="1620">
                  <c:v>0.78198400000000001</c:v>
                </c:pt>
                <c:pt idx="1621">
                  <c:v>0.64148400000000005</c:v>
                </c:pt>
                <c:pt idx="1622">
                  <c:v>0.26172299999999998</c:v>
                </c:pt>
                <c:pt idx="1623">
                  <c:v>6.5922799999999997</c:v>
                </c:pt>
                <c:pt idx="1624">
                  <c:v>0.38143100000000002</c:v>
                </c:pt>
                <c:pt idx="1625">
                  <c:v>11.257</c:v>
                </c:pt>
                <c:pt idx="1626">
                  <c:v>8.8966900000000002E-2</c:v>
                </c:pt>
                <c:pt idx="1627">
                  <c:v>0.327295</c:v>
                </c:pt>
                <c:pt idx="1628">
                  <c:v>4.6942999999999999E-2</c:v>
                </c:pt>
                <c:pt idx="1629">
                  <c:v>0.77037</c:v>
                </c:pt>
                <c:pt idx="1630">
                  <c:v>5.0628899999999998E-2</c:v>
                </c:pt>
                <c:pt idx="1631">
                  <c:v>0.34792600000000001</c:v>
                </c:pt>
                <c:pt idx="1632">
                  <c:v>9.8109500000000002E-2</c:v>
                </c:pt>
                <c:pt idx="1633">
                  <c:v>6.0523600000000002</c:v>
                </c:pt>
                <c:pt idx="1634">
                  <c:v>10.3324</c:v>
                </c:pt>
                <c:pt idx="1635">
                  <c:v>0.57492100000000002</c:v>
                </c:pt>
                <c:pt idx="1636">
                  <c:v>4.1350499999999998E-2</c:v>
                </c:pt>
                <c:pt idx="1637">
                  <c:v>0.24352199999999999</c:v>
                </c:pt>
                <c:pt idx="1638">
                  <c:v>1.0079899999999999</c:v>
                </c:pt>
                <c:pt idx="1639">
                  <c:v>0.13600699999999999</c:v>
                </c:pt>
                <c:pt idx="1640">
                  <c:v>0.31782500000000002</c:v>
                </c:pt>
                <c:pt idx="1641">
                  <c:v>4.2064900000000002E-2</c:v>
                </c:pt>
                <c:pt idx="1642">
                  <c:v>0.74164099999999999</c:v>
                </c:pt>
                <c:pt idx="1643">
                  <c:v>0.44792500000000002</c:v>
                </c:pt>
                <c:pt idx="1644">
                  <c:v>1.91652</c:v>
                </c:pt>
                <c:pt idx="1645">
                  <c:v>0.12606899999999999</c:v>
                </c:pt>
                <c:pt idx="1646">
                  <c:v>0.23430300000000001</c:v>
                </c:pt>
                <c:pt idx="1647">
                  <c:v>5.9717799999999999</c:v>
                </c:pt>
                <c:pt idx="1648">
                  <c:v>3.0261300000000002</c:v>
                </c:pt>
                <c:pt idx="1649">
                  <c:v>4.6555600000000003E-2</c:v>
                </c:pt>
                <c:pt idx="1650">
                  <c:v>0.29461900000000002</c:v>
                </c:pt>
                <c:pt idx="1651">
                  <c:v>5.8805899999999998</c:v>
                </c:pt>
                <c:pt idx="1652">
                  <c:v>1.0512699999999999</c:v>
                </c:pt>
                <c:pt idx="1653">
                  <c:v>4.9570599999999999E-2</c:v>
                </c:pt>
                <c:pt idx="1654">
                  <c:v>0.25403700000000001</c:v>
                </c:pt>
                <c:pt idx="1655">
                  <c:v>4.2711100000000002E-2</c:v>
                </c:pt>
                <c:pt idx="1656">
                  <c:v>0.34117399999999998</c:v>
                </c:pt>
                <c:pt idx="1657">
                  <c:v>0.19839899999999999</c:v>
                </c:pt>
                <c:pt idx="1658">
                  <c:v>0.33507900000000002</c:v>
                </c:pt>
                <c:pt idx="1659">
                  <c:v>0.38797599999999999</c:v>
                </c:pt>
                <c:pt idx="1660">
                  <c:v>9.3441300000000005E-2</c:v>
                </c:pt>
                <c:pt idx="1661">
                  <c:v>0.24100099999999999</c:v>
                </c:pt>
                <c:pt idx="1662">
                  <c:v>0.12726599999999999</c:v>
                </c:pt>
                <c:pt idx="1663">
                  <c:v>9.1424800000000008</c:v>
                </c:pt>
                <c:pt idx="1664">
                  <c:v>4.2102599999999997E-2</c:v>
                </c:pt>
                <c:pt idx="1665">
                  <c:v>4.46661E-2</c:v>
                </c:pt>
                <c:pt idx="1666">
                  <c:v>0.38340400000000002</c:v>
                </c:pt>
                <c:pt idx="1667">
                  <c:v>5.5852599999999999</c:v>
                </c:pt>
                <c:pt idx="1668">
                  <c:v>0.125694</c:v>
                </c:pt>
                <c:pt idx="1669">
                  <c:v>2.1177700000000002</c:v>
                </c:pt>
                <c:pt idx="1670">
                  <c:v>0.15183099999999999</c:v>
                </c:pt>
                <c:pt idx="1671">
                  <c:v>0.756162</c:v>
                </c:pt>
                <c:pt idx="1672">
                  <c:v>0.12195599999999999</c:v>
                </c:pt>
                <c:pt idx="1673">
                  <c:v>0.28913499999999998</c:v>
                </c:pt>
                <c:pt idx="1674">
                  <c:v>0.25768099999999999</c:v>
                </c:pt>
                <c:pt idx="1675">
                  <c:v>0.68284199999999995</c:v>
                </c:pt>
                <c:pt idx="1676">
                  <c:v>0.57878399999999997</c:v>
                </c:pt>
                <c:pt idx="1677">
                  <c:v>8.9269200000000007E-2</c:v>
                </c:pt>
                <c:pt idx="1678">
                  <c:v>0.166742</c:v>
                </c:pt>
                <c:pt idx="1679">
                  <c:v>0.42383100000000001</c:v>
                </c:pt>
                <c:pt idx="1680">
                  <c:v>5.1529899999999997E-2</c:v>
                </c:pt>
                <c:pt idx="1681">
                  <c:v>0.66602399999999995</c:v>
                </c:pt>
                <c:pt idx="1682">
                  <c:v>1.157</c:v>
                </c:pt>
                <c:pt idx="1683">
                  <c:v>0.38186500000000001</c:v>
                </c:pt>
                <c:pt idx="1684">
                  <c:v>4.06515E-2</c:v>
                </c:pt>
                <c:pt idx="1685">
                  <c:v>5.1953300000000001E-2</c:v>
                </c:pt>
                <c:pt idx="1686">
                  <c:v>0.55696299999999999</c:v>
                </c:pt>
                <c:pt idx="1687">
                  <c:v>0.36974600000000002</c:v>
                </c:pt>
                <c:pt idx="1688">
                  <c:v>0.15009800000000001</c:v>
                </c:pt>
                <c:pt idx="1689">
                  <c:v>0.28754999999999997</c:v>
                </c:pt>
                <c:pt idx="1690">
                  <c:v>0.183283</c:v>
                </c:pt>
                <c:pt idx="1691">
                  <c:v>4.3944700000000003E-2</c:v>
                </c:pt>
                <c:pt idx="1692">
                  <c:v>0.165689</c:v>
                </c:pt>
                <c:pt idx="1693">
                  <c:v>5.1514800000000003</c:v>
                </c:pt>
                <c:pt idx="1694">
                  <c:v>0.38060699999999997</c:v>
                </c:pt>
                <c:pt idx="1695">
                  <c:v>8.2804900000000001E-2</c:v>
                </c:pt>
                <c:pt idx="1696">
                  <c:v>0.28498600000000002</c:v>
                </c:pt>
                <c:pt idx="1697">
                  <c:v>8.76295</c:v>
                </c:pt>
                <c:pt idx="1698">
                  <c:v>0.21503800000000001</c:v>
                </c:pt>
                <c:pt idx="1699">
                  <c:v>1.00302</c:v>
                </c:pt>
                <c:pt idx="1700">
                  <c:v>9.2306399999999997E-2</c:v>
                </c:pt>
                <c:pt idx="1701">
                  <c:v>0.15021200000000001</c:v>
                </c:pt>
                <c:pt idx="1702">
                  <c:v>5.12087</c:v>
                </c:pt>
                <c:pt idx="1703">
                  <c:v>8.5651599999999994E-2</c:v>
                </c:pt>
                <c:pt idx="1704">
                  <c:v>4.6988000000000002E-2</c:v>
                </c:pt>
                <c:pt idx="1705">
                  <c:v>0.413713</c:v>
                </c:pt>
                <c:pt idx="1706">
                  <c:v>19.882000000000001</c:v>
                </c:pt>
                <c:pt idx="1707">
                  <c:v>0.260523</c:v>
                </c:pt>
                <c:pt idx="1708">
                  <c:v>4.4398600000000003E-2</c:v>
                </c:pt>
                <c:pt idx="1709">
                  <c:v>0.96327200000000002</c:v>
                </c:pt>
                <c:pt idx="1710">
                  <c:v>0.12845999999999999</c:v>
                </c:pt>
                <c:pt idx="1711">
                  <c:v>1.23088</c:v>
                </c:pt>
                <c:pt idx="1712">
                  <c:v>0.50983000000000001</c:v>
                </c:pt>
                <c:pt idx="1713">
                  <c:v>5.2001100000000001E-2</c:v>
                </c:pt>
                <c:pt idx="1714">
                  <c:v>4.30011E-2</c:v>
                </c:pt>
                <c:pt idx="1715">
                  <c:v>4.7782900000000003E-2</c:v>
                </c:pt>
                <c:pt idx="1716">
                  <c:v>0.90563000000000005</c:v>
                </c:pt>
                <c:pt idx="1717">
                  <c:v>0.42511700000000002</c:v>
                </c:pt>
                <c:pt idx="1718">
                  <c:v>0.28754800000000003</c:v>
                </c:pt>
                <c:pt idx="1719">
                  <c:v>2.0146899999999999</c:v>
                </c:pt>
                <c:pt idx="1720">
                  <c:v>0.155303</c:v>
                </c:pt>
                <c:pt idx="1721">
                  <c:v>7.7132199999999997</c:v>
                </c:pt>
                <c:pt idx="1722">
                  <c:v>4.3428000000000001E-2</c:v>
                </c:pt>
                <c:pt idx="1723">
                  <c:v>0.80671999999999999</c:v>
                </c:pt>
                <c:pt idx="1724">
                  <c:v>0.36220400000000003</c:v>
                </c:pt>
                <c:pt idx="1725">
                  <c:v>0.220831</c:v>
                </c:pt>
                <c:pt idx="1726">
                  <c:v>0.12724099999999999</c:v>
                </c:pt>
                <c:pt idx="1727">
                  <c:v>5.2980800000000002E-2</c:v>
                </c:pt>
                <c:pt idx="1728">
                  <c:v>0.100371</c:v>
                </c:pt>
                <c:pt idx="1729">
                  <c:v>5.1216299999999999E-2</c:v>
                </c:pt>
                <c:pt idx="1730">
                  <c:v>6.9173</c:v>
                </c:pt>
                <c:pt idx="1731">
                  <c:v>8.53574E-2</c:v>
                </c:pt>
                <c:pt idx="1732">
                  <c:v>0.20186799999999999</c:v>
                </c:pt>
                <c:pt idx="1733">
                  <c:v>4.2242700000000001E-2</c:v>
                </c:pt>
                <c:pt idx="1734">
                  <c:v>4.7204799999999998E-2</c:v>
                </c:pt>
                <c:pt idx="1735">
                  <c:v>4.2990300000000001</c:v>
                </c:pt>
                <c:pt idx="1736">
                  <c:v>10.546099999999999</c:v>
                </c:pt>
                <c:pt idx="1737">
                  <c:v>4.3147199999999997E-2</c:v>
                </c:pt>
                <c:pt idx="1738">
                  <c:v>0.12483900000000001</c:v>
                </c:pt>
                <c:pt idx="1739">
                  <c:v>0.64357799999999998</c:v>
                </c:pt>
                <c:pt idx="1740">
                  <c:v>8.4878099999999996</c:v>
                </c:pt>
                <c:pt idx="1741">
                  <c:v>0.24388199999999999</c:v>
                </c:pt>
                <c:pt idx="1742">
                  <c:v>4.63072E-2</c:v>
                </c:pt>
                <c:pt idx="1743">
                  <c:v>0.76616200000000001</c:v>
                </c:pt>
                <c:pt idx="1744">
                  <c:v>0.38876500000000003</c:v>
                </c:pt>
                <c:pt idx="1745">
                  <c:v>0.364483</c:v>
                </c:pt>
                <c:pt idx="1746">
                  <c:v>9.2720199999999995</c:v>
                </c:pt>
                <c:pt idx="1747">
                  <c:v>0.195385</c:v>
                </c:pt>
                <c:pt idx="1748">
                  <c:v>6.5662000000000003</c:v>
                </c:pt>
                <c:pt idx="1749">
                  <c:v>0.15671399999999999</c:v>
                </c:pt>
                <c:pt idx="1750">
                  <c:v>8.3732500000000001E-2</c:v>
                </c:pt>
                <c:pt idx="1751">
                  <c:v>4.59006E-2</c:v>
                </c:pt>
                <c:pt idx="1752">
                  <c:v>0.31219599999999997</c:v>
                </c:pt>
                <c:pt idx="1753">
                  <c:v>0.27035900000000002</c:v>
                </c:pt>
                <c:pt idx="1754">
                  <c:v>4.0598500000000003E-2</c:v>
                </c:pt>
                <c:pt idx="1755">
                  <c:v>4.9687500000000002E-2</c:v>
                </c:pt>
                <c:pt idx="1756">
                  <c:v>7.7500200000000001</c:v>
                </c:pt>
                <c:pt idx="1757">
                  <c:v>0.105574</c:v>
                </c:pt>
                <c:pt idx="1758">
                  <c:v>0.21296899999999999</c:v>
                </c:pt>
                <c:pt idx="1759">
                  <c:v>4.43618E-2</c:v>
                </c:pt>
                <c:pt idx="1760">
                  <c:v>9.2530600000000005E-2</c:v>
                </c:pt>
                <c:pt idx="1761">
                  <c:v>6.2154699999999998</c:v>
                </c:pt>
                <c:pt idx="1762">
                  <c:v>0.34149800000000002</c:v>
                </c:pt>
                <c:pt idx="1763">
                  <c:v>0.54796400000000001</c:v>
                </c:pt>
                <c:pt idx="1764">
                  <c:v>0.38497799999999999</c:v>
                </c:pt>
                <c:pt idx="1765">
                  <c:v>0.24329999999999999</c:v>
                </c:pt>
                <c:pt idx="1766">
                  <c:v>8.3964300000000005</c:v>
                </c:pt>
                <c:pt idx="1767">
                  <c:v>8.48695E-2</c:v>
                </c:pt>
                <c:pt idx="1768">
                  <c:v>0.168355</c:v>
                </c:pt>
                <c:pt idx="1769">
                  <c:v>0.22353200000000001</c:v>
                </c:pt>
                <c:pt idx="1770">
                  <c:v>0.29891699999999999</c:v>
                </c:pt>
                <c:pt idx="1771">
                  <c:v>1.1268199999999999</c:v>
                </c:pt>
                <c:pt idx="1772">
                  <c:v>2.0832799999999998</c:v>
                </c:pt>
                <c:pt idx="1773">
                  <c:v>7.7769500000000003</c:v>
                </c:pt>
                <c:pt idx="1774">
                  <c:v>0.136765</c:v>
                </c:pt>
                <c:pt idx="1775">
                  <c:v>4.3413399999999998E-2</c:v>
                </c:pt>
                <c:pt idx="1776">
                  <c:v>4.5363399999999998E-2</c:v>
                </c:pt>
                <c:pt idx="1777">
                  <c:v>0.61473199999999995</c:v>
                </c:pt>
                <c:pt idx="1778">
                  <c:v>0.31436500000000001</c:v>
                </c:pt>
                <c:pt idx="1779">
                  <c:v>0.10552</c:v>
                </c:pt>
                <c:pt idx="1780">
                  <c:v>4.5225500000000002E-2</c:v>
                </c:pt>
                <c:pt idx="1781">
                  <c:v>2.70919</c:v>
                </c:pt>
                <c:pt idx="1782">
                  <c:v>5.5427700000000003E-2</c:v>
                </c:pt>
                <c:pt idx="1783">
                  <c:v>4.9565999999999999</c:v>
                </c:pt>
                <c:pt idx="1784">
                  <c:v>9.6942600000000004E-2</c:v>
                </c:pt>
                <c:pt idx="1785">
                  <c:v>0.124777</c:v>
                </c:pt>
                <c:pt idx="1786">
                  <c:v>0.10327799999999999</c:v>
                </c:pt>
                <c:pt idx="1787">
                  <c:v>0.46294800000000003</c:v>
                </c:pt>
                <c:pt idx="1788">
                  <c:v>0.126306</c:v>
                </c:pt>
                <c:pt idx="1789">
                  <c:v>0.15715199999999999</c:v>
                </c:pt>
                <c:pt idx="1790">
                  <c:v>0.175207</c:v>
                </c:pt>
                <c:pt idx="1791">
                  <c:v>7.0829199999999997</c:v>
                </c:pt>
                <c:pt idx="1792">
                  <c:v>5.6300800000000004</c:v>
                </c:pt>
                <c:pt idx="1793">
                  <c:v>0.51446700000000001</c:v>
                </c:pt>
                <c:pt idx="1794">
                  <c:v>9.4682299999999997E-2</c:v>
                </c:pt>
                <c:pt idx="1795">
                  <c:v>8.7080299999999999E-2</c:v>
                </c:pt>
                <c:pt idx="1796">
                  <c:v>0.134378</c:v>
                </c:pt>
                <c:pt idx="1797">
                  <c:v>0.269903</c:v>
                </c:pt>
                <c:pt idx="1798">
                  <c:v>4.7368E-2</c:v>
                </c:pt>
                <c:pt idx="1799">
                  <c:v>1.1817299999999999</c:v>
                </c:pt>
                <c:pt idx="1800">
                  <c:v>0.189586</c:v>
                </c:pt>
                <c:pt idx="1801">
                  <c:v>4.21208E-2</c:v>
                </c:pt>
                <c:pt idx="1802">
                  <c:v>0.41922399999999999</c:v>
                </c:pt>
                <c:pt idx="1803">
                  <c:v>4.0632099999999997E-2</c:v>
                </c:pt>
                <c:pt idx="1804">
                  <c:v>0.16147400000000001</c:v>
                </c:pt>
                <c:pt idx="1805">
                  <c:v>5.5329700000000002E-2</c:v>
                </c:pt>
                <c:pt idx="1806">
                  <c:v>0.226744</c:v>
                </c:pt>
                <c:pt idx="1807">
                  <c:v>8.1808000000000006E-2</c:v>
                </c:pt>
                <c:pt idx="1808">
                  <c:v>4.4424400000000003E-2</c:v>
                </c:pt>
                <c:pt idx="1809">
                  <c:v>6.3572300000000004</c:v>
                </c:pt>
                <c:pt idx="1810">
                  <c:v>0.33550400000000002</c:v>
                </c:pt>
                <c:pt idx="1811">
                  <c:v>4.5006999999999998E-2</c:v>
                </c:pt>
                <c:pt idx="1812">
                  <c:v>4.2486799999999998E-2</c:v>
                </c:pt>
                <c:pt idx="1813">
                  <c:v>0.76173999999999997</c:v>
                </c:pt>
                <c:pt idx="1814">
                  <c:v>8.4534300000000007E-2</c:v>
                </c:pt>
                <c:pt idx="1815">
                  <c:v>4.0482499999999998E-2</c:v>
                </c:pt>
                <c:pt idx="1816">
                  <c:v>4.6771699999999999E-2</c:v>
                </c:pt>
                <c:pt idx="1817">
                  <c:v>8.2106799999999994E-2</c:v>
                </c:pt>
                <c:pt idx="1818">
                  <c:v>0.94298000000000004</c:v>
                </c:pt>
                <c:pt idx="1819">
                  <c:v>0.29230299999999998</c:v>
                </c:pt>
                <c:pt idx="1820">
                  <c:v>12.079000000000001</c:v>
                </c:pt>
                <c:pt idx="1821">
                  <c:v>4.4759399999999998E-2</c:v>
                </c:pt>
                <c:pt idx="1822">
                  <c:v>4.4952899999999997E-2</c:v>
                </c:pt>
                <c:pt idx="1823">
                  <c:v>0.439718</c:v>
                </c:pt>
                <c:pt idx="1824">
                  <c:v>8.5369899999999999E-2</c:v>
                </c:pt>
                <c:pt idx="1825">
                  <c:v>0.13922399999999999</c:v>
                </c:pt>
                <c:pt idx="1826">
                  <c:v>0.12582399999999999</c:v>
                </c:pt>
                <c:pt idx="1827">
                  <c:v>4.0522500000000003E-2</c:v>
                </c:pt>
                <c:pt idx="1828">
                  <c:v>9.57234E-2</c:v>
                </c:pt>
                <c:pt idx="1829">
                  <c:v>0.54056199999999999</c:v>
                </c:pt>
                <c:pt idx="1830">
                  <c:v>8.8561300000000003</c:v>
                </c:pt>
                <c:pt idx="1831">
                  <c:v>4.1994999999999998E-2</c:v>
                </c:pt>
                <c:pt idx="1832">
                  <c:v>0.70744600000000002</c:v>
                </c:pt>
                <c:pt idx="1833">
                  <c:v>4.9456100000000003E-2</c:v>
                </c:pt>
                <c:pt idx="1834">
                  <c:v>0.205371</c:v>
                </c:pt>
                <c:pt idx="1835">
                  <c:v>9.0997700000000001E-2</c:v>
                </c:pt>
                <c:pt idx="1836">
                  <c:v>9.5329700000000006</c:v>
                </c:pt>
                <c:pt idx="1837">
                  <c:v>0.227405</c:v>
                </c:pt>
                <c:pt idx="1838">
                  <c:v>4.2590200000000002E-2</c:v>
                </c:pt>
                <c:pt idx="1839">
                  <c:v>4.5081000000000003E-2</c:v>
                </c:pt>
                <c:pt idx="1840">
                  <c:v>0.41112199999999999</c:v>
                </c:pt>
                <c:pt idx="1841">
                  <c:v>0.17590600000000001</c:v>
                </c:pt>
                <c:pt idx="1842">
                  <c:v>7.5430999999999999</c:v>
                </c:pt>
                <c:pt idx="1843">
                  <c:v>0.122854</c:v>
                </c:pt>
                <c:pt idx="1844">
                  <c:v>4.5569900000000003E-2</c:v>
                </c:pt>
                <c:pt idx="1845">
                  <c:v>0.46104000000000001</c:v>
                </c:pt>
                <c:pt idx="1846">
                  <c:v>4.1464300000000003E-2</c:v>
                </c:pt>
                <c:pt idx="1847">
                  <c:v>2.2054399999999998</c:v>
                </c:pt>
                <c:pt idx="1848">
                  <c:v>0.22692100000000001</c:v>
                </c:pt>
                <c:pt idx="1849">
                  <c:v>0.14025099999999999</c:v>
                </c:pt>
                <c:pt idx="1850">
                  <c:v>0.87453800000000004</c:v>
                </c:pt>
                <c:pt idx="1851">
                  <c:v>0.127274</c:v>
                </c:pt>
                <c:pt idx="1852">
                  <c:v>8.5189000000000001E-2</c:v>
                </c:pt>
                <c:pt idx="1853">
                  <c:v>4.0500700000000001E-2</c:v>
                </c:pt>
                <c:pt idx="1854">
                  <c:v>0.25276100000000001</c:v>
                </c:pt>
                <c:pt idx="1855">
                  <c:v>4.4771999999999999E-2</c:v>
                </c:pt>
                <c:pt idx="1856">
                  <c:v>0.47073500000000001</c:v>
                </c:pt>
                <c:pt idx="1857">
                  <c:v>0.29121799999999998</c:v>
                </c:pt>
                <c:pt idx="1858">
                  <c:v>4.46649E-2</c:v>
                </c:pt>
                <c:pt idx="1859">
                  <c:v>5.2708500000000003</c:v>
                </c:pt>
                <c:pt idx="1860">
                  <c:v>3.8647999999999998</c:v>
                </c:pt>
                <c:pt idx="1861">
                  <c:v>8.7829900000000002E-2</c:v>
                </c:pt>
                <c:pt idx="1862">
                  <c:v>0.45388000000000001</c:v>
                </c:pt>
                <c:pt idx="1863">
                  <c:v>4.4560200000000001E-2</c:v>
                </c:pt>
                <c:pt idx="1864">
                  <c:v>0.27486100000000002</c:v>
                </c:pt>
                <c:pt idx="1865">
                  <c:v>0.147815</c:v>
                </c:pt>
                <c:pt idx="1866">
                  <c:v>0.39918999999999999</c:v>
                </c:pt>
                <c:pt idx="1867">
                  <c:v>4.1227199999999999E-2</c:v>
                </c:pt>
                <c:pt idx="1868">
                  <c:v>4.7405200000000001</c:v>
                </c:pt>
                <c:pt idx="1869">
                  <c:v>9.8689399999999997E-2</c:v>
                </c:pt>
                <c:pt idx="1870">
                  <c:v>4.1360599999999997E-2</c:v>
                </c:pt>
                <c:pt idx="1871">
                  <c:v>4.4002600000000003E-2</c:v>
                </c:pt>
                <c:pt idx="1872">
                  <c:v>4.3973699999999998E-2</c:v>
                </c:pt>
                <c:pt idx="1873">
                  <c:v>0.55855699999999997</c:v>
                </c:pt>
                <c:pt idx="1874">
                  <c:v>8.2597000000000004E-2</c:v>
                </c:pt>
                <c:pt idx="1875">
                  <c:v>12.2204</c:v>
                </c:pt>
                <c:pt idx="1876">
                  <c:v>0.31012000000000001</c:v>
                </c:pt>
                <c:pt idx="1877">
                  <c:v>3.7418300000000002</c:v>
                </c:pt>
                <c:pt idx="1878">
                  <c:v>0.15770899999999999</c:v>
                </c:pt>
                <c:pt idx="1879">
                  <c:v>0.20408399999999999</c:v>
                </c:pt>
                <c:pt idx="1880">
                  <c:v>0.155913</c:v>
                </c:pt>
                <c:pt idx="1881">
                  <c:v>13.9894</c:v>
                </c:pt>
                <c:pt idx="1882">
                  <c:v>0.15764300000000001</c:v>
                </c:pt>
                <c:pt idx="1883">
                  <c:v>0.77399200000000001</c:v>
                </c:pt>
                <c:pt idx="1884">
                  <c:v>6.3777499999999998</c:v>
                </c:pt>
                <c:pt idx="1885">
                  <c:v>0.27002100000000001</c:v>
                </c:pt>
                <c:pt idx="1886">
                  <c:v>0.24730099999999999</c:v>
                </c:pt>
                <c:pt idx="1887">
                  <c:v>8.5858000000000008</c:v>
                </c:pt>
                <c:pt idx="1888">
                  <c:v>8.1998799999999997E-2</c:v>
                </c:pt>
                <c:pt idx="1889">
                  <c:v>1.98119</c:v>
                </c:pt>
                <c:pt idx="1890">
                  <c:v>8.1327999999999998E-2</c:v>
                </c:pt>
                <c:pt idx="1891">
                  <c:v>0.21843299999999999</c:v>
                </c:pt>
                <c:pt idx="1892">
                  <c:v>0.144343</c:v>
                </c:pt>
                <c:pt idx="1893">
                  <c:v>8.8180499999999995E-2</c:v>
                </c:pt>
                <c:pt idx="1894">
                  <c:v>1.0406500000000001</c:v>
                </c:pt>
                <c:pt idx="1895">
                  <c:v>3.9970699999999999</c:v>
                </c:pt>
                <c:pt idx="1896">
                  <c:v>0.105716</c:v>
                </c:pt>
                <c:pt idx="1897">
                  <c:v>6.9949599999999998</c:v>
                </c:pt>
                <c:pt idx="1898">
                  <c:v>5.3258300000000001E-2</c:v>
                </c:pt>
                <c:pt idx="1899">
                  <c:v>0.23821000000000001</c:v>
                </c:pt>
                <c:pt idx="1900">
                  <c:v>5.1498500000000003E-2</c:v>
                </c:pt>
                <c:pt idx="1901">
                  <c:v>0.52535500000000002</c:v>
                </c:pt>
                <c:pt idx="1902">
                  <c:v>8.4204699999999999</c:v>
                </c:pt>
                <c:pt idx="1903">
                  <c:v>0.16102</c:v>
                </c:pt>
                <c:pt idx="1904">
                  <c:v>0.78409399999999996</c:v>
                </c:pt>
                <c:pt idx="1905">
                  <c:v>0.88484799999999997</c:v>
                </c:pt>
                <c:pt idx="1906">
                  <c:v>4.7672699999999999</c:v>
                </c:pt>
                <c:pt idx="1907">
                  <c:v>2.57037</c:v>
                </c:pt>
                <c:pt idx="1908">
                  <c:v>0.15943499999999999</c:v>
                </c:pt>
                <c:pt idx="1909">
                  <c:v>9.1706099999999999</c:v>
                </c:pt>
                <c:pt idx="1910">
                  <c:v>6.15618</c:v>
                </c:pt>
                <c:pt idx="1911">
                  <c:v>0.25057699999999999</c:v>
                </c:pt>
                <c:pt idx="1912">
                  <c:v>5.0771199999999999</c:v>
                </c:pt>
                <c:pt idx="1913">
                  <c:v>0.33957199999999998</c:v>
                </c:pt>
                <c:pt idx="1914">
                  <c:v>0.46107599999999999</c:v>
                </c:pt>
                <c:pt idx="1915">
                  <c:v>9.28842E-2</c:v>
                </c:pt>
                <c:pt idx="1916">
                  <c:v>0.28763100000000003</c:v>
                </c:pt>
                <c:pt idx="1917">
                  <c:v>10.3094</c:v>
                </c:pt>
                <c:pt idx="1918">
                  <c:v>7.6023399999999999</c:v>
                </c:pt>
                <c:pt idx="1919">
                  <c:v>9.1459499999999991</c:v>
                </c:pt>
                <c:pt idx="1920">
                  <c:v>0.446295</c:v>
                </c:pt>
                <c:pt idx="1921">
                  <c:v>3.6221199999999998</c:v>
                </c:pt>
                <c:pt idx="1922">
                  <c:v>4.3628599999999997E-2</c:v>
                </c:pt>
                <c:pt idx="1923">
                  <c:v>2.0541299999999998</c:v>
                </c:pt>
                <c:pt idx="1924">
                  <c:v>0.36733199999999999</c:v>
                </c:pt>
                <c:pt idx="1925">
                  <c:v>4.63953E-2</c:v>
                </c:pt>
                <c:pt idx="1926">
                  <c:v>9.3294600000000005E-2</c:v>
                </c:pt>
                <c:pt idx="1927">
                  <c:v>0.69528100000000004</c:v>
                </c:pt>
                <c:pt idx="1928">
                  <c:v>0.35052899999999998</c:v>
                </c:pt>
                <c:pt idx="1929">
                  <c:v>0.31274400000000002</c:v>
                </c:pt>
                <c:pt idx="1930">
                  <c:v>0.14305399999999999</c:v>
                </c:pt>
                <c:pt idx="1931">
                  <c:v>0.24351300000000001</c:v>
                </c:pt>
                <c:pt idx="1932">
                  <c:v>0.49254199999999998</c:v>
                </c:pt>
                <c:pt idx="1933">
                  <c:v>0.47978100000000001</c:v>
                </c:pt>
                <c:pt idx="1934">
                  <c:v>9.0704100000000007</c:v>
                </c:pt>
                <c:pt idx="1935">
                  <c:v>5.4367499999999999E-2</c:v>
                </c:pt>
                <c:pt idx="1936">
                  <c:v>5.3425099999999999</c:v>
                </c:pt>
                <c:pt idx="1937">
                  <c:v>0.35497200000000001</c:v>
                </c:pt>
                <c:pt idx="1938">
                  <c:v>0.48681799999999997</c:v>
                </c:pt>
                <c:pt idx="1939">
                  <c:v>12.4154</c:v>
                </c:pt>
                <c:pt idx="1940">
                  <c:v>0.209255</c:v>
                </c:pt>
                <c:pt idx="1941">
                  <c:v>0.48172500000000001</c:v>
                </c:pt>
                <c:pt idx="1942">
                  <c:v>4.5172299999999999E-2</c:v>
                </c:pt>
                <c:pt idx="1943">
                  <c:v>0.16200800000000001</c:v>
                </c:pt>
                <c:pt idx="1944">
                  <c:v>0.35037000000000001</c:v>
                </c:pt>
                <c:pt idx="1945">
                  <c:v>8.58762E-2</c:v>
                </c:pt>
                <c:pt idx="1946">
                  <c:v>0.179372</c:v>
                </c:pt>
                <c:pt idx="1947">
                  <c:v>4.6238399999999999E-2</c:v>
                </c:pt>
                <c:pt idx="1948">
                  <c:v>0.85254600000000003</c:v>
                </c:pt>
                <c:pt idx="1949">
                  <c:v>4.1362999999999997E-2</c:v>
                </c:pt>
                <c:pt idx="1950">
                  <c:v>1.2663500000000001</c:v>
                </c:pt>
                <c:pt idx="1951">
                  <c:v>0.220585</c:v>
                </c:pt>
                <c:pt idx="1952">
                  <c:v>4.4927700000000002</c:v>
                </c:pt>
                <c:pt idx="1953">
                  <c:v>0.32999000000000001</c:v>
                </c:pt>
                <c:pt idx="1954">
                  <c:v>1.8341499999999999</c:v>
                </c:pt>
                <c:pt idx="1955">
                  <c:v>5.55229E-2</c:v>
                </c:pt>
                <c:pt idx="1956">
                  <c:v>8.1607599999999998</c:v>
                </c:pt>
                <c:pt idx="1957">
                  <c:v>5.0230399999999999</c:v>
                </c:pt>
                <c:pt idx="1958">
                  <c:v>0.36260399999999998</c:v>
                </c:pt>
                <c:pt idx="1959">
                  <c:v>1.0692600000000001</c:v>
                </c:pt>
                <c:pt idx="1960">
                  <c:v>4.3477399999999999E-2</c:v>
                </c:pt>
                <c:pt idx="1961">
                  <c:v>0.63050899999999999</c:v>
                </c:pt>
                <c:pt idx="1962">
                  <c:v>0.19165399999999999</c:v>
                </c:pt>
                <c:pt idx="1963">
                  <c:v>0.44693899999999998</c:v>
                </c:pt>
                <c:pt idx="1964">
                  <c:v>0.94145400000000001</c:v>
                </c:pt>
                <c:pt idx="1965">
                  <c:v>0.30229499999999998</c:v>
                </c:pt>
                <c:pt idx="1966">
                  <c:v>8.9561500000000002E-2</c:v>
                </c:pt>
                <c:pt idx="1967">
                  <c:v>5.2865599999999997</c:v>
                </c:pt>
                <c:pt idx="1968">
                  <c:v>4.1889999999999997E-2</c:v>
                </c:pt>
                <c:pt idx="1969">
                  <c:v>5.1813499999999998E-2</c:v>
                </c:pt>
                <c:pt idx="1970">
                  <c:v>4.1556100000000002</c:v>
                </c:pt>
                <c:pt idx="1971">
                  <c:v>0.13600699999999999</c:v>
                </c:pt>
                <c:pt idx="1972">
                  <c:v>0.100656</c:v>
                </c:pt>
                <c:pt idx="1973">
                  <c:v>8.4306699999999998E-2</c:v>
                </c:pt>
                <c:pt idx="1974">
                  <c:v>0.25491000000000003</c:v>
                </c:pt>
                <c:pt idx="1975">
                  <c:v>8.5300200000000007E-2</c:v>
                </c:pt>
                <c:pt idx="1976">
                  <c:v>0.29531499999999999</c:v>
                </c:pt>
                <c:pt idx="1977">
                  <c:v>4.3818500000000003E-2</c:v>
                </c:pt>
                <c:pt idx="1978">
                  <c:v>0.17067099999999999</c:v>
                </c:pt>
                <c:pt idx="1979">
                  <c:v>0.21942600000000001</c:v>
                </c:pt>
                <c:pt idx="1980">
                  <c:v>4.9290300000000002E-2</c:v>
                </c:pt>
                <c:pt idx="1981">
                  <c:v>0.378666</c:v>
                </c:pt>
                <c:pt idx="1982">
                  <c:v>2.3835999999999999</c:v>
                </c:pt>
                <c:pt idx="1983">
                  <c:v>4.35795E-2</c:v>
                </c:pt>
                <c:pt idx="1984">
                  <c:v>0.34030199999999999</c:v>
                </c:pt>
                <c:pt idx="1985">
                  <c:v>0.105235</c:v>
                </c:pt>
                <c:pt idx="1986">
                  <c:v>0.23628099999999999</c:v>
                </c:pt>
                <c:pt idx="1987">
                  <c:v>0.56367</c:v>
                </c:pt>
                <c:pt idx="1988">
                  <c:v>0.143259</c:v>
                </c:pt>
                <c:pt idx="1989">
                  <c:v>3.6884899999999998</c:v>
                </c:pt>
                <c:pt idx="1990">
                  <c:v>3.9407000000000001</c:v>
                </c:pt>
                <c:pt idx="1991">
                  <c:v>0.60806000000000004</c:v>
                </c:pt>
                <c:pt idx="1992">
                  <c:v>0.26899099999999998</c:v>
                </c:pt>
                <c:pt idx="1993">
                  <c:v>4.1170400000000003E-2</c:v>
                </c:pt>
                <c:pt idx="1994">
                  <c:v>0.27098499999999998</c:v>
                </c:pt>
                <c:pt idx="1995">
                  <c:v>9.3856999999999999</c:v>
                </c:pt>
                <c:pt idx="1996">
                  <c:v>0.176644</c:v>
                </c:pt>
                <c:pt idx="1997">
                  <c:v>0.72426000000000001</c:v>
                </c:pt>
                <c:pt idx="1998">
                  <c:v>8.4792500000000004</c:v>
                </c:pt>
                <c:pt idx="1999">
                  <c:v>9.5282400000000003E-2</c:v>
                </c:pt>
                <c:pt idx="2000">
                  <c:v>0.242922</c:v>
                </c:pt>
                <c:pt idx="2001">
                  <c:v>4.9081E-2</c:v>
                </c:pt>
                <c:pt idx="2002">
                  <c:v>4.02758E-2</c:v>
                </c:pt>
                <c:pt idx="2003">
                  <c:v>0.24687500000000001</c:v>
                </c:pt>
                <c:pt idx="2004">
                  <c:v>0.12987199999999999</c:v>
                </c:pt>
                <c:pt idx="2005">
                  <c:v>0.51822000000000001</c:v>
                </c:pt>
                <c:pt idx="2006">
                  <c:v>1.4966900000000001</c:v>
                </c:pt>
                <c:pt idx="2007">
                  <c:v>9.0603699999999995E-2</c:v>
                </c:pt>
                <c:pt idx="2008">
                  <c:v>0.39608599999999999</c:v>
                </c:pt>
                <c:pt idx="2009">
                  <c:v>0.10302699999999999</c:v>
                </c:pt>
                <c:pt idx="2010">
                  <c:v>1.6101700000000001</c:v>
                </c:pt>
                <c:pt idx="2011">
                  <c:v>1.1173999999999999</c:v>
                </c:pt>
                <c:pt idx="2012">
                  <c:v>6.8936599999999997</c:v>
                </c:pt>
                <c:pt idx="2013">
                  <c:v>1.4666999999999999</c:v>
                </c:pt>
                <c:pt idx="2014">
                  <c:v>0.123269</c:v>
                </c:pt>
                <c:pt idx="2015">
                  <c:v>0.10645</c:v>
                </c:pt>
                <c:pt idx="2016">
                  <c:v>0.205094</c:v>
                </c:pt>
                <c:pt idx="2017">
                  <c:v>0.480603</c:v>
                </c:pt>
                <c:pt idx="2018">
                  <c:v>0.12623200000000001</c:v>
                </c:pt>
                <c:pt idx="2019">
                  <c:v>0.13400599999999999</c:v>
                </c:pt>
                <c:pt idx="2020">
                  <c:v>5.7239599999999999</c:v>
                </c:pt>
                <c:pt idx="2021">
                  <c:v>1.8433600000000001</c:v>
                </c:pt>
                <c:pt idx="2022">
                  <c:v>4.6232500000000003E-2</c:v>
                </c:pt>
                <c:pt idx="2023">
                  <c:v>4.2985299999999997E-2</c:v>
                </c:pt>
                <c:pt idx="2024">
                  <c:v>4.2590000000000003E-2</c:v>
                </c:pt>
                <c:pt idx="2025">
                  <c:v>7.1863400000000004</c:v>
                </c:pt>
                <c:pt idx="2026">
                  <c:v>7.1749999999999998</c:v>
                </c:pt>
                <c:pt idx="2027">
                  <c:v>9.82735E-2</c:v>
                </c:pt>
                <c:pt idx="2028">
                  <c:v>9.9931500000000006E-2</c:v>
                </c:pt>
                <c:pt idx="2029">
                  <c:v>3.45783</c:v>
                </c:pt>
                <c:pt idx="2030">
                  <c:v>0.216305</c:v>
                </c:pt>
                <c:pt idx="2031">
                  <c:v>0.25384099999999998</c:v>
                </c:pt>
                <c:pt idx="2032">
                  <c:v>5.5496499999999997</c:v>
                </c:pt>
                <c:pt idx="2033">
                  <c:v>0.67946300000000004</c:v>
                </c:pt>
                <c:pt idx="2034">
                  <c:v>4.0336900000000002E-2</c:v>
                </c:pt>
                <c:pt idx="2035">
                  <c:v>4.69281E-2</c:v>
                </c:pt>
                <c:pt idx="2036">
                  <c:v>4.1174400000000002</c:v>
                </c:pt>
                <c:pt idx="2037">
                  <c:v>5.2667800000000001E-2</c:v>
                </c:pt>
                <c:pt idx="2038">
                  <c:v>0.17261000000000001</c:v>
                </c:pt>
                <c:pt idx="2039">
                  <c:v>0.55168399999999995</c:v>
                </c:pt>
                <c:pt idx="2040">
                  <c:v>0.12853600000000001</c:v>
                </c:pt>
                <c:pt idx="2041">
                  <c:v>1.2358199999999999</c:v>
                </c:pt>
                <c:pt idx="2042">
                  <c:v>5.7996400000000001</c:v>
                </c:pt>
                <c:pt idx="2043">
                  <c:v>4.60524E-2</c:v>
                </c:pt>
                <c:pt idx="2044">
                  <c:v>0.54691999999999996</c:v>
                </c:pt>
                <c:pt idx="2045">
                  <c:v>0.30646000000000001</c:v>
                </c:pt>
                <c:pt idx="2046">
                  <c:v>0.12364600000000001</c:v>
                </c:pt>
                <c:pt idx="2047">
                  <c:v>0.142377</c:v>
                </c:pt>
                <c:pt idx="2048">
                  <c:v>8.4560300000000005E-2</c:v>
                </c:pt>
                <c:pt idx="2049">
                  <c:v>4.3755200000000001E-2</c:v>
                </c:pt>
                <c:pt idx="2050">
                  <c:v>4.4202600000000002E-2</c:v>
                </c:pt>
                <c:pt idx="2051">
                  <c:v>0.18461</c:v>
                </c:pt>
                <c:pt idx="2052">
                  <c:v>4.2180799999999997E-2</c:v>
                </c:pt>
                <c:pt idx="2053">
                  <c:v>0.85638599999999998</c:v>
                </c:pt>
                <c:pt idx="2054">
                  <c:v>4.8982299999999999E-2</c:v>
                </c:pt>
                <c:pt idx="2055">
                  <c:v>0.15575700000000001</c:v>
                </c:pt>
                <c:pt idx="2056">
                  <c:v>0.40484599999999998</c:v>
                </c:pt>
                <c:pt idx="2057">
                  <c:v>11.260400000000001</c:v>
                </c:pt>
                <c:pt idx="2058">
                  <c:v>6.8336100000000002</c:v>
                </c:pt>
                <c:pt idx="2059">
                  <c:v>1.7388300000000001</c:v>
                </c:pt>
                <c:pt idx="2060">
                  <c:v>9.8954E-2</c:v>
                </c:pt>
                <c:pt idx="2061">
                  <c:v>5.1139999999999998E-2</c:v>
                </c:pt>
                <c:pt idx="2062">
                  <c:v>0.24588399999999999</c:v>
                </c:pt>
                <c:pt idx="2063">
                  <c:v>0.12973999999999999</c:v>
                </c:pt>
                <c:pt idx="2064">
                  <c:v>0.18909100000000001</c:v>
                </c:pt>
                <c:pt idx="2065">
                  <c:v>0.16696900000000001</c:v>
                </c:pt>
                <c:pt idx="2066">
                  <c:v>0.799786</c:v>
                </c:pt>
                <c:pt idx="2067">
                  <c:v>0.835449</c:v>
                </c:pt>
                <c:pt idx="2068">
                  <c:v>1.0915699999999999</c:v>
                </c:pt>
                <c:pt idx="2069">
                  <c:v>4.6619099999999998</c:v>
                </c:pt>
                <c:pt idx="2070">
                  <c:v>0.37935099999999999</c:v>
                </c:pt>
                <c:pt idx="2071">
                  <c:v>6.5093399999999999</c:v>
                </c:pt>
                <c:pt idx="2072">
                  <c:v>7.4177499999999998</c:v>
                </c:pt>
                <c:pt idx="2073">
                  <c:v>4.1543200000000002E-2</c:v>
                </c:pt>
                <c:pt idx="2074">
                  <c:v>0.25747399999999998</c:v>
                </c:pt>
                <c:pt idx="2075">
                  <c:v>9.7042199999999995E-2</c:v>
                </c:pt>
                <c:pt idx="2076">
                  <c:v>0.51288199999999995</c:v>
                </c:pt>
                <c:pt idx="2077">
                  <c:v>0.72856799999999999</c:v>
                </c:pt>
                <c:pt idx="2078">
                  <c:v>4.0322799999999999E-2</c:v>
                </c:pt>
                <c:pt idx="2079">
                  <c:v>0.26974300000000001</c:v>
                </c:pt>
                <c:pt idx="2080">
                  <c:v>0.231209</c:v>
                </c:pt>
                <c:pt idx="2081">
                  <c:v>4.8614600000000001E-2</c:v>
                </c:pt>
                <c:pt idx="2082">
                  <c:v>0.14268600000000001</c:v>
                </c:pt>
                <c:pt idx="2083">
                  <c:v>5.3891099999999996</c:v>
                </c:pt>
                <c:pt idx="2084">
                  <c:v>0.28219300000000003</c:v>
                </c:pt>
                <c:pt idx="2085">
                  <c:v>0.22364500000000001</c:v>
                </c:pt>
                <c:pt idx="2086">
                  <c:v>5.19834</c:v>
                </c:pt>
                <c:pt idx="2087">
                  <c:v>0.26330599999999998</c:v>
                </c:pt>
                <c:pt idx="2088">
                  <c:v>0.68223900000000004</c:v>
                </c:pt>
                <c:pt idx="2089">
                  <c:v>0.22447600000000001</c:v>
                </c:pt>
                <c:pt idx="2090">
                  <c:v>0.382523</c:v>
                </c:pt>
                <c:pt idx="2091">
                  <c:v>0.100076</c:v>
                </c:pt>
                <c:pt idx="2092">
                  <c:v>5.5640099999999997</c:v>
                </c:pt>
                <c:pt idx="2093">
                  <c:v>4.0438399999999999E-2</c:v>
                </c:pt>
                <c:pt idx="2094">
                  <c:v>8.0368599999999998E-2</c:v>
                </c:pt>
                <c:pt idx="2095">
                  <c:v>0.72692500000000004</c:v>
                </c:pt>
                <c:pt idx="2096">
                  <c:v>0.13169900000000001</c:v>
                </c:pt>
                <c:pt idx="2097">
                  <c:v>4.2509400000000003E-2</c:v>
                </c:pt>
                <c:pt idx="2098">
                  <c:v>5.6714700000000002</c:v>
                </c:pt>
                <c:pt idx="2099">
                  <c:v>0.33682000000000001</c:v>
                </c:pt>
                <c:pt idx="2100">
                  <c:v>4.05791E-2</c:v>
                </c:pt>
                <c:pt idx="2101">
                  <c:v>6.2667299999999999</c:v>
                </c:pt>
                <c:pt idx="2102">
                  <c:v>4.2256200000000001E-2</c:v>
                </c:pt>
                <c:pt idx="2103">
                  <c:v>8.4649299999999997E-2</c:v>
                </c:pt>
                <c:pt idx="2104">
                  <c:v>0.57608599999999999</c:v>
                </c:pt>
                <c:pt idx="2105">
                  <c:v>0.48740099999999997</c:v>
                </c:pt>
                <c:pt idx="2106">
                  <c:v>7.1877599999999999</c:v>
                </c:pt>
                <c:pt idx="2107">
                  <c:v>0.22475000000000001</c:v>
                </c:pt>
                <c:pt idx="2108">
                  <c:v>0.13189200000000001</c:v>
                </c:pt>
                <c:pt idx="2109">
                  <c:v>42.180700000000002</c:v>
                </c:pt>
                <c:pt idx="2110">
                  <c:v>6.3040799999999999</c:v>
                </c:pt>
                <c:pt idx="2111">
                  <c:v>8.5940600000000006E-2</c:v>
                </c:pt>
                <c:pt idx="2112">
                  <c:v>0.738985</c:v>
                </c:pt>
                <c:pt idx="2113">
                  <c:v>2.38117</c:v>
                </c:pt>
                <c:pt idx="2114">
                  <c:v>0.17188100000000001</c:v>
                </c:pt>
                <c:pt idx="2115">
                  <c:v>4.8130699999999998E-2</c:v>
                </c:pt>
                <c:pt idx="2116">
                  <c:v>9.5687599999999998E-2</c:v>
                </c:pt>
                <c:pt idx="2117">
                  <c:v>0.31873899999999999</c:v>
                </c:pt>
                <c:pt idx="2118">
                  <c:v>0.19098399999999999</c:v>
                </c:pt>
                <c:pt idx="2119">
                  <c:v>0.30038199999999998</c:v>
                </c:pt>
                <c:pt idx="2120">
                  <c:v>0.14762400000000001</c:v>
                </c:pt>
                <c:pt idx="2121">
                  <c:v>9.5146499999999995E-2</c:v>
                </c:pt>
                <c:pt idx="2122">
                  <c:v>1.9757</c:v>
                </c:pt>
                <c:pt idx="2123">
                  <c:v>0.42408699999999999</c:v>
                </c:pt>
                <c:pt idx="2124">
                  <c:v>0.186054</c:v>
                </c:pt>
                <c:pt idx="2125">
                  <c:v>5.1811799999999998E-2</c:v>
                </c:pt>
                <c:pt idx="2126">
                  <c:v>0.506633</c:v>
                </c:pt>
                <c:pt idx="2127">
                  <c:v>5.6017900000000003</c:v>
                </c:pt>
                <c:pt idx="2128">
                  <c:v>8.5967399999999999E-2</c:v>
                </c:pt>
                <c:pt idx="2129">
                  <c:v>0.31151499999999999</c:v>
                </c:pt>
                <c:pt idx="2130">
                  <c:v>5.3184300000000002</c:v>
                </c:pt>
                <c:pt idx="2131">
                  <c:v>4.4643599999999999E-2</c:v>
                </c:pt>
                <c:pt idx="2132">
                  <c:v>0.618286</c:v>
                </c:pt>
                <c:pt idx="2133">
                  <c:v>7.1240399999999999</c:v>
                </c:pt>
                <c:pt idx="2134">
                  <c:v>0.39844200000000002</c:v>
                </c:pt>
                <c:pt idx="2135">
                  <c:v>0.28737800000000002</c:v>
                </c:pt>
                <c:pt idx="2136">
                  <c:v>0.124336</c:v>
                </c:pt>
                <c:pt idx="2137">
                  <c:v>0.37049300000000002</c:v>
                </c:pt>
                <c:pt idx="2138">
                  <c:v>0.16162499999999999</c:v>
                </c:pt>
                <c:pt idx="2139">
                  <c:v>4.8977699999999999E-2</c:v>
                </c:pt>
                <c:pt idx="2140">
                  <c:v>0.210788</c:v>
                </c:pt>
                <c:pt idx="2141">
                  <c:v>8.0341400000000007</c:v>
                </c:pt>
                <c:pt idx="2142">
                  <c:v>0.17800299999999999</c:v>
                </c:pt>
                <c:pt idx="2143">
                  <c:v>1.3242700000000001</c:v>
                </c:pt>
                <c:pt idx="2144">
                  <c:v>0.127308</c:v>
                </c:pt>
                <c:pt idx="2145">
                  <c:v>1.2357199999999999</c:v>
                </c:pt>
                <c:pt idx="2146">
                  <c:v>0.42909900000000001</c:v>
                </c:pt>
                <c:pt idx="2147">
                  <c:v>0.60794899999999996</c:v>
                </c:pt>
                <c:pt idx="2148">
                  <c:v>7.8428000000000004</c:v>
                </c:pt>
                <c:pt idx="2149">
                  <c:v>4.1288999999999999E-2</c:v>
                </c:pt>
                <c:pt idx="2150">
                  <c:v>4.8334500000000002E-2</c:v>
                </c:pt>
                <c:pt idx="2151">
                  <c:v>4.3126600000000001E-2</c:v>
                </c:pt>
                <c:pt idx="2152">
                  <c:v>4.9993799999999998E-2</c:v>
                </c:pt>
                <c:pt idx="2153">
                  <c:v>5.1676900000000003</c:v>
                </c:pt>
                <c:pt idx="2154">
                  <c:v>0.16544700000000001</c:v>
                </c:pt>
                <c:pt idx="2155">
                  <c:v>0.101912</c:v>
                </c:pt>
                <c:pt idx="2156">
                  <c:v>4.7863300000000004</c:v>
                </c:pt>
                <c:pt idx="2157">
                  <c:v>0.54182300000000005</c:v>
                </c:pt>
                <c:pt idx="2158">
                  <c:v>4.0731700000000003E-2</c:v>
                </c:pt>
                <c:pt idx="2159">
                  <c:v>9.9903199999999998E-2</c:v>
                </c:pt>
                <c:pt idx="2160">
                  <c:v>0.496859</c:v>
                </c:pt>
                <c:pt idx="2161">
                  <c:v>5.5624000000000002</c:v>
                </c:pt>
                <c:pt idx="2162">
                  <c:v>5.2970700000000003E-2</c:v>
                </c:pt>
                <c:pt idx="2163">
                  <c:v>2.1373899999999999</c:v>
                </c:pt>
                <c:pt idx="2164">
                  <c:v>0.20904700000000001</c:v>
                </c:pt>
                <c:pt idx="2165">
                  <c:v>4.3043999999999999E-2</c:v>
                </c:pt>
                <c:pt idx="2166">
                  <c:v>9.5013399999999998E-2</c:v>
                </c:pt>
                <c:pt idx="2167">
                  <c:v>0.88261699999999998</c:v>
                </c:pt>
                <c:pt idx="2168">
                  <c:v>0.238875</c:v>
                </c:pt>
                <c:pt idx="2169">
                  <c:v>0.13820399999999999</c:v>
                </c:pt>
                <c:pt idx="2170">
                  <c:v>0.12903999999999999</c:v>
                </c:pt>
                <c:pt idx="2171">
                  <c:v>0.24237500000000001</c:v>
                </c:pt>
                <c:pt idx="2172">
                  <c:v>0.43972699999999998</c:v>
                </c:pt>
                <c:pt idx="2173">
                  <c:v>4.7872100000000001E-2</c:v>
                </c:pt>
                <c:pt idx="2174">
                  <c:v>0.15085599999999999</c:v>
                </c:pt>
                <c:pt idx="2175">
                  <c:v>0.79093500000000005</c:v>
                </c:pt>
                <c:pt idx="2176">
                  <c:v>8.8791999999999996E-2</c:v>
                </c:pt>
                <c:pt idx="2177">
                  <c:v>9.1830599999999998E-2</c:v>
                </c:pt>
                <c:pt idx="2178">
                  <c:v>7.3046300000000004</c:v>
                </c:pt>
                <c:pt idx="2179">
                  <c:v>4.8977E-2</c:v>
                </c:pt>
                <c:pt idx="2180">
                  <c:v>0.10069</c:v>
                </c:pt>
                <c:pt idx="2181">
                  <c:v>0.78402899999999998</c:v>
                </c:pt>
                <c:pt idx="2182">
                  <c:v>0.622054</c:v>
                </c:pt>
                <c:pt idx="2183">
                  <c:v>0.29575400000000002</c:v>
                </c:pt>
                <c:pt idx="2184">
                  <c:v>4.0417700000000001E-2</c:v>
                </c:pt>
                <c:pt idx="2185">
                  <c:v>0.49073899999999998</c:v>
                </c:pt>
                <c:pt idx="2186">
                  <c:v>0.32578800000000002</c:v>
                </c:pt>
                <c:pt idx="2187">
                  <c:v>0.25411699999999998</c:v>
                </c:pt>
                <c:pt idx="2188">
                  <c:v>0.14865700000000001</c:v>
                </c:pt>
                <c:pt idx="2189">
                  <c:v>0.69655</c:v>
                </c:pt>
                <c:pt idx="2190">
                  <c:v>0.20375399999999999</c:v>
                </c:pt>
                <c:pt idx="2191">
                  <c:v>0.81695499999999999</c:v>
                </c:pt>
                <c:pt idx="2192">
                  <c:v>0.24279700000000001</c:v>
                </c:pt>
                <c:pt idx="2193">
                  <c:v>0.47123900000000002</c:v>
                </c:pt>
                <c:pt idx="2194">
                  <c:v>6.8516300000000001</c:v>
                </c:pt>
                <c:pt idx="2195">
                  <c:v>0.25639499999999998</c:v>
                </c:pt>
                <c:pt idx="2196">
                  <c:v>4.3977299999999997E-2</c:v>
                </c:pt>
                <c:pt idx="2197">
                  <c:v>9.4971600000000003E-2</c:v>
                </c:pt>
                <c:pt idx="2198">
                  <c:v>0.55344700000000002</c:v>
                </c:pt>
                <c:pt idx="2199">
                  <c:v>8.7057899999999994E-2</c:v>
                </c:pt>
                <c:pt idx="2200">
                  <c:v>0.14042499999999999</c:v>
                </c:pt>
                <c:pt idx="2201">
                  <c:v>7.7982699999999996</c:v>
                </c:pt>
                <c:pt idx="2202">
                  <c:v>0.17466400000000001</c:v>
                </c:pt>
                <c:pt idx="2203">
                  <c:v>5.2235200000000002E-2</c:v>
                </c:pt>
                <c:pt idx="2204">
                  <c:v>0.30790600000000001</c:v>
                </c:pt>
                <c:pt idx="2205">
                  <c:v>2.4381499999999998</c:v>
                </c:pt>
                <c:pt idx="2206">
                  <c:v>4.45558E-2</c:v>
                </c:pt>
                <c:pt idx="2207">
                  <c:v>9.2022300000000001E-2</c:v>
                </c:pt>
                <c:pt idx="2208">
                  <c:v>4.7820599999999998E-2</c:v>
                </c:pt>
                <c:pt idx="2209">
                  <c:v>0.53880099999999997</c:v>
                </c:pt>
                <c:pt idx="2210">
                  <c:v>7.6380299999999997</c:v>
                </c:pt>
                <c:pt idx="2211">
                  <c:v>0.76942999999999995</c:v>
                </c:pt>
                <c:pt idx="2212">
                  <c:v>4.0590500000000002E-2</c:v>
                </c:pt>
                <c:pt idx="2213">
                  <c:v>5.6646099999999997</c:v>
                </c:pt>
                <c:pt idx="2214">
                  <c:v>1.06396</c:v>
                </c:pt>
                <c:pt idx="2215">
                  <c:v>5.0021900000000001E-2</c:v>
                </c:pt>
                <c:pt idx="2216">
                  <c:v>0.49250300000000002</c:v>
                </c:pt>
                <c:pt idx="2217">
                  <c:v>8.09642E-2</c:v>
                </c:pt>
                <c:pt idx="2218">
                  <c:v>0.40950599999999998</c:v>
                </c:pt>
                <c:pt idx="2219">
                  <c:v>8.6045700000000003E-2</c:v>
                </c:pt>
                <c:pt idx="2220">
                  <c:v>0.84341200000000005</c:v>
                </c:pt>
                <c:pt idx="2221">
                  <c:v>4.0582E-2</c:v>
                </c:pt>
                <c:pt idx="2222">
                  <c:v>2.9407999999999999</c:v>
                </c:pt>
                <c:pt idx="2223">
                  <c:v>8.6667900000000006E-2</c:v>
                </c:pt>
                <c:pt idx="2224">
                  <c:v>0.31614300000000001</c:v>
                </c:pt>
                <c:pt idx="2225">
                  <c:v>2.36069</c:v>
                </c:pt>
                <c:pt idx="2226">
                  <c:v>0.136715</c:v>
                </c:pt>
                <c:pt idx="2227">
                  <c:v>4.7087700000000003</c:v>
                </c:pt>
                <c:pt idx="2228">
                  <c:v>0.166382</c:v>
                </c:pt>
                <c:pt idx="2229">
                  <c:v>4.1155099999999996</c:v>
                </c:pt>
                <c:pt idx="2230">
                  <c:v>1.17577</c:v>
                </c:pt>
                <c:pt idx="2231">
                  <c:v>0.27252300000000002</c:v>
                </c:pt>
                <c:pt idx="2232">
                  <c:v>0.155219</c:v>
                </c:pt>
                <c:pt idx="2233">
                  <c:v>0.41617399999999999</c:v>
                </c:pt>
                <c:pt idx="2234">
                  <c:v>0.76592199999999999</c:v>
                </c:pt>
                <c:pt idx="2235">
                  <c:v>0.52949999999999997</c:v>
                </c:pt>
                <c:pt idx="2236">
                  <c:v>0.62724800000000003</c:v>
                </c:pt>
                <c:pt idx="2237">
                  <c:v>4.3611400000000002E-2</c:v>
                </c:pt>
                <c:pt idx="2238">
                  <c:v>0.34648099999999998</c:v>
                </c:pt>
                <c:pt idx="2239">
                  <c:v>8.1494300000000006E-2</c:v>
                </c:pt>
                <c:pt idx="2240">
                  <c:v>4.5124900000000003E-2</c:v>
                </c:pt>
                <c:pt idx="2241">
                  <c:v>0.13614799999999999</c:v>
                </c:pt>
                <c:pt idx="2242">
                  <c:v>8.4451200000000004E-2</c:v>
                </c:pt>
                <c:pt idx="2243">
                  <c:v>8.6369899999999999E-2</c:v>
                </c:pt>
                <c:pt idx="2244">
                  <c:v>4.5049100000000002E-2</c:v>
                </c:pt>
                <c:pt idx="2245">
                  <c:v>4.24439E-2</c:v>
                </c:pt>
                <c:pt idx="2246">
                  <c:v>8.7880099999999999</c:v>
                </c:pt>
                <c:pt idx="2247">
                  <c:v>8.4366599999999998</c:v>
                </c:pt>
                <c:pt idx="2248">
                  <c:v>5.5001300000000004</c:v>
                </c:pt>
                <c:pt idx="2249">
                  <c:v>4.2309099999999997</c:v>
                </c:pt>
                <c:pt idx="2250">
                  <c:v>0.33996500000000002</c:v>
                </c:pt>
                <c:pt idx="2251">
                  <c:v>0.206262</c:v>
                </c:pt>
                <c:pt idx="2252">
                  <c:v>0.51994499999999999</c:v>
                </c:pt>
                <c:pt idx="2253">
                  <c:v>0.80171599999999998</c:v>
                </c:pt>
                <c:pt idx="2254">
                  <c:v>1.2977099999999999</c:v>
                </c:pt>
                <c:pt idx="2255">
                  <c:v>8.2037700000000005E-2</c:v>
                </c:pt>
                <c:pt idx="2256">
                  <c:v>4.1009299999999999E-2</c:v>
                </c:pt>
                <c:pt idx="2257">
                  <c:v>4.0973500000000003E-2</c:v>
                </c:pt>
                <c:pt idx="2258">
                  <c:v>9.1382199999999997E-2</c:v>
                </c:pt>
                <c:pt idx="2259">
                  <c:v>4.0904799999999998E-2</c:v>
                </c:pt>
                <c:pt idx="2260">
                  <c:v>0.28864699999999999</c:v>
                </c:pt>
                <c:pt idx="2261">
                  <c:v>4.10207E-2</c:v>
                </c:pt>
                <c:pt idx="2262">
                  <c:v>0.52071500000000004</c:v>
                </c:pt>
                <c:pt idx="2263">
                  <c:v>6.3181399999999996</c:v>
                </c:pt>
                <c:pt idx="2264">
                  <c:v>0.13412199999999999</c:v>
                </c:pt>
                <c:pt idx="2265">
                  <c:v>10.1732</c:v>
                </c:pt>
                <c:pt idx="2266">
                  <c:v>5.3457699999999997E-2</c:v>
                </c:pt>
                <c:pt idx="2267">
                  <c:v>8.4647799999999995E-2</c:v>
                </c:pt>
                <c:pt idx="2268">
                  <c:v>0.51112599999999997</c:v>
                </c:pt>
                <c:pt idx="2269">
                  <c:v>4.04353E-2</c:v>
                </c:pt>
                <c:pt idx="2270">
                  <c:v>0.15285899999999999</c:v>
                </c:pt>
                <c:pt idx="2271">
                  <c:v>8.1843399999999997E-2</c:v>
                </c:pt>
                <c:pt idx="2272">
                  <c:v>0.35466700000000001</c:v>
                </c:pt>
                <c:pt idx="2273">
                  <c:v>4.0505100000000001</c:v>
                </c:pt>
                <c:pt idx="2274">
                  <c:v>0.75422100000000003</c:v>
                </c:pt>
                <c:pt idx="2275">
                  <c:v>5.7285199999999996</c:v>
                </c:pt>
                <c:pt idx="2276">
                  <c:v>9.2096200000000003E-2</c:v>
                </c:pt>
                <c:pt idx="2277">
                  <c:v>5.2710600000000003E-2</c:v>
                </c:pt>
                <c:pt idx="2278">
                  <c:v>1.3144100000000001</c:v>
                </c:pt>
                <c:pt idx="2279">
                  <c:v>0.64845799999999998</c:v>
                </c:pt>
                <c:pt idx="2280">
                  <c:v>5.7824</c:v>
                </c:pt>
                <c:pt idx="2281">
                  <c:v>0.13017799999999999</c:v>
                </c:pt>
                <c:pt idx="2282">
                  <c:v>0.47020800000000001</c:v>
                </c:pt>
                <c:pt idx="2283">
                  <c:v>0.487591</c:v>
                </c:pt>
                <c:pt idx="2284">
                  <c:v>0.40432899999999999</c:v>
                </c:pt>
                <c:pt idx="2285">
                  <c:v>2.0085799999999998</c:v>
                </c:pt>
                <c:pt idx="2286">
                  <c:v>9.8186800000000005</c:v>
                </c:pt>
                <c:pt idx="2287">
                  <c:v>0.39598899999999998</c:v>
                </c:pt>
                <c:pt idx="2288">
                  <c:v>6.2431299999999998</c:v>
                </c:pt>
                <c:pt idx="2289">
                  <c:v>6.47288</c:v>
                </c:pt>
                <c:pt idx="2290">
                  <c:v>0.321023</c:v>
                </c:pt>
                <c:pt idx="2291">
                  <c:v>0.44239000000000001</c:v>
                </c:pt>
                <c:pt idx="2292">
                  <c:v>11.994899999999999</c:v>
                </c:pt>
                <c:pt idx="2293">
                  <c:v>0.246696</c:v>
                </c:pt>
                <c:pt idx="2294">
                  <c:v>5.1989099999999997</c:v>
                </c:pt>
                <c:pt idx="2295">
                  <c:v>3.5766900000000001</c:v>
                </c:pt>
                <c:pt idx="2296">
                  <c:v>4.29434E-2</c:v>
                </c:pt>
                <c:pt idx="2297">
                  <c:v>0.21845100000000001</c:v>
                </c:pt>
                <c:pt idx="2298">
                  <c:v>10.2493</c:v>
                </c:pt>
                <c:pt idx="2299">
                  <c:v>0.72813000000000005</c:v>
                </c:pt>
                <c:pt idx="2300">
                  <c:v>9.3371800000000005E-2</c:v>
                </c:pt>
                <c:pt idx="2301">
                  <c:v>4.5490900000000001E-2</c:v>
                </c:pt>
                <c:pt idx="2302">
                  <c:v>0.37418400000000002</c:v>
                </c:pt>
                <c:pt idx="2303">
                  <c:v>3.48075</c:v>
                </c:pt>
                <c:pt idx="2304">
                  <c:v>0.23333799999999999</c:v>
                </c:pt>
                <c:pt idx="2305">
                  <c:v>0.70611500000000005</c:v>
                </c:pt>
                <c:pt idx="2306">
                  <c:v>4.2433699999999998E-2</c:v>
                </c:pt>
                <c:pt idx="2307">
                  <c:v>0.58331900000000003</c:v>
                </c:pt>
                <c:pt idx="2308">
                  <c:v>4.1619400000000001E-2</c:v>
                </c:pt>
                <c:pt idx="2309">
                  <c:v>2.3130700000000002</c:v>
                </c:pt>
                <c:pt idx="2310">
                  <c:v>9.4537499999999997E-2</c:v>
                </c:pt>
                <c:pt idx="2311">
                  <c:v>4.0622499999999999E-2</c:v>
                </c:pt>
                <c:pt idx="2312">
                  <c:v>8.3034999999999997</c:v>
                </c:pt>
                <c:pt idx="2313">
                  <c:v>0.151004</c:v>
                </c:pt>
                <c:pt idx="2314">
                  <c:v>0.16914399999999999</c:v>
                </c:pt>
                <c:pt idx="2315">
                  <c:v>0.41915799999999998</c:v>
                </c:pt>
                <c:pt idx="2316">
                  <c:v>0.43763000000000002</c:v>
                </c:pt>
                <c:pt idx="2317">
                  <c:v>0.13770399999999999</c:v>
                </c:pt>
                <c:pt idx="2318">
                  <c:v>9.2608899999999994E-2</c:v>
                </c:pt>
                <c:pt idx="2319">
                  <c:v>4.1527099999999997E-2</c:v>
                </c:pt>
                <c:pt idx="2320">
                  <c:v>0.55047900000000005</c:v>
                </c:pt>
                <c:pt idx="2321">
                  <c:v>9.6148399999999992</c:v>
                </c:pt>
                <c:pt idx="2322">
                  <c:v>0.33395900000000001</c:v>
                </c:pt>
                <c:pt idx="2323">
                  <c:v>4.42882E-2</c:v>
                </c:pt>
                <c:pt idx="2324">
                  <c:v>0.32589200000000002</c:v>
                </c:pt>
                <c:pt idx="2325">
                  <c:v>0.20275399999999999</c:v>
                </c:pt>
                <c:pt idx="2326">
                  <c:v>0.24765300000000001</c:v>
                </c:pt>
                <c:pt idx="2327">
                  <c:v>0.158468</c:v>
                </c:pt>
                <c:pt idx="2328">
                  <c:v>0.71646699999999996</c:v>
                </c:pt>
                <c:pt idx="2329">
                  <c:v>0.19125300000000001</c:v>
                </c:pt>
                <c:pt idx="2330">
                  <c:v>4.34878E-2</c:v>
                </c:pt>
                <c:pt idx="2331">
                  <c:v>8.7267399999999995E-2</c:v>
                </c:pt>
                <c:pt idx="2332">
                  <c:v>4.2045600000000002E-2</c:v>
                </c:pt>
                <c:pt idx="2333">
                  <c:v>0.48743500000000001</c:v>
                </c:pt>
                <c:pt idx="2334">
                  <c:v>0.27463199999999999</c:v>
                </c:pt>
                <c:pt idx="2335">
                  <c:v>4.2855699999999997E-2</c:v>
                </c:pt>
                <c:pt idx="2336">
                  <c:v>0.51442399999999999</c:v>
                </c:pt>
                <c:pt idx="2337">
                  <c:v>4.7637499999999999E-2</c:v>
                </c:pt>
                <c:pt idx="2338">
                  <c:v>4.2859300000000003E-2</c:v>
                </c:pt>
                <c:pt idx="2339">
                  <c:v>9.0734899999999993E-2</c:v>
                </c:pt>
                <c:pt idx="2340">
                  <c:v>19.7301</c:v>
                </c:pt>
                <c:pt idx="2341">
                  <c:v>0.42395500000000003</c:v>
                </c:pt>
                <c:pt idx="2342">
                  <c:v>4.3234599999999999</c:v>
                </c:pt>
                <c:pt idx="2343">
                  <c:v>4.25911E-2</c:v>
                </c:pt>
                <c:pt idx="2344">
                  <c:v>9.7160800000000005E-2</c:v>
                </c:pt>
                <c:pt idx="2345">
                  <c:v>0.28545500000000001</c:v>
                </c:pt>
                <c:pt idx="2346">
                  <c:v>0.74379799999999996</c:v>
                </c:pt>
                <c:pt idx="2347">
                  <c:v>9.8674600000000001E-2</c:v>
                </c:pt>
                <c:pt idx="2348">
                  <c:v>1.32016</c:v>
                </c:pt>
                <c:pt idx="2349">
                  <c:v>8.8317200000000007</c:v>
                </c:pt>
                <c:pt idx="2350">
                  <c:v>4.5121799999999997E-2</c:v>
                </c:pt>
                <c:pt idx="2351">
                  <c:v>0.26464399999999999</c:v>
                </c:pt>
                <c:pt idx="2352">
                  <c:v>5.5049599999999996</c:v>
                </c:pt>
                <c:pt idx="2353">
                  <c:v>9.1125200000000003E-2</c:v>
                </c:pt>
                <c:pt idx="2354">
                  <c:v>0.31581700000000001</c:v>
                </c:pt>
                <c:pt idx="2355">
                  <c:v>4.4867299999999999E-2</c:v>
                </c:pt>
                <c:pt idx="2356">
                  <c:v>4.94408E-2</c:v>
                </c:pt>
                <c:pt idx="2357">
                  <c:v>2.3694999999999999</c:v>
                </c:pt>
                <c:pt idx="2358">
                  <c:v>0.39408500000000002</c:v>
                </c:pt>
                <c:pt idx="2359">
                  <c:v>8.0684100000000001</c:v>
                </c:pt>
                <c:pt idx="2360">
                  <c:v>4.1600600000000001E-2</c:v>
                </c:pt>
                <c:pt idx="2361">
                  <c:v>1.0323100000000001</c:v>
                </c:pt>
                <c:pt idx="2362">
                  <c:v>4.4705899999999996</c:v>
                </c:pt>
                <c:pt idx="2363">
                  <c:v>4.8725999999999998E-2</c:v>
                </c:pt>
                <c:pt idx="2364">
                  <c:v>4.5806800000000002E-2</c:v>
                </c:pt>
                <c:pt idx="2365">
                  <c:v>4.7940299999999998E-2</c:v>
                </c:pt>
                <c:pt idx="2366">
                  <c:v>4.3112999999999999E-2</c:v>
                </c:pt>
                <c:pt idx="2367">
                  <c:v>0.152333</c:v>
                </c:pt>
                <c:pt idx="2368">
                  <c:v>0.156108</c:v>
                </c:pt>
                <c:pt idx="2369">
                  <c:v>5.1209299999999999E-2</c:v>
                </c:pt>
                <c:pt idx="2370">
                  <c:v>4.3368500000000001</c:v>
                </c:pt>
                <c:pt idx="2371">
                  <c:v>7.3592599999999999</c:v>
                </c:pt>
                <c:pt idx="2372">
                  <c:v>4.3735900000000001E-2</c:v>
                </c:pt>
                <c:pt idx="2373">
                  <c:v>0.225049</c:v>
                </c:pt>
                <c:pt idx="2374">
                  <c:v>4.1923200000000001E-2</c:v>
                </c:pt>
                <c:pt idx="2375">
                  <c:v>0.18315300000000001</c:v>
                </c:pt>
                <c:pt idx="2376">
                  <c:v>0.36274800000000001</c:v>
                </c:pt>
                <c:pt idx="2377">
                  <c:v>8.06752</c:v>
                </c:pt>
                <c:pt idx="2378">
                  <c:v>1.06548</c:v>
                </c:pt>
                <c:pt idx="2379">
                  <c:v>4.6697900000000001E-2</c:v>
                </c:pt>
                <c:pt idx="2380">
                  <c:v>4.6176099999999998E-2</c:v>
                </c:pt>
                <c:pt idx="2381">
                  <c:v>0.12842100000000001</c:v>
                </c:pt>
                <c:pt idx="2382">
                  <c:v>6.0329100000000002</c:v>
                </c:pt>
                <c:pt idx="2383">
                  <c:v>0.817388</c:v>
                </c:pt>
                <c:pt idx="2384">
                  <c:v>11.129799999999999</c:v>
                </c:pt>
                <c:pt idx="2385">
                  <c:v>0.14183599999999999</c:v>
                </c:pt>
                <c:pt idx="2386">
                  <c:v>0.506185</c:v>
                </c:pt>
                <c:pt idx="2387">
                  <c:v>4.6335099999999997E-2</c:v>
                </c:pt>
                <c:pt idx="2388">
                  <c:v>1.6860900000000001</c:v>
                </c:pt>
                <c:pt idx="2389">
                  <c:v>4.0399400000000002E-2</c:v>
                </c:pt>
                <c:pt idx="2390">
                  <c:v>6.3145300000000004</c:v>
                </c:pt>
                <c:pt idx="2391">
                  <c:v>5.8220599999999996</c:v>
                </c:pt>
                <c:pt idx="2392">
                  <c:v>0.26476499999999997</c:v>
                </c:pt>
                <c:pt idx="2393">
                  <c:v>0.21479500000000001</c:v>
                </c:pt>
                <c:pt idx="2394">
                  <c:v>0.190856</c:v>
                </c:pt>
                <c:pt idx="2395">
                  <c:v>9.6754800000000002E-2</c:v>
                </c:pt>
                <c:pt idx="2396">
                  <c:v>6.2931400000000002</c:v>
                </c:pt>
                <c:pt idx="2397">
                  <c:v>0.55571099999999996</c:v>
                </c:pt>
                <c:pt idx="2398">
                  <c:v>0.55923500000000004</c:v>
                </c:pt>
                <c:pt idx="2399">
                  <c:v>4.52539E-2</c:v>
                </c:pt>
                <c:pt idx="2400">
                  <c:v>0.102626</c:v>
                </c:pt>
                <c:pt idx="2401">
                  <c:v>4.0675900000000001E-2</c:v>
                </c:pt>
                <c:pt idx="2402">
                  <c:v>6.4890100000000004</c:v>
                </c:pt>
                <c:pt idx="2403">
                  <c:v>0.87481500000000001</c:v>
                </c:pt>
                <c:pt idx="2404">
                  <c:v>5.4687199999999998E-2</c:v>
                </c:pt>
                <c:pt idx="2405">
                  <c:v>0.54657</c:v>
                </c:pt>
                <c:pt idx="2406">
                  <c:v>0.32244499999999998</c:v>
                </c:pt>
                <c:pt idx="2407">
                  <c:v>8.24294E-2</c:v>
                </c:pt>
                <c:pt idx="2408">
                  <c:v>4.3202600000000002</c:v>
                </c:pt>
                <c:pt idx="2409">
                  <c:v>4.5329700000000001E-2</c:v>
                </c:pt>
                <c:pt idx="2410">
                  <c:v>1.71221</c:v>
                </c:pt>
                <c:pt idx="2411">
                  <c:v>8.0429899999999999E-2</c:v>
                </c:pt>
                <c:pt idx="2412">
                  <c:v>6.3665599999999998</c:v>
                </c:pt>
                <c:pt idx="2413">
                  <c:v>3.51119</c:v>
                </c:pt>
                <c:pt idx="2414">
                  <c:v>11.155900000000001</c:v>
                </c:pt>
                <c:pt idx="2415">
                  <c:v>4.8667100000000003</c:v>
                </c:pt>
                <c:pt idx="2416">
                  <c:v>0.17199700000000001</c:v>
                </c:pt>
                <c:pt idx="2417">
                  <c:v>0.10623</c:v>
                </c:pt>
                <c:pt idx="2418">
                  <c:v>8.4428400000000001E-2</c:v>
                </c:pt>
                <c:pt idx="2419">
                  <c:v>0.159388</c:v>
                </c:pt>
                <c:pt idx="2420">
                  <c:v>0.56321500000000002</c:v>
                </c:pt>
                <c:pt idx="2421">
                  <c:v>4.7171900000000003E-2</c:v>
                </c:pt>
                <c:pt idx="2422">
                  <c:v>0.40376600000000001</c:v>
                </c:pt>
                <c:pt idx="2423">
                  <c:v>0.152725</c:v>
                </c:pt>
                <c:pt idx="2424">
                  <c:v>4.33903E-2</c:v>
                </c:pt>
                <c:pt idx="2425">
                  <c:v>1.2644899999999999</c:v>
                </c:pt>
                <c:pt idx="2426">
                  <c:v>7.7809499999999998</c:v>
                </c:pt>
                <c:pt idx="2427">
                  <c:v>8.2037300000000002</c:v>
                </c:pt>
                <c:pt idx="2428">
                  <c:v>0.174817</c:v>
                </c:pt>
                <c:pt idx="2429">
                  <c:v>0.88642699999999996</c:v>
                </c:pt>
                <c:pt idx="2430">
                  <c:v>10.5237</c:v>
                </c:pt>
                <c:pt idx="2431">
                  <c:v>9.0937199999999996E-2</c:v>
                </c:pt>
                <c:pt idx="2432">
                  <c:v>4.4939199999999999E-2</c:v>
                </c:pt>
                <c:pt idx="2433">
                  <c:v>0.15410699999999999</c:v>
                </c:pt>
                <c:pt idx="2434">
                  <c:v>4.15383E-2</c:v>
                </c:pt>
                <c:pt idx="2435">
                  <c:v>8.2514100000000007E-2</c:v>
                </c:pt>
                <c:pt idx="2436">
                  <c:v>8.7182399999999993E-2</c:v>
                </c:pt>
                <c:pt idx="2437">
                  <c:v>4.0990100000000002E-2</c:v>
                </c:pt>
                <c:pt idx="2438">
                  <c:v>0.15409100000000001</c:v>
                </c:pt>
                <c:pt idx="2439">
                  <c:v>0.62150300000000003</c:v>
                </c:pt>
                <c:pt idx="2440">
                  <c:v>0.14216100000000001</c:v>
                </c:pt>
                <c:pt idx="2441">
                  <c:v>6.1408500000000004</c:v>
                </c:pt>
                <c:pt idx="2442">
                  <c:v>4.3892899999999999E-2</c:v>
                </c:pt>
                <c:pt idx="2443">
                  <c:v>0.50107400000000002</c:v>
                </c:pt>
                <c:pt idx="2444">
                  <c:v>7.3413000000000004</c:v>
                </c:pt>
                <c:pt idx="2445">
                  <c:v>0.110455</c:v>
                </c:pt>
                <c:pt idx="2446">
                  <c:v>4.8921100000000002E-2</c:v>
                </c:pt>
                <c:pt idx="2447">
                  <c:v>2.0082900000000001</c:v>
                </c:pt>
                <c:pt idx="2448">
                  <c:v>9.2404700000000006E-2</c:v>
                </c:pt>
                <c:pt idx="2449">
                  <c:v>0.26234400000000002</c:v>
                </c:pt>
                <c:pt idx="2450">
                  <c:v>0.13120699999999999</c:v>
                </c:pt>
                <c:pt idx="2451">
                  <c:v>0.13910400000000001</c:v>
                </c:pt>
                <c:pt idx="2452">
                  <c:v>0.105049</c:v>
                </c:pt>
                <c:pt idx="2453">
                  <c:v>0.27895700000000001</c:v>
                </c:pt>
                <c:pt idx="2454">
                  <c:v>1.4517599999999999</c:v>
                </c:pt>
                <c:pt idx="2455">
                  <c:v>0.17447499999999999</c:v>
                </c:pt>
                <c:pt idx="2456">
                  <c:v>8.2613699999999994</c:v>
                </c:pt>
                <c:pt idx="2457">
                  <c:v>8.0843200000000004E-2</c:v>
                </c:pt>
                <c:pt idx="2458">
                  <c:v>0.41187299999999999</c:v>
                </c:pt>
                <c:pt idx="2459">
                  <c:v>0.194269</c:v>
                </c:pt>
                <c:pt idx="2460">
                  <c:v>0.67590399999999995</c:v>
                </c:pt>
                <c:pt idx="2461">
                  <c:v>0.42721900000000002</c:v>
                </c:pt>
                <c:pt idx="2462">
                  <c:v>9.8937499999999998E-2</c:v>
                </c:pt>
                <c:pt idx="2463">
                  <c:v>1.8704499999999999</c:v>
                </c:pt>
                <c:pt idx="2464">
                  <c:v>2.2700999999999998</c:v>
                </c:pt>
                <c:pt idx="2465">
                  <c:v>8.9273900000000003E-2</c:v>
                </c:pt>
                <c:pt idx="2466">
                  <c:v>5.6471200000000001</c:v>
                </c:pt>
                <c:pt idx="2467">
                  <c:v>0.20167099999999999</c:v>
                </c:pt>
                <c:pt idx="2468">
                  <c:v>0.36012100000000002</c:v>
                </c:pt>
                <c:pt idx="2469">
                  <c:v>0.25122</c:v>
                </c:pt>
                <c:pt idx="2470">
                  <c:v>0.120445</c:v>
                </c:pt>
                <c:pt idx="2471">
                  <c:v>0.228186</c:v>
                </c:pt>
                <c:pt idx="2472">
                  <c:v>4.2164300000000002E-2</c:v>
                </c:pt>
                <c:pt idx="2473">
                  <c:v>0.79252100000000003</c:v>
                </c:pt>
                <c:pt idx="2474">
                  <c:v>8.8218000000000005E-2</c:v>
                </c:pt>
                <c:pt idx="2475">
                  <c:v>9.0978400000000001E-2</c:v>
                </c:pt>
                <c:pt idx="2476">
                  <c:v>8.2097299999999998E-2</c:v>
                </c:pt>
                <c:pt idx="2477">
                  <c:v>7.5054400000000001</c:v>
                </c:pt>
                <c:pt idx="2478">
                  <c:v>0.33917900000000001</c:v>
                </c:pt>
                <c:pt idx="2479">
                  <c:v>8.60731</c:v>
                </c:pt>
                <c:pt idx="2480">
                  <c:v>1.7806599999999999</c:v>
                </c:pt>
                <c:pt idx="2481">
                  <c:v>1.0825499999999999</c:v>
                </c:pt>
                <c:pt idx="2482">
                  <c:v>0.206756</c:v>
                </c:pt>
                <c:pt idx="2483">
                  <c:v>0.19142899999999999</c:v>
                </c:pt>
                <c:pt idx="2484">
                  <c:v>0.48476399999999997</c:v>
                </c:pt>
                <c:pt idx="2485">
                  <c:v>8.17972E-2</c:v>
                </c:pt>
                <c:pt idx="2486">
                  <c:v>9.0204199999999998E-2</c:v>
                </c:pt>
                <c:pt idx="2487">
                  <c:v>0.14048099999999999</c:v>
                </c:pt>
                <c:pt idx="2488">
                  <c:v>8.1674700000000003E-2</c:v>
                </c:pt>
                <c:pt idx="2489">
                  <c:v>0.13304099999999999</c:v>
                </c:pt>
                <c:pt idx="2490">
                  <c:v>9.4079099999999999E-2</c:v>
                </c:pt>
                <c:pt idx="2491">
                  <c:v>9.15184</c:v>
                </c:pt>
                <c:pt idx="2492">
                  <c:v>0.12288399999999999</c:v>
                </c:pt>
                <c:pt idx="2493">
                  <c:v>4.4253300000000002E-2</c:v>
                </c:pt>
                <c:pt idx="2494">
                  <c:v>0.14552399999999999</c:v>
                </c:pt>
                <c:pt idx="2495">
                  <c:v>0.28409499999999999</c:v>
                </c:pt>
                <c:pt idx="2496">
                  <c:v>0.121918</c:v>
                </c:pt>
                <c:pt idx="2497">
                  <c:v>0.79335999999999995</c:v>
                </c:pt>
                <c:pt idx="2498">
                  <c:v>0.26362799999999997</c:v>
                </c:pt>
                <c:pt idx="2499">
                  <c:v>0.14101900000000001</c:v>
                </c:pt>
                <c:pt idx="2500">
                  <c:v>0.143403</c:v>
                </c:pt>
                <c:pt idx="2501">
                  <c:v>0.169404</c:v>
                </c:pt>
                <c:pt idx="2502">
                  <c:v>4.1151199999999999E-2</c:v>
                </c:pt>
                <c:pt idx="2503">
                  <c:v>7.5989000000000004</c:v>
                </c:pt>
                <c:pt idx="2504">
                  <c:v>4.9918400000000002E-2</c:v>
                </c:pt>
                <c:pt idx="2505">
                  <c:v>9.6371700000000005E-2</c:v>
                </c:pt>
                <c:pt idx="2506">
                  <c:v>0.34031099999999997</c:v>
                </c:pt>
                <c:pt idx="2507">
                  <c:v>0.21929699999999999</c:v>
                </c:pt>
                <c:pt idx="2508">
                  <c:v>0.19650200000000001</c:v>
                </c:pt>
                <c:pt idx="2509">
                  <c:v>0.67025500000000005</c:v>
                </c:pt>
                <c:pt idx="2510">
                  <c:v>0.34744199999999997</c:v>
                </c:pt>
                <c:pt idx="2511">
                  <c:v>0.194936</c:v>
                </c:pt>
                <c:pt idx="2512">
                  <c:v>7.89621</c:v>
                </c:pt>
                <c:pt idx="2513">
                  <c:v>0.13627600000000001</c:v>
                </c:pt>
                <c:pt idx="2514">
                  <c:v>4.2389999999999997E-2</c:v>
                </c:pt>
                <c:pt idx="2515">
                  <c:v>1.2218</c:v>
                </c:pt>
                <c:pt idx="2516">
                  <c:v>0.59037899999999999</c:v>
                </c:pt>
                <c:pt idx="2517">
                  <c:v>0.98299700000000001</c:v>
                </c:pt>
                <c:pt idx="2518">
                  <c:v>0.34545300000000001</c:v>
                </c:pt>
                <c:pt idx="2519">
                  <c:v>6.1117999999999997</c:v>
                </c:pt>
                <c:pt idx="2520">
                  <c:v>0.163434</c:v>
                </c:pt>
                <c:pt idx="2521">
                  <c:v>0.8347</c:v>
                </c:pt>
                <c:pt idx="2522">
                  <c:v>5.0312900000000001E-2</c:v>
                </c:pt>
                <c:pt idx="2523">
                  <c:v>0.97613099999999997</c:v>
                </c:pt>
                <c:pt idx="2524">
                  <c:v>0.58102399999999998</c:v>
                </c:pt>
                <c:pt idx="2525">
                  <c:v>4.4482599999999997E-2</c:v>
                </c:pt>
                <c:pt idx="2526">
                  <c:v>0.51717599999999997</c:v>
                </c:pt>
                <c:pt idx="2527">
                  <c:v>5.3087099999999996</c:v>
                </c:pt>
                <c:pt idx="2528">
                  <c:v>0.22072800000000001</c:v>
                </c:pt>
                <c:pt idx="2529">
                  <c:v>0.18313199999999999</c:v>
                </c:pt>
                <c:pt idx="2530">
                  <c:v>0.10446</c:v>
                </c:pt>
                <c:pt idx="2531">
                  <c:v>5.2782799999999998E-2</c:v>
                </c:pt>
                <c:pt idx="2532">
                  <c:v>4.8552100000000001E-2</c:v>
                </c:pt>
                <c:pt idx="2533">
                  <c:v>0.65201799999999999</c:v>
                </c:pt>
                <c:pt idx="2534">
                  <c:v>4.4565399999999998E-2</c:v>
                </c:pt>
                <c:pt idx="2535">
                  <c:v>4.1309800000000001E-2</c:v>
                </c:pt>
                <c:pt idx="2536">
                  <c:v>4.1392499999999999E-2</c:v>
                </c:pt>
                <c:pt idx="2537">
                  <c:v>0.112942</c:v>
                </c:pt>
                <c:pt idx="2538">
                  <c:v>0.33804600000000001</c:v>
                </c:pt>
                <c:pt idx="2539">
                  <c:v>0.33046900000000001</c:v>
                </c:pt>
                <c:pt idx="2540">
                  <c:v>0.17028199999999999</c:v>
                </c:pt>
                <c:pt idx="2541">
                  <c:v>4.7050300000000003E-2</c:v>
                </c:pt>
                <c:pt idx="2542">
                  <c:v>0.22245500000000001</c:v>
                </c:pt>
                <c:pt idx="2543">
                  <c:v>8.1676399999999996E-2</c:v>
                </c:pt>
                <c:pt idx="2544">
                  <c:v>9.6314499999999997E-2</c:v>
                </c:pt>
                <c:pt idx="2545">
                  <c:v>0.28509699999999999</c:v>
                </c:pt>
                <c:pt idx="2546">
                  <c:v>6.5069299999999997</c:v>
                </c:pt>
                <c:pt idx="2547">
                  <c:v>5.9167100000000001</c:v>
                </c:pt>
                <c:pt idx="2548">
                  <c:v>9.0636599999999998E-2</c:v>
                </c:pt>
                <c:pt idx="2549">
                  <c:v>0.48855599999999999</c:v>
                </c:pt>
                <c:pt idx="2550">
                  <c:v>4.2228099999999998E-2</c:v>
                </c:pt>
                <c:pt idx="2551">
                  <c:v>4.1325500000000001E-2</c:v>
                </c:pt>
                <c:pt idx="2552">
                  <c:v>0.57271399999999995</c:v>
                </c:pt>
                <c:pt idx="2553">
                  <c:v>9.2166899999999996E-2</c:v>
                </c:pt>
                <c:pt idx="2554">
                  <c:v>0.66165399999999996</c:v>
                </c:pt>
                <c:pt idx="2555">
                  <c:v>4.0391099999999999E-2</c:v>
                </c:pt>
                <c:pt idx="2556">
                  <c:v>0.21465400000000001</c:v>
                </c:pt>
                <c:pt idx="2557">
                  <c:v>10.295400000000001</c:v>
                </c:pt>
                <c:pt idx="2558">
                  <c:v>8.3901699999999996E-2</c:v>
                </c:pt>
                <c:pt idx="2559">
                  <c:v>0.25123200000000001</c:v>
                </c:pt>
                <c:pt idx="2560">
                  <c:v>4.8462499999999999E-2</c:v>
                </c:pt>
                <c:pt idx="2561">
                  <c:v>4.2633299999999999E-2</c:v>
                </c:pt>
                <c:pt idx="2562">
                  <c:v>5.1449799999999997E-2</c:v>
                </c:pt>
                <c:pt idx="2563">
                  <c:v>0.140655</c:v>
                </c:pt>
                <c:pt idx="2564">
                  <c:v>8.1812900000000006</c:v>
                </c:pt>
                <c:pt idx="2565">
                  <c:v>4.8021399999999999E-2</c:v>
                </c:pt>
                <c:pt idx="2566">
                  <c:v>7.0692700000000004</c:v>
                </c:pt>
                <c:pt idx="2567">
                  <c:v>8.4757800000000003</c:v>
                </c:pt>
                <c:pt idx="2568">
                  <c:v>0.36365399999999998</c:v>
                </c:pt>
                <c:pt idx="2569">
                  <c:v>0.155585</c:v>
                </c:pt>
                <c:pt idx="2570">
                  <c:v>1.3700600000000001</c:v>
                </c:pt>
                <c:pt idx="2571">
                  <c:v>4.0816999999999999E-2</c:v>
                </c:pt>
                <c:pt idx="2572">
                  <c:v>0.123334</c:v>
                </c:pt>
                <c:pt idx="2573">
                  <c:v>0.18725</c:v>
                </c:pt>
                <c:pt idx="2574">
                  <c:v>8.4086800000000003E-2</c:v>
                </c:pt>
                <c:pt idx="2575">
                  <c:v>1.13818</c:v>
                </c:pt>
                <c:pt idx="2576">
                  <c:v>9.0967900000000004</c:v>
                </c:pt>
                <c:pt idx="2577">
                  <c:v>4.9904499999999997E-2</c:v>
                </c:pt>
                <c:pt idx="2578">
                  <c:v>0.17585500000000001</c:v>
                </c:pt>
                <c:pt idx="2579">
                  <c:v>1.9556899999999999</c:v>
                </c:pt>
                <c:pt idx="2580">
                  <c:v>8.1413399999999997E-2</c:v>
                </c:pt>
                <c:pt idx="2581">
                  <c:v>3.5815100000000002</c:v>
                </c:pt>
                <c:pt idx="2582">
                  <c:v>4.3256700000000002E-2</c:v>
                </c:pt>
                <c:pt idx="2583">
                  <c:v>0.24167</c:v>
                </c:pt>
                <c:pt idx="2584">
                  <c:v>5.6215999999999999</c:v>
                </c:pt>
                <c:pt idx="2585">
                  <c:v>0.124904</c:v>
                </c:pt>
                <c:pt idx="2586">
                  <c:v>0.50989899999999999</c:v>
                </c:pt>
                <c:pt idx="2587">
                  <c:v>0.54191900000000004</c:v>
                </c:pt>
                <c:pt idx="2588">
                  <c:v>0.33479100000000001</c:v>
                </c:pt>
                <c:pt idx="2589">
                  <c:v>8.6837599999999995</c:v>
                </c:pt>
                <c:pt idx="2590">
                  <c:v>0.28512300000000002</c:v>
                </c:pt>
                <c:pt idx="2591">
                  <c:v>4.2314999999999998E-2</c:v>
                </c:pt>
                <c:pt idx="2592">
                  <c:v>0.38124999999999998</c:v>
                </c:pt>
                <c:pt idx="2593">
                  <c:v>0.39336700000000002</c:v>
                </c:pt>
                <c:pt idx="2594">
                  <c:v>5.2180699999999997E-2</c:v>
                </c:pt>
                <c:pt idx="2595">
                  <c:v>1.0145999999999999</c:v>
                </c:pt>
                <c:pt idx="2596">
                  <c:v>6.54026</c:v>
                </c:pt>
                <c:pt idx="2597">
                  <c:v>0.20413400000000001</c:v>
                </c:pt>
                <c:pt idx="2598">
                  <c:v>0.13238900000000001</c:v>
                </c:pt>
                <c:pt idx="2599">
                  <c:v>0.23260900000000001</c:v>
                </c:pt>
                <c:pt idx="2600">
                  <c:v>4.5629900000000001E-2</c:v>
                </c:pt>
                <c:pt idx="2601">
                  <c:v>9.3179200000000009</c:v>
                </c:pt>
                <c:pt idx="2602">
                  <c:v>6.21225</c:v>
                </c:pt>
                <c:pt idx="2603">
                  <c:v>4.4507100000000001E-2</c:v>
                </c:pt>
                <c:pt idx="2604">
                  <c:v>6.3518100000000004</c:v>
                </c:pt>
                <c:pt idx="2605">
                  <c:v>0.12266299999999999</c:v>
                </c:pt>
                <c:pt idx="2606">
                  <c:v>0.72131699999999999</c:v>
                </c:pt>
                <c:pt idx="2607">
                  <c:v>0.142181</c:v>
                </c:pt>
                <c:pt idx="2608">
                  <c:v>8.7673500000000001E-2</c:v>
                </c:pt>
                <c:pt idx="2609">
                  <c:v>4.3709400000000002E-2</c:v>
                </c:pt>
                <c:pt idx="2610">
                  <c:v>0.865371</c:v>
                </c:pt>
                <c:pt idx="2611">
                  <c:v>5.7652099999999997</c:v>
                </c:pt>
                <c:pt idx="2612">
                  <c:v>0.26387100000000002</c:v>
                </c:pt>
                <c:pt idx="2613">
                  <c:v>0.55304299999999995</c:v>
                </c:pt>
                <c:pt idx="2614">
                  <c:v>4.7563399999999998</c:v>
                </c:pt>
                <c:pt idx="2615">
                  <c:v>0.55219799999999997</c:v>
                </c:pt>
                <c:pt idx="2616">
                  <c:v>8.5928199999999996E-2</c:v>
                </c:pt>
                <c:pt idx="2617">
                  <c:v>4.62107E-2</c:v>
                </c:pt>
                <c:pt idx="2618">
                  <c:v>0.201623</c:v>
                </c:pt>
                <c:pt idx="2619">
                  <c:v>4.0179200000000002</c:v>
                </c:pt>
                <c:pt idx="2620">
                  <c:v>0.15592800000000001</c:v>
                </c:pt>
                <c:pt idx="2621">
                  <c:v>1.6440699999999999</c:v>
                </c:pt>
                <c:pt idx="2622">
                  <c:v>5.1787600000000003E-2</c:v>
                </c:pt>
                <c:pt idx="2623">
                  <c:v>9.1221399999999999</c:v>
                </c:pt>
                <c:pt idx="2624">
                  <c:v>0.33021200000000001</c:v>
                </c:pt>
                <c:pt idx="2625">
                  <c:v>9.8797200000000002E-2</c:v>
                </c:pt>
                <c:pt idx="2626">
                  <c:v>1.0215399999999999</c:v>
                </c:pt>
                <c:pt idx="2627">
                  <c:v>4.1801400000000002E-2</c:v>
                </c:pt>
                <c:pt idx="2628">
                  <c:v>4.4409700000000003E-2</c:v>
                </c:pt>
                <c:pt idx="2629">
                  <c:v>9.5336299999999999E-2</c:v>
                </c:pt>
                <c:pt idx="2630">
                  <c:v>0.40484199999999998</c:v>
                </c:pt>
                <c:pt idx="2631">
                  <c:v>4.7400400000000002E-2</c:v>
                </c:pt>
                <c:pt idx="2632">
                  <c:v>12.1488</c:v>
                </c:pt>
                <c:pt idx="2633">
                  <c:v>2.27521</c:v>
                </c:pt>
                <c:pt idx="2634">
                  <c:v>5.73637</c:v>
                </c:pt>
                <c:pt idx="2635">
                  <c:v>7.1126300000000002</c:v>
                </c:pt>
                <c:pt idx="2636">
                  <c:v>56.158799999999999</c:v>
                </c:pt>
                <c:pt idx="2637">
                  <c:v>0.58692100000000003</c:v>
                </c:pt>
                <c:pt idx="2638">
                  <c:v>0.23391500000000001</c:v>
                </c:pt>
                <c:pt idx="2639">
                  <c:v>8.6641099999999999E-2</c:v>
                </c:pt>
                <c:pt idx="2640">
                  <c:v>0.44167400000000001</c:v>
                </c:pt>
                <c:pt idx="2641">
                  <c:v>9.7791299999999998E-2</c:v>
                </c:pt>
                <c:pt idx="2642">
                  <c:v>0.41914600000000002</c:v>
                </c:pt>
                <c:pt idx="2643">
                  <c:v>4.48063E-2</c:v>
                </c:pt>
                <c:pt idx="2644">
                  <c:v>4.2923000000000003E-2</c:v>
                </c:pt>
                <c:pt idx="2645">
                  <c:v>3.1146699999999998</c:v>
                </c:pt>
                <c:pt idx="2646">
                  <c:v>3.0223900000000001</c:v>
                </c:pt>
                <c:pt idx="2647">
                  <c:v>0.16431699999999999</c:v>
                </c:pt>
                <c:pt idx="2648">
                  <c:v>4.3709600000000001E-2</c:v>
                </c:pt>
                <c:pt idx="2649">
                  <c:v>7.8731</c:v>
                </c:pt>
                <c:pt idx="2650">
                  <c:v>22.499700000000001</c:v>
                </c:pt>
                <c:pt idx="2651">
                  <c:v>0.18406800000000001</c:v>
                </c:pt>
                <c:pt idx="2652">
                  <c:v>0.180311</c:v>
                </c:pt>
                <c:pt idx="2653">
                  <c:v>0.13055</c:v>
                </c:pt>
                <c:pt idx="2654">
                  <c:v>8.1119499999999997E-2</c:v>
                </c:pt>
                <c:pt idx="2655">
                  <c:v>8.3503900000000006E-2</c:v>
                </c:pt>
                <c:pt idx="2656">
                  <c:v>0.38137100000000002</c:v>
                </c:pt>
                <c:pt idx="2657">
                  <c:v>0.75956000000000001</c:v>
                </c:pt>
                <c:pt idx="2658">
                  <c:v>0.355433</c:v>
                </c:pt>
                <c:pt idx="2659">
                  <c:v>1.9178200000000001</c:v>
                </c:pt>
                <c:pt idx="2660">
                  <c:v>8.0332899999999999E-2</c:v>
                </c:pt>
                <c:pt idx="2661">
                  <c:v>0.18800800000000001</c:v>
                </c:pt>
                <c:pt idx="2662">
                  <c:v>1.4406399999999999</c:v>
                </c:pt>
                <c:pt idx="2663">
                  <c:v>7.4577999999999998</c:v>
                </c:pt>
                <c:pt idx="2664">
                  <c:v>0.91166000000000003</c:v>
                </c:pt>
                <c:pt idx="2665">
                  <c:v>4.2983500000000001E-2</c:v>
                </c:pt>
                <c:pt idx="2666">
                  <c:v>0.28934700000000002</c:v>
                </c:pt>
                <c:pt idx="2667">
                  <c:v>0.169656</c:v>
                </c:pt>
                <c:pt idx="2668">
                  <c:v>0.26785900000000001</c:v>
                </c:pt>
                <c:pt idx="2669">
                  <c:v>8.9641299999999993E-2</c:v>
                </c:pt>
                <c:pt idx="2670">
                  <c:v>0.39904600000000001</c:v>
                </c:pt>
                <c:pt idx="2671">
                  <c:v>0.55975200000000003</c:v>
                </c:pt>
                <c:pt idx="2672">
                  <c:v>4.1792299999999998E-2</c:v>
                </c:pt>
                <c:pt idx="2673">
                  <c:v>0.25426300000000002</c:v>
                </c:pt>
                <c:pt idx="2674">
                  <c:v>0.34343200000000002</c:v>
                </c:pt>
                <c:pt idx="2675">
                  <c:v>0.60688399999999998</c:v>
                </c:pt>
                <c:pt idx="2676">
                  <c:v>2.0082499999999999</c:v>
                </c:pt>
                <c:pt idx="2677">
                  <c:v>0.72050700000000001</c:v>
                </c:pt>
                <c:pt idx="2678">
                  <c:v>1.20353</c:v>
                </c:pt>
                <c:pt idx="2679">
                  <c:v>0.57198099999999996</c:v>
                </c:pt>
                <c:pt idx="2680">
                  <c:v>0.794624</c:v>
                </c:pt>
                <c:pt idx="2681">
                  <c:v>0.23255300000000001</c:v>
                </c:pt>
                <c:pt idx="2682">
                  <c:v>5.2259900000000004</c:v>
                </c:pt>
                <c:pt idx="2683">
                  <c:v>5.4289199999999997</c:v>
                </c:pt>
                <c:pt idx="2684">
                  <c:v>8.0579600000000001E-2</c:v>
                </c:pt>
                <c:pt idx="2685">
                  <c:v>0.26083899999999999</c:v>
                </c:pt>
                <c:pt idx="2686">
                  <c:v>0.521374</c:v>
                </c:pt>
                <c:pt idx="2687">
                  <c:v>4.9267499999999999E-2</c:v>
                </c:pt>
                <c:pt idx="2688">
                  <c:v>0.24907499999999999</c:v>
                </c:pt>
                <c:pt idx="2689">
                  <c:v>4.2148900000000003E-2</c:v>
                </c:pt>
                <c:pt idx="2690">
                  <c:v>0.28337099999999998</c:v>
                </c:pt>
                <c:pt idx="2691">
                  <c:v>0.43687399999999998</c:v>
                </c:pt>
                <c:pt idx="2692">
                  <c:v>1.26878</c:v>
                </c:pt>
                <c:pt idx="2693">
                  <c:v>8.8648000000000005E-2</c:v>
                </c:pt>
                <c:pt idx="2694">
                  <c:v>0.17233499999999999</c:v>
                </c:pt>
                <c:pt idx="2695">
                  <c:v>0.16808300000000001</c:v>
                </c:pt>
                <c:pt idx="2696">
                  <c:v>0.31227100000000002</c:v>
                </c:pt>
                <c:pt idx="2697">
                  <c:v>4.1646900000000001E-2</c:v>
                </c:pt>
                <c:pt idx="2698">
                  <c:v>0.27062799999999998</c:v>
                </c:pt>
                <c:pt idx="2699">
                  <c:v>4.1912600000000001E-2</c:v>
                </c:pt>
                <c:pt idx="2700">
                  <c:v>0.31089800000000001</c:v>
                </c:pt>
                <c:pt idx="2701">
                  <c:v>0.40229999999999999</c:v>
                </c:pt>
                <c:pt idx="2702">
                  <c:v>0.177592</c:v>
                </c:pt>
                <c:pt idx="2703">
                  <c:v>4.0384400000000001E-2</c:v>
                </c:pt>
                <c:pt idx="2704">
                  <c:v>1.76431</c:v>
                </c:pt>
                <c:pt idx="2705">
                  <c:v>0.28982599999999997</c:v>
                </c:pt>
                <c:pt idx="2706">
                  <c:v>9.26159</c:v>
                </c:pt>
                <c:pt idx="2707">
                  <c:v>0.341864</c:v>
                </c:pt>
                <c:pt idx="2708">
                  <c:v>24.920300000000001</c:v>
                </c:pt>
                <c:pt idx="2709">
                  <c:v>5.5625800000000003E-2</c:v>
                </c:pt>
                <c:pt idx="2710">
                  <c:v>0.66565300000000005</c:v>
                </c:pt>
                <c:pt idx="2711">
                  <c:v>1.46143</c:v>
                </c:pt>
                <c:pt idx="2712">
                  <c:v>0.111859</c:v>
                </c:pt>
                <c:pt idx="2713">
                  <c:v>0.58921100000000004</c:v>
                </c:pt>
                <c:pt idx="2714">
                  <c:v>0.34306599999999998</c:v>
                </c:pt>
                <c:pt idx="2715">
                  <c:v>4.19672</c:v>
                </c:pt>
                <c:pt idx="2716">
                  <c:v>0.25364999999999999</c:v>
                </c:pt>
                <c:pt idx="2717">
                  <c:v>4.2710100000000001E-2</c:v>
                </c:pt>
                <c:pt idx="2718">
                  <c:v>0.86529199999999995</c:v>
                </c:pt>
                <c:pt idx="2719">
                  <c:v>4.0837999999999999E-2</c:v>
                </c:pt>
                <c:pt idx="2720">
                  <c:v>5.0028200000000002E-2</c:v>
                </c:pt>
                <c:pt idx="2721">
                  <c:v>5.1490000000000001E-2</c:v>
                </c:pt>
                <c:pt idx="2722">
                  <c:v>8.8456900000000005E-2</c:v>
                </c:pt>
                <c:pt idx="2723">
                  <c:v>0.55200199999999999</c:v>
                </c:pt>
                <c:pt idx="2724">
                  <c:v>7.1829200000000002</c:v>
                </c:pt>
                <c:pt idx="2725">
                  <c:v>0.48873499999999998</c:v>
                </c:pt>
                <c:pt idx="2726">
                  <c:v>8.0778699999999995E-2</c:v>
                </c:pt>
                <c:pt idx="2727">
                  <c:v>8.9863399999999996E-2</c:v>
                </c:pt>
                <c:pt idx="2728">
                  <c:v>4.6872700000000003E-2</c:v>
                </c:pt>
                <c:pt idx="2729">
                  <c:v>1.7881</c:v>
                </c:pt>
                <c:pt idx="2730">
                  <c:v>4.2904299999999999E-2</c:v>
                </c:pt>
                <c:pt idx="2731">
                  <c:v>0.85375500000000004</c:v>
                </c:pt>
                <c:pt idx="2732">
                  <c:v>0.45634000000000002</c:v>
                </c:pt>
                <c:pt idx="2733">
                  <c:v>1.20113</c:v>
                </c:pt>
                <c:pt idx="2734">
                  <c:v>4.2820200000000003E-2</c:v>
                </c:pt>
                <c:pt idx="2735">
                  <c:v>0.46578399999999998</c:v>
                </c:pt>
                <c:pt idx="2736">
                  <c:v>0.53784500000000002</c:v>
                </c:pt>
                <c:pt idx="2737">
                  <c:v>4.3652900000000001E-2</c:v>
                </c:pt>
                <c:pt idx="2738">
                  <c:v>11.428000000000001</c:v>
                </c:pt>
                <c:pt idx="2739">
                  <c:v>8.2183900000000004E-2</c:v>
                </c:pt>
                <c:pt idx="2740">
                  <c:v>0.15307799999999999</c:v>
                </c:pt>
                <c:pt idx="2741">
                  <c:v>0.49716900000000003</c:v>
                </c:pt>
                <c:pt idx="2742">
                  <c:v>0.13564599999999999</c:v>
                </c:pt>
                <c:pt idx="2743">
                  <c:v>0.207674</c:v>
                </c:pt>
                <c:pt idx="2744">
                  <c:v>6.7152200000000004</c:v>
                </c:pt>
                <c:pt idx="2745">
                  <c:v>5.4732399999999997</c:v>
                </c:pt>
                <c:pt idx="2746">
                  <c:v>4.2534200000000001E-2</c:v>
                </c:pt>
                <c:pt idx="2747">
                  <c:v>0.186944</c:v>
                </c:pt>
                <c:pt idx="2748">
                  <c:v>4.6782299999999999E-2</c:v>
                </c:pt>
                <c:pt idx="2749">
                  <c:v>0.23691499999999999</c:v>
                </c:pt>
                <c:pt idx="2750">
                  <c:v>0.382324</c:v>
                </c:pt>
                <c:pt idx="2751">
                  <c:v>0.222575</c:v>
                </c:pt>
                <c:pt idx="2752">
                  <c:v>0.89835799999999999</c:v>
                </c:pt>
                <c:pt idx="2753">
                  <c:v>0.30383900000000003</c:v>
                </c:pt>
                <c:pt idx="2754">
                  <c:v>0.36238300000000001</c:v>
                </c:pt>
                <c:pt idx="2755">
                  <c:v>1.3265899999999999</c:v>
                </c:pt>
                <c:pt idx="2756">
                  <c:v>0.126523</c:v>
                </c:pt>
                <c:pt idx="2757">
                  <c:v>4.2009699999999997E-2</c:v>
                </c:pt>
                <c:pt idx="2758">
                  <c:v>5.7875899999999998</c:v>
                </c:pt>
                <c:pt idx="2759">
                  <c:v>4.7508700000000001E-2</c:v>
                </c:pt>
                <c:pt idx="2760">
                  <c:v>0.25614799999999999</c:v>
                </c:pt>
                <c:pt idx="2761">
                  <c:v>1.02738</c:v>
                </c:pt>
                <c:pt idx="2762">
                  <c:v>0.178953</c:v>
                </c:pt>
                <c:pt idx="2763">
                  <c:v>0.23011999999999999</c:v>
                </c:pt>
                <c:pt idx="2764">
                  <c:v>7.9958200000000001</c:v>
                </c:pt>
                <c:pt idx="2765">
                  <c:v>0.14096900000000001</c:v>
                </c:pt>
                <c:pt idx="2766">
                  <c:v>0.36174299999999998</c:v>
                </c:pt>
                <c:pt idx="2767">
                  <c:v>8.0494300000000005E-2</c:v>
                </c:pt>
                <c:pt idx="2768">
                  <c:v>2.1961200000000001</c:v>
                </c:pt>
                <c:pt idx="2769">
                  <c:v>7.3940000000000001</c:v>
                </c:pt>
                <c:pt idx="2770">
                  <c:v>5.9989699999999999</c:v>
                </c:pt>
                <c:pt idx="2771">
                  <c:v>0.48948000000000003</c:v>
                </c:pt>
                <c:pt idx="2772">
                  <c:v>0.74835099999999999</c:v>
                </c:pt>
                <c:pt idx="2773">
                  <c:v>9.4113000000000002E-2</c:v>
                </c:pt>
                <c:pt idx="2774">
                  <c:v>0.12578700000000001</c:v>
                </c:pt>
                <c:pt idx="2775">
                  <c:v>6.7182899999999997</c:v>
                </c:pt>
                <c:pt idx="2776">
                  <c:v>4.3156100000000003E-2</c:v>
                </c:pt>
                <c:pt idx="2777">
                  <c:v>0.27456900000000001</c:v>
                </c:pt>
                <c:pt idx="2778">
                  <c:v>4.8221899999999998E-2</c:v>
                </c:pt>
                <c:pt idx="2779">
                  <c:v>5.1535900000000003E-2</c:v>
                </c:pt>
                <c:pt idx="2780">
                  <c:v>0.203373</c:v>
                </c:pt>
                <c:pt idx="2781">
                  <c:v>8.4150900000000001E-2</c:v>
                </c:pt>
                <c:pt idx="2782">
                  <c:v>0.384598</c:v>
                </c:pt>
                <c:pt idx="2783">
                  <c:v>5.7552700000000003</c:v>
                </c:pt>
                <c:pt idx="2784">
                  <c:v>0.32466600000000001</c:v>
                </c:pt>
                <c:pt idx="2785">
                  <c:v>0.37097000000000002</c:v>
                </c:pt>
                <c:pt idx="2786">
                  <c:v>0.71455000000000002</c:v>
                </c:pt>
                <c:pt idx="2787">
                  <c:v>1.2449399999999999</c:v>
                </c:pt>
                <c:pt idx="2788">
                  <c:v>0.49484400000000001</c:v>
                </c:pt>
                <c:pt idx="2789">
                  <c:v>7.1989400000000003</c:v>
                </c:pt>
                <c:pt idx="2790">
                  <c:v>8.4651400000000002E-2</c:v>
                </c:pt>
                <c:pt idx="2791">
                  <c:v>4.6607399999999997</c:v>
                </c:pt>
                <c:pt idx="2792">
                  <c:v>0.53817700000000002</c:v>
                </c:pt>
                <c:pt idx="2793">
                  <c:v>8.5220599999999994E-2</c:v>
                </c:pt>
                <c:pt idx="2794">
                  <c:v>0.95558500000000002</c:v>
                </c:pt>
                <c:pt idx="2795">
                  <c:v>1.10219</c:v>
                </c:pt>
                <c:pt idx="2796">
                  <c:v>1.56135</c:v>
                </c:pt>
                <c:pt idx="2797">
                  <c:v>6.3362999999999996</c:v>
                </c:pt>
                <c:pt idx="2798">
                  <c:v>0.111567</c:v>
                </c:pt>
                <c:pt idx="2799">
                  <c:v>0.142649</c:v>
                </c:pt>
                <c:pt idx="2800">
                  <c:v>4.56335E-2</c:v>
                </c:pt>
                <c:pt idx="2801">
                  <c:v>0.35036</c:v>
                </c:pt>
                <c:pt idx="2802">
                  <c:v>0.64843600000000001</c:v>
                </c:pt>
                <c:pt idx="2803">
                  <c:v>0.88050099999999998</c:v>
                </c:pt>
                <c:pt idx="2804">
                  <c:v>10.6319</c:v>
                </c:pt>
                <c:pt idx="2805">
                  <c:v>0.19222400000000001</c:v>
                </c:pt>
                <c:pt idx="2806">
                  <c:v>0.10303900000000001</c:v>
                </c:pt>
                <c:pt idx="2807">
                  <c:v>4.8716900000000001</c:v>
                </c:pt>
                <c:pt idx="2808">
                  <c:v>7.3716600000000003</c:v>
                </c:pt>
                <c:pt idx="2809">
                  <c:v>0.19814300000000001</c:v>
                </c:pt>
                <c:pt idx="2810">
                  <c:v>0.75713299999999994</c:v>
                </c:pt>
                <c:pt idx="2811">
                  <c:v>1.69262</c:v>
                </c:pt>
                <c:pt idx="2812">
                  <c:v>4.5582299999999999E-2</c:v>
                </c:pt>
                <c:pt idx="2813">
                  <c:v>4.08303E-2</c:v>
                </c:pt>
                <c:pt idx="2814">
                  <c:v>0.14314199999999999</c:v>
                </c:pt>
                <c:pt idx="2815">
                  <c:v>0.22046099999999999</c:v>
                </c:pt>
                <c:pt idx="2816">
                  <c:v>4.6025499999999997E-2</c:v>
                </c:pt>
                <c:pt idx="2817">
                  <c:v>5.3831800000000003</c:v>
                </c:pt>
                <c:pt idx="2818">
                  <c:v>9.51346E-2</c:v>
                </c:pt>
                <c:pt idx="2819">
                  <c:v>0.26755600000000002</c:v>
                </c:pt>
                <c:pt idx="2820">
                  <c:v>0.28162700000000002</c:v>
                </c:pt>
                <c:pt idx="2821">
                  <c:v>0.94766300000000003</c:v>
                </c:pt>
                <c:pt idx="2822">
                  <c:v>26.486999999999998</c:v>
                </c:pt>
                <c:pt idx="2823">
                  <c:v>0.732352</c:v>
                </c:pt>
                <c:pt idx="2824">
                  <c:v>0.35244900000000001</c:v>
                </c:pt>
                <c:pt idx="2825">
                  <c:v>5.4925800000000002</c:v>
                </c:pt>
                <c:pt idx="2826">
                  <c:v>4.34294E-2</c:v>
                </c:pt>
                <c:pt idx="2827">
                  <c:v>0.563056</c:v>
                </c:pt>
                <c:pt idx="2828">
                  <c:v>0.25684400000000002</c:v>
                </c:pt>
                <c:pt idx="2829">
                  <c:v>8.7693999999999994E-2</c:v>
                </c:pt>
                <c:pt idx="2830">
                  <c:v>0.151257</c:v>
                </c:pt>
                <c:pt idx="2831">
                  <c:v>5.0002900000000003E-2</c:v>
                </c:pt>
                <c:pt idx="2832">
                  <c:v>4.0143500000000003</c:v>
                </c:pt>
                <c:pt idx="2833">
                  <c:v>4.5744100000000003E-2</c:v>
                </c:pt>
                <c:pt idx="2834">
                  <c:v>0.10736900000000001</c:v>
                </c:pt>
                <c:pt idx="2835">
                  <c:v>0.20655299999999999</c:v>
                </c:pt>
                <c:pt idx="2836">
                  <c:v>0.171405</c:v>
                </c:pt>
                <c:pt idx="2837">
                  <c:v>0.101525</c:v>
                </c:pt>
                <c:pt idx="2838">
                  <c:v>0.27150200000000002</c:v>
                </c:pt>
                <c:pt idx="2839">
                  <c:v>9.0956200000000001E-2</c:v>
                </c:pt>
                <c:pt idx="2840">
                  <c:v>0.13567399999999999</c:v>
                </c:pt>
                <c:pt idx="2841">
                  <c:v>0.17601900000000001</c:v>
                </c:pt>
                <c:pt idx="2842">
                  <c:v>0.526922</c:v>
                </c:pt>
                <c:pt idx="2843">
                  <c:v>4.0696799999999998E-2</c:v>
                </c:pt>
                <c:pt idx="2844">
                  <c:v>4.2900800000000003E-2</c:v>
                </c:pt>
                <c:pt idx="2845">
                  <c:v>17.890999999999998</c:v>
                </c:pt>
                <c:pt idx="2846">
                  <c:v>16.6174</c:v>
                </c:pt>
                <c:pt idx="2847">
                  <c:v>4.23025E-2</c:v>
                </c:pt>
                <c:pt idx="2848">
                  <c:v>4.5585800000000003E-2</c:v>
                </c:pt>
                <c:pt idx="2849">
                  <c:v>0.42391899999999999</c:v>
                </c:pt>
                <c:pt idx="2850">
                  <c:v>0.97331900000000005</c:v>
                </c:pt>
                <c:pt idx="2851">
                  <c:v>9.0732800000000002E-2</c:v>
                </c:pt>
                <c:pt idx="2852">
                  <c:v>1.8468199999999999</c:v>
                </c:pt>
                <c:pt idx="2853">
                  <c:v>0.245311</c:v>
                </c:pt>
                <c:pt idx="2854">
                  <c:v>0.10942499999999999</c:v>
                </c:pt>
                <c:pt idx="2855">
                  <c:v>0.35006999999999999</c:v>
                </c:pt>
                <c:pt idx="2856">
                  <c:v>1.12063</c:v>
                </c:pt>
                <c:pt idx="2857">
                  <c:v>0.57825599999999999</c:v>
                </c:pt>
                <c:pt idx="2858">
                  <c:v>4.0835400000000001E-2</c:v>
                </c:pt>
                <c:pt idx="2859">
                  <c:v>4.1403500000000003E-2</c:v>
                </c:pt>
                <c:pt idx="2860">
                  <c:v>0.451463</c:v>
                </c:pt>
                <c:pt idx="2861">
                  <c:v>9.0115200000000009</c:v>
                </c:pt>
                <c:pt idx="2862">
                  <c:v>2.3005399999999998</c:v>
                </c:pt>
                <c:pt idx="2863">
                  <c:v>0.11915100000000001</c:v>
                </c:pt>
                <c:pt idx="2864">
                  <c:v>0.25470700000000002</c:v>
                </c:pt>
                <c:pt idx="2865">
                  <c:v>0.21113799999999999</c:v>
                </c:pt>
                <c:pt idx="2866">
                  <c:v>0.71270800000000001</c:v>
                </c:pt>
                <c:pt idx="2867">
                  <c:v>0.20299800000000001</c:v>
                </c:pt>
                <c:pt idx="2868">
                  <c:v>0.21210499999999999</c:v>
                </c:pt>
                <c:pt idx="2869">
                  <c:v>6.3014299999999999</c:v>
                </c:pt>
                <c:pt idx="2870">
                  <c:v>6.9185499999999998</c:v>
                </c:pt>
                <c:pt idx="2871">
                  <c:v>4.7644499999999999E-2</c:v>
                </c:pt>
                <c:pt idx="2872">
                  <c:v>0.29113099999999997</c:v>
                </c:pt>
                <c:pt idx="2873">
                  <c:v>0.40951399999999999</c:v>
                </c:pt>
                <c:pt idx="2874">
                  <c:v>2.6669200000000002</c:v>
                </c:pt>
                <c:pt idx="2875">
                  <c:v>0.122182</c:v>
                </c:pt>
                <c:pt idx="2876">
                  <c:v>4.3625200000000003E-2</c:v>
                </c:pt>
                <c:pt idx="2877">
                  <c:v>4.8372400000000004</c:v>
                </c:pt>
                <c:pt idx="2878">
                  <c:v>4.6287399999999999E-2</c:v>
                </c:pt>
                <c:pt idx="2879">
                  <c:v>0.134108</c:v>
                </c:pt>
                <c:pt idx="2880">
                  <c:v>0.160218</c:v>
                </c:pt>
                <c:pt idx="2881">
                  <c:v>0.592144</c:v>
                </c:pt>
                <c:pt idx="2882">
                  <c:v>3.59727</c:v>
                </c:pt>
                <c:pt idx="2883">
                  <c:v>4.2067899999999998E-2</c:v>
                </c:pt>
                <c:pt idx="2884">
                  <c:v>0.89592899999999998</c:v>
                </c:pt>
                <c:pt idx="2885">
                  <c:v>6.4124699999999999</c:v>
                </c:pt>
                <c:pt idx="2886">
                  <c:v>4.4312999999999998E-2</c:v>
                </c:pt>
                <c:pt idx="2887">
                  <c:v>8.4278000000000006E-2</c:v>
                </c:pt>
                <c:pt idx="2888">
                  <c:v>2.9305599999999998</c:v>
                </c:pt>
                <c:pt idx="2889">
                  <c:v>0.25283099999999997</c:v>
                </c:pt>
                <c:pt idx="2890">
                  <c:v>1.11111</c:v>
                </c:pt>
                <c:pt idx="2891">
                  <c:v>10.2791</c:v>
                </c:pt>
                <c:pt idx="2892">
                  <c:v>0.92409799999999997</c:v>
                </c:pt>
                <c:pt idx="2893">
                  <c:v>0.24557100000000001</c:v>
                </c:pt>
                <c:pt idx="2894">
                  <c:v>8.3450200000000002E-2</c:v>
                </c:pt>
                <c:pt idx="2895">
                  <c:v>0.27438899999999999</c:v>
                </c:pt>
                <c:pt idx="2896">
                  <c:v>0.17604500000000001</c:v>
                </c:pt>
                <c:pt idx="2897">
                  <c:v>4.1867500000000002E-2</c:v>
                </c:pt>
                <c:pt idx="2898">
                  <c:v>9.8599699999999998E-2</c:v>
                </c:pt>
                <c:pt idx="2899">
                  <c:v>0.74509199999999998</c:v>
                </c:pt>
                <c:pt idx="2900">
                  <c:v>4.7529000000000002E-2</c:v>
                </c:pt>
                <c:pt idx="2901">
                  <c:v>0.38050499999999998</c:v>
                </c:pt>
                <c:pt idx="2902">
                  <c:v>8.3037100000000003E-2</c:v>
                </c:pt>
                <c:pt idx="2903">
                  <c:v>0.310247</c:v>
                </c:pt>
                <c:pt idx="2904">
                  <c:v>0.26891199999999998</c:v>
                </c:pt>
                <c:pt idx="2905">
                  <c:v>0.22999600000000001</c:v>
                </c:pt>
                <c:pt idx="2906">
                  <c:v>4.3636100000000004</c:v>
                </c:pt>
                <c:pt idx="2907">
                  <c:v>9.9699399999999994E-2</c:v>
                </c:pt>
                <c:pt idx="2908">
                  <c:v>0.73105200000000004</c:v>
                </c:pt>
                <c:pt idx="2909">
                  <c:v>4.1359100000000003E-2</c:v>
                </c:pt>
                <c:pt idx="2910">
                  <c:v>0.14235100000000001</c:v>
                </c:pt>
                <c:pt idx="2911">
                  <c:v>0.64908500000000002</c:v>
                </c:pt>
                <c:pt idx="2912">
                  <c:v>9.8588599999999998E-2</c:v>
                </c:pt>
                <c:pt idx="2913">
                  <c:v>0.16201399999999999</c:v>
                </c:pt>
                <c:pt idx="2914">
                  <c:v>4.4251899999999997E-2</c:v>
                </c:pt>
                <c:pt idx="2915">
                  <c:v>0.72298200000000001</c:v>
                </c:pt>
                <c:pt idx="2916">
                  <c:v>0.79183999999999999</c:v>
                </c:pt>
                <c:pt idx="2917">
                  <c:v>0.17171500000000001</c:v>
                </c:pt>
                <c:pt idx="2918">
                  <c:v>0.53686999999999996</c:v>
                </c:pt>
                <c:pt idx="2919">
                  <c:v>0.18417700000000001</c:v>
                </c:pt>
                <c:pt idx="2920">
                  <c:v>0.71228400000000003</c:v>
                </c:pt>
                <c:pt idx="2921">
                  <c:v>0.42916199999999999</c:v>
                </c:pt>
                <c:pt idx="2922">
                  <c:v>0.19608500000000001</c:v>
                </c:pt>
                <c:pt idx="2923">
                  <c:v>2.7660200000000001</c:v>
                </c:pt>
                <c:pt idx="2924">
                  <c:v>8.44023E-2</c:v>
                </c:pt>
                <c:pt idx="2925">
                  <c:v>0.25027899999999997</c:v>
                </c:pt>
                <c:pt idx="2926">
                  <c:v>4.0957500000000001E-2</c:v>
                </c:pt>
                <c:pt idx="2927">
                  <c:v>4.3198E-2</c:v>
                </c:pt>
                <c:pt idx="2928">
                  <c:v>7.5642699999999996</c:v>
                </c:pt>
                <c:pt idx="2929">
                  <c:v>0.43324600000000002</c:v>
                </c:pt>
                <c:pt idx="2930">
                  <c:v>8.8553999999999994E-2</c:v>
                </c:pt>
                <c:pt idx="2931">
                  <c:v>0.64256400000000002</c:v>
                </c:pt>
                <c:pt idx="2932">
                  <c:v>0.17947199999999999</c:v>
                </c:pt>
                <c:pt idx="2933">
                  <c:v>0.40411000000000002</c:v>
                </c:pt>
                <c:pt idx="2934">
                  <c:v>0.12804099999999999</c:v>
                </c:pt>
                <c:pt idx="2935">
                  <c:v>0.530497</c:v>
                </c:pt>
                <c:pt idx="2936">
                  <c:v>4.7881899999999998E-2</c:v>
                </c:pt>
                <c:pt idx="2937">
                  <c:v>0.69220199999999998</c:v>
                </c:pt>
                <c:pt idx="2938">
                  <c:v>8.8822499999999999E-2</c:v>
                </c:pt>
                <c:pt idx="2939">
                  <c:v>0.24821399999999999</c:v>
                </c:pt>
                <c:pt idx="2940">
                  <c:v>0.225269</c:v>
                </c:pt>
                <c:pt idx="2941">
                  <c:v>6.9472100000000001</c:v>
                </c:pt>
                <c:pt idx="2942">
                  <c:v>8.7643100000000002E-2</c:v>
                </c:pt>
                <c:pt idx="2943">
                  <c:v>0.29522500000000002</c:v>
                </c:pt>
                <c:pt idx="2944">
                  <c:v>0.582731</c:v>
                </c:pt>
                <c:pt idx="2945">
                  <c:v>4.0890799999999998E-2</c:v>
                </c:pt>
                <c:pt idx="2946">
                  <c:v>2.2729200000000001</c:v>
                </c:pt>
                <c:pt idx="2947">
                  <c:v>6.7416099999999997</c:v>
                </c:pt>
                <c:pt idx="2948">
                  <c:v>4.9885799999999998</c:v>
                </c:pt>
                <c:pt idx="2949">
                  <c:v>4.3039099999999997E-2</c:v>
                </c:pt>
                <c:pt idx="2950">
                  <c:v>1.56907</c:v>
                </c:pt>
                <c:pt idx="2951">
                  <c:v>12.254899999999999</c:v>
                </c:pt>
                <c:pt idx="2952">
                  <c:v>0.121895</c:v>
                </c:pt>
                <c:pt idx="2953">
                  <c:v>0.13189999999999999</c:v>
                </c:pt>
                <c:pt idx="2954">
                  <c:v>0.14255499999999999</c:v>
                </c:pt>
                <c:pt idx="2955">
                  <c:v>0.53238300000000005</c:v>
                </c:pt>
                <c:pt idx="2956">
                  <c:v>26.179500000000001</c:v>
                </c:pt>
                <c:pt idx="2957">
                  <c:v>8.7997800000000001E-2</c:v>
                </c:pt>
                <c:pt idx="2958">
                  <c:v>0.29156700000000002</c:v>
                </c:pt>
                <c:pt idx="2959">
                  <c:v>0.56514699999999995</c:v>
                </c:pt>
                <c:pt idx="2960">
                  <c:v>4.7412299999999998E-2</c:v>
                </c:pt>
                <c:pt idx="2961">
                  <c:v>3.6183200000000002</c:v>
                </c:pt>
                <c:pt idx="2962">
                  <c:v>9.6468799999999995</c:v>
                </c:pt>
                <c:pt idx="2963">
                  <c:v>4.0637100000000002E-2</c:v>
                </c:pt>
                <c:pt idx="2964">
                  <c:v>1.4448099999999999</c:v>
                </c:pt>
                <c:pt idx="2965">
                  <c:v>14.6707</c:v>
                </c:pt>
                <c:pt idx="2966">
                  <c:v>0.17247299999999999</c:v>
                </c:pt>
                <c:pt idx="2967">
                  <c:v>2.8750100000000001</c:v>
                </c:pt>
                <c:pt idx="2968">
                  <c:v>0.21326100000000001</c:v>
                </c:pt>
                <c:pt idx="2969">
                  <c:v>5.4056399999999998E-2</c:v>
                </c:pt>
                <c:pt idx="2970">
                  <c:v>0.434473</c:v>
                </c:pt>
                <c:pt idx="2971">
                  <c:v>0.18284500000000001</c:v>
                </c:pt>
                <c:pt idx="2972">
                  <c:v>1.5449200000000001</c:v>
                </c:pt>
                <c:pt idx="2973">
                  <c:v>8.2546300000000003E-2</c:v>
                </c:pt>
                <c:pt idx="2974">
                  <c:v>3.7576100000000001</c:v>
                </c:pt>
                <c:pt idx="2975">
                  <c:v>9.4899800000000006E-2</c:v>
                </c:pt>
                <c:pt idx="2976">
                  <c:v>0.26320100000000002</c:v>
                </c:pt>
                <c:pt idx="2977">
                  <c:v>8.7642399999999995E-2</c:v>
                </c:pt>
                <c:pt idx="2978">
                  <c:v>0.53252200000000005</c:v>
                </c:pt>
                <c:pt idx="2979">
                  <c:v>0.144173</c:v>
                </c:pt>
                <c:pt idx="2980">
                  <c:v>4.1095100000000002E-2</c:v>
                </c:pt>
                <c:pt idx="2981">
                  <c:v>9.7990300000000002E-2</c:v>
                </c:pt>
                <c:pt idx="2982">
                  <c:v>0.47634399999999999</c:v>
                </c:pt>
                <c:pt idx="2983">
                  <c:v>9.0672500000000003E-2</c:v>
                </c:pt>
                <c:pt idx="2984">
                  <c:v>8.9450600000000005E-2</c:v>
                </c:pt>
                <c:pt idx="2985">
                  <c:v>0.547315</c:v>
                </c:pt>
                <c:pt idx="2986">
                  <c:v>0.190862</c:v>
                </c:pt>
                <c:pt idx="2987">
                  <c:v>0.27413500000000002</c:v>
                </c:pt>
                <c:pt idx="2988">
                  <c:v>8.7167499999999995E-2</c:v>
                </c:pt>
                <c:pt idx="2989">
                  <c:v>0.122933</c:v>
                </c:pt>
                <c:pt idx="2990">
                  <c:v>0.15768599999999999</c:v>
                </c:pt>
                <c:pt idx="2991">
                  <c:v>0.38484800000000002</c:v>
                </c:pt>
                <c:pt idx="2992">
                  <c:v>8.4922600000000001E-2</c:v>
                </c:pt>
                <c:pt idx="2993">
                  <c:v>9.2069899999999996E-2</c:v>
                </c:pt>
                <c:pt idx="2994">
                  <c:v>9.1756400000000002E-2</c:v>
                </c:pt>
                <c:pt idx="2995">
                  <c:v>0.28905700000000001</c:v>
                </c:pt>
                <c:pt idx="2996">
                  <c:v>8.6921799999999994E-2</c:v>
                </c:pt>
                <c:pt idx="2997">
                  <c:v>0.64489600000000002</c:v>
                </c:pt>
                <c:pt idx="2998">
                  <c:v>0.30430800000000002</c:v>
                </c:pt>
                <c:pt idx="2999">
                  <c:v>7.9838800000000001</c:v>
                </c:pt>
                <c:pt idx="3000">
                  <c:v>0.146176</c:v>
                </c:pt>
                <c:pt idx="3001">
                  <c:v>0.109945</c:v>
                </c:pt>
                <c:pt idx="3002">
                  <c:v>7.3143399999999996</c:v>
                </c:pt>
                <c:pt idx="3003">
                  <c:v>4.1249599999999997E-2</c:v>
                </c:pt>
                <c:pt idx="3004">
                  <c:v>4.2544800000000001E-2</c:v>
                </c:pt>
                <c:pt idx="3005">
                  <c:v>0.79758200000000001</c:v>
                </c:pt>
                <c:pt idx="3006">
                  <c:v>0.86992400000000003</c:v>
                </c:pt>
                <c:pt idx="3007">
                  <c:v>0.84346399999999999</c:v>
                </c:pt>
                <c:pt idx="3008">
                  <c:v>4.1565700000000003</c:v>
                </c:pt>
                <c:pt idx="3009">
                  <c:v>0.291995</c:v>
                </c:pt>
                <c:pt idx="3010">
                  <c:v>7.4345400000000001</c:v>
                </c:pt>
                <c:pt idx="3011">
                  <c:v>4.6493199999999998E-2</c:v>
                </c:pt>
                <c:pt idx="3012">
                  <c:v>29.2182</c:v>
                </c:pt>
                <c:pt idx="3013">
                  <c:v>0.73876900000000001</c:v>
                </c:pt>
                <c:pt idx="3014">
                  <c:v>5.3886700000000003</c:v>
                </c:pt>
                <c:pt idx="3015">
                  <c:v>9.4672699999999999E-2</c:v>
                </c:pt>
                <c:pt idx="3016">
                  <c:v>0.28132000000000001</c:v>
                </c:pt>
                <c:pt idx="3017">
                  <c:v>0.21255299999999999</c:v>
                </c:pt>
                <c:pt idx="3018">
                  <c:v>0.13166</c:v>
                </c:pt>
                <c:pt idx="3019">
                  <c:v>0.50380400000000003</c:v>
                </c:pt>
                <c:pt idx="3020">
                  <c:v>5.5591399999999999E-2</c:v>
                </c:pt>
                <c:pt idx="3021">
                  <c:v>1.04453</c:v>
                </c:pt>
                <c:pt idx="3022">
                  <c:v>5.0221000000000002E-2</c:v>
                </c:pt>
                <c:pt idx="3023">
                  <c:v>3.4402599999999999</c:v>
                </c:pt>
                <c:pt idx="3024">
                  <c:v>0.60796099999999997</c:v>
                </c:pt>
                <c:pt idx="3025">
                  <c:v>0.50415900000000002</c:v>
                </c:pt>
                <c:pt idx="3026">
                  <c:v>0.175867</c:v>
                </c:pt>
                <c:pt idx="3027">
                  <c:v>4.0437000000000001E-2</c:v>
                </c:pt>
                <c:pt idx="3028">
                  <c:v>2.3804699999999999</c:v>
                </c:pt>
                <c:pt idx="3029">
                  <c:v>6.5959199999999996</c:v>
                </c:pt>
                <c:pt idx="3030">
                  <c:v>8.6956900000000004E-2</c:v>
                </c:pt>
                <c:pt idx="3031">
                  <c:v>0.124723</c:v>
                </c:pt>
                <c:pt idx="3032">
                  <c:v>11.3805</c:v>
                </c:pt>
                <c:pt idx="3033">
                  <c:v>4.30047E-2</c:v>
                </c:pt>
                <c:pt idx="3034">
                  <c:v>0.10126599999999999</c:v>
                </c:pt>
                <c:pt idx="3035">
                  <c:v>0.41505700000000001</c:v>
                </c:pt>
                <c:pt idx="3036">
                  <c:v>4.3178000000000001E-2</c:v>
                </c:pt>
                <c:pt idx="3037">
                  <c:v>4.64146E-2</c:v>
                </c:pt>
                <c:pt idx="3038">
                  <c:v>0.51282700000000003</c:v>
                </c:pt>
                <c:pt idx="3039">
                  <c:v>8.6293599999999998E-2</c:v>
                </c:pt>
                <c:pt idx="3040">
                  <c:v>4.6625699999999997</c:v>
                </c:pt>
                <c:pt idx="3041">
                  <c:v>0.52792399999999995</c:v>
                </c:pt>
                <c:pt idx="3042">
                  <c:v>0.101871</c:v>
                </c:pt>
                <c:pt idx="3043">
                  <c:v>0.130854</c:v>
                </c:pt>
                <c:pt idx="3044">
                  <c:v>8.0924899999999994E-2</c:v>
                </c:pt>
                <c:pt idx="3045">
                  <c:v>2.1941999999999999</c:v>
                </c:pt>
                <c:pt idx="3046">
                  <c:v>8.6163799999999995</c:v>
                </c:pt>
                <c:pt idx="3047">
                  <c:v>0.58308499999999996</c:v>
                </c:pt>
                <c:pt idx="3048">
                  <c:v>0.20408899999999999</c:v>
                </c:pt>
                <c:pt idx="3049">
                  <c:v>9.6811099999999997E-2</c:v>
                </c:pt>
                <c:pt idx="3050">
                  <c:v>0.63406399999999996</c:v>
                </c:pt>
                <c:pt idx="3051">
                  <c:v>0.26705400000000001</c:v>
                </c:pt>
                <c:pt idx="3052">
                  <c:v>0.43272100000000002</c:v>
                </c:pt>
                <c:pt idx="3053">
                  <c:v>4.2307699999999997E-2</c:v>
                </c:pt>
                <c:pt idx="3054">
                  <c:v>5.0342199999999997E-2</c:v>
                </c:pt>
                <c:pt idx="3055">
                  <c:v>4.5802500000000004</c:v>
                </c:pt>
                <c:pt idx="3056">
                  <c:v>4.4763499999999998E-2</c:v>
                </c:pt>
                <c:pt idx="3057">
                  <c:v>9.2635700000000001E-2</c:v>
                </c:pt>
                <c:pt idx="3058">
                  <c:v>1.27799</c:v>
                </c:pt>
                <c:pt idx="3059">
                  <c:v>5.1790200000000004</c:v>
                </c:pt>
                <c:pt idx="3060">
                  <c:v>0.72816599999999998</c:v>
                </c:pt>
                <c:pt idx="3061">
                  <c:v>4.0307299999999997E-2</c:v>
                </c:pt>
                <c:pt idx="3062">
                  <c:v>4.4531000000000001E-2</c:v>
                </c:pt>
                <c:pt idx="3063">
                  <c:v>7.6724199999999998</c:v>
                </c:pt>
                <c:pt idx="3064">
                  <c:v>0.52259800000000001</c:v>
                </c:pt>
                <c:pt idx="3065">
                  <c:v>0.24817900000000001</c:v>
                </c:pt>
                <c:pt idx="3066">
                  <c:v>0.263548</c:v>
                </c:pt>
                <c:pt idx="3067">
                  <c:v>0.198602</c:v>
                </c:pt>
                <c:pt idx="3068">
                  <c:v>0.61040399999999995</c:v>
                </c:pt>
                <c:pt idx="3069">
                  <c:v>4.2765699999999997E-2</c:v>
                </c:pt>
                <c:pt idx="3070">
                  <c:v>0.108013</c:v>
                </c:pt>
                <c:pt idx="3071">
                  <c:v>18.968800000000002</c:v>
                </c:pt>
                <c:pt idx="3072">
                  <c:v>0.73680999999999996</c:v>
                </c:pt>
                <c:pt idx="3073">
                  <c:v>1.4718800000000001</c:v>
                </c:pt>
                <c:pt idx="3074">
                  <c:v>9.35087E-2</c:v>
                </c:pt>
                <c:pt idx="3075">
                  <c:v>4.0949600000000003E-2</c:v>
                </c:pt>
                <c:pt idx="3076">
                  <c:v>8.6359099999999994E-2</c:v>
                </c:pt>
                <c:pt idx="3077">
                  <c:v>0.207154</c:v>
                </c:pt>
                <c:pt idx="3078">
                  <c:v>5.3618699999999998E-2</c:v>
                </c:pt>
                <c:pt idx="3079">
                  <c:v>0.50851999999999997</c:v>
                </c:pt>
                <c:pt idx="3080">
                  <c:v>0.17286099999999999</c:v>
                </c:pt>
                <c:pt idx="3081">
                  <c:v>0.54628500000000002</c:v>
                </c:pt>
                <c:pt idx="3082">
                  <c:v>0.12861500000000001</c:v>
                </c:pt>
                <c:pt idx="3083">
                  <c:v>1.0805899999999999</c:v>
                </c:pt>
                <c:pt idx="3084">
                  <c:v>2.53566</c:v>
                </c:pt>
                <c:pt idx="3085">
                  <c:v>4.8284899999999999E-2</c:v>
                </c:pt>
                <c:pt idx="3086">
                  <c:v>5.3796200000000001</c:v>
                </c:pt>
                <c:pt idx="3087">
                  <c:v>0.52255600000000002</c:v>
                </c:pt>
                <c:pt idx="3088">
                  <c:v>1.02607</c:v>
                </c:pt>
                <c:pt idx="3089">
                  <c:v>0.140238</c:v>
                </c:pt>
                <c:pt idx="3090">
                  <c:v>1.8866799999999999</c:v>
                </c:pt>
                <c:pt idx="3091">
                  <c:v>0.74630799999999997</c:v>
                </c:pt>
                <c:pt idx="3092">
                  <c:v>4.4442000000000002E-2</c:v>
                </c:pt>
                <c:pt idx="3093">
                  <c:v>20.863399999999999</c:v>
                </c:pt>
                <c:pt idx="3094">
                  <c:v>10.822100000000001</c:v>
                </c:pt>
                <c:pt idx="3095">
                  <c:v>1.20096</c:v>
                </c:pt>
                <c:pt idx="3096">
                  <c:v>1.14388</c:v>
                </c:pt>
                <c:pt idx="3097">
                  <c:v>4.38565E-2</c:v>
                </c:pt>
                <c:pt idx="3098">
                  <c:v>0.21138299999999999</c:v>
                </c:pt>
                <c:pt idx="3099">
                  <c:v>0.39148300000000003</c:v>
                </c:pt>
                <c:pt idx="3100">
                  <c:v>1.00031</c:v>
                </c:pt>
                <c:pt idx="3101">
                  <c:v>0.31613599999999997</c:v>
                </c:pt>
                <c:pt idx="3102">
                  <c:v>5.69876</c:v>
                </c:pt>
                <c:pt idx="3103">
                  <c:v>0.13375200000000001</c:v>
                </c:pt>
                <c:pt idx="3104">
                  <c:v>5.6743600000000001</c:v>
                </c:pt>
                <c:pt idx="3105">
                  <c:v>0.23716200000000001</c:v>
                </c:pt>
                <c:pt idx="3106">
                  <c:v>4.7718200000000002E-2</c:v>
                </c:pt>
                <c:pt idx="3107">
                  <c:v>2.3615900000000001</c:v>
                </c:pt>
                <c:pt idx="3108">
                  <c:v>0.154525</c:v>
                </c:pt>
                <c:pt idx="3109">
                  <c:v>4.07559</c:v>
                </c:pt>
                <c:pt idx="3110">
                  <c:v>0.21901100000000001</c:v>
                </c:pt>
                <c:pt idx="3111">
                  <c:v>5.2682800000000002E-2</c:v>
                </c:pt>
                <c:pt idx="3112">
                  <c:v>0.218607</c:v>
                </c:pt>
                <c:pt idx="3113">
                  <c:v>0.193935</c:v>
                </c:pt>
                <c:pt idx="3114">
                  <c:v>1.84629</c:v>
                </c:pt>
                <c:pt idx="3115">
                  <c:v>4.0582699999999999E-2</c:v>
                </c:pt>
                <c:pt idx="3116">
                  <c:v>0.21792800000000001</c:v>
                </c:pt>
                <c:pt idx="3117">
                  <c:v>4.5428200000000002E-2</c:v>
                </c:pt>
                <c:pt idx="3118">
                  <c:v>4.2209200000000002E-2</c:v>
                </c:pt>
                <c:pt idx="3119">
                  <c:v>4.4493999999999999E-2</c:v>
                </c:pt>
                <c:pt idx="3120">
                  <c:v>0.16531100000000001</c:v>
                </c:pt>
                <c:pt idx="3121">
                  <c:v>4.5285899999999997E-2</c:v>
                </c:pt>
                <c:pt idx="3122">
                  <c:v>0.126412</c:v>
                </c:pt>
                <c:pt idx="3123">
                  <c:v>0.32462400000000002</c:v>
                </c:pt>
                <c:pt idx="3124">
                  <c:v>0.208233</c:v>
                </c:pt>
                <c:pt idx="3125">
                  <c:v>0.40110800000000002</c:v>
                </c:pt>
                <c:pt idx="3126">
                  <c:v>8.2105700000000004E-2</c:v>
                </c:pt>
                <c:pt idx="3127">
                  <c:v>0.123752</c:v>
                </c:pt>
                <c:pt idx="3128">
                  <c:v>16.874099999999999</c:v>
                </c:pt>
                <c:pt idx="3129">
                  <c:v>32.455500000000001</c:v>
                </c:pt>
                <c:pt idx="3130">
                  <c:v>9.7040000000000006</c:v>
                </c:pt>
                <c:pt idx="3131">
                  <c:v>4.5595400000000001E-2</c:v>
                </c:pt>
                <c:pt idx="3132">
                  <c:v>1.0290600000000001</c:v>
                </c:pt>
                <c:pt idx="3133">
                  <c:v>4.7442199999999997E-2</c:v>
                </c:pt>
                <c:pt idx="3134">
                  <c:v>2.6770800000000001</c:v>
                </c:pt>
                <c:pt idx="3135">
                  <c:v>9.6226900000000004</c:v>
                </c:pt>
                <c:pt idx="3136">
                  <c:v>0.46533999999999998</c:v>
                </c:pt>
                <c:pt idx="3137">
                  <c:v>0.42452200000000001</c:v>
                </c:pt>
                <c:pt idx="3138">
                  <c:v>3.7659600000000002</c:v>
                </c:pt>
                <c:pt idx="3139">
                  <c:v>8.5592699999999994E-2</c:v>
                </c:pt>
                <c:pt idx="3140">
                  <c:v>7.1924299999999999</c:v>
                </c:pt>
                <c:pt idx="3141">
                  <c:v>4.0968400000000002E-2</c:v>
                </c:pt>
                <c:pt idx="3142">
                  <c:v>4.0282699999999998E-2</c:v>
                </c:pt>
                <c:pt idx="3143">
                  <c:v>4.6421999999999998E-2</c:v>
                </c:pt>
                <c:pt idx="3144">
                  <c:v>0.102365</c:v>
                </c:pt>
                <c:pt idx="3145">
                  <c:v>0.81853600000000004</c:v>
                </c:pt>
                <c:pt idx="3146">
                  <c:v>8.50799E-2</c:v>
                </c:pt>
                <c:pt idx="3147">
                  <c:v>0.40762300000000001</c:v>
                </c:pt>
                <c:pt idx="3148">
                  <c:v>4.0807499999999997E-2</c:v>
                </c:pt>
                <c:pt idx="3149">
                  <c:v>4.7887800000000001E-2</c:v>
                </c:pt>
                <c:pt idx="3150">
                  <c:v>0.208202</c:v>
                </c:pt>
                <c:pt idx="3151">
                  <c:v>0.16153699999999999</c:v>
                </c:pt>
                <c:pt idx="3152">
                  <c:v>7.0002000000000004</c:v>
                </c:pt>
                <c:pt idx="3153">
                  <c:v>0.20539499999999999</c:v>
                </c:pt>
                <c:pt idx="3154">
                  <c:v>4.1468699999999997E-2</c:v>
                </c:pt>
                <c:pt idx="3155">
                  <c:v>0.24707200000000001</c:v>
                </c:pt>
                <c:pt idx="3156">
                  <c:v>13.8833</c:v>
                </c:pt>
                <c:pt idx="3157">
                  <c:v>0.52150200000000002</c:v>
                </c:pt>
                <c:pt idx="3158">
                  <c:v>1.26047</c:v>
                </c:pt>
                <c:pt idx="3159">
                  <c:v>0.102813</c:v>
                </c:pt>
                <c:pt idx="3160">
                  <c:v>14.7669</c:v>
                </c:pt>
                <c:pt idx="3161">
                  <c:v>5.19693</c:v>
                </c:pt>
                <c:pt idx="3162">
                  <c:v>0.12579499999999999</c:v>
                </c:pt>
                <c:pt idx="3163">
                  <c:v>9.7352900000000006E-2</c:v>
                </c:pt>
                <c:pt idx="3164">
                  <c:v>0.34357799999999999</c:v>
                </c:pt>
                <c:pt idx="3165">
                  <c:v>7.3496899999999998</c:v>
                </c:pt>
                <c:pt idx="3166">
                  <c:v>4.8817199999999998E-2</c:v>
                </c:pt>
                <c:pt idx="3167">
                  <c:v>0.23574600000000001</c:v>
                </c:pt>
                <c:pt idx="3168">
                  <c:v>0.193134</c:v>
                </c:pt>
                <c:pt idx="3169">
                  <c:v>4.2970000000000001E-2</c:v>
                </c:pt>
                <c:pt idx="3170">
                  <c:v>0.25742900000000002</c:v>
                </c:pt>
                <c:pt idx="3171">
                  <c:v>0.72166799999999998</c:v>
                </c:pt>
                <c:pt idx="3172">
                  <c:v>0.57823599999999997</c:v>
                </c:pt>
                <c:pt idx="3173">
                  <c:v>5.0756599999999999E-2</c:v>
                </c:pt>
                <c:pt idx="3174">
                  <c:v>0.13028200000000001</c:v>
                </c:pt>
                <c:pt idx="3175">
                  <c:v>0.36373800000000001</c:v>
                </c:pt>
                <c:pt idx="3176">
                  <c:v>1.69587</c:v>
                </c:pt>
                <c:pt idx="3177">
                  <c:v>4.7308300000000001</c:v>
                </c:pt>
                <c:pt idx="3178">
                  <c:v>5.1529499999999997</c:v>
                </c:pt>
                <c:pt idx="3179">
                  <c:v>0.21149999999999999</c:v>
                </c:pt>
                <c:pt idx="3180">
                  <c:v>0.27523799999999998</c:v>
                </c:pt>
                <c:pt idx="3181">
                  <c:v>8.6574300000000007E-2</c:v>
                </c:pt>
                <c:pt idx="3182">
                  <c:v>0.55368799999999996</c:v>
                </c:pt>
                <c:pt idx="3183">
                  <c:v>0.146928</c:v>
                </c:pt>
                <c:pt idx="3184">
                  <c:v>9.3723000000000001E-2</c:v>
                </c:pt>
                <c:pt idx="3185">
                  <c:v>0.210257</c:v>
                </c:pt>
                <c:pt idx="3186">
                  <c:v>9.08524E-2</c:v>
                </c:pt>
                <c:pt idx="3187">
                  <c:v>4.4829599999999997E-2</c:v>
                </c:pt>
                <c:pt idx="3188">
                  <c:v>0.28010099999999999</c:v>
                </c:pt>
                <c:pt idx="3189">
                  <c:v>7.3211899999999996</c:v>
                </c:pt>
                <c:pt idx="3190">
                  <c:v>0.90543700000000005</c:v>
                </c:pt>
                <c:pt idx="3191">
                  <c:v>0.72226999999999997</c:v>
                </c:pt>
                <c:pt idx="3192">
                  <c:v>0.73674300000000004</c:v>
                </c:pt>
                <c:pt idx="3193">
                  <c:v>0.24147099999999999</c:v>
                </c:pt>
                <c:pt idx="3194">
                  <c:v>0.38758700000000001</c:v>
                </c:pt>
                <c:pt idx="3195">
                  <c:v>4.8217999999999996</c:v>
                </c:pt>
                <c:pt idx="3196">
                  <c:v>0.82305399999999995</c:v>
                </c:pt>
                <c:pt idx="3197">
                  <c:v>0.51528499999999999</c:v>
                </c:pt>
                <c:pt idx="3198">
                  <c:v>0.18848599999999999</c:v>
                </c:pt>
                <c:pt idx="3199">
                  <c:v>0.216609</c:v>
                </c:pt>
                <c:pt idx="3200">
                  <c:v>4.4969200000000001E-2</c:v>
                </c:pt>
                <c:pt idx="3201">
                  <c:v>13.2585</c:v>
                </c:pt>
                <c:pt idx="3202">
                  <c:v>0.136569</c:v>
                </c:pt>
                <c:pt idx="3203">
                  <c:v>11.092700000000001</c:v>
                </c:pt>
                <c:pt idx="3204">
                  <c:v>6.7420200000000001</c:v>
                </c:pt>
                <c:pt idx="3205">
                  <c:v>8.3396499999999998E-2</c:v>
                </c:pt>
                <c:pt idx="3206">
                  <c:v>0.228241</c:v>
                </c:pt>
                <c:pt idx="3207">
                  <c:v>0.45650600000000002</c:v>
                </c:pt>
                <c:pt idx="3208">
                  <c:v>7.5488999999999997</c:v>
                </c:pt>
                <c:pt idx="3209">
                  <c:v>4.2150100000000003E-2</c:v>
                </c:pt>
                <c:pt idx="3210">
                  <c:v>1.31535</c:v>
                </c:pt>
                <c:pt idx="3211">
                  <c:v>9.4144000000000005E-2</c:v>
                </c:pt>
                <c:pt idx="3212">
                  <c:v>0.45370899999999997</c:v>
                </c:pt>
                <c:pt idx="3213">
                  <c:v>1.05019</c:v>
                </c:pt>
                <c:pt idx="3214">
                  <c:v>5.0863499999999999E-2</c:v>
                </c:pt>
                <c:pt idx="3215">
                  <c:v>0.13997899999999999</c:v>
                </c:pt>
                <c:pt idx="3216">
                  <c:v>5.5041899999999998E-2</c:v>
                </c:pt>
                <c:pt idx="3217">
                  <c:v>5.42394</c:v>
                </c:pt>
                <c:pt idx="3218">
                  <c:v>0.121585</c:v>
                </c:pt>
                <c:pt idx="3219">
                  <c:v>0.20547799999999999</c:v>
                </c:pt>
                <c:pt idx="3220">
                  <c:v>0.20278499999999999</c:v>
                </c:pt>
                <c:pt idx="3221">
                  <c:v>3.0710700000000002</c:v>
                </c:pt>
                <c:pt idx="3222">
                  <c:v>1.5467</c:v>
                </c:pt>
                <c:pt idx="3223">
                  <c:v>0.80907399999999996</c:v>
                </c:pt>
                <c:pt idx="3224">
                  <c:v>4.7461000000000003E-2</c:v>
                </c:pt>
                <c:pt idx="3225">
                  <c:v>0.90690300000000001</c:v>
                </c:pt>
                <c:pt idx="3226">
                  <c:v>4.4158299999999998E-2</c:v>
                </c:pt>
                <c:pt idx="3227">
                  <c:v>0.140181</c:v>
                </c:pt>
                <c:pt idx="3228">
                  <c:v>3.8414299999999999</c:v>
                </c:pt>
                <c:pt idx="3229">
                  <c:v>9.0915399999999993E-2</c:v>
                </c:pt>
                <c:pt idx="3230">
                  <c:v>4.2320299999999998E-2</c:v>
                </c:pt>
                <c:pt idx="3231">
                  <c:v>0.40319700000000003</c:v>
                </c:pt>
                <c:pt idx="3232">
                  <c:v>0.10609499999999999</c:v>
                </c:pt>
                <c:pt idx="3233">
                  <c:v>0.293958</c:v>
                </c:pt>
                <c:pt idx="3234">
                  <c:v>0.18671399999999999</c:v>
                </c:pt>
                <c:pt idx="3235">
                  <c:v>1.66076</c:v>
                </c:pt>
                <c:pt idx="3236">
                  <c:v>1.75674</c:v>
                </c:pt>
                <c:pt idx="3237">
                  <c:v>1.1572199999999999</c:v>
                </c:pt>
                <c:pt idx="3238">
                  <c:v>0.30760999999999999</c:v>
                </c:pt>
                <c:pt idx="3239">
                  <c:v>0.57386400000000004</c:v>
                </c:pt>
                <c:pt idx="3240">
                  <c:v>6.3448099999999998</c:v>
                </c:pt>
                <c:pt idx="3241">
                  <c:v>0.40693499999999999</c:v>
                </c:pt>
                <c:pt idx="3242">
                  <c:v>0.69207300000000005</c:v>
                </c:pt>
                <c:pt idx="3243">
                  <c:v>0.122336</c:v>
                </c:pt>
                <c:pt idx="3244">
                  <c:v>1.8945700000000001</c:v>
                </c:pt>
                <c:pt idx="3245">
                  <c:v>4.7951800000000003E-2</c:v>
                </c:pt>
                <c:pt idx="3246">
                  <c:v>8.3724999999999994E-2</c:v>
                </c:pt>
                <c:pt idx="3247">
                  <c:v>4.3189900000000003E-2</c:v>
                </c:pt>
                <c:pt idx="3248">
                  <c:v>3.2381600000000001</c:v>
                </c:pt>
                <c:pt idx="3249">
                  <c:v>0.293512</c:v>
                </c:pt>
                <c:pt idx="3250">
                  <c:v>0.46584900000000001</c:v>
                </c:pt>
                <c:pt idx="3251">
                  <c:v>0.500359</c:v>
                </c:pt>
                <c:pt idx="3252">
                  <c:v>0.50278100000000003</c:v>
                </c:pt>
                <c:pt idx="3253">
                  <c:v>0.21815799999999999</c:v>
                </c:pt>
                <c:pt idx="3254">
                  <c:v>6.0895099999999998</c:v>
                </c:pt>
                <c:pt idx="3255">
                  <c:v>6.4935799999999997</c:v>
                </c:pt>
                <c:pt idx="3256">
                  <c:v>6.1115899999999996</c:v>
                </c:pt>
                <c:pt idx="3257">
                  <c:v>0.209701</c:v>
                </c:pt>
                <c:pt idx="3258">
                  <c:v>0.54638299999999995</c:v>
                </c:pt>
                <c:pt idx="3259">
                  <c:v>0.42712099999999997</c:v>
                </c:pt>
                <c:pt idx="3260">
                  <c:v>7.3798300000000001</c:v>
                </c:pt>
                <c:pt idx="3261">
                  <c:v>11.104699999999999</c:v>
                </c:pt>
                <c:pt idx="3262">
                  <c:v>8.4348699999999999E-2</c:v>
                </c:pt>
                <c:pt idx="3263">
                  <c:v>2.6577700000000002</c:v>
                </c:pt>
                <c:pt idx="3264">
                  <c:v>0.25623099999999999</c:v>
                </c:pt>
                <c:pt idx="3265">
                  <c:v>4.9894000000000001E-2</c:v>
                </c:pt>
                <c:pt idx="3266">
                  <c:v>0.275613</c:v>
                </c:pt>
                <c:pt idx="3267">
                  <c:v>4.1129199999999998E-2</c:v>
                </c:pt>
                <c:pt idx="3268">
                  <c:v>0.104021</c:v>
                </c:pt>
                <c:pt idx="3269">
                  <c:v>4.7097100000000003E-2</c:v>
                </c:pt>
                <c:pt idx="3270">
                  <c:v>5.5729300000000004</c:v>
                </c:pt>
                <c:pt idx="3271">
                  <c:v>0.37910300000000002</c:v>
                </c:pt>
                <c:pt idx="3272">
                  <c:v>4.0425000000000003E-2</c:v>
                </c:pt>
                <c:pt idx="3273">
                  <c:v>0.29965599999999998</c:v>
                </c:pt>
                <c:pt idx="3274">
                  <c:v>4.4816300000000003E-2</c:v>
                </c:pt>
                <c:pt idx="3275">
                  <c:v>18.351500000000001</c:v>
                </c:pt>
                <c:pt idx="3276">
                  <c:v>0.49143100000000001</c:v>
                </c:pt>
                <c:pt idx="3277">
                  <c:v>6.4617300000000002</c:v>
                </c:pt>
                <c:pt idx="3278">
                  <c:v>1.1009500000000001</c:v>
                </c:pt>
                <c:pt idx="3279">
                  <c:v>9.4921900000000003E-2</c:v>
                </c:pt>
                <c:pt idx="3280">
                  <c:v>4.9853800000000001</c:v>
                </c:pt>
                <c:pt idx="3281">
                  <c:v>6.1048600000000004</c:v>
                </c:pt>
                <c:pt idx="3282">
                  <c:v>4.8973900000000001E-2</c:v>
                </c:pt>
                <c:pt idx="3283">
                  <c:v>0.76710599999999995</c:v>
                </c:pt>
                <c:pt idx="3284">
                  <c:v>0.12685399999999999</c:v>
                </c:pt>
                <c:pt idx="3285">
                  <c:v>4.3412199999999999</c:v>
                </c:pt>
                <c:pt idx="3286">
                  <c:v>0.11537600000000001</c:v>
                </c:pt>
                <c:pt idx="3287">
                  <c:v>0.276729</c:v>
                </c:pt>
                <c:pt idx="3288">
                  <c:v>4.5297499999999997E-2</c:v>
                </c:pt>
                <c:pt idx="3289">
                  <c:v>1.1466000000000001</c:v>
                </c:pt>
                <c:pt idx="3290">
                  <c:v>4.4939199999999999E-2</c:v>
                </c:pt>
                <c:pt idx="3291">
                  <c:v>9.1058799999999995E-2</c:v>
                </c:pt>
                <c:pt idx="3292">
                  <c:v>4.3987999999999999E-2</c:v>
                </c:pt>
                <c:pt idx="3293">
                  <c:v>0.19734599999999999</c:v>
                </c:pt>
                <c:pt idx="3294">
                  <c:v>12.6831</c:v>
                </c:pt>
                <c:pt idx="3295">
                  <c:v>0.81571000000000005</c:v>
                </c:pt>
                <c:pt idx="3296">
                  <c:v>0.57828299999999999</c:v>
                </c:pt>
                <c:pt idx="3297">
                  <c:v>3.6886399999999999</c:v>
                </c:pt>
                <c:pt idx="3298">
                  <c:v>4.2285300000000001</c:v>
                </c:pt>
                <c:pt idx="3299">
                  <c:v>14.944100000000001</c:v>
                </c:pt>
                <c:pt idx="3300">
                  <c:v>10.594900000000001</c:v>
                </c:pt>
                <c:pt idx="3301">
                  <c:v>0.42229299999999997</c:v>
                </c:pt>
                <c:pt idx="3302">
                  <c:v>9.1080900000000006E-2</c:v>
                </c:pt>
                <c:pt idx="3303">
                  <c:v>9.30256E-2</c:v>
                </c:pt>
                <c:pt idx="3304">
                  <c:v>0.88612199999999997</c:v>
                </c:pt>
                <c:pt idx="3305">
                  <c:v>6.90116</c:v>
                </c:pt>
                <c:pt idx="3306">
                  <c:v>0.17982000000000001</c:v>
                </c:pt>
                <c:pt idx="3307">
                  <c:v>9.2935699999999996E-2</c:v>
                </c:pt>
                <c:pt idx="3308">
                  <c:v>4.0589899999999998E-2</c:v>
                </c:pt>
                <c:pt idx="3309">
                  <c:v>0.52026499999999998</c:v>
                </c:pt>
                <c:pt idx="3310">
                  <c:v>0.34652699999999997</c:v>
                </c:pt>
                <c:pt idx="3311">
                  <c:v>8.6514800000000003E-2</c:v>
                </c:pt>
                <c:pt idx="3312">
                  <c:v>7.6467400000000003</c:v>
                </c:pt>
                <c:pt idx="3313">
                  <c:v>1.73454</c:v>
                </c:pt>
                <c:pt idx="3314">
                  <c:v>9.1148399999999992</c:v>
                </c:pt>
                <c:pt idx="3315">
                  <c:v>4.3978099999999999E-2</c:v>
                </c:pt>
                <c:pt idx="3316">
                  <c:v>7.2968900000000003</c:v>
                </c:pt>
                <c:pt idx="3317">
                  <c:v>0.36333399999999999</c:v>
                </c:pt>
                <c:pt idx="3318">
                  <c:v>1.5652200000000001</c:v>
                </c:pt>
                <c:pt idx="3319">
                  <c:v>0.35250100000000001</c:v>
                </c:pt>
                <c:pt idx="3320">
                  <c:v>0.37979200000000002</c:v>
                </c:pt>
                <c:pt idx="3321">
                  <c:v>4.9450899999999999E-2</c:v>
                </c:pt>
                <c:pt idx="3322">
                  <c:v>8.5613499999999995E-2</c:v>
                </c:pt>
                <c:pt idx="3323">
                  <c:v>0.68536900000000001</c:v>
                </c:pt>
                <c:pt idx="3324">
                  <c:v>5.6703700000000001</c:v>
                </c:pt>
                <c:pt idx="3325">
                  <c:v>0.76955700000000005</c:v>
                </c:pt>
                <c:pt idx="3326">
                  <c:v>9.1305600000000001E-2</c:v>
                </c:pt>
                <c:pt idx="3327">
                  <c:v>0.16814000000000001</c:v>
                </c:pt>
                <c:pt idx="3328">
                  <c:v>0.34090700000000002</c:v>
                </c:pt>
                <c:pt idx="3329">
                  <c:v>0.58091400000000004</c:v>
                </c:pt>
                <c:pt idx="3330">
                  <c:v>0.34382699999999999</c:v>
                </c:pt>
                <c:pt idx="3331">
                  <c:v>4.7071599999999998E-2</c:v>
                </c:pt>
                <c:pt idx="3332">
                  <c:v>0.64007499999999995</c:v>
                </c:pt>
                <c:pt idx="3333">
                  <c:v>6.7608899999999998</c:v>
                </c:pt>
                <c:pt idx="3334">
                  <c:v>10.2254</c:v>
                </c:pt>
                <c:pt idx="3335">
                  <c:v>2.02833</c:v>
                </c:pt>
                <c:pt idx="3336">
                  <c:v>0.165877</c:v>
                </c:pt>
                <c:pt idx="3337">
                  <c:v>0.38883000000000001</c:v>
                </c:pt>
                <c:pt idx="3338">
                  <c:v>0.102588</c:v>
                </c:pt>
                <c:pt idx="3339">
                  <c:v>9.4640299999999997E-2</c:v>
                </c:pt>
                <c:pt idx="3340">
                  <c:v>8.5802100000000006E-2</c:v>
                </c:pt>
                <c:pt idx="3341">
                  <c:v>0.27451999999999999</c:v>
                </c:pt>
                <c:pt idx="3342">
                  <c:v>0.84226699999999999</c:v>
                </c:pt>
                <c:pt idx="3343">
                  <c:v>0.170598</c:v>
                </c:pt>
                <c:pt idx="3344">
                  <c:v>4.1302699999999998E-2</c:v>
                </c:pt>
                <c:pt idx="3345">
                  <c:v>9.64111E-2</c:v>
                </c:pt>
                <c:pt idx="3346">
                  <c:v>6.0180600000000002</c:v>
                </c:pt>
                <c:pt idx="3347">
                  <c:v>4.27055E-2</c:v>
                </c:pt>
                <c:pt idx="3348">
                  <c:v>0.32269399999999998</c:v>
                </c:pt>
                <c:pt idx="3349">
                  <c:v>4.8697799999999999E-2</c:v>
                </c:pt>
                <c:pt idx="3350">
                  <c:v>1.1508799999999999</c:v>
                </c:pt>
                <c:pt idx="3351">
                  <c:v>0.15576300000000001</c:v>
                </c:pt>
                <c:pt idx="3352">
                  <c:v>0.21337900000000001</c:v>
                </c:pt>
                <c:pt idx="3353">
                  <c:v>0.10621</c:v>
                </c:pt>
                <c:pt idx="3354">
                  <c:v>8.0332799999999996E-2</c:v>
                </c:pt>
                <c:pt idx="3355">
                  <c:v>5.1562499999999997E-2</c:v>
                </c:pt>
                <c:pt idx="3356">
                  <c:v>0.45111600000000002</c:v>
                </c:pt>
                <c:pt idx="3357">
                  <c:v>0.204702</c:v>
                </c:pt>
                <c:pt idx="3358">
                  <c:v>6.8273799999999998</c:v>
                </c:pt>
                <c:pt idx="3359">
                  <c:v>0.31081999999999999</c:v>
                </c:pt>
                <c:pt idx="3360">
                  <c:v>4.9670199999999998E-2</c:v>
                </c:pt>
                <c:pt idx="3361">
                  <c:v>4.6091399999999998E-2</c:v>
                </c:pt>
                <c:pt idx="3362">
                  <c:v>4.3835100000000002E-2</c:v>
                </c:pt>
                <c:pt idx="3363">
                  <c:v>0.43865100000000001</c:v>
                </c:pt>
                <c:pt idx="3364">
                  <c:v>0.13963</c:v>
                </c:pt>
                <c:pt idx="3365">
                  <c:v>4.3835899999999997E-2</c:v>
                </c:pt>
                <c:pt idx="3366">
                  <c:v>0.17016200000000001</c:v>
                </c:pt>
                <c:pt idx="3367">
                  <c:v>4.7331499999999999E-2</c:v>
                </c:pt>
                <c:pt idx="3368">
                  <c:v>8.8243000000000002E-2</c:v>
                </c:pt>
                <c:pt idx="3369">
                  <c:v>0.74439</c:v>
                </c:pt>
                <c:pt idx="3370">
                  <c:v>0.11005</c:v>
                </c:pt>
                <c:pt idx="3371">
                  <c:v>4.3071600000000002E-2</c:v>
                </c:pt>
                <c:pt idx="3372">
                  <c:v>0.89141400000000004</c:v>
                </c:pt>
                <c:pt idx="3373">
                  <c:v>0.45286399999999999</c:v>
                </c:pt>
                <c:pt idx="3374">
                  <c:v>1.7867299999999999</c:v>
                </c:pt>
                <c:pt idx="3375">
                  <c:v>8.1283400000000006E-2</c:v>
                </c:pt>
                <c:pt idx="3376">
                  <c:v>21.247699999999998</c:v>
                </c:pt>
                <c:pt idx="3377">
                  <c:v>5.2210200000000002</c:v>
                </c:pt>
                <c:pt idx="3378">
                  <c:v>8.3887400000000001E-2</c:v>
                </c:pt>
                <c:pt idx="3379">
                  <c:v>4.2706899999999999E-2</c:v>
                </c:pt>
                <c:pt idx="3380">
                  <c:v>0.296321</c:v>
                </c:pt>
                <c:pt idx="3381">
                  <c:v>8.1840299999999999</c:v>
                </c:pt>
                <c:pt idx="3382">
                  <c:v>4.52054E-2</c:v>
                </c:pt>
                <c:pt idx="3383">
                  <c:v>0.126222</c:v>
                </c:pt>
                <c:pt idx="3384">
                  <c:v>0.13908999999999999</c:v>
                </c:pt>
                <c:pt idx="3385">
                  <c:v>0.48197899999999999</c:v>
                </c:pt>
                <c:pt idx="3386">
                  <c:v>1.0315399999999999</c:v>
                </c:pt>
                <c:pt idx="3387">
                  <c:v>0.104894</c:v>
                </c:pt>
                <c:pt idx="3388">
                  <c:v>4.1596099999999997E-2</c:v>
                </c:pt>
                <c:pt idx="3389">
                  <c:v>1.3352599999999999</c:v>
                </c:pt>
                <c:pt idx="3390">
                  <c:v>0.13517399999999999</c:v>
                </c:pt>
                <c:pt idx="3391">
                  <c:v>0.36210700000000001</c:v>
                </c:pt>
                <c:pt idx="3392">
                  <c:v>0.647316</c:v>
                </c:pt>
                <c:pt idx="3393">
                  <c:v>4.8161599999999999E-2</c:v>
                </c:pt>
                <c:pt idx="3394">
                  <c:v>6.2190599999999998</c:v>
                </c:pt>
                <c:pt idx="3395">
                  <c:v>0.242363</c:v>
                </c:pt>
                <c:pt idx="3396">
                  <c:v>4.7268999999999999E-2</c:v>
                </c:pt>
                <c:pt idx="3397">
                  <c:v>0.31544100000000003</c:v>
                </c:pt>
                <c:pt idx="3398">
                  <c:v>0.20172999999999999</c:v>
                </c:pt>
                <c:pt idx="3399">
                  <c:v>0.150975</c:v>
                </c:pt>
                <c:pt idx="3400">
                  <c:v>1.6039099999999999</c:v>
                </c:pt>
                <c:pt idx="3401">
                  <c:v>0.474881</c:v>
                </c:pt>
                <c:pt idx="3402">
                  <c:v>8.0861900000000002</c:v>
                </c:pt>
                <c:pt idx="3403">
                  <c:v>6.9914899999999998</c:v>
                </c:pt>
                <c:pt idx="3404">
                  <c:v>0.14794199999999999</c:v>
                </c:pt>
                <c:pt idx="3405">
                  <c:v>0.219219</c:v>
                </c:pt>
                <c:pt idx="3406">
                  <c:v>0.21346999999999999</c:v>
                </c:pt>
                <c:pt idx="3407">
                  <c:v>0.239923</c:v>
                </c:pt>
                <c:pt idx="3408">
                  <c:v>23.2865</c:v>
                </c:pt>
                <c:pt idx="3409">
                  <c:v>0.86400399999999999</c:v>
                </c:pt>
                <c:pt idx="3410">
                  <c:v>4.6992699999999998E-2</c:v>
                </c:pt>
                <c:pt idx="3411">
                  <c:v>8.1711799999999997</c:v>
                </c:pt>
                <c:pt idx="3412">
                  <c:v>0.23621300000000001</c:v>
                </c:pt>
                <c:pt idx="3413">
                  <c:v>5.56252E-2</c:v>
                </c:pt>
                <c:pt idx="3414">
                  <c:v>0.174757</c:v>
                </c:pt>
                <c:pt idx="3415">
                  <c:v>8.1432199999999996E-2</c:v>
                </c:pt>
                <c:pt idx="3416">
                  <c:v>0.12731200000000001</c:v>
                </c:pt>
                <c:pt idx="3417">
                  <c:v>4.1319099999999997E-2</c:v>
                </c:pt>
                <c:pt idx="3418">
                  <c:v>4.2672099999999998E-2</c:v>
                </c:pt>
                <c:pt idx="3419">
                  <c:v>4.8706699999999999E-2</c:v>
                </c:pt>
                <c:pt idx="3420">
                  <c:v>0.26088800000000001</c:v>
                </c:pt>
                <c:pt idx="3421">
                  <c:v>4.2604900000000001E-2</c:v>
                </c:pt>
                <c:pt idx="3422">
                  <c:v>5.6103500000000004</c:v>
                </c:pt>
                <c:pt idx="3423">
                  <c:v>7.8493500000000003</c:v>
                </c:pt>
                <c:pt idx="3424">
                  <c:v>0.427734</c:v>
                </c:pt>
                <c:pt idx="3425">
                  <c:v>5.3626699999999999E-2</c:v>
                </c:pt>
                <c:pt idx="3426">
                  <c:v>0.39079599999999998</c:v>
                </c:pt>
                <c:pt idx="3427">
                  <c:v>0.357798</c:v>
                </c:pt>
                <c:pt idx="3428">
                  <c:v>0.15597900000000001</c:v>
                </c:pt>
                <c:pt idx="3429">
                  <c:v>2.9035500000000001</c:v>
                </c:pt>
                <c:pt idx="3430">
                  <c:v>0.89316300000000004</c:v>
                </c:pt>
                <c:pt idx="3431">
                  <c:v>9.2134699999999992</c:v>
                </c:pt>
                <c:pt idx="3432">
                  <c:v>9.3841099999999997</c:v>
                </c:pt>
                <c:pt idx="3433">
                  <c:v>0.164881</c:v>
                </c:pt>
                <c:pt idx="3434">
                  <c:v>4.9808900000000003E-2</c:v>
                </c:pt>
                <c:pt idx="3435">
                  <c:v>0.82723400000000002</c:v>
                </c:pt>
                <c:pt idx="3436">
                  <c:v>0.110046</c:v>
                </c:pt>
                <c:pt idx="3437">
                  <c:v>0.377245</c:v>
                </c:pt>
                <c:pt idx="3438">
                  <c:v>0.212232</c:v>
                </c:pt>
                <c:pt idx="3439">
                  <c:v>3.0264199999999999</c:v>
                </c:pt>
                <c:pt idx="3440">
                  <c:v>0.14827000000000001</c:v>
                </c:pt>
                <c:pt idx="3441">
                  <c:v>0.348408</c:v>
                </c:pt>
                <c:pt idx="3442">
                  <c:v>0.25366</c:v>
                </c:pt>
                <c:pt idx="3443">
                  <c:v>0.137626</c:v>
                </c:pt>
                <c:pt idx="3444">
                  <c:v>9.1594599999999998E-2</c:v>
                </c:pt>
                <c:pt idx="3445">
                  <c:v>0.21141499999999999</c:v>
                </c:pt>
                <c:pt idx="3446">
                  <c:v>0.23128299999999999</c:v>
                </c:pt>
                <c:pt idx="3447">
                  <c:v>8.3687000000000005</c:v>
                </c:pt>
                <c:pt idx="3448">
                  <c:v>4.1963100000000003E-2</c:v>
                </c:pt>
                <c:pt idx="3449">
                  <c:v>1.3501099999999999</c:v>
                </c:pt>
                <c:pt idx="3450">
                  <c:v>4.7959399999999999E-2</c:v>
                </c:pt>
                <c:pt idx="3451">
                  <c:v>0.55893599999999999</c:v>
                </c:pt>
                <c:pt idx="3452">
                  <c:v>0.23832800000000001</c:v>
                </c:pt>
                <c:pt idx="3453">
                  <c:v>0.25784200000000002</c:v>
                </c:pt>
                <c:pt idx="3454">
                  <c:v>1.4176800000000001</c:v>
                </c:pt>
                <c:pt idx="3455">
                  <c:v>0.100996</c:v>
                </c:pt>
                <c:pt idx="3456">
                  <c:v>9.1137200000000002E-2</c:v>
                </c:pt>
                <c:pt idx="3457">
                  <c:v>8.5429900000000003E-2</c:v>
                </c:pt>
                <c:pt idx="3458">
                  <c:v>0.26423999999999997</c:v>
                </c:pt>
                <c:pt idx="3459">
                  <c:v>0.20800199999999999</c:v>
                </c:pt>
                <c:pt idx="3460">
                  <c:v>4.1648400000000002E-2</c:v>
                </c:pt>
                <c:pt idx="3461">
                  <c:v>0.30793500000000001</c:v>
                </c:pt>
                <c:pt idx="3462">
                  <c:v>0.17083599999999999</c:v>
                </c:pt>
                <c:pt idx="3463">
                  <c:v>9.5000900000000001</c:v>
                </c:pt>
                <c:pt idx="3464">
                  <c:v>0.64791500000000002</c:v>
                </c:pt>
                <c:pt idx="3465">
                  <c:v>0.100967</c:v>
                </c:pt>
                <c:pt idx="3466">
                  <c:v>0.70662199999999997</c:v>
                </c:pt>
                <c:pt idx="3467">
                  <c:v>1.13656</c:v>
                </c:pt>
                <c:pt idx="3468">
                  <c:v>0.197993</c:v>
                </c:pt>
                <c:pt idx="3469">
                  <c:v>1.89401</c:v>
                </c:pt>
                <c:pt idx="3470">
                  <c:v>0.48310900000000001</c:v>
                </c:pt>
                <c:pt idx="3471">
                  <c:v>9.4018599999999994E-2</c:v>
                </c:pt>
                <c:pt idx="3472">
                  <c:v>0.24577499999999999</c:v>
                </c:pt>
                <c:pt idx="3473">
                  <c:v>0.19520000000000001</c:v>
                </c:pt>
                <c:pt idx="3474">
                  <c:v>9.8534999999999998E-2</c:v>
                </c:pt>
                <c:pt idx="3475">
                  <c:v>8.4883100000000003E-2</c:v>
                </c:pt>
                <c:pt idx="3476">
                  <c:v>4.7556099999999997E-2</c:v>
                </c:pt>
                <c:pt idx="3477">
                  <c:v>4.3508499999999999E-2</c:v>
                </c:pt>
                <c:pt idx="3478">
                  <c:v>0.50183500000000003</c:v>
                </c:pt>
                <c:pt idx="3479">
                  <c:v>8.1999799999999998E-2</c:v>
                </c:pt>
                <c:pt idx="3480">
                  <c:v>4.04435E-2</c:v>
                </c:pt>
                <c:pt idx="3481">
                  <c:v>8.3197499999999994E-2</c:v>
                </c:pt>
                <c:pt idx="3482">
                  <c:v>8.2850099999999996E-2</c:v>
                </c:pt>
                <c:pt idx="3483">
                  <c:v>9.42408E-2</c:v>
                </c:pt>
                <c:pt idx="3484">
                  <c:v>0.50070400000000004</c:v>
                </c:pt>
                <c:pt idx="3485">
                  <c:v>0.92894500000000002</c:v>
                </c:pt>
                <c:pt idx="3486">
                  <c:v>7.0284199999999997</c:v>
                </c:pt>
                <c:pt idx="3487">
                  <c:v>4.2657500000000001E-2</c:v>
                </c:pt>
                <c:pt idx="3488">
                  <c:v>8.7700100000000003E-2</c:v>
                </c:pt>
                <c:pt idx="3489">
                  <c:v>0.753332</c:v>
                </c:pt>
                <c:pt idx="3490">
                  <c:v>11.25</c:v>
                </c:pt>
                <c:pt idx="3491">
                  <c:v>0.198267</c:v>
                </c:pt>
                <c:pt idx="3492">
                  <c:v>3.2648700000000002</c:v>
                </c:pt>
                <c:pt idx="3493">
                  <c:v>4.1582500000000001E-2</c:v>
                </c:pt>
                <c:pt idx="3494">
                  <c:v>5.3083400000000003</c:v>
                </c:pt>
                <c:pt idx="3495">
                  <c:v>0.172149</c:v>
                </c:pt>
                <c:pt idx="3496">
                  <c:v>0.33732200000000001</c:v>
                </c:pt>
                <c:pt idx="3497">
                  <c:v>0.38008399999999998</c:v>
                </c:pt>
                <c:pt idx="3498">
                  <c:v>1.4543299999999999</c:v>
                </c:pt>
                <c:pt idx="3499">
                  <c:v>9.2458100000000001E-2</c:v>
                </c:pt>
                <c:pt idx="3500">
                  <c:v>8.3523E-2</c:v>
                </c:pt>
                <c:pt idx="3501">
                  <c:v>5.1345799999999997E-2</c:v>
                </c:pt>
                <c:pt idx="3502">
                  <c:v>0.18807299999999999</c:v>
                </c:pt>
                <c:pt idx="3503">
                  <c:v>0.32826899999999998</c:v>
                </c:pt>
                <c:pt idx="3504">
                  <c:v>0.43309799999999998</c:v>
                </c:pt>
                <c:pt idx="3505">
                  <c:v>4.4810900000000001E-2</c:v>
                </c:pt>
                <c:pt idx="3506">
                  <c:v>0.62768699999999999</c:v>
                </c:pt>
                <c:pt idx="3507">
                  <c:v>0.268229</c:v>
                </c:pt>
                <c:pt idx="3508">
                  <c:v>0.20653299999999999</c:v>
                </c:pt>
                <c:pt idx="3509">
                  <c:v>0.28559099999999998</c:v>
                </c:pt>
                <c:pt idx="3510">
                  <c:v>0.106646</c:v>
                </c:pt>
                <c:pt idx="3511">
                  <c:v>0.129218</c:v>
                </c:pt>
                <c:pt idx="3512">
                  <c:v>9.0806899999999996E-2</c:v>
                </c:pt>
                <c:pt idx="3513">
                  <c:v>4.8495900000000001</c:v>
                </c:pt>
                <c:pt idx="3514">
                  <c:v>5.2332599999999996</c:v>
                </c:pt>
                <c:pt idx="3515">
                  <c:v>4.6463299999999999E-2</c:v>
                </c:pt>
                <c:pt idx="3516">
                  <c:v>4.1910200000000002E-2</c:v>
                </c:pt>
                <c:pt idx="3517">
                  <c:v>0.12770899999999999</c:v>
                </c:pt>
                <c:pt idx="3518">
                  <c:v>0.135826</c:v>
                </c:pt>
                <c:pt idx="3519">
                  <c:v>4.4264600000000001E-2</c:v>
                </c:pt>
                <c:pt idx="3520">
                  <c:v>4.5542899999999997E-2</c:v>
                </c:pt>
                <c:pt idx="3521">
                  <c:v>6.5897300000000003</c:v>
                </c:pt>
                <c:pt idx="3522">
                  <c:v>4.5226500000000003E-2</c:v>
                </c:pt>
                <c:pt idx="3523">
                  <c:v>0.204622</c:v>
                </c:pt>
                <c:pt idx="3524">
                  <c:v>0.28950700000000001</c:v>
                </c:pt>
                <c:pt idx="3525">
                  <c:v>0.186194</c:v>
                </c:pt>
                <c:pt idx="3526">
                  <c:v>0.136763</c:v>
                </c:pt>
                <c:pt idx="3527">
                  <c:v>5.2667600000000002E-2</c:v>
                </c:pt>
                <c:pt idx="3528">
                  <c:v>0.17560999999999999</c:v>
                </c:pt>
                <c:pt idx="3529">
                  <c:v>4.1741399999999998E-2</c:v>
                </c:pt>
                <c:pt idx="3530">
                  <c:v>0.54351899999999997</c:v>
                </c:pt>
                <c:pt idx="3531">
                  <c:v>9.6218000000000004</c:v>
                </c:pt>
                <c:pt idx="3532">
                  <c:v>5.6799900000000001</c:v>
                </c:pt>
                <c:pt idx="3533">
                  <c:v>5.2874499999999998E-2</c:v>
                </c:pt>
                <c:pt idx="3534">
                  <c:v>4.4474699999999999E-2</c:v>
                </c:pt>
                <c:pt idx="3535">
                  <c:v>9.4517500000000004E-2</c:v>
                </c:pt>
                <c:pt idx="3536">
                  <c:v>4.1786999999999998E-2</c:v>
                </c:pt>
                <c:pt idx="3537">
                  <c:v>6.0171099999999997</c:v>
                </c:pt>
                <c:pt idx="3538">
                  <c:v>4.0332300000000001E-2</c:v>
                </c:pt>
                <c:pt idx="3539">
                  <c:v>0.21049499999999999</c:v>
                </c:pt>
                <c:pt idx="3540">
                  <c:v>9.7336000000000006E-2</c:v>
                </c:pt>
                <c:pt idx="3541">
                  <c:v>0.32658900000000002</c:v>
                </c:pt>
                <c:pt idx="3542">
                  <c:v>1.19852</c:v>
                </c:pt>
                <c:pt idx="3543">
                  <c:v>0.35423900000000003</c:v>
                </c:pt>
                <c:pt idx="3544">
                  <c:v>4.1796699999999999E-2</c:v>
                </c:pt>
                <c:pt idx="3545">
                  <c:v>4.4696E-2</c:v>
                </c:pt>
                <c:pt idx="3546">
                  <c:v>0.31079099999999998</c:v>
                </c:pt>
                <c:pt idx="3547">
                  <c:v>0.49489100000000003</c:v>
                </c:pt>
                <c:pt idx="3548">
                  <c:v>4.6307500000000001E-2</c:v>
                </c:pt>
                <c:pt idx="3549">
                  <c:v>1.10395</c:v>
                </c:pt>
                <c:pt idx="3550">
                  <c:v>0.311278</c:v>
                </c:pt>
                <c:pt idx="3551">
                  <c:v>0.15540000000000001</c:v>
                </c:pt>
                <c:pt idx="3552">
                  <c:v>9.61785E-2</c:v>
                </c:pt>
                <c:pt idx="3553">
                  <c:v>2.45994</c:v>
                </c:pt>
                <c:pt idx="3554">
                  <c:v>0.103738</c:v>
                </c:pt>
                <c:pt idx="3555">
                  <c:v>9.1329499999999992</c:v>
                </c:pt>
                <c:pt idx="3556">
                  <c:v>5.4415699999999996</c:v>
                </c:pt>
                <c:pt idx="3557">
                  <c:v>0.233265</c:v>
                </c:pt>
                <c:pt idx="3558">
                  <c:v>4.67401E-2</c:v>
                </c:pt>
                <c:pt idx="3559">
                  <c:v>0.197792</c:v>
                </c:pt>
                <c:pt idx="3560">
                  <c:v>0.201989</c:v>
                </c:pt>
                <c:pt idx="3561">
                  <c:v>0.24545700000000001</c:v>
                </c:pt>
                <c:pt idx="3562">
                  <c:v>3.2851499999999998</c:v>
                </c:pt>
                <c:pt idx="3563">
                  <c:v>11.3149</c:v>
                </c:pt>
                <c:pt idx="3564">
                  <c:v>9.36699E-2</c:v>
                </c:pt>
                <c:pt idx="3565">
                  <c:v>0.26982600000000001</c:v>
                </c:pt>
                <c:pt idx="3566">
                  <c:v>0.31523000000000001</c:v>
                </c:pt>
                <c:pt idx="3567">
                  <c:v>0.47922700000000001</c:v>
                </c:pt>
                <c:pt idx="3568">
                  <c:v>4.0608400000000003E-2</c:v>
                </c:pt>
                <c:pt idx="3569">
                  <c:v>2.1415999999999999</c:v>
                </c:pt>
                <c:pt idx="3570">
                  <c:v>6.2220300000000002</c:v>
                </c:pt>
                <c:pt idx="3571">
                  <c:v>9.1601300000000005</c:v>
                </c:pt>
                <c:pt idx="3572">
                  <c:v>0.14225299999999999</c:v>
                </c:pt>
                <c:pt idx="3573">
                  <c:v>0.32136300000000001</c:v>
                </c:pt>
                <c:pt idx="3574">
                  <c:v>1.74332</c:v>
                </c:pt>
                <c:pt idx="3575">
                  <c:v>4.7742100000000003E-2</c:v>
                </c:pt>
                <c:pt idx="3576">
                  <c:v>0.56101699999999999</c:v>
                </c:pt>
                <c:pt idx="3577">
                  <c:v>4.3984000000000002E-2</c:v>
                </c:pt>
                <c:pt idx="3578">
                  <c:v>0.35418300000000003</c:v>
                </c:pt>
                <c:pt idx="3579">
                  <c:v>0.62296499999999999</c:v>
                </c:pt>
                <c:pt idx="3580">
                  <c:v>0.126306</c:v>
                </c:pt>
                <c:pt idx="3581">
                  <c:v>4.0404700000000002E-2</c:v>
                </c:pt>
                <c:pt idx="3582">
                  <c:v>6.1518600000000001</c:v>
                </c:pt>
                <c:pt idx="3583">
                  <c:v>12.5426</c:v>
                </c:pt>
                <c:pt idx="3584">
                  <c:v>1.1285000000000001</c:v>
                </c:pt>
                <c:pt idx="3585">
                  <c:v>9.1852</c:v>
                </c:pt>
                <c:pt idx="3586">
                  <c:v>0.33150400000000002</c:v>
                </c:pt>
                <c:pt idx="3587">
                  <c:v>0.13564899999999999</c:v>
                </c:pt>
                <c:pt idx="3588">
                  <c:v>0.15564900000000001</c:v>
                </c:pt>
                <c:pt idx="3589">
                  <c:v>5.48675E-2</c:v>
                </c:pt>
                <c:pt idx="3590">
                  <c:v>0.122249</c:v>
                </c:pt>
                <c:pt idx="3591">
                  <c:v>0.68475399999999997</c:v>
                </c:pt>
                <c:pt idx="3592">
                  <c:v>7.8205799999999996</c:v>
                </c:pt>
                <c:pt idx="3593">
                  <c:v>4.9084000000000003</c:v>
                </c:pt>
                <c:pt idx="3594">
                  <c:v>2.1601900000000001</c:v>
                </c:pt>
                <c:pt idx="3595">
                  <c:v>0.216671</c:v>
                </c:pt>
                <c:pt idx="3596">
                  <c:v>0.30622100000000002</c:v>
                </c:pt>
                <c:pt idx="3597">
                  <c:v>0.57959300000000002</c:v>
                </c:pt>
                <c:pt idx="3598">
                  <c:v>0.35955599999999999</c:v>
                </c:pt>
                <c:pt idx="3599">
                  <c:v>0.17358999999999999</c:v>
                </c:pt>
                <c:pt idx="3600">
                  <c:v>0.29588500000000001</c:v>
                </c:pt>
                <c:pt idx="3601">
                  <c:v>1.2702899999999999</c:v>
                </c:pt>
                <c:pt idx="3602">
                  <c:v>0.44408700000000001</c:v>
                </c:pt>
                <c:pt idx="3603">
                  <c:v>0.100441</c:v>
                </c:pt>
                <c:pt idx="3604">
                  <c:v>4.9832599999999996</c:v>
                </c:pt>
                <c:pt idx="3605">
                  <c:v>0.13172400000000001</c:v>
                </c:pt>
                <c:pt idx="3606">
                  <c:v>17.5382</c:v>
                </c:pt>
                <c:pt idx="3607">
                  <c:v>0.12708</c:v>
                </c:pt>
                <c:pt idx="3608">
                  <c:v>0.34499000000000002</c:v>
                </c:pt>
                <c:pt idx="3609">
                  <c:v>5.1515100000000001E-2</c:v>
                </c:pt>
                <c:pt idx="3610">
                  <c:v>0.307919</c:v>
                </c:pt>
                <c:pt idx="3611">
                  <c:v>0.138018</c:v>
                </c:pt>
                <c:pt idx="3612">
                  <c:v>1.7963</c:v>
                </c:pt>
                <c:pt idx="3613">
                  <c:v>7.5190599999999996</c:v>
                </c:pt>
                <c:pt idx="3614">
                  <c:v>5.7027400000000004</c:v>
                </c:pt>
                <c:pt idx="3615">
                  <c:v>4.1834499999999997E-2</c:v>
                </c:pt>
                <c:pt idx="3616">
                  <c:v>0.445073</c:v>
                </c:pt>
                <c:pt idx="3617">
                  <c:v>1.5525599999999999</c:v>
                </c:pt>
                <c:pt idx="3618">
                  <c:v>1.0259100000000001</c:v>
                </c:pt>
                <c:pt idx="3619">
                  <c:v>5.0421199999999997</c:v>
                </c:pt>
                <c:pt idx="3620">
                  <c:v>4.7052500000000004</c:v>
                </c:pt>
                <c:pt idx="3621">
                  <c:v>0.98171600000000003</c:v>
                </c:pt>
                <c:pt idx="3622">
                  <c:v>6.73299</c:v>
                </c:pt>
                <c:pt idx="3623">
                  <c:v>0.106706</c:v>
                </c:pt>
                <c:pt idx="3624">
                  <c:v>0.71219900000000003</c:v>
                </c:pt>
                <c:pt idx="3625">
                  <c:v>0.43455199999999999</c:v>
                </c:pt>
                <c:pt idx="3626">
                  <c:v>0.18006800000000001</c:v>
                </c:pt>
                <c:pt idx="3627">
                  <c:v>0.263735</c:v>
                </c:pt>
                <c:pt idx="3628">
                  <c:v>4.4302000000000001E-2</c:v>
                </c:pt>
                <c:pt idx="3629">
                  <c:v>0.16884199999999999</c:v>
                </c:pt>
                <c:pt idx="3630">
                  <c:v>0.83909999999999996</c:v>
                </c:pt>
                <c:pt idx="3631">
                  <c:v>9.3977000000000004</c:v>
                </c:pt>
                <c:pt idx="3632">
                  <c:v>2.3174399999999999</c:v>
                </c:pt>
                <c:pt idx="3633">
                  <c:v>0.133266</c:v>
                </c:pt>
                <c:pt idx="3634">
                  <c:v>0.120666</c:v>
                </c:pt>
                <c:pt idx="3635">
                  <c:v>0.101142</c:v>
                </c:pt>
                <c:pt idx="3636">
                  <c:v>8.4353700000000004E-2</c:v>
                </c:pt>
                <c:pt idx="3637">
                  <c:v>9.5530100000000004</c:v>
                </c:pt>
                <c:pt idx="3638">
                  <c:v>1.6591</c:v>
                </c:pt>
                <c:pt idx="3639">
                  <c:v>0.29525600000000002</c:v>
                </c:pt>
                <c:pt idx="3640">
                  <c:v>0.15343799999999999</c:v>
                </c:pt>
                <c:pt idx="3641">
                  <c:v>0.174787</c:v>
                </c:pt>
                <c:pt idx="3642">
                  <c:v>4.5553499999999997E-2</c:v>
                </c:pt>
                <c:pt idx="3643">
                  <c:v>4.8200899999999998E-2</c:v>
                </c:pt>
                <c:pt idx="3644">
                  <c:v>4.1298099999999997E-2</c:v>
                </c:pt>
                <c:pt idx="3645">
                  <c:v>0.27166499999999999</c:v>
                </c:pt>
                <c:pt idx="3646">
                  <c:v>0.69704100000000002</c:v>
                </c:pt>
                <c:pt idx="3647">
                  <c:v>1.62225</c:v>
                </c:pt>
                <c:pt idx="3648">
                  <c:v>8.4087300000000004E-2</c:v>
                </c:pt>
                <c:pt idx="3649">
                  <c:v>0.28331200000000001</c:v>
                </c:pt>
                <c:pt idx="3650">
                  <c:v>0.471163</c:v>
                </c:pt>
                <c:pt idx="3651">
                  <c:v>0.263374</c:v>
                </c:pt>
                <c:pt idx="3652">
                  <c:v>5.7045399999999997</c:v>
                </c:pt>
                <c:pt idx="3653">
                  <c:v>1.8715900000000001</c:v>
                </c:pt>
                <c:pt idx="3654">
                  <c:v>4.3647699999999998E-2</c:v>
                </c:pt>
                <c:pt idx="3655">
                  <c:v>0.617591</c:v>
                </c:pt>
                <c:pt idx="3656">
                  <c:v>0.131135</c:v>
                </c:pt>
                <c:pt idx="3657">
                  <c:v>1.0090600000000001</c:v>
                </c:pt>
                <c:pt idx="3658">
                  <c:v>0.69795799999999997</c:v>
                </c:pt>
                <c:pt idx="3659">
                  <c:v>4.0657400000000003E-2</c:v>
                </c:pt>
                <c:pt idx="3660">
                  <c:v>4.2759600000000002E-2</c:v>
                </c:pt>
                <c:pt idx="3661">
                  <c:v>6.7118099999999998</c:v>
                </c:pt>
                <c:pt idx="3662">
                  <c:v>5.2125999999999999E-2</c:v>
                </c:pt>
                <c:pt idx="3663">
                  <c:v>0.46992400000000001</c:v>
                </c:pt>
                <c:pt idx="3664">
                  <c:v>0.33315299999999998</c:v>
                </c:pt>
                <c:pt idx="3665">
                  <c:v>0.12477199999999999</c:v>
                </c:pt>
                <c:pt idx="3666">
                  <c:v>0.24890100000000001</c:v>
                </c:pt>
                <c:pt idx="3667">
                  <c:v>0.213283</c:v>
                </c:pt>
                <c:pt idx="3668">
                  <c:v>4.5201400000000003E-2</c:v>
                </c:pt>
                <c:pt idx="3669">
                  <c:v>7.6211399999999996</c:v>
                </c:pt>
                <c:pt idx="3670">
                  <c:v>0.30727900000000002</c:v>
                </c:pt>
                <c:pt idx="3671">
                  <c:v>2.8712499999999999</c:v>
                </c:pt>
                <c:pt idx="3672">
                  <c:v>4.1334200000000001E-2</c:v>
                </c:pt>
                <c:pt idx="3673">
                  <c:v>0.131692</c:v>
                </c:pt>
                <c:pt idx="3674">
                  <c:v>8.8410000000000002E-2</c:v>
                </c:pt>
                <c:pt idx="3675">
                  <c:v>2.3438599999999998</c:v>
                </c:pt>
                <c:pt idx="3676">
                  <c:v>5.53617E-2</c:v>
                </c:pt>
                <c:pt idx="3677">
                  <c:v>0.25327</c:v>
                </c:pt>
                <c:pt idx="3678">
                  <c:v>4.6635099999999999E-2</c:v>
                </c:pt>
                <c:pt idx="3679">
                  <c:v>5.0799700000000003E-2</c:v>
                </c:pt>
                <c:pt idx="3680">
                  <c:v>14.5405</c:v>
                </c:pt>
                <c:pt idx="3681">
                  <c:v>0.38774199999999998</c:v>
                </c:pt>
                <c:pt idx="3682">
                  <c:v>0.17419499999999999</c:v>
                </c:pt>
                <c:pt idx="3683">
                  <c:v>0.72718499999999997</c:v>
                </c:pt>
                <c:pt idx="3684">
                  <c:v>0.60054099999999999</c:v>
                </c:pt>
                <c:pt idx="3685">
                  <c:v>0.164939</c:v>
                </c:pt>
                <c:pt idx="3686">
                  <c:v>0.46245199999999997</c:v>
                </c:pt>
                <c:pt idx="3687">
                  <c:v>0.51447299999999996</c:v>
                </c:pt>
                <c:pt idx="3688">
                  <c:v>4.9199699999999999E-2</c:v>
                </c:pt>
                <c:pt idx="3689">
                  <c:v>7.0612899999999996</c:v>
                </c:pt>
                <c:pt idx="3690">
                  <c:v>4.27658E-2</c:v>
                </c:pt>
                <c:pt idx="3691">
                  <c:v>4.5984200000000003E-2</c:v>
                </c:pt>
                <c:pt idx="3692">
                  <c:v>0.72180500000000003</c:v>
                </c:pt>
                <c:pt idx="3693">
                  <c:v>4.4763600000000001E-2</c:v>
                </c:pt>
                <c:pt idx="3694">
                  <c:v>0.17980299999999999</c:v>
                </c:pt>
                <c:pt idx="3695">
                  <c:v>12.9422</c:v>
                </c:pt>
                <c:pt idx="3696">
                  <c:v>4.5661500000000001E-2</c:v>
                </c:pt>
                <c:pt idx="3697">
                  <c:v>0.16134899999999999</c:v>
                </c:pt>
                <c:pt idx="3698">
                  <c:v>5.2284600000000001</c:v>
                </c:pt>
                <c:pt idx="3699">
                  <c:v>33.284199999999998</c:v>
                </c:pt>
                <c:pt idx="3700">
                  <c:v>8.9701699999999995E-2</c:v>
                </c:pt>
                <c:pt idx="3701">
                  <c:v>0.203929</c:v>
                </c:pt>
                <c:pt idx="3702">
                  <c:v>1.06647</c:v>
                </c:pt>
                <c:pt idx="3703">
                  <c:v>6.9752299999999998</c:v>
                </c:pt>
                <c:pt idx="3704">
                  <c:v>9.2476500000000003E-2</c:v>
                </c:pt>
                <c:pt idx="3705">
                  <c:v>0.79371899999999995</c:v>
                </c:pt>
                <c:pt idx="3706">
                  <c:v>8.4787899999999999E-2</c:v>
                </c:pt>
                <c:pt idx="3707">
                  <c:v>5.8186499999999999</c:v>
                </c:pt>
                <c:pt idx="3708">
                  <c:v>0.62795000000000001</c:v>
                </c:pt>
                <c:pt idx="3709">
                  <c:v>0.92978099999999997</c:v>
                </c:pt>
                <c:pt idx="3710">
                  <c:v>0.53428200000000003</c:v>
                </c:pt>
                <c:pt idx="3711">
                  <c:v>0.28329300000000002</c:v>
                </c:pt>
                <c:pt idx="3712">
                  <c:v>3.7809699999999999</c:v>
                </c:pt>
                <c:pt idx="3713">
                  <c:v>0.114372</c:v>
                </c:pt>
                <c:pt idx="3714">
                  <c:v>0.19267599999999999</c:v>
                </c:pt>
                <c:pt idx="3715">
                  <c:v>8.4795899999999994E-2</c:v>
                </c:pt>
                <c:pt idx="3716">
                  <c:v>4.9359899999999998E-2</c:v>
                </c:pt>
                <c:pt idx="3717">
                  <c:v>0.72465199999999996</c:v>
                </c:pt>
                <c:pt idx="3718">
                  <c:v>1.1185700000000001</c:v>
                </c:pt>
                <c:pt idx="3719">
                  <c:v>4.4885099999999997E-2</c:v>
                </c:pt>
                <c:pt idx="3720">
                  <c:v>0.16952</c:v>
                </c:pt>
                <c:pt idx="3721">
                  <c:v>4.64865E-2</c:v>
                </c:pt>
                <c:pt idx="3722">
                  <c:v>4.4885399999999999E-2</c:v>
                </c:pt>
                <c:pt idx="3723">
                  <c:v>0.48258400000000001</c:v>
                </c:pt>
                <c:pt idx="3724">
                  <c:v>15.252700000000001</c:v>
                </c:pt>
                <c:pt idx="3725">
                  <c:v>0.25471300000000002</c:v>
                </c:pt>
                <c:pt idx="3726">
                  <c:v>4.4584800000000001E-2</c:v>
                </c:pt>
                <c:pt idx="3727">
                  <c:v>0.151421</c:v>
                </c:pt>
                <c:pt idx="3728">
                  <c:v>0.65307599999999999</c:v>
                </c:pt>
                <c:pt idx="3729">
                  <c:v>0.74343700000000001</c:v>
                </c:pt>
                <c:pt idx="3730">
                  <c:v>8.7871099999999994E-2</c:v>
                </c:pt>
                <c:pt idx="3731">
                  <c:v>8.5116800000000006E-2</c:v>
                </c:pt>
                <c:pt idx="3732">
                  <c:v>6.9770700000000003</c:v>
                </c:pt>
                <c:pt idx="3733">
                  <c:v>0.45237699999999997</c:v>
                </c:pt>
                <c:pt idx="3734">
                  <c:v>4.4885500000000002E-2</c:v>
                </c:pt>
                <c:pt idx="3735">
                  <c:v>4.1586100000000001E-2</c:v>
                </c:pt>
                <c:pt idx="3736">
                  <c:v>8.4409600000000001E-2</c:v>
                </c:pt>
                <c:pt idx="3737">
                  <c:v>0.26072499999999998</c:v>
                </c:pt>
                <c:pt idx="3738">
                  <c:v>1.81423</c:v>
                </c:pt>
                <c:pt idx="3739">
                  <c:v>8.4499500000000005E-2</c:v>
                </c:pt>
                <c:pt idx="3740">
                  <c:v>2.25299</c:v>
                </c:pt>
                <c:pt idx="3741">
                  <c:v>4.2422799999999997E-2</c:v>
                </c:pt>
                <c:pt idx="3742">
                  <c:v>1.7144999999999999</c:v>
                </c:pt>
                <c:pt idx="3743">
                  <c:v>0.79575899999999999</c:v>
                </c:pt>
                <c:pt idx="3744">
                  <c:v>0.243724</c:v>
                </c:pt>
                <c:pt idx="3745">
                  <c:v>2.18587</c:v>
                </c:pt>
                <c:pt idx="3746">
                  <c:v>0.10406700000000001</c:v>
                </c:pt>
                <c:pt idx="3747">
                  <c:v>4.3945900000000003E-2</c:v>
                </c:pt>
                <c:pt idx="3748">
                  <c:v>0.20951900000000001</c:v>
                </c:pt>
                <c:pt idx="3749">
                  <c:v>4.2197600000000002E-2</c:v>
                </c:pt>
                <c:pt idx="3750">
                  <c:v>1.98142</c:v>
                </c:pt>
                <c:pt idx="3751">
                  <c:v>1.0458700000000001</c:v>
                </c:pt>
                <c:pt idx="3752">
                  <c:v>0.16655900000000001</c:v>
                </c:pt>
                <c:pt idx="3753">
                  <c:v>0.18684600000000001</c:v>
                </c:pt>
                <c:pt idx="3754">
                  <c:v>0.54327199999999998</c:v>
                </c:pt>
                <c:pt idx="3755">
                  <c:v>0.53934400000000005</c:v>
                </c:pt>
                <c:pt idx="3756">
                  <c:v>0.592553</c:v>
                </c:pt>
                <c:pt idx="3757">
                  <c:v>8.4084400000000004E-2</c:v>
                </c:pt>
                <c:pt idx="3758">
                  <c:v>4.2911600000000001E-2</c:v>
                </c:pt>
                <c:pt idx="3759">
                  <c:v>9.2952400000000004E-2</c:v>
                </c:pt>
                <c:pt idx="3760">
                  <c:v>0.57919200000000004</c:v>
                </c:pt>
                <c:pt idx="3761">
                  <c:v>0.227766</c:v>
                </c:pt>
                <c:pt idx="3762">
                  <c:v>0.16389500000000001</c:v>
                </c:pt>
                <c:pt idx="3763">
                  <c:v>0.28348299999999998</c:v>
                </c:pt>
                <c:pt idx="3764">
                  <c:v>1.01837</c:v>
                </c:pt>
                <c:pt idx="3765">
                  <c:v>0.50081799999999999</c:v>
                </c:pt>
                <c:pt idx="3766">
                  <c:v>3.6090599999999999</c:v>
                </c:pt>
                <c:pt idx="3767">
                  <c:v>0.52549000000000001</c:v>
                </c:pt>
                <c:pt idx="3768">
                  <c:v>8.2119899999999996E-2</c:v>
                </c:pt>
                <c:pt idx="3769">
                  <c:v>4.7788299999999999E-2</c:v>
                </c:pt>
                <c:pt idx="3770">
                  <c:v>9.6786399999999995E-2</c:v>
                </c:pt>
                <c:pt idx="3771">
                  <c:v>5.1808899999999998</c:v>
                </c:pt>
                <c:pt idx="3772">
                  <c:v>0.25920100000000001</c:v>
                </c:pt>
                <c:pt idx="3773">
                  <c:v>0.47715099999999999</c:v>
                </c:pt>
                <c:pt idx="3774">
                  <c:v>6.8721199999999998</c:v>
                </c:pt>
                <c:pt idx="3775">
                  <c:v>4.5517399999999997</c:v>
                </c:pt>
                <c:pt idx="3776">
                  <c:v>0.49859500000000001</c:v>
                </c:pt>
                <c:pt idx="3777">
                  <c:v>6.4869300000000001</c:v>
                </c:pt>
                <c:pt idx="3778">
                  <c:v>5.5148999999999999</c:v>
                </c:pt>
                <c:pt idx="3779">
                  <c:v>0.50315500000000002</c:v>
                </c:pt>
                <c:pt idx="3780">
                  <c:v>4.3792600000000001E-2</c:v>
                </c:pt>
                <c:pt idx="3781">
                  <c:v>9.1344100000000008</c:v>
                </c:pt>
                <c:pt idx="3782">
                  <c:v>1.2105600000000001</c:v>
                </c:pt>
                <c:pt idx="3783">
                  <c:v>4.5517000000000002E-2</c:v>
                </c:pt>
                <c:pt idx="3784">
                  <c:v>5.42502</c:v>
                </c:pt>
                <c:pt idx="3785">
                  <c:v>4.2514700000000002E-2</c:v>
                </c:pt>
                <c:pt idx="3786">
                  <c:v>0.124288</c:v>
                </c:pt>
                <c:pt idx="3787">
                  <c:v>0.99956</c:v>
                </c:pt>
                <c:pt idx="3788">
                  <c:v>4.4540299999999998E-2</c:v>
                </c:pt>
                <c:pt idx="3789">
                  <c:v>8.1038799999999994E-2</c:v>
                </c:pt>
                <c:pt idx="3790">
                  <c:v>0.110966</c:v>
                </c:pt>
                <c:pt idx="3791">
                  <c:v>9.9901199999999996E-2</c:v>
                </c:pt>
                <c:pt idx="3792">
                  <c:v>0.24163499999999999</c:v>
                </c:pt>
                <c:pt idx="3793">
                  <c:v>4.19794E-2</c:v>
                </c:pt>
                <c:pt idx="3794">
                  <c:v>4.2669899999999997E-2</c:v>
                </c:pt>
                <c:pt idx="3795">
                  <c:v>4.4291799999999999E-2</c:v>
                </c:pt>
                <c:pt idx="3796">
                  <c:v>5.2692900000000001E-2</c:v>
                </c:pt>
                <c:pt idx="3797">
                  <c:v>1.0422800000000001</c:v>
                </c:pt>
                <c:pt idx="3798">
                  <c:v>0.69000899999999998</c:v>
                </c:pt>
                <c:pt idx="3799">
                  <c:v>4.5924100000000001</c:v>
                </c:pt>
                <c:pt idx="3800">
                  <c:v>0.14571100000000001</c:v>
                </c:pt>
                <c:pt idx="3801">
                  <c:v>1.1451199999999999</c:v>
                </c:pt>
                <c:pt idx="3802">
                  <c:v>0.34213900000000003</c:v>
                </c:pt>
                <c:pt idx="3803">
                  <c:v>2.9520200000000001</c:v>
                </c:pt>
                <c:pt idx="3804">
                  <c:v>0.15932499999999999</c:v>
                </c:pt>
                <c:pt idx="3805">
                  <c:v>0.41167399999999998</c:v>
                </c:pt>
                <c:pt idx="3806">
                  <c:v>4.9022400000000001E-2</c:v>
                </c:pt>
                <c:pt idx="3807">
                  <c:v>8.1811200000000001E-2</c:v>
                </c:pt>
                <c:pt idx="3808">
                  <c:v>6.8299899999999996</c:v>
                </c:pt>
                <c:pt idx="3809">
                  <c:v>8.1508700000000003E-2</c:v>
                </c:pt>
                <c:pt idx="3810">
                  <c:v>4.5824999999999998E-2</c:v>
                </c:pt>
                <c:pt idx="3811">
                  <c:v>0.67418299999999998</c:v>
                </c:pt>
                <c:pt idx="3812">
                  <c:v>4.2684699999999999E-2</c:v>
                </c:pt>
                <c:pt idx="3813">
                  <c:v>0.66483700000000001</c:v>
                </c:pt>
                <c:pt idx="3814">
                  <c:v>0.27416099999999999</c:v>
                </c:pt>
                <c:pt idx="3815">
                  <c:v>4.31752</c:v>
                </c:pt>
                <c:pt idx="3816">
                  <c:v>8.9234800000000003E-2</c:v>
                </c:pt>
                <c:pt idx="3817">
                  <c:v>8.0884700000000004E-2</c:v>
                </c:pt>
                <c:pt idx="3818">
                  <c:v>0.149004</c:v>
                </c:pt>
                <c:pt idx="3819">
                  <c:v>4.2641199999999997E-2</c:v>
                </c:pt>
                <c:pt idx="3820">
                  <c:v>8.3556699999999998E-2</c:v>
                </c:pt>
                <c:pt idx="3821">
                  <c:v>4.88455E-2</c:v>
                </c:pt>
                <c:pt idx="3822">
                  <c:v>5.50082</c:v>
                </c:pt>
                <c:pt idx="3823">
                  <c:v>0.16447700000000001</c:v>
                </c:pt>
                <c:pt idx="3824">
                  <c:v>4.0306300000000003E-2</c:v>
                </c:pt>
                <c:pt idx="3825">
                  <c:v>0.26713500000000001</c:v>
                </c:pt>
                <c:pt idx="3826">
                  <c:v>0.44316899999999998</c:v>
                </c:pt>
                <c:pt idx="3827">
                  <c:v>0.46368100000000001</c:v>
                </c:pt>
                <c:pt idx="3828">
                  <c:v>0.173878</c:v>
                </c:pt>
                <c:pt idx="3829">
                  <c:v>0.81413500000000005</c:v>
                </c:pt>
                <c:pt idx="3830">
                  <c:v>4.4947800000000003E-2</c:v>
                </c:pt>
                <c:pt idx="3831">
                  <c:v>0.19461100000000001</c:v>
                </c:pt>
                <c:pt idx="3832">
                  <c:v>22.4224</c:v>
                </c:pt>
                <c:pt idx="3833">
                  <c:v>0.352663</c:v>
                </c:pt>
                <c:pt idx="3834">
                  <c:v>0.174202</c:v>
                </c:pt>
                <c:pt idx="3835">
                  <c:v>0.30829499999999999</c:v>
                </c:pt>
                <c:pt idx="3836">
                  <c:v>9.4366400000000003E-2</c:v>
                </c:pt>
                <c:pt idx="3837">
                  <c:v>4.4281399999999999E-2</c:v>
                </c:pt>
                <c:pt idx="3838">
                  <c:v>0.130075</c:v>
                </c:pt>
                <c:pt idx="3839">
                  <c:v>8.7861999999999996E-2</c:v>
                </c:pt>
                <c:pt idx="3840">
                  <c:v>0.90710500000000005</c:v>
                </c:pt>
                <c:pt idx="3841">
                  <c:v>10.3241</c:v>
                </c:pt>
                <c:pt idx="3842">
                  <c:v>1.3459099999999999</c:v>
                </c:pt>
                <c:pt idx="3843">
                  <c:v>0.42924600000000002</c:v>
                </c:pt>
                <c:pt idx="3844">
                  <c:v>0.30450700000000003</c:v>
                </c:pt>
                <c:pt idx="3845">
                  <c:v>0.82329300000000005</c:v>
                </c:pt>
                <c:pt idx="3846">
                  <c:v>0.28348499999999999</c:v>
                </c:pt>
                <c:pt idx="3847">
                  <c:v>0.53325500000000003</c:v>
                </c:pt>
                <c:pt idx="3848">
                  <c:v>9.3879099999999993E-2</c:v>
                </c:pt>
                <c:pt idx="3849">
                  <c:v>0.565079</c:v>
                </c:pt>
                <c:pt idx="3850">
                  <c:v>0.457065</c:v>
                </c:pt>
                <c:pt idx="3851">
                  <c:v>0.21029800000000001</c:v>
                </c:pt>
                <c:pt idx="3852">
                  <c:v>0.12585299999999999</c:v>
                </c:pt>
                <c:pt idx="3853">
                  <c:v>0.168047</c:v>
                </c:pt>
                <c:pt idx="3854">
                  <c:v>0.454654</c:v>
                </c:pt>
                <c:pt idx="3855">
                  <c:v>4.3907100000000003</c:v>
                </c:pt>
                <c:pt idx="3856">
                  <c:v>0.202044</c:v>
                </c:pt>
                <c:pt idx="3857">
                  <c:v>0.306695</c:v>
                </c:pt>
                <c:pt idx="3858">
                  <c:v>4.54209</c:v>
                </c:pt>
                <c:pt idx="3859">
                  <c:v>5.0507200000000002E-2</c:v>
                </c:pt>
                <c:pt idx="3860">
                  <c:v>0.92991299999999999</c:v>
                </c:pt>
                <c:pt idx="3861">
                  <c:v>0.57953699999999997</c:v>
                </c:pt>
                <c:pt idx="3862">
                  <c:v>0.49392900000000001</c:v>
                </c:pt>
                <c:pt idx="3863">
                  <c:v>0.123575</c:v>
                </c:pt>
                <c:pt idx="3864">
                  <c:v>0.68165299999999995</c:v>
                </c:pt>
                <c:pt idx="3865">
                  <c:v>0.54283300000000001</c:v>
                </c:pt>
                <c:pt idx="3866">
                  <c:v>4.2777799999999998E-2</c:v>
                </c:pt>
                <c:pt idx="3867">
                  <c:v>0.30336000000000002</c:v>
                </c:pt>
                <c:pt idx="3868">
                  <c:v>0.76012500000000005</c:v>
                </c:pt>
                <c:pt idx="3869">
                  <c:v>4.2264299999999998E-2</c:v>
                </c:pt>
                <c:pt idx="3870">
                  <c:v>3.4815299999999998</c:v>
                </c:pt>
                <c:pt idx="3871">
                  <c:v>1.21187</c:v>
                </c:pt>
                <c:pt idx="3872">
                  <c:v>5.6242000000000001</c:v>
                </c:pt>
                <c:pt idx="3873">
                  <c:v>0.56700799999999996</c:v>
                </c:pt>
                <c:pt idx="3874">
                  <c:v>5.5007700000000002</c:v>
                </c:pt>
                <c:pt idx="3875">
                  <c:v>1.0385200000000001</c:v>
                </c:pt>
                <c:pt idx="3876">
                  <c:v>0.19112499999999999</c:v>
                </c:pt>
                <c:pt idx="3877">
                  <c:v>0.29498400000000002</c:v>
                </c:pt>
                <c:pt idx="3878">
                  <c:v>1.0646599999999999</c:v>
                </c:pt>
                <c:pt idx="3879">
                  <c:v>0.26252199999999998</c:v>
                </c:pt>
                <c:pt idx="3880">
                  <c:v>4.3606499999999999E-2</c:v>
                </c:pt>
                <c:pt idx="3881">
                  <c:v>0.18082699999999999</c:v>
                </c:pt>
                <c:pt idx="3882">
                  <c:v>5.50883E-2</c:v>
                </c:pt>
                <c:pt idx="3883">
                  <c:v>0.32897500000000002</c:v>
                </c:pt>
                <c:pt idx="3884">
                  <c:v>4.2398999999999999E-2</c:v>
                </c:pt>
                <c:pt idx="3885">
                  <c:v>0.20814099999999999</c:v>
                </c:pt>
                <c:pt idx="3886">
                  <c:v>0.2112</c:v>
                </c:pt>
                <c:pt idx="3887">
                  <c:v>0.654312</c:v>
                </c:pt>
                <c:pt idx="3888">
                  <c:v>4.5758E-2</c:v>
                </c:pt>
                <c:pt idx="3889">
                  <c:v>0.16070899999999999</c:v>
                </c:pt>
                <c:pt idx="3890">
                  <c:v>0.29692299999999999</c:v>
                </c:pt>
                <c:pt idx="3891">
                  <c:v>4.2194099999999998E-2</c:v>
                </c:pt>
                <c:pt idx="3892">
                  <c:v>4.4366599999999999E-2</c:v>
                </c:pt>
                <c:pt idx="3893">
                  <c:v>0.30091499999999999</c:v>
                </c:pt>
                <c:pt idx="3894">
                  <c:v>0.22850799999999999</c:v>
                </c:pt>
                <c:pt idx="3895">
                  <c:v>9.9154699999999991</c:v>
                </c:pt>
                <c:pt idx="3896">
                  <c:v>8.3850099999999994</c:v>
                </c:pt>
                <c:pt idx="3897">
                  <c:v>0.20141700000000001</c:v>
                </c:pt>
                <c:pt idx="3898">
                  <c:v>7.3438299999999996</c:v>
                </c:pt>
                <c:pt idx="3899">
                  <c:v>0.22386800000000001</c:v>
                </c:pt>
                <c:pt idx="3900">
                  <c:v>8.3524600000000004E-2</c:v>
                </c:pt>
                <c:pt idx="3901">
                  <c:v>1.7764599999999999</c:v>
                </c:pt>
                <c:pt idx="3902">
                  <c:v>1.2899499999999999</c:v>
                </c:pt>
                <c:pt idx="3903">
                  <c:v>4.29024E-2</c:v>
                </c:pt>
                <c:pt idx="3904">
                  <c:v>9.4074899999999992</c:v>
                </c:pt>
                <c:pt idx="3905">
                  <c:v>1.0114099999999999</c:v>
                </c:pt>
                <c:pt idx="3906">
                  <c:v>0.107587</c:v>
                </c:pt>
                <c:pt idx="3907">
                  <c:v>5.3294099999999997E-2</c:v>
                </c:pt>
                <c:pt idx="3908">
                  <c:v>8.4101999999999996E-2</c:v>
                </c:pt>
                <c:pt idx="3909">
                  <c:v>0.77659100000000003</c:v>
                </c:pt>
                <c:pt idx="3910">
                  <c:v>0.25620500000000002</c:v>
                </c:pt>
                <c:pt idx="3911">
                  <c:v>9.4045199999999995E-2</c:v>
                </c:pt>
                <c:pt idx="3912">
                  <c:v>5.0632799999999998</c:v>
                </c:pt>
                <c:pt idx="3913">
                  <c:v>4.8074500000000002</c:v>
                </c:pt>
                <c:pt idx="3914">
                  <c:v>7.5590099999999998</c:v>
                </c:pt>
                <c:pt idx="3915">
                  <c:v>0.19082199999999999</c:v>
                </c:pt>
                <c:pt idx="3916">
                  <c:v>4.6057899999999998</c:v>
                </c:pt>
                <c:pt idx="3917">
                  <c:v>6.7439999999999998</c:v>
                </c:pt>
                <c:pt idx="3918">
                  <c:v>0.13695099999999999</c:v>
                </c:pt>
                <c:pt idx="3919">
                  <c:v>0.282667</c:v>
                </c:pt>
                <c:pt idx="3920">
                  <c:v>1.00437</c:v>
                </c:pt>
                <c:pt idx="3921">
                  <c:v>4.1889099999999999E-2</c:v>
                </c:pt>
                <c:pt idx="3922">
                  <c:v>1.33988</c:v>
                </c:pt>
                <c:pt idx="3923">
                  <c:v>0.187748</c:v>
                </c:pt>
                <c:pt idx="3924">
                  <c:v>0.158109</c:v>
                </c:pt>
                <c:pt idx="3925">
                  <c:v>4.2689499999999998E-2</c:v>
                </c:pt>
                <c:pt idx="3926">
                  <c:v>2.2796400000000001</c:v>
                </c:pt>
                <c:pt idx="3927">
                  <c:v>0.27441700000000002</c:v>
                </c:pt>
                <c:pt idx="3928">
                  <c:v>16.450500000000002</c:v>
                </c:pt>
                <c:pt idx="3929">
                  <c:v>6.8203500000000004</c:v>
                </c:pt>
                <c:pt idx="3930">
                  <c:v>0.247777</c:v>
                </c:pt>
                <c:pt idx="3931">
                  <c:v>8.8167300000000004E-2</c:v>
                </c:pt>
                <c:pt idx="3932">
                  <c:v>9.6868700000000008</c:v>
                </c:pt>
                <c:pt idx="3933">
                  <c:v>0.150279</c:v>
                </c:pt>
                <c:pt idx="3934">
                  <c:v>0.44883499999999998</c:v>
                </c:pt>
                <c:pt idx="3935">
                  <c:v>8.62763E-2</c:v>
                </c:pt>
                <c:pt idx="3936">
                  <c:v>5.5012299999999996</c:v>
                </c:pt>
                <c:pt idx="3937">
                  <c:v>0.47438799999999998</c:v>
                </c:pt>
                <c:pt idx="3938">
                  <c:v>9.2371900000000007E-2</c:v>
                </c:pt>
                <c:pt idx="3939">
                  <c:v>0.36707000000000001</c:v>
                </c:pt>
                <c:pt idx="3940">
                  <c:v>8.1157699999999999E-2</c:v>
                </c:pt>
                <c:pt idx="3941">
                  <c:v>6.0648299999999997</c:v>
                </c:pt>
                <c:pt idx="3942">
                  <c:v>0.12166299999999999</c:v>
                </c:pt>
                <c:pt idx="3943">
                  <c:v>7.1720100000000002</c:v>
                </c:pt>
                <c:pt idx="3944">
                  <c:v>4.4826299999999999E-2</c:v>
                </c:pt>
                <c:pt idx="3945">
                  <c:v>0.26443499999999998</c:v>
                </c:pt>
                <c:pt idx="3946">
                  <c:v>11.841799999999999</c:v>
                </c:pt>
                <c:pt idx="3947">
                  <c:v>5.9458799999999998</c:v>
                </c:pt>
                <c:pt idx="3948">
                  <c:v>1.1955499999999999</c:v>
                </c:pt>
                <c:pt idx="3949">
                  <c:v>0.115013</c:v>
                </c:pt>
                <c:pt idx="3950">
                  <c:v>1.0964</c:v>
                </c:pt>
                <c:pt idx="3951">
                  <c:v>4.1783500000000001E-2</c:v>
                </c:pt>
                <c:pt idx="3952">
                  <c:v>0.198045</c:v>
                </c:pt>
                <c:pt idx="3953">
                  <c:v>4.7368800000000003E-2</c:v>
                </c:pt>
                <c:pt idx="3954">
                  <c:v>0.395924</c:v>
                </c:pt>
                <c:pt idx="3955">
                  <c:v>2.61435</c:v>
                </c:pt>
                <c:pt idx="3956">
                  <c:v>4.3027599999999999E-2</c:v>
                </c:pt>
                <c:pt idx="3957">
                  <c:v>1.0501100000000001</c:v>
                </c:pt>
                <c:pt idx="3958">
                  <c:v>0.100133</c:v>
                </c:pt>
                <c:pt idx="3959">
                  <c:v>0.19158900000000001</c:v>
                </c:pt>
                <c:pt idx="3960">
                  <c:v>0.28549000000000002</c:v>
                </c:pt>
                <c:pt idx="3961">
                  <c:v>0.16364400000000001</c:v>
                </c:pt>
                <c:pt idx="3962">
                  <c:v>0.123735</c:v>
                </c:pt>
                <c:pt idx="3963">
                  <c:v>1.6438699999999999</c:v>
                </c:pt>
                <c:pt idx="3964">
                  <c:v>0.351213</c:v>
                </c:pt>
                <c:pt idx="3965">
                  <c:v>0.58197699999999997</c:v>
                </c:pt>
                <c:pt idx="3966">
                  <c:v>4.24473E-2</c:v>
                </c:pt>
                <c:pt idx="3967">
                  <c:v>0.49876700000000002</c:v>
                </c:pt>
                <c:pt idx="3968">
                  <c:v>0.54482600000000003</c:v>
                </c:pt>
                <c:pt idx="3969">
                  <c:v>7.1056900000000001</c:v>
                </c:pt>
                <c:pt idx="3970">
                  <c:v>9.0528999999999998E-2</c:v>
                </c:pt>
                <c:pt idx="3971">
                  <c:v>0.81520700000000001</c:v>
                </c:pt>
                <c:pt idx="3972">
                  <c:v>4.5423400000000003E-2</c:v>
                </c:pt>
                <c:pt idx="3973">
                  <c:v>8.6020700000000005E-2</c:v>
                </c:pt>
                <c:pt idx="3974">
                  <c:v>0.201622</c:v>
                </c:pt>
                <c:pt idx="3975">
                  <c:v>4.6258100000000003E-2</c:v>
                </c:pt>
                <c:pt idx="3976">
                  <c:v>8.0905900000000003E-2</c:v>
                </c:pt>
                <c:pt idx="3977">
                  <c:v>8.7676500000000004E-2</c:v>
                </c:pt>
                <c:pt idx="3978">
                  <c:v>5.2325499999999998</c:v>
                </c:pt>
                <c:pt idx="3979">
                  <c:v>0.1021</c:v>
                </c:pt>
                <c:pt idx="3980">
                  <c:v>4.9473000000000003</c:v>
                </c:pt>
                <c:pt idx="3981">
                  <c:v>4.5651099999999998</c:v>
                </c:pt>
                <c:pt idx="3982">
                  <c:v>4.6592000000000001E-2</c:v>
                </c:pt>
                <c:pt idx="3983">
                  <c:v>0.13031400000000001</c:v>
                </c:pt>
                <c:pt idx="3984">
                  <c:v>4.4259100000000003E-2</c:v>
                </c:pt>
                <c:pt idx="3985">
                  <c:v>0.136957</c:v>
                </c:pt>
                <c:pt idx="3986">
                  <c:v>4.9654799999999999E-2</c:v>
                </c:pt>
                <c:pt idx="3987">
                  <c:v>10.032500000000001</c:v>
                </c:pt>
                <c:pt idx="3988">
                  <c:v>0.26639400000000002</c:v>
                </c:pt>
                <c:pt idx="3989">
                  <c:v>0.29065200000000002</c:v>
                </c:pt>
                <c:pt idx="3990">
                  <c:v>0.19165399999999999</c:v>
                </c:pt>
                <c:pt idx="3991">
                  <c:v>0.65624300000000002</c:v>
                </c:pt>
                <c:pt idx="3992">
                  <c:v>0.165218</c:v>
                </c:pt>
                <c:pt idx="3993">
                  <c:v>9.2869800000000002E-2</c:v>
                </c:pt>
                <c:pt idx="3994">
                  <c:v>4.7253799999999999E-2</c:v>
                </c:pt>
                <c:pt idx="3995">
                  <c:v>4.0589899999999998E-2</c:v>
                </c:pt>
                <c:pt idx="3996">
                  <c:v>8.6025099999999993E-2</c:v>
                </c:pt>
                <c:pt idx="3997">
                  <c:v>0.383108</c:v>
                </c:pt>
                <c:pt idx="3998">
                  <c:v>0.17322599999999999</c:v>
                </c:pt>
                <c:pt idx="3999">
                  <c:v>4.1118000000000002E-2</c:v>
                </c:pt>
                <c:pt idx="4000">
                  <c:v>0.34371499999999999</c:v>
                </c:pt>
                <c:pt idx="4001">
                  <c:v>1.0760000000000001</c:v>
                </c:pt>
                <c:pt idx="4002">
                  <c:v>4.5764399999999997E-2</c:v>
                </c:pt>
                <c:pt idx="4003">
                  <c:v>0.69623100000000004</c:v>
                </c:pt>
                <c:pt idx="4004">
                  <c:v>0.238811</c:v>
                </c:pt>
                <c:pt idx="4005">
                  <c:v>0.26990999999999998</c:v>
                </c:pt>
                <c:pt idx="4006">
                  <c:v>4.0664899999999997E-2</c:v>
                </c:pt>
                <c:pt idx="4007">
                  <c:v>0.31367299999999998</c:v>
                </c:pt>
                <c:pt idx="4008">
                  <c:v>0.237201</c:v>
                </c:pt>
                <c:pt idx="4009">
                  <c:v>0.47109200000000001</c:v>
                </c:pt>
                <c:pt idx="4010">
                  <c:v>0.15160100000000001</c:v>
                </c:pt>
                <c:pt idx="4011">
                  <c:v>0.45853899999999997</c:v>
                </c:pt>
                <c:pt idx="4012">
                  <c:v>0.12910199999999999</c:v>
                </c:pt>
                <c:pt idx="4013">
                  <c:v>0.91962500000000003</c:v>
                </c:pt>
                <c:pt idx="4014">
                  <c:v>0.198407</c:v>
                </c:pt>
                <c:pt idx="4015">
                  <c:v>4.8818500000000001E-2</c:v>
                </c:pt>
                <c:pt idx="4016">
                  <c:v>0.38855299999999998</c:v>
                </c:pt>
                <c:pt idx="4017">
                  <c:v>1.17252</c:v>
                </c:pt>
                <c:pt idx="4018">
                  <c:v>0.50823499999999999</c:v>
                </c:pt>
                <c:pt idx="4019">
                  <c:v>4.2025699999999999E-2</c:v>
                </c:pt>
                <c:pt idx="4020">
                  <c:v>8.5345400000000002E-2</c:v>
                </c:pt>
                <c:pt idx="4021">
                  <c:v>4.4473199999999997E-2</c:v>
                </c:pt>
                <c:pt idx="4022">
                  <c:v>4.2201200000000001E-2</c:v>
                </c:pt>
                <c:pt idx="4023">
                  <c:v>8.6477799999999991</c:v>
                </c:pt>
                <c:pt idx="4024">
                  <c:v>4.0608499999999999E-2</c:v>
                </c:pt>
                <c:pt idx="4025">
                  <c:v>0.194993</c:v>
                </c:pt>
                <c:pt idx="4026">
                  <c:v>4.1665299999999998</c:v>
                </c:pt>
                <c:pt idx="4027">
                  <c:v>5.9088599999999998</c:v>
                </c:pt>
                <c:pt idx="4028">
                  <c:v>0.79264900000000005</c:v>
                </c:pt>
                <c:pt idx="4029">
                  <c:v>0.19021199999999999</c:v>
                </c:pt>
                <c:pt idx="4030">
                  <c:v>0.168375</c:v>
                </c:pt>
                <c:pt idx="4031">
                  <c:v>4.2588000000000001E-2</c:v>
                </c:pt>
                <c:pt idx="4032">
                  <c:v>2.4242599999999999</c:v>
                </c:pt>
                <c:pt idx="4033">
                  <c:v>9.9948999999999996E-2</c:v>
                </c:pt>
                <c:pt idx="4034">
                  <c:v>5.2462299999999997</c:v>
                </c:pt>
                <c:pt idx="4035">
                  <c:v>0.4128</c:v>
                </c:pt>
                <c:pt idx="4036">
                  <c:v>5.0203499999999998E-2</c:v>
                </c:pt>
                <c:pt idx="4037">
                  <c:v>5.46221E-2</c:v>
                </c:pt>
                <c:pt idx="4038">
                  <c:v>0.12405099999999999</c:v>
                </c:pt>
                <c:pt idx="4039">
                  <c:v>0.424286</c:v>
                </c:pt>
                <c:pt idx="4040">
                  <c:v>4.2170399999999997E-2</c:v>
                </c:pt>
                <c:pt idx="4041">
                  <c:v>4.2934300000000002E-2</c:v>
                </c:pt>
                <c:pt idx="4042">
                  <c:v>0.53556199999999998</c:v>
                </c:pt>
                <c:pt idx="4043">
                  <c:v>0.48611399999999999</c:v>
                </c:pt>
                <c:pt idx="4044">
                  <c:v>0.14405100000000001</c:v>
                </c:pt>
                <c:pt idx="4045">
                  <c:v>0.33312700000000001</c:v>
                </c:pt>
                <c:pt idx="4046">
                  <c:v>2.6536400000000002</c:v>
                </c:pt>
                <c:pt idx="4047">
                  <c:v>0.19651299999999999</c:v>
                </c:pt>
                <c:pt idx="4048">
                  <c:v>2.72228</c:v>
                </c:pt>
                <c:pt idx="4049">
                  <c:v>4.3703400000000003E-2</c:v>
                </c:pt>
                <c:pt idx="4050">
                  <c:v>5.6341799999999997</c:v>
                </c:pt>
                <c:pt idx="4051">
                  <c:v>0.25032799999999999</c:v>
                </c:pt>
                <c:pt idx="4052">
                  <c:v>8.5393699999999999</c:v>
                </c:pt>
                <c:pt idx="4053">
                  <c:v>0.12392499999999999</c:v>
                </c:pt>
                <c:pt idx="4054">
                  <c:v>8.6818000000000006E-2</c:v>
                </c:pt>
                <c:pt idx="4055">
                  <c:v>1.3715599999999999</c:v>
                </c:pt>
                <c:pt idx="4056">
                  <c:v>0.53914200000000001</c:v>
                </c:pt>
                <c:pt idx="4057">
                  <c:v>8.12079E-2</c:v>
                </c:pt>
                <c:pt idx="4058">
                  <c:v>14.6905</c:v>
                </c:pt>
                <c:pt idx="4059">
                  <c:v>4.0916399999999999E-2</c:v>
                </c:pt>
                <c:pt idx="4060">
                  <c:v>10.9123</c:v>
                </c:pt>
                <c:pt idx="4061">
                  <c:v>0.21193100000000001</c:v>
                </c:pt>
                <c:pt idx="4062">
                  <c:v>8.6465500000000001E-2</c:v>
                </c:pt>
                <c:pt idx="4063">
                  <c:v>0.14375499999999999</c:v>
                </c:pt>
                <c:pt idx="4064">
                  <c:v>0.21843399999999999</c:v>
                </c:pt>
                <c:pt idx="4065">
                  <c:v>1.45445</c:v>
                </c:pt>
                <c:pt idx="4066">
                  <c:v>0.39526600000000001</c:v>
                </c:pt>
                <c:pt idx="4067">
                  <c:v>0.10423499999999999</c:v>
                </c:pt>
                <c:pt idx="4068">
                  <c:v>0.174093</c:v>
                </c:pt>
                <c:pt idx="4069">
                  <c:v>0.43840699999999999</c:v>
                </c:pt>
                <c:pt idx="4070">
                  <c:v>12.665100000000001</c:v>
                </c:pt>
                <c:pt idx="4071">
                  <c:v>5.18874E-2</c:v>
                </c:pt>
                <c:pt idx="4072">
                  <c:v>0.24294299999999999</c:v>
                </c:pt>
                <c:pt idx="4073">
                  <c:v>0.42166799999999999</c:v>
                </c:pt>
                <c:pt idx="4074">
                  <c:v>5.1352099999999998</c:v>
                </c:pt>
                <c:pt idx="4075">
                  <c:v>0.13670499999999999</c:v>
                </c:pt>
                <c:pt idx="4076">
                  <c:v>4.09314E-2</c:v>
                </c:pt>
                <c:pt idx="4077">
                  <c:v>1.9582900000000001</c:v>
                </c:pt>
                <c:pt idx="4078">
                  <c:v>0.11117</c:v>
                </c:pt>
                <c:pt idx="4079">
                  <c:v>0.33673399999999998</c:v>
                </c:pt>
                <c:pt idx="4080">
                  <c:v>0.10090300000000001</c:v>
                </c:pt>
                <c:pt idx="4081">
                  <c:v>0.13836300000000001</c:v>
                </c:pt>
                <c:pt idx="4082">
                  <c:v>0.45150899999999999</c:v>
                </c:pt>
                <c:pt idx="4083">
                  <c:v>0.77134499999999995</c:v>
                </c:pt>
                <c:pt idx="4084">
                  <c:v>0.49407400000000001</c:v>
                </c:pt>
                <c:pt idx="4085">
                  <c:v>0.26038</c:v>
                </c:pt>
                <c:pt idx="4086">
                  <c:v>0.31648700000000002</c:v>
                </c:pt>
                <c:pt idx="4087">
                  <c:v>0.20882899999999999</c:v>
                </c:pt>
                <c:pt idx="4088">
                  <c:v>0.13738</c:v>
                </c:pt>
                <c:pt idx="4089">
                  <c:v>4.2470899999999999E-2</c:v>
                </c:pt>
                <c:pt idx="4090">
                  <c:v>9.9214000000000002</c:v>
                </c:pt>
                <c:pt idx="4091">
                  <c:v>4.2017499999999999E-2</c:v>
                </c:pt>
                <c:pt idx="4092">
                  <c:v>0.21234700000000001</c:v>
                </c:pt>
                <c:pt idx="4093">
                  <c:v>0.46060200000000001</c:v>
                </c:pt>
                <c:pt idx="4094">
                  <c:v>0.247171</c:v>
                </c:pt>
                <c:pt idx="4095">
                  <c:v>0.21060899999999999</c:v>
                </c:pt>
                <c:pt idx="4096">
                  <c:v>0.47462199999999999</c:v>
                </c:pt>
                <c:pt idx="4097">
                  <c:v>0.12643399999999999</c:v>
                </c:pt>
                <c:pt idx="4098">
                  <c:v>4.0976600000000002E-2</c:v>
                </c:pt>
                <c:pt idx="4099">
                  <c:v>1.16618</c:v>
                </c:pt>
                <c:pt idx="4100">
                  <c:v>8.4583899999999996</c:v>
                </c:pt>
                <c:pt idx="4101">
                  <c:v>4.6286500000000001E-2</c:v>
                </c:pt>
                <c:pt idx="4102">
                  <c:v>0.57541200000000003</c:v>
                </c:pt>
                <c:pt idx="4103">
                  <c:v>1.9037500000000001</c:v>
                </c:pt>
                <c:pt idx="4104">
                  <c:v>0.66304700000000005</c:v>
                </c:pt>
                <c:pt idx="4105">
                  <c:v>0.29444100000000001</c:v>
                </c:pt>
                <c:pt idx="4106">
                  <c:v>6.0044300000000002</c:v>
                </c:pt>
                <c:pt idx="4107">
                  <c:v>4.8243000000000001E-2</c:v>
                </c:pt>
                <c:pt idx="4108">
                  <c:v>4.0592499999999997E-2</c:v>
                </c:pt>
                <c:pt idx="4109">
                  <c:v>9.9188799999999994E-2</c:v>
                </c:pt>
                <c:pt idx="4110">
                  <c:v>0.23275499999999999</c:v>
                </c:pt>
                <c:pt idx="4111">
                  <c:v>0.44213799999999998</c:v>
                </c:pt>
                <c:pt idx="4112">
                  <c:v>9.5436700000000005</c:v>
                </c:pt>
                <c:pt idx="4113">
                  <c:v>4.1535099999999998E-2</c:v>
                </c:pt>
                <c:pt idx="4114">
                  <c:v>4.2528499999999997E-2</c:v>
                </c:pt>
                <c:pt idx="4115">
                  <c:v>0.48668899999999998</c:v>
                </c:pt>
                <c:pt idx="4116">
                  <c:v>6.2544000000000004</c:v>
                </c:pt>
                <c:pt idx="4117">
                  <c:v>9.1251600000000002E-2</c:v>
                </c:pt>
                <c:pt idx="4118">
                  <c:v>0.145597</c:v>
                </c:pt>
                <c:pt idx="4119">
                  <c:v>0.25548599999999999</c:v>
                </c:pt>
                <c:pt idx="4120">
                  <c:v>0.201986</c:v>
                </c:pt>
                <c:pt idx="4121">
                  <c:v>0.59109800000000001</c:v>
                </c:pt>
                <c:pt idx="4122">
                  <c:v>0.87541500000000005</c:v>
                </c:pt>
                <c:pt idx="4123">
                  <c:v>8.2179099999999998</c:v>
                </c:pt>
                <c:pt idx="4124">
                  <c:v>0.12060899999999999</c:v>
                </c:pt>
                <c:pt idx="4125">
                  <c:v>4.6168599999999997E-2</c:v>
                </c:pt>
                <c:pt idx="4126">
                  <c:v>4.7671100000000001E-2</c:v>
                </c:pt>
                <c:pt idx="4127">
                  <c:v>4.4496599999999997E-2</c:v>
                </c:pt>
                <c:pt idx="4128">
                  <c:v>4.2171300000000002E-2</c:v>
                </c:pt>
                <c:pt idx="4129">
                  <c:v>0.177845</c:v>
                </c:pt>
                <c:pt idx="4130">
                  <c:v>0.30291600000000002</c:v>
                </c:pt>
                <c:pt idx="4131">
                  <c:v>4.5675100000000003E-2</c:v>
                </c:pt>
                <c:pt idx="4132">
                  <c:v>4.0580999999999999E-2</c:v>
                </c:pt>
                <c:pt idx="4133">
                  <c:v>7.3373600000000003</c:v>
                </c:pt>
                <c:pt idx="4134">
                  <c:v>4.5174600000000002E-2</c:v>
                </c:pt>
                <c:pt idx="4135">
                  <c:v>8.9012200000000004</c:v>
                </c:pt>
                <c:pt idx="4136">
                  <c:v>1.85348</c:v>
                </c:pt>
                <c:pt idx="4137">
                  <c:v>6.92483</c:v>
                </c:pt>
                <c:pt idx="4138">
                  <c:v>6.4669699999999999</c:v>
                </c:pt>
                <c:pt idx="4139">
                  <c:v>0.41223399999999999</c:v>
                </c:pt>
                <c:pt idx="4140">
                  <c:v>4.9987000000000004</c:v>
                </c:pt>
                <c:pt idx="4141">
                  <c:v>4.1660700000000002E-2</c:v>
                </c:pt>
                <c:pt idx="4142">
                  <c:v>4.26126E-2</c:v>
                </c:pt>
                <c:pt idx="4143">
                  <c:v>1.3996999999999999</c:v>
                </c:pt>
                <c:pt idx="4144">
                  <c:v>9.6914100000000003E-2</c:v>
                </c:pt>
                <c:pt idx="4145">
                  <c:v>4.7306399999999998E-2</c:v>
                </c:pt>
                <c:pt idx="4146">
                  <c:v>4.6476800000000003</c:v>
                </c:pt>
                <c:pt idx="4147">
                  <c:v>0.27451900000000001</c:v>
                </c:pt>
                <c:pt idx="4148">
                  <c:v>5.0346000000000002E-2</c:v>
                </c:pt>
                <c:pt idx="4149">
                  <c:v>4.30672E-2</c:v>
                </c:pt>
                <c:pt idx="4150">
                  <c:v>0.81762299999999999</c:v>
                </c:pt>
                <c:pt idx="4151">
                  <c:v>4.2576500000000003E-2</c:v>
                </c:pt>
                <c:pt idx="4152">
                  <c:v>8.7137999999999993E-2</c:v>
                </c:pt>
                <c:pt idx="4153">
                  <c:v>0.13156999999999999</c:v>
                </c:pt>
                <c:pt idx="4154">
                  <c:v>7.5085499999999996</c:v>
                </c:pt>
                <c:pt idx="4155">
                  <c:v>0.201237</c:v>
                </c:pt>
                <c:pt idx="4156">
                  <c:v>4.7028500000000001E-2</c:v>
                </c:pt>
                <c:pt idx="4157">
                  <c:v>3.661</c:v>
                </c:pt>
                <c:pt idx="4158">
                  <c:v>8.9304599999999998E-2</c:v>
                </c:pt>
                <c:pt idx="4159">
                  <c:v>0.13363</c:v>
                </c:pt>
                <c:pt idx="4160">
                  <c:v>0.43974800000000003</c:v>
                </c:pt>
                <c:pt idx="4161">
                  <c:v>0.24002799999999999</c:v>
                </c:pt>
                <c:pt idx="4162">
                  <c:v>0.87904800000000005</c:v>
                </c:pt>
                <c:pt idx="4163">
                  <c:v>8.2706799999999997E-2</c:v>
                </c:pt>
                <c:pt idx="4164">
                  <c:v>0.35875400000000002</c:v>
                </c:pt>
                <c:pt idx="4165">
                  <c:v>0.37644300000000003</c:v>
                </c:pt>
                <c:pt idx="4166">
                  <c:v>4.9691600000000002E-2</c:v>
                </c:pt>
                <c:pt idx="4167">
                  <c:v>0.10226200000000001</c:v>
                </c:pt>
                <c:pt idx="4168">
                  <c:v>0.475412</c:v>
                </c:pt>
                <c:pt idx="4169">
                  <c:v>0.16203699999999999</c:v>
                </c:pt>
                <c:pt idx="4170">
                  <c:v>0.53572299999999995</c:v>
                </c:pt>
                <c:pt idx="4171">
                  <c:v>1.47485</c:v>
                </c:pt>
                <c:pt idx="4172">
                  <c:v>0.21127000000000001</c:v>
                </c:pt>
                <c:pt idx="4173">
                  <c:v>0.215284</c:v>
                </c:pt>
                <c:pt idx="4174">
                  <c:v>0.85570000000000002</c:v>
                </c:pt>
                <c:pt idx="4175">
                  <c:v>1.1214200000000001</c:v>
                </c:pt>
                <c:pt idx="4176">
                  <c:v>0.413101</c:v>
                </c:pt>
                <c:pt idx="4177">
                  <c:v>4.6899200000000002E-2</c:v>
                </c:pt>
                <c:pt idx="4178">
                  <c:v>0.52095199999999997</c:v>
                </c:pt>
                <c:pt idx="4179">
                  <c:v>0.60495699999999997</c:v>
                </c:pt>
                <c:pt idx="4180">
                  <c:v>0.75673999999999997</c:v>
                </c:pt>
                <c:pt idx="4181">
                  <c:v>5.15482</c:v>
                </c:pt>
                <c:pt idx="4182">
                  <c:v>9.7121799999999994E-2</c:v>
                </c:pt>
                <c:pt idx="4183">
                  <c:v>8.8943499999999995E-2</c:v>
                </c:pt>
                <c:pt idx="4184">
                  <c:v>0.15424599999999999</c:v>
                </c:pt>
                <c:pt idx="4185">
                  <c:v>0.22154499999999999</c:v>
                </c:pt>
                <c:pt idx="4186">
                  <c:v>4.7875099999999997E-2</c:v>
                </c:pt>
                <c:pt idx="4187">
                  <c:v>8.1672900000000007E-2</c:v>
                </c:pt>
                <c:pt idx="4188">
                  <c:v>5.31562</c:v>
                </c:pt>
                <c:pt idx="4189">
                  <c:v>1.6993100000000001</c:v>
                </c:pt>
                <c:pt idx="4190">
                  <c:v>0.12120400000000001</c:v>
                </c:pt>
                <c:pt idx="4191">
                  <c:v>0.15979699999999999</c:v>
                </c:pt>
                <c:pt idx="4192">
                  <c:v>5.1960499999999996</c:v>
                </c:pt>
                <c:pt idx="4193">
                  <c:v>4.7644200000000003</c:v>
                </c:pt>
                <c:pt idx="4194">
                  <c:v>0.31018499999999999</c:v>
                </c:pt>
                <c:pt idx="4195">
                  <c:v>0.47450599999999998</c:v>
                </c:pt>
                <c:pt idx="4196">
                  <c:v>7.1800600000000001</c:v>
                </c:pt>
                <c:pt idx="4197">
                  <c:v>0.40928399999999998</c:v>
                </c:pt>
                <c:pt idx="4198">
                  <c:v>0.67663700000000004</c:v>
                </c:pt>
                <c:pt idx="4199">
                  <c:v>2.4044300000000001</c:v>
                </c:pt>
                <c:pt idx="4200">
                  <c:v>0.171705</c:v>
                </c:pt>
                <c:pt idx="4201">
                  <c:v>4.1411199999999999</c:v>
                </c:pt>
                <c:pt idx="4202">
                  <c:v>0.56261399999999995</c:v>
                </c:pt>
                <c:pt idx="4203">
                  <c:v>9.8801299999999995E-2</c:v>
                </c:pt>
                <c:pt idx="4204">
                  <c:v>0.42943900000000002</c:v>
                </c:pt>
                <c:pt idx="4205">
                  <c:v>8.1369300000000006E-2</c:v>
                </c:pt>
                <c:pt idx="4206">
                  <c:v>8.0950099999999997E-2</c:v>
                </c:pt>
                <c:pt idx="4207">
                  <c:v>9.1748300000000005E-2</c:v>
                </c:pt>
                <c:pt idx="4208">
                  <c:v>1.0663400000000001</c:v>
                </c:pt>
                <c:pt idx="4209">
                  <c:v>0.192329</c:v>
                </c:pt>
                <c:pt idx="4210">
                  <c:v>0.92392300000000005</c:v>
                </c:pt>
                <c:pt idx="4211">
                  <c:v>1.3687800000000001</c:v>
                </c:pt>
                <c:pt idx="4212">
                  <c:v>0.252971</c:v>
                </c:pt>
                <c:pt idx="4213">
                  <c:v>5.1707599999999999E-2</c:v>
                </c:pt>
                <c:pt idx="4214">
                  <c:v>0.32943299999999998</c:v>
                </c:pt>
                <c:pt idx="4215">
                  <c:v>4.7194300000000002E-2</c:v>
                </c:pt>
                <c:pt idx="4216">
                  <c:v>1.05515</c:v>
                </c:pt>
                <c:pt idx="4217">
                  <c:v>0.21815999999999999</c:v>
                </c:pt>
                <c:pt idx="4218">
                  <c:v>5.0125200000000003</c:v>
                </c:pt>
                <c:pt idx="4219">
                  <c:v>4.8390500000000003E-2</c:v>
                </c:pt>
                <c:pt idx="4220">
                  <c:v>7.2615800000000004</c:v>
                </c:pt>
                <c:pt idx="4221">
                  <c:v>7.2120300000000004</c:v>
                </c:pt>
                <c:pt idx="4222">
                  <c:v>1.0673900000000001</c:v>
                </c:pt>
                <c:pt idx="4223">
                  <c:v>0.125388</c:v>
                </c:pt>
                <c:pt idx="4224">
                  <c:v>0.34234100000000001</c:v>
                </c:pt>
                <c:pt idx="4225">
                  <c:v>0.37288500000000002</c:v>
                </c:pt>
                <c:pt idx="4226">
                  <c:v>0.25196600000000002</c:v>
                </c:pt>
                <c:pt idx="4227">
                  <c:v>9.1742299999999997</c:v>
                </c:pt>
                <c:pt idx="4228">
                  <c:v>4.2744799999999999E-2</c:v>
                </c:pt>
                <c:pt idx="4229">
                  <c:v>0.154667</c:v>
                </c:pt>
                <c:pt idx="4230">
                  <c:v>0.84046900000000002</c:v>
                </c:pt>
                <c:pt idx="4231">
                  <c:v>4.07794E-2</c:v>
                </c:pt>
                <c:pt idx="4232">
                  <c:v>4.70222E-2</c:v>
                </c:pt>
                <c:pt idx="4233">
                  <c:v>1.3564700000000001</c:v>
                </c:pt>
                <c:pt idx="4234">
                  <c:v>4.6950400000000003E-2</c:v>
                </c:pt>
                <c:pt idx="4235">
                  <c:v>0.37832199999999999</c:v>
                </c:pt>
                <c:pt idx="4236">
                  <c:v>9.5501000000000005</c:v>
                </c:pt>
                <c:pt idx="4237">
                  <c:v>3.3795199999999999</c:v>
                </c:pt>
                <c:pt idx="4238">
                  <c:v>6.4505800000000004</c:v>
                </c:pt>
                <c:pt idx="4239">
                  <c:v>6.6669299999999998</c:v>
                </c:pt>
                <c:pt idx="4240">
                  <c:v>0.41564299999999998</c:v>
                </c:pt>
                <c:pt idx="4241">
                  <c:v>1.0072300000000001</c:v>
                </c:pt>
                <c:pt idx="4242">
                  <c:v>0.19053100000000001</c:v>
                </c:pt>
                <c:pt idx="4243">
                  <c:v>0.953955</c:v>
                </c:pt>
                <c:pt idx="4244">
                  <c:v>4.1601300000000001E-2</c:v>
                </c:pt>
                <c:pt idx="4245">
                  <c:v>8.7698200000000004E-2</c:v>
                </c:pt>
                <c:pt idx="4246">
                  <c:v>8.1550999999999991</c:v>
                </c:pt>
                <c:pt idx="4247">
                  <c:v>9.4072199999999995E-2</c:v>
                </c:pt>
                <c:pt idx="4248">
                  <c:v>0.25063800000000003</c:v>
                </c:pt>
                <c:pt idx="4249">
                  <c:v>4.17878E-2</c:v>
                </c:pt>
                <c:pt idx="4250">
                  <c:v>4.4178000000000002E-2</c:v>
                </c:pt>
                <c:pt idx="4251">
                  <c:v>0.193547</c:v>
                </c:pt>
                <c:pt idx="4252">
                  <c:v>9.4670199999999998</c:v>
                </c:pt>
                <c:pt idx="4253">
                  <c:v>4.0485699999999999E-2</c:v>
                </c:pt>
                <c:pt idx="4254">
                  <c:v>0.416018</c:v>
                </c:pt>
                <c:pt idx="4255">
                  <c:v>4.4354400000000002E-2</c:v>
                </c:pt>
                <c:pt idx="4256">
                  <c:v>0.16889000000000001</c:v>
                </c:pt>
                <c:pt idx="4257">
                  <c:v>8.0914799999999995E-2</c:v>
                </c:pt>
                <c:pt idx="4258">
                  <c:v>7.3691599999999999</c:v>
                </c:pt>
                <c:pt idx="4259">
                  <c:v>0.26444699999999999</c:v>
                </c:pt>
                <c:pt idx="4260">
                  <c:v>9.1874600000000001E-2</c:v>
                </c:pt>
                <c:pt idx="4261">
                  <c:v>4.9433900000000003E-2</c:v>
                </c:pt>
                <c:pt idx="4262">
                  <c:v>8.1979700000000003E-2</c:v>
                </c:pt>
                <c:pt idx="4263">
                  <c:v>2.61924</c:v>
                </c:pt>
                <c:pt idx="4264">
                  <c:v>0.62132699999999996</c:v>
                </c:pt>
                <c:pt idx="4265">
                  <c:v>1.2375100000000001</c:v>
                </c:pt>
                <c:pt idx="4266">
                  <c:v>8.6711899999999995E-2</c:v>
                </c:pt>
                <c:pt idx="4267">
                  <c:v>8.4216100000000002E-2</c:v>
                </c:pt>
                <c:pt idx="4268">
                  <c:v>0.186392</c:v>
                </c:pt>
                <c:pt idx="4269">
                  <c:v>4.4725599999999997E-2</c:v>
                </c:pt>
                <c:pt idx="4270">
                  <c:v>4.0802499999999998E-2</c:v>
                </c:pt>
                <c:pt idx="4271">
                  <c:v>6.8436599999999999</c:v>
                </c:pt>
                <c:pt idx="4272">
                  <c:v>0.177342</c:v>
                </c:pt>
                <c:pt idx="4273">
                  <c:v>4.2865399999999998E-2</c:v>
                </c:pt>
                <c:pt idx="4274">
                  <c:v>0.13528200000000001</c:v>
                </c:pt>
                <c:pt idx="4275">
                  <c:v>0.26864900000000003</c:v>
                </c:pt>
                <c:pt idx="4276">
                  <c:v>8.9576399999999996</c:v>
                </c:pt>
                <c:pt idx="4277">
                  <c:v>0.105185</c:v>
                </c:pt>
                <c:pt idx="4278">
                  <c:v>0.32784999999999997</c:v>
                </c:pt>
                <c:pt idx="4279">
                  <c:v>0.17905699999999999</c:v>
                </c:pt>
                <c:pt idx="4280">
                  <c:v>1.4085099999999999</c:v>
                </c:pt>
                <c:pt idx="4281">
                  <c:v>4.0756899999999999E-2</c:v>
                </c:pt>
                <c:pt idx="4282">
                  <c:v>0.131767</c:v>
                </c:pt>
                <c:pt idx="4283">
                  <c:v>8.4586699999999997</c:v>
                </c:pt>
                <c:pt idx="4284">
                  <c:v>9.4459799999999997E-2</c:v>
                </c:pt>
                <c:pt idx="4285">
                  <c:v>0.16901099999999999</c:v>
                </c:pt>
                <c:pt idx="4286">
                  <c:v>0.25002999999999997</c:v>
                </c:pt>
                <c:pt idx="4287">
                  <c:v>5.2362899999999997E-2</c:v>
                </c:pt>
                <c:pt idx="4288">
                  <c:v>0.26518399999999998</c:v>
                </c:pt>
                <c:pt idx="4289">
                  <c:v>0.120937</c:v>
                </c:pt>
                <c:pt idx="4290">
                  <c:v>0.67064000000000001</c:v>
                </c:pt>
                <c:pt idx="4291">
                  <c:v>0.75160800000000005</c:v>
                </c:pt>
                <c:pt idx="4292">
                  <c:v>0.106339</c:v>
                </c:pt>
                <c:pt idx="4293">
                  <c:v>5.8586200000000002</c:v>
                </c:pt>
                <c:pt idx="4294">
                  <c:v>0.25648900000000002</c:v>
                </c:pt>
                <c:pt idx="4295">
                  <c:v>0.123768</c:v>
                </c:pt>
                <c:pt idx="4296">
                  <c:v>1.1048500000000001</c:v>
                </c:pt>
                <c:pt idx="4297">
                  <c:v>9.3383499999999994E-2</c:v>
                </c:pt>
                <c:pt idx="4298">
                  <c:v>8.6489499999999997E-2</c:v>
                </c:pt>
                <c:pt idx="4299">
                  <c:v>1.52345</c:v>
                </c:pt>
                <c:pt idx="4300">
                  <c:v>0.17091700000000001</c:v>
                </c:pt>
                <c:pt idx="4301">
                  <c:v>2.4672499999999999</c:v>
                </c:pt>
                <c:pt idx="4302">
                  <c:v>8.3265400000000003E-2</c:v>
                </c:pt>
                <c:pt idx="4303">
                  <c:v>0.44075300000000001</c:v>
                </c:pt>
                <c:pt idx="4304">
                  <c:v>0.673126</c:v>
                </c:pt>
                <c:pt idx="4305">
                  <c:v>4.5441799999999997E-2</c:v>
                </c:pt>
                <c:pt idx="4306">
                  <c:v>0.28415899999999999</c:v>
                </c:pt>
                <c:pt idx="4307">
                  <c:v>8.8431499999999996</c:v>
                </c:pt>
                <c:pt idx="4308">
                  <c:v>0.43592399999999998</c:v>
                </c:pt>
                <c:pt idx="4309">
                  <c:v>4.1331800000000003</c:v>
                </c:pt>
                <c:pt idx="4310">
                  <c:v>1.94384</c:v>
                </c:pt>
                <c:pt idx="4311">
                  <c:v>4.4723400000000003E-2</c:v>
                </c:pt>
                <c:pt idx="4312">
                  <c:v>9.7727699999999995</c:v>
                </c:pt>
                <c:pt idx="4313">
                  <c:v>7.4745299999999997</c:v>
                </c:pt>
                <c:pt idx="4314">
                  <c:v>9.2704000000000004</c:v>
                </c:pt>
                <c:pt idx="4315">
                  <c:v>0.89866299999999999</c:v>
                </c:pt>
                <c:pt idx="4316">
                  <c:v>5.4708399999999997E-2</c:v>
                </c:pt>
                <c:pt idx="4317">
                  <c:v>0.298101</c:v>
                </c:pt>
                <c:pt idx="4318">
                  <c:v>0.44562499999999999</c:v>
                </c:pt>
                <c:pt idx="4319">
                  <c:v>6.2177499999999997</c:v>
                </c:pt>
                <c:pt idx="4320">
                  <c:v>3.8142</c:v>
                </c:pt>
                <c:pt idx="4321">
                  <c:v>4.9040399999999998E-2</c:v>
                </c:pt>
                <c:pt idx="4322">
                  <c:v>0.81320899999999996</c:v>
                </c:pt>
                <c:pt idx="4323">
                  <c:v>0.34119899999999997</c:v>
                </c:pt>
                <c:pt idx="4324">
                  <c:v>6.04291</c:v>
                </c:pt>
                <c:pt idx="4325">
                  <c:v>4.8316900000000003E-2</c:v>
                </c:pt>
                <c:pt idx="4326">
                  <c:v>5.1326900000000002</c:v>
                </c:pt>
                <c:pt idx="4327">
                  <c:v>0.18313699999999999</c:v>
                </c:pt>
                <c:pt idx="4328">
                  <c:v>4.8817500000000003</c:v>
                </c:pt>
                <c:pt idx="4329">
                  <c:v>0.12060700000000001</c:v>
                </c:pt>
                <c:pt idx="4330">
                  <c:v>8.6634900000000001E-2</c:v>
                </c:pt>
                <c:pt idx="4331">
                  <c:v>0.165246</c:v>
                </c:pt>
                <c:pt idx="4332">
                  <c:v>0.32542599999999999</c:v>
                </c:pt>
                <c:pt idx="4333">
                  <c:v>0.239257</c:v>
                </c:pt>
                <c:pt idx="4334">
                  <c:v>2.26329</c:v>
                </c:pt>
                <c:pt idx="4335">
                  <c:v>2.1807400000000001</c:v>
                </c:pt>
                <c:pt idx="4336">
                  <c:v>2.1860499999999998</c:v>
                </c:pt>
                <c:pt idx="4337">
                  <c:v>1.8656600000000001</c:v>
                </c:pt>
                <c:pt idx="4338">
                  <c:v>5.6890799999999997</c:v>
                </c:pt>
                <c:pt idx="4339">
                  <c:v>0.139519</c:v>
                </c:pt>
                <c:pt idx="4340">
                  <c:v>0.12098100000000001</c:v>
                </c:pt>
                <c:pt idx="4341">
                  <c:v>0.83213400000000004</c:v>
                </c:pt>
                <c:pt idx="4342">
                  <c:v>8.7051900000000002E-2</c:v>
                </c:pt>
                <c:pt idx="4343">
                  <c:v>8.8838700000000007E-2</c:v>
                </c:pt>
                <c:pt idx="4344">
                  <c:v>9.6831700000000007E-2</c:v>
                </c:pt>
                <c:pt idx="4345">
                  <c:v>0.75764500000000001</c:v>
                </c:pt>
                <c:pt idx="4346">
                  <c:v>0.30931900000000001</c:v>
                </c:pt>
                <c:pt idx="4347">
                  <c:v>6.9604999999999997</c:v>
                </c:pt>
                <c:pt idx="4348">
                  <c:v>4.4477799999999998E-2</c:v>
                </c:pt>
                <c:pt idx="4349">
                  <c:v>0.37004100000000001</c:v>
                </c:pt>
                <c:pt idx="4350">
                  <c:v>0.12102599999999999</c:v>
                </c:pt>
                <c:pt idx="4351">
                  <c:v>7.4040900000000001</c:v>
                </c:pt>
                <c:pt idx="4352">
                  <c:v>0.13290299999999999</c:v>
                </c:pt>
                <c:pt idx="4353">
                  <c:v>5.8612599999999997</c:v>
                </c:pt>
                <c:pt idx="4354">
                  <c:v>4.4393200000000001E-2</c:v>
                </c:pt>
                <c:pt idx="4355">
                  <c:v>4.9832399999999999E-2</c:v>
                </c:pt>
                <c:pt idx="4356">
                  <c:v>0.105353</c:v>
                </c:pt>
                <c:pt idx="4357">
                  <c:v>0.35718800000000001</c:v>
                </c:pt>
                <c:pt idx="4358">
                  <c:v>4.5566000000000002E-2</c:v>
                </c:pt>
                <c:pt idx="4359">
                  <c:v>0.33084400000000003</c:v>
                </c:pt>
                <c:pt idx="4360">
                  <c:v>0.140987</c:v>
                </c:pt>
                <c:pt idx="4361">
                  <c:v>4.0298199999999999E-2</c:v>
                </c:pt>
                <c:pt idx="4362">
                  <c:v>17.0425</c:v>
                </c:pt>
                <c:pt idx="4363">
                  <c:v>0.272256</c:v>
                </c:pt>
                <c:pt idx="4364">
                  <c:v>0.20181199999999999</c:v>
                </c:pt>
                <c:pt idx="4365">
                  <c:v>0.86730499999999999</c:v>
                </c:pt>
                <c:pt idx="4366">
                  <c:v>8.1779400000000002E-2</c:v>
                </c:pt>
                <c:pt idx="4367">
                  <c:v>0.29444399999999998</c:v>
                </c:pt>
                <c:pt idx="4368">
                  <c:v>0.35603200000000002</c:v>
                </c:pt>
                <c:pt idx="4369">
                  <c:v>4.7617E-2</c:v>
                </c:pt>
                <c:pt idx="4370">
                  <c:v>4.1875999999999997E-2</c:v>
                </c:pt>
                <c:pt idx="4371">
                  <c:v>8.2702200000000003E-2</c:v>
                </c:pt>
                <c:pt idx="4372">
                  <c:v>5.0552E-2</c:v>
                </c:pt>
                <c:pt idx="4373">
                  <c:v>6.3844399999999997</c:v>
                </c:pt>
                <c:pt idx="4374">
                  <c:v>5.2226799999999997E-2</c:v>
                </c:pt>
                <c:pt idx="4375">
                  <c:v>9.3085799999999996E-2</c:v>
                </c:pt>
                <c:pt idx="4376">
                  <c:v>12.8019</c:v>
                </c:pt>
                <c:pt idx="4377">
                  <c:v>1.00763</c:v>
                </c:pt>
                <c:pt idx="4378">
                  <c:v>5.9532100000000003</c:v>
                </c:pt>
                <c:pt idx="4379">
                  <c:v>9.3464399999999994</c:v>
                </c:pt>
                <c:pt idx="4380">
                  <c:v>0.16716200000000001</c:v>
                </c:pt>
                <c:pt idx="4381">
                  <c:v>4.8516400000000001E-2</c:v>
                </c:pt>
                <c:pt idx="4382">
                  <c:v>0.40932800000000003</c:v>
                </c:pt>
                <c:pt idx="4383">
                  <c:v>4.22441E-2</c:v>
                </c:pt>
                <c:pt idx="4384">
                  <c:v>0.12948000000000001</c:v>
                </c:pt>
                <c:pt idx="4385">
                  <c:v>7.83528</c:v>
                </c:pt>
                <c:pt idx="4386">
                  <c:v>0.22923199999999999</c:v>
                </c:pt>
                <c:pt idx="4387">
                  <c:v>0.11742900000000001</c:v>
                </c:pt>
                <c:pt idx="4388">
                  <c:v>4.1556599999999999E-2</c:v>
                </c:pt>
                <c:pt idx="4389">
                  <c:v>0.41302100000000003</c:v>
                </c:pt>
                <c:pt idx="4390">
                  <c:v>0.236429</c:v>
                </c:pt>
                <c:pt idx="4391">
                  <c:v>29.7225</c:v>
                </c:pt>
                <c:pt idx="4392">
                  <c:v>4.4611999999999999E-2</c:v>
                </c:pt>
                <c:pt idx="4393">
                  <c:v>0.22895399999999999</c:v>
                </c:pt>
                <c:pt idx="4394">
                  <c:v>9.7606599999999997</c:v>
                </c:pt>
                <c:pt idx="4395">
                  <c:v>10.4642</c:v>
                </c:pt>
                <c:pt idx="4396">
                  <c:v>6.49343</c:v>
                </c:pt>
                <c:pt idx="4397">
                  <c:v>4.3839999999999997E-2</c:v>
                </c:pt>
                <c:pt idx="4398">
                  <c:v>8.7712200000000004E-2</c:v>
                </c:pt>
                <c:pt idx="4399">
                  <c:v>10.5959</c:v>
                </c:pt>
                <c:pt idx="4400">
                  <c:v>8.1111000000000003E-2</c:v>
                </c:pt>
                <c:pt idx="4401">
                  <c:v>0.78036000000000005</c:v>
                </c:pt>
                <c:pt idx="4402">
                  <c:v>5.3701600000000002E-2</c:v>
                </c:pt>
                <c:pt idx="4403">
                  <c:v>4.46096</c:v>
                </c:pt>
                <c:pt idx="4404">
                  <c:v>10.614100000000001</c:v>
                </c:pt>
                <c:pt idx="4405">
                  <c:v>0.20638000000000001</c:v>
                </c:pt>
                <c:pt idx="4406">
                  <c:v>7.93649</c:v>
                </c:pt>
                <c:pt idx="4407">
                  <c:v>0.133215</c:v>
                </c:pt>
                <c:pt idx="4408">
                  <c:v>0.207819</c:v>
                </c:pt>
                <c:pt idx="4409">
                  <c:v>9.9208000000000005E-2</c:v>
                </c:pt>
                <c:pt idx="4410">
                  <c:v>0.13978699999999999</c:v>
                </c:pt>
                <c:pt idx="4411">
                  <c:v>1.6186799999999999</c:v>
                </c:pt>
                <c:pt idx="4412">
                  <c:v>4.5277900000000003E-2</c:v>
                </c:pt>
                <c:pt idx="4413">
                  <c:v>1.4873799999999999</c:v>
                </c:pt>
                <c:pt idx="4414">
                  <c:v>4.6968200000000002E-2</c:v>
                </c:pt>
                <c:pt idx="4415">
                  <c:v>0.16033</c:v>
                </c:pt>
                <c:pt idx="4416">
                  <c:v>7.9031500000000001</c:v>
                </c:pt>
                <c:pt idx="4417">
                  <c:v>33.555700000000002</c:v>
                </c:pt>
                <c:pt idx="4418">
                  <c:v>4.3109599999999998E-2</c:v>
                </c:pt>
                <c:pt idx="4419">
                  <c:v>9.3195200000000007</c:v>
                </c:pt>
                <c:pt idx="4420">
                  <c:v>0.40753800000000001</c:v>
                </c:pt>
                <c:pt idx="4421">
                  <c:v>4.5136900000000001E-2</c:v>
                </c:pt>
                <c:pt idx="4422">
                  <c:v>0.104728</c:v>
                </c:pt>
                <c:pt idx="4423">
                  <c:v>0.38561800000000002</c:v>
                </c:pt>
                <c:pt idx="4424">
                  <c:v>2.1558899999999999</c:v>
                </c:pt>
                <c:pt idx="4425">
                  <c:v>4.0461200000000003E-2</c:v>
                </c:pt>
                <c:pt idx="4426">
                  <c:v>0.63843499999999997</c:v>
                </c:pt>
                <c:pt idx="4427">
                  <c:v>8.8400599999999996E-2</c:v>
                </c:pt>
                <c:pt idx="4428">
                  <c:v>10.6737</c:v>
                </c:pt>
                <c:pt idx="4429">
                  <c:v>0.16525899999999999</c:v>
                </c:pt>
                <c:pt idx="4430">
                  <c:v>0.17307900000000001</c:v>
                </c:pt>
                <c:pt idx="4431">
                  <c:v>0.159887</c:v>
                </c:pt>
                <c:pt idx="4432">
                  <c:v>4.77864E-2</c:v>
                </c:pt>
                <c:pt idx="4433">
                  <c:v>5.2709400000000004</c:v>
                </c:pt>
                <c:pt idx="4434">
                  <c:v>0.40671099999999999</c:v>
                </c:pt>
                <c:pt idx="4435">
                  <c:v>5.3745000000000001E-2</c:v>
                </c:pt>
                <c:pt idx="4436">
                  <c:v>7.6846800000000002</c:v>
                </c:pt>
                <c:pt idx="4437">
                  <c:v>9.63614E-2</c:v>
                </c:pt>
                <c:pt idx="4438">
                  <c:v>0.127304</c:v>
                </c:pt>
                <c:pt idx="4439">
                  <c:v>9.3777299999999994E-2</c:v>
                </c:pt>
                <c:pt idx="4440">
                  <c:v>4.7744500000000002E-2</c:v>
                </c:pt>
                <c:pt idx="4441">
                  <c:v>5.0818000000000002E-2</c:v>
                </c:pt>
                <c:pt idx="4442">
                  <c:v>9.5352300000000001E-2</c:v>
                </c:pt>
                <c:pt idx="4443">
                  <c:v>4.46919E-2</c:v>
                </c:pt>
                <c:pt idx="4444">
                  <c:v>0.12325999999999999</c:v>
                </c:pt>
                <c:pt idx="4445">
                  <c:v>4.79575E-2</c:v>
                </c:pt>
                <c:pt idx="4446">
                  <c:v>5.0244499999999997E-2</c:v>
                </c:pt>
                <c:pt idx="4447">
                  <c:v>0.26348300000000002</c:v>
                </c:pt>
                <c:pt idx="4448">
                  <c:v>4.1452700000000002E-2</c:v>
                </c:pt>
                <c:pt idx="4449">
                  <c:v>0.29741200000000001</c:v>
                </c:pt>
                <c:pt idx="4450">
                  <c:v>5.15667E-2</c:v>
                </c:pt>
                <c:pt idx="4451">
                  <c:v>8.7840799999999997E-2</c:v>
                </c:pt>
                <c:pt idx="4452">
                  <c:v>0.34491699999999997</c:v>
                </c:pt>
                <c:pt idx="4453">
                  <c:v>0.45679500000000001</c:v>
                </c:pt>
                <c:pt idx="4454">
                  <c:v>0.177319</c:v>
                </c:pt>
                <c:pt idx="4455">
                  <c:v>0.27404899999999999</c:v>
                </c:pt>
                <c:pt idx="4456">
                  <c:v>0.25998300000000002</c:v>
                </c:pt>
                <c:pt idx="4457">
                  <c:v>9.3346900000000002</c:v>
                </c:pt>
                <c:pt idx="4458">
                  <c:v>26.103200000000001</c:v>
                </c:pt>
                <c:pt idx="4459">
                  <c:v>4.4392399999999999</c:v>
                </c:pt>
                <c:pt idx="4460">
                  <c:v>4.0818800000000002E-2</c:v>
                </c:pt>
                <c:pt idx="4461">
                  <c:v>0.81337999999999999</c:v>
                </c:pt>
                <c:pt idx="4462">
                  <c:v>4.8041399999999998E-2</c:v>
                </c:pt>
                <c:pt idx="4463">
                  <c:v>0.29554900000000001</c:v>
                </c:pt>
                <c:pt idx="4464">
                  <c:v>9.5398800000000006E-2</c:v>
                </c:pt>
                <c:pt idx="4465">
                  <c:v>0.118437</c:v>
                </c:pt>
                <c:pt idx="4466">
                  <c:v>0.178478</c:v>
                </c:pt>
                <c:pt idx="4467">
                  <c:v>9.1861700000000004E-2</c:v>
                </c:pt>
                <c:pt idx="4468">
                  <c:v>0.13572400000000001</c:v>
                </c:pt>
                <c:pt idx="4469">
                  <c:v>0.99749100000000002</c:v>
                </c:pt>
                <c:pt idx="4470">
                  <c:v>0.13081400000000001</c:v>
                </c:pt>
                <c:pt idx="4471">
                  <c:v>0.17258399999999999</c:v>
                </c:pt>
                <c:pt idx="4472">
                  <c:v>0.24793699999999999</c:v>
                </c:pt>
                <c:pt idx="4473">
                  <c:v>0.411993</c:v>
                </c:pt>
                <c:pt idx="4474">
                  <c:v>0.40065000000000001</c:v>
                </c:pt>
                <c:pt idx="4475">
                  <c:v>4.0609600000000003E-2</c:v>
                </c:pt>
                <c:pt idx="4476">
                  <c:v>0.37043799999999999</c:v>
                </c:pt>
                <c:pt idx="4477">
                  <c:v>4.52807E-2</c:v>
                </c:pt>
                <c:pt idx="4478">
                  <c:v>6.35372</c:v>
                </c:pt>
                <c:pt idx="4479">
                  <c:v>0.132267</c:v>
                </c:pt>
                <c:pt idx="4480">
                  <c:v>8.2968500000000001E-2</c:v>
                </c:pt>
                <c:pt idx="4481">
                  <c:v>4.7835599999999999E-2</c:v>
                </c:pt>
                <c:pt idx="4482">
                  <c:v>0.30033399999999999</c:v>
                </c:pt>
                <c:pt idx="4483">
                  <c:v>0.14757000000000001</c:v>
                </c:pt>
                <c:pt idx="4484">
                  <c:v>1.0709900000000001</c:v>
                </c:pt>
                <c:pt idx="4485">
                  <c:v>0.49385000000000001</c:v>
                </c:pt>
                <c:pt idx="4486">
                  <c:v>0.52793100000000004</c:v>
                </c:pt>
                <c:pt idx="4487">
                  <c:v>0.44932</c:v>
                </c:pt>
                <c:pt idx="4488">
                  <c:v>4.9100600000000001E-2</c:v>
                </c:pt>
                <c:pt idx="4489">
                  <c:v>4.5831400000000001E-2</c:v>
                </c:pt>
                <c:pt idx="4490">
                  <c:v>0.36655700000000002</c:v>
                </c:pt>
                <c:pt idx="4491">
                  <c:v>0.17263700000000001</c:v>
                </c:pt>
                <c:pt idx="4492">
                  <c:v>0.99495900000000004</c:v>
                </c:pt>
                <c:pt idx="4493">
                  <c:v>0.15609000000000001</c:v>
                </c:pt>
                <c:pt idx="4494">
                  <c:v>0.87804499999999996</c:v>
                </c:pt>
                <c:pt idx="4495">
                  <c:v>8.6968900000000002E-2</c:v>
                </c:pt>
                <c:pt idx="4496">
                  <c:v>1.1047400000000001</c:v>
                </c:pt>
                <c:pt idx="4497">
                  <c:v>9.1698000000000004</c:v>
                </c:pt>
                <c:pt idx="4498">
                  <c:v>9.9499400000000002E-2</c:v>
                </c:pt>
                <c:pt idx="4499">
                  <c:v>0.22039600000000001</c:v>
                </c:pt>
                <c:pt idx="4500">
                  <c:v>0.64029000000000003</c:v>
                </c:pt>
                <c:pt idx="4501">
                  <c:v>11.198499999999999</c:v>
                </c:pt>
                <c:pt idx="4502">
                  <c:v>6.7862999999999998</c:v>
                </c:pt>
                <c:pt idx="4503">
                  <c:v>1.07959</c:v>
                </c:pt>
                <c:pt idx="4504">
                  <c:v>1.9639200000000001</c:v>
                </c:pt>
                <c:pt idx="4505">
                  <c:v>0.33764</c:v>
                </c:pt>
                <c:pt idx="4506">
                  <c:v>1.13832</c:v>
                </c:pt>
                <c:pt idx="4507">
                  <c:v>9.4668600000000006E-2</c:v>
                </c:pt>
                <c:pt idx="4508">
                  <c:v>0.60003499999999999</c:v>
                </c:pt>
                <c:pt idx="4509">
                  <c:v>0.32723099999999999</c:v>
                </c:pt>
                <c:pt idx="4510">
                  <c:v>4.1672800000000003E-2</c:v>
                </c:pt>
                <c:pt idx="4511">
                  <c:v>9.2780100000000004E-2</c:v>
                </c:pt>
                <c:pt idx="4512">
                  <c:v>1.5357700000000001</c:v>
                </c:pt>
                <c:pt idx="4513">
                  <c:v>1.9637</c:v>
                </c:pt>
                <c:pt idx="4514">
                  <c:v>0.17327200000000001</c:v>
                </c:pt>
                <c:pt idx="4515">
                  <c:v>0.13641500000000001</c:v>
                </c:pt>
                <c:pt idx="4516">
                  <c:v>0.122848</c:v>
                </c:pt>
                <c:pt idx="4517">
                  <c:v>0.24407799999999999</c:v>
                </c:pt>
                <c:pt idx="4518">
                  <c:v>4.70234E-2</c:v>
                </c:pt>
                <c:pt idx="4519">
                  <c:v>0.48035600000000001</c:v>
                </c:pt>
                <c:pt idx="4520">
                  <c:v>0.14569399999999999</c:v>
                </c:pt>
                <c:pt idx="4521">
                  <c:v>23.585899999999999</c:v>
                </c:pt>
                <c:pt idx="4522">
                  <c:v>0.53543700000000005</c:v>
                </c:pt>
                <c:pt idx="4523">
                  <c:v>0.19628100000000001</c:v>
                </c:pt>
                <c:pt idx="4524">
                  <c:v>0.219661</c:v>
                </c:pt>
                <c:pt idx="4525">
                  <c:v>4.3043699999999997E-2</c:v>
                </c:pt>
                <c:pt idx="4526">
                  <c:v>6.4672299999999998</c:v>
                </c:pt>
                <c:pt idx="4527">
                  <c:v>4.5210300000000002E-2</c:v>
                </c:pt>
                <c:pt idx="4528">
                  <c:v>0.39218500000000001</c:v>
                </c:pt>
                <c:pt idx="4529">
                  <c:v>0.39263900000000002</c:v>
                </c:pt>
                <c:pt idx="4530">
                  <c:v>1.2237499999999999</c:v>
                </c:pt>
                <c:pt idx="4531">
                  <c:v>4.1643800000000002E-2</c:v>
                </c:pt>
                <c:pt idx="4532">
                  <c:v>0.27646700000000002</c:v>
                </c:pt>
                <c:pt idx="4533">
                  <c:v>0.318104</c:v>
                </c:pt>
                <c:pt idx="4534">
                  <c:v>4.9169699999999997E-2</c:v>
                </c:pt>
                <c:pt idx="4535">
                  <c:v>1.7436199999999999</c:v>
                </c:pt>
                <c:pt idx="4536">
                  <c:v>0.20500699999999999</c:v>
                </c:pt>
                <c:pt idx="4537">
                  <c:v>4.1683499999999998E-2</c:v>
                </c:pt>
                <c:pt idx="4538">
                  <c:v>9.2421000000000003E-2</c:v>
                </c:pt>
                <c:pt idx="4539">
                  <c:v>9.5454300000000006E-2</c:v>
                </c:pt>
                <c:pt idx="4540">
                  <c:v>5.4413299999999998E-2</c:v>
                </c:pt>
                <c:pt idx="4541">
                  <c:v>0.28740199999999999</c:v>
                </c:pt>
                <c:pt idx="4542">
                  <c:v>5.6659199999999998</c:v>
                </c:pt>
                <c:pt idx="4543">
                  <c:v>10.8803</c:v>
                </c:pt>
                <c:pt idx="4544">
                  <c:v>5.8262600000000004</c:v>
                </c:pt>
                <c:pt idx="4545">
                  <c:v>2.27501</c:v>
                </c:pt>
                <c:pt idx="4546">
                  <c:v>5.1213700000000001E-2</c:v>
                </c:pt>
                <c:pt idx="4547">
                  <c:v>2.39642</c:v>
                </c:pt>
                <c:pt idx="4548">
                  <c:v>0.15920799999999999</c:v>
                </c:pt>
                <c:pt idx="4549">
                  <c:v>5.9903500000000003</c:v>
                </c:pt>
                <c:pt idx="4550">
                  <c:v>20.267199999999999</c:v>
                </c:pt>
                <c:pt idx="4551">
                  <c:v>0.42419400000000002</c:v>
                </c:pt>
                <c:pt idx="4552">
                  <c:v>0.71069499999999997</c:v>
                </c:pt>
                <c:pt idx="4553">
                  <c:v>0.608657</c:v>
                </c:pt>
                <c:pt idx="4554">
                  <c:v>6.9958499999999999</c:v>
                </c:pt>
                <c:pt idx="4555">
                  <c:v>0.36817299999999997</c:v>
                </c:pt>
                <c:pt idx="4556">
                  <c:v>0.22505800000000001</c:v>
                </c:pt>
                <c:pt idx="4557">
                  <c:v>0.219058</c:v>
                </c:pt>
                <c:pt idx="4558">
                  <c:v>4.92632E-2</c:v>
                </c:pt>
                <c:pt idx="4559">
                  <c:v>0.87842299999999995</c:v>
                </c:pt>
                <c:pt idx="4560">
                  <c:v>0.33769300000000002</c:v>
                </c:pt>
                <c:pt idx="4561">
                  <c:v>9.1960500000000001E-2</c:v>
                </c:pt>
                <c:pt idx="4562">
                  <c:v>0.20272399999999999</c:v>
                </c:pt>
                <c:pt idx="4563">
                  <c:v>0.139234</c:v>
                </c:pt>
                <c:pt idx="4564">
                  <c:v>0.22208900000000001</c:v>
                </c:pt>
                <c:pt idx="4565">
                  <c:v>0.30127700000000002</c:v>
                </c:pt>
                <c:pt idx="4566">
                  <c:v>0.15553</c:v>
                </c:pt>
                <c:pt idx="4567">
                  <c:v>8.6390900000000007E-2</c:v>
                </c:pt>
                <c:pt idx="4568">
                  <c:v>0.41491699999999998</c:v>
                </c:pt>
                <c:pt idx="4569">
                  <c:v>2.7783600000000002</c:v>
                </c:pt>
                <c:pt idx="4570">
                  <c:v>1.0995999999999999</c:v>
                </c:pt>
                <c:pt idx="4571">
                  <c:v>0.20075699999999999</c:v>
                </c:pt>
                <c:pt idx="4572">
                  <c:v>8.7089100000000003E-2</c:v>
                </c:pt>
                <c:pt idx="4573">
                  <c:v>0.30498199999999998</c:v>
                </c:pt>
                <c:pt idx="4574">
                  <c:v>8.9342500000000005E-2</c:v>
                </c:pt>
                <c:pt idx="4575">
                  <c:v>7.9430699999999996</c:v>
                </c:pt>
                <c:pt idx="4576">
                  <c:v>0.38557200000000003</c:v>
                </c:pt>
                <c:pt idx="4577">
                  <c:v>4.4857100000000001</c:v>
                </c:pt>
                <c:pt idx="4578">
                  <c:v>0.26458199999999998</c:v>
                </c:pt>
                <c:pt idx="4579">
                  <c:v>1.2935000000000001</c:v>
                </c:pt>
                <c:pt idx="4580">
                  <c:v>4.0677699999999997E-2</c:v>
                </c:pt>
                <c:pt idx="4581">
                  <c:v>0.209175</c:v>
                </c:pt>
                <c:pt idx="4582">
                  <c:v>0.85997599999999996</c:v>
                </c:pt>
                <c:pt idx="4583">
                  <c:v>0.157362</c:v>
                </c:pt>
                <c:pt idx="4584">
                  <c:v>0.48387200000000002</c:v>
                </c:pt>
                <c:pt idx="4585">
                  <c:v>0.30945800000000001</c:v>
                </c:pt>
                <c:pt idx="4586">
                  <c:v>0.14100799999999999</c:v>
                </c:pt>
                <c:pt idx="4587">
                  <c:v>4.0351600000000001E-2</c:v>
                </c:pt>
                <c:pt idx="4588">
                  <c:v>8.2686300000000004E-2</c:v>
                </c:pt>
                <c:pt idx="4589">
                  <c:v>0.29685800000000001</c:v>
                </c:pt>
                <c:pt idx="4590">
                  <c:v>8.08643E-2</c:v>
                </c:pt>
                <c:pt idx="4591">
                  <c:v>0.98565000000000003</c:v>
                </c:pt>
                <c:pt idx="4592">
                  <c:v>0.254023</c:v>
                </c:pt>
                <c:pt idx="4593">
                  <c:v>0.100703</c:v>
                </c:pt>
                <c:pt idx="4594">
                  <c:v>9.5835600000000007E-2</c:v>
                </c:pt>
                <c:pt idx="4595">
                  <c:v>0.50842200000000004</c:v>
                </c:pt>
                <c:pt idx="4596">
                  <c:v>0.60974499999999998</c:v>
                </c:pt>
                <c:pt idx="4597">
                  <c:v>0.63800900000000005</c:v>
                </c:pt>
                <c:pt idx="4598">
                  <c:v>4.3515199999999998</c:v>
                </c:pt>
                <c:pt idx="4599">
                  <c:v>8.5032999999999997E-2</c:v>
                </c:pt>
                <c:pt idx="4600">
                  <c:v>9.4202099999999997E-2</c:v>
                </c:pt>
                <c:pt idx="4601">
                  <c:v>0.158995</c:v>
                </c:pt>
                <c:pt idx="4602">
                  <c:v>0.503112</c:v>
                </c:pt>
                <c:pt idx="4603">
                  <c:v>9.1654600000000003E-2</c:v>
                </c:pt>
                <c:pt idx="4604">
                  <c:v>0.12512100000000001</c:v>
                </c:pt>
                <c:pt idx="4605">
                  <c:v>0.14996599999999999</c:v>
                </c:pt>
                <c:pt idx="4606">
                  <c:v>0.50936599999999999</c:v>
                </c:pt>
                <c:pt idx="4607">
                  <c:v>10.814500000000001</c:v>
                </c:pt>
                <c:pt idx="4608">
                  <c:v>5.0909900000000001E-2</c:v>
                </c:pt>
                <c:pt idx="4609">
                  <c:v>0.81275399999999998</c:v>
                </c:pt>
                <c:pt idx="4610">
                  <c:v>5.0901500000000004</c:v>
                </c:pt>
                <c:pt idx="4611">
                  <c:v>4.99756</c:v>
                </c:pt>
                <c:pt idx="4612">
                  <c:v>7.41012</c:v>
                </c:pt>
                <c:pt idx="4613">
                  <c:v>4.0886800000000001E-2</c:v>
                </c:pt>
                <c:pt idx="4614">
                  <c:v>8.44641E-2</c:v>
                </c:pt>
                <c:pt idx="4615">
                  <c:v>0.40463100000000002</c:v>
                </c:pt>
                <c:pt idx="4616">
                  <c:v>4.2481600000000001E-2</c:v>
                </c:pt>
                <c:pt idx="4617">
                  <c:v>0.249641</c:v>
                </c:pt>
                <c:pt idx="4618">
                  <c:v>0.14002899999999999</c:v>
                </c:pt>
                <c:pt idx="4619">
                  <c:v>9.7358299999999995E-2</c:v>
                </c:pt>
                <c:pt idx="4620">
                  <c:v>0.70740899999999995</c:v>
                </c:pt>
                <c:pt idx="4621">
                  <c:v>0.41384700000000002</c:v>
                </c:pt>
                <c:pt idx="4622">
                  <c:v>0.55181999999999998</c:v>
                </c:pt>
                <c:pt idx="4623">
                  <c:v>0.471302</c:v>
                </c:pt>
                <c:pt idx="4624">
                  <c:v>8.1454200000000004E-2</c:v>
                </c:pt>
                <c:pt idx="4625">
                  <c:v>4.1019199999999999E-2</c:v>
                </c:pt>
                <c:pt idx="4626">
                  <c:v>0.75092999999999999</c:v>
                </c:pt>
                <c:pt idx="4627">
                  <c:v>0.501247</c:v>
                </c:pt>
                <c:pt idx="4628">
                  <c:v>9.6139299999999997E-2</c:v>
                </c:pt>
                <c:pt idx="4629">
                  <c:v>1.3324</c:v>
                </c:pt>
                <c:pt idx="4630">
                  <c:v>0.17369000000000001</c:v>
                </c:pt>
                <c:pt idx="4631">
                  <c:v>0.24222399999999999</c:v>
                </c:pt>
                <c:pt idx="4632">
                  <c:v>2.1068099999999998</c:v>
                </c:pt>
                <c:pt idx="4633">
                  <c:v>7.02982</c:v>
                </c:pt>
                <c:pt idx="4634">
                  <c:v>0.33055299999999999</c:v>
                </c:pt>
                <c:pt idx="4635">
                  <c:v>8.5550899999999999E-2</c:v>
                </c:pt>
                <c:pt idx="4636">
                  <c:v>6.2817100000000003</c:v>
                </c:pt>
                <c:pt idx="4637">
                  <c:v>0.61532900000000001</c:v>
                </c:pt>
                <c:pt idx="4638">
                  <c:v>4.1677899999999997E-2</c:v>
                </c:pt>
                <c:pt idx="4639">
                  <c:v>4.2883999999999999E-2</c:v>
                </c:pt>
                <c:pt idx="4640">
                  <c:v>0.601109</c:v>
                </c:pt>
                <c:pt idx="4641">
                  <c:v>0.439975</c:v>
                </c:pt>
                <c:pt idx="4642">
                  <c:v>4.5104400000000003E-2</c:v>
                </c:pt>
                <c:pt idx="4643">
                  <c:v>0.48956899999999998</c:v>
                </c:pt>
                <c:pt idx="4644">
                  <c:v>4.2318300000000003E-2</c:v>
                </c:pt>
                <c:pt idx="4645">
                  <c:v>8.26181E-2</c:v>
                </c:pt>
                <c:pt idx="4646">
                  <c:v>4.63528E-2</c:v>
                </c:pt>
                <c:pt idx="4647">
                  <c:v>4.16148E-2</c:v>
                </c:pt>
                <c:pt idx="4648">
                  <c:v>0.860981</c:v>
                </c:pt>
                <c:pt idx="4649">
                  <c:v>5.2989099999999997E-2</c:v>
                </c:pt>
                <c:pt idx="4650">
                  <c:v>0.246978</c:v>
                </c:pt>
                <c:pt idx="4651">
                  <c:v>8.1275499999999994</c:v>
                </c:pt>
                <c:pt idx="4652">
                  <c:v>1.42557</c:v>
                </c:pt>
                <c:pt idx="4653">
                  <c:v>8.1678799999999996E-2</c:v>
                </c:pt>
                <c:pt idx="4654">
                  <c:v>0.30409799999999998</c:v>
                </c:pt>
                <c:pt idx="4655">
                  <c:v>8.3723699999999998E-2</c:v>
                </c:pt>
                <c:pt idx="4656">
                  <c:v>4.2156199999999998E-2</c:v>
                </c:pt>
                <c:pt idx="4657">
                  <c:v>5.7238100000000003</c:v>
                </c:pt>
                <c:pt idx="4658">
                  <c:v>0.84899899999999995</c:v>
                </c:pt>
                <c:pt idx="4659">
                  <c:v>4.3729299999999999E-2</c:v>
                </c:pt>
                <c:pt idx="4660">
                  <c:v>0.67754000000000003</c:v>
                </c:pt>
                <c:pt idx="4661">
                  <c:v>6.9542999999999999</c:v>
                </c:pt>
                <c:pt idx="4662">
                  <c:v>0.46190399999999998</c:v>
                </c:pt>
                <c:pt idx="4663">
                  <c:v>4.7166600000000001</c:v>
                </c:pt>
                <c:pt idx="4664">
                  <c:v>0.25588</c:v>
                </c:pt>
                <c:pt idx="4665">
                  <c:v>4.9351800000000001E-2</c:v>
                </c:pt>
                <c:pt idx="4666">
                  <c:v>5.2824499999999999</c:v>
                </c:pt>
                <c:pt idx="4667">
                  <c:v>0.13233900000000001</c:v>
                </c:pt>
                <c:pt idx="4668">
                  <c:v>4.3472499999999997E-2</c:v>
                </c:pt>
                <c:pt idx="4669">
                  <c:v>0.79182200000000003</c:v>
                </c:pt>
                <c:pt idx="4670">
                  <c:v>0.30830400000000002</c:v>
                </c:pt>
                <c:pt idx="4671">
                  <c:v>4.0942199999999998E-2</c:v>
                </c:pt>
                <c:pt idx="4672">
                  <c:v>0.22236300000000001</c:v>
                </c:pt>
                <c:pt idx="4673">
                  <c:v>0.38960400000000001</c:v>
                </c:pt>
                <c:pt idx="4674">
                  <c:v>0.21770999999999999</c:v>
                </c:pt>
                <c:pt idx="4675">
                  <c:v>0.108864</c:v>
                </c:pt>
                <c:pt idx="4676">
                  <c:v>0.36890600000000001</c:v>
                </c:pt>
                <c:pt idx="4677">
                  <c:v>5.0205199999999998E-2</c:v>
                </c:pt>
                <c:pt idx="4678">
                  <c:v>0.16492799999999999</c:v>
                </c:pt>
                <c:pt idx="4679">
                  <c:v>4.1769599999999997E-2</c:v>
                </c:pt>
                <c:pt idx="4680">
                  <c:v>4.0535599999999998E-2</c:v>
                </c:pt>
                <c:pt idx="4681">
                  <c:v>5.3906299999999998</c:v>
                </c:pt>
                <c:pt idx="4682">
                  <c:v>0.43003000000000002</c:v>
                </c:pt>
                <c:pt idx="4683">
                  <c:v>4.2843699999999998E-2</c:v>
                </c:pt>
                <c:pt idx="4684">
                  <c:v>0.84168200000000004</c:v>
                </c:pt>
                <c:pt idx="4685">
                  <c:v>4.4908499999999997E-2</c:v>
                </c:pt>
                <c:pt idx="4686">
                  <c:v>2.2932700000000001</c:v>
                </c:pt>
                <c:pt idx="4687">
                  <c:v>6.9339300000000001</c:v>
                </c:pt>
                <c:pt idx="4688">
                  <c:v>0.137876</c:v>
                </c:pt>
                <c:pt idx="4689">
                  <c:v>0.18815499999999999</c:v>
                </c:pt>
                <c:pt idx="4690">
                  <c:v>0.108336</c:v>
                </c:pt>
                <c:pt idx="4691">
                  <c:v>0.177762</c:v>
                </c:pt>
                <c:pt idx="4692">
                  <c:v>1.0597300000000001</c:v>
                </c:pt>
                <c:pt idx="4693">
                  <c:v>0.40027000000000001</c:v>
                </c:pt>
                <c:pt idx="4694">
                  <c:v>8.8707499999999995E-2</c:v>
                </c:pt>
                <c:pt idx="4695">
                  <c:v>7.5388500000000001</c:v>
                </c:pt>
                <c:pt idx="4696">
                  <c:v>4.33534E-2</c:v>
                </c:pt>
                <c:pt idx="4697">
                  <c:v>0.43310900000000002</c:v>
                </c:pt>
                <c:pt idx="4698">
                  <c:v>5.0071999999999998E-2</c:v>
                </c:pt>
                <c:pt idx="4699">
                  <c:v>6.8843399999999999</c:v>
                </c:pt>
                <c:pt idx="4700">
                  <c:v>8.6229200000000006E-2</c:v>
                </c:pt>
                <c:pt idx="4701">
                  <c:v>4.69482</c:v>
                </c:pt>
                <c:pt idx="4702">
                  <c:v>0.21221799999999999</c:v>
                </c:pt>
                <c:pt idx="4703">
                  <c:v>0.63126199999999999</c:v>
                </c:pt>
                <c:pt idx="4704">
                  <c:v>4.3663100000000003E-2</c:v>
                </c:pt>
                <c:pt idx="4705">
                  <c:v>5.3476900000000001E-2</c:v>
                </c:pt>
                <c:pt idx="4706">
                  <c:v>0.14682799999999999</c:v>
                </c:pt>
                <c:pt idx="4707">
                  <c:v>4.0664499999999999E-2</c:v>
                </c:pt>
                <c:pt idx="4708">
                  <c:v>0.22353999999999999</c:v>
                </c:pt>
                <c:pt idx="4709">
                  <c:v>4.1177999999999999E-2</c:v>
                </c:pt>
                <c:pt idx="4710">
                  <c:v>4.2043299999999997</c:v>
                </c:pt>
                <c:pt idx="4711">
                  <c:v>0.55322400000000005</c:v>
                </c:pt>
                <c:pt idx="4712">
                  <c:v>0.210255</c:v>
                </c:pt>
                <c:pt idx="4713">
                  <c:v>0.38538800000000001</c:v>
                </c:pt>
                <c:pt idx="4714">
                  <c:v>9.8792699999999997E-2</c:v>
                </c:pt>
                <c:pt idx="4715">
                  <c:v>4.1452000000000003E-2</c:v>
                </c:pt>
                <c:pt idx="4716">
                  <c:v>0.19598399999999999</c:v>
                </c:pt>
                <c:pt idx="4717">
                  <c:v>4.1348299999999998E-2</c:v>
                </c:pt>
                <c:pt idx="4718">
                  <c:v>5.3262400000000003</c:v>
                </c:pt>
                <c:pt idx="4719">
                  <c:v>0.90513200000000005</c:v>
                </c:pt>
                <c:pt idx="4720">
                  <c:v>0.192417</c:v>
                </c:pt>
                <c:pt idx="4721">
                  <c:v>0.16162099999999999</c:v>
                </c:pt>
                <c:pt idx="4722">
                  <c:v>8.3167000000000005E-2</c:v>
                </c:pt>
                <c:pt idx="4723">
                  <c:v>0.10413500000000001</c:v>
                </c:pt>
                <c:pt idx="4724">
                  <c:v>0.158224</c:v>
                </c:pt>
                <c:pt idx="4725">
                  <c:v>8.34617E-2</c:v>
                </c:pt>
                <c:pt idx="4726">
                  <c:v>5.5142899999999999</c:v>
                </c:pt>
                <c:pt idx="4727">
                  <c:v>8.2231799999999994E-2</c:v>
                </c:pt>
                <c:pt idx="4728">
                  <c:v>0.480987</c:v>
                </c:pt>
                <c:pt idx="4729">
                  <c:v>0.15409700000000001</c:v>
                </c:pt>
                <c:pt idx="4730">
                  <c:v>8.8097099999999998E-2</c:v>
                </c:pt>
                <c:pt idx="4731">
                  <c:v>0.13181399999999999</c:v>
                </c:pt>
                <c:pt idx="4732">
                  <c:v>8.67565E-2</c:v>
                </c:pt>
                <c:pt idx="4733">
                  <c:v>4.54759E-2</c:v>
                </c:pt>
                <c:pt idx="4734">
                  <c:v>0.122285</c:v>
                </c:pt>
                <c:pt idx="4735">
                  <c:v>0.12815499999999999</c:v>
                </c:pt>
                <c:pt idx="4736">
                  <c:v>0.18693499999999999</c:v>
                </c:pt>
                <c:pt idx="4737">
                  <c:v>0.234518</c:v>
                </c:pt>
                <c:pt idx="4738">
                  <c:v>4.67073E-2</c:v>
                </c:pt>
                <c:pt idx="4739">
                  <c:v>17.048400000000001</c:v>
                </c:pt>
                <c:pt idx="4740">
                  <c:v>0.196189</c:v>
                </c:pt>
                <c:pt idx="4741">
                  <c:v>0.18882199999999999</c:v>
                </c:pt>
                <c:pt idx="4742">
                  <c:v>0.10150000000000001</c:v>
                </c:pt>
                <c:pt idx="4743">
                  <c:v>0.16239899999999999</c:v>
                </c:pt>
                <c:pt idx="4744">
                  <c:v>0.10054</c:v>
                </c:pt>
                <c:pt idx="4745">
                  <c:v>0.26480799999999999</c:v>
                </c:pt>
                <c:pt idx="4746">
                  <c:v>3.9405199999999998</c:v>
                </c:pt>
                <c:pt idx="4747">
                  <c:v>10.885899999999999</c:v>
                </c:pt>
                <c:pt idx="4748">
                  <c:v>0.53395899999999996</c:v>
                </c:pt>
                <c:pt idx="4749">
                  <c:v>1.28531</c:v>
                </c:pt>
                <c:pt idx="4750">
                  <c:v>0.229245</c:v>
                </c:pt>
                <c:pt idx="4751">
                  <c:v>5.0406199999999998E-2</c:v>
                </c:pt>
                <c:pt idx="4752">
                  <c:v>5.5157400000000001</c:v>
                </c:pt>
                <c:pt idx="4753">
                  <c:v>0.23896200000000001</c:v>
                </c:pt>
                <c:pt idx="4754">
                  <c:v>0.170402</c:v>
                </c:pt>
                <c:pt idx="4755">
                  <c:v>0.75194099999999997</c:v>
                </c:pt>
                <c:pt idx="4756">
                  <c:v>8.5898500000000002</c:v>
                </c:pt>
                <c:pt idx="4757">
                  <c:v>5.1164300000000003E-2</c:v>
                </c:pt>
                <c:pt idx="4758">
                  <c:v>2.2248600000000001</c:v>
                </c:pt>
                <c:pt idx="4759">
                  <c:v>5.8840899999999996</c:v>
                </c:pt>
                <c:pt idx="4760">
                  <c:v>5.4239700000000002E-2</c:v>
                </c:pt>
                <c:pt idx="4761">
                  <c:v>9.1553999999999996E-2</c:v>
                </c:pt>
                <c:pt idx="4762">
                  <c:v>3.4899399999999998</c:v>
                </c:pt>
                <c:pt idx="4763">
                  <c:v>4.1573100000000002E-2</c:v>
                </c:pt>
                <c:pt idx="4764">
                  <c:v>0.65367299999999995</c:v>
                </c:pt>
                <c:pt idx="4765">
                  <c:v>0.34291700000000003</c:v>
                </c:pt>
                <c:pt idx="4766">
                  <c:v>0.61293799999999998</c:v>
                </c:pt>
                <c:pt idx="4767">
                  <c:v>4.8634499999999997E-2</c:v>
                </c:pt>
                <c:pt idx="4768">
                  <c:v>9.3540999999999999E-2</c:v>
                </c:pt>
                <c:pt idx="4769">
                  <c:v>4.11124E-2</c:v>
                </c:pt>
                <c:pt idx="4770">
                  <c:v>4.96418E-2</c:v>
                </c:pt>
                <c:pt idx="4771">
                  <c:v>4.0791399999999998E-2</c:v>
                </c:pt>
                <c:pt idx="4772">
                  <c:v>8.9864200000000005E-2</c:v>
                </c:pt>
                <c:pt idx="4773">
                  <c:v>3.6080199999999998</c:v>
                </c:pt>
                <c:pt idx="4774">
                  <c:v>0.236154</c:v>
                </c:pt>
                <c:pt idx="4775">
                  <c:v>4.8845699999999999E-2</c:v>
                </c:pt>
                <c:pt idx="4776">
                  <c:v>0.122379</c:v>
                </c:pt>
                <c:pt idx="4777">
                  <c:v>3.1460599999999999</c:v>
                </c:pt>
                <c:pt idx="4778">
                  <c:v>0.24079500000000001</c:v>
                </c:pt>
                <c:pt idx="4779">
                  <c:v>4.90716E-2</c:v>
                </c:pt>
                <c:pt idx="4780">
                  <c:v>0.633938</c:v>
                </c:pt>
                <c:pt idx="4781">
                  <c:v>0.25708900000000001</c:v>
                </c:pt>
                <c:pt idx="4782">
                  <c:v>4.81655E-2</c:v>
                </c:pt>
                <c:pt idx="4783">
                  <c:v>0.37160700000000002</c:v>
                </c:pt>
                <c:pt idx="4784">
                  <c:v>4.2030400000000002E-2</c:v>
                </c:pt>
                <c:pt idx="4785">
                  <c:v>0.56981800000000005</c:v>
                </c:pt>
                <c:pt idx="4786">
                  <c:v>9.9041000000000004E-2</c:v>
                </c:pt>
                <c:pt idx="4787">
                  <c:v>0.2631</c:v>
                </c:pt>
                <c:pt idx="4788">
                  <c:v>0.21601500000000001</c:v>
                </c:pt>
                <c:pt idx="4789">
                  <c:v>10.699</c:v>
                </c:pt>
                <c:pt idx="4790">
                  <c:v>0.13122900000000001</c:v>
                </c:pt>
                <c:pt idx="4791">
                  <c:v>0.20910200000000001</c:v>
                </c:pt>
                <c:pt idx="4792">
                  <c:v>0.147451</c:v>
                </c:pt>
                <c:pt idx="4793">
                  <c:v>4.0735800000000003E-2</c:v>
                </c:pt>
                <c:pt idx="4794">
                  <c:v>0.139626</c:v>
                </c:pt>
                <c:pt idx="4795">
                  <c:v>0.68890300000000004</c:v>
                </c:pt>
                <c:pt idx="4796">
                  <c:v>4.0321500000000003E-2</c:v>
                </c:pt>
                <c:pt idx="4797">
                  <c:v>0.45487</c:v>
                </c:pt>
                <c:pt idx="4798">
                  <c:v>0.22922600000000001</c:v>
                </c:pt>
                <c:pt idx="4799">
                  <c:v>0.14771599999999999</c:v>
                </c:pt>
                <c:pt idx="4800">
                  <c:v>0.15849299999999999</c:v>
                </c:pt>
                <c:pt idx="4801">
                  <c:v>0.71668699999999996</c:v>
                </c:pt>
                <c:pt idx="4802">
                  <c:v>0.13791400000000001</c:v>
                </c:pt>
                <c:pt idx="4803">
                  <c:v>0.60350800000000004</c:v>
                </c:pt>
                <c:pt idx="4804">
                  <c:v>8.1792900000000002E-2</c:v>
                </c:pt>
                <c:pt idx="4805">
                  <c:v>0.16584699999999999</c:v>
                </c:pt>
                <c:pt idx="4806">
                  <c:v>4.9708099999999998E-2</c:v>
                </c:pt>
                <c:pt idx="4807">
                  <c:v>4.8061399999999997E-2</c:v>
                </c:pt>
                <c:pt idx="4808">
                  <c:v>0.88012199999999996</c:v>
                </c:pt>
                <c:pt idx="4809">
                  <c:v>8.0623700000000006E-2</c:v>
                </c:pt>
                <c:pt idx="4810">
                  <c:v>1.5195799999999999</c:v>
                </c:pt>
                <c:pt idx="4811">
                  <c:v>5.2557699999999999E-2</c:v>
                </c:pt>
                <c:pt idx="4812">
                  <c:v>0.20616599999999999</c:v>
                </c:pt>
                <c:pt idx="4813">
                  <c:v>0.20649100000000001</c:v>
                </c:pt>
                <c:pt idx="4814">
                  <c:v>0.80385399999999996</c:v>
                </c:pt>
                <c:pt idx="4815">
                  <c:v>0.16070400000000001</c:v>
                </c:pt>
                <c:pt idx="4816">
                  <c:v>9.5777000000000001E-2</c:v>
                </c:pt>
                <c:pt idx="4817">
                  <c:v>1.1265499999999999</c:v>
                </c:pt>
                <c:pt idx="4818">
                  <c:v>8.9313900000000002E-2</c:v>
                </c:pt>
                <c:pt idx="4819">
                  <c:v>9.8515599999999992</c:v>
                </c:pt>
                <c:pt idx="4820">
                  <c:v>0.140879</c:v>
                </c:pt>
                <c:pt idx="4821">
                  <c:v>1.24159</c:v>
                </c:pt>
                <c:pt idx="4822">
                  <c:v>0.43965100000000001</c:v>
                </c:pt>
                <c:pt idx="4823">
                  <c:v>8.0748099999999994</c:v>
                </c:pt>
                <c:pt idx="4824">
                  <c:v>4.3184300000000002E-2</c:v>
                </c:pt>
                <c:pt idx="4825">
                  <c:v>4.1019899999999998E-2</c:v>
                </c:pt>
                <c:pt idx="4826">
                  <c:v>5.3954899999999997</c:v>
                </c:pt>
                <c:pt idx="4827">
                  <c:v>7.5122</c:v>
                </c:pt>
                <c:pt idx="4828">
                  <c:v>4.3092199999999998</c:v>
                </c:pt>
                <c:pt idx="4829">
                  <c:v>0.17929100000000001</c:v>
                </c:pt>
                <c:pt idx="4830">
                  <c:v>0.121424</c:v>
                </c:pt>
                <c:pt idx="4831">
                  <c:v>9.1412499999999994E-2</c:v>
                </c:pt>
                <c:pt idx="4832">
                  <c:v>8.6995000000000003E-2</c:v>
                </c:pt>
                <c:pt idx="4833">
                  <c:v>0.21409700000000001</c:v>
                </c:pt>
                <c:pt idx="4834">
                  <c:v>0.20616699999999999</c:v>
                </c:pt>
                <c:pt idx="4835">
                  <c:v>0.19756099999999999</c:v>
                </c:pt>
                <c:pt idx="4836">
                  <c:v>0.61334</c:v>
                </c:pt>
                <c:pt idx="4837">
                  <c:v>0.165684</c:v>
                </c:pt>
                <c:pt idx="4838">
                  <c:v>0.86124500000000004</c:v>
                </c:pt>
                <c:pt idx="4839">
                  <c:v>0.134607</c:v>
                </c:pt>
                <c:pt idx="4840">
                  <c:v>0.13885600000000001</c:v>
                </c:pt>
                <c:pt idx="4841">
                  <c:v>0.77307300000000001</c:v>
                </c:pt>
                <c:pt idx="4842">
                  <c:v>8.7810600000000003E-2</c:v>
                </c:pt>
                <c:pt idx="4843">
                  <c:v>5.2171799999999997E-2</c:v>
                </c:pt>
                <c:pt idx="4844">
                  <c:v>0.108194</c:v>
                </c:pt>
                <c:pt idx="4845">
                  <c:v>0.54295599999999999</c:v>
                </c:pt>
                <c:pt idx="4846">
                  <c:v>8.2423800000000005E-2</c:v>
                </c:pt>
                <c:pt idx="4847">
                  <c:v>0.138153</c:v>
                </c:pt>
                <c:pt idx="4848">
                  <c:v>0.27499200000000001</c:v>
                </c:pt>
                <c:pt idx="4849">
                  <c:v>0.59922399999999998</c:v>
                </c:pt>
                <c:pt idx="4850">
                  <c:v>4.5623999999999998E-2</c:v>
                </c:pt>
                <c:pt idx="4851">
                  <c:v>0.32849299999999998</c:v>
                </c:pt>
                <c:pt idx="4852">
                  <c:v>0.45993899999999999</c:v>
                </c:pt>
                <c:pt idx="4853">
                  <c:v>0.38506000000000001</c:v>
                </c:pt>
                <c:pt idx="4854">
                  <c:v>7.4774200000000004</c:v>
                </c:pt>
                <c:pt idx="4855">
                  <c:v>5.4394499999999999</c:v>
                </c:pt>
                <c:pt idx="4856">
                  <c:v>5.3464200000000003E-2</c:v>
                </c:pt>
                <c:pt idx="4857">
                  <c:v>4.2898199999999997E-2</c:v>
                </c:pt>
                <c:pt idx="4858">
                  <c:v>1.1083700000000001</c:v>
                </c:pt>
                <c:pt idx="4859">
                  <c:v>4.1056099999999998E-2</c:v>
                </c:pt>
                <c:pt idx="4860">
                  <c:v>0.33663500000000002</c:v>
                </c:pt>
                <c:pt idx="4861">
                  <c:v>0.20080400000000001</c:v>
                </c:pt>
                <c:pt idx="4862">
                  <c:v>19.2515</c:v>
                </c:pt>
                <c:pt idx="4863">
                  <c:v>3.5158800000000001</c:v>
                </c:pt>
                <c:pt idx="4864">
                  <c:v>6.3029299999999999</c:v>
                </c:pt>
                <c:pt idx="4865">
                  <c:v>0.211144</c:v>
                </c:pt>
                <c:pt idx="4866">
                  <c:v>4.6605299999999996</c:v>
                </c:pt>
                <c:pt idx="4867">
                  <c:v>4.7314500000000002E-2</c:v>
                </c:pt>
                <c:pt idx="4868">
                  <c:v>4.7357000000000003E-2</c:v>
                </c:pt>
                <c:pt idx="4869">
                  <c:v>0.181593</c:v>
                </c:pt>
                <c:pt idx="4870">
                  <c:v>9.3918400000000002</c:v>
                </c:pt>
                <c:pt idx="4871">
                  <c:v>0.29195100000000002</c:v>
                </c:pt>
                <c:pt idx="4872">
                  <c:v>0.14574999999999999</c:v>
                </c:pt>
                <c:pt idx="4873">
                  <c:v>0.124071</c:v>
                </c:pt>
                <c:pt idx="4874">
                  <c:v>4.1894800000000003E-2</c:v>
                </c:pt>
                <c:pt idx="4875">
                  <c:v>5.28233</c:v>
                </c:pt>
                <c:pt idx="4876">
                  <c:v>0.14757200000000001</c:v>
                </c:pt>
                <c:pt idx="4877">
                  <c:v>8.8620199999999996E-2</c:v>
                </c:pt>
                <c:pt idx="4878">
                  <c:v>0.16620299999999999</c:v>
                </c:pt>
                <c:pt idx="4879">
                  <c:v>1.1062799999999999</c:v>
                </c:pt>
                <c:pt idx="4880">
                  <c:v>0.12413399999999999</c:v>
                </c:pt>
                <c:pt idx="4881">
                  <c:v>0.23713799999999999</c:v>
                </c:pt>
                <c:pt idx="4882">
                  <c:v>0.12645300000000001</c:v>
                </c:pt>
                <c:pt idx="4883">
                  <c:v>0.77373999999999998</c:v>
                </c:pt>
                <c:pt idx="4884">
                  <c:v>0.34309400000000001</c:v>
                </c:pt>
                <c:pt idx="4885">
                  <c:v>8.1195100000000006E-2</c:v>
                </c:pt>
                <c:pt idx="4886">
                  <c:v>4.9257299999999997E-2</c:v>
                </c:pt>
                <c:pt idx="4887">
                  <c:v>4.5546999999999997E-2</c:v>
                </c:pt>
                <c:pt idx="4888">
                  <c:v>3.92652</c:v>
                </c:pt>
                <c:pt idx="4889">
                  <c:v>7.12296</c:v>
                </c:pt>
                <c:pt idx="4890">
                  <c:v>0.233575</c:v>
                </c:pt>
                <c:pt idx="4891">
                  <c:v>6.7836400000000001</c:v>
                </c:pt>
                <c:pt idx="4892">
                  <c:v>4.3947199999999999E-2</c:v>
                </c:pt>
                <c:pt idx="4893">
                  <c:v>0.27567900000000001</c:v>
                </c:pt>
                <c:pt idx="4894">
                  <c:v>0.81282399999999999</c:v>
                </c:pt>
                <c:pt idx="4895">
                  <c:v>0.75073800000000002</c:v>
                </c:pt>
                <c:pt idx="4896">
                  <c:v>1.0861000000000001</c:v>
                </c:pt>
                <c:pt idx="4897">
                  <c:v>4.5590199999999997E-2</c:v>
                </c:pt>
                <c:pt idx="4898">
                  <c:v>4.2527799999999998E-2</c:v>
                </c:pt>
                <c:pt idx="4899">
                  <c:v>4.7897700000000001E-2</c:v>
                </c:pt>
                <c:pt idx="4900">
                  <c:v>10.4186</c:v>
                </c:pt>
                <c:pt idx="4901">
                  <c:v>0.50692099999999995</c:v>
                </c:pt>
                <c:pt idx="4902">
                  <c:v>6.2514700000000003</c:v>
                </c:pt>
                <c:pt idx="4903">
                  <c:v>0.662721</c:v>
                </c:pt>
                <c:pt idx="4904">
                  <c:v>0.149703</c:v>
                </c:pt>
                <c:pt idx="4905">
                  <c:v>0.14515700000000001</c:v>
                </c:pt>
                <c:pt idx="4906">
                  <c:v>0.52729199999999998</c:v>
                </c:pt>
                <c:pt idx="4907">
                  <c:v>4.7890200000000001E-2</c:v>
                </c:pt>
                <c:pt idx="4908">
                  <c:v>8.5603100000000001E-2</c:v>
                </c:pt>
                <c:pt idx="4909">
                  <c:v>4.0788199999999997E-2</c:v>
                </c:pt>
                <c:pt idx="4910">
                  <c:v>0.20825399999999999</c:v>
                </c:pt>
                <c:pt idx="4911">
                  <c:v>4.4725399999999998E-2</c:v>
                </c:pt>
                <c:pt idx="4912">
                  <c:v>5.5990700000000002</c:v>
                </c:pt>
                <c:pt idx="4913">
                  <c:v>9.0718699999999999E-2</c:v>
                </c:pt>
                <c:pt idx="4914">
                  <c:v>4.1190499999999998E-2</c:v>
                </c:pt>
                <c:pt idx="4915">
                  <c:v>0.18218300000000001</c:v>
                </c:pt>
                <c:pt idx="4916">
                  <c:v>6.7719399999999998</c:v>
                </c:pt>
                <c:pt idx="4917">
                  <c:v>0.804454</c:v>
                </c:pt>
                <c:pt idx="4918">
                  <c:v>6.1875</c:v>
                </c:pt>
                <c:pt idx="4919">
                  <c:v>8.2428000000000001E-2</c:v>
                </c:pt>
                <c:pt idx="4920">
                  <c:v>4.1529499999999997E-2</c:v>
                </c:pt>
                <c:pt idx="4921">
                  <c:v>1.7580899999999999</c:v>
                </c:pt>
                <c:pt idx="4922">
                  <c:v>0.13636000000000001</c:v>
                </c:pt>
                <c:pt idx="4923">
                  <c:v>0.25966699999999998</c:v>
                </c:pt>
                <c:pt idx="4924">
                  <c:v>0.94094199999999995</c:v>
                </c:pt>
                <c:pt idx="4925">
                  <c:v>4.5231300000000002E-2</c:v>
                </c:pt>
                <c:pt idx="4926">
                  <c:v>2.27976</c:v>
                </c:pt>
                <c:pt idx="4927">
                  <c:v>5.0139499999999997E-2</c:v>
                </c:pt>
                <c:pt idx="4928">
                  <c:v>0.269368</c:v>
                </c:pt>
                <c:pt idx="4929">
                  <c:v>7.1875299999999998</c:v>
                </c:pt>
                <c:pt idx="4930">
                  <c:v>8.1789500000000001E-2</c:v>
                </c:pt>
                <c:pt idx="4931">
                  <c:v>0.52808999999999995</c:v>
                </c:pt>
                <c:pt idx="4932">
                  <c:v>0.13328699999999999</c:v>
                </c:pt>
                <c:pt idx="4933">
                  <c:v>0.101394</c:v>
                </c:pt>
                <c:pt idx="4934">
                  <c:v>5.8463099999999999</c:v>
                </c:pt>
                <c:pt idx="4935">
                  <c:v>8.8339499999999997</c:v>
                </c:pt>
                <c:pt idx="4936">
                  <c:v>0.201984</c:v>
                </c:pt>
                <c:pt idx="4937">
                  <c:v>2.4677600000000002</c:v>
                </c:pt>
                <c:pt idx="4938">
                  <c:v>4.46772E-2</c:v>
                </c:pt>
                <c:pt idx="4939">
                  <c:v>4.5034499999999998E-2</c:v>
                </c:pt>
                <c:pt idx="4940">
                  <c:v>0.15759200000000001</c:v>
                </c:pt>
                <c:pt idx="4941">
                  <c:v>0.55485300000000004</c:v>
                </c:pt>
                <c:pt idx="4942">
                  <c:v>0.19359299999999999</c:v>
                </c:pt>
                <c:pt idx="4943">
                  <c:v>0.43310900000000002</c:v>
                </c:pt>
                <c:pt idx="4944">
                  <c:v>0.50962499999999999</c:v>
                </c:pt>
                <c:pt idx="4945">
                  <c:v>0.357265</c:v>
                </c:pt>
                <c:pt idx="4946">
                  <c:v>0.348528</c:v>
                </c:pt>
                <c:pt idx="4947">
                  <c:v>4.1996600000000002E-2</c:v>
                </c:pt>
                <c:pt idx="4948">
                  <c:v>2.0327099999999998</c:v>
                </c:pt>
                <c:pt idx="4949">
                  <c:v>1.66185</c:v>
                </c:pt>
                <c:pt idx="4950">
                  <c:v>0.389789</c:v>
                </c:pt>
                <c:pt idx="4951">
                  <c:v>1.31446</c:v>
                </c:pt>
                <c:pt idx="4952">
                  <c:v>6.1256599999999999</c:v>
                </c:pt>
                <c:pt idx="4953">
                  <c:v>0.53854299999999999</c:v>
                </c:pt>
                <c:pt idx="4954">
                  <c:v>0.26610400000000001</c:v>
                </c:pt>
                <c:pt idx="4955">
                  <c:v>6.17645</c:v>
                </c:pt>
                <c:pt idx="4956">
                  <c:v>0.26306600000000002</c:v>
                </c:pt>
                <c:pt idx="4957">
                  <c:v>7.2194599999999998</c:v>
                </c:pt>
                <c:pt idx="4958">
                  <c:v>7.8162099999999999</c:v>
                </c:pt>
                <c:pt idx="4959">
                  <c:v>8.0550999999999998E-2</c:v>
                </c:pt>
                <c:pt idx="4960">
                  <c:v>1.0172000000000001</c:v>
                </c:pt>
                <c:pt idx="4961">
                  <c:v>0.20765400000000001</c:v>
                </c:pt>
                <c:pt idx="4962">
                  <c:v>0.16459499999999999</c:v>
                </c:pt>
                <c:pt idx="4963">
                  <c:v>0.170899</c:v>
                </c:pt>
                <c:pt idx="4964">
                  <c:v>5.1503599999999997E-2</c:v>
                </c:pt>
                <c:pt idx="4965">
                  <c:v>0.169292</c:v>
                </c:pt>
                <c:pt idx="4966">
                  <c:v>5.9805900000000003</c:v>
                </c:pt>
                <c:pt idx="4967">
                  <c:v>0.258577</c:v>
                </c:pt>
                <c:pt idx="4968">
                  <c:v>1.1880500000000001</c:v>
                </c:pt>
                <c:pt idx="4969">
                  <c:v>9.4573199999999996E-2</c:v>
                </c:pt>
                <c:pt idx="4970">
                  <c:v>0.16103600000000001</c:v>
                </c:pt>
                <c:pt idx="4971">
                  <c:v>0.27463399999999999</c:v>
                </c:pt>
                <c:pt idx="4972">
                  <c:v>0.185</c:v>
                </c:pt>
                <c:pt idx="4973">
                  <c:v>0.56538600000000006</c:v>
                </c:pt>
                <c:pt idx="4974">
                  <c:v>0.229214</c:v>
                </c:pt>
                <c:pt idx="4975">
                  <c:v>4.52802E-2</c:v>
                </c:pt>
                <c:pt idx="4976">
                  <c:v>8.7203900000000001</c:v>
                </c:pt>
                <c:pt idx="4977">
                  <c:v>1.90385</c:v>
                </c:pt>
                <c:pt idx="4978">
                  <c:v>0.42500700000000002</c:v>
                </c:pt>
                <c:pt idx="4979">
                  <c:v>0.81887399999999999</c:v>
                </c:pt>
                <c:pt idx="4980">
                  <c:v>0.44225900000000001</c:v>
                </c:pt>
                <c:pt idx="4981">
                  <c:v>1.61975</c:v>
                </c:pt>
                <c:pt idx="4982">
                  <c:v>0.13603699999999999</c:v>
                </c:pt>
                <c:pt idx="4983">
                  <c:v>4.2139299999999998E-2</c:v>
                </c:pt>
                <c:pt idx="4984">
                  <c:v>0.24259900000000001</c:v>
                </c:pt>
                <c:pt idx="4985">
                  <c:v>0.186141</c:v>
                </c:pt>
                <c:pt idx="4986">
                  <c:v>8.2674700000000004E-2</c:v>
                </c:pt>
                <c:pt idx="4987">
                  <c:v>4.0772200000000001E-2</c:v>
                </c:pt>
                <c:pt idx="4988">
                  <c:v>2.4615399999999998</c:v>
                </c:pt>
                <c:pt idx="4989">
                  <c:v>11.0434</c:v>
                </c:pt>
                <c:pt idx="4990">
                  <c:v>7.2805200000000001</c:v>
                </c:pt>
                <c:pt idx="4991">
                  <c:v>0.13813800000000001</c:v>
                </c:pt>
                <c:pt idx="4992">
                  <c:v>4.3039500000000001E-2</c:v>
                </c:pt>
                <c:pt idx="4993">
                  <c:v>0.38155899999999998</c:v>
                </c:pt>
                <c:pt idx="4994">
                  <c:v>0.20544699999999999</c:v>
                </c:pt>
                <c:pt idx="4995">
                  <c:v>0.62830399999999997</c:v>
                </c:pt>
                <c:pt idx="4996">
                  <c:v>0.91936600000000002</c:v>
                </c:pt>
                <c:pt idx="4997">
                  <c:v>0.188414</c:v>
                </c:pt>
                <c:pt idx="4998">
                  <c:v>4.1969300000000001E-2</c:v>
                </c:pt>
                <c:pt idx="4999">
                  <c:v>0.50331199999999998</c:v>
                </c:pt>
              </c:numCache>
            </c:numRef>
          </c:xVal>
          <c:yVal>
            <c:numRef>
              <c:f>output_simulations_all!$C$2:$C$5001</c:f>
              <c:numCache>
                <c:formatCode>General</c:formatCode>
                <c:ptCount val="5000"/>
                <c:pt idx="0">
                  <c:v>0.77353099999999997</c:v>
                </c:pt>
                <c:pt idx="1">
                  <c:v>0.65159800000000001</c:v>
                </c:pt>
                <c:pt idx="2">
                  <c:v>6.7943500000000004E-2</c:v>
                </c:pt>
                <c:pt idx="3">
                  <c:v>0.78256300000000001</c:v>
                </c:pt>
                <c:pt idx="4">
                  <c:v>0.20990900000000001</c:v>
                </c:pt>
                <c:pt idx="5">
                  <c:v>0.164244</c:v>
                </c:pt>
                <c:pt idx="6">
                  <c:v>0.55782200000000004</c:v>
                </c:pt>
                <c:pt idx="7">
                  <c:v>0.19936499999999999</c:v>
                </c:pt>
                <c:pt idx="8">
                  <c:v>0.88116300000000003</c:v>
                </c:pt>
                <c:pt idx="9">
                  <c:v>0.92697300000000005</c:v>
                </c:pt>
                <c:pt idx="10">
                  <c:v>0.63802000000000003</c:v>
                </c:pt>
                <c:pt idx="11">
                  <c:v>0.98970999999999998</c:v>
                </c:pt>
                <c:pt idx="12">
                  <c:v>0.79029400000000005</c:v>
                </c:pt>
                <c:pt idx="13">
                  <c:v>0.714673</c:v>
                </c:pt>
                <c:pt idx="14">
                  <c:v>0.91548600000000002</c:v>
                </c:pt>
                <c:pt idx="15">
                  <c:v>5.8301100000000002E-2</c:v>
                </c:pt>
                <c:pt idx="16">
                  <c:v>0.63932999999999995</c:v>
                </c:pt>
                <c:pt idx="17">
                  <c:v>0.26451799999999998</c:v>
                </c:pt>
                <c:pt idx="18">
                  <c:v>0.83564899999999998</c:v>
                </c:pt>
                <c:pt idx="19">
                  <c:v>0.26529900000000001</c:v>
                </c:pt>
                <c:pt idx="20">
                  <c:v>0.59959899999999999</c:v>
                </c:pt>
                <c:pt idx="21">
                  <c:v>0.85661799999999999</c:v>
                </c:pt>
                <c:pt idx="22">
                  <c:v>0.20566100000000001</c:v>
                </c:pt>
                <c:pt idx="23">
                  <c:v>0.154667</c:v>
                </c:pt>
                <c:pt idx="24">
                  <c:v>5.2412399999999998E-2</c:v>
                </c:pt>
                <c:pt idx="25">
                  <c:v>0.513687</c:v>
                </c:pt>
                <c:pt idx="26">
                  <c:v>0.66350500000000001</c:v>
                </c:pt>
                <c:pt idx="27">
                  <c:v>0.64418699999999995</c:v>
                </c:pt>
                <c:pt idx="28">
                  <c:v>0.93343399999999999</c:v>
                </c:pt>
                <c:pt idx="29">
                  <c:v>0.61598299999999995</c:v>
                </c:pt>
                <c:pt idx="30">
                  <c:v>0.88498200000000005</c:v>
                </c:pt>
                <c:pt idx="31">
                  <c:v>0.78537199999999996</c:v>
                </c:pt>
                <c:pt idx="32">
                  <c:v>0.29354799999999998</c:v>
                </c:pt>
                <c:pt idx="33">
                  <c:v>0.66446700000000003</c:v>
                </c:pt>
                <c:pt idx="34">
                  <c:v>0.49554599999999999</c:v>
                </c:pt>
                <c:pt idx="35">
                  <c:v>0.87689700000000004</c:v>
                </c:pt>
                <c:pt idx="36">
                  <c:v>2.5002699999999999E-2</c:v>
                </c:pt>
                <c:pt idx="37">
                  <c:v>0.150558</c:v>
                </c:pt>
                <c:pt idx="38">
                  <c:v>0.15600700000000001</c:v>
                </c:pt>
                <c:pt idx="39">
                  <c:v>0.87224500000000005</c:v>
                </c:pt>
                <c:pt idx="40">
                  <c:v>0.79596</c:v>
                </c:pt>
                <c:pt idx="41">
                  <c:v>0.159495</c:v>
                </c:pt>
                <c:pt idx="42">
                  <c:v>0.77985199999999999</c:v>
                </c:pt>
                <c:pt idx="43">
                  <c:v>0.40842400000000001</c:v>
                </c:pt>
                <c:pt idx="44">
                  <c:v>0.33929700000000002</c:v>
                </c:pt>
                <c:pt idx="45">
                  <c:v>0.32200899999999999</c:v>
                </c:pt>
                <c:pt idx="46">
                  <c:v>0.96453699999999998</c:v>
                </c:pt>
                <c:pt idx="47">
                  <c:v>0.49230299999999999</c:v>
                </c:pt>
                <c:pt idx="48">
                  <c:v>0.74760300000000002</c:v>
                </c:pt>
                <c:pt idx="49">
                  <c:v>0.87341800000000003</c:v>
                </c:pt>
                <c:pt idx="50">
                  <c:v>0.19539400000000001</c:v>
                </c:pt>
                <c:pt idx="51">
                  <c:v>0.89837</c:v>
                </c:pt>
                <c:pt idx="52">
                  <c:v>0.65076699999999998</c:v>
                </c:pt>
                <c:pt idx="53">
                  <c:v>0.89000199999999996</c:v>
                </c:pt>
                <c:pt idx="54">
                  <c:v>0.74884499999999998</c:v>
                </c:pt>
                <c:pt idx="55">
                  <c:v>0.69609600000000005</c:v>
                </c:pt>
                <c:pt idx="56">
                  <c:v>0.61023000000000005</c:v>
                </c:pt>
                <c:pt idx="57">
                  <c:v>2.1530400000000002E-2</c:v>
                </c:pt>
                <c:pt idx="58">
                  <c:v>0.21304500000000001</c:v>
                </c:pt>
                <c:pt idx="59">
                  <c:v>0.55533999999999994</c:v>
                </c:pt>
                <c:pt idx="60">
                  <c:v>0.32767800000000002</c:v>
                </c:pt>
                <c:pt idx="61">
                  <c:v>0.96444600000000003</c:v>
                </c:pt>
                <c:pt idx="62">
                  <c:v>0.32901399999999997</c:v>
                </c:pt>
                <c:pt idx="63">
                  <c:v>0.23921700000000001</c:v>
                </c:pt>
                <c:pt idx="64">
                  <c:v>0.77506799999999998</c:v>
                </c:pt>
                <c:pt idx="65">
                  <c:v>0.77517599999999998</c:v>
                </c:pt>
                <c:pt idx="66">
                  <c:v>0.11872199999999999</c:v>
                </c:pt>
                <c:pt idx="67">
                  <c:v>0.79319399999999995</c:v>
                </c:pt>
                <c:pt idx="68">
                  <c:v>0.56727000000000005</c:v>
                </c:pt>
                <c:pt idx="69">
                  <c:v>0.91970099999999999</c:v>
                </c:pt>
                <c:pt idx="70">
                  <c:v>0.70696599999999998</c:v>
                </c:pt>
                <c:pt idx="71">
                  <c:v>0.77458899999999997</c:v>
                </c:pt>
                <c:pt idx="72">
                  <c:v>0.82482699999999998</c:v>
                </c:pt>
                <c:pt idx="73">
                  <c:v>0.94402200000000003</c:v>
                </c:pt>
                <c:pt idx="74">
                  <c:v>9.6662200000000004E-2</c:v>
                </c:pt>
                <c:pt idx="75">
                  <c:v>0.64942800000000001</c:v>
                </c:pt>
                <c:pt idx="76">
                  <c:v>0.41141800000000001</c:v>
                </c:pt>
                <c:pt idx="77">
                  <c:v>0.45372299999999999</c:v>
                </c:pt>
                <c:pt idx="78">
                  <c:v>0.198546</c:v>
                </c:pt>
                <c:pt idx="79">
                  <c:v>8.36541E-4</c:v>
                </c:pt>
                <c:pt idx="80">
                  <c:v>0.75395400000000001</c:v>
                </c:pt>
                <c:pt idx="81">
                  <c:v>0.96267000000000003</c:v>
                </c:pt>
                <c:pt idx="82">
                  <c:v>0.83295699999999995</c:v>
                </c:pt>
                <c:pt idx="83">
                  <c:v>0.95264300000000002</c:v>
                </c:pt>
                <c:pt idx="84">
                  <c:v>0.81964599999999999</c:v>
                </c:pt>
                <c:pt idx="85">
                  <c:v>5.3746500000000003E-2</c:v>
                </c:pt>
                <c:pt idx="86">
                  <c:v>0.616429</c:v>
                </c:pt>
                <c:pt idx="87">
                  <c:v>0.36274499999999998</c:v>
                </c:pt>
                <c:pt idx="88">
                  <c:v>0.247479</c:v>
                </c:pt>
                <c:pt idx="89">
                  <c:v>0.67305599999999999</c:v>
                </c:pt>
                <c:pt idx="90">
                  <c:v>0.152008</c:v>
                </c:pt>
                <c:pt idx="91">
                  <c:v>0.82070200000000004</c:v>
                </c:pt>
                <c:pt idx="92">
                  <c:v>0.18679100000000001</c:v>
                </c:pt>
                <c:pt idx="93">
                  <c:v>0.51248000000000005</c:v>
                </c:pt>
                <c:pt idx="94">
                  <c:v>0.210873</c:v>
                </c:pt>
                <c:pt idx="95">
                  <c:v>0.15684200000000001</c:v>
                </c:pt>
                <c:pt idx="96">
                  <c:v>0.62542600000000004</c:v>
                </c:pt>
                <c:pt idx="97">
                  <c:v>0.69310799999999995</c:v>
                </c:pt>
                <c:pt idx="98">
                  <c:v>0.32342300000000002</c:v>
                </c:pt>
                <c:pt idx="99">
                  <c:v>0.58413300000000001</c:v>
                </c:pt>
                <c:pt idx="100">
                  <c:v>0.36705500000000002</c:v>
                </c:pt>
                <c:pt idx="101">
                  <c:v>0.41803200000000001</c:v>
                </c:pt>
                <c:pt idx="102">
                  <c:v>0.77911699999999995</c:v>
                </c:pt>
                <c:pt idx="103">
                  <c:v>0.57303400000000004</c:v>
                </c:pt>
                <c:pt idx="104">
                  <c:v>0.51820600000000006</c:v>
                </c:pt>
                <c:pt idx="105">
                  <c:v>0.86867799999999995</c:v>
                </c:pt>
                <c:pt idx="106">
                  <c:v>0.68113900000000005</c:v>
                </c:pt>
                <c:pt idx="107">
                  <c:v>0.16877500000000001</c:v>
                </c:pt>
                <c:pt idx="108">
                  <c:v>0.58129399999999998</c:v>
                </c:pt>
                <c:pt idx="109">
                  <c:v>0.58259099999999997</c:v>
                </c:pt>
                <c:pt idx="110">
                  <c:v>0.48658400000000002</c:v>
                </c:pt>
                <c:pt idx="111">
                  <c:v>0.660825</c:v>
                </c:pt>
                <c:pt idx="112">
                  <c:v>0.99104400000000004</c:v>
                </c:pt>
                <c:pt idx="113">
                  <c:v>6.28079E-2</c:v>
                </c:pt>
                <c:pt idx="114">
                  <c:v>0.827708</c:v>
                </c:pt>
                <c:pt idx="115">
                  <c:v>0.70517600000000003</c:v>
                </c:pt>
                <c:pt idx="116">
                  <c:v>0.92549400000000004</c:v>
                </c:pt>
                <c:pt idx="117">
                  <c:v>0.23483499999999999</c:v>
                </c:pt>
                <c:pt idx="118">
                  <c:v>0.99079399999999995</c:v>
                </c:pt>
                <c:pt idx="119">
                  <c:v>0.53007199999999999</c:v>
                </c:pt>
                <c:pt idx="120">
                  <c:v>0.91914899999999999</c:v>
                </c:pt>
                <c:pt idx="121">
                  <c:v>0.54369199999999995</c:v>
                </c:pt>
                <c:pt idx="122">
                  <c:v>0.44069399999999997</c:v>
                </c:pt>
                <c:pt idx="123">
                  <c:v>0.92151700000000003</c:v>
                </c:pt>
                <c:pt idx="124">
                  <c:v>0.52046400000000004</c:v>
                </c:pt>
                <c:pt idx="125">
                  <c:v>0.32333400000000001</c:v>
                </c:pt>
                <c:pt idx="126">
                  <c:v>0.454681</c:v>
                </c:pt>
                <c:pt idx="127">
                  <c:v>0.18490500000000001</c:v>
                </c:pt>
                <c:pt idx="128">
                  <c:v>0.501803</c:v>
                </c:pt>
                <c:pt idx="129">
                  <c:v>0.41127799999999998</c:v>
                </c:pt>
                <c:pt idx="130">
                  <c:v>0.54078400000000004</c:v>
                </c:pt>
                <c:pt idx="131">
                  <c:v>9.5106800000000005E-2</c:v>
                </c:pt>
                <c:pt idx="132">
                  <c:v>0.69288899999999998</c:v>
                </c:pt>
                <c:pt idx="133">
                  <c:v>0.38585999999999998</c:v>
                </c:pt>
                <c:pt idx="134">
                  <c:v>0.83558500000000002</c:v>
                </c:pt>
                <c:pt idx="135">
                  <c:v>7.4127799999999994E-2</c:v>
                </c:pt>
                <c:pt idx="136">
                  <c:v>0.93464700000000001</c:v>
                </c:pt>
                <c:pt idx="137">
                  <c:v>0.19411300000000001</c:v>
                </c:pt>
                <c:pt idx="138">
                  <c:v>0.149171</c:v>
                </c:pt>
                <c:pt idx="139">
                  <c:v>0.50035600000000002</c:v>
                </c:pt>
                <c:pt idx="140">
                  <c:v>0.12195400000000001</c:v>
                </c:pt>
                <c:pt idx="141">
                  <c:v>0.75509099999999996</c:v>
                </c:pt>
                <c:pt idx="142">
                  <c:v>0.72048000000000001</c:v>
                </c:pt>
                <c:pt idx="143">
                  <c:v>6.0261500000000003E-2</c:v>
                </c:pt>
                <c:pt idx="144">
                  <c:v>0.32034600000000002</c:v>
                </c:pt>
                <c:pt idx="145">
                  <c:v>0.601742</c:v>
                </c:pt>
                <c:pt idx="146">
                  <c:v>0.42565500000000001</c:v>
                </c:pt>
                <c:pt idx="147">
                  <c:v>0.17138400000000001</c:v>
                </c:pt>
                <c:pt idx="148">
                  <c:v>9.3741500000000005E-2</c:v>
                </c:pt>
                <c:pt idx="149">
                  <c:v>0.35985400000000001</c:v>
                </c:pt>
                <c:pt idx="150">
                  <c:v>0.18001800000000001</c:v>
                </c:pt>
                <c:pt idx="151">
                  <c:v>0.94541799999999998</c:v>
                </c:pt>
                <c:pt idx="152">
                  <c:v>0.90541199999999999</c:v>
                </c:pt>
                <c:pt idx="153">
                  <c:v>0.34216200000000002</c:v>
                </c:pt>
                <c:pt idx="154">
                  <c:v>4.2899899999999998E-2</c:v>
                </c:pt>
                <c:pt idx="155">
                  <c:v>0.97685299999999997</c:v>
                </c:pt>
                <c:pt idx="156">
                  <c:v>0.54772699999999996</c:v>
                </c:pt>
                <c:pt idx="157">
                  <c:v>0.54252699999999998</c:v>
                </c:pt>
                <c:pt idx="158">
                  <c:v>0.95052899999999996</c:v>
                </c:pt>
                <c:pt idx="159">
                  <c:v>0.68253699999999995</c:v>
                </c:pt>
                <c:pt idx="160">
                  <c:v>0.263847</c:v>
                </c:pt>
                <c:pt idx="161">
                  <c:v>0.31395200000000001</c:v>
                </c:pt>
                <c:pt idx="162">
                  <c:v>0.35094799999999998</c:v>
                </c:pt>
                <c:pt idx="163">
                  <c:v>0.29866100000000001</c:v>
                </c:pt>
                <c:pt idx="164">
                  <c:v>0.65713200000000005</c:v>
                </c:pt>
                <c:pt idx="165">
                  <c:v>7.6973600000000003E-2</c:v>
                </c:pt>
                <c:pt idx="166">
                  <c:v>0.68226699999999996</c:v>
                </c:pt>
                <c:pt idx="167">
                  <c:v>0.99708799999999997</c:v>
                </c:pt>
                <c:pt idx="168">
                  <c:v>0.95307699999999995</c:v>
                </c:pt>
                <c:pt idx="169">
                  <c:v>0.70327399999999995</c:v>
                </c:pt>
                <c:pt idx="170">
                  <c:v>0.86121300000000001</c:v>
                </c:pt>
                <c:pt idx="171">
                  <c:v>0.80756600000000001</c:v>
                </c:pt>
                <c:pt idx="172">
                  <c:v>0.79464800000000002</c:v>
                </c:pt>
                <c:pt idx="173">
                  <c:v>0.215915</c:v>
                </c:pt>
                <c:pt idx="174">
                  <c:v>0.67397899999999999</c:v>
                </c:pt>
                <c:pt idx="175">
                  <c:v>0.31039499999999998</c:v>
                </c:pt>
                <c:pt idx="176">
                  <c:v>0.94445999999999997</c:v>
                </c:pt>
                <c:pt idx="177">
                  <c:v>0.45841799999999999</c:v>
                </c:pt>
                <c:pt idx="178">
                  <c:v>4.39383E-2</c:v>
                </c:pt>
                <c:pt idx="179">
                  <c:v>0.40065600000000001</c:v>
                </c:pt>
                <c:pt idx="180">
                  <c:v>0.23397699999999999</c:v>
                </c:pt>
                <c:pt idx="181">
                  <c:v>0.31439600000000001</c:v>
                </c:pt>
                <c:pt idx="182">
                  <c:v>0.782169</c:v>
                </c:pt>
                <c:pt idx="183">
                  <c:v>0.332125</c:v>
                </c:pt>
                <c:pt idx="184">
                  <c:v>0.33405600000000002</c:v>
                </c:pt>
                <c:pt idx="185">
                  <c:v>0.48986099999999999</c:v>
                </c:pt>
                <c:pt idx="186">
                  <c:v>0.114829</c:v>
                </c:pt>
                <c:pt idx="187">
                  <c:v>0.386791</c:v>
                </c:pt>
                <c:pt idx="188">
                  <c:v>0.33010499999999998</c:v>
                </c:pt>
                <c:pt idx="189">
                  <c:v>0.15843099999999999</c:v>
                </c:pt>
                <c:pt idx="190">
                  <c:v>0.83135199999999998</c:v>
                </c:pt>
                <c:pt idx="191">
                  <c:v>0.383741</c:v>
                </c:pt>
                <c:pt idx="192">
                  <c:v>0.23105200000000001</c:v>
                </c:pt>
                <c:pt idx="193">
                  <c:v>0.95679499999999995</c:v>
                </c:pt>
                <c:pt idx="194">
                  <c:v>9.7352300000000003E-2</c:v>
                </c:pt>
                <c:pt idx="195">
                  <c:v>0.13597899999999999</c:v>
                </c:pt>
                <c:pt idx="196">
                  <c:v>4.1020099999999997E-2</c:v>
                </c:pt>
                <c:pt idx="197">
                  <c:v>0.125029</c:v>
                </c:pt>
                <c:pt idx="198">
                  <c:v>0.59703899999999999</c:v>
                </c:pt>
                <c:pt idx="199">
                  <c:v>0.878965</c:v>
                </c:pt>
                <c:pt idx="200">
                  <c:v>0.52562799999999998</c:v>
                </c:pt>
                <c:pt idx="201">
                  <c:v>0.44521100000000002</c:v>
                </c:pt>
                <c:pt idx="202">
                  <c:v>0.87571200000000005</c:v>
                </c:pt>
                <c:pt idx="203">
                  <c:v>3.6114199999999999E-2</c:v>
                </c:pt>
                <c:pt idx="204">
                  <c:v>0.430087</c:v>
                </c:pt>
                <c:pt idx="205">
                  <c:v>0.72278200000000004</c:v>
                </c:pt>
                <c:pt idx="206">
                  <c:v>0.941998</c:v>
                </c:pt>
                <c:pt idx="207">
                  <c:v>0.24355599999999999</c:v>
                </c:pt>
                <c:pt idx="208">
                  <c:v>0.50582099999999997</c:v>
                </c:pt>
                <c:pt idx="209">
                  <c:v>0.78352699999999997</c:v>
                </c:pt>
                <c:pt idx="210">
                  <c:v>8.3612199999999998E-2</c:v>
                </c:pt>
                <c:pt idx="211">
                  <c:v>0.64234599999999997</c:v>
                </c:pt>
                <c:pt idx="212">
                  <c:v>0.71830300000000002</c:v>
                </c:pt>
                <c:pt idx="213">
                  <c:v>0.39465600000000001</c:v>
                </c:pt>
                <c:pt idx="214">
                  <c:v>0.91690000000000005</c:v>
                </c:pt>
                <c:pt idx="215">
                  <c:v>0.89052299999999995</c:v>
                </c:pt>
                <c:pt idx="216">
                  <c:v>0.27038499999999999</c:v>
                </c:pt>
                <c:pt idx="217">
                  <c:v>0.94174400000000003</c:v>
                </c:pt>
                <c:pt idx="218">
                  <c:v>0.83033500000000005</c:v>
                </c:pt>
                <c:pt idx="219">
                  <c:v>0.89144400000000001</c:v>
                </c:pt>
                <c:pt idx="220">
                  <c:v>0.52251099999999995</c:v>
                </c:pt>
                <c:pt idx="221">
                  <c:v>0.69327000000000005</c:v>
                </c:pt>
                <c:pt idx="222">
                  <c:v>0.65330299999999997</c:v>
                </c:pt>
                <c:pt idx="223">
                  <c:v>0.79567100000000002</c:v>
                </c:pt>
                <c:pt idx="224">
                  <c:v>0.47270099999999998</c:v>
                </c:pt>
                <c:pt idx="225">
                  <c:v>0.80497200000000002</c:v>
                </c:pt>
                <c:pt idx="226">
                  <c:v>0.79519499999999999</c:v>
                </c:pt>
                <c:pt idx="227">
                  <c:v>0.91661300000000001</c:v>
                </c:pt>
                <c:pt idx="228">
                  <c:v>0.65500000000000003</c:v>
                </c:pt>
                <c:pt idx="229">
                  <c:v>0.99222500000000002</c:v>
                </c:pt>
                <c:pt idx="230">
                  <c:v>0.90867299999999995</c:v>
                </c:pt>
                <c:pt idx="231">
                  <c:v>0.635351</c:v>
                </c:pt>
                <c:pt idx="232">
                  <c:v>0.73319900000000005</c:v>
                </c:pt>
                <c:pt idx="233">
                  <c:v>0.59315799999999996</c:v>
                </c:pt>
                <c:pt idx="234">
                  <c:v>0.49620900000000001</c:v>
                </c:pt>
                <c:pt idx="235">
                  <c:v>0.85573600000000005</c:v>
                </c:pt>
                <c:pt idx="236">
                  <c:v>0.23098199999999999</c:v>
                </c:pt>
                <c:pt idx="237">
                  <c:v>0.108871</c:v>
                </c:pt>
                <c:pt idx="238">
                  <c:v>0.54372799999999999</c:v>
                </c:pt>
                <c:pt idx="239">
                  <c:v>0.73839399999999999</c:v>
                </c:pt>
                <c:pt idx="240">
                  <c:v>0.98014400000000002</c:v>
                </c:pt>
                <c:pt idx="241">
                  <c:v>0.86712599999999995</c:v>
                </c:pt>
                <c:pt idx="242">
                  <c:v>0.53773300000000002</c:v>
                </c:pt>
                <c:pt idx="243">
                  <c:v>7.5938400000000003E-2</c:v>
                </c:pt>
                <c:pt idx="244">
                  <c:v>0.73538099999999995</c:v>
                </c:pt>
                <c:pt idx="245">
                  <c:v>0.61290100000000003</c:v>
                </c:pt>
                <c:pt idx="246">
                  <c:v>1.71071E-2</c:v>
                </c:pt>
                <c:pt idx="247">
                  <c:v>0.78667900000000002</c:v>
                </c:pt>
                <c:pt idx="248">
                  <c:v>0.43371900000000002</c:v>
                </c:pt>
                <c:pt idx="249">
                  <c:v>0.70908800000000005</c:v>
                </c:pt>
                <c:pt idx="250">
                  <c:v>0.65280199999999999</c:v>
                </c:pt>
                <c:pt idx="251">
                  <c:v>0.75463100000000005</c:v>
                </c:pt>
                <c:pt idx="252">
                  <c:v>0.33418399999999998</c:v>
                </c:pt>
                <c:pt idx="253">
                  <c:v>0.47435300000000002</c:v>
                </c:pt>
                <c:pt idx="254">
                  <c:v>0.23157700000000001</c:v>
                </c:pt>
                <c:pt idx="255">
                  <c:v>0.46885399999999999</c:v>
                </c:pt>
                <c:pt idx="256">
                  <c:v>3.9860300000000001E-2</c:v>
                </c:pt>
                <c:pt idx="257">
                  <c:v>0.71594599999999997</c:v>
                </c:pt>
                <c:pt idx="258">
                  <c:v>0.98277700000000001</c:v>
                </c:pt>
                <c:pt idx="259">
                  <c:v>0.71765800000000002</c:v>
                </c:pt>
                <c:pt idx="260">
                  <c:v>0.81111599999999995</c:v>
                </c:pt>
                <c:pt idx="261">
                  <c:v>4.8393199999999997E-2</c:v>
                </c:pt>
                <c:pt idx="262">
                  <c:v>0.19930500000000001</c:v>
                </c:pt>
                <c:pt idx="263">
                  <c:v>0.90397499999999997</c:v>
                </c:pt>
                <c:pt idx="264">
                  <c:v>7.1201799999999996E-2</c:v>
                </c:pt>
                <c:pt idx="265">
                  <c:v>0.82157100000000005</c:v>
                </c:pt>
                <c:pt idx="266">
                  <c:v>1.5691900000000002E-2</c:v>
                </c:pt>
                <c:pt idx="267">
                  <c:v>0.11309900000000001</c:v>
                </c:pt>
                <c:pt idx="268">
                  <c:v>0.267901</c:v>
                </c:pt>
                <c:pt idx="269">
                  <c:v>0.46049200000000001</c:v>
                </c:pt>
                <c:pt idx="270">
                  <c:v>0.81454099999999996</c:v>
                </c:pt>
                <c:pt idx="271">
                  <c:v>0.129937</c:v>
                </c:pt>
                <c:pt idx="272">
                  <c:v>0.701071</c:v>
                </c:pt>
                <c:pt idx="273">
                  <c:v>0.32515699999999997</c:v>
                </c:pt>
                <c:pt idx="274">
                  <c:v>7.9511200000000004E-2</c:v>
                </c:pt>
                <c:pt idx="275">
                  <c:v>0.38231900000000002</c:v>
                </c:pt>
                <c:pt idx="276">
                  <c:v>9.8643700000000001E-2</c:v>
                </c:pt>
                <c:pt idx="277">
                  <c:v>0.181836</c:v>
                </c:pt>
                <c:pt idx="278">
                  <c:v>0.47673399999999999</c:v>
                </c:pt>
                <c:pt idx="279">
                  <c:v>0.84656799999999999</c:v>
                </c:pt>
                <c:pt idx="280">
                  <c:v>0.25654300000000002</c:v>
                </c:pt>
                <c:pt idx="281">
                  <c:v>2.04901E-3</c:v>
                </c:pt>
                <c:pt idx="282">
                  <c:v>0.43355199999999999</c:v>
                </c:pt>
                <c:pt idx="283">
                  <c:v>0.225193</c:v>
                </c:pt>
                <c:pt idx="284">
                  <c:v>0.93938200000000005</c:v>
                </c:pt>
                <c:pt idx="285">
                  <c:v>0.83115799999999995</c:v>
                </c:pt>
                <c:pt idx="286">
                  <c:v>0.55738600000000005</c:v>
                </c:pt>
                <c:pt idx="287">
                  <c:v>5.5820000000000002E-2</c:v>
                </c:pt>
                <c:pt idx="288">
                  <c:v>0.33615200000000001</c:v>
                </c:pt>
                <c:pt idx="289">
                  <c:v>0.43161699999999997</c:v>
                </c:pt>
                <c:pt idx="290">
                  <c:v>0.55547800000000003</c:v>
                </c:pt>
                <c:pt idx="291">
                  <c:v>0.84978299999999996</c:v>
                </c:pt>
                <c:pt idx="292">
                  <c:v>0.159056</c:v>
                </c:pt>
                <c:pt idx="293">
                  <c:v>0.943523</c:v>
                </c:pt>
                <c:pt idx="294">
                  <c:v>0.25413200000000002</c:v>
                </c:pt>
                <c:pt idx="295">
                  <c:v>0.622672</c:v>
                </c:pt>
                <c:pt idx="296">
                  <c:v>0.27223700000000001</c:v>
                </c:pt>
                <c:pt idx="297">
                  <c:v>0.36510500000000001</c:v>
                </c:pt>
                <c:pt idx="298">
                  <c:v>0.60106099999999996</c:v>
                </c:pt>
                <c:pt idx="299">
                  <c:v>4.1635100000000001E-2</c:v>
                </c:pt>
                <c:pt idx="300">
                  <c:v>0.95252400000000004</c:v>
                </c:pt>
                <c:pt idx="301">
                  <c:v>0.28355000000000002</c:v>
                </c:pt>
                <c:pt idx="302">
                  <c:v>0.98589099999999996</c:v>
                </c:pt>
                <c:pt idx="303">
                  <c:v>0.70417700000000005</c:v>
                </c:pt>
                <c:pt idx="304">
                  <c:v>0.89656100000000005</c:v>
                </c:pt>
                <c:pt idx="305">
                  <c:v>0.99240799999999996</c:v>
                </c:pt>
                <c:pt idx="306">
                  <c:v>0.16272200000000001</c:v>
                </c:pt>
                <c:pt idx="307">
                  <c:v>3.9952700000000001E-2</c:v>
                </c:pt>
                <c:pt idx="308">
                  <c:v>4.9714300000000003E-2</c:v>
                </c:pt>
                <c:pt idx="309">
                  <c:v>3.5915300000000002E-4</c:v>
                </c:pt>
                <c:pt idx="310">
                  <c:v>0.82347700000000001</c:v>
                </c:pt>
                <c:pt idx="311">
                  <c:v>0.14141200000000001</c:v>
                </c:pt>
                <c:pt idx="312">
                  <c:v>0.37209100000000001</c:v>
                </c:pt>
                <c:pt idx="313">
                  <c:v>0.54180399999999995</c:v>
                </c:pt>
                <c:pt idx="314">
                  <c:v>0.53592300000000004</c:v>
                </c:pt>
                <c:pt idx="315">
                  <c:v>0.901563</c:v>
                </c:pt>
                <c:pt idx="316">
                  <c:v>0.40202700000000002</c:v>
                </c:pt>
                <c:pt idx="317">
                  <c:v>0.37219000000000002</c:v>
                </c:pt>
                <c:pt idx="318">
                  <c:v>0.51559200000000005</c:v>
                </c:pt>
                <c:pt idx="319">
                  <c:v>0.87367899999999998</c:v>
                </c:pt>
                <c:pt idx="320">
                  <c:v>0.49144599999999999</c:v>
                </c:pt>
                <c:pt idx="321">
                  <c:v>0.23804600000000001</c:v>
                </c:pt>
                <c:pt idx="322">
                  <c:v>0.941801</c:v>
                </c:pt>
                <c:pt idx="323">
                  <c:v>0.102268</c:v>
                </c:pt>
                <c:pt idx="324">
                  <c:v>0.49348700000000001</c:v>
                </c:pt>
                <c:pt idx="325">
                  <c:v>0.55200899999999997</c:v>
                </c:pt>
                <c:pt idx="326">
                  <c:v>0.45419100000000001</c:v>
                </c:pt>
                <c:pt idx="327">
                  <c:v>0.95280600000000004</c:v>
                </c:pt>
                <c:pt idx="328">
                  <c:v>0.64898900000000004</c:v>
                </c:pt>
                <c:pt idx="329">
                  <c:v>0.90631099999999998</c:v>
                </c:pt>
                <c:pt idx="330">
                  <c:v>0.64292199999999999</c:v>
                </c:pt>
                <c:pt idx="331">
                  <c:v>0.98191300000000004</c:v>
                </c:pt>
                <c:pt idx="332">
                  <c:v>0.99793399999999999</c:v>
                </c:pt>
                <c:pt idx="333">
                  <c:v>7.7346700000000004E-2</c:v>
                </c:pt>
                <c:pt idx="334">
                  <c:v>0.84543900000000005</c:v>
                </c:pt>
                <c:pt idx="335">
                  <c:v>0.64072200000000001</c:v>
                </c:pt>
                <c:pt idx="336">
                  <c:v>0.65044199999999996</c:v>
                </c:pt>
                <c:pt idx="337">
                  <c:v>0.29225299999999999</c:v>
                </c:pt>
                <c:pt idx="338">
                  <c:v>0.976858</c:v>
                </c:pt>
                <c:pt idx="339">
                  <c:v>0.36520999999999998</c:v>
                </c:pt>
                <c:pt idx="340">
                  <c:v>0.71503499999999998</c:v>
                </c:pt>
                <c:pt idx="341">
                  <c:v>2.6418199999999999E-2</c:v>
                </c:pt>
                <c:pt idx="342">
                  <c:v>0.54007300000000003</c:v>
                </c:pt>
                <c:pt idx="343">
                  <c:v>0.63951100000000005</c:v>
                </c:pt>
                <c:pt idx="344">
                  <c:v>0.12798300000000001</c:v>
                </c:pt>
                <c:pt idx="345">
                  <c:v>0.57236600000000004</c:v>
                </c:pt>
                <c:pt idx="346">
                  <c:v>0.976719</c:v>
                </c:pt>
                <c:pt idx="347">
                  <c:v>1.3050300000000001E-2</c:v>
                </c:pt>
                <c:pt idx="348">
                  <c:v>0.46244600000000002</c:v>
                </c:pt>
                <c:pt idx="349">
                  <c:v>0.54807300000000003</c:v>
                </c:pt>
                <c:pt idx="350">
                  <c:v>0.34369300000000003</c:v>
                </c:pt>
                <c:pt idx="351">
                  <c:v>0.68248699999999995</c:v>
                </c:pt>
                <c:pt idx="352">
                  <c:v>0.211701</c:v>
                </c:pt>
                <c:pt idx="353">
                  <c:v>0.92612799999999995</c:v>
                </c:pt>
                <c:pt idx="354">
                  <c:v>0.76767099999999999</c:v>
                </c:pt>
                <c:pt idx="355">
                  <c:v>0.49233100000000002</c:v>
                </c:pt>
                <c:pt idx="356">
                  <c:v>0.363232</c:v>
                </c:pt>
                <c:pt idx="357">
                  <c:v>0.71913899999999997</c:v>
                </c:pt>
                <c:pt idx="358">
                  <c:v>0.51681999999999995</c:v>
                </c:pt>
                <c:pt idx="359">
                  <c:v>0.452125</c:v>
                </c:pt>
                <c:pt idx="360">
                  <c:v>0.38631500000000002</c:v>
                </c:pt>
                <c:pt idx="361">
                  <c:v>0.34855000000000003</c:v>
                </c:pt>
                <c:pt idx="362">
                  <c:v>0.42233500000000002</c:v>
                </c:pt>
                <c:pt idx="363">
                  <c:v>0.171346</c:v>
                </c:pt>
                <c:pt idx="364">
                  <c:v>0.80328100000000002</c:v>
                </c:pt>
                <c:pt idx="365">
                  <c:v>0.10684100000000001</c:v>
                </c:pt>
                <c:pt idx="366">
                  <c:v>0.615313</c:v>
                </c:pt>
                <c:pt idx="367">
                  <c:v>3.0897299999999999E-2</c:v>
                </c:pt>
                <c:pt idx="368">
                  <c:v>0.80284500000000003</c:v>
                </c:pt>
                <c:pt idx="369">
                  <c:v>0.80710499999999996</c:v>
                </c:pt>
                <c:pt idx="370">
                  <c:v>0.282136</c:v>
                </c:pt>
                <c:pt idx="371">
                  <c:v>0.90866599999999997</c:v>
                </c:pt>
                <c:pt idx="372">
                  <c:v>0.54018699999999997</c:v>
                </c:pt>
                <c:pt idx="373">
                  <c:v>0.75807100000000005</c:v>
                </c:pt>
                <c:pt idx="374">
                  <c:v>0.74908200000000003</c:v>
                </c:pt>
                <c:pt idx="375">
                  <c:v>0.32031700000000002</c:v>
                </c:pt>
                <c:pt idx="376">
                  <c:v>6.9915400000000003E-2</c:v>
                </c:pt>
                <c:pt idx="377">
                  <c:v>0.36116399999999999</c:v>
                </c:pt>
                <c:pt idx="378">
                  <c:v>0.248641</c:v>
                </c:pt>
                <c:pt idx="379">
                  <c:v>0.60379899999999997</c:v>
                </c:pt>
                <c:pt idx="380">
                  <c:v>0.997394</c:v>
                </c:pt>
                <c:pt idx="381">
                  <c:v>0.62664600000000004</c:v>
                </c:pt>
                <c:pt idx="382">
                  <c:v>0.57557499999999995</c:v>
                </c:pt>
                <c:pt idx="383">
                  <c:v>0.995749</c:v>
                </c:pt>
                <c:pt idx="384">
                  <c:v>0.15260099999999999</c:v>
                </c:pt>
                <c:pt idx="385">
                  <c:v>0.80546200000000001</c:v>
                </c:pt>
                <c:pt idx="386">
                  <c:v>0.62123399999999995</c:v>
                </c:pt>
                <c:pt idx="387">
                  <c:v>0.81593599999999999</c:v>
                </c:pt>
                <c:pt idx="388">
                  <c:v>0.93867699999999998</c:v>
                </c:pt>
                <c:pt idx="389">
                  <c:v>0.48227999999999999</c:v>
                </c:pt>
                <c:pt idx="390">
                  <c:v>0.39116699999999999</c:v>
                </c:pt>
                <c:pt idx="391">
                  <c:v>9.0131699999999995E-2</c:v>
                </c:pt>
                <c:pt idx="392">
                  <c:v>0.163329</c:v>
                </c:pt>
                <c:pt idx="393">
                  <c:v>4.0962800000000001E-2</c:v>
                </c:pt>
                <c:pt idx="394">
                  <c:v>0.49819799999999997</c:v>
                </c:pt>
                <c:pt idx="395">
                  <c:v>0.31426999999999999</c:v>
                </c:pt>
                <c:pt idx="396">
                  <c:v>0.18073700000000001</c:v>
                </c:pt>
                <c:pt idx="397">
                  <c:v>0.51490199999999997</c:v>
                </c:pt>
                <c:pt idx="398">
                  <c:v>0.32519500000000001</c:v>
                </c:pt>
                <c:pt idx="399">
                  <c:v>0.43413400000000002</c:v>
                </c:pt>
                <c:pt idx="400">
                  <c:v>0.978742</c:v>
                </c:pt>
                <c:pt idx="401">
                  <c:v>0.842889</c:v>
                </c:pt>
                <c:pt idx="402">
                  <c:v>0.486234</c:v>
                </c:pt>
                <c:pt idx="403">
                  <c:v>0.12822800000000001</c:v>
                </c:pt>
                <c:pt idx="404">
                  <c:v>0.864896</c:v>
                </c:pt>
                <c:pt idx="405">
                  <c:v>0.225495</c:v>
                </c:pt>
                <c:pt idx="406">
                  <c:v>0.38801000000000002</c:v>
                </c:pt>
                <c:pt idx="407">
                  <c:v>0.63886600000000004</c:v>
                </c:pt>
                <c:pt idx="408">
                  <c:v>0.43881100000000001</c:v>
                </c:pt>
                <c:pt idx="409">
                  <c:v>0.91251700000000002</c:v>
                </c:pt>
                <c:pt idx="410">
                  <c:v>0.184197</c:v>
                </c:pt>
                <c:pt idx="411">
                  <c:v>0.56339700000000004</c:v>
                </c:pt>
                <c:pt idx="412">
                  <c:v>0.84123999999999999</c:v>
                </c:pt>
                <c:pt idx="413">
                  <c:v>0.52532199999999996</c:v>
                </c:pt>
                <c:pt idx="414">
                  <c:v>0.73442200000000002</c:v>
                </c:pt>
                <c:pt idx="415">
                  <c:v>0.49503599999999998</c:v>
                </c:pt>
                <c:pt idx="416">
                  <c:v>0.82839399999999996</c:v>
                </c:pt>
                <c:pt idx="417">
                  <c:v>0.43797700000000001</c:v>
                </c:pt>
                <c:pt idx="418">
                  <c:v>0.38263900000000001</c:v>
                </c:pt>
                <c:pt idx="419">
                  <c:v>0.10458000000000001</c:v>
                </c:pt>
                <c:pt idx="420">
                  <c:v>0.24731600000000001</c:v>
                </c:pt>
                <c:pt idx="421">
                  <c:v>0.72195699999999996</c:v>
                </c:pt>
                <c:pt idx="422">
                  <c:v>0.51703699999999997</c:v>
                </c:pt>
                <c:pt idx="423">
                  <c:v>0.91723100000000002</c:v>
                </c:pt>
                <c:pt idx="424">
                  <c:v>0.23894399999999999</c:v>
                </c:pt>
                <c:pt idx="425">
                  <c:v>0.41170299999999999</c:v>
                </c:pt>
                <c:pt idx="426">
                  <c:v>0.15299699999999999</c:v>
                </c:pt>
                <c:pt idx="427">
                  <c:v>0.79902899999999999</c:v>
                </c:pt>
                <c:pt idx="428">
                  <c:v>0.66444199999999998</c:v>
                </c:pt>
                <c:pt idx="429">
                  <c:v>4.8856200000000002E-2</c:v>
                </c:pt>
                <c:pt idx="430">
                  <c:v>0.63643400000000006</c:v>
                </c:pt>
                <c:pt idx="431">
                  <c:v>0.69944399999999995</c:v>
                </c:pt>
                <c:pt idx="432">
                  <c:v>4.8375599999999998E-2</c:v>
                </c:pt>
                <c:pt idx="433">
                  <c:v>0.80843600000000004</c:v>
                </c:pt>
                <c:pt idx="434">
                  <c:v>0.66195099999999996</c:v>
                </c:pt>
                <c:pt idx="435">
                  <c:v>0.74838099999999996</c:v>
                </c:pt>
                <c:pt idx="436">
                  <c:v>0.369946</c:v>
                </c:pt>
                <c:pt idx="437">
                  <c:v>0.73027799999999998</c:v>
                </c:pt>
                <c:pt idx="438">
                  <c:v>0.86930499999999999</c:v>
                </c:pt>
                <c:pt idx="439">
                  <c:v>0.374749</c:v>
                </c:pt>
                <c:pt idx="440">
                  <c:v>0.58779800000000004</c:v>
                </c:pt>
                <c:pt idx="441">
                  <c:v>5.6366800000000002E-2</c:v>
                </c:pt>
                <c:pt idx="442">
                  <c:v>0.50878500000000004</c:v>
                </c:pt>
                <c:pt idx="443">
                  <c:v>0.99781200000000003</c:v>
                </c:pt>
                <c:pt idx="444">
                  <c:v>0.85125700000000004</c:v>
                </c:pt>
                <c:pt idx="445">
                  <c:v>0.38091900000000001</c:v>
                </c:pt>
                <c:pt idx="446">
                  <c:v>0.15382000000000001</c:v>
                </c:pt>
                <c:pt idx="447">
                  <c:v>0.57786099999999996</c:v>
                </c:pt>
                <c:pt idx="448">
                  <c:v>0.12895400000000001</c:v>
                </c:pt>
                <c:pt idx="449">
                  <c:v>0.97728000000000004</c:v>
                </c:pt>
                <c:pt idx="450">
                  <c:v>0.44708799999999999</c:v>
                </c:pt>
                <c:pt idx="451">
                  <c:v>0.78723699999999996</c:v>
                </c:pt>
                <c:pt idx="452">
                  <c:v>0.91178700000000001</c:v>
                </c:pt>
                <c:pt idx="453">
                  <c:v>0.56013800000000002</c:v>
                </c:pt>
                <c:pt idx="454">
                  <c:v>0.99875000000000003</c:v>
                </c:pt>
                <c:pt idx="455">
                  <c:v>0.49428</c:v>
                </c:pt>
                <c:pt idx="456">
                  <c:v>0.82309200000000005</c:v>
                </c:pt>
                <c:pt idx="457">
                  <c:v>0.86019999999999996</c:v>
                </c:pt>
                <c:pt idx="458">
                  <c:v>0.728348</c:v>
                </c:pt>
                <c:pt idx="459">
                  <c:v>0.81405700000000003</c:v>
                </c:pt>
                <c:pt idx="460">
                  <c:v>7.9026299999999994E-2</c:v>
                </c:pt>
                <c:pt idx="461">
                  <c:v>0.48329100000000003</c:v>
                </c:pt>
                <c:pt idx="462">
                  <c:v>5.70839E-2</c:v>
                </c:pt>
                <c:pt idx="463">
                  <c:v>0.99786900000000001</c:v>
                </c:pt>
                <c:pt idx="464">
                  <c:v>0.99146900000000004</c:v>
                </c:pt>
                <c:pt idx="465">
                  <c:v>0.328067</c:v>
                </c:pt>
                <c:pt idx="466">
                  <c:v>0.25643700000000003</c:v>
                </c:pt>
                <c:pt idx="467">
                  <c:v>7.5729400000000002E-3</c:v>
                </c:pt>
                <c:pt idx="468">
                  <c:v>6.3147200000000001E-2</c:v>
                </c:pt>
                <c:pt idx="469">
                  <c:v>0.30880800000000003</c:v>
                </c:pt>
                <c:pt idx="470">
                  <c:v>1.1472599999999999E-2</c:v>
                </c:pt>
                <c:pt idx="471">
                  <c:v>1.4123500000000001E-2</c:v>
                </c:pt>
                <c:pt idx="472">
                  <c:v>0.94607399999999997</c:v>
                </c:pt>
                <c:pt idx="473">
                  <c:v>0.45584999999999998</c:v>
                </c:pt>
                <c:pt idx="474">
                  <c:v>0.98872899999999997</c:v>
                </c:pt>
                <c:pt idx="475">
                  <c:v>0.286528</c:v>
                </c:pt>
                <c:pt idx="476">
                  <c:v>0.67495099999999997</c:v>
                </c:pt>
                <c:pt idx="477">
                  <c:v>0.98885699999999999</c:v>
                </c:pt>
                <c:pt idx="478">
                  <c:v>0.16292100000000001</c:v>
                </c:pt>
                <c:pt idx="479">
                  <c:v>0.52519700000000002</c:v>
                </c:pt>
                <c:pt idx="480">
                  <c:v>0.75815600000000005</c:v>
                </c:pt>
                <c:pt idx="481">
                  <c:v>0.59177900000000005</c:v>
                </c:pt>
                <c:pt idx="482">
                  <c:v>0.527833</c:v>
                </c:pt>
                <c:pt idx="483">
                  <c:v>0.53157299999999996</c:v>
                </c:pt>
                <c:pt idx="484">
                  <c:v>0.56079100000000004</c:v>
                </c:pt>
                <c:pt idx="485">
                  <c:v>0.23199600000000001</c:v>
                </c:pt>
                <c:pt idx="486">
                  <c:v>0.230907</c:v>
                </c:pt>
                <c:pt idx="487">
                  <c:v>0.81149499999999997</c:v>
                </c:pt>
                <c:pt idx="488">
                  <c:v>0.86429999999999996</c:v>
                </c:pt>
                <c:pt idx="489">
                  <c:v>0.46434599999999998</c:v>
                </c:pt>
                <c:pt idx="490">
                  <c:v>0.51698900000000003</c:v>
                </c:pt>
                <c:pt idx="491">
                  <c:v>0.11949899999999999</c:v>
                </c:pt>
                <c:pt idx="492">
                  <c:v>0.79829700000000003</c:v>
                </c:pt>
                <c:pt idx="493">
                  <c:v>0.40753099999999998</c:v>
                </c:pt>
                <c:pt idx="494">
                  <c:v>0.78480099999999997</c:v>
                </c:pt>
                <c:pt idx="495">
                  <c:v>1.35336E-2</c:v>
                </c:pt>
                <c:pt idx="496">
                  <c:v>0.62340300000000004</c:v>
                </c:pt>
                <c:pt idx="497">
                  <c:v>0.56006100000000003</c:v>
                </c:pt>
                <c:pt idx="498">
                  <c:v>0.16264100000000001</c:v>
                </c:pt>
                <c:pt idx="499">
                  <c:v>0.66527599999999998</c:v>
                </c:pt>
                <c:pt idx="500">
                  <c:v>3.73345E-2</c:v>
                </c:pt>
                <c:pt idx="501">
                  <c:v>0.53276000000000001</c:v>
                </c:pt>
                <c:pt idx="502">
                  <c:v>0.71006499999999995</c:v>
                </c:pt>
                <c:pt idx="503">
                  <c:v>0.71745800000000004</c:v>
                </c:pt>
                <c:pt idx="504">
                  <c:v>0.68092200000000003</c:v>
                </c:pt>
                <c:pt idx="505">
                  <c:v>0.82857099999999995</c:v>
                </c:pt>
                <c:pt idx="506">
                  <c:v>0.65278700000000001</c:v>
                </c:pt>
                <c:pt idx="507">
                  <c:v>0.38689499999999999</c:v>
                </c:pt>
                <c:pt idx="508">
                  <c:v>0.55064500000000005</c:v>
                </c:pt>
                <c:pt idx="509">
                  <c:v>0.811191</c:v>
                </c:pt>
                <c:pt idx="510">
                  <c:v>0.70113899999999996</c:v>
                </c:pt>
                <c:pt idx="511">
                  <c:v>0.61758299999999999</c:v>
                </c:pt>
                <c:pt idx="512">
                  <c:v>0.18837499999999999</c:v>
                </c:pt>
                <c:pt idx="513">
                  <c:v>0.96015099999999998</c:v>
                </c:pt>
                <c:pt idx="514">
                  <c:v>0.84867700000000001</c:v>
                </c:pt>
                <c:pt idx="515">
                  <c:v>0.288663</c:v>
                </c:pt>
                <c:pt idx="516">
                  <c:v>9.8229400000000005E-3</c:v>
                </c:pt>
                <c:pt idx="517">
                  <c:v>0.223665</c:v>
                </c:pt>
                <c:pt idx="518">
                  <c:v>0.38970300000000002</c:v>
                </c:pt>
                <c:pt idx="519">
                  <c:v>0.115704</c:v>
                </c:pt>
                <c:pt idx="520">
                  <c:v>0.45560499999999998</c:v>
                </c:pt>
                <c:pt idx="521">
                  <c:v>0.78963000000000005</c:v>
                </c:pt>
                <c:pt idx="522">
                  <c:v>0.44597500000000001</c:v>
                </c:pt>
                <c:pt idx="523">
                  <c:v>0.25531999999999999</c:v>
                </c:pt>
                <c:pt idx="524">
                  <c:v>0.74864799999999998</c:v>
                </c:pt>
                <c:pt idx="525">
                  <c:v>1.1280800000000001E-2</c:v>
                </c:pt>
                <c:pt idx="526">
                  <c:v>0.16910800000000001</c:v>
                </c:pt>
                <c:pt idx="527">
                  <c:v>0.58938100000000004</c:v>
                </c:pt>
                <c:pt idx="528">
                  <c:v>0.30985499999999999</c:v>
                </c:pt>
                <c:pt idx="529">
                  <c:v>0.22318099999999999</c:v>
                </c:pt>
                <c:pt idx="530">
                  <c:v>0.50540600000000002</c:v>
                </c:pt>
                <c:pt idx="531">
                  <c:v>0.99766999999999995</c:v>
                </c:pt>
                <c:pt idx="532">
                  <c:v>0.29538500000000001</c:v>
                </c:pt>
                <c:pt idx="533">
                  <c:v>0.675979</c:v>
                </c:pt>
                <c:pt idx="534">
                  <c:v>0.43707800000000002</c:v>
                </c:pt>
                <c:pt idx="535">
                  <c:v>0.52508999999999995</c:v>
                </c:pt>
                <c:pt idx="536">
                  <c:v>0.70582699999999998</c:v>
                </c:pt>
                <c:pt idx="537">
                  <c:v>0.58160800000000001</c:v>
                </c:pt>
                <c:pt idx="538">
                  <c:v>0.34082000000000001</c:v>
                </c:pt>
                <c:pt idx="539">
                  <c:v>0.40248899999999999</c:v>
                </c:pt>
                <c:pt idx="540">
                  <c:v>0.66523900000000002</c:v>
                </c:pt>
                <c:pt idx="541">
                  <c:v>0.37425399999999998</c:v>
                </c:pt>
                <c:pt idx="542">
                  <c:v>0.35455100000000001</c:v>
                </c:pt>
                <c:pt idx="543">
                  <c:v>0.97493799999999997</c:v>
                </c:pt>
                <c:pt idx="544">
                  <c:v>0.85947899999999999</c:v>
                </c:pt>
                <c:pt idx="545">
                  <c:v>6.46534E-2</c:v>
                </c:pt>
                <c:pt idx="546">
                  <c:v>0.64250600000000002</c:v>
                </c:pt>
                <c:pt idx="547">
                  <c:v>0.75244500000000003</c:v>
                </c:pt>
                <c:pt idx="548">
                  <c:v>0.58192500000000003</c:v>
                </c:pt>
                <c:pt idx="549">
                  <c:v>9.2627000000000001E-2</c:v>
                </c:pt>
                <c:pt idx="550">
                  <c:v>9.9555299999999999E-2</c:v>
                </c:pt>
                <c:pt idx="551">
                  <c:v>0.83391599999999999</c:v>
                </c:pt>
                <c:pt idx="552">
                  <c:v>0.98082800000000003</c:v>
                </c:pt>
                <c:pt idx="553">
                  <c:v>0.51825900000000003</c:v>
                </c:pt>
                <c:pt idx="554">
                  <c:v>0.42888700000000002</c:v>
                </c:pt>
                <c:pt idx="555">
                  <c:v>0.76728200000000002</c:v>
                </c:pt>
                <c:pt idx="556">
                  <c:v>0.33427400000000002</c:v>
                </c:pt>
                <c:pt idx="557">
                  <c:v>0.58408099999999996</c:v>
                </c:pt>
                <c:pt idx="558">
                  <c:v>0.36065599999999998</c:v>
                </c:pt>
                <c:pt idx="559">
                  <c:v>0.17799000000000001</c:v>
                </c:pt>
                <c:pt idx="560">
                  <c:v>0.76642699999999997</c:v>
                </c:pt>
                <c:pt idx="561">
                  <c:v>0.1389</c:v>
                </c:pt>
                <c:pt idx="562">
                  <c:v>0.88314099999999995</c:v>
                </c:pt>
                <c:pt idx="563">
                  <c:v>0.97186099999999997</c:v>
                </c:pt>
                <c:pt idx="564">
                  <c:v>0.70095200000000002</c:v>
                </c:pt>
                <c:pt idx="565">
                  <c:v>0.60147200000000001</c:v>
                </c:pt>
                <c:pt idx="566">
                  <c:v>8.9632900000000001E-2</c:v>
                </c:pt>
                <c:pt idx="567">
                  <c:v>0.997923</c:v>
                </c:pt>
                <c:pt idx="568">
                  <c:v>0.87322500000000003</c:v>
                </c:pt>
                <c:pt idx="569">
                  <c:v>0.35594700000000001</c:v>
                </c:pt>
                <c:pt idx="570">
                  <c:v>0.38389400000000001</c:v>
                </c:pt>
                <c:pt idx="571">
                  <c:v>0.89379600000000003</c:v>
                </c:pt>
                <c:pt idx="572">
                  <c:v>0.82608300000000001</c:v>
                </c:pt>
                <c:pt idx="573">
                  <c:v>3.7766399999999999E-2</c:v>
                </c:pt>
                <c:pt idx="574">
                  <c:v>0.90544400000000003</c:v>
                </c:pt>
                <c:pt idx="575">
                  <c:v>0.28153899999999998</c:v>
                </c:pt>
                <c:pt idx="576">
                  <c:v>0.44061099999999997</c:v>
                </c:pt>
                <c:pt idx="577">
                  <c:v>0.68002899999999999</c:v>
                </c:pt>
                <c:pt idx="578">
                  <c:v>0.82746799999999998</c:v>
                </c:pt>
                <c:pt idx="579">
                  <c:v>0.73640300000000003</c:v>
                </c:pt>
                <c:pt idx="580">
                  <c:v>0.86274799999999996</c:v>
                </c:pt>
                <c:pt idx="581">
                  <c:v>0.861815</c:v>
                </c:pt>
                <c:pt idx="582">
                  <c:v>0.101409</c:v>
                </c:pt>
                <c:pt idx="583">
                  <c:v>0.77312700000000001</c:v>
                </c:pt>
                <c:pt idx="584">
                  <c:v>0.74420399999999998</c:v>
                </c:pt>
                <c:pt idx="585">
                  <c:v>0.43221300000000001</c:v>
                </c:pt>
                <c:pt idx="586">
                  <c:v>0.67068300000000003</c:v>
                </c:pt>
                <c:pt idx="587">
                  <c:v>0.71541999999999994</c:v>
                </c:pt>
                <c:pt idx="588">
                  <c:v>0.141601</c:v>
                </c:pt>
                <c:pt idx="589">
                  <c:v>0.48867100000000002</c:v>
                </c:pt>
                <c:pt idx="590">
                  <c:v>0.29744799999999999</c:v>
                </c:pt>
                <c:pt idx="591">
                  <c:v>0.49560700000000002</c:v>
                </c:pt>
                <c:pt idx="592">
                  <c:v>0.45146599999999998</c:v>
                </c:pt>
                <c:pt idx="593">
                  <c:v>0.86263400000000001</c:v>
                </c:pt>
                <c:pt idx="594">
                  <c:v>0.95177599999999996</c:v>
                </c:pt>
                <c:pt idx="595">
                  <c:v>0.46788800000000003</c:v>
                </c:pt>
                <c:pt idx="596">
                  <c:v>0.70505499999999999</c:v>
                </c:pt>
                <c:pt idx="597">
                  <c:v>0.119002</c:v>
                </c:pt>
                <c:pt idx="598">
                  <c:v>0.79081500000000005</c:v>
                </c:pt>
                <c:pt idx="599">
                  <c:v>8.5773600000000005E-2</c:v>
                </c:pt>
                <c:pt idx="600">
                  <c:v>0.86346299999999998</c:v>
                </c:pt>
                <c:pt idx="601">
                  <c:v>0.26856999999999998</c:v>
                </c:pt>
                <c:pt idx="602">
                  <c:v>0.278304</c:v>
                </c:pt>
                <c:pt idx="603">
                  <c:v>0.23149800000000001</c:v>
                </c:pt>
                <c:pt idx="604">
                  <c:v>0.64374699999999996</c:v>
                </c:pt>
                <c:pt idx="605">
                  <c:v>0.44361400000000001</c:v>
                </c:pt>
                <c:pt idx="606">
                  <c:v>0.12865799999999999</c:v>
                </c:pt>
                <c:pt idx="607">
                  <c:v>0.13986399999999999</c:v>
                </c:pt>
                <c:pt idx="608">
                  <c:v>9.30951E-2</c:v>
                </c:pt>
                <c:pt idx="609">
                  <c:v>0.22001899999999999</c:v>
                </c:pt>
                <c:pt idx="610">
                  <c:v>0.66455200000000003</c:v>
                </c:pt>
                <c:pt idx="611">
                  <c:v>0.48701</c:v>
                </c:pt>
                <c:pt idx="612">
                  <c:v>0.80801699999999999</c:v>
                </c:pt>
                <c:pt idx="613">
                  <c:v>0.44964100000000001</c:v>
                </c:pt>
                <c:pt idx="614">
                  <c:v>0.35144999999999998</c:v>
                </c:pt>
                <c:pt idx="615">
                  <c:v>0.25631599999999999</c:v>
                </c:pt>
                <c:pt idx="616">
                  <c:v>0.51385800000000004</c:v>
                </c:pt>
                <c:pt idx="617">
                  <c:v>0.65210999999999997</c:v>
                </c:pt>
                <c:pt idx="618">
                  <c:v>0.408248</c:v>
                </c:pt>
                <c:pt idx="619">
                  <c:v>0.55804399999999998</c:v>
                </c:pt>
                <c:pt idx="620">
                  <c:v>0.56881700000000002</c:v>
                </c:pt>
                <c:pt idx="621">
                  <c:v>0.28156900000000001</c:v>
                </c:pt>
                <c:pt idx="622">
                  <c:v>0.113332</c:v>
                </c:pt>
                <c:pt idx="623">
                  <c:v>0.71251699999999996</c:v>
                </c:pt>
                <c:pt idx="624">
                  <c:v>0.33057900000000001</c:v>
                </c:pt>
                <c:pt idx="625">
                  <c:v>0.60260100000000005</c:v>
                </c:pt>
                <c:pt idx="626">
                  <c:v>0.365761</c:v>
                </c:pt>
                <c:pt idx="627">
                  <c:v>0.230402</c:v>
                </c:pt>
                <c:pt idx="628">
                  <c:v>0.12080399999999999</c:v>
                </c:pt>
                <c:pt idx="629">
                  <c:v>0.19597500000000001</c:v>
                </c:pt>
                <c:pt idx="630">
                  <c:v>0.39955499999999999</c:v>
                </c:pt>
                <c:pt idx="631">
                  <c:v>0.66061499999999995</c:v>
                </c:pt>
                <c:pt idx="632">
                  <c:v>0.697793</c:v>
                </c:pt>
                <c:pt idx="633">
                  <c:v>0.74640600000000001</c:v>
                </c:pt>
                <c:pt idx="634">
                  <c:v>0.31727499999999997</c:v>
                </c:pt>
                <c:pt idx="635">
                  <c:v>8.5705000000000003E-2</c:v>
                </c:pt>
                <c:pt idx="636">
                  <c:v>0.29554399999999997</c:v>
                </c:pt>
                <c:pt idx="637">
                  <c:v>0.242872</c:v>
                </c:pt>
                <c:pt idx="638">
                  <c:v>0.36282599999999998</c:v>
                </c:pt>
                <c:pt idx="639">
                  <c:v>2.4217300000000001E-2</c:v>
                </c:pt>
                <c:pt idx="640">
                  <c:v>0.18681</c:v>
                </c:pt>
                <c:pt idx="641">
                  <c:v>0.145617</c:v>
                </c:pt>
                <c:pt idx="642">
                  <c:v>0.51959100000000003</c:v>
                </c:pt>
                <c:pt idx="643">
                  <c:v>0.32094299999999998</c:v>
                </c:pt>
                <c:pt idx="644">
                  <c:v>0.35594100000000001</c:v>
                </c:pt>
                <c:pt idx="645">
                  <c:v>0.79802399999999996</c:v>
                </c:pt>
                <c:pt idx="646">
                  <c:v>0.63833499999999999</c:v>
                </c:pt>
                <c:pt idx="647">
                  <c:v>0.18448200000000001</c:v>
                </c:pt>
                <c:pt idx="648">
                  <c:v>0.3866</c:v>
                </c:pt>
                <c:pt idx="649">
                  <c:v>0.27179199999999998</c:v>
                </c:pt>
                <c:pt idx="650">
                  <c:v>0.54652800000000001</c:v>
                </c:pt>
                <c:pt idx="651">
                  <c:v>0.856016</c:v>
                </c:pt>
                <c:pt idx="652">
                  <c:v>0.94487600000000005</c:v>
                </c:pt>
                <c:pt idx="653">
                  <c:v>0.38692399999999999</c:v>
                </c:pt>
                <c:pt idx="654">
                  <c:v>5.1406199999999999E-2</c:v>
                </c:pt>
                <c:pt idx="655">
                  <c:v>0.208008</c:v>
                </c:pt>
                <c:pt idx="656">
                  <c:v>4.3749900000000001E-2</c:v>
                </c:pt>
                <c:pt idx="657">
                  <c:v>6.3516400000000001E-2</c:v>
                </c:pt>
                <c:pt idx="658">
                  <c:v>0.84520600000000001</c:v>
                </c:pt>
                <c:pt idx="659">
                  <c:v>0.99030899999999999</c:v>
                </c:pt>
                <c:pt idx="660">
                  <c:v>0.23324300000000001</c:v>
                </c:pt>
                <c:pt idx="661">
                  <c:v>0.75297700000000001</c:v>
                </c:pt>
                <c:pt idx="662">
                  <c:v>0.416653</c:v>
                </c:pt>
                <c:pt idx="663">
                  <c:v>0.77049800000000002</c:v>
                </c:pt>
                <c:pt idx="664">
                  <c:v>2.1198499999999999E-2</c:v>
                </c:pt>
                <c:pt idx="665">
                  <c:v>0.34764299999999998</c:v>
                </c:pt>
                <c:pt idx="666">
                  <c:v>3.8689599999999998E-2</c:v>
                </c:pt>
                <c:pt idx="667">
                  <c:v>0.13630300000000001</c:v>
                </c:pt>
                <c:pt idx="668">
                  <c:v>0.30308400000000002</c:v>
                </c:pt>
                <c:pt idx="669">
                  <c:v>0.54168400000000005</c:v>
                </c:pt>
                <c:pt idx="670">
                  <c:v>9.7696099999999994E-2</c:v>
                </c:pt>
                <c:pt idx="671">
                  <c:v>0.85145999999999999</c:v>
                </c:pt>
                <c:pt idx="672">
                  <c:v>0.79727300000000001</c:v>
                </c:pt>
                <c:pt idx="673">
                  <c:v>0.37247999999999998</c:v>
                </c:pt>
                <c:pt idx="674">
                  <c:v>0.711063</c:v>
                </c:pt>
                <c:pt idx="675">
                  <c:v>0.286107</c:v>
                </c:pt>
                <c:pt idx="676">
                  <c:v>0.47187800000000002</c:v>
                </c:pt>
                <c:pt idx="677">
                  <c:v>0.78535299999999997</c:v>
                </c:pt>
                <c:pt idx="678">
                  <c:v>0.35897400000000002</c:v>
                </c:pt>
                <c:pt idx="679">
                  <c:v>0.76759500000000003</c:v>
                </c:pt>
                <c:pt idx="680">
                  <c:v>0.92534700000000003</c:v>
                </c:pt>
                <c:pt idx="681">
                  <c:v>0.87183500000000003</c:v>
                </c:pt>
                <c:pt idx="682">
                  <c:v>0.98541199999999995</c:v>
                </c:pt>
                <c:pt idx="683">
                  <c:v>0.70578799999999997</c:v>
                </c:pt>
                <c:pt idx="684">
                  <c:v>0.67648699999999995</c:v>
                </c:pt>
                <c:pt idx="685">
                  <c:v>0.91438299999999995</c:v>
                </c:pt>
                <c:pt idx="686">
                  <c:v>0.86638000000000004</c:v>
                </c:pt>
                <c:pt idx="687">
                  <c:v>0.17136299999999999</c:v>
                </c:pt>
                <c:pt idx="688">
                  <c:v>5.1914200000000001E-2</c:v>
                </c:pt>
                <c:pt idx="689">
                  <c:v>0.93454199999999998</c:v>
                </c:pt>
                <c:pt idx="690">
                  <c:v>0.118898</c:v>
                </c:pt>
                <c:pt idx="691">
                  <c:v>0.31523600000000002</c:v>
                </c:pt>
                <c:pt idx="692">
                  <c:v>0.15928</c:v>
                </c:pt>
                <c:pt idx="693">
                  <c:v>0.63601200000000002</c:v>
                </c:pt>
                <c:pt idx="694">
                  <c:v>0.98637699999999995</c:v>
                </c:pt>
                <c:pt idx="695">
                  <c:v>0.198073</c:v>
                </c:pt>
                <c:pt idx="696">
                  <c:v>0.70618300000000001</c:v>
                </c:pt>
                <c:pt idx="697">
                  <c:v>0.65323600000000004</c:v>
                </c:pt>
                <c:pt idx="698">
                  <c:v>0.52181</c:v>
                </c:pt>
                <c:pt idx="699">
                  <c:v>0.793605</c:v>
                </c:pt>
                <c:pt idx="700">
                  <c:v>0.50739000000000001</c:v>
                </c:pt>
                <c:pt idx="701">
                  <c:v>0.52413500000000002</c:v>
                </c:pt>
                <c:pt idx="702">
                  <c:v>0.31708199999999997</c:v>
                </c:pt>
                <c:pt idx="703">
                  <c:v>0.69768699999999995</c:v>
                </c:pt>
                <c:pt idx="704">
                  <c:v>0.93931900000000002</c:v>
                </c:pt>
                <c:pt idx="705">
                  <c:v>0.51541700000000001</c:v>
                </c:pt>
                <c:pt idx="706">
                  <c:v>0.16641400000000001</c:v>
                </c:pt>
                <c:pt idx="707">
                  <c:v>0.43582900000000002</c:v>
                </c:pt>
                <c:pt idx="708">
                  <c:v>0.54091500000000003</c:v>
                </c:pt>
                <c:pt idx="709">
                  <c:v>0.78411399999999998</c:v>
                </c:pt>
                <c:pt idx="710">
                  <c:v>0.29527599999999998</c:v>
                </c:pt>
                <c:pt idx="711">
                  <c:v>4.2790099999999998E-2</c:v>
                </c:pt>
                <c:pt idx="712">
                  <c:v>0.97449399999999997</c:v>
                </c:pt>
                <c:pt idx="713">
                  <c:v>0.47682099999999999</c:v>
                </c:pt>
                <c:pt idx="714">
                  <c:v>3.4732300000000001E-2</c:v>
                </c:pt>
                <c:pt idx="715">
                  <c:v>0.82391300000000001</c:v>
                </c:pt>
                <c:pt idx="716">
                  <c:v>0.934581</c:v>
                </c:pt>
                <c:pt idx="717">
                  <c:v>0.95075900000000002</c:v>
                </c:pt>
                <c:pt idx="718">
                  <c:v>0.205599</c:v>
                </c:pt>
                <c:pt idx="719">
                  <c:v>0.78616699999999995</c:v>
                </c:pt>
                <c:pt idx="720">
                  <c:v>0.62278</c:v>
                </c:pt>
                <c:pt idx="721">
                  <c:v>0.47724699999999998</c:v>
                </c:pt>
                <c:pt idx="722">
                  <c:v>0.71582800000000002</c:v>
                </c:pt>
                <c:pt idx="723">
                  <c:v>0.95215700000000003</c:v>
                </c:pt>
                <c:pt idx="724">
                  <c:v>3.78883E-2</c:v>
                </c:pt>
                <c:pt idx="725">
                  <c:v>0.42590099999999997</c:v>
                </c:pt>
                <c:pt idx="726">
                  <c:v>0.96797200000000005</c:v>
                </c:pt>
                <c:pt idx="727">
                  <c:v>5.7734400000000003E-3</c:v>
                </c:pt>
                <c:pt idx="728">
                  <c:v>0.64866800000000002</c:v>
                </c:pt>
                <c:pt idx="729">
                  <c:v>0.41505700000000001</c:v>
                </c:pt>
                <c:pt idx="730">
                  <c:v>0.57319699999999996</c:v>
                </c:pt>
                <c:pt idx="731">
                  <c:v>0.86176600000000003</c:v>
                </c:pt>
                <c:pt idx="732">
                  <c:v>0.71374000000000004</c:v>
                </c:pt>
                <c:pt idx="733">
                  <c:v>0.61046800000000001</c:v>
                </c:pt>
                <c:pt idx="734">
                  <c:v>0.19036500000000001</c:v>
                </c:pt>
                <c:pt idx="735">
                  <c:v>0.415823</c:v>
                </c:pt>
                <c:pt idx="736">
                  <c:v>7.8574099999999994E-2</c:v>
                </c:pt>
                <c:pt idx="737">
                  <c:v>2.9698400000000001E-3</c:v>
                </c:pt>
                <c:pt idx="738">
                  <c:v>0.76173100000000005</c:v>
                </c:pt>
                <c:pt idx="739">
                  <c:v>0.646451</c:v>
                </c:pt>
                <c:pt idx="740">
                  <c:v>1.2044600000000001E-2</c:v>
                </c:pt>
                <c:pt idx="741">
                  <c:v>0.29673899999999998</c:v>
                </c:pt>
                <c:pt idx="742">
                  <c:v>0.883992</c:v>
                </c:pt>
                <c:pt idx="743">
                  <c:v>0.16817699999999999</c:v>
                </c:pt>
                <c:pt idx="744">
                  <c:v>0.82510700000000003</c:v>
                </c:pt>
                <c:pt idx="745">
                  <c:v>0.85950400000000005</c:v>
                </c:pt>
                <c:pt idx="746">
                  <c:v>0.78583700000000001</c:v>
                </c:pt>
                <c:pt idx="747">
                  <c:v>0.380166</c:v>
                </c:pt>
                <c:pt idx="748">
                  <c:v>0.29694599999999999</c:v>
                </c:pt>
                <c:pt idx="749">
                  <c:v>0.39054899999999998</c:v>
                </c:pt>
                <c:pt idx="750">
                  <c:v>0.23270399999999999</c:v>
                </c:pt>
                <c:pt idx="751">
                  <c:v>0.74722</c:v>
                </c:pt>
                <c:pt idx="752">
                  <c:v>0.795512</c:v>
                </c:pt>
                <c:pt idx="753">
                  <c:v>0.91165300000000005</c:v>
                </c:pt>
                <c:pt idx="754">
                  <c:v>0.21926999999999999</c:v>
                </c:pt>
                <c:pt idx="755">
                  <c:v>0.34280100000000002</c:v>
                </c:pt>
                <c:pt idx="756">
                  <c:v>0.201596</c:v>
                </c:pt>
                <c:pt idx="757">
                  <c:v>0.54330900000000004</c:v>
                </c:pt>
                <c:pt idx="758">
                  <c:v>0.15798999999999999</c:v>
                </c:pt>
                <c:pt idx="759">
                  <c:v>0.24001700000000001</c:v>
                </c:pt>
                <c:pt idx="760">
                  <c:v>0.122292</c:v>
                </c:pt>
                <c:pt idx="761">
                  <c:v>0.664157</c:v>
                </c:pt>
                <c:pt idx="762">
                  <c:v>0.96169800000000005</c:v>
                </c:pt>
                <c:pt idx="763">
                  <c:v>0.42999799999999999</c:v>
                </c:pt>
                <c:pt idx="764">
                  <c:v>0.236289</c:v>
                </c:pt>
                <c:pt idx="765">
                  <c:v>4.1652000000000002E-2</c:v>
                </c:pt>
                <c:pt idx="766">
                  <c:v>6.2116400000000002E-2</c:v>
                </c:pt>
                <c:pt idx="767">
                  <c:v>0.30302899999999999</c:v>
                </c:pt>
                <c:pt idx="768">
                  <c:v>0.91800499999999996</c:v>
                </c:pt>
                <c:pt idx="769">
                  <c:v>0.58532600000000001</c:v>
                </c:pt>
                <c:pt idx="770">
                  <c:v>0.236121</c:v>
                </c:pt>
                <c:pt idx="771">
                  <c:v>0.45041700000000001</c:v>
                </c:pt>
                <c:pt idx="772">
                  <c:v>0.56833</c:v>
                </c:pt>
                <c:pt idx="773">
                  <c:v>0.33590500000000001</c:v>
                </c:pt>
                <c:pt idx="774">
                  <c:v>0.56902299999999995</c:v>
                </c:pt>
                <c:pt idx="775">
                  <c:v>0.35575800000000002</c:v>
                </c:pt>
                <c:pt idx="776">
                  <c:v>0.73041599999999995</c:v>
                </c:pt>
                <c:pt idx="777">
                  <c:v>0.46803499999999998</c:v>
                </c:pt>
                <c:pt idx="778">
                  <c:v>3.3192800000000001E-2</c:v>
                </c:pt>
                <c:pt idx="779">
                  <c:v>0.244475</c:v>
                </c:pt>
                <c:pt idx="780">
                  <c:v>1.0991300000000001E-2</c:v>
                </c:pt>
                <c:pt idx="781">
                  <c:v>0.61547200000000002</c:v>
                </c:pt>
                <c:pt idx="782">
                  <c:v>0.25653100000000001</c:v>
                </c:pt>
                <c:pt idx="783">
                  <c:v>9.1102900000000001E-2</c:v>
                </c:pt>
                <c:pt idx="784">
                  <c:v>0.36263800000000002</c:v>
                </c:pt>
                <c:pt idx="785">
                  <c:v>0.22209100000000001</c:v>
                </c:pt>
                <c:pt idx="786">
                  <c:v>3.3400300000000001E-2</c:v>
                </c:pt>
                <c:pt idx="787">
                  <c:v>0.457764</c:v>
                </c:pt>
                <c:pt idx="788">
                  <c:v>7.9066300000000006E-2</c:v>
                </c:pt>
                <c:pt idx="789">
                  <c:v>0.19944200000000001</c:v>
                </c:pt>
                <c:pt idx="790">
                  <c:v>4.99625E-2</c:v>
                </c:pt>
                <c:pt idx="791">
                  <c:v>0.77536400000000005</c:v>
                </c:pt>
                <c:pt idx="792">
                  <c:v>0.29385299999999998</c:v>
                </c:pt>
                <c:pt idx="793">
                  <c:v>0.35914800000000002</c:v>
                </c:pt>
                <c:pt idx="794">
                  <c:v>0.75325500000000001</c:v>
                </c:pt>
                <c:pt idx="795">
                  <c:v>0.69455199999999995</c:v>
                </c:pt>
                <c:pt idx="796">
                  <c:v>0.66967900000000002</c:v>
                </c:pt>
                <c:pt idx="797">
                  <c:v>0.445075</c:v>
                </c:pt>
                <c:pt idx="798">
                  <c:v>0.66713699999999998</c:v>
                </c:pt>
                <c:pt idx="799">
                  <c:v>0.15242800000000001</c:v>
                </c:pt>
                <c:pt idx="800">
                  <c:v>0.36150599999999999</c:v>
                </c:pt>
                <c:pt idx="801">
                  <c:v>0.56919399999999998</c:v>
                </c:pt>
                <c:pt idx="802">
                  <c:v>0.61597299999999999</c:v>
                </c:pt>
                <c:pt idx="803">
                  <c:v>6.9427600000000006E-2</c:v>
                </c:pt>
                <c:pt idx="804">
                  <c:v>0.27463799999999999</c:v>
                </c:pt>
                <c:pt idx="805">
                  <c:v>0.96892299999999998</c:v>
                </c:pt>
                <c:pt idx="806">
                  <c:v>7.3834399999999994E-2</c:v>
                </c:pt>
                <c:pt idx="807">
                  <c:v>0.86893299999999996</c:v>
                </c:pt>
                <c:pt idx="808">
                  <c:v>0.68068899999999999</c:v>
                </c:pt>
                <c:pt idx="809">
                  <c:v>0.80993000000000004</c:v>
                </c:pt>
                <c:pt idx="810">
                  <c:v>0.96434200000000003</c:v>
                </c:pt>
                <c:pt idx="811">
                  <c:v>0.46502500000000002</c:v>
                </c:pt>
                <c:pt idx="812">
                  <c:v>0.20152999999999999</c:v>
                </c:pt>
                <c:pt idx="813">
                  <c:v>8.6231299999999997E-2</c:v>
                </c:pt>
                <c:pt idx="814">
                  <c:v>0.26617200000000002</c:v>
                </c:pt>
                <c:pt idx="815">
                  <c:v>8.2371900000000001E-3</c:v>
                </c:pt>
                <c:pt idx="816">
                  <c:v>2.6010999999999999E-2</c:v>
                </c:pt>
                <c:pt idx="817">
                  <c:v>0.99018499999999998</c:v>
                </c:pt>
                <c:pt idx="818">
                  <c:v>0.68180399999999997</c:v>
                </c:pt>
                <c:pt idx="819">
                  <c:v>0.92786599999999997</c:v>
                </c:pt>
                <c:pt idx="820">
                  <c:v>0.13344400000000001</c:v>
                </c:pt>
                <c:pt idx="821">
                  <c:v>0.68084199999999995</c:v>
                </c:pt>
                <c:pt idx="822">
                  <c:v>0.64840399999999998</c:v>
                </c:pt>
                <c:pt idx="823">
                  <c:v>0.99762899999999999</c:v>
                </c:pt>
                <c:pt idx="824">
                  <c:v>0.91225400000000001</c:v>
                </c:pt>
                <c:pt idx="825">
                  <c:v>0.63786900000000002</c:v>
                </c:pt>
                <c:pt idx="826">
                  <c:v>0.83604699999999998</c:v>
                </c:pt>
                <c:pt idx="827">
                  <c:v>0.28722500000000001</c:v>
                </c:pt>
                <c:pt idx="828">
                  <c:v>0.136377</c:v>
                </c:pt>
                <c:pt idx="829">
                  <c:v>0.82001000000000002</c:v>
                </c:pt>
                <c:pt idx="830">
                  <c:v>0.57967999999999997</c:v>
                </c:pt>
                <c:pt idx="831">
                  <c:v>0.86128300000000002</c:v>
                </c:pt>
                <c:pt idx="832">
                  <c:v>0.66355600000000003</c:v>
                </c:pt>
                <c:pt idx="833">
                  <c:v>0.68512499999999998</c:v>
                </c:pt>
                <c:pt idx="834">
                  <c:v>1.37862E-2</c:v>
                </c:pt>
                <c:pt idx="835">
                  <c:v>0.42581200000000002</c:v>
                </c:pt>
                <c:pt idx="836">
                  <c:v>0.84092500000000003</c:v>
                </c:pt>
                <c:pt idx="837">
                  <c:v>0.22381899999999999</c:v>
                </c:pt>
                <c:pt idx="838">
                  <c:v>5.0241899999999999E-2</c:v>
                </c:pt>
                <c:pt idx="839">
                  <c:v>0.95909999999999995</c:v>
                </c:pt>
                <c:pt idx="840">
                  <c:v>0.63992300000000002</c:v>
                </c:pt>
                <c:pt idx="841">
                  <c:v>0.19452900000000001</c:v>
                </c:pt>
                <c:pt idx="842">
                  <c:v>0.27671600000000002</c:v>
                </c:pt>
                <c:pt idx="843">
                  <c:v>0.97367899999999996</c:v>
                </c:pt>
                <c:pt idx="844">
                  <c:v>0.80988899999999997</c:v>
                </c:pt>
                <c:pt idx="845">
                  <c:v>0.47688900000000001</c:v>
                </c:pt>
                <c:pt idx="846">
                  <c:v>0.222798</c:v>
                </c:pt>
                <c:pt idx="847">
                  <c:v>0.30283599999999999</c:v>
                </c:pt>
                <c:pt idx="848">
                  <c:v>0.77747100000000002</c:v>
                </c:pt>
                <c:pt idx="849">
                  <c:v>0.76256999999999997</c:v>
                </c:pt>
                <c:pt idx="850">
                  <c:v>0.93693099999999996</c:v>
                </c:pt>
                <c:pt idx="851">
                  <c:v>0.72077199999999997</c:v>
                </c:pt>
                <c:pt idx="852">
                  <c:v>0.64768499999999996</c:v>
                </c:pt>
                <c:pt idx="853">
                  <c:v>0.99512500000000004</c:v>
                </c:pt>
                <c:pt idx="854">
                  <c:v>4.0080699999999997E-2</c:v>
                </c:pt>
                <c:pt idx="855">
                  <c:v>8.7085599999999999E-2</c:v>
                </c:pt>
                <c:pt idx="856">
                  <c:v>0.47162500000000002</c:v>
                </c:pt>
                <c:pt idx="857">
                  <c:v>0.97612299999999996</c:v>
                </c:pt>
                <c:pt idx="858">
                  <c:v>0.218283</c:v>
                </c:pt>
                <c:pt idx="859">
                  <c:v>0.48407800000000001</c:v>
                </c:pt>
                <c:pt idx="860">
                  <c:v>0.778146</c:v>
                </c:pt>
                <c:pt idx="861">
                  <c:v>0.22742999999999999</c:v>
                </c:pt>
                <c:pt idx="862">
                  <c:v>0.15695500000000001</c:v>
                </c:pt>
                <c:pt idx="863">
                  <c:v>0.77291500000000002</c:v>
                </c:pt>
                <c:pt idx="864">
                  <c:v>0.94891800000000004</c:v>
                </c:pt>
                <c:pt idx="865">
                  <c:v>0.68665799999999999</c:v>
                </c:pt>
                <c:pt idx="866">
                  <c:v>0.264623</c:v>
                </c:pt>
                <c:pt idx="867">
                  <c:v>6.3331600000000002E-2</c:v>
                </c:pt>
                <c:pt idx="868">
                  <c:v>0.129056</c:v>
                </c:pt>
                <c:pt idx="869">
                  <c:v>0.68857900000000005</c:v>
                </c:pt>
                <c:pt idx="870">
                  <c:v>0.31371100000000002</c:v>
                </c:pt>
                <c:pt idx="871">
                  <c:v>0.97755999999999998</c:v>
                </c:pt>
                <c:pt idx="872">
                  <c:v>0.66125900000000004</c:v>
                </c:pt>
                <c:pt idx="873">
                  <c:v>0.48764999999999997</c:v>
                </c:pt>
                <c:pt idx="874">
                  <c:v>0.69845299999999999</c:v>
                </c:pt>
                <c:pt idx="875">
                  <c:v>0.358296</c:v>
                </c:pt>
                <c:pt idx="876">
                  <c:v>0.87421800000000005</c:v>
                </c:pt>
                <c:pt idx="877">
                  <c:v>0.64734800000000003</c:v>
                </c:pt>
                <c:pt idx="878">
                  <c:v>0.40502700000000003</c:v>
                </c:pt>
                <c:pt idx="879">
                  <c:v>0.89913900000000002</c:v>
                </c:pt>
                <c:pt idx="880">
                  <c:v>0.61857799999999996</c:v>
                </c:pt>
                <c:pt idx="881">
                  <c:v>0.82832700000000004</c:v>
                </c:pt>
                <c:pt idx="882">
                  <c:v>0.25047000000000003</c:v>
                </c:pt>
                <c:pt idx="883">
                  <c:v>4.8235800000000002E-2</c:v>
                </c:pt>
                <c:pt idx="884">
                  <c:v>0.58214600000000005</c:v>
                </c:pt>
                <c:pt idx="885">
                  <c:v>2.6087699999999998E-2</c:v>
                </c:pt>
                <c:pt idx="886">
                  <c:v>0.20913000000000001</c:v>
                </c:pt>
                <c:pt idx="887">
                  <c:v>0.43427900000000003</c:v>
                </c:pt>
                <c:pt idx="888">
                  <c:v>0.40922700000000001</c:v>
                </c:pt>
                <c:pt idx="889">
                  <c:v>5.7690999999999999E-2</c:v>
                </c:pt>
                <c:pt idx="890">
                  <c:v>0.69269400000000003</c:v>
                </c:pt>
                <c:pt idx="891">
                  <c:v>0.51757500000000001</c:v>
                </c:pt>
                <c:pt idx="892">
                  <c:v>0.95887500000000003</c:v>
                </c:pt>
                <c:pt idx="893">
                  <c:v>0.13144400000000001</c:v>
                </c:pt>
                <c:pt idx="894">
                  <c:v>0.23769899999999999</c:v>
                </c:pt>
                <c:pt idx="895">
                  <c:v>0.50216799999999995</c:v>
                </c:pt>
                <c:pt idx="896">
                  <c:v>0.28495399999999999</c:v>
                </c:pt>
                <c:pt idx="897">
                  <c:v>0.24365000000000001</c:v>
                </c:pt>
                <c:pt idx="898">
                  <c:v>0.39330799999999999</c:v>
                </c:pt>
                <c:pt idx="899">
                  <c:v>0.33103399999999999</c:v>
                </c:pt>
                <c:pt idx="900">
                  <c:v>0.82498800000000005</c:v>
                </c:pt>
                <c:pt idx="901">
                  <c:v>0.20528299999999999</c:v>
                </c:pt>
                <c:pt idx="902">
                  <c:v>0.92291000000000001</c:v>
                </c:pt>
                <c:pt idx="903">
                  <c:v>1.8266000000000001E-2</c:v>
                </c:pt>
                <c:pt idx="904">
                  <c:v>0.292989</c:v>
                </c:pt>
                <c:pt idx="905">
                  <c:v>0.29982900000000001</c:v>
                </c:pt>
                <c:pt idx="906">
                  <c:v>0.43696600000000002</c:v>
                </c:pt>
                <c:pt idx="907">
                  <c:v>0.448791</c:v>
                </c:pt>
                <c:pt idx="908">
                  <c:v>0.79391800000000001</c:v>
                </c:pt>
                <c:pt idx="909">
                  <c:v>0.3664</c:v>
                </c:pt>
                <c:pt idx="910">
                  <c:v>6.8917800000000001E-3</c:v>
                </c:pt>
                <c:pt idx="911">
                  <c:v>0.81316600000000006</c:v>
                </c:pt>
                <c:pt idx="912">
                  <c:v>0.94667400000000002</c:v>
                </c:pt>
                <c:pt idx="913">
                  <c:v>0.99757499999999999</c:v>
                </c:pt>
                <c:pt idx="914">
                  <c:v>0.35756300000000002</c:v>
                </c:pt>
                <c:pt idx="915">
                  <c:v>0.27426600000000001</c:v>
                </c:pt>
                <c:pt idx="916">
                  <c:v>0.58714699999999997</c:v>
                </c:pt>
                <c:pt idx="917">
                  <c:v>0.99408799999999997</c:v>
                </c:pt>
                <c:pt idx="918">
                  <c:v>0.99261699999999997</c:v>
                </c:pt>
                <c:pt idx="919">
                  <c:v>0.61698399999999998</c:v>
                </c:pt>
                <c:pt idx="920">
                  <c:v>0.143703</c:v>
                </c:pt>
                <c:pt idx="921">
                  <c:v>0.60103799999999996</c:v>
                </c:pt>
                <c:pt idx="922">
                  <c:v>0.88929000000000002</c:v>
                </c:pt>
                <c:pt idx="923">
                  <c:v>0.91167600000000004</c:v>
                </c:pt>
                <c:pt idx="924">
                  <c:v>0.36453200000000002</c:v>
                </c:pt>
                <c:pt idx="925">
                  <c:v>0.58214100000000002</c:v>
                </c:pt>
                <c:pt idx="926">
                  <c:v>0.80123200000000006</c:v>
                </c:pt>
                <c:pt idx="927">
                  <c:v>0.459671</c:v>
                </c:pt>
                <c:pt idx="928">
                  <c:v>0.659883</c:v>
                </c:pt>
                <c:pt idx="929">
                  <c:v>0.220891</c:v>
                </c:pt>
                <c:pt idx="930">
                  <c:v>0.596974</c:v>
                </c:pt>
                <c:pt idx="931">
                  <c:v>0.35508499999999998</c:v>
                </c:pt>
                <c:pt idx="932">
                  <c:v>0.74180000000000001</c:v>
                </c:pt>
                <c:pt idx="933">
                  <c:v>0.71165900000000004</c:v>
                </c:pt>
                <c:pt idx="934">
                  <c:v>0.83185200000000004</c:v>
                </c:pt>
                <c:pt idx="935">
                  <c:v>0.814523</c:v>
                </c:pt>
                <c:pt idx="936">
                  <c:v>0.85608799999999996</c:v>
                </c:pt>
                <c:pt idx="937">
                  <c:v>0.77659400000000001</c:v>
                </c:pt>
                <c:pt idx="938">
                  <c:v>0.93627700000000003</c:v>
                </c:pt>
                <c:pt idx="939">
                  <c:v>0.61868800000000002</c:v>
                </c:pt>
                <c:pt idx="940">
                  <c:v>0.260986</c:v>
                </c:pt>
                <c:pt idx="941">
                  <c:v>0.30873099999999998</c:v>
                </c:pt>
                <c:pt idx="942">
                  <c:v>0.65818600000000005</c:v>
                </c:pt>
                <c:pt idx="943">
                  <c:v>0.80952199999999996</c:v>
                </c:pt>
                <c:pt idx="944">
                  <c:v>0.252332</c:v>
                </c:pt>
                <c:pt idx="945">
                  <c:v>0.64099499999999998</c:v>
                </c:pt>
                <c:pt idx="946">
                  <c:v>0.52549400000000002</c:v>
                </c:pt>
                <c:pt idx="947">
                  <c:v>0.46182800000000002</c:v>
                </c:pt>
                <c:pt idx="948">
                  <c:v>0.65307700000000002</c:v>
                </c:pt>
                <c:pt idx="949">
                  <c:v>0.840561</c:v>
                </c:pt>
                <c:pt idx="950">
                  <c:v>2.0922E-2</c:v>
                </c:pt>
                <c:pt idx="951">
                  <c:v>0.79176100000000005</c:v>
                </c:pt>
                <c:pt idx="952">
                  <c:v>0.57721199999999995</c:v>
                </c:pt>
                <c:pt idx="953">
                  <c:v>0.24635199999999999</c:v>
                </c:pt>
                <c:pt idx="954">
                  <c:v>0.60901899999999998</c:v>
                </c:pt>
                <c:pt idx="955">
                  <c:v>0.114694</c:v>
                </c:pt>
                <c:pt idx="956">
                  <c:v>0.78996500000000003</c:v>
                </c:pt>
                <c:pt idx="957">
                  <c:v>0.51807599999999998</c:v>
                </c:pt>
                <c:pt idx="958">
                  <c:v>0.51571599999999995</c:v>
                </c:pt>
                <c:pt idx="959">
                  <c:v>0.29130299999999998</c:v>
                </c:pt>
                <c:pt idx="960">
                  <c:v>0.68242400000000003</c:v>
                </c:pt>
                <c:pt idx="961">
                  <c:v>0.14242099999999999</c:v>
                </c:pt>
                <c:pt idx="962">
                  <c:v>0.30539300000000003</c:v>
                </c:pt>
                <c:pt idx="963">
                  <c:v>0.49293900000000002</c:v>
                </c:pt>
                <c:pt idx="964">
                  <c:v>0.23976600000000001</c:v>
                </c:pt>
                <c:pt idx="965">
                  <c:v>0.81282399999999999</c:v>
                </c:pt>
                <c:pt idx="966">
                  <c:v>3.4020500000000002E-2</c:v>
                </c:pt>
                <c:pt idx="967">
                  <c:v>0.16968900000000001</c:v>
                </c:pt>
                <c:pt idx="968">
                  <c:v>0.80470399999999997</c:v>
                </c:pt>
                <c:pt idx="969">
                  <c:v>6.1673199999999997E-2</c:v>
                </c:pt>
                <c:pt idx="970">
                  <c:v>0.34997200000000001</c:v>
                </c:pt>
                <c:pt idx="971">
                  <c:v>0.60473500000000002</c:v>
                </c:pt>
                <c:pt idx="972">
                  <c:v>0.20535500000000001</c:v>
                </c:pt>
                <c:pt idx="973">
                  <c:v>0.443104</c:v>
                </c:pt>
                <c:pt idx="974">
                  <c:v>0.38196600000000003</c:v>
                </c:pt>
                <c:pt idx="975">
                  <c:v>6.9857900000000001E-2</c:v>
                </c:pt>
                <c:pt idx="976">
                  <c:v>0.41910999999999998</c:v>
                </c:pt>
                <c:pt idx="977">
                  <c:v>0.84840000000000004</c:v>
                </c:pt>
                <c:pt idx="978">
                  <c:v>8.5902300000000001E-2</c:v>
                </c:pt>
                <c:pt idx="979">
                  <c:v>0.46134399999999998</c:v>
                </c:pt>
                <c:pt idx="980">
                  <c:v>0.24663299999999999</c:v>
                </c:pt>
                <c:pt idx="981">
                  <c:v>0.555033</c:v>
                </c:pt>
                <c:pt idx="982">
                  <c:v>0.36781399999999997</c:v>
                </c:pt>
                <c:pt idx="983">
                  <c:v>0.70376099999999997</c:v>
                </c:pt>
                <c:pt idx="984">
                  <c:v>0.14591199999999999</c:v>
                </c:pt>
                <c:pt idx="985">
                  <c:v>0.59495299999999995</c:v>
                </c:pt>
                <c:pt idx="986">
                  <c:v>0.71623199999999998</c:v>
                </c:pt>
                <c:pt idx="987">
                  <c:v>0.52863000000000004</c:v>
                </c:pt>
                <c:pt idx="988">
                  <c:v>0.54885200000000001</c:v>
                </c:pt>
                <c:pt idx="989">
                  <c:v>0.123255</c:v>
                </c:pt>
                <c:pt idx="990">
                  <c:v>0.13558600000000001</c:v>
                </c:pt>
                <c:pt idx="991">
                  <c:v>0.46646700000000002</c:v>
                </c:pt>
                <c:pt idx="992">
                  <c:v>0.26186100000000001</c:v>
                </c:pt>
                <c:pt idx="993">
                  <c:v>0.829044</c:v>
                </c:pt>
                <c:pt idx="994">
                  <c:v>0.56667199999999995</c:v>
                </c:pt>
                <c:pt idx="995">
                  <c:v>0.60170400000000002</c:v>
                </c:pt>
                <c:pt idx="996">
                  <c:v>7.5282199999999994E-2</c:v>
                </c:pt>
                <c:pt idx="997">
                  <c:v>0.57349799999999995</c:v>
                </c:pt>
                <c:pt idx="998">
                  <c:v>0.81991599999999998</c:v>
                </c:pt>
                <c:pt idx="999">
                  <c:v>0.64792700000000003</c:v>
                </c:pt>
                <c:pt idx="1000">
                  <c:v>0.73549100000000001</c:v>
                </c:pt>
                <c:pt idx="1001">
                  <c:v>0.14879600000000001</c:v>
                </c:pt>
                <c:pt idx="1002">
                  <c:v>0.87809099999999995</c:v>
                </c:pt>
                <c:pt idx="1003">
                  <c:v>0.88534299999999999</c:v>
                </c:pt>
                <c:pt idx="1004">
                  <c:v>0.36992399999999998</c:v>
                </c:pt>
                <c:pt idx="1005">
                  <c:v>0.119231</c:v>
                </c:pt>
                <c:pt idx="1006">
                  <c:v>8.6651699999999998E-2</c:v>
                </c:pt>
                <c:pt idx="1007">
                  <c:v>0.98132699999999995</c:v>
                </c:pt>
                <c:pt idx="1008">
                  <c:v>0.80992699999999995</c:v>
                </c:pt>
                <c:pt idx="1009">
                  <c:v>0.99615299999999996</c:v>
                </c:pt>
                <c:pt idx="1010">
                  <c:v>0.53652999999999995</c:v>
                </c:pt>
                <c:pt idx="1011">
                  <c:v>2.0650399999999999E-2</c:v>
                </c:pt>
                <c:pt idx="1012">
                  <c:v>0.320602</c:v>
                </c:pt>
                <c:pt idx="1013">
                  <c:v>4.4263200000000003E-2</c:v>
                </c:pt>
                <c:pt idx="1014">
                  <c:v>0.10878500000000001</c:v>
                </c:pt>
                <c:pt idx="1015">
                  <c:v>0.59015700000000004</c:v>
                </c:pt>
                <c:pt idx="1016">
                  <c:v>0.25170399999999998</c:v>
                </c:pt>
                <c:pt idx="1017">
                  <c:v>0.77565200000000001</c:v>
                </c:pt>
                <c:pt idx="1018">
                  <c:v>0.322185</c:v>
                </c:pt>
                <c:pt idx="1019">
                  <c:v>0.93625899999999995</c:v>
                </c:pt>
                <c:pt idx="1020">
                  <c:v>0.17133399999999999</c:v>
                </c:pt>
                <c:pt idx="1021">
                  <c:v>0.47489100000000001</c:v>
                </c:pt>
                <c:pt idx="1022">
                  <c:v>8.2892800000000003E-2</c:v>
                </c:pt>
                <c:pt idx="1023">
                  <c:v>0.275204</c:v>
                </c:pt>
                <c:pt idx="1024">
                  <c:v>0.71334500000000001</c:v>
                </c:pt>
                <c:pt idx="1025">
                  <c:v>0.46054200000000001</c:v>
                </c:pt>
                <c:pt idx="1026">
                  <c:v>0.88798699999999997</c:v>
                </c:pt>
                <c:pt idx="1027">
                  <c:v>0.95082100000000003</c:v>
                </c:pt>
                <c:pt idx="1028">
                  <c:v>0.135377</c:v>
                </c:pt>
                <c:pt idx="1029">
                  <c:v>0.34894999999999998</c:v>
                </c:pt>
                <c:pt idx="1030">
                  <c:v>0.57638800000000001</c:v>
                </c:pt>
                <c:pt idx="1031">
                  <c:v>0.118132</c:v>
                </c:pt>
                <c:pt idx="1032">
                  <c:v>0.92196900000000004</c:v>
                </c:pt>
                <c:pt idx="1033">
                  <c:v>0.17012099999999999</c:v>
                </c:pt>
                <c:pt idx="1034">
                  <c:v>0.85375699999999999</c:v>
                </c:pt>
                <c:pt idx="1035">
                  <c:v>0.57977999999999996</c:v>
                </c:pt>
                <c:pt idx="1036">
                  <c:v>0.70724100000000001</c:v>
                </c:pt>
                <c:pt idx="1037">
                  <c:v>0.93665900000000002</c:v>
                </c:pt>
                <c:pt idx="1038">
                  <c:v>0.45649600000000001</c:v>
                </c:pt>
                <c:pt idx="1039">
                  <c:v>7.1804099999999996E-2</c:v>
                </c:pt>
                <c:pt idx="1040">
                  <c:v>0.77126600000000001</c:v>
                </c:pt>
                <c:pt idx="1041">
                  <c:v>0.18352499999999999</c:v>
                </c:pt>
                <c:pt idx="1042">
                  <c:v>0.34931400000000001</c:v>
                </c:pt>
                <c:pt idx="1043">
                  <c:v>0.81184199999999995</c:v>
                </c:pt>
                <c:pt idx="1044">
                  <c:v>0.228598</c:v>
                </c:pt>
                <c:pt idx="1045">
                  <c:v>0.71818800000000005</c:v>
                </c:pt>
                <c:pt idx="1046">
                  <c:v>0.50740799999999997</c:v>
                </c:pt>
                <c:pt idx="1047">
                  <c:v>0.20300499999999999</c:v>
                </c:pt>
                <c:pt idx="1048">
                  <c:v>7.2770899999999999E-2</c:v>
                </c:pt>
                <c:pt idx="1049">
                  <c:v>0.892177</c:v>
                </c:pt>
                <c:pt idx="1050">
                  <c:v>0.92832099999999995</c:v>
                </c:pt>
                <c:pt idx="1051">
                  <c:v>0.52384900000000001</c:v>
                </c:pt>
                <c:pt idx="1052">
                  <c:v>0.141148</c:v>
                </c:pt>
                <c:pt idx="1053">
                  <c:v>0.91437500000000005</c:v>
                </c:pt>
                <c:pt idx="1054">
                  <c:v>0.75161100000000003</c:v>
                </c:pt>
                <c:pt idx="1055">
                  <c:v>0.50614400000000004</c:v>
                </c:pt>
                <c:pt idx="1056">
                  <c:v>0.78065200000000001</c:v>
                </c:pt>
                <c:pt idx="1057">
                  <c:v>0.76329599999999997</c:v>
                </c:pt>
                <c:pt idx="1058">
                  <c:v>0.98347499999999999</c:v>
                </c:pt>
                <c:pt idx="1059">
                  <c:v>0.32705600000000001</c:v>
                </c:pt>
                <c:pt idx="1060">
                  <c:v>0.62390000000000001</c:v>
                </c:pt>
                <c:pt idx="1061">
                  <c:v>0.28620899999999999</c:v>
                </c:pt>
                <c:pt idx="1062">
                  <c:v>0.76972200000000002</c:v>
                </c:pt>
                <c:pt idx="1063">
                  <c:v>0.37898599999999999</c:v>
                </c:pt>
                <c:pt idx="1064">
                  <c:v>0.69555699999999998</c:v>
                </c:pt>
                <c:pt idx="1065">
                  <c:v>0.80632599999999999</c:v>
                </c:pt>
                <c:pt idx="1066">
                  <c:v>0.56687699999999996</c:v>
                </c:pt>
                <c:pt idx="1067">
                  <c:v>0.54881199999999997</c:v>
                </c:pt>
                <c:pt idx="1068">
                  <c:v>0.45185999999999998</c:v>
                </c:pt>
                <c:pt idx="1069">
                  <c:v>3.8033900000000002E-2</c:v>
                </c:pt>
                <c:pt idx="1070">
                  <c:v>0.85696000000000006</c:v>
                </c:pt>
                <c:pt idx="1071">
                  <c:v>0.39379500000000001</c:v>
                </c:pt>
                <c:pt idx="1072">
                  <c:v>0.27746199999999999</c:v>
                </c:pt>
                <c:pt idx="1073">
                  <c:v>0.89475000000000005</c:v>
                </c:pt>
                <c:pt idx="1074">
                  <c:v>0.82450800000000002</c:v>
                </c:pt>
                <c:pt idx="1075">
                  <c:v>0.69426100000000002</c:v>
                </c:pt>
                <c:pt idx="1076">
                  <c:v>0.160577</c:v>
                </c:pt>
                <c:pt idx="1077">
                  <c:v>0.80047900000000005</c:v>
                </c:pt>
                <c:pt idx="1078">
                  <c:v>0.351578</c:v>
                </c:pt>
                <c:pt idx="1079">
                  <c:v>0.77462799999999998</c:v>
                </c:pt>
                <c:pt idx="1080">
                  <c:v>0.17101</c:v>
                </c:pt>
                <c:pt idx="1081">
                  <c:v>0.442776</c:v>
                </c:pt>
                <c:pt idx="1082">
                  <c:v>7.8876699999999994E-2</c:v>
                </c:pt>
                <c:pt idx="1083">
                  <c:v>0.56245999999999996</c:v>
                </c:pt>
                <c:pt idx="1084">
                  <c:v>0.833233</c:v>
                </c:pt>
                <c:pt idx="1085">
                  <c:v>0.56183499999999997</c:v>
                </c:pt>
                <c:pt idx="1086">
                  <c:v>0.27898800000000001</c:v>
                </c:pt>
                <c:pt idx="1087">
                  <c:v>0.98571900000000001</c:v>
                </c:pt>
                <c:pt idx="1088">
                  <c:v>0.35011100000000001</c:v>
                </c:pt>
                <c:pt idx="1089">
                  <c:v>0.248169</c:v>
                </c:pt>
                <c:pt idx="1090">
                  <c:v>0.41606599999999999</c:v>
                </c:pt>
                <c:pt idx="1091">
                  <c:v>0.59806099999999995</c:v>
                </c:pt>
                <c:pt idx="1092">
                  <c:v>0.43747599999999998</c:v>
                </c:pt>
                <c:pt idx="1093">
                  <c:v>0.232764</c:v>
                </c:pt>
                <c:pt idx="1094">
                  <c:v>0.954017</c:v>
                </c:pt>
                <c:pt idx="1095">
                  <c:v>0.89039500000000005</c:v>
                </c:pt>
                <c:pt idx="1096">
                  <c:v>0.94045999999999996</c:v>
                </c:pt>
                <c:pt idx="1097">
                  <c:v>0.74819199999999997</c:v>
                </c:pt>
                <c:pt idx="1098">
                  <c:v>0.162024</c:v>
                </c:pt>
                <c:pt idx="1099">
                  <c:v>0.75511899999999998</c:v>
                </c:pt>
                <c:pt idx="1100">
                  <c:v>0.27940599999999999</c:v>
                </c:pt>
                <c:pt idx="1101">
                  <c:v>0.432367</c:v>
                </c:pt>
                <c:pt idx="1102">
                  <c:v>0.178901</c:v>
                </c:pt>
                <c:pt idx="1103">
                  <c:v>0.22381200000000001</c:v>
                </c:pt>
                <c:pt idx="1104">
                  <c:v>6.4910899999999994E-2</c:v>
                </c:pt>
                <c:pt idx="1105">
                  <c:v>0.33639000000000002</c:v>
                </c:pt>
                <c:pt idx="1106">
                  <c:v>0.34963699999999998</c:v>
                </c:pt>
                <c:pt idx="1107">
                  <c:v>0.88195999999999997</c:v>
                </c:pt>
                <c:pt idx="1108">
                  <c:v>0.42214299999999999</c:v>
                </c:pt>
                <c:pt idx="1109">
                  <c:v>0.27087800000000001</c:v>
                </c:pt>
                <c:pt idx="1110">
                  <c:v>0.43776700000000002</c:v>
                </c:pt>
                <c:pt idx="1111">
                  <c:v>3.20434E-2</c:v>
                </c:pt>
                <c:pt idx="1112">
                  <c:v>0.14863999999999999</c:v>
                </c:pt>
                <c:pt idx="1113">
                  <c:v>0.11706</c:v>
                </c:pt>
                <c:pt idx="1114">
                  <c:v>0.14486399999999999</c:v>
                </c:pt>
                <c:pt idx="1115">
                  <c:v>0.23137099999999999</c:v>
                </c:pt>
                <c:pt idx="1116">
                  <c:v>0.41370400000000002</c:v>
                </c:pt>
                <c:pt idx="1117">
                  <c:v>0.61516999999999999</c:v>
                </c:pt>
                <c:pt idx="1118">
                  <c:v>0.46699000000000002</c:v>
                </c:pt>
                <c:pt idx="1119">
                  <c:v>0.685114</c:v>
                </c:pt>
                <c:pt idx="1120">
                  <c:v>0.98144900000000002</c:v>
                </c:pt>
                <c:pt idx="1121">
                  <c:v>0.86702000000000001</c:v>
                </c:pt>
                <c:pt idx="1122">
                  <c:v>0.90532999999999997</c:v>
                </c:pt>
                <c:pt idx="1123">
                  <c:v>4.9719800000000001E-2</c:v>
                </c:pt>
                <c:pt idx="1124">
                  <c:v>0.98718700000000004</c:v>
                </c:pt>
                <c:pt idx="1125">
                  <c:v>0.54382299999999995</c:v>
                </c:pt>
                <c:pt idx="1126">
                  <c:v>0.153527</c:v>
                </c:pt>
                <c:pt idx="1127">
                  <c:v>0.66571899999999995</c:v>
                </c:pt>
                <c:pt idx="1128">
                  <c:v>7.1190600000000007E-2</c:v>
                </c:pt>
                <c:pt idx="1129">
                  <c:v>0.58968299999999996</c:v>
                </c:pt>
                <c:pt idx="1130">
                  <c:v>0.17499999999999999</c:v>
                </c:pt>
                <c:pt idx="1131">
                  <c:v>0.55827300000000002</c:v>
                </c:pt>
                <c:pt idx="1132">
                  <c:v>0.52924300000000002</c:v>
                </c:pt>
                <c:pt idx="1133">
                  <c:v>0.26577499999999998</c:v>
                </c:pt>
                <c:pt idx="1134">
                  <c:v>0.117877</c:v>
                </c:pt>
                <c:pt idx="1135">
                  <c:v>0.90978400000000004</c:v>
                </c:pt>
                <c:pt idx="1136">
                  <c:v>0.91494500000000001</c:v>
                </c:pt>
                <c:pt idx="1137">
                  <c:v>6.5517199999999998E-2</c:v>
                </c:pt>
                <c:pt idx="1138">
                  <c:v>0.97957000000000005</c:v>
                </c:pt>
                <c:pt idx="1139">
                  <c:v>6.0197199999999999E-2</c:v>
                </c:pt>
                <c:pt idx="1140">
                  <c:v>0.74915299999999996</c:v>
                </c:pt>
                <c:pt idx="1141">
                  <c:v>6.1061200000000003E-2</c:v>
                </c:pt>
                <c:pt idx="1142">
                  <c:v>0.90902700000000003</c:v>
                </c:pt>
                <c:pt idx="1143">
                  <c:v>0.59139900000000001</c:v>
                </c:pt>
                <c:pt idx="1144">
                  <c:v>0.24429400000000001</c:v>
                </c:pt>
                <c:pt idx="1145">
                  <c:v>9.3724000000000002E-2</c:v>
                </c:pt>
                <c:pt idx="1146">
                  <c:v>0.31900600000000001</c:v>
                </c:pt>
                <c:pt idx="1147">
                  <c:v>0.89704499999999998</c:v>
                </c:pt>
                <c:pt idx="1148">
                  <c:v>0.117283</c:v>
                </c:pt>
                <c:pt idx="1149">
                  <c:v>0.44452399999999997</c:v>
                </c:pt>
                <c:pt idx="1150">
                  <c:v>0.848692</c:v>
                </c:pt>
                <c:pt idx="1151">
                  <c:v>3.2413400000000002E-2</c:v>
                </c:pt>
                <c:pt idx="1152">
                  <c:v>0.77276400000000001</c:v>
                </c:pt>
                <c:pt idx="1153">
                  <c:v>0.44863500000000001</c:v>
                </c:pt>
                <c:pt idx="1154">
                  <c:v>0.384718</c:v>
                </c:pt>
                <c:pt idx="1155">
                  <c:v>0.57568299999999994</c:v>
                </c:pt>
                <c:pt idx="1156">
                  <c:v>0.65544400000000003</c:v>
                </c:pt>
                <c:pt idx="1157">
                  <c:v>0.298232</c:v>
                </c:pt>
                <c:pt idx="1158">
                  <c:v>5.9394200000000001E-2</c:v>
                </c:pt>
                <c:pt idx="1159">
                  <c:v>0.234625</c:v>
                </c:pt>
                <c:pt idx="1160">
                  <c:v>0.87481399999999998</c:v>
                </c:pt>
                <c:pt idx="1161">
                  <c:v>0.990425</c:v>
                </c:pt>
                <c:pt idx="1162">
                  <c:v>0.93543399999999999</c:v>
                </c:pt>
                <c:pt idx="1163">
                  <c:v>0.230766</c:v>
                </c:pt>
                <c:pt idx="1164">
                  <c:v>0.167957</c:v>
                </c:pt>
                <c:pt idx="1165">
                  <c:v>0.91822700000000002</c:v>
                </c:pt>
                <c:pt idx="1166">
                  <c:v>0.63225699999999996</c:v>
                </c:pt>
                <c:pt idx="1167">
                  <c:v>0.71071399999999996</c:v>
                </c:pt>
                <c:pt idx="1168">
                  <c:v>0.85796499999999998</c:v>
                </c:pt>
                <c:pt idx="1169">
                  <c:v>0.64493</c:v>
                </c:pt>
                <c:pt idx="1170">
                  <c:v>0.112903</c:v>
                </c:pt>
                <c:pt idx="1171">
                  <c:v>0.67135400000000001</c:v>
                </c:pt>
                <c:pt idx="1172">
                  <c:v>0.97992199999999996</c:v>
                </c:pt>
                <c:pt idx="1173">
                  <c:v>0.19698399999999999</c:v>
                </c:pt>
                <c:pt idx="1174">
                  <c:v>0.84363200000000005</c:v>
                </c:pt>
                <c:pt idx="1175">
                  <c:v>8.4042099999999995E-2</c:v>
                </c:pt>
                <c:pt idx="1176">
                  <c:v>0.77573000000000003</c:v>
                </c:pt>
                <c:pt idx="1177">
                  <c:v>0.90914099999999998</c:v>
                </c:pt>
                <c:pt idx="1178">
                  <c:v>0.882498</c:v>
                </c:pt>
                <c:pt idx="1179">
                  <c:v>0.39660499999999999</c:v>
                </c:pt>
                <c:pt idx="1180">
                  <c:v>5.5336400000000001E-2</c:v>
                </c:pt>
                <c:pt idx="1181">
                  <c:v>0.44529999999999997</c:v>
                </c:pt>
                <c:pt idx="1182">
                  <c:v>0.63615900000000003</c:v>
                </c:pt>
                <c:pt idx="1183">
                  <c:v>0.86874600000000002</c:v>
                </c:pt>
                <c:pt idx="1184">
                  <c:v>0.84059899999999999</c:v>
                </c:pt>
                <c:pt idx="1185">
                  <c:v>0.321579</c:v>
                </c:pt>
                <c:pt idx="1186">
                  <c:v>0.18034</c:v>
                </c:pt>
                <c:pt idx="1187">
                  <c:v>0.52726399999999995</c:v>
                </c:pt>
                <c:pt idx="1188">
                  <c:v>0.34687699999999999</c:v>
                </c:pt>
                <c:pt idx="1189">
                  <c:v>0.98703300000000005</c:v>
                </c:pt>
                <c:pt idx="1190">
                  <c:v>1.9126899999999999E-2</c:v>
                </c:pt>
                <c:pt idx="1191">
                  <c:v>0.33456900000000001</c:v>
                </c:pt>
                <c:pt idx="1192">
                  <c:v>0.66853300000000004</c:v>
                </c:pt>
                <c:pt idx="1193">
                  <c:v>0.75484499999999999</c:v>
                </c:pt>
                <c:pt idx="1194">
                  <c:v>0.36381999999999998</c:v>
                </c:pt>
                <c:pt idx="1195">
                  <c:v>0.63657900000000001</c:v>
                </c:pt>
                <c:pt idx="1196">
                  <c:v>0.19856799999999999</c:v>
                </c:pt>
                <c:pt idx="1197">
                  <c:v>0.89436499999999997</c:v>
                </c:pt>
                <c:pt idx="1198">
                  <c:v>0.26962399999999997</c:v>
                </c:pt>
                <c:pt idx="1199">
                  <c:v>2.0753299999999999E-2</c:v>
                </c:pt>
                <c:pt idx="1200">
                  <c:v>0.47486699999999998</c:v>
                </c:pt>
                <c:pt idx="1201">
                  <c:v>0.90556700000000001</c:v>
                </c:pt>
                <c:pt idx="1202">
                  <c:v>0.32250899999999999</c:v>
                </c:pt>
                <c:pt idx="1203">
                  <c:v>0.54204600000000003</c:v>
                </c:pt>
                <c:pt idx="1204">
                  <c:v>0.68750500000000003</c:v>
                </c:pt>
                <c:pt idx="1205">
                  <c:v>0.22545699999999999</c:v>
                </c:pt>
                <c:pt idx="1206">
                  <c:v>0.293159</c:v>
                </c:pt>
                <c:pt idx="1207">
                  <c:v>0.83310099999999998</c:v>
                </c:pt>
                <c:pt idx="1208">
                  <c:v>0.98432500000000001</c:v>
                </c:pt>
                <c:pt idx="1209">
                  <c:v>0.50898200000000005</c:v>
                </c:pt>
                <c:pt idx="1210">
                  <c:v>0.97758800000000001</c:v>
                </c:pt>
                <c:pt idx="1211">
                  <c:v>0.35547800000000002</c:v>
                </c:pt>
                <c:pt idx="1212">
                  <c:v>0.51759999999999995</c:v>
                </c:pt>
                <c:pt idx="1213">
                  <c:v>0.62004800000000004</c:v>
                </c:pt>
                <c:pt idx="1214">
                  <c:v>0.77688199999999996</c:v>
                </c:pt>
                <c:pt idx="1215">
                  <c:v>0.10773099999999999</c:v>
                </c:pt>
                <c:pt idx="1216">
                  <c:v>0.88912599999999997</c:v>
                </c:pt>
                <c:pt idx="1217">
                  <c:v>0.398007</c:v>
                </c:pt>
                <c:pt idx="1218">
                  <c:v>0.14571200000000001</c:v>
                </c:pt>
                <c:pt idx="1219">
                  <c:v>0.305398</c:v>
                </c:pt>
                <c:pt idx="1220">
                  <c:v>0.59269400000000005</c:v>
                </c:pt>
                <c:pt idx="1221">
                  <c:v>0.244556</c:v>
                </c:pt>
                <c:pt idx="1222">
                  <c:v>0.26099099999999997</c:v>
                </c:pt>
                <c:pt idx="1223">
                  <c:v>1.17267E-2</c:v>
                </c:pt>
                <c:pt idx="1224">
                  <c:v>0.62630600000000003</c:v>
                </c:pt>
                <c:pt idx="1225">
                  <c:v>0.39170199999999999</c:v>
                </c:pt>
                <c:pt idx="1226">
                  <c:v>0.76271900000000004</c:v>
                </c:pt>
                <c:pt idx="1227">
                  <c:v>0.80232300000000001</c:v>
                </c:pt>
                <c:pt idx="1228">
                  <c:v>0.73225899999999999</c:v>
                </c:pt>
                <c:pt idx="1229">
                  <c:v>0.49298999999999998</c:v>
                </c:pt>
                <c:pt idx="1230">
                  <c:v>0.80931500000000001</c:v>
                </c:pt>
                <c:pt idx="1231">
                  <c:v>0.844414</c:v>
                </c:pt>
                <c:pt idx="1232">
                  <c:v>0.49799500000000002</c:v>
                </c:pt>
                <c:pt idx="1233">
                  <c:v>0.27299200000000001</c:v>
                </c:pt>
                <c:pt idx="1234">
                  <c:v>0.72879799999999995</c:v>
                </c:pt>
                <c:pt idx="1235">
                  <c:v>0.57374099999999995</c:v>
                </c:pt>
                <c:pt idx="1236">
                  <c:v>0.54342599999999996</c:v>
                </c:pt>
                <c:pt idx="1237">
                  <c:v>0.36118</c:v>
                </c:pt>
                <c:pt idx="1238">
                  <c:v>0.59177299999999999</c:v>
                </c:pt>
                <c:pt idx="1239">
                  <c:v>0.41328300000000001</c:v>
                </c:pt>
                <c:pt idx="1240">
                  <c:v>0.75688800000000001</c:v>
                </c:pt>
                <c:pt idx="1241">
                  <c:v>0.27319700000000002</c:v>
                </c:pt>
                <c:pt idx="1242">
                  <c:v>0.158503</c:v>
                </c:pt>
                <c:pt idx="1243">
                  <c:v>0.843696</c:v>
                </c:pt>
                <c:pt idx="1244">
                  <c:v>0.86743000000000003</c:v>
                </c:pt>
                <c:pt idx="1245">
                  <c:v>0.67605599999999999</c:v>
                </c:pt>
                <c:pt idx="1246">
                  <c:v>0.378585</c:v>
                </c:pt>
                <c:pt idx="1247">
                  <c:v>6.0143299999999997E-2</c:v>
                </c:pt>
                <c:pt idx="1248">
                  <c:v>0.51814700000000002</c:v>
                </c:pt>
                <c:pt idx="1249">
                  <c:v>0.41308899999999998</c:v>
                </c:pt>
                <c:pt idx="1250">
                  <c:v>0.83033400000000002</c:v>
                </c:pt>
                <c:pt idx="1251">
                  <c:v>0.83674099999999996</c:v>
                </c:pt>
                <c:pt idx="1252">
                  <c:v>0.98069099999999998</c:v>
                </c:pt>
                <c:pt idx="1253">
                  <c:v>0.73220700000000005</c:v>
                </c:pt>
                <c:pt idx="1254">
                  <c:v>0.43685299999999999</c:v>
                </c:pt>
                <c:pt idx="1255">
                  <c:v>0.123665</c:v>
                </c:pt>
                <c:pt idx="1256">
                  <c:v>0.20677999999999999</c:v>
                </c:pt>
                <c:pt idx="1257">
                  <c:v>0.70714299999999997</c:v>
                </c:pt>
                <c:pt idx="1258">
                  <c:v>0.79368399999999995</c:v>
                </c:pt>
                <c:pt idx="1259">
                  <c:v>0.68108400000000002</c:v>
                </c:pt>
                <c:pt idx="1260">
                  <c:v>0.238734</c:v>
                </c:pt>
                <c:pt idx="1261">
                  <c:v>0.98641299999999998</c:v>
                </c:pt>
                <c:pt idx="1262">
                  <c:v>0.57577699999999998</c:v>
                </c:pt>
                <c:pt idx="1263">
                  <c:v>0.70980799999999999</c:v>
                </c:pt>
                <c:pt idx="1264">
                  <c:v>0.66503400000000001</c:v>
                </c:pt>
                <c:pt idx="1265">
                  <c:v>0.79551400000000005</c:v>
                </c:pt>
                <c:pt idx="1266">
                  <c:v>0.53546800000000006</c:v>
                </c:pt>
                <c:pt idx="1267">
                  <c:v>0.12589</c:v>
                </c:pt>
                <c:pt idx="1268">
                  <c:v>0.58490699999999995</c:v>
                </c:pt>
                <c:pt idx="1269">
                  <c:v>0.71208099999999996</c:v>
                </c:pt>
                <c:pt idx="1270">
                  <c:v>0.74159399999999998</c:v>
                </c:pt>
                <c:pt idx="1271">
                  <c:v>0.949075</c:v>
                </c:pt>
                <c:pt idx="1272">
                  <c:v>0.57060900000000003</c:v>
                </c:pt>
                <c:pt idx="1273">
                  <c:v>0.64632900000000004</c:v>
                </c:pt>
                <c:pt idx="1274">
                  <c:v>0.76351899999999995</c:v>
                </c:pt>
                <c:pt idx="1275">
                  <c:v>0.12058099999999999</c:v>
                </c:pt>
                <c:pt idx="1276">
                  <c:v>0.86919999999999997</c:v>
                </c:pt>
                <c:pt idx="1277">
                  <c:v>1.2870599999999999E-2</c:v>
                </c:pt>
                <c:pt idx="1278">
                  <c:v>0.276333</c:v>
                </c:pt>
                <c:pt idx="1279">
                  <c:v>0.42969800000000002</c:v>
                </c:pt>
                <c:pt idx="1280">
                  <c:v>0.79588099999999995</c:v>
                </c:pt>
                <c:pt idx="1281">
                  <c:v>0.63346499999999994</c:v>
                </c:pt>
                <c:pt idx="1282">
                  <c:v>2.5321900000000001E-2</c:v>
                </c:pt>
                <c:pt idx="1283">
                  <c:v>0.789852</c:v>
                </c:pt>
                <c:pt idx="1284">
                  <c:v>0.55296000000000001</c:v>
                </c:pt>
                <c:pt idx="1285">
                  <c:v>0.36208200000000001</c:v>
                </c:pt>
                <c:pt idx="1286">
                  <c:v>0.60874899999999998</c:v>
                </c:pt>
                <c:pt idx="1287">
                  <c:v>0.80615999999999999</c:v>
                </c:pt>
                <c:pt idx="1288">
                  <c:v>0.52340100000000001</c:v>
                </c:pt>
                <c:pt idx="1289">
                  <c:v>0.372693</c:v>
                </c:pt>
                <c:pt idx="1290">
                  <c:v>1.3918099999999999E-2</c:v>
                </c:pt>
                <c:pt idx="1291">
                  <c:v>0.91059800000000002</c:v>
                </c:pt>
                <c:pt idx="1292">
                  <c:v>0.50454299999999996</c:v>
                </c:pt>
                <c:pt idx="1293">
                  <c:v>0.40771200000000002</c:v>
                </c:pt>
                <c:pt idx="1294">
                  <c:v>0.98996099999999998</c:v>
                </c:pt>
                <c:pt idx="1295">
                  <c:v>0.121836</c:v>
                </c:pt>
                <c:pt idx="1296">
                  <c:v>0.32792500000000002</c:v>
                </c:pt>
                <c:pt idx="1297">
                  <c:v>0.65417099999999995</c:v>
                </c:pt>
                <c:pt idx="1298">
                  <c:v>0.20358999999999999</c:v>
                </c:pt>
                <c:pt idx="1299">
                  <c:v>0.38975100000000001</c:v>
                </c:pt>
                <c:pt idx="1300">
                  <c:v>6.2963400000000003E-2</c:v>
                </c:pt>
                <c:pt idx="1301">
                  <c:v>0.30662099999999998</c:v>
                </c:pt>
                <c:pt idx="1302">
                  <c:v>0.73691700000000004</c:v>
                </c:pt>
                <c:pt idx="1303">
                  <c:v>0.136791</c:v>
                </c:pt>
                <c:pt idx="1304">
                  <c:v>0.65145399999999998</c:v>
                </c:pt>
                <c:pt idx="1305">
                  <c:v>0.68801699999999999</c:v>
                </c:pt>
                <c:pt idx="1306">
                  <c:v>3.1830299999999999E-2</c:v>
                </c:pt>
                <c:pt idx="1307">
                  <c:v>0.35508800000000001</c:v>
                </c:pt>
                <c:pt idx="1308">
                  <c:v>0.733043</c:v>
                </c:pt>
                <c:pt idx="1309">
                  <c:v>0.87468599999999996</c:v>
                </c:pt>
                <c:pt idx="1310">
                  <c:v>0.251855</c:v>
                </c:pt>
                <c:pt idx="1311">
                  <c:v>0.240704</c:v>
                </c:pt>
                <c:pt idx="1312">
                  <c:v>0.549508</c:v>
                </c:pt>
                <c:pt idx="1313">
                  <c:v>0.854514</c:v>
                </c:pt>
                <c:pt idx="1314">
                  <c:v>0.71349099999999999</c:v>
                </c:pt>
                <c:pt idx="1315">
                  <c:v>0.295657</c:v>
                </c:pt>
                <c:pt idx="1316">
                  <c:v>0.96048599999999995</c:v>
                </c:pt>
                <c:pt idx="1317">
                  <c:v>0.92057</c:v>
                </c:pt>
                <c:pt idx="1318">
                  <c:v>0.80788599999999999</c:v>
                </c:pt>
                <c:pt idx="1319">
                  <c:v>1.0454E-2</c:v>
                </c:pt>
                <c:pt idx="1320">
                  <c:v>5.8912100000000002E-2</c:v>
                </c:pt>
                <c:pt idx="1321">
                  <c:v>0.48312500000000003</c:v>
                </c:pt>
                <c:pt idx="1322">
                  <c:v>0.79417199999999999</c:v>
                </c:pt>
                <c:pt idx="1323">
                  <c:v>0.971611</c:v>
                </c:pt>
                <c:pt idx="1324">
                  <c:v>0.70406899999999994</c:v>
                </c:pt>
                <c:pt idx="1325">
                  <c:v>0.193462</c:v>
                </c:pt>
                <c:pt idx="1326">
                  <c:v>0.48089599999999999</c:v>
                </c:pt>
                <c:pt idx="1327">
                  <c:v>0.38714999999999999</c:v>
                </c:pt>
                <c:pt idx="1328">
                  <c:v>0.56559400000000004</c:v>
                </c:pt>
                <c:pt idx="1329">
                  <c:v>0.58099000000000001</c:v>
                </c:pt>
                <c:pt idx="1330">
                  <c:v>0.65610400000000002</c:v>
                </c:pt>
                <c:pt idx="1331">
                  <c:v>0.25318200000000002</c:v>
                </c:pt>
                <c:pt idx="1332">
                  <c:v>0.27682699999999999</c:v>
                </c:pt>
                <c:pt idx="1333">
                  <c:v>0.28443299999999999</c:v>
                </c:pt>
                <c:pt idx="1334">
                  <c:v>0.14216599999999999</c:v>
                </c:pt>
                <c:pt idx="1335">
                  <c:v>0.76344900000000004</c:v>
                </c:pt>
                <c:pt idx="1336">
                  <c:v>0.56983600000000001</c:v>
                </c:pt>
                <c:pt idx="1337">
                  <c:v>0.17297599999999999</c:v>
                </c:pt>
                <c:pt idx="1338">
                  <c:v>0.73736500000000005</c:v>
                </c:pt>
                <c:pt idx="1339">
                  <c:v>0.89684900000000001</c:v>
                </c:pt>
                <c:pt idx="1340">
                  <c:v>0.67070099999999999</c:v>
                </c:pt>
                <c:pt idx="1341">
                  <c:v>1.6319699999999999E-2</c:v>
                </c:pt>
                <c:pt idx="1342">
                  <c:v>0.29636000000000001</c:v>
                </c:pt>
                <c:pt idx="1343">
                  <c:v>0.85199999999999998</c:v>
                </c:pt>
                <c:pt idx="1344">
                  <c:v>0.29722599999999999</c:v>
                </c:pt>
                <c:pt idx="1345">
                  <c:v>0.194601</c:v>
                </c:pt>
                <c:pt idx="1346">
                  <c:v>0.34053099999999997</c:v>
                </c:pt>
                <c:pt idx="1347">
                  <c:v>3.8836700000000002E-2</c:v>
                </c:pt>
                <c:pt idx="1348">
                  <c:v>0.25060300000000002</c:v>
                </c:pt>
                <c:pt idx="1349">
                  <c:v>0.13176499999999999</c:v>
                </c:pt>
                <c:pt idx="1350">
                  <c:v>0.70977199999999996</c:v>
                </c:pt>
                <c:pt idx="1351">
                  <c:v>0.53851099999999996</c:v>
                </c:pt>
                <c:pt idx="1352">
                  <c:v>0.36013899999999999</c:v>
                </c:pt>
                <c:pt idx="1353">
                  <c:v>0.17330899999999999</c:v>
                </c:pt>
                <c:pt idx="1354">
                  <c:v>0.98794800000000005</c:v>
                </c:pt>
                <c:pt idx="1355">
                  <c:v>0.45682099999999998</c:v>
                </c:pt>
                <c:pt idx="1356">
                  <c:v>0.56696800000000003</c:v>
                </c:pt>
                <c:pt idx="1357">
                  <c:v>0.75104400000000004</c:v>
                </c:pt>
                <c:pt idx="1358">
                  <c:v>0.32737500000000003</c:v>
                </c:pt>
                <c:pt idx="1359">
                  <c:v>0.743143</c:v>
                </c:pt>
                <c:pt idx="1360">
                  <c:v>0.57616100000000003</c:v>
                </c:pt>
                <c:pt idx="1361">
                  <c:v>0.59457099999999996</c:v>
                </c:pt>
                <c:pt idx="1362">
                  <c:v>0.97002999999999995</c:v>
                </c:pt>
                <c:pt idx="1363">
                  <c:v>0.65415900000000005</c:v>
                </c:pt>
                <c:pt idx="1364">
                  <c:v>0.26996599999999998</c:v>
                </c:pt>
                <c:pt idx="1365">
                  <c:v>0.24615300000000001</c:v>
                </c:pt>
                <c:pt idx="1366">
                  <c:v>0.82175100000000001</c:v>
                </c:pt>
                <c:pt idx="1367">
                  <c:v>0.10563</c:v>
                </c:pt>
                <c:pt idx="1368">
                  <c:v>0.26074700000000001</c:v>
                </c:pt>
                <c:pt idx="1369">
                  <c:v>0.63626199999999999</c:v>
                </c:pt>
                <c:pt idx="1370">
                  <c:v>0.89105900000000005</c:v>
                </c:pt>
                <c:pt idx="1371">
                  <c:v>0.295906</c:v>
                </c:pt>
                <c:pt idx="1372">
                  <c:v>0.64224499999999995</c:v>
                </c:pt>
                <c:pt idx="1373">
                  <c:v>0.58441600000000005</c:v>
                </c:pt>
                <c:pt idx="1374">
                  <c:v>0.16608700000000001</c:v>
                </c:pt>
                <c:pt idx="1375">
                  <c:v>0.61233000000000004</c:v>
                </c:pt>
                <c:pt idx="1376">
                  <c:v>7.1705000000000005E-2</c:v>
                </c:pt>
                <c:pt idx="1377">
                  <c:v>0.76733899999999999</c:v>
                </c:pt>
                <c:pt idx="1378">
                  <c:v>0.26676800000000001</c:v>
                </c:pt>
                <c:pt idx="1379">
                  <c:v>0.18057899999999999</c:v>
                </c:pt>
                <c:pt idx="1380">
                  <c:v>0.91408900000000004</c:v>
                </c:pt>
                <c:pt idx="1381">
                  <c:v>0.75488999999999995</c:v>
                </c:pt>
                <c:pt idx="1382">
                  <c:v>0.86375999999999997</c:v>
                </c:pt>
                <c:pt idx="1383">
                  <c:v>0.91075300000000003</c:v>
                </c:pt>
                <c:pt idx="1384">
                  <c:v>0.24973500000000001</c:v>
                </c:pt>
                <c:pt idx="1385">
                  <c:v>0.87290299999999998</c:v>
                </c:pt>
                <c:pt idx="1386">
                  <c:v>0.90048700000000004</c:v>
                </c:pt>
                <c:pt idx="1387">
                  <c:v>0.45565600000000001</c:v>
                </c:pt>
                <c:pt idx="1388">
                  <c:v>0.58156099999999999</c:v>
                </c:pt>
                <c:pt idx="1389">
                  <c:v>0.686087</c:v>
                </c:pt>
                <c:pt idx="1390">
                  <c:v>0.57134700000000005</c:v>
                </c:pt>
                <c:pt idx="1391">
                  <c:v>0.87549200000000005</c:v>
                </c:pt>
                <c:pt idx="1392">
                  <c:v>0.77689299999999994</c:v>
                </c:pt>
                <c:pt idx="1393">
                  <c:v>0.61895100000000003</c:v>
                </c:pt>
                <c:pt idx="1394">
                  <c:v>1.15835E-2</c:v>
                </c:pt>
                <c:pt idx="1395">
                  <c:v>0.65476199999999996</c:v>
                </c:pt>
                <c:pt idx="1396">
                  <c:v>0.42737999999999998</c:v>
                </c:pt>
                <c:pt idx="1397">
                  <c:v>0.301624</c:v>
                </c:pt>
                <c:pt idx="1398">
                  <c:v>0.17659</c:v>
                </c:pt>
                <c:pt idx="1399">
                  <c:v>0.68179000000000001</c:v>
                </c:pt>
                <c:pt idx="1400">
                  <c:v>0.58730899999999997</c:v>
                </c:pt>
                <c:pt idx="1401">
                  <c:v>4.7561699999999998E-2</c:v>
                </c:pt>
                <c:pt idx="1402">
                  <c:v>0.29297499999999999</c:v>
                </c:pt>
                <c:pt idx="1403">
                  <c:v>0.237402</c:v>
                </c:pt>
                <c:pt idx="1404">
                  <c:v>0.644486</c:v>
                </c:pt>
                <c:pt idx="1405">
                  <c:v>0.26593499999999998</c:v>
                </c:pt>
                <c:pt idx="1406">
                  <c:v>0.88716700000000004</c:v>
                </c:pt>
                <c:pt idx="1407">
                  <c:v>0.69179400000000002</c:v>
                </c:pt>
                <c:pt idx="1408">
                  <c:v>0.71211000000000002</c:v>
                </c:pt>
                <c:pt idx="1409">
                  <c:v>0.123137</c:v>
                </c:pt>
                <c:pt idx="1410">
                  <c:v>0.40801199999999999</c:v>
                </c:pt>
                <c:pt idx="1411">
                  <c:v>0.691743</c:v>
                </c:pt>
                <c:pt idx="1412">
                  <c:v>0.84341699999999997</c:v>
                </c:pt>
                <c:pt idx="1413">
                  <c:v>0.165128</c:v>
                </c:pt>
                <c:pt idx="1414">
                  <c:v>0.77437999999999996</c:v>
                </c:pt>
                <c:pt idx="1415">
                  <c:v>0.51786699999999997</c:v>
                </c:pt>
                <c:pt idx="1416">
                  <c:v>0.34350700000000001</c:v>
                </c:pt>
                <c:pt idx="1417">
                  <c:v>0.47218100000000002</c:v>
                </c:pt>
                <c:pt idx="1418">
                  <c:v>0.63398399999999999</c:v>
                </c:pt>
                <c:pt idx="1419">
                  <c:v>6.8396799999999994E-2</c:v>
                </c:pt>
                <c:pt idx="1420">
                  <c:v>0.189443</c:v>
                </c:pt>
                <c:pt idx="1421">
                  <c:v>0.75076200000000004</c:v>
                </c:pt>
                <c:pt idx="1422">
                  <c:v>0.191743</c:v>
                </c:pt>
                <c:pt idx="1423">
                  <c:v>0.93853699999999995</c:v>
                </c:pt>
                <c:pt idx="1424">
                  <c:v>8.4529000000000007E-2</c:v>
                </c:pt>
                <c:pt idx="1425">
                  <c:v>0.177202</c:v>
                </c:pt>
                <c:pt idx="1426">
                  <c:v>0.62434400000000001</c:v>
                </c:pt>
                <c:pt idx="1427">
                  <c:v>6.40878E-2</c:v>
                </c:pt>
                <c:pt idx="1428">
                  <c:v>0.57814600000000005</c:v>
                </c:pt>
                <c:pt idx="1429">
                  <c:v>0.18747900000000001</c:v>
                </c:pt>
                <c:pt idx="1430">
                  <c:v>0.96551100000000001</c:v>
                </c:pt>
                <c:pt idx="1431">
                  <c:v>0.282773</c:v>
                </c:pt>
                <c:pt idx="1432">
                  <c:v>0.204458</c:v>
                </c:pt>
                <c:pt idx="1433">
                  <c:v>0.14923500000000001</c:v>
                </c:pt>
                <c:pt idx="1434">
                  <c:v>0.60416599999999998</c:v>
                </c:pt>
                <c:pt idx="1435">
                  <c:v>0.51164799999999999</c:v>
                </c:pt>
                <c:pt idx="1436">
                  <c:v>0.63497999999999999</c:v>
                </c:pt>
                <c:pt idx="1437">
                  <c:v>0.51072200000000001</c:v>
                </c:pt>
                <c:pt idx="1438">
                  <c:v>0.59622900000000001</c:v>
                </c:pt>
                <c:pt idx="1439">
                  <c:v>0.93488400000000005</c:v>
                </c:pt>
                <c:pt idx="1440">
                  <c:v>0.31808500000000001</c:v>
                </c:pt>
                <c:pt idx="1441">
                  <c:v>0.32414900000000002</c:v>
                </c:pt>
                <c:pt idx="1442">
                  <c:v>0.68278399999999995</c:v>
                </c:pt>
                <c:pt idx="1443">
                  <c:v>0.91105499999999995</c:v>
                </c:pt>
                <c:pt idx="1444">
                  <c:v>0.56976499999999997</c:v>
                </c:pt>
                <c:pt idx="1445">
                  <c:v>0.65363000000000004</c:v>
                </c:pt>
                <c:pt idx="1446">
                  <c:v>0.70437700000000003</c:v>
                </c:pt>
                <c:pt idx="1447">
                  <c:v>0.79169100000000003</c:v>
                </c:pt>
                <c:pt idx="1448">
                  <c:v>0.70754799999999995</c:v>
                </c:pt>
                <c:pt idx="1449">
                  <c:v>0.70363799999999999</c:v>
                </c:pt>
                <c:pt idx="1450">
                  <c:v>0.34325800000000001</c:v>
                </c:pt>
                <c:pt idx="1451">
                  <c:v>0.93132199999999998</c:v>
                </c:pt>
                <c:pt idx="1452">
                  <c:v>0.93044899999999997</c:v>
                </c:pt>
                <c:pt idx="1453">
                  <c:v>0.294045</c:v>
                </c:pt>
                <c:pt idx="1454">
                  <c:v>0.99573299999999998</c:v>
                </c:pt>
                <c:pt idx="1455">
                  <c:v>9.5801999999999998E-2</c:v>
                </c:pt>
                <c:pt idx="1456">
                  <c:v>0.40448200000000001</c:v>
                </c:pt>
                <c:pt idx="1457">
                  <c:v>7.1577799999999997E-2</c:v>
                </c:pt>
                <c:pt idx="1458">
                  <c:v>0.94990300000000005</c:v>
                </c:pt>
                <c:pt idx="1459">
                  <c:v>0.93815400000000004</c:v>
                </c:pt>
                <c:pt idx="1460">
                  <c:v>0.28090399999999999</c:v>
                </c:pt>
                <c:pt idx="1461">
                  <c:v>0.88429100000000005</c:v>
                </c:pt>
                <c:pt idx="1462">
                  <c:v>0.67129399999999995</c:v>
                </c:pt>
                <c:pt idx="1463">
                  <c:v>0.213949</c:v>
                </c:pt>
                <c:pt idx="1464">
                  <c:v>8.8474499999999998E-3</c:v>
                </c:pt>
                <c:pt idx="1465">
                  <c:v>0.99201600000000001</c:v>
                </c:pt>
                <c:pt idx="1466">
                  <c:v>0.85237700000000005</c:v>
                </c:pt>
                <c:pt idx="1467">
                  <c:v>0.13678499999999999</c:v>
                </c:pt>
                <c:pt idx="1468">
                  <c:v>0.18154300000000001</c:v>
                </c:pt>
                <c:pt idx="1469">
                  <c:v>0.25139299999999998</c:v>
                </c:pt>
                <c:pt idx="1470">
                  <c:v>1.5739199999999998E-2</c:v>
                </c:pt>
                <c:pt idx="1471">
                  <c:v>0.93446200000000001</c:v>
                </c:pt>
                <c:pt idx="1472">
                  <c:v>0.88220399999999999</c:v>
                </c:pt>
                <c:pt idx="1473">
                  <c:v>0.29313</c:v>
                </c:pt>
                <c:pt idx="1474">
                  <c:v>0.23937700000000001</c:v>
                </c:pt>
                <c:pt idx="1475">
                  <c:v>0.10932500000000001</c:v>
                </c:pt>
                <c:pt idx="1476">
                  <c:v>0.221056</c:v>
                </c:pt>
                <c:pt idx="1477">
                  <c:v>4.8390900000000001E-2</c:v>
                </c:pt>
                <c:pt idx="1478">
                  <c:v>0.79004099999999999</c:v>
                </c:pt>
                <c:pt idx="1479">
                  <c:v>0.383824</c:v>
                </c:pt>
                <c:pt idx="1480">
                  <c:v>0.262548</c:v>
                </c:pt>
                <c:pt idx="1481">
                  <c:v>0.18076800000000001</c:v>
                </c:pt>
                <c:pt idx="1482">
                  <c:v>0.766787</c:v>
                </c:pt>
                <c:pt idx="1483">
                  <c:v>0.98061699999999996</c:v>
                </c:pt>
                <c:pt idx="1484">
                  <c:v>0.46056900000000001</c:v>
                </c:pt>
                <c:pt idx="1485">
                  <c:v>0.24433299999999999</c:v>
                </c:pt>
                <c:pt idx="1486">
                  <c:v>0.72550000000000003</c:v>
                </c:pt>
                <c:pt idx="1487">
                  <c:v>0.34987000000000001</c:v>
                </c:pt>
                <c:pt idx="1488">
                  <c:v>0.18626699999999999</c:v>
                </c:pt>
                <c:pt idx="1489">
                  <c:v>0.93077900000000002</c:v>
                </c:pt>
                <c:pt idx="1490">
                  <c:v>0.90680700000000003</c:v>
                </c:pt>
                <c:pt idx="1491">
                  <c:v>6.0268200000000001E-2</c:v>
                </c:pt>
                <c:pt idx="1492">
                  <c:v>0.28324300000000002</c:v>
                </c:pt>
                <c:pt idx="1493">
                  <c:v>0.533385</c:v>
                </c:pt>
                <c:pt idx="1494">
                  <c:v>0.27041199999999999</c:v>
                </c:pt>
                <c:pt idx="1495">
                  <c:v>3.0542299999999998E-4</c:v>
                </c:pt>
                <c:pt idx="1496">
                  <c:v>0.137631</c:v>
                </c:pt>
                <c:pt idx="1497">
                  <c:v>0.79277600000000004</c:v>
                </c:pt>
                <c:pt idx="1498">
                  <c:v>0.43265900000000002</c:v>
                </c:pt>
                <c:pt idx="1499">
                  <c:v>0.20550099999999999</c:v>
                </c:pt>
                <c:pt idx="1500">
                  <c:v>0.98420099999999999</c:v>
                </c:pt>
                <c:pt idx="1501">
                  <c:v>0.90786199999999995</c:v>
                </c:pt>
                <c:pt idx="1502">
                  <c:v>0.31288300000000002</c:v>
                </c:pt>
                <c:pt idx="1503">
                  <c:v>0.16744700000000001</c:v>
                </c:pt>
                <c:pt idx="1504">
                  <c:v>0.57444799999999996</c:v>
                </c:pt>
                <c:pt idx="1505">
                  <c:v>0.89632199999999995</c:v>
                </c:pt>
                <c:pt idx="1506">
                  <c:v>0.68759800000000004</c:v>
                </c:pt>
                <c:pt idx="1507">
                  <c:v>0.87917000000000001</c:v>
                </c:pt>
                <c:pt idx="1508">
                  <c:v>0.236566</c:v>
                </c:pt>
                <c:pt idx="1509">
                  <c:v>0.39560299999999998</c:v>
                </c:pt>
                <c:pt idx="1510">
                  <c:v>0.530999</c:v>
                </c:pt>
                <c:pt idx="1511">
                  <c:v>0.62287800000000004</c:v>
                </c:pt>
                <c:pt idx="1512">
                  <c:v>7.3862299999999997E-3</c:v>
                </c:pt>
                <c:pt idx="1513">
                  <c:v>0.87842600000000004</c:v>
                </c:pt>
                <c:pt idx="1514">
                  <c:v>0.66740999999999995</c:v>
                </c:pt>
                <c:pt idx="1515">
                  <c:v>0.33530399999999999</c:v>
                </c:pt>
                <c:pt idx="1516">
                  <c:v>0.108247</c:v>
                </c:pt>
                <c:pt idx="1517">
                  <c:v>0.60966900000000002</c:v>
                </c:pt>
                <c:pt idx="1518">
                  <c:v>0.27121400000000001</c:v>
                </c:pt>
                <c:pt idx="1519">
                  <c:v>0.28245999999999999</c:v>
                </c:pt>
                <c:pt idx="1520">
                  <c:v>0.30174600000000001</c:v>
                </c:pt>
                <c:pt idx="1521">
                  <c:v>0.98391799999999996</c:v>
                </c:pt>
                <c:pt idx="1522">
                  <c:v>0.457509</c:v>
                </c:pt>
                <c:pt idx="1523">
                  <c:v>0.32174799999999998</c:v>
                </c:pt>
                <c:pt idx="1524">
                  <c:v>0.29572100000000001</c:v>
                </c:pt>
                <c:pt idx="1525">
                  <c:v>0.64111899999999999</c:v>
                </c:pt>
                <c:pt idx="1526">
                  <c:v>0.49486799999999997</c:v>
                </c:pt>
                <c:pt idx="1527">
                  <c:v>0.816577</c:v>
                </c:pt>
                <c:pt idx="1528">
                  <c:v>0.49249599999999999</c:v>
                </c:pt>
                <c:pt idx="1529">
                  <c:v>0.27725300000000003</c:v>
                </c:pt>
                <c:pt idx="1530">
                  <c:v>0.22326799999999999</c:v>
                </c:pt>
                <c:pt idx="1531">
                  <c:v>5.1666299999999998E-2</c:v>
                </c:pt>
                <c:pt idx="1532">
                  <c:v>0.54403400000000002</c:v>
                </c:pt>
                <c:pt idx="1533">
                  <c:v>0.693106</c:v>
                </c:pt>
                <c:pt idx="1534">
                  <c:v>3.5356899999999997E-2</c:v>
                </c:pt>
                <c:pt idx="1535">
                  <c:v>0.90602800000000006</c:v>
                </c:pt>
                <c:pt idx="1536">
                  <c:v>0.64147699999999996</c:v>
                </c:pt>
                <c:pt idx="1537">
                  <c:v>0.54579900000000003</c:v>
                </c:pt>
                <c:pt idx="1538">
                  <c:v>0.32133400000000001</c:v>
                </c:pt>
                <c:pt idx="1539">
                  <c:v>0.20644199999999999</c:v>
                </c:pt>
                <c:pt idx="1540">
                  <c:v>0.79074299999999997</c:v>
                </c:pt>
                <c:pt idx="1541">
                  <c:v>0.45511000000000001</c:v>
                </c:pt>
                <c:pt idx="1542">
                  <c:v>0.28654499999999999</c:v>
                </c:pt>
                <c:pt idx="1543">
                  <c:v>0.435423</c:v>
                </c:pt>
                <c:pt idx="1544">
                  <c:v>0.97047600000000001</c:v>
                </c:pt>
                <c:pt idx="1545">
                  <c:v>0.14046800000000001</c:v>
                </c:pt>
                <c:pt idx="1546">
                  <c:v>0.37988499999999997</c:v>
                </c:pt>
                <c:pt idx="1547">
                  <c:v>0.25980700000000001</c:v>
                </c:pt>
                <c:pt idx="1548">
                  <c:v>0.46957300000000002</c:v>
                </c:pt>
                <c:pt idx="1549">
                  <c:v>0.75633600000000001</c:v>
                </c:pt>
                <c:pt idx="1550">
                  <c:v>3.10607E-2</c:v>
                </c:pt>
                <c:pt idx="1551">
                  <c:v>0.32821499999999998</c:v>
                </c:pt>
                <c:pt idx="1552">
                  <c:v>0.27963300000000002</c:v>
                </c:pt>
                <c:pt idx="1553">
                  <c:v>1.02287E-2</c:v>
                </c:pt>
                <c:pt idx="1554">
                  <c:v>0.82871099999999998</c:v>
                </c:pt>
                <c:pt idx="1555">
                  <c:v>0.67965299999999995</c:v>
                </c:pt>
                <c:pt idx="1556">
                  <c:v>0.54265600000000003</c:v>
                </c:pt>
                <c:pt idx="1557">
                  <c:v>0.95330000000000004</c:v>
                </c:pt>
                <c:pt idx="1558">
                  <c:v>0.79347800000000002</c:v>
                </c:pt>
                <c:pt idx="1559">
                  <c:v>0.71979400000000004</c:v>
                </c:pt>
                <c:pt idx="1560">
                  <c:v>0.49393199999999998</c:v>
                </c:pt>
                <c:pt idx="1561">
                  <c:v>0.28733399999999998</c:v>
                </c:pt>
                <c:pt idx="1562">
                  <c:v>0.49327300000000002</c:v>
                </c:pt>
                <c:pt idx="1563">
                  <c:v>0.74373800000000001</c:v>
                </c:pt>
                <c:pt idx="1564">
                  <c:v>0.99820399999999998</c:v>
                </c:pt>
                <c:pt idx="1565">
                  <c:v>0.41983799999999999</c:v>
                </c:pt>
                <c:pt idx="1566">
                  <c:v>0.92352400000000001</c:v>
                </c:pt>
                <c:pt idx="1567">
                  <c:v>0.85582999999999998</c:v>
                </c:pt>
                <c:pt idx="1568">
                  <c:v>0.227052</c:v>
                </c:pt>
                <c:pt idx="1569">
                  <c:v>0.49649100000000002</c:v>
                </c:pt>
                <c:pt idx="1570">
                  <c:v>0.62694700000000003</c:v>
                </c:pt>
                <c:pt idx="1571">
                  <c:v>0.11513</c:v>
                </c:pt>
                <c:pt idx="1572">
                  <c:v>8.7303900000000004E-2</c:v>
                </c:pt>
                <c:pt idx="1573">
                  <c:v>0.48958699999999999</c:v>
                </c:pt>
                <c:pt idx="1574">
                  <c:v>0.63727500000000004</c:v>
                </c:pt>
                <c:pt idx="1575">
                  <c:v>0.72430600000000001</c:v>
                </c:pt>
                <c:pt idx="1576">
                  <c:v>0.93788099999999996</c:v>
                </c:pt>
                <c:pt idx="1577">
                  <c:v>0.27473700000000001</c:v>
                </c:pt>
                <c:pt idx="1578">
                  <c:v>0.98619900000000005</c:v>
                </c:pt>
                <c:pt idx="1579">
                  <c:v>0.35496899999999998</c:v>
                </c:pt>
                <c:pt idx="1580">
                  <c:v>0.49744500000000003</c:v>
                </c:pt>
                <c:pt idx="1581">
                  <c:v>0.57476099999999997</c:v>
                </c:pt>
                <c:pt idx="1582">
                  <c:v>0.125388</c:v>
                </c:pt>
                <c:pt idx="1583">
                  <c:v>0.52218200000000004</c:v>
                </c:pt>
                <c:pt idx="1584">
                  <c:v>0.98216999999999999</c:v>
                </c:pt>
                <c:pt idx="1585">
                  <c:v>0.17336099999999999</c:v>
                </c:pt>
                <c:pt idx="1586">
                  <c:v>0.40284300000000001</c:v>
                </c:pt>
                <c:pt idx="1587">
                  <c:v>0.40999400000000003</c:v>
                </c:pt>
                <c:pt idx="1588">
                  <c:v>0.53499600000000003</c:v>
                </c:pt>
                <c:pt idx="1589">
                  <c:v>0.99174399999999996</c:v>
                </c:pt>
                <c:pt idx="1590">
                  <c:v>0.34307399999999999</c:v>
                </c:pt>
                <c:pt idx="1591">
                  <c:v>0.57913199999999998</c:v>
                </c:pt>
                <c:pt idx="1592">
                  <c:v>0.75666999999999995</c:v>
                </c:pt>
                <c:pt idx="1593">
                  <c:v>0.77029099999999995</c:v>
                </c:pt>
                <c:pt idx="1594">
                  <c:v>0.94760800000000001</c:v>
                </c:pt>
                <c:pt idx="1595">
                  <c:v>0.33253500000000003</c:v>
                </c:pt>
                <c:pt idx="1596">
                  <c:v>0.26424700000000001</c:v>
                </c:pt>
                <c:pt idx="1597">
                  <c:v>0.307589</c:v>
                </c:pt>
                <c:pt idx="1598">
                  <c:v>0.49733899999999998</c:v>
                </c:pt>
                <c:pt idx="1599">
                  <c:v>0.611433</c:v>
                </c:pt>
                <c:pt idx="1600">
                  <c:v>0.66115900000000005</c:v>
                </c:pt>
                <c:pt idx="1601">
                  <c:v>0.12266000000000001</c:v>
                </c:pt>
                <c:pt idx="1602">
                  <c:v>0.25072299999999997</c:v>
                </c:pt>
                <c:pt idx="1603">
                  <c:v>0.804423</c:v>
                </c:pt>
                <c:pt idx="1604">
                  <c:v>0.23486899999999999</c:v>
                </c:pt>
                <c:pt idx="1605">
                  <c:v>0.58823899999999996</c:v>
                </c:pt>
                <c:pt idx="1606">
                  <c:v>0.84912299999999996</c:v>
                </c:pt>
                <c:pt idx="1607">
                  <c:v>0.97946599999999995</c:v>
                </c:pt>
                <c:pt idx="1608">
                  <c:v>0.71708000000000005</c:v>
                </c:pt>
                <c:pt idx="1609">
                  <c:v>0.69749799999999995</c:v>
                </c:pt>
                <c:pt idx="1610">
                  <c:v>6.9853499999999999E-2</c:v>
                </c:pt>
                <c:pt idx="1611">
                  <c:v>0.42072599999999999</c:v>
                </c:pt>
                <c:pt idx="1612">
                  <c:v>0.60106499999999996</c:v>
                </c:pt>
                <c:pt idx="1613">
                  <c:v>0.45955299999999999</c:v>
                </c:pt>
                <c:pt idx="1614">
                  <c:v>0.89178500000000005</c:v>
                </c:pt>
                <c:pt idx="1615">
                  <c:v>0.26509500000000003</c:v>
                </c:pt>
                <c:pt idx="1616">
                  <c:v>0.41885800000000001</c:v>
                </c:pt>
                <c:pt idx="1617">
                  <c:v>0.99040700000000004</c:v>
                </c:pt>
                <c:pt idx="1618">
                  <c:v>0.70443500000000003</c:v>
                </c:pt>
                <c:pt idx="1619">
                  <c:v>0.52778899999999995</c:v>
                </c:pt>
                <c:pt idx="1620">
                  <c:v>0.38980799999999999</c:v>
                </c:pt>
                <c:pt idx="1621">
                  <c:v>0.87031700000000001</c:v>
                </c:pt>
                <c:pt idx="1622">
                  <c:v>0.95720799999999995</c:v>
                </c:pt>
                <c:pt idx="1623">
                  <c:v>0.18626300000000001</c:v>
                </c:pt>
                <c:pt idx="1624">
                  <c:v>0.52670099999999997</c:v>
                </c:pt>
                <c:pt idx="1625">
                  <c:v>2.42341E-3</c:v>
                </c:pt>
                <c:pt idx="1626">
                  <c:v>0.667624</c:v>
                </c:pt>
                <c:pt idx="1627">
                  <c:v>4.3700200000000002E-2</c:v>
                </c:pt>
                <c:pt idx="1628">
                  <c:v>0.48610399999999998</c:v>
                </c:pt>
                <c:pt idx="1629">
                  <c:v>0.967001</c:v>
                </c:pt>
                <c:pt idx="1630">
                  <c:v>0.26033200000000001</c:v>
                </c:pt>
                <c:pt idx="1631">
                  <c:v>0.80301699999999998</c:v>
                </c:pt>
                <c:pt idx="1632">
                  <c:v>0.36266100000000001</c:v>
                </c:pt>
                <c:pt idx="1633">
                  <c:v>2.99105E-2</c:v>
                </c:pt>
                <c:pt idx="1634">
                  <c:v>7.41618E-2</c:v>
                </c:pt>
                <c:pt idx="1635">
                  <c:v>0.81645400000000001</c:v>
                </c:pt>
                <c:pt idx="1636">
                  <c:v>0.90551899999999996</c:v>
                </c:pt>
                <c:pt idx="1637">
                  <c:v>0.406169</c:v>
                </c:pt>
                <c:pt idx="1638">
                  <c:v>0.61940200000000001</c:v>
                </c:pt>
                <c:pt idx="1639">
                  <c:v>0.58939200000000003</c:v>
                </c:pt>
                <c:pt idx="1640">
                  <c:v>0.56581800000000004</c:v>
                </c:pt>
                <c:pt idx="1641">
                  <c:v>0.84572800000000004</c:v>
                </c:pt>
                <c:pt idx="1642">
                  <c:v>0.30967499999999998</c:v>
                </c:pt>
                <c:pt idx="1643">
                  <c:v>0.73142700000000005</c:v>
                </c:pt>
                <c:pt idx="1644">
                  <c:v>0.26560099999999998</c:v>
                </c:pt>
                <c:pt idx="1645">
                  <c:v>0.82921500000000004</c:v>
                </c:pt>
                <c:pt idx="1646">
                  <c:v>0.47559000000000001</c:v>
                </c:pt>
                <c:pt idx="1647">
                  <c:v>5.9511300000000003E-2</c:v>
                </c:pt>
                <c:pt idx="1648">
                  <c:v>0.31923200000000002</c:v>
                </c:pt>
                <c:pt idx="1649">
                  <c:v>0.51190599999999997</c:v>
                </c:pt>
                <c:pt idx="1650">
                  <c:v>0.59534600000000004</c:v>
                </c:pt>
                <c:pt idx="1651">
                  <c:v>0.100172</c:v>
                </c:pt>
                <c:pt idx="1652">
                  <c:v>0.49266300000000002</c:v>
                </c:pt>
                <c:pt idx="1653">
                  <c:v>0.321718</c:v>
                </c:pt>
                <c:pt idx="1654">
                  <c:v>0.24235100000000001</c:v>
                </c:pt>
                <c:pt idx="1655">
                  <c:v>0.79336899999999999</c:v>
                </c:pt>
                <c:pt idx="1656">
                  <c:v>0.34057799999999999</c:v>
                </c:pt>
                <c:pt idx="1657">
                  <c:v>0.34010800000000002</c:v>
                </c:pt>
                <c:pt idx="1658">
                  <c:v>0.217283</c:v>
                </c:pt>
                <c:pt idx="1659">
                  <c:v>0.79822000000000004</c:v>
                </c:pt>
                <c:pt idx="1660">
                  <c:v>0.490871</c:v>
                </c:pt>
                <c:pt idx="1661">
                  <c:v>0.28193099999999999</c:v>
                </c:pt>
                <c:pt idx="1662">
                  <c:v>0.82332000000000005</c:v>
                </c:pt>
                <c:pt idx="1663">
                  <c:v>4.0676999999999998E-2</c:v>
                </c:pt>
                <c:pt idx="1664">
                  <c:v>0.84262899999999996</c:v>
                </c:pt>
                <c:pt idx="1665">
                  <c:v>0.64418500000000001</c:v>
                </c:pt>
                <c:pt idx="1666">
                  <c:v>0.52673199999999998</c:v>
                </c:pt>
                <c:pt idx="1667">
                  <c:v>8.79162E-2</c:v>
                </c:pt>
                <c:pt idx="1668">
                  <c:v>0.83955500000000005</c:v>
                </c:pt>
                <c:pt idx="1669">
                  <c:v>0.464561</c:v>
                </c:pt>
                <c:pt idx="1670">
                  <c:v>0.24143400000000001</c:v>
                </c:pt>
                <c:pt idx="1671">
                  <c:v>0.48041499999999998</c:v>
                </c:pt>
                <c:pt idx="1672">
                  <c:v>0.97273399999999999</c:v>
                </c:pt>
                <c:pt idx="1673">
                  <c:v>0.94736699999999996</c:v>
                </c:pt>
                <c:pt idx="1674">
                  <c:v>0.63455899999999998</c:v>
                </c:pt>
                <c:pt idx="1675">
                  <c:v>0.33734700000000001</c:v>
                </c:pt>
                <c:pt idx="1676">
                  <c:v>0.47174199999999999</c:v>
                </c:pt>
                <c:pt idx="1677">
                  <c:v>0.63649199999999995</c:v>
                </c:pt>
                <c:pt idx="1678">
                  <c:v>0.87728700000000004</c:v>
                </c:pt>
                <c:pt idx="1679">
                  <c:v>0.34877799999999998</c:v>
                </c:pt>
                <c:pt idx="1680">
                  <c:v>0.21005799999999999</c:v>
                </c:pt>
                <c:pt idx="1681">
                  <c:v>0.85585599999999995</c:v>
                </c:pt>
                <c:pt idx="1682">
                  <c:v>0.68559099999999995</c:v>
                </c:pt>
                <c:pt idx="1683">
                  <c:v>0.22067500000000001</c:v>
                </c:pt>
                <c:pt idx="1684">
                  <c:v>0.96606099999999995</c:v>
                </c:pt>
                <c:pt idx="1685">
                  <c:v>0.18703</c:v>
                </c:pt>
                <c:pt idx="1686">
                  <c:v>0.52162600000000003</c:v>
                </c:pt>
                <c:pt idx="1687">
                  <c:v>3.6778999999999999E-2</c:v>
                </c:pt>
                <c:pt idx="1688">
                  <c:v>0.301315</c:v>
                </c:pt>
                <c:pt idx="1689">
                  <c:v>0.65807400000000005</c:v>
                </c:pt>
                <c:pt idx="1690">
                  <c:v>0.54206699999999997</c:v>
                </c:pt>
                <c:pt idx="1691">
                  <c:v>0.69769300000000001</c:v>
                </c:pt>
                <c:pt idx="1692">
                  <c:v>1.4157899999999999E-2</c:v>
                </c:pt>
                <c:pt idx="1693">
                  <c:v>0.16636699999999999</c:v>
                </c:pt>
                <c:pt idx="1694">
                  <c:v>7.1080599999999994E-2</c:v>
                </c:pt>
                <c:pt idx="1695">
                  <c:v>0.89110900000000004</c:v>
                </c:pt>
                <c:pt idx="1696">
                  <c:v>0.67325800000000002</c:v>
                </c:pt>
                <c:pt idx="1697">
                  <c:v>8.7978200000000006E-2</c:v>
                </c:pt>
                <c:pt idx="1698">
                  <c:v>8.2899100000000003E-2</c:v>
                </c:pt>
                <c:pt idx="1699">
                  <c:v>0.46074199999999998</c:v>
                </c:pt>
                <c:pt idx="1700">
                  <c:v>0.52917899999999995</c:v>
                </c:pt>
                <c:pt idx="1701">
                  <c:v>0.27244200000000002</c:v>
                </c:pt>
                <c:pt idx="1702">
                  <c:v>0.104783</c:v>
                </c:pt>
                <c:pt idx="1703">
                  <c:v>0.794296</c:v>
                </c:pt>
                <c:pt idx="1704">
                  <c:v>0.48313499999999998</c:v>
                </c:pt>
                <c:pt idx="1705">
                  <c:v>0.836422</c:v>
                </c:pt>
                <c:pt idx="1706">
                  <c:v>1.0032299999999999E-2</c:v>
                </c:pt>
                <c:pt idx="1707">
                  <c:v>0.43986799999999998</c:v>
                </c:pt>
                <c:pt idx="1708">
                  <c:v>0.66382099999999999</c:v>
                </c:pt>
                <c:pt idx="1709">
                  <c:v>0.44969700000000001</c:v>
                </c:pt>
                <c:pt idx="1710">
                  <c:v>0.77805400000000002</c:v>
                </c:pt>
                <c:pt idx="1711">
                  <c:v>0.843082</c:v>
                </c:pt>
                <c:pt idx="1712">
                  <c:v>0.334673</c:v>
                </c:pt>
                <c:pt idx="1713">
                  <c:v>0.18445500000000001</c:v>
                </c:pt>
                <c:pt idx="1714">
                  <c:v>0.77038300000000004</c:v>
                </c:pt>
                <c:pt idx="1715">
                  <c:v>0.43159399999999998</c:v>
                </c:pt>
                <c:pt idx="1716">
                  <c:v>0.49272700000000003</c:v>
                </c:pt>
                <c:pt idx="1717">
                  <c:v>0.17392099999999999</c:v>
                </c:pt>
                <c:pt idx="1718">
                  <c:v>0.79362699999999997</c:v>
                </c:pt>
                <c:pt idx="1719">
                  <c:v>0.38624700000000001</c:v>
                </c:pt>
                <c:pt idx="1720">
                  <c:v>0.19042999999999999</c:v>
                </c:pt>
                <c:pt idx="1721">
                  <c:v>2.6172600000000001E-2</c:v>
                </c:pt>
                <c:pt idx="1722">
                  <c:v>0.73710799999999999</c:v>
                </c:pt>
                <c:pt idx="1723">
                  <c:v>0.77582300000000004</c:v>
                </c:pt>
                <c:pt idx="1724">
                  <c:v>0.64561199999999996</c:v>
                </c:pt>
                <c:pt idx="1725">
                  <c:v>0.64122900000000005</c:v>
                </c:pt>
                <c:pt idx="1726">
                  <c:v>0.79730100000000004</c:v>
                </c:pt>
                <c:pt idx="1727">
                  <c:v>0.132689</c:v>
                </c:pt>
                <c:pt idx="1728">
                  <c:v>0.27573900000000001</c:v>
                </c:pt>
                <c:pt idx="1729">
                  <c:v>0.227353</c:v>
                </c:pt>
                <c:pt idx="1730">
                  <c:v>0.19162499999999999</c:v>
                </c:pt>
                <c:pt idx="1731">
                  <c:v>0.80601400000000001</c:v>
                </c:pt>
                <c:pt idx="1732">
                  <c:v>0.28966799999999998</c:v>
                </c:pt>
                <c:pt idx="1733">
                  <c:v>0.83116400000000001</c:v>
                </c:pt>
                <c:pt idx="1734">
                  <c:v>0.46890599999999999</c:v>
                </c:pt>
                <c:pt idx="1735">
                  <c:v>0.167709</c:v>
                </c:pt>
                <c:pt idx="1736">
                  <c:v>1.26675E-2</c:v>
                </c:pt>
                <c:pt idx="1737">
                  <c:v>0.75892300000000001</c:v>
                </c:pt>
                <c:pt idx="1738">
                  <c:v>0.87665899999999997</c:v>
                </c:pt>
                <c:pt idx="1739">
                  <c:v>0.98375299999999999</c:v>
                </c:pt>
                <c:pt idx="1740">
                  <c:v>7.6027800000000006E-2</c:v>
                </c:pt>
                <c:pt idx="1741">
                  <c:v>0.33759600000000001</c:v>
                </c:pt>
                <c:pt idx="1742">
                  <c:v>0.52867799999999998</c:v>
                </c:pt>
                <c:pt idx="1743">
                  <c:v>0.62050399999999994</c:v>
                </c:pt>
                <c:pt idx="1744">
                  <c:v>0.72847799999999996</c:v>
                </c:pt>
                <c:pt idx="1745">
                  <c:v>0.16520899999999999</c:v>
                </c:pt>
                <c:pt idx="1746">
                  <c:v>8.0434699999999998E-2</c:v>
                </c:pt>
                <c:pt idx="1747">
                  <c:v>0.335366</c:v>
                </c:pt>
                <c:pt idx="1748">
                  <c:v>5.1950299999999998E-2</c:v>
                </c:pt>
                <c:pt idx="1749">
                  <c:v>0.83523700000000001</c:v>
                </c:pt>
                <c:pt idx="1750">
                  <c:v>0.85215700000000005</c:v>
                </c:pt>
                <c:pt idx="1751">
                  <c:v>0.55652999999999997</c:v>
                </c:pt>
                <c:pt idx="1752">
                  <c:v>0.82757700000000001</c:v>
                </c:pt>
                <c:pt idx="1753">
                  <c:v>0.47801100000000002</c:v>
                </c:pt>
                <c:pt idx="1754">
                  <c:v>0.97073100000000001</c:v>
                </c:pt>
                <c:pt idx="1755">
                  <c:v>0.31481300000000001</c:v>
                </c:pt>
                <c:pt idx="1756">
                  <c:v>7.9296500000000006E-2</c:v>
                </c:pt>
                <c:pt idx="1757">
                  <c:v>0.13278200000000001</c:v>
                </c:pt>
                <c:pt idx="1758">
                  <c:v>0.13931399999999999</c:v>
                </c:pt>
                <c:pt idx="1759">
                  <c:v>0.66654599999999997</c:v>
                </c:pt>
                <c:pt idx="1760">
                  <c:v>0.54158399999999995</c:v>
                </c:pt>
                <c:pt idx="1761">
                  <c:v>0.189024</c:v>
                </c:pt>
                <c:pt idx="1762">
                  <c:v>0.43526500000000001</c:v>
                </c:pt>
                <c:pt idx="1763">
                  <c:v>0.54978300000000002</c:v>
                </c:pt>
                <c:pt idx="1764">
                  <c:v>0.23147999999999999</c:v>
                </c:pt>
                <c:pt idx="1765">
                  <c:v>0.93178799999999995</c:v>
                </c:pt>
                <c:pt idx="1766">
                  <c:v>0.29899500000000001</c:v>
                </c:pt>
                <c:pt idx="1767">
                  <c:v>0.80557400000000001</c:v>
                </c:pt>
                <c:pt idx="1768">
                  <c:v>0.84381799999999996</c:v>
                </c:pt>
                <c:pt idx="1769">
                  <c:v>0.65735600000000005</c:v>
                </c:pt>
                <c:pt idx="1770">
                  <c:v>0.20932300000000001</c:v>
                </c:pt>
                <c:pt idx="1771">
                  <c:v>0.30823299999999998</c:v>
                </c:pt>
                <c:pt idx="1772">
                  <c:v>0.42208800000000002</c:v>
                </c:pt>
                <c:pt idx="1773">
                  <c:v>6.2711099999999999E-3</c:v>
                </c:pt>
                <c:pt idx="1774">
                  <c:v>0.57159899999999997</c:v>
                </c:pt>
                <c:pt idx="1775">
                  <c:v>0.738236</c:v>
                </c:pt>
                <c:pt idx="1776">
                  <c:v>0.59409100000000004</c:v>
                </c:pt>
                <c:pt idx="1777">
                  <c:v>0.35161500000000001</c:v>
                </c:pt>
                <c:pt idx="1778">
                  <c:v>0.147006</c:v>
                </c:pt>
                <c:pt idx="1779">
                  <c:v>0.13419</c:v>
                </c:pt>
                <c:pt idx="1780">
                  <c:v>0.60387400000000002</c:v>
                </c:pt>
                <c:pt idx="1781">
                  <c:v>0.48124299999999998</c:v>
                </c:pt>
                <c:pt idx="1782">
                  <c:v>1.13867E-2</c:v>
                </c:pt>
                <c:pt idx="1783">
                  <c:v>0.21107000000000001</c:v>
                </c:pt>
                <c:pt idx="1784">
                  <c:v>0.39838099999999999</c:v>
                </c:pt>
                <c:pt idx="1785">
                  <c:v>0.87839199999999995</c:v>
                </c:pt>
                <c:pt idx="1786">
                  <c:v>0.21415799999999999</c:v>
                </c:pt>
                <c:pt idx="1787">
                  <c:v>0.60944500000000001</c:v>
                </c:pt>
                <c:pt idx="1788">
                  <c:v>0.54626600000000003</c:v>
                </c:pt>
                <c:pt idx="1789">
                  <c:v>0.15734200000000001</c:v>
                </c:pt>
                <c:pt idx="1790">
                  <c:v>0.73873500000000003</c:v>
                </c:pt>
                <c:pt idx="1791">
                  <c:v>6.1390300000000002E-2</c:v>
                </c:pt>
                <c:pt idx="1792">
                  <c:v>9.5267299999999999E-2</c:v>
                </c:pt>
                <c:pt idx="1793">
                  <c:v>0.35580600000000001</c:v>
                </c:pt>
                <c:pt idx="1794">
                  <c:v>0.45002999999999999</c:v>
                </c:pt>
                <c:pt idx="1795">
                  <c:v>0.71847700000000003</c:v>
                </c:pt>
                <c:pt idx="1796">
                  <c:v>0.64168499999999995</c:v>
                </c:pt>
                <c:pt idx="1797">
                  <c:v>0.48956499999999997</c:v>
                </c:pt>
                <c:pt idx="1798">
                  <c:v>0.45827499999999999</c:v>
                </c:pt>
                <c:pt idx="1799">
                  <c:v>0.42188599999999998</c:v>
                </c:pt>
                <c:pt idx="1800">
                  <c:v>0.42652200000000001</c:v>
                </c:pt>
                <c:pt idx="1801">
                  <c:v>0.84114100000000003</c:v>
                </c:pt>
                <c:pt idx="1802">
                  <c:v>0.54769400000000001</c:v>
                </c:pt>
                <c:pt idx="1803">
                  <c:v>0.96776300000000004</c:v>
                </c:pt>
                <c:pt idx="1804">
                  <c:v>0.981155</c:v>
                </c:pt>
                <c:pt idx="1805">
                  <c:v>1.6038799999999999E-2</c:v>
                </c:pt>
                <c:pt idx="1806">
                  <c:v>0.56317700000000004</c:v>
                </c:pt>
                <c:pt idx="1807">
                  <c:v>0.93395700000000004</c:v>
                </c:pt>
                <c:pt idx="1808">
                  <c:v>0.66192300000000004</c:v>
                </c:pt>
                <c:pt idx="1809">
                  <c:v>0.107694</c:v>
                </c:pt>
                <c:pt idx="1810">
                  <c:v>0.24167</c:v>
                </c:pt>
                <c:pt idx="1811">
                  <c:v>0.61949699999999996</c:v>
                </c:pt>
                <c:pt idx="1812">
                  <c:v>0.811361</c:v>
                </c:pt>
                <c:pt idx="1813">
                  <c:v>0.83714500000000003</c:v>
                </c:pt>
                <c:pt idx="1814">
                  <c:v>0.839225</c:v>
                </c:pt>
                <c:pt idx="1815">
                  <c:v>0.98101000000000005</c:v>
                </c:pt>
                <c:pt idx="1816">
                  <c:v>0.49745800000000001</c:v>
                </c:pt>
                <c:pt idx="1817">
                  <c:v>0.92100300000000002</c:v>
                </c:pt>
                <c:pt idx="1818">
                  <c:v>0.459013</c:v>
                </c:pt>
                <c:pt idx="1819">
                  <c:v>0.96335700000000002</c:v>
                </c:pt>
                <c:pt idx="1820">
                  <c:v>0.116851</c:v>
                </c:pt>
                <c:pt idx="1821">
                  <c:v>0.63739400000000002</c:v>
                </c:pt>
                <c:pt idx="1822">
                  <c:v>0.62339100000000003</c:v>
                </c:pt>
                <c:pt idx="1823">
                  <c:v>0.48597299999999999</c:v>
                </c:pt>
                <c:pt idx="1824">
                  <c:v>0.78546199999999999</c:v>
                </c:pt>
                <c:pt idx="1825">
                  <c:v>0.50189300000000003</c:v>
                </c:pt>
                <c:pt idx="1826">
                  <c:v>0.87605</c:v>
                </c:pt>
                <c:pt idx="1827">
                  <c:v>0.97746100000000002</c:v>
                </c:pt>
                <c:pt idx="1828">
                  <c:v>0.43663400000000002</c:v>
                </c:pt>
                <c:pt idx="1829">
                  <c:v>6.4113100000000006E-2</c:v>
                </c:pt>
                <c:pt idx="1830">
                  <c:v>7.7970800000000007E-2</c:v>
                </c:pt>
                <c:pt idx="1831">
                  <c:v>0.851495</c:v>
                </c:pt>
                <c:pt idx="1832">
                  <c:v>0.235376</c:v>
                </c:pt>
                <c:pt idx="1833">
                  <c:v>0.32851999999999998</c:v>
                </c:pt>
                <c:pt idx="1834">
                  <c:v>0.97116899999999995</c:v>
                </c:pt>
                <c:pt idx="1835">
                  <c:v>0.57454099999999997</c:v>
                </c:pt>
                <c:pt idx="1836">
                  <c:v>2.8656899999999999E-2</c:v>
                </c:pt>
                <c:pt idx="1837">
                  <c:v>0.59393899999999999</c:v>
                </c:pt>
                <c:pt idx="1838">
                  <c:v>0.80304299999999995</c:v>
                </c:pt>
                <c:pt idx="1839">
                  <c:v>0.61419400000000002</c:v>
                </c:pt>
                <c:pt idx="1840">
                  <c:v>6.9397799999999996E-2</c:v>
                </c:pt>
                <c:pt idx="1841">
                  <c:v>0.71540700000000002</c:v>
                </c:pt>
                <c:pt idx="1842">
                  <c:v>0.25177500000000003</c:v>
                </c:pt>
                <c:pt idx="1843">
                  <c:v>0.94655599999999995</c:v>
                </c:pt>
                <c:pt idx="1844">
                  <c:v>0.57954399999999995</c:v>
                </c:pt>
                <c:pt idx="1845">
                  <c:v>0.28112599999999999</c:v>
                </c:pt>
                <c:pt idx="1846">
                  <c:v>0.89586200000000005</c:v>
                </c:pt>
                <c:pt idx="1847">
                  <c:v>0.38013000000000002</c:v>
                </c:pt>
                <c:pt idx="1848">
                  <c:v>0.852549</c:v>
                </c:pt>
                <c:pt idx="1849">
                  <c:v>0.51902899999999996</c:v>
                </c:pt>
                <c:pt idx="1850">
                  <c:v>0.166099</c:v>
                </c:pt>
                <c:pt idx="1851">
                  <c:v>0.80972699999999997</c:v>
                </c:pt>
                <c:pt idx="1852">
                  <c:v>0.81275299999999995</c:v>
                </c:pt>
                <c:pt idx="1853">
                  <c:v>0.97938700000000001</c:v>
                </c:pt>
                <c:pt idx="1854">
                  <c:v>0.68250299999999997</c:v>
                </c:pt>
                <c:pt idx="1855">
                  <c:v>0.63647699999999996</c:v>
                </c:pt>
                <c:pt idx="1856">
                  <c:v>0.94255900000000004</c:v>
                </c:pt>
                <c:pt idx="1857">
                  <c:v>0.85853999999999997</c:v>
                </c:pt>
                <c:pt idx="1858">
                  <c:v>0.64427400000000001</c:v>
                </c:pt>
                <c:pt idx="1859">
                  <c:v>9.6852800000000003E-2</c:v>
                </c:pt>
                <c:pt idx="1860">
                  <c:v>0.32109500000000002</c:v>
                </c:pt>
                <c:pt idx="1861">
                  <c:v>0.68994</c:v>
                </c:pt>
                <c:pt idx="1862">
                  <c:v>0.66463700000000003</c:v>
                </c:pt>
                <c:pt idx="1863">
                  <c:v>0.65192899999999998</c:v>
                </c:pt>
                <c:pt idx="1864">
                  <c:v>2.5163100000000001E-2</c:v>
                </c:pt>
                <c:pt idx="1865">
                  <c:v>0.33288499999999999</c:v>
                </c:pt>
                <c:pt idx="1866">
                  <c:v>0.92683800000000005</c:v>
                </c:pt>
                <c:pt idx="1867">
                  <c:v>0.91604799999999997</c:v>
                </c:pt>
                <c:pt idx="1868">
                  <c:v>0.32769300000000001</c:v>
                </c:pt>
                <c:pt idx="1869">
                  <c:v>0.32517400000000002</c:v>
                </c:pt>
                <c:pt idx="1870">
                  <c:v>0.90466000000000002</c:v>
                </c:pt>
                <c:pt idx="1871">
                  <c:v>0.69333400000000001</c:v>
                </c:pt>
                <c:pt idx="1872">
                  <c:v>0.69550699999999999</c:v>
                </c:pt>
                <c:pt idx="1873">
                  <c:v>0.54072699999999996</c:v>
                </c:pt>
                <c:pt idx="1874">
                  <c:v>0.92000899999999997</c:v>
                </c:pt>
                <c:pt idx="1875">
                  <c:v>7.4471399999999993E-2</c:v>
                </c:pt>
                <c:pt idx="1876">
                  <c:v>0.95452499999999996</c:v>
                </c:pt>
                <c:pt idx="1877">
                  <c:v>0.36509000000000003</c:v>
                </c:pt>
                <c:pt idx="1878">
                  <c:v>0.14752799999999999</c:v>
                </c:pt>
                <c:pt idx="1879">
                  <c:v>0.24828800000000001</c:v>
                </c:pt>
                <c:pt idx="1880">
                  <c:v>0.86421300000000001</c:v>
                </c:pt>
                <c:pt idx="1881">
                  <c:v>4.8126499999999999E-3</c:v>
                </c:pt>
                <c:pt idx="1882">
                  <c:v>0.13539200000000001</c:v>
                </c:pt>
                <c:pt idx="1883">
                  <c:v>0.545408</c:v>
                </c:pt>
                <c:pt idx="1884">
                  <c:v>0.17089299999999999</c:v>
                </c:pt>
                <c:pt idx="1885">
                  <c:v>0.85372499999999996</c:v>
                </c:pt>
                <c:pt idx="1886">
                  <c:v>0.74318399999999996</c:v>
                </c:pt>
                <c:pt idx="1887">
                  <c:v>9.3993199999999999E-2</c:v>
                </c:pt>
                <c:pt idx="1888">
                  <c:v>0.925674</c:v>
                </c:pt>
                <c:pt idx="1889">
                  <c:v>0.38836500000000002</c:v>
                </c:pt>
                <c:pt idx="1890">
                  <c:v>0.97501099999999996</c:v>
                </c:pt>
                <c:pt idx="1891">
                  <c:v>0.72541100000000003</c:v>
                </c:pt>
                <c:pt idx="1892">
                  <c:v>0.40395999999999999</c:v>
                </c:pt>
                <c:pt idx="1893">
                  <c:v>0.69681099999999996</c:v>
                </c:pt>
                <c:pt idx="1894">
                  <c:v>0.15845200000000001</c:v>
                </c:pt>
                <c:pt idx="1895">
                  <c:v>0.311635</c:v>
                </c:pt>
                <c:pt idx="1896">
                  <c:v>0.129075</c:v>
                </c:pt>
                <c:pt idx="1897">
                  <c:v>0.123151</c:v>
                </c:pt>
                <c:pt idx="1898">
                  <c:v>0.11837300000000001</c:v>
                </c:pt>
                <c:pt idx="1899">
                  <c:v>0.40865699999999999</c:v>
                </c:pt>
                <c:pt idx="1900">
                  <c:v>0.21177799999999999</c:v>
                </c:pt>
                <c:pt idx="1901">
                  <c:v>0.42395699999999997</c:v>
                </c:pt>
                <c:pt idx="1902">
                  <c:v>2.56253E-2</c:v>
                </c:pt>
                <c:pt idx="1903">
                  <c:v>0.74993299999999996</c:v>
                </c:pt>
                <c:pt idx="1904">
                  <c:v>0.19830100000000001</c:v>
                </c:pt>
                <c:pt idx="1905">
                  <c:v>0.13375100000000001</c:v>
                </c:pt>
                <c:pt idx="1906">
                  <c:v>0.190275</c:v>
                </c:pt>
                <c:pt idx="1907">
                  <c:v>0.44130999999999998</c:v>
                </c:pt>
                <c:pt idx="1908">
                  <c:v>0.11754100000000001</c:v>
                </c:pt>
                <c:pt idx="1909">
                  <c:v>5.4309700000000002E-2</c:v>
                </c:pt>
                <c:pt idx="1910">
                  <c:v>9.39662E-2</c:v>
                </c:pt>
                <c:pt idx="1911">
                  <c:v>0.73497199999999996</c:v>
                </c:pt>
                <c:pt idx="1912">
                  <c:v>0.163411</c:v>
                </c:pt>
                <c:pt idx="1913">
                  <c:v>0.999919</c:v>
                </c:pt>
                <c:pt idx="1914">
                  <c:v>0.30098900000000001</c:v>
                </c:pt>
                <c:pt idx="1915">
                  <c:v>0.50955899999999998</c:v>
                </c:pt>
                <c:pt idx="1916">
                  <c:v>0.76774500000000001</c:v>
                </c:pt>
                <c:pt idx="1917">
                  <c:v>0.132133</c:v>
                </c:pt>
                <c:pt idx="1918">
                  <c:v>0.13335900000000001</c:v>
                </c:pt>
                <c:pt idx="1919">
                  <c:v>0.16441700000000001</c:v>
                </c:pt>
                <c:pt idx="1920">
                  <c:v>7.6973E-2</c:v>
                </c:pt>
                <c:pt idx="1921">
                  <c:v>0.51677300000000004</c:v>
                </c:pt>
                <c:pt idx="1922">
                  <c:v>0.72169000000000005</c:v>
                </c:pt>
                <c:pt idx="1923">
                  <c:v>9.6212500000000006E-2</c:v>
                </c:pt>
                <c:pt idx="1924">
                  <c:v>0.515459</c:v>
                </c:pt>
                <c:pt idx="1925">
                  <c:v>0.52270899999999998</c:v>
                </c:pt>
                <c:pt idx="1926">
                  <c:v>0.51581699999999997</c:v>
                </c:pt>
                <c:pt idx="1927">
                  <c:v>0.47986699999999999</c:v>
                </c:pt>
                <c:pt idx="1928">
                  <c:v>0.73271200000000003</c:v>
                </c:pt>
                <c:pt idx="1929">
                  <c:v>0.984815</c:v>
                </c:pt>
                <c:pt idx="1930">
                  <c:v>0.44458300000000001</c:v>
                </c:pt>
                <c:pt idx="1931">
                  <c:v>0.34211799999999998</c:v>
                </c:pt>
                <c:pt idx="1932">
                  <c:v>0.62126099999999995</c:v>
                </c:pt>
                <c:pt idx="1933">
                  <c:v>0.25284499999999999</c:v>
                </c:pt>
                <c:pt idx="1934">
                  <c:v>6.18784E-2</c:v>
                </c:pt>
                <c:pt idx="1935">
                  <c:v>6.2606400000000006E-2</c:v>
                </c:pt>
                <c:pt idx="1936">
                  <c:v>0.24557300000000001</c:v>
                </c:pt>
                <c:pt idx="1937">
                  <c:v>0.96211400000000002</c:v>
                </c:pt>
                <c:pt idx="1938">
                  <c:v>0.263654</c:v>
                </c:pt>
                <c:pt idx="1939">
                  <c:v>7.93752E-3</c:v>
                </c:pt>
                <c:pt idx="1940">
                  <c:v>0.67106500000000002</c:v>
                </c:pt>
                <c:pt idx="1941">
                  <c:v>0.59044600000000003</c:v>
                </c:pt>
                <c:pt idx="1942">
                  <c:v>0.60766200000000004</c:v>
                </c:pt>
                <c:pt idx="1943">
                  <c:v>0.94933900000000004</c:v>
                </c:pt>
                <c:pt idx="1944">
                  <c:v>0.50323499999999999</c:v>
                </c:pt>
                <c:pt idx="1945">
                  <c:v>0.76535699999999995</c:v>
                </c:pt>
                <c:pt idx="1946">
                  <c:v>0.445969</c:v>
                </c:pt>
                <c:pt idx="1947">
                  <c:v>0.533362</c:v>
                </c:pt>
                <c:pt idx="1948">
                  <c:v>7.6457399999999995E-2</c:v>
                </c:pt>
                <c:pt idx="1949">
                  <c:v>0.90445399999999998</c:v>
                </c:pt>
                <c:pt idx="1950">
                  <c:v>0.75366699999999998</c:v>
                </c:pt>
                <c:pt idx="1951">
                  <c:v>0.70086499999999996</c:v>
                </c:pt>
                <c:pt idx="1952">
                  <c:v>0.25775500000000001</c:v>
                </c:pt>
                <c:pt idx="1953">
                  <c:v>0.70799199999999995</c:v>
                </c:pt>
                <c:pt idx="1954">
                  <c:v>0.52104300000000003</c:v>
                </c:pt>
                <c:pt idx="1955">
                  <c:v>6.8840699999999999E-3</c:v>
                </c:pt>
                <c:pt idx="1956">
                  <c:v>8.4578700000000007E-2</c:v>
                </c:pt>
                <c:pt idx="1957">
                  <c:v>0.29010000000000002</c:v>
                </c:pt>
                <c:pt idx="1958">
                  <c:v>0.23848</c:v>
                </c:pt>
                <c:pt idx="1959">
                  <c:v>0.51305500000000004</c:v>
                </c:pt>
                <c:pt idx="1960">
                  <c:v>0.73329500000000003</c:v>
                </c:pt>
                <c:pt idx="1961">
                  <c:v>0.26556000000000002</c:v>
                </c:pt>
                <c:pt idx="1962">
                  <c:v>0.44339800000000001</c:v>
                </c:pt>
                <c:pt idx="1963">
                  <c:v>0.32107000000000002</c:v>
                </c:pt>
                <c:pt idx="1964">
                  <c:v>0.55245900000000003</c:v>
                </c:pt>
                <c:pt idx="1965">
                  <c:v>0.171593</c:v>
                </c:pt>
                <c:pt idx="1966">
                  <c:v>0.645899</c:v>
                </c:pt>
                <c:pt idx="1967">
                  <c:v>0.14624200000000001</c:v>
                </c:pt>
                <c:pt idx="1968">
                  <c:v>0.86017900000000003</c:v>
                </c:pt>
                <c:pt idx="1969">
                  <c:v>0.19459299999999999</c:v>
                </c:pt>
                <c:pt idx="1970">
                  <c:v>0.192303</c:v>
                </c:pt>
                <c:pt idx="1971">
                  <c:v>0.602773</c:v>
                </c:pt>
                <c:pt idx="1972">
                  <c:v>0.28757100000000002</c:v>
                </c:pt>
                <c:pt idx="1973">
                  <c:v>0.848522</c:v>
                </c:pt>
                <c:pt idx="1974">
                  <c:v>0.82843199999999995</c:v>
                </c:pt>
                <c:pt idx="1975">
                  <c:v>0.78825199999999995</c:v>
                </c:pt>
                <c:pt idx="1976">
                  <c:v>0.84332499999999999</c:v>
                </c:pt>
                <c:pt idx="1977">
                  <c:v>0.707233</c:v>
                </c:pt>
                <c:pt idx="1978">
                  <c:v>0.816944</c:v>
                </c:pt>
                <c:pt idx="1979">
                  <c:v>8.8472599999999992E-3</c:v>
                </c:pt>
                <c:pt idx="1980">
                  <c:v>0.33842</c:v>
                </c:pt>
                <c:pt idx="1981">
                  <c:v>0.84768399999999999</c:v>
                </c:pt>
                <c:pt idx="1982">
                  <c:v>0.37103700000000001</c:v>
                </c:pt>
                <c:pt idx="1983">
                  <c:v>0.72544900000000001</c:v>
                </c:pt>
                <c:pt idx="1984">
                  <c:v>0.782308</c:v>
                </c:pt>
                <c:pt idx="1985">
                  <c:v>0.14167099999999999</c:v>
                </c:pt>
                <c:pt idx="1986">
                  <c:v>0.91130500000000003</c:v>
                </c:pt>
                <c:pt idx="1987">
                  <c:v>0.66866800000000004</c:v>
                </c:pt>
                <c:pt idx="1988">
                  <c:v>0.45363599999999998</c:v>
                </c:pt>
                <c:pt idx="1989">
                  <c:v>0.18671499999999999</c:v>
                </c:pt>
                <c:pt idx="1990">
                  <c:v>0.20177600000000001</c:v>
                </c:pt>
                <c:pt idx="1991">
                  <c:v>0.37199599999999999</c:v>
                </c:pt>
                <c:pt idx="1992">
                  <c:v>0.88615900000000003</c:v>
                </c:pt>
                <c:pt idx="1993">
                  <c:v>0.92092099999999999</c:v>
                </c:pt>
                <c:pt idx="1994">
                  <c:v>0.47129700000000002</c:v>
                </c:pt>
                <c:pt idx="1995">
                  <c:v>4.8370999999999997E-2</c:v>
                </c:pt>
                <c:pt idx="1996">
                  <c:v>0.70157999999999998</c:v>
                </c:pt>
                <c:pt idx="1997">
                  <c:v>0.53188599999999997</c:v>
                </c:pt>
                <c:pt idx="1998">
                  <c:v>0.18118000000000001</c:v>
                </c:pt>
                <c:pt idx="1999">
                  <c:v>0.43066300000000002</c:v>
                </c:pt>
                <c:pt idx="2000">
                  <c:v>0.45097799999999999</c:v>
                </c:pt>
                <c:pt idx="2001">
                  <c:v>0.35101100000000002</c:v>
                </c:pt>
                <c:pt idx="2002">
                  <c:v>0.99946100000000004</c:v>
                </c:pt>
                <c:pt idx="2003">
                  <c:v>0.88814199999999999</c:v>
                </c:pt>
                <c:pt idx="2004">
                  <c:v>0.74108099999999999</c:v>
                </c:pt>
                <c:pt idx="2005">
                  <c:v>0.63214899999999996</c:v>
                </c:pt>
                <c:pt idx="2006">
                  <c:v>0.52538099999999999</c:v>
                </c:pt>
                <c:pt idx="2007">
                  <c:v>0.58845499999999995</c:v>
                </c:pt>
                <c:pt idx="2008">
                  <c:v>0.596391</c:v>
                </c:pt>
                <c:pt idx="2009">
                  <c:v>0.20096800000000001</c:v>
                </c:pt>
                <c:pt idx="2010">
                  <c:v>0.25952900000000001</c:v>
                </c:pt>
                <c:pt idx="2011">
                  <c:v>0.45188699999999998</c:v>
                </c:pt>
                <c:pt idx="2012">
                  <c:v>0.20120099999999999</c:v>
                </c:pt>
                <c:pt idx="2013">
                  <c:v>0.359707</c:v>
                </c:pt>
                <c:pt idx="2014">
                  <c:v>0.93456399999999995</c:v>
                </c:pt>
                <c:pt idx="2015">
                  <c:v>0.11010200000000001</c:v>
                </c:pt>
                <c:pt idx="2016">
                  <c:v>0.204208</c:v>
                </c:pt>
                <c:pt idx="2017">
                  <c:v>9.7866400000000006E-2</c:v>
                </c:pt>
                <c:pt idx="2018">
                  <c:v>0.82474099999999995</c:v>
                </c:pt>
                <c:pt idx="2019">
                  <c:v>0.66413900000000003</c:v>
                </c:pt>
                <c:pt idx="2020">
                  <c:v>0.18827199999999999</c:v>
                </c:pt>
                <c:pt idx="2021">
                  <c:v>0.42891899999999999</c:v>
                </c:pt>
                <c:pt idx="2022">
                  <c:v>0.53376000000000001</c:v>
                </c:pt>
                <c:pt idx="2023">
                  <c:v>0.77162500000000001</c:v>
                </c:pt>
                <c:pt idx="2024">
                  <c:v>0.80305899999999997</c:v>
                </c:pt>
                <c:pt idx="2025">
                  <c:v>0.14036000000000001</c:v>
                </c:pt>
                <c:pt idx="2026">
                  <c:v>0.109708</c:v>
                </c:pt>
                <c:pt idx="2027">
                  <c:v>0.357707</c:v>
                </c:pt>
                <c:pt idx="2028">
                  <c:v>0.28850300000000001</c:v>
                </c:pt>
                <c:pt idx="2029">
                  <c:v>0.31554599999999999</c:v>
                </c:pt>
                <c:pt idx="2030">
                  <c:v>0.73407900000000004</c:v>
                </c:pt>
                <c:pt idx="2031">
                  <c:v>0.90868899999999997</c:v>
                </c:pt>
                <c:pt idx="2032">
                  <c:v>0.25695800000000002</c:v>
                </c:pt>
                <c:pt idx="2033">
                  <c:v>0.54431499999999999</c:v>
                </c:pt>
                <c:pt idx="2034">
                  <c:v>0.99398799999999998</c:v>
                </c:pt>
                <c:pt idx="2035">
                  <c:v>0.48708699999999999</c:v>
                </c:pt>
                <c:pt idx="2036">
                  <c:v>0.27349200000000001</c:v>
                </c:pt>
                <c:pt idx="2037">
                  <c:v>0.14902000000000001</c:v>
                </c:pt>
                <c:pt idx="2038">
                  <c:v>0.86501600000000001</c:v>
                </c:pt>
                <c:pt idx="2039">
                  <c:v>0.20611399999999999</c:v>
                </c:pt>
                <c:pt idx="2040">
                  <c:v>0.78940900000000003</c:v>
                </c:pt>
                <c:pt idx="2041">
                  <c:v>0.57691400000000004</c:v>
                </c:pt>
                <c:pt idx="2042">
                  <c:v>0.119673</c:v>
                </c:pt>
                <c:pt idx="2043">
                  <c:v>0.54607600000000001</c:v>
                </c:pt>
                <c:pt idx="2044">
                  <c:v>0.25228800000000001</c:v>
                </c:pt>
                <c:pt idx="2045">
                  <c:v>0.81854300000000002</c:v>
                </c:pt>
                <c:pt idx="2046">
                  <c:v>0.91039700000000001</c:v>
                </c:pt>
                <c:pt idx="2047">
                  <c:v>0.43243300000000001</c:v>
                </c:pt>
                <c:pt idx="2048">
                  <c:v>0.83816599999999997</c:v>
                </c:pt>
                <c:pt idx="2049">
                  <c:v>0.71203499999999997</c:v>
                </c:pt>
                <c:pt idx="2050">
                  <c:v>0.678365</c:v>
                </c:pt>
                <c:pt idx="2051">
                  <c:v>0.53928100000000001</c:v>
                </c:pt>
                <c:pt idx="2052">
                  <c:v>0.836225</c:v>
                </c:pt>
                <c:pt idx="2053">
                  <c:v>0.46617900000000001</c:v>
                </c:pt>
                <c:pt idx="2054">
                  <c:v>0.356991</c:v>
                </c:pt>
                <c:pt idx="2055">
                  <c:v>0.19559799999999999</c:v>
                </c:pt>
                <c:pt idx="2056">
                  <c:v>0.52730500000000002</c:v>
                </c:pt>
                <c:pt idx="2057">
                  <c:v>1.2514600000000001E-2</c:v>
                </c:pt>
                <c:pt idx="2058">
                  <c:v>0.23357900000000001</c:v>
                </c:pt>
                <c:pt idx="2059">
                  <c:v>0.61163400000000001</c:v>
                </c:pt>
                <c:pt idx="2060">
                  <c:v>0.337335</c:v>
                </c:pt>
                <c:pt idx="2061">
                  <c:v>0.23159299999999999</c:v>
                </c:pt>
                <c:pt idx="2062">
                  <c:v>0.96747099999999997</c:v>
                </c:pt>
                <c:pt idx="2063">
                  <c:v>0.75787800000000005</c:v>
                </c:pt>
                <c:pt idx="2064">
                  <c:v>0.78522199999999998</c:v>
                </c:pt>
                <c:pt idx="2065">
                  <c:v>0.88252799999999998</c:v>
                </c:pt>
                <c:pt idx="2066">
                  <c:v>0.76534599999999997</c:v>
                </c:pt>
                <c:pt idx="2067">
                  <c:v>0.59235000000000004</c:v>
                </c:pt>
                <c:pt idx="2068">
                  <c:v>0.303952</c:v>
                </c:pt>
                <c:pt idx="2069">
                  <c:v>0.404005</c:v>
                </c:pt>
                <c:pt idx="2070">
                  <c:v>0.44000400000000001</c:v>
                </c:pt>
                <c:pt idx="2071">
                  <c:v>0.15659000000000001</c:v>
                </c:pt>
                <c:pt idx="2072">
                  <c:v>0.13206200000000001</c:v>
                </c:pt>
                <c:pt idx="2073">
                  <c:v>0.88919300000000001</c:v>
                </c:pt>
                <c:pt idx="2074">
                  <c:v>0.25236199999999998</c:v>
                </c:pt>
                <c:pt idx="2075">
                  <c:v>0.375249</c:v>
                </c:pt>
                <c:pt idx="2076">
                  <c:v>0.19742199999999999</c:v>
                </c:pt>
                <c:pt idx="2077">
                  <c:v>0.40175100000000002</c:v>
                </c:pt>
                <c:pt idx="2078">
                  <c:v>0.99525300000000005</c:v>
                </c:pt>
                <c:pt idx="2079">
                  <c:v>7.5411300000000001E-2</c:v>
                </c:pt>
                <c:pt idx="2080">
                  <c:v>0.243144</c:v>
                </c:pt>
                <c:pt idx="2081">
                  <c:v>0.37947199999999998</c:v>
                </c:pt>
                <c:pt idx="2082">
                  <c:v>0.43908000000000003</c:v>
                </c:pt>
                <c:pt idx="2083">
                  <c:v>0.20980699999999999</c:v>
                </c:pt>
                <c:pt idx="2084">
                  <c:v>0.39459899999999998</c:v>
                </c:pt>
                <c:pt idx="2085">
                  <c:v>0.61561600000000005</c:v>
                </c:pt>
                <c:pt idx="2086">
                  <c:v>0.223357</c:v>
                </c:pt>
                <c:pt idx="2087">
                  <c:v>0.57581099999999996</c:v>
                </c:pt>
                <c:pt idx="2088">
                  <c:v>0.68973499999999999</c:v>
                </c:pt>
                <c:pt idx="2089">
                  <c:v>0.59561200000000003</c:v>
                </c:pt>
                <c:pt idx="2090">
                  <c:v>0.74948400000000004</c:v>
                </c:pt>
                <c:pt idx="2091">
                  <c:v>0.30434800000000001</c:v>
                </c:pt>
                <c:pt idx="2092">
                  <c:v>0.25819999999999999</c:v>
                </c:pt>
                <c:pt idx="2093">
                  <c:v>0.98492599999999997</c:v>
                </c:pt>
                <c:pt idx="2094">
                  <c:v>0.99769600000000003</c:v>
                </c:pt>
                <c:pt idx="2095">
                  <c:v>0.83731800000000001</c:v>
                </c:pt>
                <c:pt idx="2096">
                  <c:v>0.69443200000000005</c:v>
                </c:pt>
                <c:pt idx="2097">
                  <c:v>0.80954000000000004</c:v>
                </c:pt>
                <c:pt idx="2098">
                  <c:v>5.4128900000000001E-2</c:v>
                </c:pt>
                <c:pt idx="2099">
                  <c:v>0.65544400000000003</c:v>
                </c:pt>
                <c:pt idx="2100">
                  <c:v>0.97244799999999998</c:v>
                </c:pt>
                <c:pt idx="2101">
                  <c:v>0.13556599999999999</c:v>
                </c:pt>
                <c:pt idx="2102">
                  <c:v>0.83006400000000002</c:v>
                </c:pt>
                <c:pt idx="2103">
                  <c:v>0.814496</c:v>
                </c:pt>
                <c:pt idx="2104">
                  <c:v>0.63045200000000001</c:v>
                </c:pt>
                <c:pt idx="2105">
                  <c:v>0.92861000000000005</c:v>
                </c:pt>
                <c:pt idx="2106">
                  <c:v>0.21091499999999999</c:v>
                </c:pt>
                <c:pt idx="2107">
                  <c:v>0.80474500000000004</c:v>
                </c:pt>
                <c:pt idx="2108">
                  <c:v>0.42787199999999997</c:v>
                </c:pt>
                <c:pt idx="2109">
                  <c:v>7.5081899999999997E-3</c:v>
                </c:pt>
                <c:pt idx="2110">
                  <c:v>4.5325999999999998E-2</c:v>
                </c:pt>
                <c:pt idx="2111">
                  <c:v>0.782864</c:v>
                </c:pt>
                <c:pt idx="2112">
                  <c:v>0.48660500000000001</c:v>
                </c:pt>
                <c:pt idx="2113">
                  <c:v>0.28353099999999998</c:v>
                </c:pt>
                <c:pt idx="2114">
                  <c:v>0.803037</c:v>
                </c:pt>
                <c:pt idx="2115">
                  <c:v>0.40957500000000002</c:v>
                </c:pt>
                <c:pt idx="2116">
                  <c:v>0.43777300000000002</c:v>
                </c:pt>
                <c:pt idx="2117">
                  <c:v>0.87493600000000005</c:v>
                </c:pt>
                <c:pt idx="2118">
                  <c:v>0.43402000000000002</c:v>
                </c:pt>
                <c:pt idx="2119">
                  <c:v>0.42177999999999999</c:v>
                </c:pt>
                <c:pt idx="2120">
                  <c:v>0.350074</c:v>
                </c:pt>
                <c:pt idx="2121">
                  <c:v>0.43502600000000002</c:v>
                </c:pt>
                <c:pt idx="2122">
                  <c:v>0.62528700000000004</c:v>
                </c:pt>
                <c:pt idx="2123">
                  <c:v>0.827824</c:v>
                </c:pt>
                <c:pt idx="2124">
                  <c:v>0.56223400000000001</c:v>
                </c:pt>
                <c:pt idx="2125">
                  <c:v>0.194686</c:v>
                </c:pt>
                <c:pt idx="2126">
                  <c:v>0.77989200000000003</c:v>
                </c:pt>
                <c:pt idx="2127">
                  <c:v>0.36174499999999998</c:v>
                </c:pt>
                <c:pt idx="2128">
                  <c:v>0.78180899999999998</c:v>
                </c:pt>
                <c:pt idx="2129">
                  <c:v>0.77606299999999995</c:v>
                </c:pt>
                <c:pt idx="2130">
                  <c:v>0.16869400000000001</c:v>
                </c:pt>
                <c:pt idx="2131">
                  <c:v>0.64583299999999999</c:v>
                </c:pt>
                <c:pt idx="2132">
                  <c:v>0.55825100000000005</c:v>
                </c:pt>
                <c:pt idx="2133">
                  <c:v>1.3831E-2</c:v>
                </c:pt>
                <c:pt idx="2134">
                  <c:v>0.903196</c:v>
                </c:pt>
                <c:pt idx="2135">
                  <c:v>0.38777800000000001</c:v>
                </c:pt>
                <c:pt idx="2136">
                  <c:v>0.91759400000000002</c:v>
                </c:pt>
                <c:pt idx="2137">
                  <c:v>0.49380200000000002</c:v>
                </c:pt>
                <c:pt idx="2138">
                  <c:v>0.997838</c:v>
                </c:pt>
                <c:pt idx="2139">
                  <c:v>0.357267</c:v>
                </c:pt>
                <c:pt idx="2140">
                  <c:v>0.91316200000000003</c:v>
                </c:pt>
                <c:pt idx="2141">
                  <c:v>0.11358600000000001</c:v>
                </c:pt>
                <c:pt idx="2142">
                  <c:v>0.686527</c:v>
                </c:pt>
                <c:pt idx="2143">
                  <c:v>0.58252800000000005</c:v>
                </c:pt>
                <c:pt idx="2144">
                  <c:v>0.80880600000000002</c:v>
                </c:pt>
                <c:pt idx="2145">
                  <c:v>0.433203</c:v>
                </c:pt>
                <c:pt idx="2146">
                  <c:v>1.1917199999999999E-2</c:v>
                </c:pt>
                <c:pt idx="2147">
                  <c:v>0.59930799999999995</c:v>
                </c:pt>
                <c:pt idx="2148">
                  <c:v>5.1611400000000002E-2</c:v>
                </c:pt>
                <c:pt idx="2149">
                  <c:v>0.91076900000000005</c:v>
                </c:pt>
                <c:pt idx="2150">
                  <c:v>0.39682400000000001</c:v>
                </c:pt>
                <c:pt idx="2151">
                  <c:v>0.76053199999999999</c:v>
                </c:pt>
                <c:pt idx="2152">
                  <c:v>0.29685600000000001</c:v>
                </c:pt>
                <c:pt idx="2153">
                  <c:v>0.115146</c:v>
                </c:pt>
                <c:pt idx="2154">
                  <c:v>4.7110900000000002E-3</c:v>
                </c:pt>
                <c:pt idx="2155">
                  <c:v>0.23188600000000001</c:v>
                </c:pt>
                <c:pt idx="2156">
                  <c:v>0.129748</c:v>
                </c:pt>
                <c:pt idx="2157">
                  <c:v>0.32778299999999999</c:v>
                </c:pt>
                <c:pt idx="2158">
                  <c:v>0.95901000000000003</c:v>
                </c:pt>
                <c:pt idx="2159">
                  <c:v>0.30937700000000001</c:v>
                </c:pt>
                <c:pt idx="2160">
                  <c:v>0.37615399999999999</c:v>
                </c:pt>
                <c:pt idx="2161">
                  <c:v>0.33141199999999998</c:v>
                </c:pt>
                <c:pt idx="2162">
                  <c:v>0.133214</c:v>
                </c:pt>
                <c:pt idx="2163">
                  <c:v>0.31434499999999999</c:v>
                </c:pt>
                <c:pt idx="2164">
                  <c:v>0.170572</c:v>
                </c:pt>
                <c:pt idx="2165">
                  <c:v>0.76700900000000005</c:v>
                </c:pt>
                <c:pt idx="2166">
                  <c:v>0.45936399999999999</c:v>
                </c:pt>
                <c:pt idx="2167">
                  <c:v>0.10809000000000001</c:v>
                </c:pt>
                <c:pt idx="2168">
                  <c:v>0.26797599999999999</c:v>
                </c:pt>
                <c:pt idx="2169">
                  <c:v>0.53834000000000004</c:v>
                </c:pt>
                <c:pt idx="2170">
                  <c:v>0.486983</c:v>
                </c:pt>
                <c:pt idx="2171">
                  <c:v>0.97879499999999997</c:v>
                </c:pt>
                <c:pt idx="2172">
                  <c:v>0.468059</c:v>
                </c:pt>
                <c:pt idx="2173">
                  <c:v>0.42591800000000002</c:v>
                </c:pt>
                <c:pt idx="2174">
                  <c:v>0.26002799999999998</c:v>
                </c:pt>
                <c:pt idx="2175">
                  <c:v>0.98708200000000001</c:v>
                </c:pt>
                <c:pt idx="2176">
                  <c:v>0.674072</c:v>
                </c:pt>
                <c:pt idx="2177">
                  <c:v>0.54552199999999995</c:v>
                </c:pt>
                <c:pt idx="2178">
                  <c:v>0.20934700000000001</c:v>
                </c:pt>
                <c:pt idx="2179">
                  <c:v>0.35731000000000002</c:v>
                </c:pt>
                <c:pt idx="2180">
                  <c:v>0.28659299999999999</c:v>
                </c:pt>
                <c:pt idx="2181">
                  <c:v>0.481987</c:v>
                </c:pt>
                <c:pt idx="2182">
                  <c:v>0.394677</c:v>
                </c:pt>
                <c:pt idx="2183">
                  <c:v>0.83921500000000004</c:v>
                </c:pt>
                <c:pt idx="2184">
                  <c:v>0.98676799999999998</c:v>
                </c:pt>
                <c:pt idx="2185">
                  <c:v>0.67231099999999999</c:v>
                </c:pt>
                <c:pt idx="2186">
                  <c:v>0.218329</c:v>
                </c:pt>
                <c:pt idx="2187">
                  <c:v>0.26544899999999999</c:v>
                </c:pt>
                <c:pt idx="2188">
                  <c:v>0.30284499999999998</c:v>
                </c:pt>
                <c:pt idx="2189">
                  <c:v>0.94441699999999995</c:v>
                </c:pt>
                <c:pt idx="2190">
                  <c:v>0.78229400000000004</c:v>
                </c:pt>
                <c:pt idx="2191">
                  <c:v>0.85844200000000004</c:v>
                </c:pt>
                <c:pt idx="2192">
                  <c:v>0.36691499999999999</c:v>
                </c:pt>
                <c:pt idx="2193">
                  <c:v>0.32153700000000002</c:v>
                </c:pt>
                <c:pt idx="2194">
                  <c:v>0.14993400000000001</c:v>
                </c:pt>
                <c:pt idx="2195">
                  <c:v>0.499948</c:v>
                </c:pt>
                <c:pt idx="2196">
                  <c:v>0.69523800000000002</c:v>
                </c:pt>
                <c:pt idx="2197">
                  <c:v>0.44066300000000003</c:v>
                </c:pt>
                <c:pt idx="2198">
                  <c:v>0.61083200000000004</c:v>
                </c:pt>
                <c:pt idx="2199">
                  <c:v>0.73938400000000004</c:v>
                </c:pt>
                <c:pt idx="2200">
                  <c:v>0.51516099999999998</c:v>
                </c:pt>
                <c:pt idx="2201">
                  <c:v>6.4241300000000001E-3</c:v>
                </c:pt>
                <c:pt idx="2202">
                  <c:v>0.83132099999999998</c:v>
                </c:pt>
                <c:pt idx="2203">
                  <c:v>0.17191100000000001</c:v>
                </c:pt>
                <c:pt idx="2204">
                  <c:v>0.23189799999999999</c:v>
                </c:pt>
                <c:pt idx="2205">
                  <c:v>0.52469900000000003</c:v>
                </c:pt>
                <c:pt idx="2206">
                  <c:v>0.65225699999999998</c:v>
                </c:pt>
                <c:pt idx="2207">
                  <c:v>0.55896500000000005</c:v>
                </c:pt>
                <c:pt idx="2208">
                  <c:v>0.42919000000000002</c:v>
                </c:pt>
                <c:pt idx="2209">
                  <c:v>0.34798400000000002</c:v>
                </c:pt>
                <c:pt idx="2210">
                  <c:v>0.18086199999999999</c:v>
                </c:pt>
                <c:pt idx="2211">
                  <c:v>0.34572900000000001</c:v>
                </c:pt>
                <c:pt idx="2212">
                  <c:v>0.97143699999999999</c:v>
                </c:pt>
                <c:pt idx="2213">
                  <c:v>0.120722</c:v>
                </c:pt>
                <c:pt idx="2214">
                  <c:v>0.86907100000000004</c:v>
                </c:pt>
                <c:pt idx="2215">
                  <c:v>0.29522100000000001</c:v>
                </c:pt>
                <c:pt idx="2216">
                  <c:v>3.6423700000000003E-2</c:v>
                </c:pt>
                <c:pt idx="2217">
                  <c:v>0.99109499999999995</c:v>
                </c:pt>
                <c:pt idx="2218">
                  <c:v>0.80220999999999998</c:v>
                </c:pt>
                <c:pt idx="2219">
                  <c:v>0.77872699999999995</c:v>
                </c:pt>
                <c:pt idx="2220">
                  <c:v>0.96825300000000003</c:v>
                </c:pt>
                <c:pt idx="2221">
                  <c:v>0.97219199999999995</c:v>
                </c:pt>
                <c:pt idx="2222">
                  <c:v>0.29757</c:v>
                </c:pt>
                <c:pt idx="2223">
                  <c:v>0.754436</c:v>
                </c:pt>
                <c:pt idx="2224">
                  <c:v>0.131382</c:v>
                </c:pt>
                <c:pt idx="2225">
                  <c:v>0.358873</c:v>
                </c:pt>
                <c:pt idx="2226">
                  <c:v>0.59956500000000001</c:v>
                </c:pt>
                <c:pt idx="2227">
                  <c:v>0.50397400000000003</c:v>
                </c:pt>
                <c:pt idx="2228">
                  <c:v>3.1702900000000001E-3</c:v>
                </c:pt>
                <c:pt idx="2229">
                  <c:v>0.25386999999999998</c:v>
                </c:pt>
                <c:pt idx="2230">
                  <c:v>0.30693599999999999</c:v>
                </c:pt>
                <c:pt idx="2231">
                  <c:v>0.80884299999999998</c:v>
                </c:pt>
                <c:pt idx="2232">
                  <c:v>0.21873899999999999</c:v>
                </c:pt>
                <c:pt idx="2233">
                  <c:v>0.213529</c:v>
                </c:pt>
                <c:pt idx="2234">
                  <c:v>0.50534900000000005</c:v>
                </c:pt>
                <c:pt idx="2235">
                  <c:v>0.56118400000000002</c:v>
                </c:pt>
                <c:pt idx="2236">
                  <c:v>0.49664900000000001</c:v>
                </c:pt>
                <c:pt idx="2237">
                  <c:v>0.72300799999999998</c:v>
                </c:pt>
                <c:pt idx="2238">
                  <c:v>0.73629100000000003</c:v>
                </c:pt>
                <c:pt idx="2239">
                  <c:v>0.96770199999999995</c:v>
                </c:pt>
                <c:pt idx="2240">
                  <c:v>0.61104999999999998</c:v>
                </c:pt>
                <c:pt idx="2241">
                  <c:v>0.61286200000000002</c:v>
                </c:pt>
                <c:pt idx="2242">
                  <c:v>0.84261299999999995</c:v>
                </c:pt>
                <c:pt idx="2243">
                  <c:v>0.74597899999999995</c:v>
                </c:pt>
                <c:pt idx="2244">
                  <c:v>0.61647799999999997</c:v>
                </c:pt>
                <c:pt idx="2245">
                  <c:v>0.81482699999999997</c:v>
                </c:pt>
                <c:pt idx="2246">
                  <c:v>8.1889299999999998E-2</c:v>
                </c:pt>
                <c:pt idx="2247">
                  <c:v>0.120708</c:v>
                </c:pt>
                <c:pt idx="2248">
                  <c:v>0.19189100000000001</c:v>
                </c:pt>
                <c:pt idx="2249">
                  <c:v>0.21356800000000001</c:v>
                </c:pt>
                <c:pt idx="2250">
                  <c:v>0.50703799999999999</c:v>
                </c:pt>
                <c:pt idx="2251">
                  <c:v>0.73974300000000004</c:v>
                </c:pt>
                <c:pt idx="2252">
                  <c:v>0.67592600000000003</c:v>
                </c:pt>
                <c:pt idx="2253">
                  <c:v>0.772949</c:v>
                </c:pt>
                <c:pt idx="2254">
                  <c:v>0.47901100000000002</c:v>
                </c:pt>
                <c:pt idx="2255">
                  <c:v>0.94404100000000002</c:v>
                </c:pt>
                <c:pt idx="2256">
                  <c:v>0.93481199999999998</c:v>
                </c:pt>
                <c:pt idx="2257">
                  <c:v>0.93791500000000005</c:v>
                </c:pt>
                <c:pt idx="2258">
                  <c:v>0.56107899999999999</c:v>
                </c:pt>
                <c:pt idx="2259">
                  <c:v>0.94388099999999997</c:v>
                </c:pt>
                <c:pt idx="2260">
                  <c:v>0.75396300000000005</c:v>
                </c:pt>
                <c:pt idx="2261">
                  <c:v>0.93382900000000002</c:v>
                </c:pt>
                <c:pt idx="2262">
                  <c:v>0.63437699999999997</c:v>
                </c:pt>
                <c:pt idx="2263">
                  <c:v>7.2160199999999994E-2</c:v>
                </c:pt>
                <c:pt idx="2264">
                  <c:v>0.634517</c:v>
                </c:pt>
                <c:pt idx="2265">
                  <c:v>1.8310099999999999E-2</c:v>
                </c:pt>
                <c:pt idx="2266">
                  <c:v>0.108177</c:v>
                </c:pt>
                <c:pt idx="2267">
                  <c:v>0.83460599999999996</c:v>
                </c:pt>
                <c:pt idx="2268">
                  <c:v>0.143397</c:v>
                </c:pt>
                <c:pt idx="2269">
                  <c:v>0.98520399999999997</c:v>
                </c:pt>
                <c:pt idx="2270">
                  <c:v>0.26217699999999999</c:v>
                </c:pt>
                <c:pt idx="2271">
                  <c:v>0.95246500000000001</c:v>
                </c:pt>
                <c:pt idx="2272">
                  <c:v>0.59366699999999994</c:v>
                </c:pt>
                <c:pt idx="2273">
                  <c:v>0.18020700000000001</c:v>
                </c:pt>
                <c:pt idx="2274">
                  <c:v>0.207533</c:v>
                </c:pt>
                <c:pt idx="2275">
                  <c:v>0.179179</c:v>
                </c:pt>
                <c:pt idx="2276">
                  <c:v>0.53637599999999996</c:v>
                </c:pt>
                <c:pt idx="2277">
                  <c:v>0.14677200000000001</c:v>
                </c:pt>
                <c:pt idx="2278">
                  <c:v>0.695712</c:v>
                </c:pt>
                <c:pt idx="2279">
                  <c:v>0.58344600000000002</c:v>
                </c:pt>
                <c:pt idx="2280">
                  <c:v>0.24523500000000001</c:v>
                </c:pt>
                <c:pt idx="2281">
                  <c:v>0.759961</c:v>
                </c:pt>
                <c:pt idx="2282">
                  <c:v>0.61136100000000004</c:v>
                </c:pt>
                <c:pt idx="2283">
                  <c:v>0.64640799999999998</c:v>
                </c:pt>
                <c:pt idx="2284">
                  <c:v>0.71330700000000002</c:v>
                </c:pt>
                <c:pt idx="2285">
                  <c:v>0.235351</c:v>
                </c:pt>
                <c:pt idx="2286">
                  <c:v>7.9789100000000002E-2</c:v>
                </c:pt>
                <c:pt idx="2287">
                  <c:v>0.73683799999999999</c:v>
                </c:pt>
                <c:pt idx="2288">
                  <c:v>6.0475300000000003E-2</c:v>
                </c:pt>
                <c:pt idx="2289">
                  <c:v>0.13702400000000001</c:v>
                </c:pt>
                <c:pt idx="2290">
                  <c:v>9.5838099999999996E-2</c:v>
                </c:pt>
                <c:pt idx="2291">
                  <c:v>0.210285</c:v>
                </c:pt>
                <c:pt idx="2292">
                  <c:v>6.83002E-3</c:v>
                </c:pt>
                <c:pt idx="2293">
                  <c:v>0.31150699999999998</c:v>
                </c:pt>
                <c:pt idx="2294">
                  <c:v>0.18546899999999999</c:v>
                </c:pt>
                <c:pt idx="2295">
                  <c:v>0.340999</c:v>
                </c:pt>
                <c:pt idx="2296">
                  <c:v>0.77493199999999995</c:v>
                </c:pt>
                <c:pt idx="2297">
                  <c:v>5.0652999999999997E-2</c:v>
                </c:pt>
                <c:pt idx="2298">
                  <c:v>2.1777899999999999E-2</c:v>
                </c:pt>
                <c:pt idx="2299">
                  <c:v>0.48447299999999999</c:v>
                </c:pt>
                <c:pt idx="2300">
                  <c:v>0.49318800000000002</c:v>
                </c:pt>
                <c:pt idx="2301">
                  <c:v>0.58509599999999995</c:v>
                </c:pt>
                <c:pt idx="2302">
                  <c:v>0.295958</c:v>
                </c:pt>
                <c:pt idx="2303">
                  <c:v>0.46244200000000002</c:v>
                </c:pt>
                <c:pt idx="2304">
                  <c:v>0.97708399999999995</c:v>
                </c:pt>
                <c:pt idx="2305">
                  <c:v>0.27432699999999999</c:v>
                </c:pt>
                <c:pt idx="2306">
                  <c:v>0.81565100000000001</c:v>
                </c:pt>
                <c:pt idx="2307">
                  <c:v>0.68035299999999999</c:v>
                </c:pt>
                <c:pt idx="2308">
                  <c:v>0.88277600000000001</c:v>
                </c:pt>
                <c:pt idx="2309">
                  <c:v>0.35089100000000001</c:v>
                </c:pt>
                <c:pt idx="2310">
                  <c:v>0.45473999999999998</c:v>
                </c:pt>
                <c:pt idx="2311">
                  <c:v>0.96861699999999995</c:v>
                </c:pt>
                <c:pt idx="2312">
                  <c:v>8.2518099999999997E-2</c:v>
                </c:pt>
                <c:pt idx="2313">
                  <c:v>0.270482</c:v>
                </c:pt>
                <c:pt idx="2314">
                  <c:v>0.80765100000000001</c:v>
                </c:pt>
                <c:pt idx="2315">
                  <c:v>0.33299600000000001</c:v>
                </c:pt>
                <c:pt idx="2316">
                  <c:v>0.96422099999999999</c:v>
                </c:pt>
                <c:pt idx="2317">
                  <c:v>0.53651099999999996</c:v>
                </c:pt>
                <c:pt idx="2318">
                  <c:v>0.53892600000000002</c:v>
                </c:pt>
                <c:pt idx="2319">
                  <c:v>0.89055200000000001</c:v>
                </c:pt>
                <c:pt idx="2320">
                  <c:v>0.76064799999999999</c:v>
                </c:pt>
                <c:pt idx="2321">
                  <c:v>4.7546899999999998E-3</c:v>
                </c:pt>
                <c:pt idx="2322">
                  <c:v>0.427867</c:v>
                </c:pt>
                <c:pt idx="2323">
                  <c:v>0.67199399999999998</c:v>
                </c:pt>
                <c:pt idx="2324">
                  <c:v>0.50906899999999999</c:v>
                </c:pt>
                <c:pt idx="2325">
                  <c:v>0.267013</c:v>
                </c:pt>
                <c:pt idx="2326">
                  <c:v>0.90863499999999997</c:v>
                </c:pt>
                <c:pt idx="2327">
                  <c:v>0.58283700000000005</c:v>
                </c:pt>
                <c:pt idx="2328">
                  <c:v>0.56490799999999997</c:v>
                </c:pt>
                <c:pt idx="2329">
                  <c:v>0.40968100000000002</c:v>
                </c:pt>
                <c:pt idx="2330">
                  <c:v>0.73249600000000004</c:v>
                </c:pt>
                <c:pt idx="2331">
                  <c:v>0.71130800000000005</c:v>
                </c:pt>
                <c:pt idx="2332">
                  <c:v>0.84731999999999996</c:v>
                </c:pt>
                <c:pt idx="2333">
                  <c:v>0.104452</c:v>
                </c:pt>
                <c:pt idx="2334">
                  <c:v>0.56884199999999996</c:v>
                </c:pt>
                <c:pt idx="2335">
                  <c:v>0.78187300000000004</c:v>
                </c:pt>
                <c:pt idx="2336">
                  <c:v>0.48514699999999999</c:v>
                </c:pt>
                <c:pt idx="2337">
                  <c:v>0.44089099999999998</c:v>
                </c:pt>
                <c:pt idx="2338">
                  <c:v>0.781586</c:v>
                </c:pt>
                <c:pt idx="2339">
                  <c:v>0.60385800000000001</c:v>
                </c:pt>
                <c:pt idx="2340">
                  <c:v>1.7792200000000001E-2</c:v>
                </c:pt>
                <c:pt idx="2341">
                  <c:v>0.54135900000000003</c:v>
                </c:pt>
                <c:pt idx="2342">
                  <c:v>0.37074000000000001</c:v>
                </c:pt>
                <c:pt idx="2343">
                  <c:v>0.80297099999999999</c:v>
                </c:pt>
                <c:pt idx="2344">
                  <c:v>0.39163700000000001</c:v>
                </c:pt>
                <c:pt idx="2345">
                  <c:v>0.57058600000000004</c:v>
                </c:pt>
                <c:pt idx="2346">
                  <c:v>0.73134299999999997</c:v>
                </c:pt>
                <c:pt idx="2347">
                  <c:v>0.345665</c:v>
                </c:pt>
                <c:pt idx="2348">
                  <c:v>0.77174900000000002</c:v>
                </c:pt>
                <c:pt idx="2349">
                  <c:v>0.20901400000000001</c:v>
                </c:pt>
                <c:pt idx="2350">
                  <c:v>0.61126999999999998</c:v>
                </c:pt>
                <c:pt idx="2351">
                  <c:v>0.50669399999999998</c:v>
                </c:pt>
                <c:pt idx="2352">
                  <c:v>0.21088999999999999</c:v>
                </c:pt>
                <c:pt idx="2353">
                  <c:v>0.57006500000000004</c:v>
                </c:pt>
                <c:pt idx="2354">
                  <c:v>0.11919</c:v>
                </c:pt>
                <c:pt idx="2355">
                  <c:v>0.62957099999999999</c:v>
                </c:pt>
                <c:pt idx="2356">
                  <c:v>0.329428</c:v>
                </c:pt>
                <c:pt idx="2357">
                  <c:v>0.440413</c:v>
                </c:pt>
                <c:pt idx="2358">
                  <c:v>0.28497699999999998</c:v>
                </c:pt>
                <c:pt idx="2359">
                  <c:v>3.05221E-2</c:v>
                </c:pt>
                <c:pt idx="2360">
                  <c:v>0.88435200000000003</c:v>
                </c:pt>
                <c:pt idx="2361">
                  <c:v>0.29134500000000002</c:v>
                </c:pt>
                <c:pt idx="2362">
                  <c:v>0.43145</c:v>
                </c:pt>
                <c:pt idx="2363">
                  <c:v>0.37262600000000001</c:v>
                </c:pt>
                <c:pt idx="2364">
                  <c:v>0.56302200000000002</c:v>
                </c:pt>
                <c:pt idx="2365">
                  <c:v>0.42159000000000002</c:v>
                </c:pt>
                <c:pt idx="2366">
                  <c:v>0.76159699999999997</c:v>
                </c:pt>
                <c:pt idx="2367">
                  <c:v>0.245253</c:v>
                </c:pt>
                <c:pt idx="2368">
                  <c:v>0.18929000000000001</c:v>
                </c:pt>
                <c:pt idx="2369">
                  <c:v>0.227742</c:v>
                </c:pt>
                <c:pt idx="2370">
                  <c:v>0.112001</c:v>
                </c:pt>
                <c:pt idx="2371">
                  <c:v>0.111667</c:v>
                </c:pt>
                <c:pt idx="2372">
                  <c:v>0.71350899999999995</c:v>
                </c:pt>
                <c:pt idx="2373">
                  <c:v>0.94933199999999995</c:v>
                </c:pt>
                <c:pt idx="2374">
                  <c:v>0.85743000000000003</c:v>
                </c:pt>
                <c:pt idx="2375">
                  <c:v>0.53439499999999995</c:v>
                </c:pt>
                <c:pt idx="2376">
                  <c:v>0.77991699999999997</c:v>
                </c:pt>
                <c:pt idx="2377">
                  <c:v>0.17404900000000001</c:v>
                </c:pt>
                <c:pt idx="2378">
                  <c:v>0.356993</c:v>
                </c:pt>
                <c:pt idx="2379">
                  <c:v>0.50238099999999997</c:v>
                </c:pt>
                <c:pt idx="2380">
                  <c:v>0.53760600000000003</c:v>
                </c:pt>
                <c:pt idx="2381">
                  <c:v>0.76576200000000005</c:v>
                </c:pt>
                <c:pt idx="2382">
                  <c:v>0.13151399999999999</c:v>
                </c:pt>
                <c:pt idx="2383">
                  <c:v>0.701573</c:v>
                </c:pt>
                <c:pt idx="2384">
                  <c:v>4.9113999999999998E-2</c:v>
                </c:pt>
                <c:pt idx="2385">
                  <c:v>0.48422799999999999</c:v>
                </c:pt>
                <c:pt idx="2386">
                  <c:v>0.50686200000000003</c:v>
                </c:pt>
                <c:pt idx="2387">
                  <c:v>0.52678999999999998</c:v>
                </c:pt>
                <c:pt idx="2388">
                  <c:v>0.53499099999999999</c:v>
                </c:pt>
                <c:pt idx="2389">
                  <c:v>0.988402</c:v>
                </c:pt>
                <c:pt idx="2390">
                  <c:v>0.22109400000000001</c:v>
                </c:pt>
                <c:pt idx="2391">
                  <c:v>0.177068</c:v>
                </c:pt>
                <c:pt idx="2392">
                  <c:v>0.56954000000000005</c:v>
                </c:pt>
                <c:pt idx="2393">
                  <c:v>0.78175300000000003</c:v>
                </c:pt>
                <c:pt idx="2394">
                  <c:v>0.41601500000000002</c:v>
                </c:pt>
                <c:pt idx="2395">
                  <c:v>0.38416099999999997</c:v>
                </c:pt>
                <c:pt idx="2396">
                  <c:v>0.154026</c:v>
                </c:pt>
                <c:pt idx="2397">
                  <c:v>0.84489400000000003</c:v>
                </c:pt>
                <c:pt idx="2398">
                  <c:v>0.88309099999999996</c:v>
                </c:pt>
                <c:pt idx="2399">
                  <c:v>0.60185500000000003</c:v>
                </c:pt>
                <c:pt idx="2400">
                  <c:v>0.212005</c:v>
                </c:pt>
                <c:pt idx="2401">
                  <c:v>0.96391199999999999</c:v>
                </c:pt>
                <c:pt idx="2402">
                  <c:v>0.100054</c:v>
                </c:pt>
                <c:pt idx="2403">
                  <c:v>0.289105</c:v>
                </c:pt>
                <c:pt idx="2404">
                  <c:v>4.6950899999999997E-2</c:v>
                </c:pt>
                <c:pt idx="2405">
                  <c:v>0.18637799999999999</c:v>
                </c:pt>
                <c:pt idx="2406">
                  <c:v>0.41668699999999997</c:v>
                </c:pt>
                <c:pt idx="2407">
                  <c:v>0.90712400000000004</c:v>
                </c:pt>
                <c:pt idx="2408">
                  <c:v>0.172488</c:v>
                </c:pt>
                <c:pt idx="2409">
                  <c:v>0.59647600000000001</c:v>
                </c:pt>
                <c:pt idx="2410">
                  <c:v>0.42891800000000002</c:v>
                </c:pt>
                <c:pt idx="2411">
                  <c:v>0.99493600000000004</c:v>
                </c:pt>
                <c:pt idx="2412">
                  <c:v>7.2233900000000004E-2</c:v>
                </c:pt>
                <c:pt idx="2413">
                  <c:v>0.51570800000000006</c:v>
                </c:pt>
                <c:pt idx="2414">
                  <c:v>3.3584299999999997E-2</c:v>
                </c:pt>
                <c:pt idx="2415">
                  <c:v>0.16488800000000001</c:v>
                </c:pt>
                <c:pt idx="2416">
                  <c:v>0.75055000000000005</c:v>
                </c:pt>
                <c:pt idx="2417">
                  <c:v>0.11575100000000001</c:v>
                </c:pt>
                <c:pt idx="2418">
                  <c:v>0.84354700000000005</c:v>
                </c:pt>
                <c:pt idx="2419">
                  <c:v>0.79175099999999998</c:v>
                </c:pt>
                <c:pt idx="2420">
                  <c:v>0.828376</c:v>
                </c:pt>
                <c:pt idx="2421">
                  <c:v>0.471055</c:v>
                </c:pt>
                <c:pt idx="2422">
                  <c:v>0.22070600000000001</c:v>
                </c:pt>
                <c:pt idx="2423">
                  <c:v>0.237899</c:v>
                </c:pt>
                <c:pt idx="2424">
                  <c:v>0.74001499999999998</c:v>
                </c:pt>
                <c:pt idx="2425">
                  <c:v>0.61125399999999996</c:v>
                </c:pt>
                <c:pt idx="2426">
                  <c:v>0.123874</c:v>
                </c:pt>
                <c:pt idx="2427">
                  <c:v>0.14129800000000001</c:v>
                </c:pt>
                <c:pt idx="2428">
                  <c:v>0.685998</c:v>
                </c:pt>
                <c:pt idx="2429">
                  <c:v>0.95284800000000003</c:v>
                </c:pt>
                <c:pt idx="2430">
                  <c:v>3.63454E-2</c:v>
                </c:pt>
                <c:pt idx="2431">
                  <c:v>0.57667100000000004</c:v>
                </c:pt>
                <c:pt idx="2432">
                  <c:v>0.62438199999999999</c:v>
                </c:pt>
                <c:pt idx="2433">
                  <c:v>0.23904700000000001</c:v>
                </c:pt>
                <c:pt idx="2434">
                  <c:v>0.88960700000000004</c:v>
                </c:pt>
                <c:pt idx="2435">
                  <c:v>0.903501</c:v>
                </c:pt>
                <c:pt idx="2436">
                  <c:v>0.71456200000000003</c:v>
                </c:pt>
                <c:pt idx="2437">
                  <c:v>0.93647599999999998</c:v>
                </c:pt>
                <c:pt idx="2438">
                  <c:v>0.90217099999999995</c:v>
                </c:pt>
                <c:pt idx="2439">
                  <c:v>0.76341599999999998</c:v>
                </c:pt>
                <c:pt idx="2440">
                  <c:v>0.46376400000000001</c:v>
                </c:pt>
                <c:pt idx="2441">
                  <c:v>0.101551</c:v>
                </c:pt>
                <c:pt idx="2442">
                  <c:v>0.70159899999999997</c:v>
                </c:pt>
                <c:pt idx="2443">
                  <c:v>0.698133</c:v>
                </c:pt>
                <c:pt idx="2444">
                  <c:v>4.6457900000000003E-2</c:v>
                </c:pt>
                <c:pt idx="2445">
                  <c:v>1.0922100000000001E-2</c:v>
                </c:pt>
                <c:pt idx="2446">
                  <c:v>0.360707</c:v>
                </c:pt>
                <c:pt idx="2447">
                  <c:v>0.25871100000000002</c:v>
                </c:pt>
                <c:pt idx="2448">
                  <c:v>0.54587399999999997</c:v>
                </c:pt>
                <c:pt idx="2449">
                  <c:v>0.551983</c:v>
                </c:pt>
                <c:pt idx="2450">
                  <c:v>0.72022900000000001</c:v>
                </c:pt>
                <c:pt idx="2451">
                  <c:v>0.95504299999999998</c:v>
                </c:pt>
                <c:pt idx="2452">
                  <c:v>0.146567</c:v>
                </c:pt>
                <c:pt idx="2453">
                  <c:v>0.52444100000000005</c:v>
                </c:pt>
                <c:pt idx="2454">
                  <c:v>0.78584699999999996</c:v>
                </c:pt>
                <c:pt idx="2455">
                  <c:v>0.71245899999999995</c:v>
                </c:pt>
                <c:pt idx="2456">
                  <c:v>0.13273099999999999</c:v>
                </c:pt>
                <c:pt idx="2457">
                  <c:v>0.97642899999999999</c:v>
                </c:pt>
                <c:pt idx="2458">
                  <c:v>0.80902099999999999</c:v>
                </c:pt>
                <c:pt idx="2459">
                  <c:v>0.90671100000000004</c:v>
                </c:pt>
                <c:pt idx="2460">
                  <c:v>0.209706</c:v>
                </c:pt>
                <c:pt idx="2461">
                  <c:v>0.32056400000000002</c:v>
                </c:pt>
                <c:pt idx="2462">
                  <c:v>0.317774</c:v>
                </c:pt>
                <c:pt idx="2463">
                  <c:v>0.49881799999999998</c:v>
                </c:pt>
                <c:pt idx="2464">
                  <c:v>0.34984700000000002</c:v>
                </c:pt>
                <c:pt idx="2465">
                  <c:v>0.63632299999999997</c:v>
                </c:pt>
                <c:pt idx="2466">
                  <c:v>0.164435</c:v>
                </c:pt>
                <c:pt idx="2467">
                  <c:v>0.112696</c:v>
                </c:pt>
                <c:pt idx="2468">
                  <c:v>0.84973900000000002</c:v>
                </c:pt>
                <c:pt idx="2469">
                  <c:v>0.26639699999999999</c:v>
                </c:pt>
                <c:pt idx="2470">
                  <c:v>0.99097800000000003</c:v>
                </c:pt>
                <c:pt idx="2471">
                  <c:v>0.84859799999999996</c:v>
                </c:pt>
                <c:pt idx="2472">
                  <c:v>0.83757499999999996</c:v>
                </c:pt>
                <c:pt idx="2473">
                  <c:v>0.76463300000000001</c:v>
                </c:pt>
                <c:pt idx="2474">
                  <c:v>0.695407</c:v>
                </c:pt>
                <c:pt idx="2475">
                  <c:v>0.57521999999999995</c:v>
                </c:pt>
                <c:pt idx="2476">
                  <c:v>0.94146300000000005</c:v>
                </c:pt>
                <c:pt idx="2477">
                  <c:v>8.7372099999999994E-2</c:v>
                </c:pt>
                <c:pt idx="2478">
                  <c:v>0.589758</c:v>
                </c:pt>
                <c:pt idx="2479">
                  <c:v>0.18967800000000001</c:v>
                </c:pt>
                <c:pt idx="2480">
                  <c:v>0.30142000000000002</c:v>
                </c:pt>
                <c:pt idx="2481">
                  <c:v>0.63129800000000003</c:v>
                </c:pt>
                <c:pt idx="2482">
                  <c:v>0.52995099999999995</c:v>
                </c:pt>
                <c:pt idx="2483">
                  <c:v>0.42691899999999999</c:v>
                </c:pt>
                <c:pt idx="2484">
                  <c:v>0.65880300000000003</c:v>
                </c:pt>
                <c:pt idx="2485">
                  <c:v>0.93442400000000003</c:v>
                </c:pt>
                <c:pt idx="2486">
                  <c:v>0.62273400000000001</c:v>
                </c:pt>
                <c:pt idx="2487">
                  <c:v>0.48713000000000001</c:v>
                </c:pt>
                <c:pt idx="2488">
                  <c:v>0.93976400000000004</c:v>
                </c:pt>
                <c:pt idx="2489">
                  <c:v>0.68776800000000005</c:v>
                </c:pt>
                <c:pt idx="2490">
                  <c:v>0.46974399999999999</c:v>
                </c:pt>
                <c:pt idx="2491">
                  <c:v>0.10227799999999999</c:v>
                </c:pt>
                <c:pt idx="2492">
                  <c:v>0.91900899999999996</c:v>
                </c:pt>
                <c:pt idx="2493">
                  <c:v>0.67459000000000002</c:v>
                </c:pt>
                <c:pt idx="2494">
                  <c:v>0.40618700000000002</c:v>
                </c:pt>
                <c:pt idx="2495">
                  <c:v>0.40286899999999998</c:v>
                </c:pt>
                <c:pt idx="2496">
                  <c:v>0.647119</c:v>
                </c:pt>
                <c:pt idx="2497">
                  <c:v>0.69367400000000001</c:v>
                </c:pt>
                <c:pt idx="2498">
                  <c:v>0.74185699999999999</c:v>
                </c:pt>
                <c:pt idx="2499">
                  <c:v>0.25536399999999998</c:v>
                </c:pt>
                <c:pt idx="2500">
                  <c:v>0.84453299999999998</c:v>
                </c:pt>
                <c:pt idx="2501">
                  <c:v>0.82240500000000005</c:v>
                </c:pt>
                <c:pt idx="2502">
                  <c:v>0.92257199999999995</c:v>
                </c:pt>
                <c:pt idx="2503">
                  <c:v>9.2521800000000001E-2</c:v>
                </c:pt>
                <c:pt idx="2504">
                  <c:v>0.30125600000000002</c:v>
                </c:pt>
                <c:pt idx="2505">
                  <c:v>0.41617399999999999</c:v>
                </c:pt>
                <c:pt idx="2506">
                  <c:v>0.99732799999999999</c:v>
                </c:pt>
                <c:pt idx="2507">
                  <c:v>0.68815899999999997</c:v>
                </c:pt>
                <c:pt idx="2508">
                  <c:v>0.20247699999999999</c:v>
                </c:pt>
                <c:pt idx="2509">
                  <c:v>0.24590600000000001</c:v>
                </c:pt>
                <c:pt idx="2510">
                  <c:v>0.63876999999999995</c:v>
                </c:pt>
                <c:pt idx="2511">
                  <c:v>0.53374500000000002</c:v>
                </c:pt>
                <c:pt idx="2512">
                  <c:v>5.8510199999999998E-2</c:v>
                </c:pt>
                <c:pt idx="2513">
                  <c:v>0.60985400000000001</c:v>
                </c:pt>
                <c:pt idx="2514">
                  <c:v>0.81918500000000005</c:v>
                </c:pt>
                <c:pt idx="2515">
                  <c:v>0.31620300000000001</c:v>
                </c:pt>
                <c:pt idx="2516">
                  <c:v>0.30298199999999997</c:v>
                </c:pt>
                <c:pt idx="2517">
                  <c:v>5.4642299999999998E-2</c:v>
                </c:pt>
                <c:pt idx="2518">
                  <c:v>0.24809800000000001</c:v>
                </c:pt>
                <c:pt idx="2519">
                  <c:v>0.26252399999999998</c:v>
                </c:pt>
                <c:pt idx="2520">
                  <c:v>0.91798299999999999</c:v>
                </c:pt>
                <c:pt idx="2521">
                  <c:v>0.43871500000000002</c:v>
                </c:pt>
                <c:pt idx="2522">
                  <c:v>0.27838800000000002</c:v>
                </c:pt>
                <c:pt idx="2523">
                  <c:v>0.62640600000000002</c:v>
                </c:pt>
                <c:pt idx="2524">
                  <c:v>0.46446900000000002</c:v>
                </c:pt>
                <c:pt idx="2525">
                  <c:v>0.65762900000000002</c:v>
                </c:pt>
                <c:pt idx="2526">
                  <c:v>0.85797100000000004</c:v>
                </c:pt>
                <c:pt idx="2527">
                  <c:v>0.292765</c:v>
                </c:pt>
                <c:pt idx="2528">
                  <c:v>0.70485900000000001</c:v>
                </c:pt>
                <c:pt idx="2529">
                  <c:v>0.36419000000000001</c:v>
                </c:pt>
                <c:pt idx="2530">
                  <c:v>0.16219900000000001</c:v>
                </c:pt>
                <c:pt idx="2531">
                  <c:v>0.14299500000000001</c:v>
                </c:pt>
                <c:pt idx="2532">
                  <c:v>0.383324</c:v>
                </c:pt>
                <c:pt idx="2533">
                  <c:v>0.93509200000000003</c:v>
                </c:pt>
                <c:pt idx="2534">
                  <c:v>0.651555</c:v>
                </c:pt>
                <c:pt idx="2535">
                  <c:v>0.90899300000000005</c:v>
                </c:pt>
                <c:pt idx="2536">
                  <c:v>0.901945</c:v>
                </c:pt>
                <c:pt idx="2537">
                  <c:v>0.87866100000000003</c:v>
                </c:pt>
                <c:pt idx="2538">
                  <c:v>0.38520500000000002</c:v>
                </c:pt>
                <c:pt idx="2539">
                  <c:v>0.93878099999999998</c:v>
                </c:pt>
                <c:pt idx="2540">
                  <c:v>0.90422499999999995</c:v>
                </c:pt>
                <c:pt idx="2541">
                  <c:v>0.47902899999999998</c:v>
                </c:pt>
                <c:pt idx="2542">
                  <c:v>0.64911799999999997</c:v>
                </c:pt>
                <c:pt idx="2543">
                  <c:v>0.93969000000000003</c:v>
                </c:pt>
                <c:pt idx="2544">
                  <c:v>0.39791700000000002</c:v>
                </c:pt>
                <c:pt idx="2545">
                  <c:v>0.34928700000000001</c:v>
                </c:pt>
                <c:pt idx="2546">
                  <c:v>0.21934300000000001</c:v>
                </c:pt>
                <c:pt idx="2547">
                  <c:v>0.18914700000000001</c:v>
                </c:pt>
                <c:pt idx="2548">
                  <c:v>0.60733599999999999</c:v>
                </c:pt>
                <c:pt idx="2549">
                  <c:v>0.22709499999999999</c:v>
                </c:pt>
                <c:pt idx="2550">
                  <c:v>0.83235400000000004</c:v>
                </c:pt>
                <c:pt idx="2551">
                  <c:v>0.90765499999999999</c:v>
                </c:pt>
                <c:pt idx="2552">
                  <c:v>0.74857399999999996</c:v>
                </c:pt>
                <c:pt idx="2553">
                  <c:v>0.55400199999999999</c:v>
                </c:pt>
                <c:pt idx="2554">
                  <c:v>0.41959800000000003</c:v>
                </c:pt>
                <c:pt idx="2555">
                  <c:v>0.98914899999999994</c:v>
                </c:pt>
                <c:pt idx="2556">
                  <c:v>0.117854</c:v>
                </c:pt>
                <c:pt idx="2557">
                  <c:v>4.2748300000000003E-2</c:v>
                </c:pt>
                <c:pt idx="2558">
                  <c:v>0.84514400000000001</c:v>
                </c:pt>
                <c:pt idx="2559">
                  <c:v>0.83834200000000003</c:v>
                </c:pt>
                <c:pt idx="2560">
                  <c:v>0.38886900000000002</c:v>
                </c:pt>
                <c:pt idx="2561">
                  <c:v>0.79958700000000005</c:v>
                </c:pt>
                <c:pt idx="2562">
                  <c:v>0.21445400000000001</c:v>
                </c:pt>
                <c:pt idx="2563">
                  <c:v>0.496643</c:v>
                </c:pt>
                <c:pt idx="2564">
                  <c:v>0.12170300000000001</c:v>
                </c:pt>
                <c:pt idx="2565">
                  <c:v>0.41646300000000003</c:v>
                </c:pt>
                <c:pt idx="2566">
                  <c:v>0.18040900000000001</c:v>
                </c:pt>
                <c:pt idx="2567">
                  <c:v>0.119349</c:v>
                </c:pt>
                <c:pt idx="2568">
                  <c:v>0.173011</c:v>
                </c:pt>
                <c:pt idx="2569">
                  <c:v>0.17202999999999999</c:v>
                </c:pt>
                <c:pt idx="2570">
                  <c:v>0.544404</c:v>
                </c:pt>
                <c:pt idx="2571">
                  <c:v>0.95153699999999997</c:v>
                </c:pt>
                <c:pt idx="2572">
                  <c:v>0.932701</c:v>
                </c:pt>
                <c:pt idx="2573">
                  <c:v>0.31716</c:v>
                </c:pt>
                <c:pt idx="2574">
                  <c:v>0.83750400000000003</c:v>
                </c:pt>
                <c:pt idx="2575">
                  <c:v>0.65736799999999995</c:v>
                </c:pt>
                <c:pt idx="2576">
                  <c:v>5.0132900000000001E-2</c:v>
                </c:pt>
                <c:pt idx="2577">
                  <c:v>0.30207099999999998</c:v>
                </c:pt>
                <c:pt idx="2578">
                  <c:v>0.67627199999999998</c:v>
                </c:pt>
                <c:pt idx="2579">
                  <c:v>0.21763299999999999</c:v>
                </c:pt>
                <c:pt idx="2580">
                  <c:v>0.95120300000000002</c:v>
                </c:pt>
                <c:pt idx="2581">
                  <c:v>0.23269599999999999</c:v>
                </c:pt>
                <c:pt idx="2582">
                  <c:v>0.75037799999999999</c:v>
                </c:pt>
                <c:pt idx="2583">
                  <c:v>0.82418899999999995</c:v>
                </c:pt>
                <c:pt idx="2584">
                  <c:v>0.17372000000000001</c:v>
                </c:pt>
                <c:pt idx="2585">
                  <c:v>0.57274700000000001</c:v>
                </c:pt>
                <c:pt idx="2586">
                  <c:v>0.202124</c:v>
                </c:pt>
                <c:pt idx="2587">
                  <c:v>7.7537599999999998E-2</c:v>
                </c:pt>
                <c:pt idx="2588">
                  <c:v>0.55797300000000005</c:v>
                </c:pt>
                <c:pt idx="2589">
                  <c:v>8.81971E-2</c:v>
                </c:pt>
                <c:pt idx="2590">
                  <c:v>0.12254</c:v>
                </c:pt>
                <c:pt idx="2591">
                  <c:v>0.82527499999999998</c:v>
                </c:pt>
                <c:pt idx="2592">
                  <c:v>6.0947099999999997E-2</c:v>
                </c:pt>
                <c:pt idx="2593">
                  <c:v>0.142152</c:v>
                </c:pt>
                <c:pt idx="2594">
                  <c:v>0.174818</c:v>
                </c:pt>
                <c:pt idx="2595">
                  <c:v>0.69023699999999999</c:v>
                </c:pt>
                <c:pt idx="2596">
                  <c:v>8.1513799999999997E-2</c:v>
                </c:pt>
                <c:pt idx="2597">
                  <c:v>0.96678200000000003</c:v>
                </c:pt>
                <c:pt idx="2598">
                  <c:v>0.70394599999999996</c:v>
                </c:pt>
                <c:pt idx="2599">
                  <c:v>0.50629900000000005</c:v>
                </c:pt>
                <c:pt idx="2600">
                  <c:v>0.57534700000000005</c:v>
                </c:pt>
                <c:pt idx="2601">
                  <c:v>5.6759499999999999E-3</c:v>
                </c:pt>
                <c:pt idx="2602">
                  <c:v>0.16631899999999999</c:v>
                </c:pt>
                <c:pt idx="2603">
                  <c:v>0.65582799999999997</c:v>
                </c:pt>
                <c:pt idx="2604">
                  <c:v>9.4716300000000003E-2</c:v>
                </c:pt>
                <c:pt idx="2605">
                  <c:v>0.93871499999999997</c:v>
                </c:pt>
                <c:pt idx="2606">
                  <c:v>0.36825999999999998</c:v>
                </c:pt>
                <c:pt idx="2607">
                  <c:v>0.46332699999999999</c:v>
                </c:pt>
                <c:pt idx="2608">
                  <c:v>0.69585600000000003</c:v>
                </c:pt>
                <c:pt idx="2609">
                  <c:v>0.71552400000000005</c:v>
                </c:pt>
                <c:pt idx="2610">
                  <c:v>9.8105399999999995E-2</c:v>
                </c:pt>
                <c:pt idx="2611">
                  <c:v>0.163961</c:v>
                </c:pt>
                <c:pt idx="2612">
                  <c:v>0.53370600000000001</c:v>
                </c:pt>
                <c:pt idx="2613">
                  <c:v>0.14949100000000001</c:v>
                </c:pt>
                <c:pt idx="2614">
                  <c:v>0.13764199999999999</c:v>
                </c:pt>
                <c:pt idx="2615">
                  <c:v>0.215309</c:v>
                </c:pt>
                <c:pt idx="2616">
                  <c:v>0.78335500000000002</c:v>
                </c:pt>
                <c:pt idx="2617">
                  <c:v>0.535246</c:v>
                </c:pt>
                <c:pt idx="2618">
                  <c:v>0.78758300000000003</c:v>
                </c:pt>
                <c:pt idx="2619">
                  <c:v>0.32112600000000002</c:v>
                </c:pt>
                <c:pt idx="2620">
                  <c:v>0.17915300000000001</c:v>
                </c:pt>
                <c:pt idx="2621">
                  <c:v>0.34017900000000001</c:v>
                </c:pt>
                <c:pt idx="2622">
                  <c:v>0.19600000000000001</c:v>
                </c:pt>
                <c:pt idx="2623">
                  <c:v>2.9243600000000002E-2</c:v>
                </c:pt>
                <c:pt idx="2624">
                  <c:v>0.27661200000000002</c:v>
                </c:pt>
                <c:pt idx="2625">
                  <c:v>0.32195600000000002</c:v>
                </c:pt>
                <c:pt idx="2626">
                  <c:v>0.66312099999999996</c:v>
                </c:pt>
                <c:pt idx="2627">
                  <c:v>0.86754500000000001</c:v>
                </c:pt>
                <c:pt idx="2628">
                  <c:v>0.66300300000000001</c:v>
                </c:pt>
                <c:pt idx="2629">
                  <c:v>0.42893599999999998</c:v>
                </c:pt>
                <c:pt idx="2630">
                  <c:v>0.61931599999999998</c:v>
                </c:pt>
                <c:pt idx="2631">
                  <c:v>0.456175</c:v>
                </c:pt>
                <c:pt idx="2632">
                  <c:v>9.4070999999999998E-3</c:v>
                </c:pt>
                <c:pt idx="2633">
                  <c:v>0.32064500000000001</c:v>
                </c:pt>
                <c:pt idx="2634">
                  <c:v>0.11221299999999999</c:v>
                </c:pt>
                <c:pt idx="2635">
                  <c:v>4.8089300000000001E-2</c:v>
                </c:pt>
                <c:pt idx="2636">
                  <c:v>7.5201499999999998E-3</c:v>
                </c:pt>
                <c:pt idx="2637">
                  <c:v>0.92500800000000005</c:v>
                </c:pt>
                <c:pt idx="2638">
                  <c:v>0.950708</c:v>
                </c:pt>
                <c:pt idx="2639">
                  <c:v>0.75547399999999998</c:v>
                </c:pt>
                <c:pt idx="2640">
                  <c:v>0.78833299999999995</c:v>
                </c:pt>
                <c:pt idx="2641">
                  <c:v>0.35226600000000002</c:v>
                </c:pt>
                <c:pt idx="2642">
                  <c:v>0.42694900000000002</c:v>
                </c:pt>
                <c:pt idx="2643">
                  <c:v>0.633988</c:v>
                </c:pt>
                <c:pt idx="2644">
                  <c:v>0.77654699999999999</c:v>
                </c:pt>
                <c:pt idx="2645">
                  <c:v>0.21039099999999999</c:v>
                </c:pt>
                <c:pt idx="2646">
                  <c:v>0.27188699999999999</c:v>
                </c:pt>
                <c:pt idx="2647">
                  <c:v>0.69770699999999997</c:v>
                </c:pt>
                <c:pt idx="2648">
                  <c:v>0.715507</c:v>
                </c:pt>
                <c:pt idx="2649">
                  <c:v>0.14946599999999999</c:v>
                </c:pt>
                <c:pt idx="2650">
                  <c:v>1.06585E-2</c:v>
                </c:pt>
                <c:pt idx="2651">
                  <c:v>0.85901300000000003</c:v>
                </c:pt>
                <c:pt idx="2652">
                  <c:v>0.59443699999999999</c:v>
                </c:pt>
                <c:pt idx="2653">
                  <c:v>0.72362000000000004</c:v>
                </c:pt>
                <c:pt idx="2654">
                  <c:v>0.96416100000000005</c:v>
                </c:pt>
                <c:pt idx="2655">
                  <c:v>0.88172300000000003</c:v>
                </c:pt>
                <c:pt idx="2656">
                  <c:v>0.81330199999999997</c:v>
                </c:pt>
                <c:pt idx="2657">
                  <c:v>0.70085699999999995</c:v>
                </c:pt>
                <c:pt idx="2658">
                  <c:v>0.93347800000000003</c:v>
                </c:pt>
                <c:pt idx="2659">
                  <c:v>0.48807400000000001</c:v>
                </c:pt>
                <c:pt idx="2660">
                  <c:v>0.999305</c:v>
                </c:pt>
                <c:pt idx="2661">
                  <c:v>0.50231700000000001</c:v>
                </c:pt>
                <c:pt idx="2662">
                  <c:v>3.2885600000000001E-2</c:v>
                </c:pt>
                <c:pt idx="2663">
                  <c:v>4.12427E-2</c:v>
                </c:pt>
                <c:pt idx="2664">
                  <c:v>0.551728</c:v>
                </c:pt>
                <c:pt idx="2665">
                  <c:v>0.77176800000000001</c:v>
                </c:pt>
                <c:pt idx="2666">
                  <c:v>0.84713700000000003</c:v>
                </c:pt>
                <c:pt idx="2667">
                  <c:v>0.787327</c:v>
                </c:pt>
                <c:pt idx="2668">
                  <c:v>0.48772500000000002</c:v>
                </c:pt>
                <c:pt idx="2669">
                  <c:v>0.64300500000000005</c:v>
                </c:pt>
                <c:pt idx="2670">
                  <c:v>0.97136800000000001</c:v>
                </c:pt>
                <c:pt idx="2671">
                  <c:v>0.244114</c:v>
                </c:pt>
                <c:pt idx="2672">
                  <c:v>0.86830499999999999</c:v>
                </c:pt>
                <c:pt idx="2673">
                  <c:v>0.67242199999999996</c:v>
                </c:pt>
                <c:pt idx="2674">
                  <c:v>0.315079</c:v>
                </c:pt>
                <c:pt idx="2675">
                  <c:v>0.283883</c:v>
                </c:pt>
                <c:pt idx="2676">
                  <c:v>0.58027300000000004</c:v>
                </c:pt>
                <c:pt idx="2677">
                  <c:v>0.64613399999999999</c:v>
                </c:pt>
                <c:pt idx="2678">
                  <c:v>0.34566400000000003</c:v>
                </c:pt>
                <c:pt idx="2679">
                  <c:v>0.32973999999999998</c:v>
                </c:pt>
                <c:pt idx="2680">
                  <c:v>0.483269</c:v>
                </c:pt>
                <c:pt idx="2681">
                  <c:v>0.53104700000000005</c:v>
                </c:pt>
                <c:pt idx="2682">
                  <c:v>0.32433899999999999</c:v>
                </c:pt>
                <c:pt idx="2683">
                  <c:v>0.17658599999999999</c:v>
                </c:pt>
                <c:pt idx="2684">
                  <c:v>0.98821199999999998</c:v>
                </c:pt>
                <c:pt idx="2685">
                  <c:v>0.59086499999999997</c:v>
                </c:pt>
                <c:pt idx="2686">
                  <c:v>0.837036</c:v>
                </c:pt>
                <c:pt idx="2687">
                  <c:v>0.33978399999999997</c:v>
                </c:pt>
                <c:pt idx="2688">
                  <c:v>0.61132799999999998</c:v>
                </c:pt>
                <c:pt idx="2689">
                  <c:v>0.83883700000000005</c:v>
                </c:pt>
                <c:pt idx="2690">
                  <c:v>0.35308200000000001</c:v>
                </c:pt>
                <c:pt idx="2691">
                  <c:v>5.0827600000000001E-2</c:v>
                </c:pt>
                <c:pt idx="2692">
                  <c:v>0.25021599999999999</c:v>
                </c:pt>
                <c:pt idx="2693">
                  <c:v>0.65934700000000002</c:v>
                </c:pt>
                <c:pt idx="2694">
                  <c:v>0.77394099999999999</c:v>
                </c:pt>
                <c:pt idx="2695">
                  <c:v>0.87958400000000003</c:v>
                </c:pt>
                <c:pt idx="2696">
                  <c:v>0.94462100000000004</c:v>
                </c:pt>
                <c:pt idx="2697">
                  <c:v>0.88046199999999997</c:v>
                </c:pt>
                <c:pt idx="2698">
                  <c:v>5.8614199999999998E-2</c:v>
                </c:pt>
                <c:pt idx="2699">
                  <c:v>0.85830600000000001</c:v>
                </c:pt>
                <c:pt idx="2700">
                  <c:v>0.17780199999999999</c:v>
                </c:pt>
                <c:pt idx="2701">
                  <c:v>0.569303</c:v>
                </c:pt>
                <c:pt idx="2702">
                  <c:v>0.68398800000000004</c:v>
                </c:pt>
                <c:pt idx="2703">
                  <c:v>0.98974099999999998</c:v>
                </c:pt>
                <c:pt idx="2704">
                  <c:v>0.26017600000000002</c:v>
                </c:pt>
                <c:pt idx="2705">
                  <c:v>0.38205899999999998</c:v>
                </c:pt>
                <c:pt idx="2706">
                  <c:v>1.7163899999999999E-2</c:v>
                </c:pt>
                <c:pt idx="2707">
                  <c:v>0.57905700000000004</c:v>
                </c:pt>
                <c:pt idx="2708">
                  <c:v>3.7092899999999998E-2</c:v>
                </c:pt>
                <c:pt idx="2709">
                  <c:v>2.0361200000000002E-3</c:v>
                </c:pt>
                <c:pt idx="2710">
                  <c:v>0.19683300000000001</c:v>
                </c:pt>
                <c:pt idx="2711">
                  <c:v>0.46599800000000002</c:v>
                </c:pt>
                <c:pt idx="2712">
                  <c:v>0.90919899999999998</c:v>
                </c:pt>
                <c:pt idx="2713">
                  <c:v>0.88362399999999997</c:v>
                </c:pt>
                <c:pt idx="2714">
                  <c:v>0.39852100000000001</c:v>
                </c:pt>
                <c:pt idx="2715">
                  <c:v>0.42227999999999999</c:v>
                </c:pt>
                <c:pt idx="2716">
                  <c:v>0.23863799999999999</c:v>
                </c:pt>
                <c:pt idx="2717">
                  <c:v>0.79344800000000004</c:v>
                </c:pt>
                <c:pt idx="2718">
                  <c:v>0.53483499999999995</c:v>
                </c:pt>
                <c:pt idx="2719">
                  <c:v>0.94969999999999999</c:v>
                </c:pt>
                <c:pt idx="2720">
                  <c:v>0.29485699999999998</c:v>
                </c:pt>
                <c:pt idx="2721">
                  <c:v>0.21224499999999999</c:v>
                </c:pt>
                <c:pt idx="2722">
                  <c:v>0.68649099999999996</c:v>
                </c:pt>
                <c:pt idx="2723">
                  <c:v>7.5309600000000004E-2</c:v>
                </c:pt>
                <c:pt idx="2724">
                  <c:v>0.199292</c:v>
                </c:pt>
                <c:pt idx="2725">
                  <c:v>0.61986600000000003</c:v>
                </c:pt>
                <c:pt idx="2726">
                  <c:v>0.97930399999999995</c:v>
                </c:pt>
                <c:pt idx="2727">
                  <c:v>0.614927</c:v>
                </c:pt>
                <c:pt idx="2728">
                  <c:v>0.49075099999999999</c:v>
                </c:pt>
                <c:pt idx="2729">
                  <c:v>0.47387899999999999</c:v>
                </c:pt>
                <c:pt idx="2730">
                  <c:v>0.77802499999999997</c:v>
                </c:pt>
                <c:pt idx="2731">
                  <c:v>0.36872300000000002</c:v>
                </c:pt>
                <c:pt idx="2732">
                  <c:v>0.51925299999999996</c:v>
                </c:pt>
                <c:pt idx="2733">
                  <c:v>0.22094900000000001</c:v>
                </c:pt>
                <c:pt idx="2734">
                  <c:v>0.78468499999999997</c:v>
                </c:pt>
                <c:pt idx="2735">
                  <c:v>0.42508899999999999</c:v>
                </c:pt>
                <c:pt idx="2736">
                  <c:v>0.79563399999999995</c:v>
                </c:pt>
                <c:pt idx="2737">
                  <c:v>0.71983699999999995</c:v>
                </c:pt>
                <c:pt idx="2738">
                  <c:v>7.9986500000000002E-2</c:v>
                </c:pt>
                <c:pt idx="2739">
                  <c:v>0.93772699999999998</c:v>
                </c:pt>
                <c:pt idx="2740">
                  <c:v>0.23130100000000001</c:v>
                </c:pt>
                <c:pt idx="2741">
                  <c:v>2.5265700000000001E-3</c:v>
                </c:pt>
                <c:pt idx="2742">
                  <c:v>0.59794199999999997</c:v>
                </c:pt>
                <c:pt idx="2743">
                  <c:v>0.209032</c:v>
                </c:pt>
                <c:pt idx="2744">
                  <c:v>9.3445200000000006E-2</c:v>
                </c:pt>
                <c:pt idx="2745">
                  <c:v>0.359931</c:v>
                </c:pt>
                <c:pt idx="2746">
                  <c:v>0.80754300000000001</c:v>
                </c:pt>
                <c:pt idx="2747">
                  <c:v>0.83571300000000004</c:v>
                </c:pt>
                <c:pt idx="2748">
                  <c:v>0.496757</c:v>
                </c:pt>
                <c:pt idx="2749">
                  <c:v>0.46535599999999999</c:v>
                </c:pt>
                <c:pt idx="2750">
                  <c:v>0.71671899999999999</c:v>
                </c:pt>
                <c:pt idx="2751">
                  <c:v>0.50303399999999998</c:v>
                </c:pt>
                <c:pt idx="2752">
                  <c:v>0.68013299999999999</c:v>
                </c:pt>
                <c:pt idx="2753">
                  <c:v>0.60502</c:v>
                </c:pt>
                <c:pt idx="2754">
                  <c:v>0.20009399999999999</c:v>
                </c:pt>
                <c:pt idx="2755">
                  <c:v>0.61712599999999995</c:v>
                </c:pt>
                <c:pt idx="2756">
                  <c:v>0.85686799999999996</c:v>
                </c:pt>
                <c:pt idx="2757">
                  <c:v>0.85027399999999997</c:v>
                </c:pt>
                <c:pt idx="2758">
                  <c:v>0.23202700000000001</c:v>
                </c:pt>
                <c:pt idx="2759">
                  <c:v>0.44917400000000002</c:v>
                </c:pt>
                <c:pt idx="2760">
                  <c:v>0.21065500000000001</c:v>
                </c:pt>
                <c:pt idx="2761">
                  <c:v>0.20522399999999999</c:v>
                </c:pt>
                <c:pt idx="2762">
                  <c:v>0.65904099999999999</c:v>
                </c:pt>
                <c:pt idx="2763">
                  <c:v>0.53206399999999998</c:v>
                </c:pt>
                <c:pt idx="2764">
                  <c:v>0.17902199999999999</c:v>
                </c:pt>
                <c:pt idx="2765">
                  <c:v>0.50315699999999997</c:v>
                </c:pt>
                <c:pt idx="2766">
                  <c:v>0.29544900000000002</c:v>
                </c:pt>
                <c:pt idx="2767">
                  <c:v>0.992039</c:v>
                </c:pt>
                <c:pt idx="2768">
                  <c:v>0.380745</c:v>
                </c:pt>
                <c:pt idx="2769">
                  <c:v>5.9862800000000001E-2</c:v>
                </c:pt>
                <c:pt idx="2770">
                  <c:v>0.112501</c:v>
                </c:pt>
                <c:pt idx="2771">
                  <c:v>0.84504999999999997</c:v>
                </c:pt>
                <c:pt idx="2772">
                  <c:v>0.93592299999999995</c:v>
                </c:pt>
                <c:pt idx="2773">
                  <c:v>0.48868</c:v>
                </c:pt>
                <c:pt idx="2774">
                  <c:v>0.86365700000000001</c:v>
                </c:pt>
                <c:pt idx="2775">
                  <c:v>5.2225800000000003E-2</c:v>
                </c:pt>
                <c:pt idx="2776">
                  <c:v>0.75822500000000004</c:v>
                </c:pt>
                <c:pt idx="2777">
                  <c:v>0.54952299999999998</c:v>
                </c:pt>
                <c:pt idx="2778">
                  <c:v>0.40385399999999999</c:v>
                </c:pt>
                <c:pt idx="2779">
                  <c:v>0.209728</c:v>
                </c:pt>
                <c:pt idx="2780">
                  <c:v>0.99622299999999997</c:v>
                </c:pt>
                <c:pt idx="2781">
                  <c:v>0.85491600000000001</c:v>
                </c:pt>
                <c:pt idx="2782">
                  <c:v>0.82901100000000005</c:v>
                </c:pt>
                <c:pt idx="2783">
                  <c:v>0.113522</c:v>
                </c:pt>
                <c:pt idx="2784">
                  <c:v>0.87002900000000005</c:v>
                </c:pt>
                <c:pt idx="2785">
                  <c:v>0.817936</c:v>
                </c:pt>
                <c:pt idx="2786">
                  <c:v>3.0507900000000001E-2</c:v>
                </c:pt>
                <c:pt idx="2787">
                  <c:v>0.45097900000000002</c:v>
                </c:pt>
                <c:pt idx="2788">
                  <c:v>0.31168499999999999</c:v>
                </c:pt>
                <c:pt idx="2789">
                  <c:v>7.6746200000000001E-2</c:v>
                </c:pt>
                <c:pt idx="2790">
                  <c:v>0.83445899999999995</c:v>
                </c:pt>
                <c:pt idx="2791">
                  <c:v>0.38106800000000002</c:v>
                </c:pt>
                <c:pt idx="2792">
                  <c:v>0.391625</c:v>
                </c:pt>
                <c:pt idx="2793">
                  <c:v>0.791439</c:v>
                </c:pt>
                <c:pt idx="2794">
                  <c:v>0.47117700000000001</c:v>
                </c:pt>
                <c:pt idx="2795">
                  <c:v>0.38971499999999998</c:v>
                </c:pt>
                <c:pt idx="2796">
                  <c:v>0.40327099999999999</c:v>
                </c:pt>
                <c:pt idx="2797">
                  <c:v>4.9302199999999997E-2</c:v>
                </c:pt>
                <c:pt idx="2798">
                  <c:v>0.91751099999999997</c:v>
                </c:pt>
                <c:pt idx="2799">
                  <c:v>0.45324199999999998</c:v>
                </c:pt>
                <c:pt idx="2800">
                  <c:v>0.57509200000000005</c:v>
                </c:pt>
                <c:pt idx="2801">
                  <c:v>0.85848400000000002</c:v>
                </c:pt>
                <c:pt idx="2802">
                  <c:v>2.3774300000000002E-2</c:v>
                </c:pt>
                <c:pt idx="2803">
                  <c:v>0.150861</c:v>
                </c:pt>
                <c:pt idx="2804">
                  <c:v>3.7170599999999998E-2</c:v>
                </c:pt>
                <c:pt idx="2805">
                  <c:v>0.94405600000000001</c:v>
                </c:pt>
                <c:pt idx="2806">
                  <c:v>0.22069</c:v>
                </c:pt>
                <c:pt idx="2807">
                  <c:v>0.106721</c:v>
                </c:pt>
                <c:pt idx="2808">
                  <c:v>0.127248</c:v>
                </c:pt>
                <c:pt idx="2809">
                  <c:v>0.99955899999999998</c:v>
                </c:pt>
                <c:pt idx="2810">
                  <c:v>0.25237700000000002</c:v>
                </c:pt>
                <c:pt idx="2811">
                  <c:v>0.43384600000000001</c:v>
                </c:pt>
                <c:pt idx="2812">
                  <c:v>0.57867500000000005</c:v>
                </c:pt>
                <c:pt idx="2813">
                  <c:v>0.950376</c:v>
                </c:pt>
                <c:pt idx="2814">
                  <c:v>0.44270399999999999</c:v>
                </c:pt>
                <c:pt idx="2815">
                  <c:v>0.832179</c:v>
                </c:pt>
                <c:pt idx="2816">
                  <c:v>0.54791999999999996</c:v>
                </c:pt>
                <c:pt idx="2817">
                  <c:v>9.5094499999999998E-2</c:v>
                </c:pt>
                <c:pt idx="2818">
                  <c:v>0.45545799999999997</c:v>
                </c:pt>
                <c:pt idx="2819">
                  <c:v>0.12158099999999999</c:v>
                </c:pt>
                <c:pt idx="2820">
                  <c:v>0.51288900000000004</c:v>
                </c:pt>
                <c:pt idx="2821">
                  <c:v>0.47194999999999998</c:v>
                </c:pt>
                <c:pt idx="2822">
                  <c:v>7.9069699999999993E-3</c:v>
                </c:pt>
                <c:pt idx="2823">
                  <c:v>0.44857599999999997</c:v>
                </c:pt>
                <c:pt idx="2824">
                  <c:v>0.48406700000000003</c:v>
                </c:pt>
                <c:pt idx="2825">
                  <c:v>0.2001</c:v>
                </c:pt>
                <c:pt idx="2826">
                  <c:v>0.73699400000000004</c:v>
                </c:pt>
                <c:pt idx="2827">
                  <c:v>0.25593700000000003</c:v>
                </c:pt>
                <c:pt idx="2828">
                  <c:v>0.83025499999999997</c:v>
                </c:pt>
                <c:pt idx="2829">
                  <c:v>0.695079</c:v>
                </c:pt>
                <c:pt idx="2830">
                  <c:v>0.27901799999999999</c:v>
                </c:pt>
                <c:pt idx="2831">
                  <c:v>0.29633100000000001</c:v>
                </c:pt>
                <c:pt idx="2832">
                  <c:v>0.13400599999999999</c:v>
                </c:pt>
                <c:pt idx="2833">
                  <c:v>0.56738100000000002</c:v>
                </c:pt>
                <c:pt idx="2834">
                  <c:v>8.6677000000000004E-2</c:v>
                </c:pt>
                <c:pt idx="2835">
                  <c:v>0.18414700000000001</c:v>
                </c:pt>
                <c:pt idx="2836">
                  <c:v>0.762243</c:v>
                </c:pt>
                <c:pt idx="2837">
                  <c:v>0.26281300000000002</c:v>
                </c:pt>
                <c:pt idx="2838">
                  <c:v>0.59211499999999995</c:v>
                </c:pt>
                <c:pt idx="2839">
                  <c:v>0.59604999999999997</c:v>
                </c:pt>
                <c:pt idx="2840">
                  <c:v>0.59727699999999995</c:v>
                </c:pt>
                <c:pt idx="2841">
                  <c:v>0.66325199999999995</c:v>
                </c:pt>
                <c:pt idx="2842">
                  <c:v>0.52868300000000001</c:v>
                </c:pt>
                <c:pt idx="2843">
                  <c:v>0.96207200000000004</c:v>
                </c:pt>
                <c:pt idx="2844">
                  <c:v>0.77829800000000005</c:v>
                </c:pt>
                <c:pt idx="2845">
                  <c:v>1.10268E-2</c:v>
                </c:pt>
                <c:pt idx="2846">
                  <c:v>5.2342600000000003E-2</c:v>
                </c:pt>
                <c:pt idx="2847">
                  <c:v>0.82629600000000003</c:v>
                </c:pt>
                <c:pt idx="2848">
                  <c:v>0.57843100000000003</c:v>
                </c:pt>
                <c:pt idx="2849">
                  <c:v>0.70969599999999999</c:v>
                </c:pt>
                <c:pt idx="2850">
                  <c:v>0.68825899999999995</c:v>
                </c:pt>
                <c:pt idx="2851">
                  <c:v>0.58388200000000001</c:v>
                </c:pt>
                <c:pt idx="2852">
                  <c:v>0.16150999999999999</c:v>
                </c:pt>
                <c:pt idx="2853">
                  <c:v>0.78232199999999996</c:v>
                </c:pt>
                <c:pt idx="2854">
                  <c:v>3.5729299999999999E-2</c:v>
                </c:pt>
                <c:pt idx="2855">
                  <c:v>0.32754</c:v>
                </c:pt>
                <c:pt idx="2856">
                  <c:v>2.57597E-2</c:v>
                </c:pt>
                <c:pt idx="2857">
                  <c:v>0.59649200000000002</c:v>
                </c:pt>
                <c:pt idx="2858">
                  <c:v>0.94992799999999999</c:v>
                </c:pt>
                <c:pt idx="2859">
                  <c:v>0.90101900000000001</c:v>
                </c:pt>
                <c:pt idx="2860">
                  <c:v>0.448154</c:v>
                </c:pt>
                <c:pt idx="2861">
                  <c:v>3.8290400000000002E-2</c:v>
                </c:pt>
                <c:pt idx="2862">
                  <c:v>0.45121699999999998</c:v>
                </c:pt>
                <c:pt idx="2863">
                  <c:v>0.71467800000000004</c:v>
                </c:pt>
                <c:pt idx="2864">
                  <c:v>0.26682899999999998</c:v>
                </c:pt>
                <c:pt idx="2865">
                  <c:v>0.88637200000000005</c:v>
                </c:pt>
                <c:pt idx="2866">
                  <c:v>0.45469399999999999</c:v>
                </c:pt>
                <c:pt idx="2867">
                  <c:v>0.283746</c:v>
                </c:pt>
                <c:pt idx="2868">
                  <c:v>0.83278799999999997</c:v>
                </c:pt>
                <c:pt idx="2869">
                  <c:v>0.108624</c:v>
                </c:pt>
                <c:pt idx="2870">
                  <c:v>0.21409900000000001</c:v>
                </c:pt>
                <c:pt idx="2871">
                  <c:v>0.44044100000000003</c:v>
                </c:pt>
                <c:pt idx="2872">
                  <c:v>0.81848500000000002</c:v>
                </c:pt>
                <c:pt idx="2873">
                  <c:v>9.04142E-2</c:v>
                </c:pt>
                <c:pt idx="2874">
                  <c:v>0.42774899999999999</c:v>
                </c:pt>
                <c:pt idx="2875">
                  <c:v>0.97951299999999997</c:v>
                </c:pt>
                <c:pt idx="2876">
                  <c:v>0.72194899999999995</c:v>
                </c:pt>
                <c:pt idx="2877">
                  <c:v>0.19381300000000001</c:v>
                </c:pt>
                <c:pt idx="2878">
                  <c:v>0.530026</c:v>
                </c:pt>
                <c:pt idx="2879">
                  <c:v>0.62155000000000005</c:v>
                </c:pt>
                <c:pt idx="2880">
                  <c:v>0.13095699999999999</c:v>
                </c:pt>
                <c:pt idx="2881">
                  <c:v>0.22794900000000001</c:v>
                </c:pt>
                <c:pt idx="2882">
                  <c:v>0.39826600000000001</c:v>
                </c:pt>
                <c:pt idx="2883">
                  <c:v>0.84548599999999996</c:v>
                </c:pt>
                <c:pt idx="2884">
                  <c:v>0.38951999999999998</c:v>
                </c:pt>
                <c:pt idx="2885">
                  <c:v>0.100245</c:v>
                </c:pt>
                <c:pt idx="2886">
                  <c:v>0.670157</c:v>
                </c:pt>
                <c:pt idx="2887">
                  <c:v>0.82965100000000003</c:v>
                </c:pt>
                <c:pt idx="2888">
                  <c:v>0.278366</c:v>
                </c:pt>
                <c:pt idx="2889">
                  <c:v>0.24793699999999999</c:v>
                </c:pt>
                <c:pt idx="2890">
                  <c:v>0.46490700000000001</c:v>
                </c:pt>
                <c:pt idx="2891">
                  <c:v>6.9422499999999998E-2</c:v>
                </c:pt>
                <c:pt idx="2892">
                  <c:v>0.4879</c:v>
                </c:pt>
                <c:pt idx="2893">
                  <c:v>0.215783</c:v>
                </c:pt>
                <c:pt idx="2894">
                  <c:v>0.88396600000000003</c:v>
                </c:pt>
                <c:pt idx="2895">
                  <c:v>0.53829899999999997</c:v>
                </c:pt>
                <c:pt idx="2896">
                  <c:v>0.69273799999999996</c:v>
                </c:pt>
                <c:pt idx="2897">
                  <c:v>0.86204899999999995</c:v>
                </c:pt>
                <c:pt idx="2898">
                  <c:v>0.32785700000000001</c:v>
                </c:pt>
                <c:pt idx="2899">
                  <c:v>0.32255499999999998</c:v>
                </c:pt>
                <c:pt idx="2900">
                  <c:v>0.44786399999999998</c:v>
                </c:pt>
                <c:pt idx="2901">
                  <c:v>0.30646800000000002</c:v>
                </c:pt>
                <c:pt idx="2902">
                  <c:v>0.881274</c:v>
                </c:pt>
                <c:pt idx="2903">
                  <c:v>0.23053799999999999</c:v>
                </c:pt>
                <c:pt idx="2904">
                  <c:v>0.97738100000000006</c:v>
                </c:pt>
                <c:pt idx="2905">
                  <c:v>0.82077599999999995</c:v>
                </c:pt>
                <c:pt idx="2906">
                  <c:v>0.298651</c:v>
                </c:pt>
                <c:pt idx="2907">
                  <c:v>0.29528599999999999</c:v>
                </c:pt>
                <c:pt idx="2908">
                  <c:v>0.17786099999999999</c:v>
                </c:pt>
                <c:pt idx="2909">
                  <c:v>0.90478899999999995</c:v>
                </c:pt>
                <c:pt idx="2910">
                  <c:v>0.44628600000000002</c:v>
                </c:pt>
                <c:pt idx="2911">
                  <c:v>0.97736900000000004</c:v>
                </c:pt>
                <c:pt idx="2912">
                  <c:v>0.34823700000000002</c:v>
                </c:pt>
                <c:pt idx="2913">
                  <c:v>0.949214</c:v>
                </c:pt>
                <c:pt idx="2914">
                  <c:v>0.67469199999999996</c:v>
                </c:pt>
                <c:pt idx="2915">
                  <c:v>0.98370500000000005</c:v>
                </c:pt>
                <c:pt idx="2916">
                  <c:v>0.50185400000000002</c:v>
                </c:pt>
                <c:pt idx="2917">
                  <c:v>0.80631799999999998</c:v>
                </c:pt>
                <c:pt idx="2918">
                  <c:v>0.70222099999999998</c:v>
                </c:pt>
                <c:pt idx="2919">
                  <c:v>0.57686300000000001</c:v>
                </c:pt>
                <c:pt idx="2920">
                  <c:v>0.17603199999999999</c:v>
                </c:pt>
                <c:pt idx="2921">
                  <c:v>0.940218</c:v>
                </c:pt>
                <c:pt idx="2922">
                  <c:v>0.334646</c:v>
                </c:pt>
                <c:pt idx="2923">
                  <c:v>0.35496100000000003</c:v>
                </c:pt>
                <c:pt idx="2924">
                  <c:v>0.84460999999999997</c:v>
                </c:pt>
                <c:pt idx="2925">
                  <c:v>0.58748</c:v>
                </c:pt>
                <c:pt idx="2926">
                  <c:v>0.93930100000000005</c:v>
                </c:pt>
                <c:pt idx="2927">
                  <c:v>0.75495699999999999</c:v>
                </c:pt>
                <c:pt idx="2928">
                  <c:v>8.6721300000000001E-2</c:v>
                </c:pt>
                <c:pt idx="2929">
                  <c:v>0.63357799999999997</c:v>
                </c:pt>
                <c:pt idx="2930">
                  <c:v>0.66283300000000001</c:v>
                </c:pt>
                <c:pt idx="2931">
                  <c:v>0.55564800000000003</c:v>
                </c:pt>
                <c:pt idx="2932">
                  <c:v>0.59959899999999999</c:v>
                </c:pt>
                <c:pt idx="2933">
                  <c:v>0.99116899999999997</c:v>
                </c:pt>
                <c:pt idx="2934">
                  <c:v>0.78917199999999998</c:v>
                </c:pt>
                <c:pt idx="2935">
                  <c:v>0.998367</c:v>
                </c:pt>
                <c:pt idx="2936">
                  <c:v>0.42529400000000001</c:v>
                </c:pt>
                <c:pt idx="2937">
                  <c:v>0.41175499999999998</c:v>
                </c:pt>
                <c:pt idx="2938">
                  <c:v>0.65289699999999995</c:v>
                </c:pt>
                <c:pt idx="2939">
                  <c:v>0.47932999999999998</c:v>
                </c:pt>
                <c:pt idx="2940">
                  <c:v>0.61619400000000002</c:v>
                </c:pt>
                <c:pt idx="2941">
                  <c:v>0.19400400000000001</c:v>
                </c:pt>
                <c:pt idx="2942">
                  <c:v>0.71705600000000003</c:v>
                </c:pt>
                <c:pt idx="2943">
                  <c:v>0.31299500000000002</c:v>
                </c:pt>
                <c:pt idx="2944">
                  <c:v>0.17157700000000001</c:v>
                </c:pt>
                <c:pt idx="2945">
                  <c:v>0.94510000000000005</c:v>
                </c:pt>
                <c:pt idx="2946">
                  <c:v>0.25601600000000002</c:v>
                </c:pt>
                <c:pt idx="2947">
                  <c:v>5.3793800000000003E-2</c:v>
                </c:pt>
                <c:pt idx="2948">
                  <c:v>0.19201599999999999</c:v>
                </c:pt>
                <c:pt idx="2949">
                  <c:v>0.767397</c:v>
                </c:pt>
                <c:pt idx="2950">
                  <c:v>0.31425799999999998</c:v>
                </c:pt>
                <c:pt idx="2951">
                  <c:v>2.8848099999999998E-3</c:v>
                </c:pt>
                <c:pt idx="2952">
                  <c:v>0.97451900000000002</c:v>
                </c:pt>
                <c:pt idx="2953">
                  <c:v>0.67606699999999997</c:v>
                </c:pt>
                <c:pt idx="2954">
                  <c:v>0.44191000000000003</c:v>
                </c:pt>
                <c:pt idx="2955">
                  <c:v>0.20130500000000001</c:v>
                </c:pt>
                <c:pt idx="2956">
                  <c:v>6.7087099999999997E-3</c:v>
                </c:pt>
                <c:pt idx="2957">
                  <c:v>0.68361499999999997</c:v>
                </c:pt>
                <c:pt idx="2958">
                  <c:v>3.1274200000000002E-2</c:v>
                </c:pt>
                <c:pt idx="2959">
                  <c:v>0.65541499999999997</c:v>
                </c:pt>
                <c:pt idx="2960">
                  <c:v>0.45540799999999998</c:v>
                </c:pt>
                <c:pt idx="2961">
                  <c:v>0.29856700000000003</c:v>
                </c:pt>
                <c:pt idx="2962">
                  <c:v>1.1268200000000001E-2</c:v>
                </c:pt>
                <c:pt idx="2963">
                  <c:v>0.96732300000000004</c:v>
                </c:pt>
                <c:pt idx="2964">
                  <c:v>0.46787899999999999</c:v>
                </c:pt>
                <c:pt idx="2965">
                  <c:v>1.9983999999999998E-2</c:v>
                </c:pt>
                <c:pt idx="2966">
                  <c:v>0.53179299999999996</c:v>
                </c:pt>
                <c:pt idx="2967">
                  <c:v>0.22520499999999999</c:v>
                </c:pt>
                <c:pt idx="2968">
                  <c:v>0.85633700000000001</c:v>
                </c:pt>
                <c:pt idx="2969">
                  <c:v>7.8013799999999994E-2</c:v>
                </c:pt>
                <c:pt idx="2970">
                  <c:v>0.20282900000000001</c:v>
                </c:pt>
                <c:pt idx="2971">
                  <c:v>0.215201</c:v>
                </c:pt>
                <c:pt idx="2972">
                  <c:v>0.182146</c:v>
                </c:pt>
                <c:pt idx="2973">
                  <c:v>0.92217099999999996</c:v>
                </c:pt>
                <c:pt idx="2974">
                  <c:v>0.19728100000000001</c:v>
                </c:pt>
                <c:pt idx="2975">
                  <c:v>0.44298300000000002</c:v>
                </c:pt>
                <c:pt idx="2976">
                  <c:v>0.59041900000000003</c:v>
                </c:pt>
                <c:pt idx="2977">
                  <c:v>0.71708300000000003</c:v>
                </c:pt>
                <c:pt idx="2978">
                  <c:v>0.59355199999999997</c:v>
                </c:pt>
                <c:pt idx="2979">
                  <c:v>0.42088199999999998</c:v>
                </c:pt>
                <c:pt idx="2980">
                  <c:v>0.92739899999999997</c:v>
                </c:pt>
                <c:pt idx="2981">
                  <c:v>0.36626900000000001</c:v>
                </c:pt>
                <c:pt idx="2982">
                  <c:v>0.15796099999999999</c:v>
                </c:pt>
                <c:pt idx="2983">
                  <c:v>0.58601700000000001</c:v>
                </c:pt>
                <c:pt idx="2984">
                  <c:v>0.62987800000000005</c:v>
                </c:pt>
                <c:pt idx="2985">
                  <c:v>0.37867699999999999</c:v>
                </c:pt>
                <c:pt idx="2986">
                  <c:v>0.46613199999999999</c:v>
                </c:pt>
                <c:pt idx="2987">
                  <c:v>2.4210499999999999E-2</c:v>
                </c:pt>
                <c:pt idx="2988">
                  <c:v>0.71513099999999996</c:v>
                </c:pt>
                <c:pt idx="2989">
                  <c:v>0.91758899999999999</c:v>
                </c:pt>
                <c:pt idx="2990">
                  <c:v>0.81555100000000003</c:v>
                </c:pt>
                <c:pt idx="2991">
                  <c:v>0.62188900000000003</c:v>
                </c:pt>
                <c:pt idx="2992">
                  <c:v>0.82347800000000004</c:v>
                </c:pt>
                <c:pt idx="2993">
                  <c:v>0.53728200000000004</c:v>
                </c:pt>
                <c:pt idx="2994">
                  <c:v>0.54808400000000002</c:v>
                </c:pt>
                <c:pt idx="2995">
                  <c:v>0.94294999999999995</c:v>
                </c:pt>
                <c:pt idx="2996">
                  <c:v>0.72457300000000002</c:v>
                </c:pt>
                <c:pt idx="2997">
                  <c:v>0.46703299999999998</c:v>
                </c:pt>
                <c:pt idx="2998">
                  <c:v>0.56467100000000003</c:v>
                </c:pt>
                <c:pt idx="2999">
                  <c:v>1.8404799999999999E-2</c:v>
                </c:pt>
                <c:pt idx="3000">
                  <c:v>0.39280300000000001</c:v>
                </c:pt>
                <c:pt idx="3001">
                  <c:v>0.96463399999999999</c:v>
                </c:pt>
                <c:pt idx="3002">
                  <c:v>8.2720299999999997E-2</c:v>
                </c:pt>
                <c:pt idx="3003">
                  <c:v>0.91413599999999995</c:v>
                </c:pt>
                <c:pt idx="3004">
                  <c:v>0.806697</c:v>
                </c:pt>
                <c:pt idx="3005">
                  <c:v>0.32277299999999998</c:v>
                </c:pt>
                <c:pt idx="3006">
                  <c:v>5.0003899999999997E-2</c:v>
                </c:pt>
                <c:pt idx="3007">
                  <c:v>0.24526000000000001</c:v>
                </c:pt>
                <c:pt idx="3008">
                  <c:v>0.26485300000000001</c:v>
                </c:pt>
                <c:pt idx="3009">
                  <c:v>0.80582699999999996</c:v>
                </c:pt>
                <c:pt idx="3010">
                  <c:v>0.15589600000000001</c:v>
                </c:pt>
                <c:pt idx="3011">
                  <c:v>0.51610599999999995</c:v>
                </c:pt>
                <c:pt idx="3012">
                  <c:v>1.5912300000000001E-2</c:v>
                </c:pt>
                <c:pt idx="3013">
                  <c:v>0.41780200000000001</c:v>
                </c:pt>
                <c:pt idx="3014">
                  <c:v>0.18013799999999999</c:v>
                </c:pt>
                <c:pt idx="3015">
                  <c:v>0.45034200000000002</c:v>
                </c:pt>
                <c:pt idx="3016">
                  <c:v>0.90109399999999995</c:v>
                </c:pt>
                <c:pt idx="3017">
                  <c:v>0.15479999999999999</c:v>
                </c:pt>
                <c:pt idx="3018">
                  <c:v>0.69542300000000001</c:v>
                </c:pt>
                <c:pt idx="3019">
                  <c:v>0.123763</c:v>
                </c:pt>
                <c:pt idx="3020">
                  <c:v>3.65476E-3</c:v>
                </c:pt>
                <c:pt idx="3021">
                  <c:v>0.53771199999999997</c:v>
                </c:pt>
                <c:pt idx="3022">
                  <c:v>0.28368300000000002</c:v>
                </c:pt>
                <c:pt idx="3023">
                  <c:v>0.35937599999999997</c:v>
                </c:pt>
                <c:pt idx="3024">
                  <c:v>0.25700499999999998</c:v>
                </c:pt>
                <c:pt idx="3025">
                  <c:v>0.22653699999999999</c:v>
                </c:pt>
                <c:pt idx="3026">
                  <c:v>0.48864099999999999</c:v>
                </c:pt>
                <c:pt idx="3027">
                  <c:v>0.98505500000000001</c:v>
                </c:pt>
                <c:pt idx="3028">
                  <c:v>0.39230599999999999</c:v>
                </c:pt>
                <c:pt idx="3029">
                  <c:v>4.99794E-2</c:v>
                </c:pt>
                <c:pt idx="3030">
                  <c:v>0.74326800000000004</c:v>
                </c:pt>
                <c:pt idx="3031">
                  <c:v>0.90668199999999999</c:v>
                </c:pt>
                <c:pt idx="3032">
                  <c:v>9.4661700000000001E-2</c:v>
                </c:pt>
                <c:pt idx="3033">
                  <c:v>0.77009899999999998</c:v>
                </c:pt>
                <c:pt idx="3034">
                  <c:v>0.250116</c:v>
                </c:pt>
                <c:pt idx="3035">
                  <c:v>0.14597599999999999</c:v>
                </c:pt>
                <c:pt idx="3036">
                  <c:v>0.75651299999999999</c:v>
                </c:pt>
                <c:pt idx="3037">
                  <c:v>0.52140799999999998</c:v>
                </c:pt>
                <c:pt idx="3038">
                  <c:v>0.32125700000000001</c:v>
                </c:pt>
                <c:pt idx="3039">
                  <c:v>0.74895999999999996</c:v>
                </c:pt>
                <c:pt idx="3040">
                  <c:v>0.24358199999999999</c:v>
                </c:pt>
                <c:pt idx="3041">
                  <c:v>0.64548499999999998</c:v>
                </c:pt>
                <c:pt idx="3042">
                  <c:v>0.23302700000000001</c:v>
                </c:pt>
                <c:pt idx="3043">
                  <c:v>0.72921800000000003</c:v>
                </c:pt>
                <c:pt idx="3044">
                  <c:v>0.99284099999999997</c:v>
                </c:pt>
                <c:pt idx="3045">
                  <c:v>0.47541499999999998</c:v>
                </c:pt>
                <c:pt idx="3046">
                  <c:v>4.7493300000000002E-2</c:v>
                </c:pt>
                <c:pt idx="3047">
                  <c:v>0.58129799999999998</c:v>
                </c:pt>
                <c:pt idx="3048">
                  <c:v>0.25828800000000002</c:v>
                </c:pt>
                <c:pt idx="3049">
                  <c:v>0.38241199999999997</c:v>
                </c:pt>
                <c:pt idx="3050">
                  <c:v>0.358074</c:v>
                </c:pt>
                <c:pt idx="3051">
                  <c:v>0.102703</c:v>
                </c:pt>
                <c:pt idx="3052">
                  <c:v>0.80125000000000002</c:v>
                </c:pt>
                <c:pt idx="3053">
                  <c:v>0.82586999999999999</c:v>
                </c:pt>
                <c:pt idx="3054">
                  <c:v>0.27670699999999998</c:v>
                </c:pt>
                <c:pt idx="3055">
                  <c:v>0.23261200000000001</c:v>
                </c:pt>
                <c:pt idx="3056">
                  <c:v>0.63709499999999997</c:v>
                </c:pt>
                <c:pt idx="3057">
                  <c:v>0.53801500000000002</c:v>
                </c:pt>
                <c:pt idx="3058">
                  <c:v>0.83337700000000003</c:v>
                </c:pt>
                <c:pt idx="3059">
                  <c:v>0.131912</c:v>
                </c:pt>
                <c:pt idx="3060">
                  <c:v>0.51349100000000003</c:v>
                </c:pt>
                <c:pt idx="3061">
                  <c:v>0.99663900000000005</c:v>
                </c:pt>
                <c:pt idx="3062">
                  <c:v>0.65407300000000002</c:v>
                </c:pt>
                <c:pt idx="3063">
                  <c:v>7.8022999999999995E-2</c:v>
                </c:pt>
                <c:pt idx="3064">
                  <c:v>0.59923599999999999</c:v>
                </c:pt>
                <c:pt idx="3065">
                  <c:v>0.33397700000000002</c:v>
                </c:pt>
                <c:pt idx="3066">
                  <c:v>0.90313699999999997</c:v>
                </c:pt>
                <c:pt idx="3067">
                  <c:v>0.31705499999999998</c:v>
                </c:pt>
                <c:pt idx="3068">
                  <c:v>0.89243600000000001</c:v>
                </c:pt>
                <c:pt idx="3069">
                  <c:v>0.78902099999999997</c:v>
                </c:pt>
                <c:pt idx="3070">
                  <c:v>9.0576599999999993E-2</c:v>
                </c:pt>
                <c:pt idx="3071">
                  <c:v>2.8483399999999999E-2</c:v>
                </c:pt>
                <c:pt idx="3072">
                  <c:v>0.36585000000000001</c:v>
                </c:pt>
                <c:pt idx="3073">
                  <c:v>0.37965900000000002</c:v>
                </c:pt>
                <c:pt idx="3074">
                  <c:v>0.50867300000000004</c:v>
                </c:pt>
                <c:pt idx="3075">
                  <c:v>0.93998499999999996</c:v>
                </c:pt>
                <c:pt idx="3076">
                  <c:v>0.76644599999999996</c:v>
                </c:pt>
                <c:pt idx="3077">
                  <c:v>0.18596399999999999</c:v>
                </c:pt>
                <c:pt idx="3078">
                  <c:v>0.10000100000000001</c:v>
                </c:pt>
                <c:pt idx="3079">
                  <c:v>0.12643099999999999</c:v>
                </c:pt>
                <c:pt idx="3080">
                  <c:v>0.74361999999999995</c:v>
                </c:pt>
                <c:pt idx="3081">
                  <c:v>0.27496999999999999</c:v>
                </c:pt>
                <c:pt idx="3082">
                  <c:v>0.77395899999999995</c:v>
                </c:pt>
                <c:pt idx="3083">
                  <c:v>0.37451200000000001</c:v>
                </c:pt>
                <c:pt idx="3084">
                  <c:v>0.48075400000000001</c:v>
                </c:pt>
                <c:pt idx="3085">
                  <c:v>0.39992</c:v>
                </c:pt>
                <c:pt idx="3086">
                  <c:v>0.27921499999999999</c:v>
                </c:pt>
                <c:pt idx="3087">
                  <c:v>0.238757</c:v>
                </c:pt>
                <c:pt idx="3088">
                  <c:v>0.75537299999999996</c:v>
                </c:pt>
                <c:pt idx="3089">
                  <c:v>0.50589200000000001</c:v>
                </c:pt>
                <c:pt idx="3090">
                  <c:v>0.480464</c:v>
                </c:pt>
                <c:pt idx="3091">
                  <c:v>0.64219199999999999</c:v>
                </c:pt>
                <c:pt idx="3092">
                  <c:v>0.66061800000000004</c:v>
                </c:pt>
                <c:pt idx="3093">
                  <c:v>8.3592300000000005E-3</c:v>
                </c:pt>
                <c:pt idx="3094">
                  <c:v>2.4728400000000001E-2</c:v>
                </c:pt>
                <c:pt idx="3095">
                  <c:v>0.62565999999999999</c:v>
                </c:pt>
                <c:pt idx="3096">
                  <c:v>0.43067499999999997</c:v>
                </c:pt>
                <c:pt idx="3097">
                  <c:v>0.70435499999999995</c:v>
                </c:pt>
                <c:pt idx="3098">
                  <c:v>0.13978399999999999</c:v>
                </c:pt>
                <c:pt idx="3099">
                  <c:v>0.46891699999999997</c:v>
                </c:pt>
                <c:pt idx="3100">
                  <c:v>5.1998099999999998E-2</c:v>
                </c:pt>
                <c:pt idx="3101">
                  <c:v>0.68488599999999999</c:v>
                </c:pt>
                <c:pt idx="3102">
                  <c:v>0.21757099999999999</c:v>
                </c:pt>
                <c:pt idx="3103">
                  <c:v>0.64354500000000003</c:v>
                </c:pt>
                <c:pt idx="3104">
                  <c:v>0.19831699999999999</c:v>
                </c:pt>
                <c:pt idx="3105">
                  <c:v>0.87796399999999997</c:v>
                </c:pt>
                <c:pt idx="3106">
                  <c:v>0.43572300000000003</c:v>
                </c:pt>
                <c:pt idx="3107">
                  <c:v>0.30173</c:v>
                </c:pt>
                <c:pt idx="3108">
                  <c:v>0.231378</c:v>
                </c:pt>
                <c:pt idx="3109">
                  <c:v>0.36119200000000001</c:v>
                </c:pt>
                <c:pt idx="3110">
                  <c:v>0.99630300000000005</c:v>
                </c:pt>
                <c:pt idx="3111">
                  <c:v>0.148232</c:v>
                </c:pt>
                <c:pt idx="3112">
                  <c:v>0.83209299999999997</c:v>
                </c:pt>
                <c:pt idx="3113">
                  <c:v>0.37756499999999998</c:v>
                </c:pt>
                <c:pt idx="3114">
                  <c:v>0.21872900000000001</c:v>
                </c:pt>
                <c:pt idx="3115">
                  <c:v>0.97212600000000005</c:v>
                </c:pt>
                <c:pt idx="3116">
                  <c:v>0.54878700000000002</c:v>
                </c:pt>
                <c:pt idx="3117">
                  <c:v>0.58950800000000003</c:v>
                </c:pt>
                <c:pt idx="3118">
                  <c:v>0.83390200000000003</c:v>
                </c:pt>
                <c:pt idx="3119">
                  <c:v>0.65679299999999996</c:v>
                </c:pt>
                <c:pt idx="3120">
                  <c:v>0.90751300000000001</c:v>
                </c:pt>
                <c:pt idx="3121">
                  <c:v>0.59958199999999995</c:v>
                </c:pt>
                <c:pt idx="3122">
                  <c:v>0.81982299999999997</c:v>
                </c:pt>
                <c:pt idx="3123">
                  <c:v>0.10586</c:v>
                </c:pt>
                <c:pt idx="3124">
                  <c:v>0.18146000000000001</c:v>
                </c:pt>
                <c:pt idx="3125">
                  <c:v>0.66933399999999998</c:v>
                </c:pt>
                <c:pt idx="3126">
                  <c:v>0.94110199999999999</c:v>
                </c:pt>
                <c:pt idx="3127">
                  <c:v>0.90739300000000001</c:v>
                </c:pt>
                <c:pt idx="3128">
                  <c:v>5.2590199999999997E-2</c:v>
                </c:pt>
                <c:pt idx="3129">
                  <c:v>2.3731499999999999E-2</c:v>
                </c:pt>
                <c:pt idx="3130">
                  <c:v>0.154499</c:v>
                </c:pt>
                <c:pt idx="3131">
                  <c:v>0.57775799999999999</c:v>
                </c:pt>
                <c:pt idx="3132">
                  <c:v>0.39258399999999999</c:v>
                </c:pt>
                <c:pt idx="3133">
                  <c:v>0.45346900000000001</c:v>
                </c:pt>
                <c:pt idx="3134">
                  <c:v>0.28040199999999998</c:v>
                </c:pt>
                <c:pt idx="3135">
                  <c:v>3.6300199999999998E-2</c:v>
                </c:pt>
                <c:pt idx="3136">
                  <c:v>0.50739699999999999</c:v>
                </c:pt>
                <c:pt idx="3137">
                  <c:v>0.81017700000000004</c:v>
                </c:pt>
                <c:pt idx="3138">
                  <c:v>0.35825699999999999</c:v>
                </c:pt>
                <c:pt idx="3139">
                  <c:v>0.77658499999999997</c:v>
                </c:pt>
                <c:pt idx="3140">
                  <c:v>2.2728999999999999E-2</c:v>
                </c:pt>
                <c:pt idx="3141">
                  <c:v>0.93835599999999997</c:v>
                </c:pt>
                <c:pt idx="3142">
                  <c:v>0.99884700000000004</c:v>
                </c:pt>
                <c:pt idx="3143">
                  <c:v>0.52090400000000003</c:v>
                </c:pt>
                <c:pt idx="3144">
                  <c:v>0.23929800000000001</c:v>
                </c:pt>
                <c:pt idx="3145">
                  <c:v>0.58514600000000005</c:v>
                </c:pt>
                <c:pt idx="3146">
                  <c:v>0.79708900000000005</c:v>
                </c:pt>
                <c:pt idx="3147">
                  <c:v>0.27727000000000002</c:v>
                </c:pt>
                <c:pt idx="3148">
                  <c:v>0.95236500000000002</c:v>
                </c:pt>
                <c:pt idx="3149">
                  <c:v>0.42492099999999999</c:v>
                </c:pt>
                <c:pt idx="3150">
                  <c:v>0.84113800000000005</c:v>
                </c:pt>
                <c:pt idx="3151">
                  <c:v>0.96977199999999997</c:v>
                </c:pt>
                <c:pt idx="3152">
                  <c:v>0.139573</c:v>
                </c:pt>
                <c:pt idx="3153">
                  <c:v>0.99262799999999995</c:v>
                </c:pt>
                <c:pt idx="3154">
                  <c:v>0.895486</c:v>
                </c:pt>
                <c:pt idx="3155">
                  <c:v>0.35513299999999998</c:v>
                </c:pt>
                <c:pt idx="3156">
                  <c:v>1.98245E-4</c:v>
                </c:pt>
                <c:pt idx="3157">
                  <c:v>0.43581500000000001</c:v>
                </c:pt>
                <c:pt idx="3158">
                  <c:v>0.55071199999999998</c:v>
                </c:pt>
                <c:pt idx="3159">
                  <c:v>0.22689699999999999</c:v>
                </c:pt>
                <c:pt idx="3160">
                  <c:v>8.9886800000000006E-3</c:v>
                </c:pt>
                <c:pt idx="3161">
                  <c:v>0.19911100000000001</c:v>
                </c:pt>
                <c:pt idx="3162">
                  <c:v>0.86342799999999997</c:v>
                </c:pt>
                <c:pt idx="3163">
                  <c:v>0.38572299999999998</c:v>
                </c:pt>
                <c:pt idx="3164">
                  <c:v>0.36530800000000002</c:v>
                </c:pt>
                <c:pt idx="3165">
                  <c:v>0.19075300000000001</c:v>
                </c:pt>
                <c:pt idx="3166">
                  <c:v>0.36703999999999998</c:v>
                </c:pt>
                <c:pt idx="3167">
                  <c:v>0.80732999999999999</c:v>
                </c:pt>
                <c:pt idx="3168">
                  <c:v>0.56141600000000003</c:v>
                </c:pt>
                <c:pt idx="3169">
                  <c:v>0.772837</c:v>
                </c:pt>
                <c:pt idx="3170">
                  <c:v>0.84131500000000004</c:v>
                </c:pt>
                <c:pt idx="3171">
                  <c:v>0.32754499999999998</c:v>
                </c:pt>
                <c:pt idx="3172">
                  <c:v>0.47761999999999999</c:v>
                </c:pt>
                <c:pt idx="3173">
                  <c:v>0.25309599999999999</c:v>
                </c:pt>
                <c:pt idx="3174">
                  <c:v>0.46091399999999999</c:v>
                </c:pt>
                <c:pt idx="3175">
                  <c:v>0.49161500000000002</c:v>
                </c:pt>
                <c:pt idx="3176">
                  <c:v>1.1666899999999999E-2</c:v>
                </c:pt>
                <c:pt idx="3177">
                  <c:v>0.216117</c:v>
                </c:pt>
                <c:pt idx="3178">
                  <c:v>0.22459599999999999</c:v>
                </c:pt>
                <c:pt idx="3179">
                  <c:v>0.15831200000000001</c:v>
                </c:pt>
                <c:pt idx="3180">
                  <c:v>0.57520099999999996</c:v>
                </c:pt>
                <c:pt idx="3181">
                  <c:v>0.75806600000000002</c:v>
                </c:pt>
                <c:pt idx="3182">
                  <c:v>0.14513999999999999</c:v>
                </c:pt>
                <c:pt idx="3183">
                  <c:v>0.33741700000000002</c:v>
                </c:pt>
                <c:pt idx="3184">
                  <c:v>0.50155300000000003</c:v>
                </c:pt>
                <c:pt idx="3185">
                  <c:v>0.68244300000000002</c:v>
                </c:pt>
                <c:pt idx="3186">
                  <c:v>0.57965900000000004</c:v>
                </c:pt>
                <c:pt idx="3187">
                  <c:v>0.632297</c:v>
                </c:pt>
                <c:pt idx="3188">
                  <c:v>0.49334699999999998</c:v>
                </c:pt>
                <c:pt idx="3189">
                  <c:v>5.1103500000000003E-2</c:v>
                </c:pt>
                <c:pt idx="3190">
                  <c:v>0.352719</c:v>
                </c:pt>
                <c:pt idx="3191">
                  <c:v>0.48075600000000002</c:v>
                </c:pt>
                <c:pt idx="3192">
                  <c:v>0.69857400000000003</c:v>
                </c:pt>
                <c:pt idx="3193">
                  <c:v>0.42347200000000002</c:v>
                </c:pt>
                <c:pt idx="3194">
                  <c:v>0.33307799999999999</c:v>
                </c:pt>
                <c:pt idx="3195">
                  <c:v>0.49291600000000002</c:v>
                </c:pt>
                <c:pt idx="3196">
                  <c:v>0.50173599999999996</c:v>
                </c:pt>
                <c:pt idx="3197">
                  <c:v>0.25642100000000001</c:v>
                </c:pt>
                <c:pt idx="3198">
                  <c:v>0.47442200000000001</c:v>
                </c:pt>
                <c:pt idx="3199">
                  <c:v>0.752525</c:v>
                </c:pt>
                <c:pt idx="3200">
                  <c:v>0.62222100000000002</c:v>
                </c:pt>
                <c:pt idx="3201">
                  <c:v>4.9265700000000003E-2</c:v>
                </c:pt>
                <c:pt idx="3202">
                  <c:v>0.56287100000000001</c:v>
                </c:pt>
                <c:pt idx="3203">
                  <c:v>4.4119600000000002E-2</c:v>
                </c:pt>
                <c:pt idx="3204">
                  <c:v>0.15393100000000001</c:v>
                </c:pt>
                <c:pt idx="3205">
                  <c:v>0.86616400000000004</c:v>
                </c:pt>
                <c:pt idx="3206">
                  <c:v>0.40693800000000002</c:v>
                </c:pt>
                <c:pt idx="3207">
                  <c:v>0.45976</c:v>
                </c:pt>
                <c:pt idx="3208">
                  <c:v>0.11744499999999999</c:v>
                </c:pt>
                <c:pt idx="3209">
                  <c:v>0.83873399999999998</c:v>
                </c:pt>
                <c:pt idx="3210">
                  <c:v>0.14749999999999999</c:v>
                </c:pt>
                <c:pt idx="3211">
                  <c:v>0.48765999999999998</c:v>
                </c:pt>
                <c:pt idx="3212">
                  <c:v>0.61567300000000003</c:v>
                </c:pt>
                <c:pt idx="3213">
                  <c:v>0.34711999999999998</c:v>
                </c:pt>
                <c:pt idx="3214">
                  <c:v>0.24706800000000001</c:v>
                </c:pt>
                <c:pt idx="3215">
                  <c:v>0.48497899999999999</c:v>
                </c:pt>
                <c:pt idx="3216">
                  <c:v>2.9798600000000001E-2</c:v>
                </c:pt>
                <c:pt idx="3217">
                  <c:v>0.23391000000000001</c:v>
                </c:pt>
                <c:pt idx="3218">
                  <c:v>0.65508500000000003</c:v>
                </c:pt>
                <c:pt idx="3219">
                  <c:v>0.919462</c:v>
                </c:pt>
                <c:pt idx="3220">
                  <c:v>0.938666</c:v>
                </c:pt>
                <c:pt idx="3221">
                  <c:v>0.56011999999999995</c:v>
                </c:pt>
                <c:pt idx="3222">
                  <c:v>0.28738900000000001</c:v>
                </c:pt>
                <c:pt idx="3223">
                  <c:v>0.56164800000000004</c:v>
                </c:pt>
                <c:pt idx="3224">
                  <c:v>0.45225300000000002</c:v>
                </c:pt>
                <c:pt idx="3225">
                  <c:v>0.314411</c:v>
                </c:pt>
                <c:pt idx="3226">
                  <c:v>0.68166800000000005</c:v>
                </c:pt>
                <c:pt idx="3227">
                  <c:v>0.493784</c:v>
                </c:pt>
                <c:pt idx="3228">
                  <c:v>0.279943</c:v>
                </c:pt>
                <c:pt idx="3229">
                  <c:v>0.57743800000000001</c:v>
                </c:pt>
                <c:pt idx="3230">
                  <c:v>0.82484400000000002</c:v>
                </c:pt>
                <c:pt idx="3231">
                  <c:v>0.30862899999999999</c:v>
                </c:pt>
                <c:pt idx="3232">
                  <c:v>0.13928399999999999</c:v>
                </c:pt>
                <c:pt idx="3233">
                  <c:v>5.3330500000000003E-2</c:v>
                </c:pt>
                <c:pt idx="3234">
                  <c:v>0.48369499999999999</c:v>
                </c:pt>
                <c:pt idx="3235">
                  <c:v>0.13703699999999999</c:v>
                </c:pt>
                <c:pt idx="3236">
                  <c:v>0.28056999999999999</c:v>
                </c:pt>
                <c:pt idx="3237">
                  <c:v>0.55576599999999998</c:v>
                </c:pt>
                <c:pt idx="3238">
                  <c:v>0.68922399999999995</c:v>
                </c:pt>
                <c:pt idx="3239">
                  <c:v>0.121948</c:v>
                </c:pt>
                <c:pt idx="3240">
                  <c:v>0.15793299999999999</c:v>
                </c:pt>
                <c:pt idx="3241">
                  <c:v>0.42919600000000002</c:v>
                </c:pt>
                <c:pt idx="3242">
                  <c:v>0.57622600000000002</c:v>
                </c:pt>
                <c:pt idx="3243">
                  <c:v>0.96158900000000003</c:v>
                </c:pt>
                <c:pt idx="3244">
                  <c:v>0.56033200000000005</c:v>
                </c:pt>
                <c:pt idx="3245">
                  <c:v>0.42086200000000001</c:v>
                </c:pt>
                <c:pt idx="3246">
                  <c:v>0.85246599999999995</c:v>
                </c:pt>
                <c:pt idx="3247">
                  <c:v>0.75558099999999995</c:v>
                </c:pt>
                <c:pt idx="3248">
                  <c:v>0.30433399999999999</c:v>
                </c:pt>
                <c:pt idx="3249">
                  <c:v>0.85402400000000001</c:v>
                </c:pt>
                <c:pt idx="3250">
                  <c:v>6.0438400000000003E-2</c:v>
                </c:pt>
                <c:pt idx="3251">
                  <c:v>0.67849000000000004</c:v>
                </c:pt>
                <c:pt idx="3252">
                  <c:v>0.15739600000000001</c:v>
                </c:pt>
                <c:pt idx="3253">
                  <c:v>8.4422399999999995E-2</c:v>
                </c:pt>
                <c:pt idx="3254">
                  <c:v>0.18464900000000001</c:v>
                </c:pt>
                <c:pt idx="3255">
                  <c:v>7.6252100000000003E-2</c:v>
                </c:pt>
                <c:pt idx="3256">
                  <c:v>5.1208099999999999E-2</c:v>
                </c:pt>
                <c:pt idx="3257">
                  <c:v>0.16187699999999999</c:v>
                </c:pt>
                <c:pt idx="3258">
                  <c:v>0.63439699999999999</c:v>
                </c:pt>
                <c:pt idx="3259">
                  <c:v>0.79723900000000003</c:v>
                </c:pt>
                <c:pt idx="3260">
                  <c:v>0.24138999999999999</c:v>
                </c:pt>
                <c:pt idx="3261">
                  <c:v>6.0372000000000002E-2</c:v>
                </c:pt>
                <c:pt idx="3262">
                  <c:v>0.82675500000000002</c:v>
                </c:pt>
                <c:pt idx="3263">
                  <c:v>0.298147</c:v>
                </c:pt>
                <c:pt idx="3264">
                  <c:v>0.117849</c:v>
                </c:pt>
                <c:pt idx="3265">
                  <c:v>0.30268499999999998</c:v>
                </c:pt>
                <c:pt idx="3266">
                  <c:v>5.0066199999999998E-2</c:v>
                </c:pt>
                <c:pt idx="3267">
                  <c:v>0.92446399999999995</c:v>
                </c:pt>
                <c:pt idx="3268">
                  <c:v>0.19401499999999999</c:v>
                </c:pt>
                <c:pt idx="3269">
                  <c:v>0.47595799999999999</c:v>
                </c:pt>
                <c:pt idx="3270">
                  <c:v>7.4472099999999999E-2</c:v>
                </c:pt>
                <c:pt idx="3271">
                  <c:v>0.78294200000000003</c:v>
                </c:pt>
                <c:pt idx="3272">
                  <c:v>0.98612299999999997</c:v>
                </c:pt>
                <c:pt idx="3273">
                  <c:v>0.97326900000000005</c:v>
                </c:pt>
                <c:pt idx="3274">
                  <c:v>0.63326499999999997</c:v>
                </c:pt>
                <c:pt idx="3275">
                  <c:v>2.87999E-2</c:v>
                </c:pt>
                <c:pt idx="3276">
                  <c:v>0.26975100000000002</c:v>
                </c:pt>
                <c:pt idx="3277">
                  <c:v>0.209726</c:v>
                </c:pt>
                <c:pt idx="3278">
                  <c:v>0.242594</c:v>
                </c:pt>
                <c:pt idx="3279">
                  <c:v>0.44226799999999999</c:v>
                </c:pt>
                <c:pt idx="3280">
                  <c:v>0.18895000000000001</c:v>
                </c:pt>
                <c:pt idx="3281">
                  <c:v>0.18036199999999999</c:v>
                </c:pt>
                <c:pt idx="3282">
                  <c:v>0.35750199999999999</c:v>
                </c:pt>
                <c:pt idx="3283">
                  <c:v>0.40421699999999999</c:v>
                </c:pt>
                <c:pt idx="3284">
                  <c:v>0.82107399999999997</c:v>
                </c:pt>
                <c:pt idx="3285">
                  <c:v>0.18283099999999999</c:v>
                </c:pt>
                <c:pt idx="3286">
                  <c:v>0.81222099999999997</c:v>
                </c:pt>
                <c:pt idx="3287">
                  <c:v>0.85907199999999995</c:v>
                </c:pt>
                <c:pt idx="3288">
                  <c:v>0.59875500000000004</c:v>
                </c:pt>
                <c:pt idx="3289">
                  <c:v>0.43876599999999999</c:v>
                </c:pt>
                <c:pt idx="3290">
                  <c:v>0.62438099999999996</c:v>
                </c:pt>
                <c:pt idx="3291">
                  <c:v>0.57239399999999996</c:v>
                </c:pt>
                <c:pt idx="3292">
                  <c:v>0.69442999999999999</c:v>
                </c:pt>
                <c:pt idx="3293">
                  <c:v>0.335725</c:v>
                </c:pt>
                <c:pt idx="3294">
                  <c:v>3.4402099999999998E-2</c:v>
                </c:pt>
                <c:pt idx="3295">
                  <c:v>0.46194099999999999</c:v>
                </c:pt>
                <c:pt idx="3296">
                  <c:v>0.38982800000000001</c:v>
                </c:pt>
                <c:pt idx="3297">
                  <c:v>0.21856300000000001</c:v>
                </c:pt>
                <c:pt idx="3298">
                  <c:v>0.183004</c:v>
                </c:pt>
                <c:pt idx="3299">
                  <c:v>1.46208E-2</c:v>
                </c:pt>
                <c:pt idx="3300">
                  <c:v>2.8025999999999999E-2</c:v>
                </c:pt>
                <c:pt idx="3301">
                  <c:v>0.65956300000000001</c:v>
                </c:pt>
                <c:pt idx="3302">
                  <c:v>0.57162000000000002</c:v>
                </c:pt>
                <c:pt idx="3303">
                  <c:v>0.52484200000000003</c:v>
                </c:pt>
                <c:pt idx="3304">
                  <c:v>0.133907</c:v>
                </c:pt>
                <c:pt idx="3305">
                  <c:v>3.6798499999999998E-2</c:v>
                </c:pt>
                <c:pt idx="3306">
                  <c:v>0.93191000000000002</c:v>
                </c:pt>
                <c:pt idx="3307">
                  <c:v>0.50782000000000005</c:v>
                </c:pt>
                <c:pt idx="3308">
                  <c:v>0.97148800000000002</c:v>
                </c:pt>
                <c:pt idx="3309">
                  <c:v>0.29549900000000001</c:v>
                </c:pt>
                <c:pt idx="3310">
                  <c:v>0.35160200000000003</c:v>
                </c:pt>
                <c:pt idx="3311">
                  <c:v>0.74032900000000001</c:v>
                </c:pt>
                <c:pt idx="3312">
                  <c:v>0.132906</c:v>
                </c:pt>
                <c:pt idx="3313">
                  <c:v>0.54869100000000004</c:v>
                </c:pt>
                <c:pt idx="3314">
                  <c:v>9.5599100000000006E-2</c:v>
                </c:pt>
                <c:pt idx="3315">
                  <c:v>0.69517700000000004</c:v>
                </c:pt>
                <c:pt idx="3316">
                  <c:v>0.108433</c:v>
                </c:pt>
                <c:pt idx="3317">
                  <c:v>0.96887100000000004</c:v>
                </c:pt>
                <c:pt idx="3318">
                  <c:v>0.47243299999999999</c:v>
                </c:pt>
                <c:pt idx="3319">
                  <c:v>0.27884300000000001</c:v>
                </c:pt>
                <c:pt idx="3320">
                  <c:v>2.5381500000000001E-2</c:v>
                </c:pt>
                <c:pt idx="3321">
                  <c:v>0.32883000000000001</c:v>
                </c:pt>
                <c:pt idx="3322">
                  <c:v>0.79580799999999996</c:v>
                </c:pt>
                <c:pt idx="3323">
                  <c:v>0.80817300000000003</c:v>
                </c:pt>
                <c:pt idx="3324">
                  <c:v>0.14768400000000001</c:v>
                </c:pt>
                <c:pt idx="3325">
                  <c:v>0.81736900000000001</c:v>
                </c:pt>
                <c:pt idx="3326">
                  <c:v>0.58380100000000001</c:v>
                </c:pt>
                <c:pt idx="3327">
                  <c:v>0.63127699999999998</c:v>
                </c:pt>
                <c:pt idx="3328">
                  <c:v>0.39443699999999998</c:v>
                </c:pt>
                <c:pt idx="3329">
                  <c:v>0.85114400000000001</c:v>
                </c:pt>
                <c:pt idx="3330">
                  <c:v>0.65194799999999997</c:v>
                </c:pt>
                <c:pt idx="3331">
                  <c:v>0.47762900000000003</c:v>
                </c:pt>
                <c:pt idx="3332">
                  <c:v>0.19991300000000001</c:v>
                </c:pt>
                <c:pt idx="3333">
                  <c:v>0.15884400000000001</c:v>
                </c:pt>
                <c:pt idx="3334">
                  <c:v>5.34204E-2</c:v>
                </c:pt>
                <c:pt idx="3335">
                  <c:v>0.18590699999999999</c:v>
                </c:pt>
                <c:pt idx="3336">
                  <c:v>0.92566400000000004</c:v>
                </c:pt>
                <c:pt idx="3337">
                  <c:v>0.34518199999999999</c:v>
                </c:pt>
                <c:pt idx="3338">
                  <c:v>0.21304799999999999</c:v>
                </c:pt>
                <c:pt idx="3339">
                  <c:v>0.471443</c:v>
                </c:pt>
                <c:pt idx="3340">
                  <c:v>0.78833299999999995</c:v>
                </c:pt>
                <c:pt idx="3341">
                  <c:v>6.05874E-2</c:v>
                </c:pt>
                <c:pt idx="3342">
                  <c:v>0.113216</c:v>
                </c:pt>
                <c:pt idx="3343">
                  <c:v>0.79835400000000001</c:v>
                </c:pt>
                <c:pt idx="3344">
                  <c:v>0.90959400000000001</c:v>
                </c:pt>
                <c:pt idx="3345">
                  <c:v>0.39488899999999999</c:v>
                </c:pt>
                <c:pt idx="3346">
                  <c:v>9.9367200000000003E-2</c:v>
                </c:pt>
                <c:pt idx="3347">
                  <c:v>0.79381599999999997</c:v>
                </c:pt>
                <c:pt idx="3348">
                  <c:v>0.121946</c:v>
                </c:pt>
                <c:pt idx="3349">
                  <c:v>0.37435400000000002</c:v>
                </c:pt>
                <c:pt idx="3350">
                  <c:v>0.14169699999999999</c:v>
                </c:pt>
                <c:pt idx="3351">
                  <c:v>0.195494</c:v>
                </c:pt>
                <c:pt idx="3352">
                  <c:v>0.91772500000000001</c:v>
                </c:pt>
                <c:pt idx="3353">
                  <c:v>0.13633400000000001</c:v>
                </c:pt>
                <c:pt idx="3354">
                  <c:v>0.99931000000000003</c:v>
                </c:pt>
                <c:pt idx="3355">
                  <c:v>0.20826700000000001</c:v>
                </c:pt>
                <c:pt idx="3356">
                  <c:v>0.65008500000000002</c:v>
                </c:pt>
                <c:pt idx="3357">
                  <c:v>0.92481400000000002</c:v>
                </c:pt>
                <c:pt idx="3358">
                  <c:v>0.10764899999999999</c:v>
                </c:pt>
                <c:pt idx="3359">
                  <c:v>0.54325299999999999</c:v>
                </c:pt>
                <c:pt idx="3360">
                  <c:v>0.31583299999999997</c:v>
                </c:pt>
                <c:pt idx="3361">
                  <c:v>0.54339700000000002</c:v>
                </c:pt>
                <c:pt idx="3362">
                  <c:v>0.70597699999999997</c:v>
                </c:pt>
                <c:pt idx="3363">
                  <c:v>0.88221899999999998</c:v>
                </c:pt>
                <c:pt idx="3364">
                  <c:v>0.49277399999999999</c:v>
                </c:pt>
                <c:pt idx="3365">
                  <c:v>0.70591499999999996</c:v>
                </c:pt>
                <c:pt idx="3366">
                  <c:v>0.83726199999999995</c:v>
                </c:pt>
                <c:pt idx="3367">
                  <c:v>0.46065</c:v>
                </c:pt>
                <c:pt idx="3368">
                  <c:v>0.69447300000000001</c:v>
                </c:pt>
                <c:pt idx="3369">
                  <c:v>0.67128500000000002</c:v>
                </c:pt>
                <c:pt idx="3370">
                  <c:v>0.961534</c:v>
                </c:pt>
                <c:pt idx="3371">
                  <c:v>0.76483999999999996</c:v>
                </c:pt>
                <c:pt idx="3372">
                  <c:v>0.32946900000000001</c:v>
                </c:pt>
                <c:pt idx="3373">
                  <c:v>0.87115299999999996</c:v>
                </c:pt>
                <c:pt idx="3374">
                  <c:v>0.56625999999999999</c:v>
                </c:pt>
                <c:pt idx="3375">
                  <c:v>0.95692299999999997</c:v>
                </c:pt>
                <c:pt idx="3376">
                  <c:v>6.1712599999999999E-2</c:v>
                </c:pt>
                <c:pt idx="3377">
                  <c:v>0.21357300000000001</c:v>
                </c:pt>
                <c:pt idx="3378">
                  <c:v>0.86578299999999997</c:v>
                </c:pt>
                <c:pt idx="3379">
                  <c:v>0.793709</c:v>
                </c:pt>
                <c:pt idx="3380">
                  <c:v>0.34941800000000001</c:v>
                </c:pt>
                <c:pt idx="3381">
                  <c:v>1.9998999999999999E-2</c:v>
                </c:pt>
                <c:pt idx="3382">
                  <c:v>0.60530700000000004</c:v>
                </c:pt>
                <c:pt idx="3383">
                  <c:v>0.86509899999999995</c:v>
                </c:pt>
                <c:pt idx="3384">
                  <c:v>0.51822400000000002</c:v>
                </c:pt>
                <c:pt idx="3385">
                  <c:v>0.62832100000000002</c:v>
                </c:pt>
                <c:pt idx="3386">
                  <c:v>0.72643500000000005</c:v>
                </c:pt>
                <c:pt idx="3387">
                  <c:v>0.17071500000000001</c:v>
                </c:pt>
                <c:pt idx="3388">
                  <c:v>0.88473900000000005</c:v>
                </c:pt>
                <c:pt idx="3389">
                  <c:v>0.53055300000000005</c:v>
                </c:pt>
                <c:pt idx="3390">
                  <c:v>0.63598100000000002</c:v>
                </c:pt>
                <c:pt idx="3391">
                  <c:v>0.70779499999999995</c:v>
                </c:pt>
                <c:pt idx="3392">
                  <c:v>0.76872399999999996</c:v>
                </c:pt>
                <c:pt idx="3393">
                  <c:v>0.407636</c:v>
                </c:pt>
                <c:pt idx="3394">
                  <c:v>0.141267</c:v>
                </c:pt>
                <c:pt idx="3395">
                  <c:v>0.275808</c:v>
                </c:pt>
                <c:pt idx="3396">
                  <c:v>0.46471400000000002</c:v>
                </c:pt>
                <c:pt idx="3397">
                  <c:v>7.1646199999999993E-2</c:v>
                </c:pt>
                <c:pt idx="3398">
                  <c:v>0.30177100000000001</c:v>
                </c:pt>
                <c:pt idx="3399">
                  <c:v>0.271038</c:v>
                </c:pt>
                <c:pt idx="3400">
                  <c:v>0.29355100000000001</c:v>
                </c:pt>
                <c:pt idx="3401">
                  <c:v>0.62756400000000001</c:v>
                </c:pt>
                <c:pt idx="3402">
                  <c:v>9.4363600000000006E-2</c:v>
                </c:pt>
                <c:pt idx="3403">
                  <c:v>7.9516600000000007E-2</c:v>
                </c:pt>
                <c:pt idx="3404">
                  <c:v>0.31704700000000002</c:v>
                </c:pt>
                <c:pt idx="3405">
                  <c:v>0.73016599999999998</c:v>
                </c:pt>
                <c:pt idx="3406">
                  <c:v>0.77876100000000004</c:v>
                </c:pt>
                <c:pt idx="3407">
                  <c:v>0.386851</c:v>
                </c:pt>
                <c:pt idx="3408">
                  <c:v>3.1943100000000001E-3</c:v>
                </c:pt>
                <c:pt idx="3409">
                  <c:v>0.32181799999999999</c:v>
                </c:pt>
                <c:pt idx="3410">
                  <c:v>0.48282399999999998</c:v>
                </c:pt>
                <c:pt idx="3411">
                  <c:v>0.16423099999999999</c:v>
                </c:pt>
                <c:pt idx="3412">
                  <c:v>0.92827400000000004</c:v>
                </c:pt>
                <c:pt idx="3413">
                  <c:v>2.06135E-3</c:v>
                </c:pt>
                <c:pt idx="3414">
                  <c:v>0.74728000000000006</c:v>
                </c:pt>
                <c:pt idx="3415">
                  <c:v>0.97042799999999996</c:v>
                </c:pt>
                <c:pt idx="3416">
                  <c:v>0.82205799999999996</c:v>
                </c:pt>
                <c:pt idx="3417">
                  <c:v>0.90819899999999998</c:v>
                </c:pt>
                <c:pt idx="3418">
                  <c:v>0.79648300000000005</c:v>
                </c:pt>
                <c:pt idx="3419">
                  <c:v>0.37380799999999997</c:v>
                </c:pt>
                <c:pt idx="3420">
                  <c:v>0.68322300000000002</c:v>
                </c:pt>
                <c:pt idx="3421">
                  <c:v>0.80186900000000005</c:v>
                </c:pt>
                <c:pt idx="3422">
                  <c:v>0.17971100000000001</c:v>
                </c:pt>
                <c:pt idx="3423">
                  <c:v>0.23449800000000001</c:v>
                </c:pt>
                <c:pt idx="3424">
                  <c:v>0.70493799999999995</c:v>
                </c:pt>
                <c:pt idx="3425">
                  <c:v>9.9592E-2</c:v>
                </c:pt>
                <c:pt idx="3426">
                  <c:v>0.400283</c:v>
                </c:pt>
                <c:pt idx="3427">
                  <c:v>0.16234199999999999</c:v>
                </c:pt>
                <c:pt idx="3428">
                  <c:v>0.16494700000000001</c:v>
                </c:pt>
                <c:pt idx="3429">
                  <c:v>0.38411200000000001</c:v>
                </c:pt>
                <c:pt idx="3430">
                  <c:v>0.62126499999999996</c:v>
                </c:pt>
                <c:pt idx="3431">
                  <c:v>9.5508599999999996E-4</c:v>
                </c:pt>
                <c:pt idx="3432">
                  <c:v>1.3994899999999999E-2</c:v>
                </c:pt>
                <c:pt idx="3433">
                  <c:v>0.68730999999999998</c:v>
                </c:pt>
                <c:pt idx="3434">
                  <c:v>0.30766900000000003</c:v>
                </c:pt>
                <c:pt idx="3435">
                  <c:v>0.50560300000000002</c:v>
                </c:pt>
                <c:pt idx="3436">
                  <c:v>2.0718E-2</c:v>
                </c:pt>
                <c:pt idx="3437">
                  <c:v>0.46219399999999999</c:v>
                </c:pt>
                <c:pt idx="3438">
                  <c:v>0.48763600000000001</c:v>
                </c:pt>
                <c:pt idx="3439">
                  <c:v>0.521594</c:v>
                </c:pt>
                <c:pt idx="3440">
                  <c:v>0.310504</c:v>
                </c:pt>
                <c:pt idx="3441">
                  <c:v>0.845028</c:v>
                </c:pt>
                <c:pt idx="3442">
                  <c:v>0.23852599999999999</c:v>
                </c:pt>
                <c:pt idx="3443">
                  <c:v>0.98790800000000001</c:v>
                </c:pt>
                <c:pt idx="3444">
                  <c:v>0.57374099999999995</c:v>
                </c:pt>
                <c:pt idx="3445">
                  <c:v>0.139374</c:v>
                </c:pt>
                <c:pt idx="3446">
                  <c:v>0.52412899999999996</c:v>
                </c:pt>
                <c:pt idx="3447">
                  <c:v>2.5297300000000002E-2</c:v>
                </c:pt>
                <c:pt idx="3448">
                  <c:v>0.85412999999999994</c:v>
                </c:pt>
                <c:pt idx="3449">
                  <c:v>0.52647600000000006</c:v>
                </c:pt>
                <c:pt idx="3450">
                  <c:v>0.42038199999999998</c:v>
                </c:pt>
                <c:pt idx="3451">
                  <c:v>0.57752000000000003</c:v>
                </c:pt>
                <c:pt idx="3452">
                  <c:v>0.31491400000000003</c:v>
                </c:pt>
                <c:pt idx="3453">
                  <c:v>0.76255099999999998</c:v>
                </c:pt>
                <c:pt idx="3454">
                  <c:v>0.32911099999999999</c:v>
                </c:pt>
                <c:pt idx="3455">
                  <c:v>0.25778800000000002</c:v>
                </c:pt>
                <c:pt idx="3456">
                  <c:v>0.56964199999999998</c:v>
                </c:pt>
                <c:pt idx="3457">
                  <c:v>0.80311699999999997</c:v>
                </c:pt>
                <c:pt idx="3458">
                  <c:v>0.41182400000000002</c:v>
                </c:pt>
                <c:pt idx="3459">
                  <c:v>0.20460500000000001</c:v>
                </c:pt>
                <c:pt idx="3460">
                  <c:v>0.88033600000000001</c:v>
                </c:pt>
                <c:pt idx="3461">
                  <c:v>0.68106199999999995</c:v>
                </c:pt>
                <c:pt idx="3462">
                  <c:v>0.81364499999999995</c:v>
                </c:pt>
                <c:pt idx="3463">
                  <c:v>1.0970799999999999E-2</c:v>
                </c:pt>
                <c:pt idx="3464">
                  <c:v>0.82359800000000005</c:v>
                </c:pt>
                <c:pt idx="3465">
                  <c:v>0.27868399999999999</c:v>
                </c:pt>
                <c:pt idx="3466">
                  <c:v>0.20294000000000001</c:v>
                </c:pt>
                <c:pt idx="3467">
                  <c:v>0.48932799999999999</c:v>
                </c:pt>
                <c:pt idx="3468">
                  <c:v>0.32608399999999998</c:v>
                </c:pt>
                <c:pt idx="3469">
                  <c:v>0.26303599999999999</c:v>
                </c:pt>
                <c:pt idx="3470">
                  <c:v>0.64520299999999997</c:v>
                </c:pt>
                <c:pt idx="3471">
                  <c:v>0.491786</c:v>
                </c:pt>
                <c:pt idx="3472">
                  <c:v>0.38691999999999999</c:v>
                </c:pt>
                <c:pt idx="3473">
                  <c:v>0.37815100000000001</c:v>
                </c:pt>
                <c:pt idx="3474">
                  <c:v>0.34984500000000002</c:v>
                </c:pt>
                <c:pt idx="3475">
                  <c:v>0.82507299999999995</c:v>
                </c:pt>
                <c:pt idx="3476">
                  <c:v>0.44611899999999999</c:v>
                </c:pt>
                <c:pt idx="3477">
                  <c:v>0.73090500000000003</c:v>
                </c:pt>
                <c:pt idx="3478">
                  <c:v>0.28253299999999998</c:v>
                </c:pt>
                <c:pt idx="3479">
                  <c:v>0.94567999999999997</c:v>
                </c:pt>
                <c:pt idx="3480">
                  <c:v>0.98447799999999996</c:v>
                </c:pt>
                <c:pt idx="3481">
                  <c:v>0.87451500000000004</c:v>
                </c:pt>
                <c:pt idx="3482">
                  <c:v>0.90924099999999997</c:v>
                </c:pt>
                <c:pt idx="3483">
                  <c:v>0.46443600000000002</c:v>
                </c:pt>
                <c:pt idx="3484">
                  <c:v>0.54137800000000003</c:v>
                </c:pt>
                <c:pt idx="3485">
                  <c:v>0.62731400000000004</c:v>
                </c:pt>
                <c:pt idx="3486">
                  <c:v>5.5925099999999998E-2</c:v>
                </c:pt>
                <c:pt idx="3487">
                  <c:v>0.797655</c:v>
                </c:pt>
                <c:pt idx="3488">
                  <c:v>0.69484699999999999</c:v>
                </c:pt>
                <c:pt idx="3489">
                  <c:v>0.68227099999999996</c:v>
                </c:pt>
                <c:pt idx="3490">
                  <c:v>6.0775100000000004E-3</c:v>
                </c:pt>
                <c:pt idx="3491">
                  <c:v>0.67465600000000003</c:v>
                </c:pt>
                <c:pt idx="3492">
                  <c:v>0.19234200000000001</c:v>
                </c:pt>
                <c:pt idx="3493">
                  <c:v>0.88588199999999995</c:v>
                </c:pt>
                <c:pt idx="3494">
                  <c:v>0.20921799999999999</c:v>
                </c:pt>
                <c:pt idx="3495">
                  <c:v>0.76760200000000001</c:v>
                </c:pt>
                <c:pt idx="3496">
                  <c:v>0.97551900000000002</c:v>
                </c:pt>
                <c:pt idx="3497">
                  <c:v>0.71264099999999997</c:v>
                </c:pt>
                <c:pt idx="3498">
                  <c:v>0.40175100000000002</c:v>
                </c:pt>
                <c:pt idx="3499">
                  <c:v>0.524003</c:v>
                </c:pt>
                <c:pt idx="3500">
                  <c:v>0.86087599999999997</c:v>
                </c:pt>
                <c:pt idx="3501">
                  <c:v>0.22018599999999999</c:v>
                </c:pt>
                <c:pt idx="3502">
                  <c:v>0.50125900000000001</c:v>
                </c:pt>
                <c:pt idx="3503">
                  <c:v>0.31854100000000002</c:v>
                </c:pt>
                <c:pt idx="3504">
                  <c:v>0.59658800000000001</c:v>
                </c:pt>
                <c:pt idx="3505">
                  <c:v>0.633656</c:v>
                </c:pt>
                <c:pt idx="3506">
                  <c:v>0.114861</c:v>
                </c:pt>
                <c:pt idx="3507">
                  <c:v>0.65150699999999995</c:v>
                </c:pt>
                <c:pt idx="3508">
                  <c:v>0.194411</c:v>
                </c:pt>
                <c:pt idx="3509">
                  <c:v>0.82015000000000005</c:v>
                </c:pt>
                <c:pt idx="3510">
                  <c:v>0.105072</c:v>
                </c:pt>
                <c:pt idx="3511">
                  <c:v>0.78490099999999996</c:v>
                </c:pt>
                <c:pt idx="3512">
                  <c:v>0.60131299999999999</c:v>
                </c:pt>
                <c:pt idx="3513">
                  <c:v>0.30604599999999998</c:v>
                </c:pt>
                <c:pt idx="3514">
                  <c:v>0.10539900000000001</c:v>
                </c:pt>
                <c:pt idx="3515">
                  <c:v>0.518119</c:v>
                </c:pt>
                <c:pt idx="3516">
                  <c:v>0.85850199999999999</c:v>
                </c:pt>
                <c:pt idx="3517">
                  <c:v>0.81141600000000003</c:v>
                </c:pt>
                <c:pt idx="3518">
                  <c:v>0.58035999999999999</c:v>
                </c:pt>
                <c:pt idx="3519">
                  <c:v>0.67375200000000002</c:v>
                </c:pt>
                <c:pt idx="3520">
                  <c:v>0.58144200000000001</c:v>
                </c:pt>
                <c:pt idx="3521">
                  <c:v>0.159496</c:v>
                </c:pt>
                <c:pt idx="3522">
                  <c:v>0.60380400000000001</c:v>
                </c:pt>
                <c:pt idx="3523">
                  <c:v>0.93428299999999997</c:v>
                </c:pt>
                <c:pt idx="3524">
                  <c:v>0.66642699999999999</c:v>
                </c:pt>
                <c:pt idx="3525">
                  <c:v>0.51244299999999998</c:v>
                </c:pt>
                <c:pt idx="3526">
                  <c:v>0.59842700000000004</c:v>
                </c:pt>
                <c:pt idx="3527">
                  <c:v>0.149031</c:v>
                </c:pt>
                <c:pt idx="3528">
                  <c:v>0.69087399999999999</c:v>
                </c:pt>
                <c:pt idx="3529">
                  <c:v>0.87255000000000005</c:v>
                </c:pt>
                <c:pt idx="3530">
                  <c:v>0.80399699999999996</c:v>
                </c:pt>
                <c:pt idx="3531" formatCode="0.00E+00">
                  <c:v>4.5089899999999997E-5</c:v>
                </c:pt>
                <c:pt idx="3532">
                  <c:v>0.258299</c:v>
                </c:pt>
                <c:pt idx="3533">
                  <c:v>0.138211</c:v>
                </c:pt>
                <c:pt idx="3534">
                  <c:v>0.65821200000000002</c:v>
                </c:pt>
                <c:pt idx="3535">
                  <c:v>0.45539200000000002</c:v>
                </c:pt>
                <c:pt idx="3536">
                  <c:v>0.86874600000000002</c:v>
                </c:pt>
                <c:pt idx="3537">
                  <c:v>8.9497300000000002E-2</c:v>
                </c:pt>
                <c:pt idx="3538">
                  <c:v>0.994398</c:v>
                </c:pt>
                <c:pt idx="3539">
                  <c:v>0.88326700000000002</c:v>
                </c:pt>
                <c:pt idx="3540">
                  <c:v>0.36619299999999999</c:v>
                </c:pt>
                <c:pt idx="3541">
                  <c:v>0.64088500000000004</c:v>
                </c:pt>
                <c:pt idx="3542">
                  <c:v>0.34937299999999999</c:v>
                </c:pt>
                <c:pt idx="3543">
                  <c:v>0.83554200000000001</c:v>
                </c:pt>
                <c:pt idx="3544">
                  <c:v>0.86794099999999996</c:v>
                </c:pt>
                <c:pt idx="3545">
                  <c:v>0.64200599999999997</c:v>
                </c:pt>
                <c:pt idx="3546">
                  <c:v>0.84978200000000004</c:v>
                </c:pt>
                <c:pt idx="3547">
                  <c:v>0.915632</c:v>
                </c:pt>
                <c:pt idx="3548">
                  <c:v>0.52865899999999999</c:v>
                </c:pt>
                <c:pt idx="3549">
                  <c:v>0.19734599999999999</c:v>
                </c:pt>
                <c:pt idx="3550">
                  <c:v>0.20797599999999999</c:v>
                </c:pt>
                <c:pt idx="3551">
                  <c:v>0.86222500000000002</c:v>
                </c:pt>
                <c:pt idx="3552">
                  <c:v>0.402194</c:v>
                </c:pt>
                <c:pt idx="3553">
                  <c:v>0.36631000000000002</c:v>
                </c:pt>
                <c:pt idx="3554">
                  <c:v>0.20163400000000001</c:v>
                </c:pt>
                <c:pt idx="3555">
                  <c:v>8.7113200000000002E-2</c:v>
                </c:pt>
                <c:pt idx="3556">
                  <c:v>0.15957099999999999</c:v>
                </c:pt>
                <c:pt idx="3557">
                  <c:v>0.37094899999999997</c:v>
                </c:pt>
                <c:pt idx="3558">
                  <c:v>0.49956499999999998</c:v>
                </c:pt>
                <c:pt idx="3559">
                  <c:v>0.31900499999999998</c:v>
                </c:pt>
                <c:pt idx="3560">
                  <c:v>0.237926</c:v>
                </c:pt>
                <c:pt idx="3561">
                  <c:v>0.105284</c:v>
                </c:pt>
                <c:pt idx="3562">
                  <c:v>0.31307400000000002</c:v>
                </c:pt>
                <c:pt idx="3563">
                  <c:v>7.0160200000000006E-2</c:v>
                </c:pt>
                <c:pt idx="3564">
                  <c:v>0.483267</c:v>
                </c:pt>
                <c:pt idx="3565">
                  <c:v>0.67258200000000001</c:v>
                </c:pt>
                <c:pt idx="3566">
                  <c:v>0.62633300000000003</c:v>
                </c:pt>
                <c:pt idx="3567">
                  <c:v>0.353103</c:v>
                </c:pt>
                <c:pt idx="3568">
                  <c:v>0.96985699999999997</c:v>
                </c:pt>
                <c:pt idx="3569">
                  <c:v>0.26854899999999998</c:v>
                </c:pt>
                <c:pt idx="3570">
                  <c:v>0.23330400000000001</c:v>
                </c:pt>
                <c:pt idx="3571">
                  <c:v>0.105263</c:v>
                </c:pt>
                <c:pt idx="3572">
                  <c:v>0.47520299999999999</c:v>
                </c:pt>
                <c:pt idx="3573">
                  <c:v>0.89696799999999999</c:v>
                </c:pt>
                <c:pt idx="3574">
                  <c:v>0.48220400000000002</c:v>
                </c:pt>
                <c:pt idx="3575">
                  <c:v>0.434195</c:v>
                </c:pt>
                <c:pt idx="3576">
                  <c:v>0.675458</c:v>
                </c:pt>
                <c:pt idx="3577">
                  <c:v>0.69473399999999996</c:v>
                </c:pt>
                <c:pt idx="3578">
                  <c:v>0.87067600000000001</c:v>
                </c:pt>
                <c:pt idx="3579">
                  <c:v>0.774756</c:v>
                </c:pt>
                <c:pt idx="3580">
                  <c:v>0.84939600000000004</c:v>
                </c:pt>
                <c:pt idx="3581">
                  <c:v>0.98792999999999997</c:v>
                </c:pt>
                <c:pt idx="3582">
                  <c:v>0.310803</c:v>
                </c:pt>
                <c:pt idx="3583">
                  <c:v>6.8577300000000002E-3</c:v>
                </c:pt>
                <c:pt idx="3584">
                  <c:v>0.37425000000000003</c:v>
                </c:pt>
                <c:pt idx="3585">
                  <c:v>3.3898999999999999E-2</c:v>
                </c:pt>
                <c:pt idx="3586">
                  <c:v>0.39179399999999998</c:v>
                </c:pt>
                <c:pt idx="3587">
                  <c:v>0.59786300000000003</c:v>
                </c:pt>
                <c:pt idx="3588">
                  <c:v>0.86716599999999999</c:v>
                </c:pt>
                <c:pt idx="3589">
                  <c:v>3.8201800000000001E-2</c:v>
                </c:pt>
                <c:pt idx="3590">
                  <c:v>0.93744499999999997</c:v>
                </c:pt>
                <c:pt idx="3591">
                  <c:v>0.49728499999999998</c:v>
                </c:pt>
                <c:pt idx="3592">
                  <c:v>8.61156E-2</c:v>
                </c:pt>
                <c:pt idx="3593">
                  <c:v>0.29848000000000002</c:v>
                </c:pt>
                <c:pt idx="3594">
                  <c:v>0.324326</c:v>
                </c:pt>
                <c:pt idx="3595">
                  <c:v>0.75173500000000004</c:v>
                </c:pt>
                <c:pt idx="3596">
                  <c:v>0.67564000000000002</c:v>
                </c:pt>
                <c:pt idx="3597">
                  <c:v>0.71399400000000002</c:v>
                </c:pt>
                <c:pt idx="3598">
                  <c:v>0.54674999999999996</c:v>
                </c:pt>
                <c:pt idx="3599">
                  <c:v>0.74950700000000003</c:v>
                </c:pt>
                <c:pt idx="3600">
                  <c:v>0.36719299999999999</c:v>
                </c:pt>
                <c:pt idx="3601">
                  <c:v>0.76726099999999997</c:v>
                </c:pt>
                <c:pt idx="3602">
                  <c:v>0.55976499999999996</c:v>
                </c:pt>
                <c:pt idx="3603">
                  <c:v>0.293763</c:v>
                </c:pt>
                <c:pt idx="3604">
                  <c:v>0.247637</c:v>
                </c:pt>
                <c:pt idx="3605">
                  <c:v>0.68049499999999996</c:v>
                </c:pt>
                <c:pt idx="3606">
                  <c:v>1.37725E-2</c:v>
                </c:pt>
                <c:pt idx="3607">
                  <c:v>0.82833999999999997</c:v>
                </c:pt>
                <c:pt idx="3608">
                  <c:v>0.90885700000000003</c:v>
                </c:pt>
                <c:pt idx="3609">
                  <c:v>0.210868</c:v>
                </c:pt>
                <c:pt idx="3610">
                  <c:v>0.21834200000000001</c:v>
                </c:pt>
                <c:pt idx="3611">
                  <c:v>0.56939600000000001</c:v>
                </c:pt>
                <c:pt idx="3612">
                  <c:v>0.50850200000000001</c:v>
                </c:pt>
                <c:pt idx="3613">
                  <c:v>0.116607</c:v>
                </c:pt>
                <c:pt idx="3614">
                  <c:v>8.6658299999999994E-2</c:v>
                </c:pt>
                <c:pt idx="3615">
                  <c:v>0.86478999999999995</c:v>
                </c:pt>
                <c:pt idx="3616">
                  <c:v>0.73797500000000005</c:v>
                </c:pt>
                <c:pt idx="3617">
                  <c:v>0.243172</c:v>
                </c:pt>
                <c:pt idx="3618">
                  <c:v>0.473472</c:v>
                </c:pt>
                <c:pt idx="3619">
                  <c:v>0.221662</c:v>
                </c:pt>
                <c:pt idx="3620">
                  <c:v>0.22661700000000001</c:v>
                </c:pt>
                <c:pt idx="3621">
                  <c:v>0.20760999999999999</c:v>
                </c:pt>
                <c:pt idx="3622">
                  <c:v>0.120652</c:v>
                </c:pt>
                <c:pt idx="3623">
                  <c:v>0.103545</c:v>
                </c:pt>
                <c:pt idx="3624">
                  <c:v>0.38147500000000001</c:v>
                </c:pt>
                <c:pt idx="3625">
                  <c:v>0.54314600000000002</c:v>
                </c:pt>
                <c:pt idx="3626">
                  <c:v>0.95580699999999996</c:v>
                </c:pt>
                <c:pt idx="3627">
                  <c:v>0.70691199999999998</c:v>
                </c:pt>
                <c:pt idx="3628">
                  <c:v>0.67097300000000004</c:v>
                </c:pt>
                <c:pt idx="3629">
                  <c:v>0.813809</c:v>
                </c:pt>
                <c:pt idx="3630">
                  <c:v>0.82580900000000002</c:v>
                </c:pt>
                <c:pt idx="3631">
                  <c:v>9.9178500000000003E-2</c:v>
                </c:pt>
                <c:pt idx="3632">
                  <c:v>0.38900000000000001</c:v>
                </c:pt>
                <c:pt idx="3633">
                  <c:v>0.68221900000000002</c:v>
                </c:pt>
                <c:pt idx="3634">
                  <c:v>0.997641</c:v>
                </c:pt>
                <c:pt idx="3635">
                  <c:v>0.25364199999999998</c:v>
                </c:pt>
                <c:pt idx="3636">
                  <c:v>0.84659899999999999</c:v>
                </c:pt>
                <c:pt idx="3637">
                  <c:v>9.3642100000000006E-2</c:v>
                </c:pt>
                <c:pt idx="3638">
                  <c:v>0.24334800000000001</c:v>
                </c:pt>
                <c:pt idx="3639">
                  <c:v>0.222389</c:v>
                </c:pt>
                <c:pt idx="3640">
                  <c:v>0.89085300000000001</c:v>
                </c:pt>
                <c:pt idx="3641">
                  <c:v>0.71654499999999999</c:v>
                </c:pt>
                <c:pt idx="3642">
                  <c:v>0.58069400000000004</c:v>
                </c:pt>
                <c:pt idx="3643">
                  <c:v>0.40517399999999998</c:v>
                </c:pt>
                <c:pt idx="3644">
                  <c:v>0.90998800000000002</c:v>
                </c:pt>
                <c:pt idx="3645">
                  <c:v>0.64384399999999997</c:v>
                </c:pt>
                <c:pt idx="3646">
                  <c:v>0.50579600000000002</c:v>
                </c:pt>
                <c:pt idx="3647">
                  <c:v>0.322517</c:v>
                </c:pt>
                <c:pt idx="3648">
                  <c:v>0.85753500000000005</c:v>
                </c:pt>
                <c:pt idx="3649">
                  <c:v>0.84650199999999998</c:v>
                </c:pt>
                <c:pt idx="3650">
                  <c:v>0.46496599999999999</c:v>
                </c:pt>
                <c:pt idx="3651">
                  <c:v>0.69810899999999998</c:v>
                </c:pt>
                <c:pt idx="3652">
                  <c:v>0.42463600000000001</c:v>
                </c:pt>
                <c:pt idx="3653">
                  <c:v>4.6229600000000003E-2</c:v>
                </c:pt>
                <c:pt idx="3654">
                  <c:v>0.72023300000000001</c:v>
                </c:pt>
                <c:pt idx="3655">
                  <c:v>0.57578099999999999</c:v>
                </c:pt>
                <c:pt idx="3656">
                  <c:v>0.722051</c:v>
                </c:pt>
                <c:pt idx="3657">
                  <c:v>0.30518600000000001</c:v>
                </c:pt>
                <c:pt idx="3658">
                  <c:v>0.11437</c:v>
                </c:pt>
                <c:pt idx="3659">
                  <c:v>0.96553599999999995</c:v>
                </c:pt>
                <c:pt idx="3660">
                  <c:v>0.78950399999999998</c:v>
                </c:pt>
                <c:pt idx="3661">
                  <c:v>0.25803700000000002</c:v>
                </c:pt>
                <c:pt idx="3662">
                  <c:v>0.17774599999999999</c:v>
                </c:pt>
                <c:pt idx="3663">
                  <c:v>0.97065299999999999</c:v>
                </c:pt>
                <c:pt idx="3664">
                  <c:v>0.400978</c:v>
                </c:pt>
                <c:pt idx="3665">
                  <c:v>0.865228</c:v>
                </c:pt>
                <c:pt idx="3666">
                  <c:v>0.73769300000000004</c:v>
                </c:pt>
                <c:pt idx="3667">
                  <c:v>0.12522800000000001</c:v>
                </c:pt>
                <c:pt idx="3668">
                  <c:v>0.60559200000000002</c:v>
                </c:pt>
                <c:pt idx="3669">
                  <c:v>0.110661</c:v>
                </c:pt>
                <c:pt idx="3670">
                  <c:v>0.21088899999999999</c:v>
                </c:pt>
                <c:pt idx="3671">
                  <c:v>0.27027200000000001</c:v>
                </c:pt>
                <c:pt idx="3672">
                  <c:v>0.906914</c:v>
                </c:pt>
                <c:pt idx="3673">
                  <c:v>0.70798300000000003</c:v>
                </c:pt>
                <c:pt idx="3674">
                  <c:v>0.66819099999999998</c:v>
                </c:pt>
                <c:pt idx="3675">
                  <c:v>0.56001299999999998</c:v>
                </c:pt>
                <c:pt idx="3676">
                  <c:v>1.4517499999999999E-2</c:v>
                </c:pt>
                <c:pt idx="3677">
                  <c:v>0.83708899999999997</c:v>
                </c:pt>
                <c:pt idx="3678">
                  <c:v>0.50658000000000003</c:v>
                </c:pt>
                <c:pt idx="3679">
                  <c:v>0.25066300000000002</c:v>
                </c:pt>
                <c:pt idx="3680">
                  <c:v>3.3584299999999999E-3</c:v>
                </c:pt>
                <c:pt idx="3681">
                  <c:v>0.81362500000000004</c:v>
                </c:pt>
                <c:pt idx="3682">
                  <c:v>0.74792700000000001</c:v>
                </c:pt>
                <c:pt idx="3683">
                  <c:v>0.853321</c:v>
                </c:pt>
                <c:pt idx="3684">
                  <c:v>0.55988700000000002</c:v>
                </c:pt>
                <c:pt idx="3685">
                  <c:v>0.91546300000000003</c:v>
                </c:pt>
                <c:pt idx="3686">
                  <c:v>0.82567999999999997</c:v>
                </c:pt>
                <c:pt idx="3687">
                  <c:v>0.514123</c:v>
                </c:pt>
                <c:pt idx="3688">
                  <c:v>0.34385700000000002</c:v>
                </c:pt>
                <c:pt idx="3689">
                  <c:v>0.13469100000000001</c:v>
                </c:pt>
                <c:pt idx="3690">
                  <c:v>0.78901399999999999</c:v>
                </c:pt>
                <c:pt idx="3691">
                  <c:v>0.55076499999999995</c:v>
                </c:pt>
                <c:pt idx="3692">
                  <c:v>0.62081500000000001</c:v>
                </c:pt>
                <c:pt idx="3693">
                  <c:v>0.63708600000000004</c:v>
                </c:pt>
                <c:pt idx="3694">
                  <c:v>0.414329</c:v>
                </c:pt>
                <c:pt idx="3695">
                  <c:v>0.111791</c:v>
                </c:pt>
                <c:pt idx="3696">
                  <c:v>0.57313899999999995</c:v>
                </c:pt>
                <c:pt idx="3697">
                  <c:v>8.5051399999999999E-2</c:v>
                </c:pt>
                <c:pt idx="3698">
                  <c:v>0.149919</c:v>
                </c:pt>
                <c:pt idx="3699">
                  <c:v>8.7323000000000001E-3</c:v>
                </c:pt>
                <c:pt idx="3700">
                  <c:v>0.640818</c:v>
                </c:pt>
                <c:pt idx="3701">
                  <c:v>0.95430599999999999</c:v>
                </c:pt>
                <c:pt idx="3702">
                  <c:v>0.68176000000000003</c:v>
                </c:pt>
                <c:pt idx="3703">
                  <c:v>0.26088099999999997</c:v>
                </c:pt>
                <c:pt idx="3704">
                  <c:v>0.54342699999999999</c:v>
                </c:pt>
                <c:pt idx="3705">
                  <c:v>0.36104900000000001</c:v>
                </c:pt>
                <c:pt idx="3706">
                  <c:v>0.82892299999999997</c:v>
                </c:pt>
                <c:pt idx="3707">
                  <c:v>0.11575100000000001</c:v>
                </c:pt>
                <c:pt idx="3708">
                  <c:v>0.59802599999999995</c:v>
                </c:pt>
                <c:pt idx="3709">
                  <c:v>0.233875</c:v>
                </c:pt>
                <c:pt idx="3710">
                  <c:v>0.32936300000000002</c:v>
                </c:pt>
                <c:pt idx="3711">
                  <c:v>0.79664400000000002</c:v>
                </c:pt>
                <c:pt idx="3712">
                  <c:v>0.369087</c:v>
                </c:pt>
                <c:pt idx="3713">
                  <c:v>0.83927300000000005</c:v>
                </c:pt>
                <c:pt idx="3714">
                  <c:v>0.42727999999999999</c:v>
                </c:pt>
                <c:pt idx="3715">
                  <c:v>0.82859899999999997</c:v>
                </c:pt>
                <c:pt idx="3716">
                  <c:v>0.33425700000000003</c:v>
                </c:pt>
                <c:pt idx="3717">
                  <c:v>0.329565</c:v>
                </c:pt>
                <c:pt idx="3718">
                  <c:v>0.35011900000000001</c:v>
                </c:pt>
                <c:pt idx="3719">
                  <c:v>0.62828799999999996</c:v>
                </c:pt>
                <c:pt idx="3720">
                  <c:v>0.60713300000000003</c:v>
                </c:pt>
                <c:pt idx="3721">
                  <c:v>0.51655399999999996</c:v>
                </c:pt>
                <c:pt idx="3722">
                  <c:v>0.62826499999999996</c:v>
                </c:pt>
                <c:pt idx="3723">
                  <c:v>7.7781299999999998E-2</c:v>
                </c:pt>
                <c:pt idx="3724">
                  <c:v>0.116762</c:v>
                </c:pt>
                <c:pt idx="3725">
                  <c:v>0.83092500000000002</c:v>
                </c:pt>
                <c:pt idx="3726">
                  <c:v>0.65013299999999996</c:v>
                </c:pt>
                <c:pt idx="3727">
                  <c:v>0.93431299999999995</c:v>
                </c:pt>
                <c:pt idx="3728">
                  <c:v>0.49786200000000003</c:v>
                </c:pt>
                <c:pt idx="3729">
                  <c:v>0.74427600000000005</c:v>
                </c:pt>
                <c:pt idx="3730">
                  <c:v>0.68838500000000002</c:v>
                </c:pt>
                <c:pt idx="3731">
                  <c:v>0.79560399999999998</c:v>
                </c:pt>
                <c:pt idx="3732">
                  <c:v>0.22149099999999999</c:v>
                </c:pt>
                <c:pt idx="3733">
                  <c:v>0.78881199999999996</c:v>
                </c:pt>
                <c:pt idx="3734">
                  <c:v>0.62825600000000004</c:v>
                </c:pt>
                <c:pt idx="3735">
                  <c:v>0.88557399999999997</c:v>
                </c:pt>
                <c:pt idx="3736">
                  <c:v>0.84431199999999995</c:v>
                </c:pt>
                <c:pt idx="3737">
                  <c:v>0.77874900000000002</c:v>
                </c:pt>
                <c:pt idx="3738">
                  <c:v>0.439052</c:v>
                </c:pt>
                <c:pt idx="3739">
                  <c:v>0.82059199999999999</c:v>
                </c:pt>
                <c:pt idx="3740">
                  <c:v>0.42770200000000003</c:v>
                </c:pt>
                <c:pt idx="3741">
                  <c:v>0.81652999999999998</c:v>
                </c:pt>
                <c:pt idx="3742">
                  <c:v>0.438774</c:v>
                </c:pt>
                <c:pt idx="3743">
                  <c:v>0.70416999999999996</c:v>
                </c:pt>
                <c:pt idx="3744">
                  <c:v>0.49462400000000001</c:v>
                </c:pt>
                <c:pt idx="3745">
                  <c:v>0.55308900000000005</c:v>
                </c:pt>
                <c:pt idx="3746">
                  <c:v>0.192777</c:v>
                </c:pt>
                <c:pt idx="3747">
                  <c:v>0.697604</c:v>
                </c:pt>
                <c:pt idx="3748">
                  <c:v>0.84305600000000003</c:v>
                </c:pt>
                <c:pt idx="3749">
                  <c:v>0.83484499999999995</c:v>
                </c:pt>
                <c:pt idx="3750">
                  <c:v>0.47376600000000002</c:v>
                </c:pt>
                <c:pt idx="3751">
                  <c:v>0.64961400000000002</c:v>
                </c:pt>
                <c:pt idx="3752">
                  <c:v>0.90117700000000001</c:v>
                </c:pt>
                <c:pt idx="3753">
                  <c:v>0.51153599999999999</c:v>
                </c:pt>
                <c:pt idx="3754">
                  <c:v>0.95933100000000004</c:v>
                </c:pt>
                <c:pt idx="3755">
                  <c:v>0.81880399999999998</c:v>
                </c:pt>
                <c:pt idx="3756">
                  <c:v>9.2991400000000002E-2</c:v>
                </c:pt>
                <c:pt idx="3757">
                  <c:v>0.85765499999999995</c:v>
                </c:pt>
                <c:pt idx="3758">
                  <c:v>0.777447</c:v>
                </c:pt>
                <c:pt idx="3759">
                  <c:v>0.527308</c:v>
                </c:pt>
                <c:pt idx="3760">
                  <c:v>0.59171799999999997</c:v>
                </c:pt>
                <c:pt idx="3761">
                  <c:v>0.54087300000000005</c:v>
                </c:pt>
                <c:pt idx="3762">
                  <c:v>0.93795300000000004</c:v>
                </c:pt>
                <c:pt idx="3763">
                  <c:v>0.70626</c:v>
                </c:pt>
                <c:pt idx="3764">
                  <c:v>0.60891399999999996</c:v>
                </c:pt>
                <c:pt idx="3765">
                  <c:v>0.61616000000000004</c:v>
                </c:pt>
                <c:pt idx="3766">
                  <c:v>0.24590999999999999</c:v>
                </c:pt>
                <c:pt idx="3767">
                  <c:v>0.28765400000000002</c:v>
                </c:pt>
                <c:pt idx="3768">
                  <c:v>0.92043799999999998</c:v>
                </c:pt>
                <c:pt idx="3769">
                  <c:v>0.43124800000000002</c:v>
                </c:pt>
                <c:pt idx="3770">
                  <c:v>0.38317800000000002</c:v>
                </c:pt>
                <c:pt idx="3771">
                  <c:v>0.15854799999999999</c:v>
                </c:pt>
                <c:pt idx="3772">
                  <c:v>0.77154800000000001</c:v>
                </c:pt>
                <c:pt idx="3773">
                  <c:v>0.48320999999999997</c:v>
                </c:pt>
                <c:pt idx="3774">
                  <c:v>0.200544</c:v>
                </c:pt>
                <c:pt idx="3775">
                  <c:v>0.40432499999999999</c:v>
                </c:pt>
                <c:pt idx="3776">
                  <c:v>0.71113899999999997</c:v>
                </c:pt>
                <c:pt idx="3777">
                  <c:v>0.19428000000000001</c:v>
                </c:pt>
                <c:pt idx="3778">
                  <c:v>0.32023600000000002</c:v>
                </c:pt>
                <c:pt idx="3779">
                  <c:v>0.25625399999999998</c:v>
                </c:pt>
                <c:pt idx="3780">
                  <c:v>0.70919399999999999</c:v>
                </c:pt>
                <c:pt idx="3781">
                  <c:v>0.104376</c:v>
                </c:pt>
                <c:pt idx="3782">
                  <c:v>0.46088699999999999</c:v>
                </c:pt>
                <c:pt idx="3783">
                  <c:v>0.58325800000000005</c:v>
                </c:pt>
                <c:pt idx="3784">
                  <c:v>0.27446599999999999</c:v>
                </c:pt>
                <c:pt idx="3785">
                  <c:v>0.80911699999999998</c:v>
                </c:pt>
                <c:pt idx="3786">
                  <c:v>0.59172899999999995</c:v>
                </c:pt>
                <c:pt idx="3787">
                  <c:v>0.42713899999999999</c:v>
                </c:pt>
                <c:pt idx="3788">
                  <c:v>0.65339599999999998</c:v>
                </c:pt>
                <c:pt idx="3789">
                  <c:v>0.96773600000000004</c:v>
                </c:pt>
                <c:pt idx="3790">
                  <c:v>1.8840200000000001E-2</c:v>
                </c:pt>
                <c:pt idx="3791">
                  <c:v>0.28938799999999998</c:v>
                </c:pt>
                <c:pt idx="3792">
                  <c:v>0.98310699999999995</c:v>
                </c:pt>
                <c:pt idx="3793">
                  <c:v>0.85277899999999995</c:v>
                </c:pt>
                <c:pt idx="3794">
                  <c:v>0.79666400000000004</c:v>
                </c:pt>
                <c:pt idx="3795">
                  <c:v>0.67172699999999996</c:v>
                </c:pt>
                <c:pt idx="3796">
                  <c:v>0.1477</c:v>
                </c:pt>
                <c:pt idx="3797">
                  <c:v>0.70999000000000001</c:v>
                </c:pt>
                <c:pt idx="3798">
                  <c:v>0.77019700000000002</c:v>
                </c:pt>
                <c:pt idx="3799">
                  <c:v>0.22608800000000001</c:v>
                </c:pt>
                <c:pt idx="3800">
                  <c:v>0.36223899999999998</c:v>
                </c:pt>
                <c:pt idx="3801">
                  <c:v>7.7128699999999994E-2</c:v>
                </c:pt>
                <c:pt idx="3802">
                  <c:v>0.286024</c:v>
                </c:pt>
                <c:pt idx="3803">
                  <c:v>0.40144000000000002</c:v>
                </c:pt>
                <c:pt idx="3804">
                  <c:v>0.78295099999999995</c:v>
                </c:pt>
                <c:pt idx="3805">
                  <c:v>0.30175200000000002</c:v>
                </c:pt>
                <c:pt idx="3806">
                  <c:v>0.35455999999999999</c:v>
                </c:pt>
                <c:pt idx="3807">
                  <c:v>0.95386700000000002</c:v>
                </c:pt>
                <c:pt idx="3808">
                  <c:v>2.4762200000000002E-2</c:v>
                </c:pt>
                <c:pt idx="3809">
                  <c:v>0.94702600000000003</c:v>
                </c:pt>
                <c:pt idx="3810">
                  <c:v>0.56175900000000001</c:v>
                </c:pt>
                <c:pt idx="3811">
                  <c:v>0.40244099999999999</c:v>
                </c:pt>
                <c:pt idx="3812">
                  <c:v>0.79547999999999996</c:v>
                </c:pt>
                <c:pt idx="3813">
                  <c:v>0.529254</c:v>
                </c:pt>
                <c:pt idx="3814">
                  <c:v>0.57430800000000004</c:v>
                </c:pt>
                <c:pt idx="3815">
                  <c:v>0.22192700000000001</c:v>
                </c:pt>
                <c:pt idx="3816">
                  <c:v>0.65780099999999997</c:v>
                </c:pt>
                <c:pt idx="3817">
                  <c:v>0.97458299999999998</c:v>
                </c:pt>
                <c:pt idx="3818">
                  <c:v>0.322683</c:v>
                </c:pt>
                <c:pt idx="3819">
                  <c:v>0.79896</c:v>
                </c:pt>
                <c:pt idx="3820">
                  <c:v>0.87951999999999997</c:v>
                </c:pt>
                <c:pt idx="3821">
                  <c:v>0.365317</c:v>
                </c:pt>
                <c:pt idx="3822">
                  <c:v>9.7777799999999998E-2</c:v>
                </c:pt>
                <c:pt idx="3823">
                  <c:v>0.89538600000000002</c:v>
                </c:pt>
                <c:pt idx="3824">
                  <c:v>0.99672799999999995</c:v>
                </c:pt>
                <c:pt idx="3825">
                  <c:v>0.74294800000000005</c:v>
                </c:pt>
                <c:pt idx="3826">
                  <c:v>0.31917200000000001</c:v>
                </c:pt>
                <c:pt idx="3827">
                  <c:v>0.77937100000000004</c:v>
                </c:pt>
                <c:pt idx="3828">
                  <c:v>0.70397399999999999</c:v>
                </c:pt>
                <c:pt idx="3829">
                  <c:v>0.558612</c:v>
                </c:pt>
                <c:pt idx="3830">
                  <c:v>0.62376100000000001</c:v>
                </c:pt>
                <c:pt idx="3831">
                  <c:v>0.36712899999999998</c:v>
                </c:pt>
                <c:pt idx="3832">
                  <c:v>6.6689899999999996E-3</c:v>
                </c:pt>
                <c:pt idx="3833">
                  <c:v>0.27186900000000003</c:v>
                </c:pt>
                <c:pt idx="3834">
                  <c:v>0.737738</c:v>
                </c:pt>
                <c:pt idx="3835">
                  <c:v>0.174981</c:v>
                </c:pt>
                <c:pt idx="3836">
                  <c:v>0.46032499999999998</c:v>
                </c:pt>
                <c:pt idx="3837">
                  <c:v>0.67250399999999999</c:v>
                </c:pt>
                <c:pt idx="3838">
                  <c:v>0.73582800000000004</c:v>
                </c:pt>
                <c:pt idx="3839">
                  <c:v>0.68872999999999995</c:v>
                </c:pt>
                <c:pt idx="3840">
                  <c:v>0.92123900000000003</c:v>
                </c:pt>
                <c:pt idx="3841">
                  <c:v>2.9575000000000001E-2</c:v>
                </c:pt>
                <c:pt idx="3842">
                  <c:v>0.33698299999999998</c:v>
                </c:pt>
                <c:pt idx="3843">
                  <c:v>0.69412300000000005</c:v>
                </c:pt>
                <c:pt idx="3844">
                  <c:v>0.736151</c:v>
                </c:pt>
                <c:pt idx="3845">
                  <c:v>0.342501</c:v>
                </c:pt>
                <c:pt idx="3846">
                  <c:v>0.44287799999999999</c:v>
                </c:pt>
                <c:pt idx="3847">
                  <c:v>0.28873300000000002</c:v>
                </c:pt>
                <c:pt idx="3848">
                  <c:v>0.49638700000000002</c:v>
                </c:pt>
                <c:pt idx="3849">
                  <c:v>0.56923900000000005</c:v>
                </c:pt>
                <c:pt idx="3850">
                  <c:v>0.211588</c:v>
                </c:pt>
                <c:pt idx="3851">
                  <c:v>0.87836599999999998</c:v>
                </c:pt>
                <c:pt idx="3852">
                  <c:v>0.86182300000000001</c:v>
                </c:pt>
                <c:pt idx="3853">
                  <c:v>0.63029299999999999</c:v>
                </c:pt>
                <c:pt idx="3854">
                  <c:v>0.555925</c:v>
                </c:pt>
                <c:pt idx="3855">
                  <c:v>0.305786</c:v>
                </c:pt>
                <c:pt idx="3856">
                  <c:v>0.94379400000000002</c:v>
                </c:pt>
                <c:pt idx="3857">
                  <c:v>0.912914</c:v>
                </c:pt>
                <c:pt idx="3858">
                  <c:v>0.23849600000000001</c:v>
                </c:pt>
                <c:pt idx="3859">
                  <c:v>0.26725900000000002</c:v>
                </c:pt>
                <c:pt idx="3860">
                  <c:v>0.41032200000000002</c:v>
                </c:pt>
                <c:pt idx="3861">
                  <c:v>0.68840100000000004</c:v>
                </c:pt>
                <c:pt idx="3862">
                  <c:v>0.35039799999999999</c:v>
                </c:pt>
                <c:pt idx="3863">
                  <c:v>0.91244499999999995</c:v>
                </c:pt>
                <c:pt idx="3864">
                  <c:v>0.88852600000000004</c:v>
                </c:pt>
                <c:pt idx="3865">
                  <c:v>0.69132400000000005</c:v>
                </c:pt>
                <c:pt idx="3866">
                  <c:v>0.78805899999999995</c:v>
                </c:pt>
                <c:pt idx="3867">
                  <c:v>0.74634400000000001</c:v>
                </c:pt>
                <c:pt idx="3868">
                  <c:v>0.84614800000000001</c:v>
                </c:pt>
                <c:pt idx="3869">
                  <c:v>0.82940400000000003</c:v>
                </c:pt>
                <c:pt idx="3870">
                  <c:v>0.389789</c:v>
                </c:pt>
                <c:pt idx="3871">
                  <c:v>0.52203900000000003</c:v>
                </c:pt>
                <c:pt idx="3872">
                  <c:v>0.21587799999999999</c:v>
                </c:pt>
                <c:pt idx="3873">
                  <c:v>0.85926100000000005</c:v>
                </c:pt>
                <c:pt idx="3874">
                  <c:v>0.26966899999999999</c:v>
                </c:pt>
                <c:pt idx="3875">
                  <c:v>0.27374300000000001</c:v>
                </c:pt>
                <c:pt idx="3876">
                  <c:v>0.25115999999999999</c:v>
                </c:pt>
                <c:pt idx="3877">
                  <c:v>0.349414</c:v>
                </c:pt>
                <c:pt idx="3878">
                  <c:v>0.16278500000000001</c:v>
                </c:pt>
                <c:pt idx="3879">
                  <c:v>0.79857800000000001</c:v>
                </c:pt>
                <c:pt idx="3880">
                  <c:v>0.72338400000000003</c:v>
                </c:pt>
                <c:pt idx="3881">
                  <c:v>0.59521000000000002</c:v>
                </c:pt>
                <c:pt idx="3882">
                  <c:v>2.7571399999999999E-2</c:v>
                </c:pt>
                <c:pt idx="3883">
                  <c:v>0.36215799999999998</c:v>
                </c:pt>
                <c:pt idx="3884">
                  <c:v>0.81845900000000005</c:v>
                </c:pt>
                <c:pt idx="3885">
                  <c:v>0.375718</c:v>
                </c:pt>
                <c:pt idx="3886">
                  <c:v>0.79152199999999995</c:v>
                </c:pt>
                <c:pt idx="3887">
                  <c:v>0.52854500000000004</c:v>
                </c:pt>
                <c:pt idx="3888">
                  <c:v>0.56641300000000006</c:v>
                </c:pt>
                <c:pt idx="3889">
                  <c:v>8.2542900000000002E-2</c:v>
                </c:pt>
                <c:pt idx="3890">
                  <c:v>0.814272</c:v>
                </c:pt>
                <c:pt idx="3891">
                  <c:v>0.83513300000000001</c:v>
                </c:pt>
                <c:pt idx="3892">
                  <c:v>0.66618699999999997</c:v>
                </c:pt>
                <c:pt idx="3893">
                  <c:v>0.29780000000000001</c:v>
                </c:pt>
                <c:pt idx="3894">
                  <c:v>0.54635800000000001</c:v>
                </c:pt>
                <c:pt idx="3895">
                  <c:v>5.3534900000000003E-2</c:v>
                </c:pt>
                <c:pt idx="3896">
                  <c:v>6.7258100000000001E-2</c:v>
                </c:pt>
                <c:pt idx="3897">
                  <c:v>0.246115</c:v>
                </c:pt>
                <c:pt idx="3898">
                  <c:v>0.14763999999999999</c:v>
                </c:pt>
                <c:pt idx="3899">
                  <c:v>0.62836700000000001</c:v>
                </c:pt>
                <c:pt idx="3900">
                  <c:v>0.88086100000000001</c:v>
                </c:pt>
                <c:pt idx="3901">
                  <c:v>0.44050800000000001</c:v>
                </c:pt>
                <c:pt idx="3902">
                  <c:v>0.20857000000000001</c:v>
                </c:pt>
                <c:pt idx="3903">
                  <c:v>0.77817099999999995</c:v>
                </c:pt>
                <c:pt idx="3904">
                  <c:v>6.1953599999999998E-2</c:v>
                </c:pt>
                <c:pt idx="3905">
                  <c:v>0.124761</c:v>
                </c:pt>
                <c:pt idx="3906">
                  <c:v>8.1188200000000002E-2</c:v>
                </c:pt>
                <c:pt idx="3907">
                  <c:v>0.116537</c:v>
                </c:pt>
                <c:pt idx="3908">
                  <c:v>0.85692900000000005</c:v>
                </c:pt>
                <c:pt idx="3909">
                  <c:v>0.85660599999999998</c:v>
                </c:pt>
                <c:pt idx="3910">
                  <c:v>0.10231</c:v>
                </c:pt>
                <c:pt idx="3911">
                  <c:v>0.49091099999999999</c:v>
                </c:pt>
                <c:pt idx="3912">
                  <c:v>0.173705</c:v>
                </c:pt>
                <c:pt idx="3913">
                  <c:v>0.324683</c:v>
                </c:pt>
                <c:pt idx="3914">
                  <c:v>8.8388300000000003E-2</c:v>
                </c:pt>
                <c:pt idx="3915">
                  <c:v>0.466779</c:v>
                </c:pt>
                <c:pt idx="3916">
                  <c:v>0.32281300000000002</c:v>
                </c:pt>
                <c:pt idx="3917">
                  <c:v>0.340943</c:v>
                </c:pt>
                <c:pt idx="3918">
                  <c:v>0.56725499999999995</c:v>
                </c:pt>
                <c:pt idx="3919">
                  <c:v>0.36456300000000003</c:v>
                </c:pt>
                <c:pt idx="3920">
                  <c:v>0.56045500000000004</c:v>
                </c:pt>
                <c:pt idx="3921">
                  <c:v>0.860259</c:v>
                </c:pt>
                <c:pt idx="3922">
                  <c:v>0.124543</c:v>
                </c:pt>
                <c:pt idx="3923">
                  <c:v>0.50661</c:v>
                </c:pt>
                <c:pt idx="3924">
                  <c:v>0.15388099999999999</c:v>
                </c:pt>
                <c:pt idx="3925">
                  <c:v>0.79509300000000005</c:v>
                </c:pt>
                <c:pt idx="3926">
                  <c:v>0.42042299999999999</c:v>
                </c:pt>
                <c:pt idx="3927">
                  <c:v>7.7834700000000007E-2</c:v>
                </c:pt>
                <c:pt idx="3928">
                  <c:v>2.0563000000000001E-2</c:v>
                </c:pt>
                <c:pt idx="3929">
                  <c:v>8.5014500000000007E-2</c:v>
                </c:pt>
                <c:pt idx="3930">
                  <c:v>0.74693200000000004</c:v>
                </c:pt>
                <c:pt idx="3931">
                  <c:v>0.69730599999999998</c:v>
                </c:pt>
                <c:pt idx="3932">
                  <c:v>2.4918599999999999E-2</c:v>
                </c:pt>
                <c:pt idx="3933">
                  <c:v>0.27114500000000002</c:v>
                </c:pt>
                <c:pt idx="3934">
                  <c:v>0.46720400000000001</c:v>
                </c:pt>
                <c:pt idx="3935">
                  <c:v>0.76968300000000001</c:v>
                </c:pt>
                <c:pt idx="3936">
                  <c:v>0.12606500000000001</c:v>
                </c:pt>
                <c:pt idx="3937">
                  <c:v>0.98172199999999998</c:v>
                </c:pt>
                <c:pt idx="3938">
                  <c:v>0.54698999999999998</c:v>
                </c:pt>
                <c:pt idx="3939">
                  <c:v>0.26322800000000002</c:v>
                </c:pt>
                <c:pt idx="3940">
                  <c:v>0.96247099999999997</c:v>
                </c:pt>
                <c:pt idx="3941">
                  <c:v>0.37186900000000001</c:v>
                </c:pt>
                <c:pt idx="3942">
                  <c:v>0.95467400000000002</c:v>
                </c:pt>
                <c:pt idx="3943">
                  <c:v>0.14765800000000001</c:v>
                </c:pt>
                <c:pt idx="3944">
                  <c:v>0.63254200000000005</c:v>
                </c:pt>
                <c:pt idx="3945">
                  <c:v>0.94094100000000003</c:v>
                </c:pt>
                <c:pt idx="3946">
                  <c:v>6.8509299999999995E-2</c:v>
                </c:pt>
                <c:pt idx="3947">
                  <c:v>0.17114599999999999</c:v>
                </c:pt>
                <c:pt idx="3948">
                  <c:v>0.43384499999999998</c:v>
                </c:pt>
                <c:pt idx="3949">
                  <c:v>0.82195200000000002</c:v>
                </c:pt>
                <c:pt idx="3950">
                  <c:v>0.162547</c:v>
                </c:pt>
                <c:pt idx="3951">
                  <c:v>0.86903399999999997</c:v>
                </c:pt>
                <c:pt idx="3952">
                  <c:v>0.315249</c:v>
                </c:pt>
                <c:pt idx="3953">
                  <c:v>0.45822600000000002</c:v>
                </c:pt>
                <c:pt idx="3954">
                  <c:v>0.241366</c:v>
                </c:pt>
                <c:pt idx="3955">
                  <c:v>0.23083699999999999</c:v>
                </c:pt>
                <c:pt idx="3956">
                  <c:v>0.76829800000000004</c:v>
                </c:pt>
                <c:pt idx="3957">
                  <c:v>0.565639</c:v>
                </c:pt>
                <c:pt idx="3958">
                  <c:v>0.28262700000000002</c:v>
                </c:pt>
                <c:pt idx="3959">
                  <c:v>0.40433000000000002</c:v>
                </c:pt>
                <c:pt idx="3960">
                  <c:v>0.57774700000000001</c:v>
                </c:pt>
                <c:pt idx="3961">
                  <c:v>6.0457200000000003E-2</c:v>
                </c:pt>
                <c:pt idx="3962">
                  <c:v>0.92122599999999999</c:v>
                </c:pt>
                <c:pt idx="3963">
                  <c:v>0.21804899999999999</c:v>
                </c:pt>
                <c:pt idx="3964">
                  <c:v>0.60854699999999995</c:v>
                </c:pt>
                <c:pt idx="3965">
                  <c:v>0.927979</c:v>
                </c:pt>
                <c:pt idx="3966">
                  <c:v>0.81455200000000005</c:v>
                </c:pt>
                <c:pt idx="3967">
                  <c:v>0.60468699999999997</c:v>
                </c:pt>
                <c:pt idx="3968">
                  <c:v>0.604074</c:v>
                </c:pt>
                <c:pt idx="3969">
                  <c:v>0.21642500000000001</c:v>
                </c:pt>
                <c:pt idx="3970">
                  <c:v>0.61115600000000003</c:v>
                </c:pt>
                <c:pt idx="3971">
                  <c:v>8.2909200000000002E-2</c:v>
                </c:pt>
                <c:pt idx="3972">
                  <c:v>0.58985100000000001</c:v>
                </c:pt>
                <c:pt idx="3973">
                  <c:v>0.75966199999999995</c:v>
                </c:pt>
                <c:pt idx="3974">
                  <c:v>0.27313999999999999</c:v>
                </c:pt>
                <c:pt idx="3975">
                  <c:v>0.53201500000000002</c:v>
                </c:pt>
                <c:pt idx="3976">
                  <c:v>0.97363699999999997</c:v>
                </c:pt>
                <c:pt idx="3977">
                  <c:v>0.69574199999999997</c:v>
                </c:pt>
                <c:pt idx="3978">
                  <c:v>6.5727599999999997E-2</c:v>
                </c:pt>
                <c:pt idx="3979">
                  <c:v>0.226634</c:v>
                </c:pt>
                <c:pt idx="3980">
                  <c:v>0.151897</c:v>
                </c:pt>
                <c:pt idx="3981">
                  <c:v>0.14921599999999999</c:v>
                </c:pt>
                <c:pt idx="3982">
                  <c:v>0.50946800000000003</c:v>
                </c:pt>
                <c:pt idx="3983">
                  <c:v>0.71637499999999998</c:v>
                </c:pt>
                <c:pt idx="3984">
                  <c:v>0.67415499999999995</c:v>
                </c:pt>
                <c:pt idx="3985">
                  <c:v>0.55380300000000005</c:v>
                </c:pt>
                <c:pt idx="3986">
                  <c:v>0.31673800000000002</c:v>
                </c:pt>
                <c:pt idx="3987">
                  <c:v>2.4016599999999999E-2</c:v>
                </c:pt>
                <c:pt idx="3988">
                  <c:v>0.53632299999999999</c:v>
                </c:pt>
                <c:pt idx="3989">
                  <c:v>0.78414899999999998</c:v>
                </c:pt>
                <c:pt idx="3990">
                  <c:v>0.40330300000000002</c:v>
                </c:pt>
                <c:pt idx="3991">
                  <c:v>0.10106</c:v>
                </c:pt>
                <c:pt idx="3992">
                  <c:v>0.91949999999999998</c:v>
                </c:pt>
                <c:pt idx="3993">
                  <c:v>0.51004300000000002</c:v>
                </c:pt>
                <c:pt idx="3994">
                  <c:v>0.46570400000000001</c:v>
                </c:pt>
                <c:pt idx="3995">
                  <c:v>0.97149399999999997</c:v>
                </c:pt>
                <c:pt idx="3996">
                  <c:v>0.75948899999999997</c:v>
                </c:pt>
                <c:pt idx="3997">
                  <c:v>8.2357E-2</c:v>
                </c:pt>
                <c:pt idx="3998">
                  <c:v>0.54057500000000003</c:v>
                </c:pt>
                <c:pt idx="3999">
                  <c:v>0.92542599999999997</c:v>
                </c:pt>
                <c:pt idx="4000">
                  <c:v>0.79524300000000003</c:v>
                </c:pt>
                <c:pt idx="4001">
                  <c:v>2.2402600000000002E-2</c:v>
                </c:pt>
                <c:pt idx="4002">
                  <c:v>0.565971</c:v>
                </c:pt>
                <c:pt idx="4003">
                  <c:v>0.44792900000000002</c:v>
                </c:pt>
                <c:pt idx="4004">
                  <c:v>0.31733800000000001</c:v>
                </c:pt>
                <c:pt idx="4005">
                  <c:v>0.85505699999999996</c:v>
                </c:pt>
                <c:pt idx="4006">
                  <c:v>0.96487599999999996</c:v>
                </c:pt>
                <c:pt idx="4007">
                  <c:v>0.39749400000000001</c:v>
                </c:pt>
                <c:pt idx="4008">
                  <c:v>0.43763000000000002</c:v>
                </c:pt>
                <c:pt idx="4009">
                  <c:v>0.70082800000000001</c:v>
                </c:pt>
                <c:pt idx="4010">
                  <c:v>0.285885</c:v>
                </c:pt>
                <c:pt idx="4011">
                  <c:v>0.95370200000000005</c:v>
                </c:pt>
                <c:pt idx="4012">
                  <c:v>0.78792300000000004</c:v>
                </c:pt>
                <c:pt idx="4013">
                  <c:v>4.8676200000000003E-2</c:v>
                </c:pt>
                <c:pt idx="4014">
                  <c:v>0.32992899999999997</c:v>
                </c:pt>
                <c:pt idx="4015">
                  <c:v>0.36696000000000001</c:v>
                </c:pt>
                <c:pt idx="4016">
                  <c:v>0.84585100000000002</c:v>
                </c:pt>
                <c:pt idx="4017">
                  <c:v>0.72026500000000004</c:v>
                </c:pt>
                <c:pt idx="4018">
                  <c:v>0.47310799999999997</c:v>
                </c:pt>
                <c:pt idx="4019">
                  <c:v>0.84896300000000002</c:v>
                </c:pt>
                <c:pt idx="4020">
                  <c:v>0.786443</c:v>
                </c:pt>
                <c:pt idx="4021">
                  <c:v>0.658327</c:v>
                </c:pt>
                <c:pt idx="4022">
                  <c:v>0.83455100000000004</c:v>
                </c:pt>
                <c:pt idx="4023">
                  <c:v>8.8167599999999999E-2</c:v>
                </c:pt>
                <c:pt idx="4024">
                  <c:v>0.96984599999999999</c:v>
                </c:pt>
                <c:pt idx="4025">
                  <c:v>0.69655599999999995</c:v>
                </c:pt>
                <c:pt idx="4026">
                  <c:v>0.24193999999999999</c:v>
                </c:pt>
                <c:pt idx="4027">
                  <c:v>0.19315399999999999</c:v>
                </c:pt>
                <c:pt idx="4028">
                  <c:v>0.57717799999999997</c:v>
                </c:pt>
                <c:pt idx="4029">
                  <c:v>0.27601599999999998</c:v>
                </c:pt>
                <c:pt idx="4030">
                  <c:v>0.60206499999999996</c:v>
                </c:pt>
                <c:pt idx="4031">
                  <c:v>0.80321900000000002</c:v>
                </c:pt>
                <c:pt idx="4032">
                  <c:v>0.34995999999999999</c:v>
                </c:pt>
                <c:pt idx="4033">
                  <c:v>0.30804300000000001</c:v>
                </c:pt>
                <c:pt idx="4034">
                  <c:v>9.8471500000000003E-2</c:v>
                </c:pt>
                <c:pt idx="4035">
                  <c:v>0.32517000000000001</c:v>
                </c:pt>
                <c:pt idx="4036">
                  <c:v>0.28469499999999998</c:v>
                </c:pt>
                <c:pt idx="4037">
                  <c:v>5.0121899999999997E-2</c:v>
                </c:pt>
                <c:pt idx="4038">
                  <c:v>0.88555399999999995</c:v>
                </c:pt>
                <c:pt idx="4039">
                  <c:v>0.76178199999999996</c:v>
                </c:pt>
                <c:pt idx="4040">
                  <c:v>0.83707299999999996</c:v>
                </c:pt>
                <c:pt idx="4041">
                  <c:v>0.77565499999999998</c:v>
                </c:pt>
                <c:pt idx="4042">
                  <c:v>0.38691700000000001</c:v>
                </c:pt>
                <c:pt idx="4043">
                  <c:v>0.63414000000000004</c:v>
                </c:pt>
                <c:pt idx="4044">
                  <c:v>0.43688500000000002</c:v>
                </c:pt>
                <c:pt idx="4045">
                  <c:v>0.44130900000000001</c:v>
                </c:pt>
                <c:pt idx="4046">
                  <c:v>0.36512</c:v>
                </c:pt>
                <c:pt idx="4047">
                  <c:v>0.66625800000000002</c:v>
                </c:pt>
                <c:pt idx="4048">
                  <c:v>0.406219</c:v>
                </c:pt>
                <c:pt idx="4049">
                  <c:v>0.71597900000000003</c:v>
                </c:pt>
                <c:pt idx="4050">
                  <c:v>0.324658</c:v>
                </c:pt>
                <c:pt idx="4051">
                  <c:v>0.145843</c:v>
                </c:pt>
                <c:pt idx="4052">
                  <c:v>2.0315799999999998E-2</c:v>
                </c:pt>
                <c:pt idx="4053">
                  <c:v>0.91581999999999997</c:v>
                </c:pt>
                <c:pt idx="4054">
                  <c:v>0.728576</c:v>
                </c:pt>
                <c:pt idx="4055">
                  <c:v>0.381745</c:v>
                </c:pt>
                <c:pt idx="4056">
                  <c:v>0.86785800000000002</c:v>
                </c:pt>
                <c:pt idx="4057">
                  <c:v>0.98030300000000004</c:v>
                </c:pt>
                <c:pt idx="4058">
                  <c:v>1.8296799999999998E-2</c:v>
                </c:pt>
                <c:pt idx="4059">
                  <c:v>0.94287600000000005</c:v>
                </c:pt>
                <c:pt idx="4060">
                  <c:v>0.16475400000000001</c:v>
                </c:pt>
                <c:pt idx="4061">
                  <c:v>0.142654</c:v>
                </c:pt>
                <c:pt idx="4062">
                  <c:v>0.74225099999999999</c:v>
                </c:pt>
                <c:pt idx="4063">
                  <c:v>0.429699</c:v>
                </c:pt>
                <c:pt idx="4064">
                  <c:v>3.08089E-2</c:v>
                </c:pt>
                <c:pt idx="4065">
                  <c:v>0.52804600000000002</c:v>
                </c:pt>
                <c:pt idx="4066">
                  <c:v>0.573909</c:v>
                </c:pt>
                <c:pt idx="4067">
                  <c:v>0.16820399999999999</c:v>
                </c:pt>
                <c:pt idx="4068">
                  <c:v>0.85278299999999996</c:v>
                </c:pt>
                <c:pt idx="4069">
                  <c:v>0.79985399999999995</c:v>
                </c:pt>
                <c:pt idx="4070">
                  <c:v>0.20829700000000001</c:v>
                </c:pt>
                <c:pt idx="4071">
                  <c:v>0.19059200000000001</c:v>
                </c:pt>
                <c:pt idx="4072">
                  <c:v>0.88229900000000006</c:v>
                </c:pt>
                <c:pt idx="4073">
                  <c:v>0.87911399999999995</c:v>
                </c:pt>
                <c:pt idx="4074">
                  <c:v>0.19756899999999999</c:v>
                </c:pt>
                <c:pt idx="4075">
                  <c:v>0.5998</c:v>
                </c:pt>
                <c:pt idx="4076">
                  <c:v>0.94156700000000004</c:v>
                </c:pt>
                <c:pt idx="4077">
                  <c:v>0.57297100000000001</c:v>
                </c:pt>
                <c:pt idx="4078">
                  <c:v>0.92892699999999995</c:v>
                </c:pt>
                <c:pt idx="4079">
                  <c:v>0.35319299999999998</c:v>
                </c:pt>
                <c:pt idx="4080">
                  <c:v>0.26046599999999998</c:v>
                </c:pt>
                <c:pt idx="4081">
                  <c:v>0.53472299999999995</c:v>
                </c:pt>
                <c:pt idx="4082">
                  <c:v>0.52502700000000002</c:v>
                </c:pt>
                <c:pt idx="4083">
                  <c:v>0.40954400000000002</c:v>
                </c:pt>
                <c:pt idx="4084">
                  <c:v>0.75737399999999999</c:v>
                </c:pt>
                <c:pt idx="4085">
                  <c:v>0.49657200000000001</c:v>
                </c:pt>
                <c:pt idx="4086">
                  <c:v>0.85935099999999998</c:v>
                </c:pt>
                <c:pt idx="4087">
                  <c:v>0.86252200000000001</c:v>
                </c:pt>
                <c:pt idx="4088">
                  <c:v>0.54399900000000001</c:v>
                </c:pt>
                <c:pt idx="4089">
                  <c:v>0.81264400000000003</c:v>
                </c:pt>
                <c:pt idx="4090">
                  <c:v>1.26257E-2</c:v>
                </c:pt>
                <c:pt idx="4091">
                  <c:v>0.84963900000000003</c:v>
                </c:pt>
                <c:pt idx="4092">
                  <c:v>0.80486599999999997</c:v>
                </c:pt>
                <c:pt idx="4093">
                  <c:v>0.18107300000000001</c:v>
                </c:pt>
                <c:pt idx="4094">
                  <c:v>0.74306899999999998</c:v>
                </c:pt>
                <c:pt idx="4095">
                  <c:v>0.86517999999999995</c:v>
                </c:pt>
                <c:pt idx="4096">
                  <c:v>0.42632700000000001</c:v>
                </c:pt>
                <c:pt idx="4097">
                  <c:v>0.84587599999999996</c:v>
                </c:pt>
                <c:pt idx="4098">
                  <c:v>0.93764700000000001</c:v>
                </c:pt>
                <c:pt idx="4099">
                  <c:v>0.70840099999999995</c:v>
                </c:pt>
                <c:pt idx="4100">
                  <c:v>9.4254599999999994E-2</c:v>
                </c:pt>
                <c:pt idx="4101">
                  <c:v>0.53008599999999995</c:v>
                </c:pt>
                <c:pt idx="4102">
                  <c:v>0.53280400000000006</c:v>
                </c:pt>
                <c:pt idx="4103">
                  <c:v>0.25102400000000002</c:v>
                </c:pt>
                <c:pt idx="4104">
                  <c:v>0.55302700000000005</c:v>
                </c:pt>
                <c:pt idx="4105">
                  <c:v>0.26200099999999998</c:v>
                </c:pt>
                <c:pt idx="4106">
                  <c:v>0.17826</c:v>
                </c:pt>
                <c:pt idx="4107">
                  <c:v>0.40253899999999998</c:v>
                </c:pt>
                <c:pt idx="4108">
                  <c:v>0.97126199999999996</c:v>
                </c:pt>
                <c:pt idx="4109">
                  <c:v>0.33036799999999999</c:v>
                </c:pt>
                <c:pt idx="4110">
                  <c:v>0.488236</c:v>
                </c:pt>
                <c:pt idx="4111">
                  <c:v>4.9204499999999998E-2</c:v>
                </c:pt>
                <c:pt idx="4112">
                  <c:v>0.12967899999999999</c:v>
                </c:pt>
                <c:pt idx="4113">
                  <c:v>0.88987400000000005</c:v>
                </c:pt>
                <c:pt idx="4114">
                  <c:v>0.808002</c:v>
                </c:pt>
                <c:pt idx="4115">
                  <c:v>0.139352</c:v>
                </c:pt>
                <c:pt idx="4116">
                  <c:v>0.26755099999999998</c:v>
                </c:pt>
                <c:pt idx="4117">
                  <c:v>0.58568699999999996</c:v>
                </c:pt>
                <c:pt idx="4118">
                  <c:v>0.40468599999999999</c:v>
                </c:pt>
                <c:pt idx="4119">
                  <c:v>0.78729000000000005</c:v>
                </c:pt>
                <c:pt idx="4120">
                  <c:v>0.44590600000000002</c:v>
                </c:pt>
                <c:pt idx="4121">
                  <c:v>0.82882599999999995</c:v>
                </c:pt>
                <c:pt idx="4122">
                  <c:v>0.15152399999999999</c:v>
                </c:pt>
                <c:pt idx="4123">
                  <c:v>0.198264</c:v>
                </c:pt>
                <c:pt idx="4124">
                  <c:v>0.98604400000000003</c:v>
                </c:pt>
                <c:pt idx="4125">
                  <c:v>0.53811699999999996</c:v>
                </c:pt>
                <c:pt idx="4126">
                  <c:v>0.43873600000000001</c:v>
                </c:pt>
                <c:pt idx="4127">
                  <c:v>0.65659999999999996</c:v>
                </c:pt>
                <c:pt idx="4128">
                  <c:v>0.83700300000000005</c:v>
                </c:pt>
                <c:pt idx="4129">
                  <c:v>0.27931899999999998</c:v>
                </c:pt>
                <c:pt idx="4130">
                  <c:v>0.49230600000000002</c:v>
                </c:pt>
                <c:pt idx="4131">
                  <c:v>0.57218899999999995</c:v>
                </c:pt>
                <c:pt idx="4132">
                  <c:v>0.97228000000000003</c:v>
                </c:pt>
                <c:pt idx="4133">
                  <c:v>0.156748</c:v>
                </c:pt>
                <c:pt idx="4134">
                  <c:v>0.60750099999999996</c:v>
                </c:pt>
                <c:pt idx="4135">
                  <c:v>4.9804599999999997E-2</c:v>
                </c:pt>
                <c:pt idx="4136">
                  <c:v>0.38585199999999997</c:v>
                </c:pt>
                <c:pt idx="4137">
                  <c:v>0.10172100000000001</c:v>
                </c:pt>
                <c:pt idx="4138">
                  <c:v>0.14186199999999999</c:v>
                </c:pt>
                <c:pt idx="4139">
                  <c:v>0.92136399999999996</c:v>
                </c:pt>
                <c:pt idx="4140">
                  <c:v>0.29519200000000001</c:v>
                </c:pt>
                <c:pt idx="4141">
                  <c:v>0.87930600000000003</c:v>
                </c:pt>
                <c:pt idx="4142">
                  <c:v>0.80124899999999999</c:v>
                </c:pt>
                <c:pt idx="4143">
                  <c:v>0.42405599999999999</c:v>
                </c:pt>
                <c:pt idx="4144">
                  <c:v>0.379214</c:v>
                </c:pt>
                <c:pt idx="4145">
                  <c:v>0.46227800000000002</c:v>
                </c:pt>
                <c:pt idx="4146">
                  <c:v>0.19644800000000001</c:v>
                </c:pt>
                <c:pt idx="4147">
                  <c:v>0.79175099999999998</c:v>
                </c:pt>
                <c:pt idx="4148">
                  <c:v>0.27649099999999999</c:v>
                </c:pt>
                <c:pt idx="4149">
                  <c:v>0.76518699999999995</c:v>
                </c:pt>
                <c:pt idx="4150">
                  <c:v>0.45579900000000001</c:v>
                </c:pt>
                <c:pt idx="4151">
                  <c:v>0.80414799999999997</c:v>
                </c:pt>
                <c:pt idx="4152">
                  <c:v>0.73631100000000005</c:v>
                </c:pt>
                <c:pt idx="4153">
                  <c:v>0.724472</c:v>
                </c:pt>
                <c:pt idx="4154">
                  <c:v>7.2559799999999994E-2</c:v>
                </c:pt>
                <c:pt idx="4155">
                  <c:v>0.30884400000000001</c:v>
                </c:pt>
                <c:pt idx="4156">
                  <c:v>0.48046800000000001</c:v>
                </c:pt>
                <c:pt idx="4157">
                  <c:v>0.35084199999999999</c:v>
                </c:pt>
                <c:pt idx="4158">
                  <c:v>0.63519999999999999</c:v>
                </c:pt>
                <c:pt idx="4159">
                  <c:v>0.39314300000000002</c:v>
                </c:pt>
                <c:pt idx="4160">
                  <c:v>0.34240999999999999</c:v>
                </c:pt>
                <c:pt idx="4161">
                  <c:v>0.96648000000000001</c:v>
                </c:pt>
                <c:pt idx="4162">
                  <c:v>0.63342900000000002</c:v>
                </c:pt>
                <c:pt idx="4163">
                  <c:v>0.89528099999999999</c:v>
                </c:pt>
                <c:pt idx="4164">
                  <c:v>0.14429800000000001</c:v>
                </c:pt>
                <c:pt idx="4165">
                  <c:v>0.66966999999999999</c:v>
                </c:pt>
                <c:pt idx="4166">
                  <c:v>0.31456899999999999</c:v>
                </c:pt>
                <c:pt idx="4167">
                  <c:v>0.22211800000000001</c:v>
                </c:pt>
                <c:pt idx="4168">
                  <c:v>0.62300299999999997</c:v>
                </c:pt>
                <c:pt idx="4169">
                  <c:v>0.100357</c:v>
                </c:pt>
                <c:pt idx="4170">
                  <c:v>0.173038</c:v>
                </c:pt>
                <c:pt idx="4171">
                  <c:v>0.39433299999999999</c:v>
                </c:pt>
                <c:pt idx="4172">
                  <c:v>0.14125199999999999</c:v>
                </c:pt>
                <c:pt idx="4173">
                  <c:v>5.9910900000000003E-2</c:v>
                </c:pt>
                <c:pt idx="4174">
                  <c:v>0.92584900000000003</c:v>
                </c:pt>
                <c:pt idx="4175">
                  <c:v>0.36202400000000001</c:v>
                </c:pt>
                <c:pt idx="4176">
                  <c:v>0.10697</c:v>
                </c:pt>
                <c:pt idx="4177">
                  <c:v>0.48900199999999999</c:v>
                </c:pt>
                <c:pt idx="4178">
                  <c:v>0.116365</c:v>
                </c:pt>
                <c:pt idx="4179">
                  <c:v>0.70485100000000001</c:v>
                </c:pt>
                <c:pt idx="4180">
                  <c:v>0.80884999999999996</c:v>
                </c:pt>
                <c:pt idx="4181">
                  <c:v>0.15823999999999999</c:v>
                </c:pt>
                <c:pt idx="4182">
                  <c:v>0.37279200000000001</c:v>
                </c:pt>
                <c:pt idx="4183">
                  <c:v>0.64843600000000001</c:v>
                </c:pt>
                <c:pt idx="4184">
                  <c:v>0.23649000000000001</c:v>
                </c:pt>
                <c:pt idx="4185">
                  <c:v>0.67050200000000004</c:v>
                </c:pt>
                <c:pt idx="4186">
                  <c:v>0.42572300000000002</c:v>
                </c:pt>
                <c:pt idx="4187">
                  <c:v>0.95989100000000005</c:v>
                </c:pt>
                <c:pt idx="4188">
                  <c:v>9.1810199999999995E-2</c:v>
                </c:pt>
                <c:pt idx="4189">
                  <c:v>0.32786900000000002</c:v>
                </c:pt>
                <c:pt idx="4190">
                  <c:v>0.96826699999999999</c:v>
                </c:pt>
                <c:pt idx="4191">
                  <c:v>0.11133899999999999</c:v>
                </c:pt>
                <c:pt idx="4192">
                  <c:v>0.118146</c:v>
                </c:pt>
                <c:pt idx="4193">
                  <c:v>0.20815500000000001</c:v>
                </c:pt>
                <c:pt idx="4194">
                  <c:v>0.25144100000000003</c:v>
                </c:pt>
                <c:pt idx="4195">
                  <c:v>0.31592500000000001</c:v>
                </c:pt>
                <c:pt idx="4196">
                  <c:v>3.0382699999999999E-2</c:v>
                </c:pt>
                <c:pt idx="4197">
                  <c:v>0.67586400000000002</c:v>
                </c:pt>
                <c:pt idx="4198">
                  <c:v>0.42744199999999999</c:v>
                </c:pt>
                <c:pt idx="4199">
                  <c:v>0.39330300000000001</c:v>
                </c:pt>
                <c:pt idx="4200">
                  <c:v>0.79639400000000005</c:v>
                </c:pt>
                <c:pt idx="4201">
                  <c:v>0.25105899999999998</c:v>
                </c:pt>
                <c:pt idx="4202">
                  <c:v>0.27992499999999998</c:v>
                </c:pt>
                <c:pt idx="4203">
                  <c:v>0.34188200000000002</c:v>
                </c:pt>
                <c:pt idx="4204">
                  <c:v>0.43607400000000002</c:v>
                </c:pt>
                <c:pt idx="4205">
                  <c:v>0.97319199999999995</c:v>
                </c:pt>
                <c:pt idx="4206">
                  <c:v>0.99172300000000002</c:v>
                </c:pt>
                <c:pt idx="4207">
                  <c:v>0.54836600000000002</c:v>
                </c:pt>
                <c:pt idx="4208">
                  <c:v>0.172509</c:v>
                </c:pt>
                <c:pt idx="4209">
                  <c:v>0.382716</c:v>
                </c:pt>
                <c:pt idx="4210">
                  <c:v>0.40375499999999998</c:v>
                </c:pt>
                <c:pt idx="4211">
                  <c:v>0.45994699999999999</c:v>
                </c:pt>
                <c:pt idx="4212">
                  <c:v>0.278416</c:v>
                </c:pt>
                <c:pt idx="4213">
                  <c:v>0.20034399999999999</c:v>
                </c:pt>
                <c:pt idx="4214">
                  <c:v>0.46978500000000001</c:v>
                </c:pt>
                <c:pt idx="4215">
                  <c:v>0.46958699999999998</c:v>
                </c:pt>
                <c:pt idx="4216">
                  <c:v>0.66314200000000001</c:v>
                </c:pt>
                <c:pt idx="4217">
                  <c:v>0.98878999999999995</c:v>
                </c:pt>
                <c:pt idx="4218">
                  <c:v>0.10874499999999999</c:v>
                </c:pt>
                <c:pt idx="4219">
                  <c:v>0.39333899999999999</c:v>
                </c:pt>
                <c:pt idx="4220">
                  <c:v>0.16186900000000001</c:v>
                </c:pt>
                <c:pt idx="4221">
                  <c:v>0.102407</c:v>
                </c:pt>
                <c:pt idx="4222">
                  <c:v>0.22375800000000001</c:v>
                </c:pt>
                <c:pt idx="4223">
                  <c:v>0.84802699999999998</c:v>
                </c:pt>
                <c:pt idx="4224">
                  <c:v>0.47655900000000001</c:v>
                </c:pt>
                <c:pt idx="4225">
                  <c:v>0.13220499999999999</c:v>
                </c:pt>
                <c:pt idx="4226">
                  <c:v>0.83684899999999995</c:v>
                </c:pt>
                <c:pt idx="4227">
                  <c:v>3.1223500000000001E-2</c:v>
                </c:pt>
                <c:pt idx="4228">
                  <c:v>0.79068099999999997</c:v>
                </c:pt>
                <c:pt idx="4229">
                  <c:v>0.20199400000000001</c:v>
                </c:pt>
                <c:pt idx="4230">
                  <c:v>0.29686699999999999</c:v>
                </c:pt>
                <c:pt idx="4231">
                  <c:v>0.95482800000000001</c:v>
                </c:pt>
                <c:pt idx="4232">
                  <c:v>0.48087600000000003</c:v>
                </c:pt>
                <c:pt idx="4233">
                  <c:v>0.37629200000000002</c:v>
                </c:pt>
                <c:pt idx="4234">
                  <c:v>0.48561500000000002</c:v>
                </c:pt>
                <c:pt idx="4235">
                  <c:v>0.76908299999999996</c:v>
                </c:pt>
                <c:pt idx="4236">
                  <c:v>3.2841000000000002E-2</c:v>
                </c:pt>
                <c:pt idx="4237">
                  <c:v>0.192278</c:v>
                </c:pt>
                <c:pt idx="4238">
                  <c:v>0.223112</c:v>
                </c:pt>
                <c:pt idx="4239">
                  <c:v>0.13669000000000001</c:v>
                </c:pt>
                <c:pt idx="4240">
                  <c:v>0.66740900000000003</c:v>
                </c:pt>
                <c:pt idx="4241">
                  <c:v>0.66223200000000004</c:v>
                </c:pt>
                <c:pt idx="4242">
                  <c:v>0.79076199999999996</c:v>
                </c:pt>
                <c:pt idx="4243">
                  <c:v>0.44594800000000001</c:v>
                </c:pt>
                <c:pt idx="4244">
                  <c:v>0.88429400000000002</c:v>
                </c:pt>
                <c:pt idx="4245">
                  <c:v>0.69491999999999998</c:v>
                </c:pt>
                <c:pt idx="4246">
                  <c:v>0.12976299999999999</c:v>
                </c:pt>
                <c:pt idx="4247">
                  <c:v>0.46997299999999997</c:v>
                </c:pt>
                <c:pt idx="4248">
                  <c:v>0.73568</c:v>
                </c:pt>
                <c:pt idx="4249">
                  <c:v>0.86868299999999998</c:v>
                </c:pt>
                <c:pt idx="4250">
                  <c:v>0.68019799999999997</c:v>
                </c:pt>
                <c:pt idx="4251">
                  <c:v>0.40363399999999999</c:v>
                </c:pt>
                <c:pt idx="4252">
                  <c:v>7.6602400000000001E-2</c:v>
                </c:pt>
                <c:pt idx="4253">
                  <c:v>0.98072599999999999</c:v>
                </c:pt>
                <c:pt idx="4254">
                  <c:v>0.44181199999999998</c:v>
                </c:pt>
                <c:pt idx="4255">
                  <c:v>0.66708900000000004</c:v>
                </c:pt>
                <c:pt idx="4256">
                  <c:v>0.40410699999999999</c:v>
                </c:pt>
                <c:pt idx="4257">
                  <c:v>0.99329299999999998</c:v>
                </c:pt>
                <c:pt idx="4258">
                  <c:v>3.3716700000000002E-2</c:v>
                </c:pt>
                <c:pt idx="4259">
                  <c:v>0.14560500000000001</c:v>
                </c:pt>
                <c:pt idx="4260">
                  <c:v>0.54400199999999999</c:v>
                </c:pt>
                <c:pt idx="4261">
                  <c:v>0.32983899999999999</c:v>
                </c:pt>
                <c:pt idx="4262">
                  <c:v>0.94655100000000003</c:v>
                </c:pt>
                <c:pt idx="4263">
                  <c:v>0.23377100000000001</c:v>
                </c:pt>
                <c:pt idx="4264">
                  <c:v>0.42949799999999999</c:v>
                </c:pt>
                <c:pt idx="4265">
                  <c:v>0.48951099999999997</c:v>
                </c:pt>
                <c:pt idx="4266">
                  <c:v>0.73268200000000006</c:v>
                </c:pt>
                <c:pt idx="4267">
                  <c:v>0.85223800000000005</c:v>
                </c:pt>
                <c:pt idx="4268">
                  <c:v>0.1719</c:v>
                </c:pt>
                <c:pt idx="4269">
                  <c:v>0.63984799999999997</c:v>
                </c:pt>
                <c:pt idx="4270">
                  <c:v>0.95280399999999998</c:v>
                </c:pt>
                <c:pt idx="4271">
                  <c:v>0.24337800000000001</c:v>
                </c:pt>
                <c:pt idx="4272">
                  <c:v>0.66854800000000003</c:v>
                </c:pt>
                <c:pt idx="4273">
                  <c:v>0.78110000000000002</c:v>
                </c:pt>
                <c:pt idx="4274">
                  <c:v>0.59329299999999996</c:v>
                </c:pt>
                <c:pt idx="4275">
                  <c:v>0.60631800000000002</c:v>
                </c:pt>
                <c:pt idx="4276">
                  <c:v>0.102934</c:v>
                </c:pt>
                <c:pt idx="4277">
                  <c:v>0.14299799999999999</c:v>
                </c:pt>
                <c:pt idx="4278">
                  <c:v>0.27282899999999999</c:v>
                </c:pt>
                <c:pt idx="4279">
                  <c:v>0.43096400000000001</c:v>
                </c:pt>
                <c:pt idx="4280">
                  <c:v>0.605989</c:v>
                </c:pt>
                <c:pt idx="4281">
                  <c:v>0.95679400000000003</c:v>
                </c:pt>
                <c:pt idx="4282">
                  <c:v>0.71951200000000004</c:v>
                </c:pt>
                <c:pt idx="4283">
                  <c:v>6.5843200000000005E-2</c:v>
                </c:pt>
                <c:pt idx="4284">
                  <c:v>0.45727099999999998</c:v>
                </c:pt>
                <c:pt idx="4285">
                  <c:v>0.86055599999999999</c:v>
                </c:pt>
                <c:pt idx="4286">
                  <c:v>0.304317</c:v>
                </c:pt>
                <c:pt idx="4287">
                  <c:v>0.16511100000000001</c:v>
                </c:pt>
                <c:pt idx="4288">
                  <c:v>0.77155399999999996</c:v>
                </c:pt>
                <c:pt idx="4289">
                  <c:v>0.98953599999999997</c:v>
                </c:pt>
                <c:pt idx="4290">
                  <c:v>0.53414799999999996</c:v>
                </c:pt>
                <c:pt idx="4291">
                  <c:v>0.56696299999999999</c:v>
                </c:pt>
                <c:pt idx="4292">
                  <c:v>0.13300999999999999</c:v>
                </c:pt>
                <c:pt idx="4293">
                  <c:v>8.1491300000000003E-2</c:v>
                </c:pt>
                <c:pt idx="4294">
                  <c:v>0.88992899999999997</c:v>
                </c:pt>
                <c:pt idx="4295">
                  <c:v>0.933724</c:v>
                </c:pt>
                <c:pt idx="4296">
                  <c:v>0.309614</c:v>
                </c:pt>
                <c:pt idx="4297">
                  <c:v>0.512845</c:v>
                </c:pt>
                <c:pt idx="4298">
                  <c:v>0.76136400000000004</c:v>
                </c:pt>
                <c:pt idx="4299">
                  <c:v>0.83298899999999998</c:v>
                </c:pt>
                <c:pt idx="4300">
                  <c:v>0.78193199999999996</c:v>
                </c:pt>
                <c:pt idx="4301">
                  <c:v>0.25946799999999998</c:v>
                </c:pt>
                <c:pt idx="4302">
                  <c:v>0.87166100000000002</c:v>
                </c:pt>
                <c:pt idx="4303">
                  <c:v>0.41151900000000002</c:v>
                </c:pt>
                <c:pt idx="4304">
                  <c:v>0.25013000000000002</c:v>
                </c:pt>
                <c:pt idx="4305">
                  <c:v>0.58854899999999999</c:v>
                </c:pt>
                <c:pt idx="4306">
                  <c:v>0.45552700000000002</c:v>
                </c:pt>
                <c:pt idx="4307">
                  <c:v>8.8969300000000001E-2</c:v>
                </c:pt>
                <c:pt idx="4308">
                  <c:v>0.231404</c:v>
                </c:pt>
                <c:pt idx="4309">
                  <c:v>0.29368699999999998</c:v>
                </c:pt>
                <c:pt idx="4310">
                  <c:v>0.34624500000000002</c:v>
                </c:pt>
                <c:pt idx="4311">
                  <c:v>0.64001300000000005</c:v>
                </c:pt>
                <c:pt idx="4312">
                  <c:v>1.63243E-2</c:v>
                </c:pt>
                <c:pt idx="4313">
                  <c:v>2.0790300000000001E-2</c:v>
                </c:pt>
                <c:pt idx="4314">
                  <c:v>9.0869199999999997E-2</c:v>
                </c:pt>
                <c:pt idx="4315">
                  <c:v>0.223855</c:v>
                </c:pt>
                <c:pt idx="4316">
                  <c:v>4.5922200000000003E-2</c:v>
                </c:pt>
                <c:pt idx="4317">
                  <c:v>0.67975600000000003</c:v>
                </c:pt>
                <c:pt idx="4318">
                  <c:v>0.95854099999999998</c:v>
                </c:pt>
                <c:pt idx="4319">
                  <c:v>5.6857600000000001E-2</c:v>
                </c:pt>
                <c:pt idx="4320">
                  <c:v>0.210651</c:v>
                </c:pt>
                <c:pt idx="4321">
                  <c:v>0.35347000000000001</c:v>
                </c:pt>
                <c:pt idx="4322">
                  <c:v>0.963978</c:v>
                </c:pt>
                <c:pt idx="4323">
                  <c:v>0.345889</c:v>
                </c:pt>
                <c:pt idx="4324">
                  <c:v>9.5080100000000001E-2</c:v>
                </c:pt>
                <c:pt idx="4325">
                  <c:v>0.39792300000000003</c:v>
                </c:pt>
                <c:pt idx="4326">
                  <c:v>9.6700599999999998E-2</c:v>
                </c:pt>
                <c:pt idx="4327">
                  <c:v>0.56465299999999996</c:v>
                </c:pt>
                <c:pt idx="4328">
                  <c:v>0.14863699999999999</c:v>
                </c:pt>
                <c:pt idx="4329">
                  <c:v>0.99941100000000005</c:v>
                </c:pt>
                <c:pt idx="4330">
                  <c:v>0.75571600000000005</c:v>
                </c:pt>
                <c:pt idx="4331">
                  <c:v>0.68320800000000004</c:v>
                </c:pt>
                <c:pt idx="4332">
                  <c:v>0.47359600000000002</c:v>
                </c:pt>
                <c:pt idx="4333">
                  <c:v>0.42727900000000002</c:v>
                </c:pt>
                <c:pt idx="4334">
                  <c:v>0.56556499999999998</c:v>
                </c:pt>
                <c:pt idx="4335">
                  <c:v>0.29682799999999998</c:v>
                </c:pt>
                <c:pt idx="4336">
                  <c:v>0.55191900000000005</c:v>
                </c:pt>
                <c:pt idx="4337">
                  <c:v>0.77120299999999997</c:v>
                </c:pt>
                <c:pt idx="4338">
                  <c:v>0.16958899999999999</c:v>
                </c:pt>
                <c:pt idx="4339">
                  <c:v>0.52194300000000005</c:v>
                </c:pt>
                <c:pt idx="4340">
                  <c:v>0.98821199999999998</c:v>
                </c:pt>
                <c:pt idx="4341">
                  <c:v>0.34053800000000001</c:v>
                </c:pt>
                <c:pt idx="4342">
                  <c:v>0.71956799999999999</c:v>
                </c:pt>
                <c:pt idx="4343">
                  <c:v>0.65229899999999996</c:v>
                </c:pt>
                <c:pt idx="4344">
                  <c:v>0.38177100000000003</c:v>
                </c:pt>
                <c:pt idx="4345">
                  <c:v>0.314444</c:v>
                </c:pt>
                <c:pt idx="4346">
                  <c:v>0.245703</c:v>
                </c:pt>
                <c:pt idx="4347">
                  <c:v>0.217996</c:v>
                </c:pt>
                <c:pt idx="4348">
                  <c:v>0.65798199999999996</c:v>
                </c:pt>
                <c:pt idx="4349">
                  <c:v>0.85066799999999998</c:v>
                </c:pt>
                <c:pt idx="4350">
                  <c:v>0.97357000000000005</c:v>
                </c:pt>
                <c:pt idx="4351">
                  <c:v>8.3546800000000004E-2</c:v>
                </c:pt>
                <c:pt idx="4352">
                  <c:v>0.66439999999999999</c:v>
                </c:pt>
                <c:pt idx="4353">
                  <c:v>0.103603</c:v>
                </c:pt>
                <c:pt idx="4354">
                  <c:v>0.66422000000000003</c:v>
                </c:pt>
                <c:pt idx="4355">
                  <c:v>0.306288</c:v>
                </c:pt>
                <c:pt idx="4356">
                  <c:v>0.13856399999999999</c:v>
                </c:pt>
                <c:pt idx="4357">
                  <c:v>0.26407700000000001</c:v>
                </c:pt>
                <c:pt idx="4358">
                  <c:v>0.57981899999999997</c:v>
                </c:pt>
                <c:pt idx="4359">
                  <c:v>0.411026</c:v>
                </c:pt>
                <c:pt idx="4360">
                  <c:v>0.48934299999999997</c:v>
                </c:pt>
                <c:pt idx="4361">
                  <c:v>0.99745499999999998</c:v>
                </c:pt>
                <c:pt idx="4362">
                  <c:v>7.0770200000000005E-2</c:v>
                </c:pt>
                <c:pt idx="4363">
                  <c:v>0.48774400000000001</c:v>
                </c:pt>
                <c:pt idx="4364">
                  <c:v>0.95183700000000004</c:v>
                </c:pt>
                <c:pt idx="4365">
                  <c:v>0.48463499999999998</c:v>
                </c:pt>
                <c:pt idx="4366">
                  <c:v>0.95524699999999996</c:v>
                </c:pt>
                <c:pt idx="4367">
                  <c:v>0.90931399999999996</c:v>
                </c:pt>
                <c:pt idx="4368">
                  <c:v>0.70646500000000001</c:v>
                </c:pt>
                <c:pt idx="4369">
                  <c:v>0.44220799999999999</c:v>
                </c:pt>
                <c:pt idx="4370">
                  <c:v>0.861344</c:v>
                </c:pt>
                <c:pt idx="4371">
                  <c:v>0.91552299999999998</c:v>
                </c:pt>
                <c:pt idx="4372">
                  <c:v>0.264706</c:v>
                </c:pt>
                <c:pt idx="4373">
                  <c:v>5.2680900000000003E-2</c:v>
                </c:pt>
                <c:pt idx="4374">
                  <c:v>0.17235800000000001</c:v>
                </c:pt>
                <c:pt idx="4375">
                  <c:v>0.522818</c:v>
                </c:pt>
                <c:pt idx="4376">
                  <c:v>5.4746200000000004E-3</c:v>
                </c:pt>
                <c:pt idx="4377">
                  <c:v>0.71470299999999998</c:v>
                </c:pt>
                <c:pt idx="4378">
                  <c:v>0.293406</c:v>
                </c:pt>
                <c:pt idx="4379">
                  <c:v>0.13133500000000001</c:v>
                </c:pt>
                <c:pt idx="4380">
                  <c:v>0.85845899999999997</c:v>
                </c:pt>
                <c:pt idx="4381">
                  <c:v>0.38553399999999999</c:v>
                </c:pt>
                <c:pt idx="4382">
                  <c:v>0.59539399999999998</c:v>
                </c:pt>
                <c:pt idx="4383">
                  <c:v>0.83104900000000004</c:v>
                </c:pt>
                <c:pt idx="4384">
                  <c:v>0.76464100000000002</c:v>
                </c:pt>
                <c:pt idx="4385">
                  <c:v>0.19813</c:v>
                </c:pt>
                <c:pt idx="4386">
                  <c:v>0.82762999999999998</c:v>
                </c:pt>
                <c:pt idx="4387">
                  <c:v>0.75335799999999997</c:v>
                </c:pt>
                <c:pt idx="4388">
                  <c:v>0.88806399999999996</c:v>
                </c:pt>
                <c:pt idx="4389">
                  <c:v>0.59320899999999999</c:v>
                </c:pt>
                <c:pt idx="4390">
                  <c:v>0.716615</c:v>
                </c:pt>
                <c:pt idx="4391">
                  <c:v>1.0420799999999999E-2</c:v>
                </c:pt>
                <c:pt idx="4392">
                  <c:v>0.64813699999999996</c:v>
                </c:pt>
                <c:pt idx="4393">
                  <c:v>0.52429599999999998</c:v>
                </c:pt>
                <c:pt idx="4394">
                  <c:v>4.1642699999999998E-2</c:v>
                </c:pt>
                <c:pt idx="4395">
                  <c:v>6.1858499999999997E-2</c:v>
                </c:pt>
                <c:pt idx="4396">
                  <c:v>0.10202799999999999</c:v>
                </c:pt>
                <c:pt idx="4397">
                  <c:v>0.70559899999999998</c:v>
                </c:pt>
                <c:pt idx="4398">
                  <c:v>0.71443800000000002</c:v>
                </c:pt>
                <c:pt idx="4399">
                  <c:v>6.7591499999999999E-2</c:v>
                </c:pt>
                <c:pt idx="4400">
                  <c:v>0.98458900000000005</c:v>
                </c:pt>
                <c:pt idx="4401">
                  <c:v>0.38337399999999999</c:v>
                </c:pt>
                <c:pt idx="4402">
                  <c:v>9.58064E-2</c:v>
                </c:pt>
                <c:pt idx="4403">
                  <c:v>0.31529400000000002</c:v>
                </c:pt>
                <c:pt idx="4404">
                  <c:v>6.68937E-2</c:v>
                </c:pt>
                <c:pt idx="4405">
                  <c:v>0.56258799999999998</c:v>
                </c:pt>
                <c:pt idx="4406">
                  <c:v>0.23610700000000001</c:v>
                </c:pt>
                <c:pt idx="4407">
                  <c:v>0.40134599999999998</c:v>
                </c:pt>
                <c:pt idx="4408">
                  <c:v>0.86345499999999997</c:v>
                </c:pt>
                <c:pt idx="4409">
                  <c:v>0.30975200000000003</c:v>
                </c:pt>
                <c:pt idx="4410">
                  <c:v>0.48925999999999997</c:v>
                </c:pt>
                <c:pt idx="4411">
                  <c:v>0.284632</c:v>
                </c:pt>
                <c:pt idx="4412">
                  <c:v>0.60014500000000004</c:v>
                </c:pt>
                <c:pt idx="4413">
                  <c:v>0.70686300000000002</c:v>
                </c:pt>
                <c:pt idx="4414">
                  <c:v>0.48443799999999998</c:v>
                </c:pt>
                <c:pt idx="4415">
                  <c:v>0.76327900000000004</c:v>
                </c:pt>
                <c:pt idx="4416">
                  <c:v>6.3208200000000006E-2</c:v>
                </c:pt>
                <c:pt idx="4417">
                  <c:v>2.5655299999999999E-2</c:v>
                </c:pt>
                <c:pt idx="4418">
                  <c:v>0.76186100000000001</c:v>
                </c:pt>
                <c:pt idx="4419">
                  <c:v>5.6976400000000003E-2</c:v>
                </c:pt>
                <c:pt idx="4420">
                  <c:v>0.68147899999999995</c:v>
                </c:pt>
                <c:pt idx="4421">
                  <c:v>0.61019100000000004</c:v>
                </c:pt>
                <c:pt idx="4422">
                  <c:v>0.15507899999999999</c:v>
                </c:pt>
                <c:pt idx="4423">
                  <c:v>5.9198899999999999E-2</c:v>
                </c:pt>
                <c:pt idx="4424">
                  <c:v>0.57542199999999999</c:v>
                </c:pt>
                <c:pt idx="4425">
                  <c:v>0.98289899999999997</c:v>
                </c:pt>
                <c:pt idx="4426">
                  <c:v>0.50391399999999997</c:v>
                </c:pt>
                <c:pt idx="4427">
                  <c:v>0.66854100000000005</c:v>
                </c:pt>
                <c:pt idx="4428">
                  <c:v>0.109669</c:v>
                </c:pt>
                <c:pt idx="4429">
                  <c:v>0.68038799999999999</c:v>
                </c:pt>
                <c:pt idx="4430">
                  <c:v>0.73936599999999997</c:v>
                </c:pt>
                <c:pt idx="4431">
                  <c:v>0.997027</c:v>
                </c:pt>
                <c:pt idx="4432">
                  <c:v>0.431369</c:v>
                </c:pt>
                <c:pt idx="4433">
                  <c:v>0.15140400000000001</c:v>
                </c:pt>
                <c:pt idx="4434">
                  <c:v>0.39558599999999999</c:v>
                </c:pt>
                <c:pt idx="4435">
                  <c:v>9.3620099999999998E-2</c:v>
                </c:pt>
                <c:pt idx="4436">
                  <c:v>6.8254999999999996E-2</c:v>
                </c:pt>
                <c:pt idx="4437">
                  <c:v>0.41649700000000001</c:v>
                </c:pt>
                <c:pt idx="4438">
                  <c:v>0.82229399999999997</c:v>
                </c:pt>
                <c:pt idx="4439">
                  <c:v>0.47970400000000002</c:v>
                </c:pt>
                <c:pt idx="4440">
                  <c:v>0.43404100000000001</c:v>
                </c:pt>
                <c:pt idx="4441">
                  <c:v>0.24962999999999999</c:v>
                </c:pt>
                <c:pt idx="4442">
                  <c:v>0.44847199999999998</c:v>
                </c:pt>
                <c:pt idx="4443">
                  <c:v>0.64230500000000001</c:v>
                </c:pt>
                <c:pt idx="4444">
                  <c:v>0.94824299999999995</c:v>
                </c:pt>
                <c:pt idx="4445">
                  <c:v>0.42049900000000001</c:v>
                </c:pt>
                <c:pt idx="4446">
                  <c:v>0.282331</c:v>
                </c:pt>
                <c:pt idx="4447">
                  <c:v>0.66381500000000004</c:v>
                </c:pt>
                <c:pt idx="4448">
                  <c:v>0.89683900000000005</c:v>
                </c:pt>
                <c:pt idx="4449">
                  <c:v>0.68435699999999999</c:v>
                </c:pt>
                <c:pt idx="4450">
                  <c:v>0.208041</c:v>
                </c:pt>
                <c:pt idx="4451">
                  <c:v>0.68952899999999995</c:v>
                </c:pt>
                <c:pt idx="4452">
                  <c:v>0.65512400000000004</c:v>
                </c:pt>
                <c:pt idx="4453">
                  <c:v>0.22209599999999999</c:v>
                </c:pt>
                <c:pt idx="4454">
                  <c:v>0.63900299999999999</c:v>
                </c:pt>
                <c:pt idx="4455">
                  <c:v>0.56048900000000001</c:v>
                </c:pt>
                <c:pt idx="4456">
                  <c:v>0.19275100000000001</c:v>
                </c:pt>
                <c:pt idx="4457">
                  <c:v>2.9471500000000001E-2</c:v>
                </c:pt>
                <c:pt idx="4458">
                  <c:v>3.3698600000000001E-3</c:v>
                </c:pt>
                <c:pt idx="4459">
                  <c:v>0.12386900000000001</c:v>
                </c:pt>
                <c:pt idx="4460">
                  <c:v>0.95137899999999997</c:v>
                </c:pt>
                <c:pt idx="4461">
                  <c:v>0.31672600000000001</c:v>
                </c:pt>
                <c:pt idx="4462">
                  <c:v>0.41519800000000001</c:v>
                </c:pt>
                <c:pt idx="4463">
                  <c:v>0.58914100000000003</c:v>
                </c:pt>
                <c:pt idx="4464">
                  <c:v>0.42693399999999998</c:v>
                </c:pt>
                <c:pt idx="4465">
                  <c:v>0.73265000000000002</c:v>
                </c:pt>
                <c:pt idx="4466">
                  <c:v>0.66769699999999998</c:v>
                </c:pt>
                <c:pt idx="4467">
                  <c:v>0.54444899999999996</c:v>
                </c:pt>
                <c:pt idx="4468">
                  <c:v>0.582789</c:v>
                </c:pt>
                <c:pt idx="4469">
                  <c:v>0.46746599999999999</c:v>
                </c:pt>
                <c:pt idx="4470">
                  <c:v>0.74364399999999997</c:v>
                </c:pt>
                <c:pt idx="4471">
                  <c:v>0.73902999999999996</c:v>
                </c:pt>
                <c:pt idx="4472">
                  <c:v>0.288796</c:v>
                </c:pt>
                <c:pt idx="4473">
                  <c:v>0.67836300000000005</c:v>
                </c:pt>
                <c:pt idx="4474">
                  <c:v>0.87641899999999995</c:v>
                </c:pt>
                <c:pt idx="4475">
                  <c:v>0.969754</c:v>
                </c:pt>
                <c:pt idx="4476">
                  <c:v>0.67368099999999997</c:v>
                </c:pt>
                <c:pt idx="4477">
                  <c:v>0.59994599999999998</c:v>
                </c:pt>
                <c:pt idx="4478">
                  <c:v>0.15426300000000001</c:v>
                </c:pt>
                <c:pt idx="4479">
                  <c:v>0.69354700000000002</c:v>
                </c:pt>
                <c:pt idx="4480">
                  <c:v>0.90422400000000003</c:v>
                </c:pt>
                <c:pt idx="4481">
                  <c:v>0.42823600000000001</c:v>
                </c:pt>
                <c:pt idx="4482">
                  <c:v>0.28998200000000002</c:v>
                </c:pt>
                <c:pt idx="4483">
                  <c:v>0.32449099999999997</c:v>
                </c:pt>
                <c:pt idx="4484">
                  <c:v>0.38093300000000002</c:v>
                </c:pt>
                <c:pt idx="4485">
                  <c:v>0.87640600000000002</c:v>
                </c:pt>
                <c:pt idx="4486">
                  <c:v>0.26690199999999997</c:v>
                </c:pt>
                <c:pt idx="4487">
                  <c:v>0.97660100000000005</c:v>
                </c:pt>
                <c:pt idx="4488">
                  <c:v>0.34983300000000001</c:v>
                </c:pt>
                <c:pt idx="4489">
                  <c:v>0.56132000000000004</c:v>
                </c:pt>
                <c:pt idx="4490">
                  <c:v>0.61790100000000003</c:v>
                </c:pt>
                <c:pt idx="4491">
                  <c:v>0.73799800000000004</c:v>
                </c:pt>
                <c:pt idx="4492">
                  <c:v>0.29277999999999998</c:v>
                </c:pt>
                <c:pt idx="4493">
                  <c:v>0.84798600000000002</c:v>
                </c:pt>
                <c:pt idx="4494">
                  <c:v>0.52011399999999997</c:v>
                </c:pt>
                <c:pt idx="4495">
                  <c:v>0.74280800000000002</c:v>
                </c:pt>
                <c:pt idx="4496">
                  <c:v>0.44572499999999998</c:v>
                </c:pt>
                <c:pt idx="4497">
                  <c:v>3.0581899999999999E-2</c:v>
                </c:pt>
                <c:pt idx="4498">
                  <c:v>0.30115700000000001</c:v>
                </c:pt>
                <c:pt idx="4499">
                  <c:v>0.53156599999999998</c:v>
                </c:pt>
                <c:pt idx="4500">
                  <c:v>0.89215</c:v>
                </c:pt>
                <c:pt idx="4501">
                  <c:v>5.4452399999999998E-2</c:v>
                </c:pt>
                <c:pt idx="4502">
                  <c:v>0.21290999999999999</c:v>
                </c:pt>
                <c:pt idx="4503">
                  <c:v>0.62463599999999997</c:v>
                </c:pt>
                <c:pt idx="4504">
                  <c:v>0.55751600000000001</c:v>
                </c:pt>
                <c:pt idx="4505">
                  <c:v>0.40615400000000002</c:v>
                </c:pt>
                <c:pt idx="4506">
                  <c:v>0.24173500000000001</c:v>
                </c:pt>
                <c:pt idx="4507">
                  <c:v>0.45047300000000001</c:v>
                </c:pt>
                <c:pt idx="4508">
                  <c:v>0.88375199999999998</c:v>
                </c:pt>
                <c:pt idx="4509">
                  <c:v>6.4376199999999995E-2</c:v>
                </c:pt>
                <c:pt idx="4510">
                  <c:v>0.87829100000000004</c:v>
                </c:pt>
                <c:pt idx="4511">
                  <c:v>0.53312199999999998</c:v>
                </c:pt>
                <c:pt idx="4512">
                  <c:v>0.233988</c:v>
                </c:pt>
                <c:pt idx="4513">
                  <c:v>0.246285</c:v>
                </c:pt>
                <c:pt idx="4514">
                  <c:v>0.74568199999999996</c:v>
                </c:pt>
                <c:pt idx="4515">
                  <c:v>0.56648600000000005</c:v>
                </c:pt>
                <c:pt idx="4516">
                  <c:v>0.93334799999999996</c:v>
                </c:pt>
                <c:pt idx="4517">
                  <c:v>0.35915200000000003</c:v>
                </c:pt>
                <c:pt idx="4518">
                  <c:v>0.48080299999999998</c:v>
                </c:pt>
                <c:pt idx="4519">
                  <c:v>0.117966</c:v>
                </c:pt>
                <c:pt idx="4520">
                  <c:v>0.37589099999999998</c:v>
                </c:pt>
                <c:pt idx="4521">
                  <c:v>1.9895400000000001E-3</c:v>
                </c:pt>
                <c:pt idx="4522">
                  <c:v>0.228826</c:v>
                </c:pt>
                <c:pt idx="4523">
                  <c:v>0.35173100000000002</c:v>
                </c:pt>
                <c:pt idx="4524">
                  <c:v>0.54545999999999994</c:v>
                </c:pt>
                <c:pt idx="4525">
                  <c:v>0.76703399999999999</c:v>
                </c:pt>
                <c:pt idx="4526">
                  <c:v>0.13356799999999999</c:v>
                </c:pt>
                <c:pt idx="4527">
                  <c:v>0.60495200000000005</c:v>
                </c:pt>
                <c:pt idx="4528">
                  <c:v>0.49908799999999998</c:v>
                </c:pt>
                <c:pt idx="4529">
                  <c:v>0.61004000000000003</c:v>
                </c:pt>
                <c:pt idx="4530">
                  <c:v>0.332175</c:v>
                </c:pt>
                <c:pt idx="4531">
                  <c:v>0.88072300000000003</c:v>
                </c:pt>
                <c:pt idx="4532">
                  <c:v>0.78853099999999998</c:v>
                </c:pt>
                <c:pt idx="4533">
                  <c:v>0.53437299999999999</c:v>
                </c:pt>
                <c:pt idx="4534">
                  <c:v>0.34566400000000003</c:v>
                </c:pt>
                <c:pt idx="4535">
                  <c:v>0.32837699999999997</c:v>
                </c:pt>
                <c:pt idx="4536">
                  <c:v>0.90353399999999995</c:v>
                </c:pt>
                <c:pt idx="4537">
                  <c:v>0.87739800000000001</c:v>
                </c:pt>
                <c:pt idx="4538">
                  <c:v>0.54531700000000005</c:v>
                </c:pt>
                <c:pt idx="4539">
                  <c:v>0.42515900000000001</c:v>
                </c:pt>
                <c:pt idx="4540">
                  <c:v>6.0352599999999999E-2</c:v>
                </c:pt>
                <c:pt idx="4541">
                  <c:v>0.94503499999999996</c:v>
                </c:pt>
                <c:pt idx="4542">
                  <c:v>0.135046</c:v>
                </c:pt>
                <c:pt idx="4543">
                  <c:v>4.4517500000000002E-2</c:v>
                </c:pt>
                <c:pt idx="4544">
                  <c:v>0.12408</c:v>
                </c:pt>
                <c:pt idx="4545">
                  <c:v>0.37855499999999997</c:v>
                </c:pt>
                <c:pt idx="4546">
                  <c:v>0.227495</c:v>
                </c:pt>
                <c:pt idx="4547">
                  <c:v>0.14483499999999999</c:v>
                </c:pt>
                <c:pt idx="4548">
                  <c:v>0.10815</c:v>
                </c:pt>
                <c:pt idx="4549">
                  <c:v>5.9362699999999997E-2</c:v>
                </c:pt>
                <c:pt idx="4550">
                  <c:v>2.1893599999999999E-2</c:v>
                </c:pt>
                <c:pt idx="4551">
                  <c:v>0.68338900000000002</c:v>
                </c:pt>
                <c:pt idx="4552">
                  <c:v>0.33815899999999999</c:v>
                </c:pt>
                <c:pt idx="4553">
                  <c:v>0.14699000000000001</c:v>
                </c:pt>
                <c:pt idx="4554">
                  <c:v>7.1635199999999996E-2</c:v>
                </c:pt>
                <c:pt idx="4555">
                  <c:v>0.54224099999999997</c:v>
                </c:pt>
                <c:pt idx="4556">
                  <c:v>0.65951400000000004</c:v>
                </c:pt>
                <c:pt idx="4557">
                  <c:v>0.70780200000000004</c:v>
                </c:pt>
                <c:pt idx="4558">
                  <c:v>0.34004400000000001</c:v>
                </c:pt>
                <c:pt idx="4559">
                  <c:v>0.32245400000000002</c:v>
                </c:pt>
                <c:pt idx="4560">
                  <c:v>0.67159100000000005</c:v>
                </c:pt>
                <c:pt idx="4561">
                  <c:v>0.54104399999999997</c:v>
                </c:pt>
                <c:pt idx="4562">
                  <c:v>0.87557200000000002</c:v>
                </c:pt>
                <c:pt idx="4563">
                  <c:v>0.28725800000000001</c:v>
                </c:pt>
                <c:pt idx="4564">
                  <c:v>0.67045299999999997</c:v>
                </c:pt>
                <c:pt idx="4565">
                  <c:v>0.90380199999999999</c:v>
                </c:pt>
                <c:pt idx="4566">
                  <c:v>0.618147</c:v>
                </c:pt>
                <c:pt idx="4567">
                  <c:v>0.74515900000000002</c:v>
                </c:pt>
                <c:pt idx="4568">
                  <c:v>0.88761500000000004</c:v>
                </c:pt>
                <c:pt idx="4569">
                  <c:v>0.34090100000000001</c:v>
                </c:pt>
                <c:pt idx="4570">
                  <c:v>0.54423200000000005</c:v>
                </c:pt>
                <c:pt idx="4571">
                  <c:v>0.26554100000000003</c:v>
                </c:pt>
                <c:pt idx="4572">
                  <c:v>0.71814</c:v>
                </c:pt>
                <c:pt idx="4573">
                  <c:v>0.85646800000000001</c:v>
                </c:pt>
                <c:pt idx="4574">
                  <c:v>0.65386699999999998</c:v>
                </c:pt>
                <c:pt idx="4575">
                  <c:v>9.0026099999999998E-2</c:v>
                </c:pt>
                <c:pt idx="4576">
                  <c:v>1.9417899999999998E-2</c:v>
                </c:pt>
                <c:pt idx="4577">
                  <c:v>0.284329</c:v>
                </c:pt>
                <c:pt idx="4578">
                  <c:v>0.68296999999999997</c:v>
                </c:pt>
                <c:pt idx="4579">
                  <c:v>0.32796799999999998</c:v>
                </c:pt>
                <c:pt idx="4580">
                  <c:v>0.96375</c:v>
                </c:pt>
                <c:pt idx="4581">
                  <c:v>0.14881800000000001</c:v>
                </c:pt>
                <c:pt idx="4582">
                  <c:v>0.29489100000000001</c:v>
                </c:pt>
                <c:pt idx="4583">
                  <c:v>0.83215600000000001</c:v>
                </c:pt>
                <c:pt idx="4584">
                  <c:v>0.46860600000000002</c:v>
                </c:pt>
                <c:pt idx="4585">
                  <c:v>0.49122100000000002</c:v>
                </c:pt>
                <c:pt idx="4586">
                  <c:v>0.48887999999999998</c:v>
                </c:pt>
                <c:pt idx="4587">
                  <c:v>0.99267000000000005</c:v>
                </c:pt>
                <c:pt idx="4588">
                  <c:v>0.91620199999999996</c:v>
                </c:pt>
                <c:pt idx="4589">
                  <c:v>0.903227</c:v>
                </c:pt>
                <c:pt idx="4590">
                  <c:v>0.99553999999999998</c:v>
                </c:pt>
                <c:pt idx="4591">
                  <c:v>0.252278</c:v>
                </c:pt>
                <c:pt idx="4592">
                  <c:v>0.379992</c:v>
                </c:pt>
                <c:pt idx="4593">
                  <c:v>0.28623799999999999</c:v>
                </c:pt>
                <c:pt idx="4594">
                  <c:v>0.413024</c:v>
                </c:pt>
                <c:pt idx="4595">
                  <c:v>0.52007499999999995</c:v>
                </c:pt>
                <c:pt idx="4596">
                  <c:v>0.77670499999999998</c:v>
                </c:pt>
                <c:pt idx="4597">
                  <c:v>0.45706999999999998</c:v>
                </c:pt>
                <c:pt idx="4598">
                  <c:v>0.36658200000000002</c:v>
                </c:pt>
                <c:pt idx="4599">
                  <c:v>0.81902399999999997</c:v>
                </c:pt>
                <c:pt idx="4600">
                  <c:v>0.48575299999999999</c:v>
                </c:pt>
                <c:pt idx="4601">
                  <c:v>0.11182300000000001</c:v>
                </c:pt>
                <c:pt idx="4602">
                  <c:v>0.40459400000000001</c:v>
                </c:pt>
                <c:pt idx="4603">
                  <c:v>0.57165999999999995</c:v>
                </c:pt>
                <c:pt idx="4604">
                  <c:v>0.88214999999999999</c:v>
                </c:pt>
                <c:pt idx="4605">
                  <c:v>0.27720400000000001</c:v>
                </c:pt>
                <c:pt idx="4606">
                  <c:v>0.90824499999999997</c:v>
                </c:pt>
                <c:pt idx="4607">
                  <c:v>1.2161399999999999E-2</c:v>
                </c:pt>
                <c:pt idx="4608">
                  <c:v>0.24446000000000001</c:v>
                </c:pt>
                <c:pt idx="4609">
                  <c:v>0.400424</c:v>
                </c:pt>
                <c:pt idx="4610">
                  <c:v>0.32944600000000002</c:v>
                </c:pt>
                <c:pt idx="4611">
                  <c:v>0.15090200000000001</c:v>
                </c:pt>
                <c:pt idx="4612">
                  <c:v>4.9378499999999999E-2</c:v>
                </c:pt>
                <c:pt idx="4613">
                  <c:v>0.94545299999999999</c:v>
                </c:pt>
                <c:pt idx="4614">
                  <c:v>0.82203800000000005</c:v>
                </c:pt>
                <c:pt idx="4615">
                  <c:v>0.97423700000000002</c:v>
                </c:pt>
                <c:pt idx="4616">
                  <c:v>0.81178300000000003</c:v>
                </c:pt>
                <c:pt idx="4617">
                  <c:v>0.43032900000000002</c:v>
                </c:pt>
                <c:pt idx="4618">
                  <c:v>0.49716900000000003</c:v>
                </c:pt>
                <c:pt idx="4619">
                  <c:v>0.36551</c:v>
                </c:pt>
                <c:pt idx="4620">
                  <c:v>0.40029100000000001</c:v>
                </c:pt>
                <c:pt idx="4621">
                  <c:v>0.95252199999999998</c:v>
                </c:pt>
                <c:pt idx="4622">
                  <c:v>0.30037399999999997</c:v>
                </c:pt>
                <c:pt idx="4623">
                  <c:v>0.89937800000000001</c:v>
                </c:pt>
                <c:pt idx="4624">
                  <c:v>0.96946500000000002</c:v>
                </c:pt>
                <c:pt idx="4625">
                  <c:v>0.93396000000000001</c:v>
                </c:pt>
                <c:pt idx="4626">
                  <c:v>0.35530099999999998</c:v>
                </c:pt>
                <c:pt idx="4627">
                  <c:v>0.56244799999999995</c:v>
                </c:pt>
                <c:pt idx="4628">
                  <c:v>0.40342800000000001</c:v>
                </c:pt>
                <c:pt idx="4629">
                  <c:v>0.3916</c:v>
                </c:pt>
                <c:pt idx="4630">
                  <c:v>0.737591</c:v>
                </c:pt>
                <c:pt idx="4631">
                  <c:v>0.26171100000000003</c:v>
                </c:pt>
                <c:pt idx="4632">
                  <c:v>0.58006000000000002</c:v>
                </c:pt>
                <c:pt idx="4633">
                  <c:v>4.9343100000000001E-2</c:v>
                </c:pt>
                <c:pt idx="4634">
                  <c:v>0.36437999999999998</c:v>
                </c:pt>
                <c:pt idx="4635">
                  <c:v>0.79829799999999995</c:v>
                </c:pt>
                <c:pt idx="4636">
                  <c:v>6.5748500000000001E-2</c:v>
                </c:pt>
                <c:pt idx="4637">
                  <c:v>0.92069900000000005</c:v>
                </c:pt>
                <c:pt idx="4638">
                  <c:v>0.87786200000000003</c:v>
                </c:pt>
                <c:pt idx="4639">
                  <c:v>0.77962900000000002</c:v>
                </c:pt>
                <c:pt idx="4640">
                  <c:v>0.65535299999999996</c:v>
                </c:pt>
                <c:pt idx="4641">
                  <c:v>3.20369E-2</c:v>
                </c:pt>
                <c:pt idx="4642">
                  <c:v>0.61251800000000001</c:v>
                </c:pt>
                <c:pt idx="4643">
                  <c:v>0.308612</c:v>
                </c:pt>
                <c:pt idx="4644">
                  <c:v>0.82500799999999996</c:v>
                </c:pt>
                <c:pt idx="4645">
                  <c:v>0.89905999999999997</c:v>
                </c:pt>
                <c:pt idx="4646">
                  <c:v>0.52558899999999997</c:v>
                </c:pt>
                <c:pt idx="4647">
                  <c:v>0.88316399999999995</c:v>
                </c:pt>
                <c:pt idx="4648">
                  <c:v>0.40194600000000003</c:v>
                </c:pt>
                <c:pt idx="4649">
                  <c:v>0.13225700000000001</c:v>
                </c:pt>
                <c:pt idx="4650">
                  <c:v>0.74876900000000002</c:v>
                </c:pt>
                <c:pt idx="4651">
                  <c:v>0.22128600000000001</c:v>
                </c:pt>
                <c:pt idx="4652">
                  <c:v>0.46413399999999999</c:v>
                </c:pt>
                <c:pt idx="4653">
                  <c:v>0.95963299999999996</c:v>
                </c:pt>
                <c:pt idx="4654">
                  <c:v>0.96379499999999996</c:v>
                </c:pt>
                <c:pt idx="4655">
                  <c:v>0.87257099999999999</c:v>
                </c:pt>
                <c:pt idx="4656">
                  <c:v>0.83823499999999995</c:v>
                </c:pt>
                <c:pt idx="4657">
                  <c:v>0.266509</c:v>
                </c:pt>
                <c:pt idx="4658">
                  <c:v>0.51046199999999997</c:v>
                </c:pt>
                <c:pt idx="4659">
                  <c:v>0.71401099999999995</c:v>
                </c:pt>
                <c:pt idx="4660">
                  <c:v>0.47133599999999998</c:v>
                </c:pt>
                <c:pt idx="4661">
                  <c:v>9.6008499999999997E-2</c:v>
                </c:pt>
                <c:pt idx="4662">
                  <c:v>0.48861300000000002</c:v>
                </c:pt>
                <c:pt idx="4663">
                  <c:v>0.171984</c:v>
                </c:pt>
                <c:pt idx="4664">
                  <c:v>0.20561299999999999</c:v>
                </c:pt>
                <c:pt idx="4665">
                  <c:v>0.33473799999999998</c:v>
                </c:pt>
                <c:pt idx="4666">
                  <c:v>0.13710900000000001</c:v>
                </c:pt>
                <c:pt idx="4667">
                  <c:v>0.70517200000000002</c:v>
                </c:pt>
                <c:pt idx="4668">
                  <c:v>0.73367400000000005</c:v>
                </c:pt>
                <c:pt idx="4669">
                  <c:v>0.122823</c:v>
                </c:pt>
                <c:pt idx="4670">
                  <c:v>0.46993299999999999</c:v>
                </c:pt>
                <c:pt idx="4671">
                  <c:v>0.94063399999999997</c:v>
                </c:pt>
                <c:pt idx="4672">
                  <c:v>0.52641899999999997</c:v>
                </c:pt>
                <c:pt idx="4673">
                  <c:v>4.58714E-2</c:v>
                </c:pt>
                <c:pt idx="4674">
                  <c:v>0.68847400000000003</c:v>
                </c:pt>
                <c:pt idx="4675">
                  <c:v>0.99681699999999995</c:v>
                </c:pt>
                <c:pt idx="4676">
                  <c:v>0.55705700000000002</c:v>
                </c:pt>
                <c:pt idx="4677">
                  <c:v>0.28460099999999999</c:v>
                </c:pt>
                <c:pt idx="4678">
                  <c:v>5.3116299999999998E-2</c:v>
                </c:pt>
                <c:pt idx="4679">
                  <c:v>0.87019400000000002</c:v>
                </c:pt>
                <c:pt idx="4680">
                  <c:v>0.976298</c:v>
                </c:pt>
                <c:pt idx="4681">
                  <c:v>0.13872399999999999</c:v>
                </c:pt>
                <c:pt idx="4682">
                  <c:v>0.44856099999999999</c:v>
                </c:pt>
                <c:pt idx="4683">
                  <c:v>0.78282399999999996</c:v>
                </c:pt>
                <c:pt idx="4684">
                  <c:v>0.26385700000000001</c:v>
                </c:pt>
                <c:pt idx="4685">
                  <c:v>0.62659699999999996</c:v>
                </c:pt>
                <c:pt idx="4686">
                  <c:v>0.20411099999999999</c:v>
                </c:pt>
                <c:pt idx="4687">
                  <c:v>5.75588E-2</c:v>
                </c:pt>
                <c:pt idx="4688">
                  <c:v>0.55923100000000003</c:v>
                </c:pt>
                <c:pt idx="4689">
                  <c:v>0.46980300000000003</c:v>
                </c:pt>
                <c:pt idx="4690">
                  <c:v>6.2485100000000002E-2</c:v>
                </c:pt>
                <c:pt idx="4691">
                  <c:v>0.68083499999999997</c:v>
                </c:pt>
                <c:pt idx="4692">
                  <c:v>0.186415</c:v>
                </c:pt>
                <c:pt idx="4693">
                  <c:v>0.26463599999999998</c:v>
                </c:pt>
                <c:pt idx="4694">
                  <c:v>0.67719499999999999</c:v>
                </c:pt>
                <c:pt idx="4695">
                  <c:v>0.13222500000000001</c:v>
                </c:pt>
                <c:pt idx="4696">
                  <c:v>0.74287300000000001</c:v>
                </c:pt>
                <c:pt idx="4697">
                  <c:v>0.58278700000000005</c:v>
                </c:pt>
                <c:pt idx="4698">
                  <c:v>0.29231200000000002</c:v>
                </c:pt>
                <c:pt idx="4699">
                  <c:v>0.122331</c:v>
                </c:pt>
                <c:pt idx="4700">
                  <c:v>0.77152699999999996</c:v>
                </c:pt>
                <c:pt idx="4701">
                  <c:v>0.168603</c:v>
                </c:pt>
                <c:pt idx="4702">
                  <c:v>0.806867</c:v>
                </c:pt>
                <c:pt idx="4703">
                  <c:v>0.213398</c:v>
                </c:pt>
                <c:pt idx="4704">
                  <c:v>0.719059</c:v>
                </c:pt>
                <c:pt idx="4705">
                  <c:v>0.107198</c:v>
                </c:pt>
                <c:pt idx="4706">
                  <c:v>0.35274899999999998</c:v>
                </c:pt>
                <c:pt idx="4707">
                  <c:v>0.96491499999999997</c:v>
                </c:pt>
                <c:pt idx="4708">
                  <c:v>0.93030500000000005</c:v>
                </c:pt>
                <c:pt idx="4709">
                  <c:v>0.92027099999999995</c:v>
                </c:pt>
                <c:pt idx="4710">
                  <c:v>0.31900400000000001</c:v>
                </c:pt>
                <c:pt idx="4711">
                  <c:v>0.94224200000000002</c:v>
                </c:pt>
                <c:pt idx="4712">
                  <c:v>0.66436600000000001</c:v>
                </c:pt>
                <c:pt idx="4713">
                  <c:v>0.85605500000000001</c:v>
                </c:pt>
                <c:pt idx="4714">
                  <c:v>0.34213700000000002</c:v>
                </c:pt>
                <c:pt idx="4715">
                  <c:v>0.89690199999999998</c:v>
                </c:pt>
                <c:pt idx="4716">
                  <c:v>0.33618399999999998</c:v>
                </c:pt>
                <c:pt idx="4717">
                  <c:v>0.90570600000000001</c:v>
                </c:pt>
                <c:pt idx="4718">
                  <c:v>0.14882999999999999</c:v>
                </c:pt>
                <c:pt idx="4719">
                  <c:v>0.33088400000000001</c:v>
                </c:pt>
                <c:pt idx="4720">
                  <c:v>0.421294</c:v>
                </c:pt>
                <c:pt idx="4721">
                  <c:v>9.3867500000000006E-2</c:v>
                </c:pt>
                <c:pt idx="4722">
                  <c:v>0.87579799999999997</c:v>
                </c:pt>
                <c:pt idx="4723">
                  <c:v>0.19095300000000001</c:v>
                </c:pt>
                <c:pt idx="4724">
                  <c:v>0.12521699999999999</c:v>
                </c:pt>
                <c:pt idx="4725">
                  <c:v>0.86343700000000001</c:v>
                </c:pt>
                <c:pt idx="4726">
                  <c:v>0.27782699999999999</c:v>
                </c:pt>
                <c:pt idx="4727">
                  <c:v>0.91561400000000004</c:v>
                </c:pt>
                <c:pt idx="4728">
                  <c:v>0.92489600000000005</c:v>
                </c:pt>
                <c:pt idx="4729">
                  <c:v>0.21244499999999999</c:v>
                </c:pt>
                <c:pt idx="4730">
                  <c:v>0.699936</c:v>
                </c:pt>
                <c:pt idx="4731">
                  <c:v>0.71833100000000005</c:v>
                </c:pt>
                <c:pt idx="4732">
                  <c:v>0.75100299999999998</c:v>
                </c:pt>
                <c:pt idx="4733">
                  <c:v>0.586148</c:v>
                </c:pt>
                <c:pt idx="4734">
                  <c:v>0.93641799999999997</c:v>
                </c:pt>
                <c:pt idx="4735">
                  <c:v>0.78613200000000005</c:v>
                </c:pt>
                <c:pt idx="4736">
                  <c:v>0.470082</c:v>
                </c:pt>
                <c:pt idx="4737">
                  <c:v>0.47273900000000002</c:v>
                </c:pt>
                <c:pt idx="4738">
                  <c:v>0.50175099999999995</c:v>
                </c:pt>
                <c:pt idx="4739">
                  <c:v>3.2334500000000002E-2</c:v>
                </c:pt>
                <c:pt idx="4740">
                  <c:v>0.33307500000000001</c:v>
                </c:pt>
                <c:pt idx="4741">
                  <c:v>0.45886900000000003</c:v>
                </c:pt>
                <c:pt idx="4742">
                  <c:v>0.26352900000000001</c:v>
                </c:pt>
                <c:pt idx="4743">
                  <c:v>5.4250399999999997E-2</c:v>
                </c:pt>
                <c:pt idx="4744">
                  <c:v>0.29091299999999998</c:v>
                </c:pt>
                <c:pt idx="4745">
                  <c:v>0.71362300000000001</c:v>
                </c:pt>
                <c:pt idx="4746">
                  <c:v>0.26180300000000001</c:v>
                </c:pt>
                <c:pt idx="4747">
                  <c:v>2.9404599999999999E-2</c:v>
                </c:pt>
                <c:pt idx="4748">
                  <c:v>0.109692</c:v>
                </c:pt>
                <c:pt idx="4749">
                  <c:v>0.312892</c:v>
                </c:pt>
                <c:pt idx="4750">
                  <c:v>0.52815100000000004</c:v>
                </c:pt>
                <c:pt idx="4751">
                  <c:v>0.27303500000000003</c:v>
                </c:pt>
                <c:pt idx="4752">
                  <c:v>0.24823999999999999</c:v>
                </c:pt>
                <c:pt idx="4753">
                  <c:v>0.43903199999999998</c:v>
                </c:pt>
                <c:pt idx="4754">
                  <c:v>0.78222100000000006</c:v>
                </c:pt>
                <c:pt idx="4755">
                  <c:v>0.77431700000000003</c:v>
                </c:pt>
                <c:pt idx="4756">
                  <c:v>1.10116E-2</c:v>
                </c:pt>
                <c:pt idx="4757">
                  <c:v>0.230241</c:v>
                </c:pt>
                <c:pt idx="4758">
                  <c:v>0.27884799999999998</c:v>
                </c:pt>
                <c:pt idx="4759">
                  <c:v>0.14047399999999999</c:v>
                </c:pt>
                <c:pt idx="4760">
                  <c:v>6.89139E-2</c:v>
                </c:pt>
                <c:pt idx="4761">
                  <c:v>0.55510000000000004</c:v>
                </c:pt>
                <c:pt idx="4762">
                  <c:v>0.42404500000000001</c:v>
                </c:pt>
                <c:pt idx="4763">
                  <c:v>0.88666699999999998</c:v>
                </c:pt>
                <c:pt idx="4764">
                  <c:v>0.76900299999999999</c:v>
                </c:pt>
                <c:pt idx="4765">
                  <c:v>0.30411500000000002</c:v>
                </c:pt>
                <c:pt idx="4766">
                  <c:v>0.74524400000000002</c:v>
                </c:pt>
                <c:pt idx="4767">
                  <c:v>0.37824400000000002</c:v>
                </c:pt>
                <c:pt idx="4768">
                  <c:v>0.50759799999999999</c:v>
                </c:pt>
                <c:pt idx="4769">
                  <c:v>0.92591199999999996</c:v>
                </c:pt>
                <c:pt idx="4770">
                  <c:v>0.31750499999999998</c:v>
                </c:pt>
                <c:pt idx="4771">
                  <c:v>0.95377100000000004</c:v>
                </c:pt>
                <c:pt idx="4772">
                  <c:v>0.63494799999999996</c:v>
                </c:pt>
                <c:pt idx="4773">
                  <c:v>0.27124100000000001</c:v>
                </c:pt>
                <c:pt idx="4774">
                  <c:v>0.92910899999999996</c:v>
                </c:pt>
                <c:pt idx="4775">
                  <c:v>0.36530200000000002</c:v>
                </c:pt>
                <c:pt idx="4776">
                  <c:v>0.93367500000000003</c:v>
                </c:pt>
                <c:pt idx="4777">
                  <c:v>0.24049799999999999</c:v>
                </c:pt>
                <c:pt idx="4778">
                  <c:v>0.36797299999999999</c:v>
                </c:pt>
                <c:pt idx="4779">
                  <c:v>0.35158200000000001</c:v>
                </c:pt>
                <c:pt idx="4780">
                  <c:v>0.60340499999999997</c:v>
                </c:pt>
                <c:pt idx="4781">
                  <c:v>0.77918200000000004</c:v>
                </c:pt>
                <c:pt idx="4782">
                  <c:v>0.407389</c:v>
                </c:pt>
                <c:pt idx="4783">
                  <c:v>0.79666800000000004</c:v>
                </c:pt>
                <c:pt idx="4784">
                  <c:v>0.84857400000000005</c:v>
                </c:pt>
                <c:pt idx="4785">
                  <c:v>0.91887300000000005</c:v>
                </c:pt>
                <c:pt idx="4786">
                  <c:v>0.31469999999999998</c:v>
                </c:pt>
                <c:pt idx="4787">
                  <c:v>0.30629499999999998</c:v>
                </c:pt>
                <c:pt idx="4788">
                  <c:v>6.06714E-2</c:v>
                </c:pt>
                <c:pt idx="4789">
                  <c:v>2.2674000000000001E-3</c:v>
                </c:pt>
                <c:pt idx="4790">
                  <c:v>0.70631100000000002</c:v>
                </c:pt>
                <c:pt idx="4791">
                  <c:v>0.866004</c:v>
                </c:pt>
                <c:pt idx="4792">
                  <c:v>0.36696299999999998</c:v>
                </c:pt>
                <c:pt idx="4793">
                  <c:v>0.95865</c:v>
                </c:pt>
                <c:pt idx="4794">
                  <c:v>0.51952799999999999</c:v>
                </c:pt>
                <c:pt idx="4795">
                  <c:v>0.44319799999999998</c:v>
                </c:pt>
                <c:pt idx="4796">
                  <c:v>0.995367</c:v>
                </c:pt>
                <c:pt idx="4797">
                  <c:v>0.16218399999999999</c:v>
                </c:pt>
                <c:pt idx="4798">
                  <c:v>0.55237700000000001</c:v>
                </c:pt>
                <c:pt idx="4799">
                  <c:v>0.32156699999999999</c:v>
                </c:pt>
                <c:pt idx="4800">
                  <c:v>0.16062799999999999</c:v>
                </c:pt>
                <c:pt idx="4801">
                  <c:v>0.91705199999999998</c:v>
                </c:pt>
                <c:pt idx="4802">
                  <c:v>0.54499500000000001</c:v>
                </c:pt>
                <c:pt idx="4803">
                  <c:v>0.57816900000000004</c:v>
                </c:pt>
                <c:pt idx="4804">
                  <c:v>0.93461099999999997</c:v>
                </c:pt>
                <c:pt idx="4805">
                  <c:v>0.67227099999999995</c:v>
                </c:pt>
                <c:pt idx="4806">
                  <c:v>0.31359700000000001</c:v>
                </c:pt>
                <c:pt idx="4807">
                  <c:v>0.41393799999999997</c:v>
                </c:pt>
                <c:pt idx="4808">
                  <c:v>0.138845</c:v>
                </c:pt>
                <c:pt idx="4809">
                  <c:v>0.98623400000000006</c:v>
                </c:pt>
                <c:pt idx="4810">
                  <c:v>0.18926799999999999</c:v>
                </c:pt>
                <c:pt idx="4811">
                  <c:v>0.154807</c:v>
                </c:pt>
                <c:pt idx="4812">
                  <c:v>0.19942799999999999</c:v>
                </c:pt>
                <c:pt idx="4813">
                  <c:v>0.91812400000000005</c:v>
                </c:pt>
                <c:pt idx="4814">
                  <c:v>0.52886299999999997</c:v>
                </c:pt>
                <c:pt idx="4815">
                  <c:v>9.5920599999999995E-2</c:v>
                </c:pt>
                <c:pt idx="4816">
                  <c:v>0.414881</c:v>
                </c:pt>
                <c:pt idx="4817">
                  <c:v>0.40380500000000003</c:v>
                </c:pt>
                <c:pt idx="4818">
                  <c:v>0.65490899999999996</c:v>
                </c:pt>
                <c:pt idx="4819">
                  <c:v>8.4535500000000006E-3</c:v>
                </c:pt>
                <c:pt idx="4820">
                  <c:v>0.47833900000000001</c:v>
                </c:pt>
                <c:pt idx="4821">
                  <c:v>0.269511</c:v>
                </c:pt>
                <c:pt idx="4822">
                  <c:v>0.38750400000000002</c:v>
                </c:pt>
                <c:pt idx="4823">
                  <c:v>0.15065700000000001</c:v>
                </c:pt>
                <c:pt idx="4824">
                  <c:v>0.75602000000000003</c:v>
                </c:pt>
                <c:pt idx="4825">
                  <c:v>0.933894</c:v>
                </c:pt>
                <c:pt idx="4826">
                  <c:v>0.167575</c:v>
                </c:pt>
                <c:pt idx="4827">
                  <c:v>5.1774300000000002E-2</c:v>
                </c:pt>
                <c:pt idx="4828">
                  <c:v>0.26241700000000001</c:v>
                </c:pt>
                <c:pt idx="4829">
                  <c:v>0.42221999999999998</c:v>
                </c:pt>
                <c:pt idx="4830">
                  <c:v>0.98841900000000005</c:v>
                </c:pt>
                <c:pt idx="4831">
                  <c:v>0.56002300000000005</c:v>
                </c:pt>
                <c:pt idx="4832">
                  <c:v>0.74180599999999997</c:v>
                </c:pt>
                <c:pt idx="4833">
                  <c:v>0.44653300000000001</c:v>
                </c:pt>
                <c:pt idx="4834">
                  <c:v>0.17951</c:v>
                </c:pt>
                <c:pt idx="4835">
                  <c:v>0.51346000000000003</c:v>
                </c:pt>
                <c:pt idx="4836">
                  <c:v>0.94314600000000004</c:v>
                </c:pt>
                <c:pt idx="4837">
                  <c:v>0.96884999999999999</c:v>
                </c:pt>
                <c:pt idx="4838">
                  <c:v>0.81470799999999999</c:v>
                </c:pt>
                <c:pt idx="4839">
                  <c:v>0.636158</c:v>
                </c:pt>
                <c:pt idx="4840">
                  <c:v>0.51020500000000002</c:v>
                </c:pt>
                <c:pt idx="4841">
                  <c:v>0.51469200000000004</c:v>
                </c:pt>
                <c:pt idx="4842">
                  <c:v>0.71071700000000004</c:v>
                </c:pt>
                <c:pt idx="4843">
                  <c:v>0.17529900000000001</c:v>
                </c:pt>
                <c:pt idx="4844">
                  <c:v>8.6056300000000002E-2</c:v>
                </c:pt>
                <c:pt idx="4845">
                  <c:v>0.93027800000000005</c:v>
                </c:pt>
                <c:pt idx="4846">
                  <c:v>0.90736700000000003</c:v>
                </c:pt>
                <c:pt idx="4847">
                  <c:v>0.96089500000000005</c:v>
                </c:pt>
                <c:pt idx="4848">
                  <c:v>0.21467800000000001</c:v>
                </c:pt>
                <c:pt idx="4849">
                  <c:v>0.98968100000000003</c:v>
                </c:pt>
                <c:pt idx="4850">
                  <c:v>0.57575500000000002</c:v>
                </c:pt>
                <c:pt idx="4851">
                  <c:v>0.85971600000000004</c:v>
                </c:pt>
                <c:pt idx="4852">
                  <c:v>0.98815600000000003</c:v>
                </c:pt>
                <c:pt idx="4853">
                  <c:v>0.57282500000000003</c:v>
                </c:pt>
                <c:pt idx="4854">
                  <c:v>5.0443200000000001E-2</c:v>
                </c:pt>
                <c:pt idx="4855">
                  <c:v>0.18831500000000001</c:v>
                </c:pt>
                <c:pt idx="4856">
                  <c:v>0.107844</c:v>
                </c:pt>
                <c:pt idx="4857">
                  <c:v>0.77850900000000001</c:v>
                </c:pt>
                <c:pt idx="4858">
                  <c:v>5.6665199999999999E-2</c:v>
                </c:pt>
                <c:pt idx="4859">
                  <c:v>0.93076700000000001</c:v>
                </c:pt>
                <c:pt idx="4860">
                  <c:v>0.68792900000000001</c:v>
                </c:pt>
                <c:pt idx="4861">
                  <c:v>0.28491</c:v>
                </c:pt>
                <c:pt idx="4862">
                  <c:v>3.3038499999999998E-2</c:v>
                </c:pt>
                <c:pt idx="4863">
                  <c:v>0.31405300000000003</c:v>
                </c:pt>
                <c:pt idx="4864">
                  <c:v>0.15351100000000001</c:v>
                </c:pt>
                <c:pt idx="4865">
                  <c:v>0.13283900000000001</c:v>
                </c:pt>
                <c:pt idx="4866">
                  <c:v>0.20907600000000001</c:v>
                </c:pt>
                <c:pt idx="4867">
                  <c:v>0.46175300000000002</c:v>
                </c:pt>
                <c:pt idx="4868">
                  <c:v>0.45898899999999998</c:v>
                </c:pt>
                <c:pt idx="4869">
                  <c:v>0.59168299999999996</c:v>
                </c:pt>
                <c:pt idx="4870">
                  <c:v>0.106055</c:v>
                </c:pt>
                <c:pt idx="4871">
                  <c:v>0.61684000000000005</c:v>
                </c:pt>
                <c:pt idx="4872">
                  <c:v>0.40153499999999998</c:v>
                </c:pt>
                <c:pt idx="4873">
                  <c:v>0.92508599999999996</c:v>
                </c:pt>
                <c:pt idx="4874">
                  <c:v>0.85978100000000002</c:v>
                </c:pt>
                <c:pt idx="4875">
                  <c:v>0.17824400000000001</c:v>
                </c:pt>
                <c:pt idx="4876">
                  <c:v>0.35111700000000001</c:v>
                </c:pt>
                <c:pt idx="4877">
                  <c:v>0.66037999999999997</c:v>
                </c:pt>
                <c:pt idx="4878">
                  <c:v>0.86856199999999995</c:v>
                </c:pt>
                <c:pt idx="4879">
                  <c:v>0.56198499999999996</c:v>
                </c:pt>
                <c:pt idx="4880">
                  <c:v>0.88321700000000003</c:v>
                </c:pt>
                <c:pt idx="4881">
                  <c:v>0.48663400000000001</c:v>
                </c:pt>
                <c:pt idx="4882">
                  <c:v>0.858796</c:v>
                </c:pt>
                <c:pt idx="4883">
                  <c:v>0.49143700000000001</c:v>
                </c:pt>
                <c:pt idx="4884">
                  <c:v>0.37522699999999998</c:v>
                </c:pt>
                <c:pt idx="4885">
                  <c:v>0.96081799999999995</c:v>
                </c:pt>
                <c:pt idx="4886">
                  <c:v>0.34039599999999998</c:v>
                </c:pt>
                <c:pt idx="4887">
                  <c:v>0.58115499999999998</c:v>
                </c:pt>
                <c:pt idx="4888">
                  <c:v>2.6201499999999999E-2</c:v>
                </c:pt>
                <c:pt idx="4889">
                  <c:v>0.18002799999999999</c:v>
                </c:pt>
                <c:pt idx="4890">
                  <c:v>0.97131000000000001</c:v>
                </c:pt>
                <c:pt idx="4891">
                  <c:v>0.11106199999999999</c:v>
                </c:pt>
                <c:pt idx="4892">
                  <c:v>0.69749899999999998</c:v>
                </c:pt>
                <c:pt idx="4893">
                  <c:v>0.570129</c:v>
                </c:pt>
                <c:pt idx="4894">
                  <c:v>0.248969</c:v>
                </c:pt>
                <c:pt idx="4895">
                  <c:v>0.45369500000000001</c:v>
                </c:pt>
                <c:pt idx="4896">
                  <c:v>0.40162100000000001</c:v>
                </c:pt>
                <c:pt idx="4897">
                  <c:v>0.57812600000000003</c:v>
                </c:pt>
                <c:pt idx="4898">
                  <c:v>0.80806500000000003</c:v>
                </c:pt>
                <c:pt idx="4899">
                  <c:v>0.424292</c:v>
                </c:pt>
                <c:pt idx="4900">
                  <c:v>7.4667200000000003E-2</c:v>
                </c:pt>
                <c:pt idx="4901">
                  <c:v>0.94627899999999998</c:v>
                </c:pt>
                <c:pt idx="4902">
                  <c:v>0.10876</c:v>
                </c:pt>
                <c:pt idx="4903">
                  <c:v>0.92716299999999996</c:v>
                </c:pt>
                <c:pt idx="4904">
                  <c:v>0.29563099999999998</c:v>
                </c:pt>
                <c:pt idx="4905">
                  <c:v>0.41377799999999998</c:v>
                </c:pt>
                <c:pt idx="4906">
                  <c:v>0.139905</c:v>
                </c:pt>
                <c:pt idx="4907">
                  <c:v>0.42476799999999998</c:v>
                </c:pt>
                <c:pt idx="4908">
                  <c:v>0.77617100000000006</c:v>
                </c:pt>
                <c:pt idx="4909">
                  <c:v>0.95405499999999999</c:v>
                </c:pt>
                <c:pt idx="4910">
                  <c:v>0.70179400000000003</c:v>
                </c:pt>
                <c:pt idx="4911">
                  <c:v>0.63986600000000005</c:v>
                </c:pt>
                <c:pt idx="4912">
                  <c:v>0.216035</c:v>
                </c:pt>
                <c:pt idx="4913">
                  <c:v>0.60442899999999999</c:v>
                </c:pt>
                <c:pt idx="4914">
                  <c:v>0.91919300000000004</c:v>
                </c:pt>
                <c:pt idx="4915">
                  <c:v>0.60135899999999998</c:v>
                </c:pt>
                <c:pt idx="4916">
                  <c:v>9.0146199999999996E-2</c:v>
                </c:pt>
                <c:pt idx="4917">
                  <c:v>0.86823600000000001</c:v>
                </c:pt>
                <c:pt idx="4918">
                  <c:v>0.26964900000000003</c:v>
                </c:pt>
                <c:pt idx="4919">
                  <c:v>0.927234</c:v>
                </c:pt>
                <c:pt idx="4920">
                  <c:v>0.890347</c:v>
                </c:pt>
                <c:pt idx="4921">
                  <c:v>0.25042799999999998</c:v>
                </c:pt>
                <c:pt idx="4922">
                  <c:v>0.58107799999999998</c:v>
                </c:pt>
                <c:pt idx="4923">
                  <c:v>0.682894</c:v>
                </c:pt>
                <c:pt idx="4924">
                  <c:v>0.15449499999999999</c:v>
                </c:pt>
                <c:pt idx="4925">
                  <c:v>0.60346100000000003</c:v>
                </c:pt>
                <c:pt idx="4926">
                  <c:v>0.26315100000000002</c:v>
                </c:pt>
                <c:pt idx="4927">
                  <c:v>0.28839700000000001</c:v>
                </c:pt>
                <c:pt idx="4928">
                  <c:v>5.5229399999999998E-2</c:v>
                </c:pt>
                <c:pt idx="4929">
                  <c:v>0.18824199999999999</c:v>
                </c:pt>
                <c:pt idx="4930">
                  <c:v>0.93476199999999998</c:v>
                </c:pt>
                <c:pt idx="4931">
                  <c:v>0.45274700000000001</c:v>
                </c:pt>
                <c:pt idx="4932">
                  <c:v>0.65493199999999996</c:v>
                </c:pt>
                <c:pt idx="4933">
                  <c:v>0.266536</c:v>
                </c:pt>
                <c:pt idx="4934">
                  <c:v>0.20027600000000001</c:v>
                </c:pt>
                <c:pt idx="4935">
                  <c:v>4.0172699999999999E-2</c:v>
                </c:pt>
                <c:pt idx="4936">
                  <c:v>0.257911</c:v>
                </c:pt>
                <c:pt idx="4937">
                  <c:v>0.298873</c:v>
                </c:pt>
                <c:pt idx="4938">
                  <c:v>0.64337599999999995</c:v>
                </c:pt>
                <c:pt idx="4939">
                  <c:v>0.61752499999999999</c:v>
                </c:pt>
                <c:pt idx="4940">
                  <c:v>0.13628899999999999</c:v>
                </c:pt>
                <c:pt idx="4941">
                  <c:v>0.167741</c:v>
                </c:pt>
                <c:pt idx="4942">
                  <c:v>0.233019</c:v>
                </c:pt>
                <c:pt idx="4943">
                  <c:v>0.22775100000000001</c:v>
                </c:pt>
                <c:pt idx="4944">
                  <c:v>0.215618</c:v>
                </c:pt>
                <c:pt idx="4945">
                  <c:v>0.54034300000000002</c:v>
                </c:pt>
                <c:pt idx="4946">
                  <c:v>0.41956599999999999</c:v>
                </c:pt>
                <c:pt idx="4947">
                  <c:v>0.85135700000000003</c:v>
                </c:pt>
                <c:pt idx="4948">
                  <c:v>0.19067799999999999</c:v>
                </c:pt>
                <c:pt idx="4949">
                  <c:v>0.28947800000000001</c:v>
                </c:pt>
                <c:pt idx="4950">
                  <c:v>0.29249999999999998</c:v>
                </c:pt>
                <c:pt idx="4951">
                  <c:v>0.48928199999999999</c:v>
                </c:pt>
                <c:pt idx="4952">
                  <c:v>0.11504200000000001</c:v>
                </c:pt>
                <c:pt idx="4953">
                  <c:v>0.28217100000000001</c:v>
                </c:pt>
                <c:pt idx="4954">
                  <c:v>0.66407799999999995</c:v>
                </c:pt>
                <c:pt idx="4955">
                  <c:v>0.16423599999999999</c:v>
                </c:pt>
                <c:pt idx="4956">
                  <c:v>0.78801900000000002</c:v>
                </c:pt>
                <c:pt idx="4957">
                  <c:v>0.15049000000000001</c:v>
                </c:pt>
                <c:pt idx="4958">
                  <c:v>0.16000200000000001</c:v>
                </c:pt>
                <c:pt idx="4959">
                  <c:v>0.98949299999999996</c:v>
                </c:pt>
                <c:pt idx="4960">
                  <c:v>0.110484</c:v>
                </c:pt>
                <c:pt idx="4961">
                  <c:v>0.87426899999999996</c:v>
                </c:pt>
                <c:pt idx="4962">
                  <c:v>4.50401E-2</c:v>
                </c:pt>
                <c:pt idx="4963">
                  <c:v>0.82251399999999997</c:v>
                </c:pt>
                <c:pt idx="4964">
                  <c:v>0.21149699999999999</c:v>
                </c:pt>
                <c:pt idx="4965">
                  <c:v>0.82468300000000005</c:v>
                </c:pt>
                <c:pt idx="4966">
                  <c:v>0.14277799999999999</c:v>
                </c:pt>
                <c:pt idx="4967">
                  <c:v>0.63400400000000001</c:v>
                </c:pt>
                <c:pt idx="4968">
                  <c:v>0.43974000000000002</c:v>
                </c:pt>
                <c:pt idx="4969">
                  <c:v>0.45357799999999998</c:v>
                </c:pt>
                <c:pt idx="4970">
                  <c:v>0.97103700000000004</c:v>
                </c:pt>
                <c:pt idx="4971">
                  <c:v>0.64777200000000001</c:v>
                </c:pt>
                <c:pt idx="4972">
                  <c:v>0.51258400000000004</c:v>
                </c:pt>
                <c:pt idx="4973">
                  <c:v>0.28617500000000001</c:v>
                </c:pt>
                <c:pt idx="4974">
                  <c:v>0.56858299999999995</c:v>
                </c:pt>
                <c:pt idx="4975">
                  <c:v>0.59998300000000004</c:v>
                </c:pt>
                <c:pt idx="4976">
                  <c:v>0.112789</c:v>
                </c:pt>
                <c:pt idx="4977">
                  <c:v>0.41612900000000003</c:v>
                </c:pt>
                <c:pt idx="4978">
                  <c:v>0.45889400000000002</c:v>
                </c:pt>
                <c:pt idx="4979">
                  <c:v>0.68752000000000002</c:v>
                </c:pt>
                <c:pt idx="4980">
                  <c:v>0.58741399999999999</c:v>
                </c:pt>
                <c:pt idx="4981">
                  <c:v>0.162661</c:v>
                </c:pt>
                <c:pt idx="4982">
                  <c:v>0.58869700000000003</c:v>
                </c:pt>
                <c:pt idx="4983">
                  <c:v>0.83962199999999998</c:v>
                </c:pt>
                <c:pt idx="4984">
                  <c:v>0.393482</c:v>
                </c:pt>
                <c:pt idx="4985">
                  <c:v>0.85285100000000003</c:v>
                </c:pt>
                <c:pt idx="4986">
                  <c:v>0.89664600000000005</c:v>
                </c:pt>
                <c:pt idx="4987">
                  <c:v>0.95545899999999995</c:v>
                </c:pt>
                <c:pt idx="4988">
                  <c:v>0.36230099999999998</c:v>
                </c:pt>
                <c:pt idx="4989">
                  <c:v>6.4483799999999994E-2</c:v>
                </c:pt>
                <c:pt idx="4990">
                  <c:v>0.268009</c:v>
                </c:pt>
                <c:pt idx="4991">
                  <c:v>0.55323500000000003</c:v>
                </c:pt>
                <c:pt idx="4992">
                  <c:v>0.76736499999999996</c:v>
                </c:pt>
                <c:pt idx="4993">
                  <c:v>0.55698300000000001</c:v>
                </c:pt>
                <c:pt idx="4994">
                  <c:v>0.18940699999999999</c:v>
                </c:pt>
                <c:pt idx="4995">
                  <c:v>0.70586000000000004</c:v>
                </c:pt>
                <c:pt idx="4996">
                  <c:v>0.57127399999999995</c:v>
                </c:pt>
                <c:pt idx="4997">
                  <c:v>0.47559499999999999</c:v>
                </c:pt>
                <c:pt idx="4998">
                  <c:v>0.85361200000000004</c:v>
                </c:pt>
                <c:pt idx="4999">
                  <c:v>0.73348199999999997</c:v>
                </c:pt>
              </c:numCache>
            </c:numRef>
          </c:yVal>
          <c:smooth val="0"/>
          <c:extLst>
            <c:ext xmlns:c16="http://schemas.microsoft.com/office/drawing/2014/chart" uri="{C3380CC4-5D6E-409C-BE32-E72D297353CC}">
              <c16:uniqueId val="{00000001-6031-4D8B-B97F-14D5A5BEE8E8}"/>
            </c:ext>
          </c:extLst>
        </c:ser>
        <c:dLbls>
          <c:showLegendKey val="0"/>
          <c:showVal val="0"/>
          <c:showCatName val="0"/>
          <c:showSerName val="0"/>
          <c:showPercent val="0"/>
          <c:showBubbleSize val="0"/>
        </c:dLbls>
        <c:axId val="1054231200"/>
        <c:axId val="992349792"/>
      </c:scatterChart>
      <c:valAx>
        <c:axId val="105423120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t>Epidemic duration</a:t>
                </a:r>
              </a:p>
              <a:p>
                <a:pPr>
                  <a:defRPr/>
                </a:pPr>
                <a:endParaRPr lang="en-GB"/>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92349792"/>
        <c:crosses val="autoZero"/>
        <c:crossBetween val="midCat"/>
      </c:valAx>
      <c:valAx>
        <c:axId val="992349792"/>
        <c:scaling>
          <c:orientation val="minMax"/>
          <c:max val="1"/>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t>Infected Mortality Rate value</a:t>
                </a:r>
              </a:p>
              <a:p>
                <a:pPr>
                  <a:defRPr/>
                </a:pPr>
                <a:endParaRPr lang="en-GB"/>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05423120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 Variable Recovery Rate Chart</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strRef>
              <c:f>output_simulations_all!$D$1</c:f>
              <c:strCache>
                <c:ptCount val="1"/>
                <c:pt idx="0">
                  <c:v> Recovery Rate</c:v>
                </c:pt>
              </c:strCache>
            </c:strRef>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rgbClr val="C00000"/>
                </a:solidFill>
              </a:ln>
              <a:effectLst/>
            </c:spPr>
            <c:trendlineType val="exp"/>
            <c:dispRSqr val="0"/>
            <c:dispEq val="0"/>
          </c:trendline>
          <c:xVal>
            <c:numRef>
              <c:f>output_simulations_all!$A$2:$A$5001</c:f>
              <c:numCache>
                <c:formatCode>General</c:formatCode>
                <c:ptCount val="5000"/>
                <c:pt idx="0">
                  <c:v>0.139101</c:v>
                </c:pt>
                <c:pt idx="1">
                  <c:v>0.14835000000000001</c:v>
                </c:pt>
                <c:pt idx="2">
                  <c:v>12.1744</c:v>
                </c:pt>
                <c:pt idx="3">
                  <c:v>0.14972299999999999</c:v>
                </c:pt>
                <c:pt idx="4">
                  <c:v>1.0303100000000001</c:v>
                </c:pt>
                <c:pt idx="5">
                  <c:v>0.56876300000000002</c:v>
                </c:pt>
                <c:pt idx="6">
                  <c:v>0.133577</c:v>
                </c:pt>
                <c:pt idx="7">
                  <c:v>10.1182</c:v>
                </c:pt>
                <c:pt idx="8">
                  <c:v>9.4454899999999994E-2</c:v>
                </c:pt>
                <c:pt idx="9">
                  <c:v>17.695499999999999</c:v>
                </c:pt>
                <c:pt idx="10">
                  <c:v>1.56467</c:v>
                </c:pt>
                <c:pt idx="11">
                  <c:v>0.246508</c:v>
                </c:pt>
                <c:pt idx="12">
                  <c:v>1.27128</c:v>
                </c:pt>
                <c:pt idx="13">
                  <c:v>23.548200000000001</c:v>
                </c:pt>
                <c:pt idx="14">
                  <c:v>7.39642</c:v>
                </c:pt>
                <c:pt idx="15">
                  <c:v>8.4636600000000006E-2</c:v>
                </c:pt>
                <c:pt idx="16">
                  <c:v>0.28498600000000002</c:v>
                </c:pt>
                <c:pt idx="17">
                  <c:v>10.3773</c:v>
                </c:pt>
                <c:pt idx="18">
                  <c:v>1.2917700000000001</c:v>
                </c:pt>
                <c:pt idx="19">
                  <c:v>0.38580599999999998</c:v>
                </c:pt>
                <c:pt idx="20">
                  <c:v>0.38612999999999997</c:v>
                </c:pt>
                <c:pt idx="21">
                  <c:v>15.1142</c:v>
                </c:pt>
                <c:pt idx="22">
                  <c:v>11.3734</c:v>
                </c:pt>
                <c:pt idx="23">
                  <c:v>2.4276200000000001</c:v>
                </c:pt>
                <c:pt idx="24">
                  <c:v>0.11179799999999999</c:v>
                </c:pt>
                <c:pt idx="25">
                  <c:v>0.70263799999999998</c:v>
                </c:pt>
                <c:pt idx="26">
                  <c:v>0.212783</c:v>
                </c:pt>
                <c:pt idx="27">
                  <c:v>8.6730499999999999</c:v>
                </c:pt>
                <c:pt idx="28">
                  <c:v>0.149807</c:v>
                </c:pt>
                <c:pt idx="29">
                  <c:v>0.55452000000000001</c:v>
                </c:pt>
                <c:pt idx="30">
                  <c:v>4.9491E-2</c:v>
                </c:pt>
                <c:pt idx="31">
                  <c:v>8.8138000000000005</c:v>
                </c:pt>
                <c:pt idx="32">
                  <c:v>0.150307</c:v>
                </c:pt>
                <c:pt idx="33">
                  <c:v>8.9426099999999994E-2</c:v>
                </c:pt>
                <c:pt idx="34">
                  <c:v>41.192300000000003</c:v>
                </c:pt>
                <c:pt idx="35">
                  <c:v>3.0028899999999998</c:v>
                </c:pt>
                <c:pt idx="36">
                  <c:v>1.6534599999999999</c:v>
                </c:pt>
                <c:pt idx="37">
                  <c:v>0.134274</c:v>
                </c:pt>
                <c:pt idx="38">
                  <c:v>0.67840400000000001</c:v>
                </c:pt>
                <c:pt idx="39">
                  <c:v>1.01752</c:v>
                </c:pt>
                <c:pt idx="40">
                  <c:v>0.35608400000000001</c:v>
                </c:pt>
                <c:pt idx="41">
                  <c:v>17.875599999999999</c:v>
                </c:pt>
                <c:pt idx="42">
                  <c:v>1.2465900000000001</c:v>
                </c:pt>
                <c:pt idx="43">
                  <c:v>0.55461899999999997</c:v>
                </c:pt>
                <c:pt idx="44">
                  <c:v>8.8599899999999995E-2</c:v>
                </c:pt>
                <c:pt idx="45">
                  <c:v>8.3281100000000006</c:v>
                </c:pt>
                <c:pt idx="46">
                  <c:v>5.1480499999999996</c:v>
                </c:pt>
                <c:pt idx="47">
                  <c:v>0.63562200000000002</c:v>
                </c:pt>
                <c:pt idx="48">
                  <c:v>4.3208400000000001E-2</c:v>
                </c:pt>
                <c:pt idx="49">
                  <c:v>0.732684</c:v>
                </c:pt>
                <c:pt idx="50">
                  <c:v>6.8816699999999997</c:v>
                </c:pt>
                <c:pt idx="51">
                  <c:v>0.59065900000000005</c:v>
                </c:pt>
                <c:pt idx="52">
                  <c:v>2.9247700000000001</c:v>
                </c:pt>
                <c:pt idx="53">
                  <c:v>0.32028499999999999</c:v>
                </c:pt>
                <c:pt idx="54">
                  <c:v>0.78842000000000001</c:v>
                </c:pt>
                <c:pt idx="55">
                  <c:v>0.18596199999999999</c:v>
                </c:pt>
                <c:pt idx="56">
                  <c:v>6.7016499999999999</c:v>
                </c:pt>
                <c:pt idx="57">
                  <c:v>4.5704000000000002E-2</c:v>
                </c:pt>
                <c:pt idx="58">
                  <c:v>2.5823800000000001</c:v>
                </c:pt>
                <c:pt idx="59">
                  <c:v>0.26903700000000003</c:v>
                </c:pt>
                <c:pt idx="60">
                  <c:v>0.14898700000000001</c:v>
                </c:pt>
                <c:pt idx="61">
                  <c:v>0.41984700000000003</c:v>
                </c:pt>
                <c:pt idx="62">
                  <c:v>5.0738499999999999E-2</c:v>
                </c:pt>
                <c:pt idx="63">
                  <c:v>1.36077</c:v>
                </c:pt>
                <c:pt idx="64">
                  <c:v>5.3448099999999998E-2</c:v>
                </c:pt>
                <c:pt idx="65">
                  <c:v>4.8368599999999998E-2</c:v>
                </c:pt>
                <c:pt idx="66">
                  <c:v>52.685499999999998</c:v>
                </c:pt>
                <c:pt idx="67">
                  <c:v>4.3835399999999997E-2</c:v>
                </c:pt>
                <c:pt idx="68">
                  <c:v>0.39632800000000001</c:v>
                </c:pt>
                <c:pt idx="69">
                  <c:v>0.454351</c:v>
                </c:pt>
                <c:pt idx="70">
                  <c:v>0.211343</c:v>
                </c:pt>
                <c:pt idx="71">
                  <c:v>9.3611799999999995E-2</c:v>
                </c:pt>
                <c:pt idx="72">
                  <c:v>11.7485</c:v>
                </c:pt>
                <c:pt idx="73">
                  <c:v>0.475744</c:v>
                </c:pt>
                <c:pt idx="74">
                  <c:v>9.1636999999999996E-2</c:v>
                </c:pt>
                <c:pt idx="75">
                  <c:v>8.3461099999999996E-2</c:v>
                </c:pt>
                <c:pt idx="76">
                  <c:v>0.336285</c:v>
                </c:pt>
                <c:pt idx="77">
                  <c:v>0.14263799999999999</c:v>
                </c:pt>
                <c:pt idx="78">
                  <c:v>5.6016500000000002</c:v>
                </c:pt>
                <c:pt idx="79">
                  <c:v>6.4525800000000002</c:v>
                </c:pt>
                <c:pt idx="80">
                  <c:v>5.8930800000000003</c:v>
                </c:pt>
                <c:pt idx="81">
                  <c:v>0.32060899999999998</c:v>
                </c:pt>
                <c:pt idx="82">
                  <c:v>4.3659200000000002E-2</c:v>
                </c:pt>
                <c:pt idx="83">
                  <c:v>0.27847499999999997</c:v>
                </c:pt>
                <c:pt idx="84">
                  <c:v>0.17322699999999999</c:v>
                </c:pt>
                <c:pt idx="85">
                  <c:v>0.25417200000000001</c:v>
                </c:pt>
                <c:pt idx="86">
                  <c:v>8.2478700000000002E-2</c:v>
                </c:pt>
                <c:pt idx="87">
                  <c:v>0.37210100000000002</c:v>
                </c:pt>
                <c:pt idx="88">
                  <c:v>7.56853</c:v>
                </c:pt>
                <c:pt idx="89">
                  <c:v>6.0381099999999996</c:v>
                </c:pt>
                <c:pt idx="90">
                  <c:v>0.99394400000000005</c:v>
                </c:pt>
                <c:pt idx="91">
                  <c:v>6.0199800000000003</c:v>
                </c:pt>
                <c:pt idx="92">
                  <c:v>9.7545999999999994E-2</c:v>
                </c:pt>
                <c:pt idx="93">
                  <c:v>4.1816800000000001E-2</c:v>
                </c:pt>
                <c:pt idx="94">
                  <c:v>0.77319199999999999</c:v>
                </c:pt>
                <c:pt idx="95">
                  <c:v>0.91997499999999999</c:v>
                </c:pt>
                <c:pt idx="96">
                  <c:v>2.97403</c:v>
                </c:pt>
                <c:pt idx="97">
                  <c:v>0.90421600000000002</c:v>
                </c:pt>
                <c:pt idx="98">
                  <c:v>9.1000300000000006E-2</c:v>
                </c:pt>
                <c:pt idx="99">
                  <c:v>4.3137399999999999E-2</c:v>
                </c:pt>
                <c:pt idx="100">
                  <c:v>0.12540499999999999</c:v>
                </c:pt>
                <c:pt idx="101">
                  <c:v>6.3978900000000003</c:v>
                </c:pt>
                <c:pt idx="102">
                  <c:v>3.1320899999999998</c:v>
                </c:pt>
                <c:pt idx="103">
                  <c:v>0.21204100000000001</c:v>
                </c:pt>
                <c:pt idx="104">
                  <c:v>0.37927499999999997</c:v>
                </c:pt>
                <c:pt idx="105">
                  <c:v>9.0657000000000001E-2</c:v>
                </c:pt>
                <c:pt idx="106">
                  <c:v>6.8679199999999998</c:v>
                </c:pt>
                <c:pt idx="107">
                  <c:v>0.18688099999999999</c:v>
                </c:pt>
                <c:pt idx="108">
                  <c:v>1.5851200000000001</c:v>
                </c:pt>
                <c:pt idx="109">
                  <c:v>0.25937500000000002</c:v>
                </c:pt>
                <c:pt idx="110">
                  <c:v>4.3545500000000001E-2</c:v>
                </c:pt>
                <c:pt idx="111">
                  <c:v>31.8474</c:v>
                </c:pt>
                <c:pt idx="112">
                  <c:v>0.80075399999999997</c:v>
                </c:pt>
                <c:pt idx="113">
                  <c:v>0.27058100000000002</c:v>
                </c:pt>
                <c:pt idx="114">
                  <c:v>73.054900000000004</c:v>
                </c:pt>
                <c:pt idx="115">
                  <c:v>0.35144799999999998</c:v>
                </c:pt>
                <c:pt idx="116">
                  <c:v>5.39877E-2</c:v>
                </c:pt>
                <c:pt idx="117">
                  <c:v>5.6145100000000001</c:v>
                </c:pt>
                <c:pt idx="118">
                  <c:v>0.79348099999999999</c:v>
                </c:pt>
                <c:pt idx="119">
                  <c:v>5.9633200000000004</c:v>
                </c:pt>
                <c:pt idx="120">
                  <c:v>9.6188800000000005E-2</c:v>
                </c:pt>
                <c:pt idx="121">
                  <c:v>86.201099999999997</c:v>
                </c:pt>
                <c:pt idx="122">
                  <c:v>4.6462900000000001E-2</c:v>
                </c:pt>
                <c:pt idx="123">
                  <c:v>0.24556500000000001</c:v>
                </c:pt>
                <c:pt idx="124">
                  <c:v>9.6264000000000002E-2</c:v>
                </c:pt>
                <c:pt idx="125">
                  <c:v>4.48437E-2</c:v>
                </c:pt>
                <c:pt idx="126">
                  <c:v>8.6688899999999993</c:v>
                </c:pt>
                <c:pt idx="127">
                  <c:v>0.67657299999999998</c:v>
                </c:pt>
                <c:pt idx="128">
                  <c:v>0.124002</c:v>
                </c:pt>
                <c:pt idx="129">
                  <c:v>0.26875199999999999</c:v>
                </c:pt>
                <c:pt idx="130">
                  <c:v>8.6513499999999993E-2</c:v>
                </c:pt>
                <c:pt idx="131">
                  <c:v>12.120900000000001</c:v>
                </c:pt>
                <c:pt idx="132">
                  <c:v>0.93724099999999999</c:v>
                </c:pt>
                <c:pt idx="133">
                  <c:v>0.13688600000000001</c:v>
                </c:pt>
                <c:pt idx="134">
                  <c:v>10.035500000000001</c:v>
                </c:pt>
                <c:pt idx="135">
                  <c:v>5.3085199999999999E-2</c:v>
                </c:pt>
                <c:pt idx="136">
                  <c:v>0.26046200000000003</c:v>
                </c:pt>
                <c:pt idx="137">
                  <c:v>9.2016899999999999E-2</c:v>
                </c:pt>
                <c:pt idx="138">
                  <c:v>0.25371700000000003</c:v>
                </c:pt>
                <c:pt idx="139">
                  <c:v>0.166911</c:v>
                </c:pt>
                <c:pt idx="140">
                  <c:v>0.41903499999999999</c:v>
                </c:pt>
                <c:pt idx="141">
                  <c:v>4.2255500000000001E-2</c:v>
                </c:pt>
                <c:pt idx="142">
                  <c:v>1.1392899999999999</c:v>
                </c:pt>
                <c:pt idx="143">
                  <c:v>0.94418999999999997</c:v>
                </c:pt>
                <c:pt idx="144">
                  <c:v>0.28573300000000001</c:v>
                </c:pt>
                <c:pt idx="145">
                  <c:v>0.100602</c:v>
                </c:pt>
                <c:pt idx="146">
                  <c:v>0.46403299999999997</c:v>
                </c:pt>
                <c:pt idx="147">
                  <c:v>1.2606999999999999</c:v>
                </c:pt>
                <c:pt idx="148">
                  <c:v>4.4316099999999997E-2</c:v>
                </c:pt>
                <c:pt idx="149">
                  <c:v>0.42522300000000002</c:v>
                </c:pt>
                <c:pt idx="150">
                  <c:v>3.50623</c:v>
                </c:pt>
                <c:pt idx="151">
                  <c:v>4.2835699999999997E-2</c:v>
                </c:pt>
                <c:pt idx="152">
                  <c:v>0.80909200000000003</c:v>
                </c:pt>
                <c:pt idx="153">
                  <c:v>0.38400499999999999</c:v>
                </c:pt>
                <c:pt idx="154">
                  <c:v>0.18862200000000001</c:v>
                </c:pt>
                <c:pt idx="155">
                  <c:v>0.26988000000000001</c:v>
                </c:pt>
                <c:pt idx="156">
                  <c:v>2.5083600000000001</c:v>
                </c:pt>
                <c:pt idx="157">
                  <c:v>0.107712</c:v>
                </c:pt>
                <c:pt idx="158">
                  <c:v>8.4215799999999993E-2</c:v>
                </c:pt>
                <c:pt idx="159">
                  <c:v>4.8426</c:v>
                </c:pt>
                <c:pt idx="160">
                  <c:v>8.3765900000000004E-2</c:v>
                </c:pt>
                <c:pt idx="161">
                  <c:v>0.42249700000000001</c:v>
                </c:pt>
                <c:pt idx="162">
                  <c:v>28.750800000000002</c:v>
                </c:pt>
                <c:pt idx="163">
                  <c:v>8.6729399999999998E-2</c:v>
                </c:pt>
                <c:pt idx="164">
                  <c:v>32.438899999999997</c:v>
                </c:pt>
                <c:pt idx="165">
                  <c:v>9.0805900000000008</c:v>
                </c:pt>
                <c:pt idx="166">
                  <c:v>65.380499999999998</c:v>
                </c:pt>
                <c:pt idx="167">
                  <c:v>11.6899</c:v>
                </c:pt>
                <c:pt idx="168">
                  <c:v>0.12862100000000001</c:v>
                </c:pt>
                <c:pt idx="169">
                  <c:v>0.99989799999999995</c:v>
                </c:pt>
                <c:pt idx="170">
                  <c:v>2.8361800000000001</c:v>
                </c:pt>
                <c:pt idx="171">
                  <c:v>0.35814499999999999</c:v>
                </c:pt>
                <c:pt idx="172">
                  <c:v>9.1946200000000006E-2</c:v>
                </c:pt>
                <c:pt idx="173">
                  <c:v>0.59626400000000002</c:v>
                </c:pt>
                <c:pt idx="174">
                  <c:v>5.4988400000000004</c:v>
                </c:pt>
                <c:pt idx="175">
                  <c:v>4.8808999999999998E-2</c:v>
                </c:pt>
                <c:pt idx="176">
                  <c:v>12.85</c:v>
                </c:pt>
                <c:pt idx="177">
                  <c:v>5.0030700000000001</c:v>
                </c:pt>
                <c:pt idx="178">
                  <c:v>21.841000000000001</c:v>
                </c:pt>
                <c:pt idx="179">
                  <c:v>0.218141</c:v>
                </c:pt>
                <c:pt idx="180">
                  <c:v>5.3436899999999996</c:v>
                </c:pt>
                <c:pt idx="181">
                  <c:v>7.5615600000000001</c:v>
                </c:pt>
                <c:pt idx="182">
                  <c:v>4.7045700000000003E-2</c:v>
                </c:pt>
                <c:pt idx="183">
                  <c:v>43.42</c:v>
                </c:pt>
                <c:pt idx="184">
                  <c:v>4.3923900000000002E-2</c:v>
                </c:pt>
                <c:pt idx="185">
                  <c:v>4.6336799999999997E-2</c:v>
                </c:pt>
                <c:pt idx="186">
                  <c:v>9.8600699999999999E-2</c:v>
                </c:pt>
                <c:pt idx="187">
                  <c:v>0.54875300000000005</c:v>
                </c:pt>
                <c:pt idx="188">
                  <c:v>8.8504299999999994E-2</c:v>
                </c:pt>
                <c:pt idx="189">
                  <c:v>0.25514100000000001</c:v>
                </c:pt>
                <c:pt idx="190">
                  <c:v>1.1728000000000001</c:v>
                </c:pt>
                <c:pt idx="191">
                  <c:v>3.43892</c:v>
                </c:pt>
                <c:pt idx="192">
                  <c:v>0.733769</c:v>
                </c:pt>
                <c:pt idx="193">
                  <c:v>7.1668700000000003</c:v>
                </c:pt>
                <c:pt idx="194">
                  <c:v>0.42028900000000002</c:v>
                </c:pt>
                <c:pt idx="195">
                  <c:v>14.4779</c:v>
                </c:pt>
                <c:pt idx="196">
                  <c:v>0.40734100000000001</c:v>
                </c:pt>
                <c:pt idx="197">
                  <c:v>8.3070500000000005E-2</c:v>
                </c:pt>
                <c:pt idx="198">
                  <c:v>9.6372299999999994E-2</c:v>
                </c:pt>
                <c:pt idx="199">
                  <c:v>0.33306799999999998</c:v>
                </c:pt>
                <c:pt idx="200">
                  <c:v>1.5656699999999999</c:v>
                </c:pt>
                <c:pt idx="201">
                  <c:v>0.17338899999999999</c:v>
                </c:pt>
                <c:pt idx="202">
                  <c:v>0.39141100000000001</c:v>
                </c:pt>
                <c:pt idx="203">
                  <c:v>0.115786</c:v>
                </c:pt>
                <c:pt idx="204">
                  <c:v>5.5740900000000003E-2</c:v>
                </c:pt>
                <c:pt idx="205">
                  <c:v>0.33980900000000003</c:v>
                </c:pt>
                <c:pt idx="206">
                  <c:v>4.6137400000000002E-2</c:v>
                </c:pt>
                <c:pt idx="207">
                  <c:v>0.252886</c:v>
                </c:pt>
                <c:pt idx="208">
                  <c:v>5.1158099999999997</c:v>
                </c:pt>
                <c:pt idx="209">
                  <c:v>13.0684</c:v>
                </c:pt>
                <c:pt idx="210">
                  <c:v>46.878300000000003</c:v>
                </c:pt>
                <c:pt idx="211">
                  <c:v>70.267799999999994</c:v>
                </c:pt>
                <c:pt idx="212">
                  <c:v>26.877800000000001</c:v>
                </c:pt>
                <c:pt idx="213">
                  <c:v>0.39990399999999998</c:v>
                </c:pt>
                <c:pt idx="214">
                  <c:v>3.51207</c:v>
                </c:pt>
                <c:pt idx="215">
                  <c:v>5.1011800000000003E-2</c:v>
                </c:pt>
                <c:pt idx="216">
                  <c:v>0.577515</c:v>
                </c:pt>
                <c:pt idx="217">
                  <c:v>1.2067699999999999</c:v>
                </c:pt>
                <c:pt idx="218">
                  <c:v>58.008899999999997</c:v>
                </c:pt>
                <c:pt idx="219">
                  <c:v>0.15004400000000001</c:v>
                </c:pt>
                <c:pt idx="220">
                  <c:v>0.933203</c:v>
                </c:pt>
                <c:pt idx="221">
                  <c:v>4.5097199999999997E-2</c:v>
                </c:pt>
                <c:pt idx="222">
                  <c:v>0.60884000000000005</c:v>
                </c:pt>
                <c:pt idx="223">
                  <c:v>0.13550999999999999</c:v>
                </c:pt>
                <c:pt idx="224">
                  <c:v>1.1959599999999999</c:v>
                </c:pt>
                <c:pt idx="225">
                  <c:v>0.494006</c:v>
                </c:pt>
                <c:pt idx="226">
                  <c:v>0.19158900000000001</c:v>
                </c:pt>
                <c:pt idx="227">
                  <c:v>0.31463000000000002</c:v>
                </c:pt>
                <c:pt idx="228">
                  <c:v>0.30843500000000001</c:v>
                </c:pt>
                <c:pt idx="229">
                  <c:v>0.24682899999999999</c:v>
                </c:pt>
                <c:pt idx="230">
                  <c:v>0.33705400000000002</c:v>
                </c:pt>
                <c:pt idx="231">
                  <c:v>4.1988699999999997E-2</c:v>
                </c:pt>
                <c:pt idx="232">
                  <c:v>4.8332699999999999E-2</c:v>
                </c:pt>
                <c:pt idx="233">
                  <c:v>9.7362000000000004E-2</c:v>
                </c:pt>
                <c:pt idx="234">
                  <c:v>0.16712099999999999</c:v>
                </c:pt>
                <c:pt idx="235">
                  <c:v>0.69602900000000001</c:v>
                </c:pt>
                <c:pt idx="236">
                  <c:v>0.17738200000000001</c:v>
                </c:pt>
                <c:pt idx="237">
                  <c:v>6.4649900000000002</c:v>
                </c:pt>
                <c:pt idx="238">
                  <c:v>4.7271799999999997</c:v>
                </c:pt>
                <c:pt idx="239">
                  <c:v>0.41489199999999998</c:v>
                </c:pt>
                <c:pt idx="240">
                  <c:v>4.3030100000000002E-2</c:v>
                </c:pt>
                <c:pt idx="241">
                  <c:v>0.94127300000000003</c:v>
                </c:pt>
                <c:pt idx="242">
                  <c:v>5.46887E-2</c:v>
                </c:pt>
                <c:pt idx="243">
                  <c:v>0.70892500000000003</c:v>
                </c:pt>
                <c:pt idx="244">
                  <c:v>8.61191</c:v>
                </c:pt>
                <c:pt idx="245">
                  <c:v>8.5814699999999994E-2</c:v>
                </c:pt>
                <c:pt idx="246">
                  <c:v>0.26897799999999999</c:v>
                </c:pt>
                <c:pt idx="247">
                  <c:v>4.1404999999999997E-2</c:v>
                </c:pt>
                <c:pt idx="248">
                  <c:v>5.0405899999999997E-2</c:v>
                </c:pt>
                <c:pt idx="249">
                  <c:v>0.45906999999999998</c:v>
                </c:pt>
                <c:pt idx="250">
                  <c:v>0.106806</c:v>
                </c:pt>
                <c:pt idx="251">
                  <c:v>7.0249199999999998</c:v>
                </c:pt>
                <c:pt idx="252">
                  <c:v>0.32478499999999999</c:v>
                </c:pt>
                <c:pt idx="253">
                  <c:v>0.156774</c:v>
                </c:pt>
                <c:pt idx="254">
                  <c:v>0.80288899999999996</c:v>
                </c:pt>
                <c:pt idx="255">
                  <c:v>4.4831200000000002E-2</c:v>
                </c:pt>
                <c:pt idx="256">
                  <c:v>0.35872999999999999</c:v>
                </c:pt>
                <c:pt idx="257">
                  <c:v>0.21293699999999999</c:v>
                </c:pt>
                <c:pt idx="258">
                  <c:v>4.2801999999999998</c:v>
                </c:pt>
                <c:pt idx="259">
                  <c:v>9.6833699999999995E-2</c:v>
                </c:pt>
                <c:pt idx="260">
                  <c:v>0.12673799999999999</c:v>
                </c:pt>
                <c:pt idx="261">
                  <c:v>0.86790599999999996</c:v>
                </c:pt>
                <c:pt idx="262">
                  <c:v>5.0869600000000001E-2</c:v>
                </c:pt>
                <c:pt idx="263">
                  <c:v>4.3678599999999998E-2</c:v>
                </c:pt>
                <c:pt idx="264">
                  <c:v>0.38019799999999998</c:v>
                </c:pt>
                <c:pt idx="265">
                  <c:v>8.3625699999999997E-2</c:v>
                </c:pt>
                <c:pt idx="266">
                  <c:v>4.4892599999999998E-2</c:v>
                </c:pt>
                <c:pt idx="267">
                  <c:v>5.3358299999999996</c:v>
                </c:pt>
                <c:pt idx="268">
                  <c:v>9.9158800000000005E-2</c:v>
                </c:pt>
                <c:pt idx="269">
                  <c:v>0.33540599999999998</c:v>
                </c:pt>
                <c:pt idx="270">
                  <c:v>14.455399999999999</c:v>
                </c:pt>
                <c:pt idx="271">
                  <c:v>4.5074999999999997E-2</c:v>
                </c:pt>
                <c:pt idx="272">
                  <c:v>5.33555E-2</c:v>
                </c:pt>
                <c:pt idx="273">
                  <c:v>0.53929499999999997</c:v>
                </c:pt>
                <c:pt idx="274">
                  <c:v>0.77452200000000004</c:v>
                </c:pt>
                <c:pt idx="275">
                  <c:v>4.4938400000000003E-2</c:v>
                </c:pt>
                <c:pt idx="276">
                  <c:v>4.6393700000000003E-2</c:v>
                </c:pt>
                <c:pt idx="277">
                  <c:v>0.13231499999999999</c:v>
                </c:pt>
                <c:pt idx="278">
                  <c:v>0.34983999999999998</c:v>
                </c:pt>
                <c:pt idx="279">
                  <c:v>0.18772900000000001</c:v>
                </c:pt>
                <c:pt idx="280">
                  <c:v>0.40662300000000001</c:v>
                </c:pt>
                <c:pt idx="281">
                  <c:v>9.75747E-2</c:v>
                </c:pt>
                <c:pt idx="282">
                  <c:v>0.425678</c:v>
                </c:pt>
                <c:pt idx="283">
                  <c:v>8.4756999999999998</c:v>
                </c:pt>
                <c:pt idx="284">
                  <c:v>8.4520700000000009</c:v>
                </c:pt>
                <c:pt idx="285">
                  <c:v>0.95102399999999998</c:v>
                </c:pt>
                <c:pt idx="286">
                  <c:v>40.101100000000002</c:v>
                </c:pt>
                <c:pt idx="287">
                  <c:v>7.7614999999999998</c:v>
                </c:pt>
                <c:pt idx="288">
                  <c:v>2.3558500000000002</c:v>
                </c:pt>
                <c:pt idx="289">
                  <c:v>0.138599</c:v>
                </c:pt>
                <c:pt idx="290">
                  <c:v>5.45415E-2</c:v>
                </c:pt>
                <c:pt idx="291">
                  <c:v>5.2414899999999998</c:v>
                </c:pt>
                <c:pt idx="292">
                  <c:v>0.18846299999999999</c:v>
                </c:pt>
                <c:pt idx="293">
                  <c:v>4.4506299999999999E-2</c:v>
                </c:pt>
                <c:pt idx="294">
                  <c:v>4.6325499999999999E-2</c:v>
                </c:pt>
                <c:pt idx="295">
                  <c:v>0.31523400000000001</c:v>
                </c:pt>
                <c:pt idx="296">
                  <c:v>4.7275999999999999E-2</c:v>
                </c:pt>
                <c:pt idx="297">
                  <c:v>0.234066</c:v>
                </c:pt>
                <c:pt idx="298">
                  <c:v>16.261199999999999</c:v>
                </c:pt>
                <c:pt idx="299">
                  <c:v>2.9990800000000002</c:v>
                </c:pt>
                <c:pt idx="300">
                  <c:v>0.16602700000000001</c:v>
                </c:pt>
                <c:pt idx="301">
                  <c:v>4.49431E-2</c:v>
                </c:pt>
                <c:pt idx="302">
                  <c:v>0.432981</c:v>
                </c:pt>
                <c:pt idx="303">
                  <c:v>4.4681199999999997E-2</c:v>
                </c:pt>
                <c:pt idx="304">
                  <c:v>4.1574800000000002E-2</c:v>
                </c:pt>
                <c:pt idx="305">
                  <c:v>0.201934</c:v>
                </c:pt>
                <c:pt idx="306">
                  <c:v>0.73787100000000005</c:v>
                </c:pt>
                <c:pt idx="307">
                  <c:v>0.59936</c:v>
                </c:pt>
                <c:pt idx="308">
                  <c:v>0.102658</c:v>
                </c:pt>
                <c:pt idx="309">
                  <c:v>0.32331599999999999</c:v>
                </c:pt>
                <c:pt idx="310">
                  <c:v>2.7788599999999999</c:v>
                </c:pt>
                <c:pt idx="311">
                  <c:v>0.24604999999999999</c:v>
                </c:pt>
                <c:pt idx="312">
                  <c:v>90.855800000000002</c:v>
                </c:pt>
                <c:pt idx="313">
                  <c:v>12.662000000000001</c:v>
                </c:pt>
                <c:pt idx="314">
                  <c:v>0.56937499999999996</c:v>
                </c:pt>
                <c:pt idx="315">
                  <c:v>0.18463099999999999</c:v>
                </c:pt>
                <c:pt idx="316">
                  <c:v>0.59647099999999997</c:v>
                </c:pt>
                <c:pt idx="317">
                  <c:v>4.5585500000000001E-2</c:v>
                </c:pt>
                <c:pt idx="318">
                  <c:v>9.3792700000000007E-2</c:v>
                </c:pt>
                <c:pt idx="319">
                  <c:v>1.2322599999999999</c:v>
                </c:pt>
                <c:pt idx="320">
                  <c:v>4.4073899999999999E-2</c:v>
                </c:pt>
                <c:pt idx="321">
                  <c:v>0.47188200000000002</c:v>
                </c:pt>
                <c:pt idx="322">
                  <c:v>4.1202899999999998</c:v>
                </c:pt>
                <c:pt idx="323">
                  <c:v>1.3076700000000001</c:v>
                </c:pt>
                <c:pt idx="324">
                  <c:v>4.4364199999999999E-2</c:v>
                </c:pt>
                <c:pt idx="325">
                  <c:v>0.103381</c:v>
                </c:pt>
                <c:pt idx="326">
                  <c:v>0.20752300000000001</c:v>
                </c:pt>
                <c:pt idx="327">
                  <c:v>4.1800700000000003E-2</c:v>
                </c:pt>
                <c:pt idx="328">
                  <c:v>0.80575699999999995</c:v>
                </c:pt>
                <c:pt idx="329">
                  <c:v>62.9482</c:v>
                </c:pt>
                <c:pt idx="330">
                  <c:v>4.4796099999999998E-2</c:v>
                </c:pt>
                <c:pt idx="331">
                  <c:v>2.9049499999999999</c:v>
                </c:pt>
                <c:pt idx="332">
                  <c:v>9.0102100000000004E-2</c:v>
                </c:pt>
                <c:pt idx="333">
                  <c:v>0.48883399999999999</c:v>
                </c:pt>
                <c:pt idx="334">
                  <c:v>0.25155</c:v>
                </c:pt>
                <c:pt idx="335">
                  <c:v>0.41725600000000002</c:v>
                </c:pt>
                <c:pt idx="336">
                  <c:v>0.467084</c:v>
                </c:pt>
                <c:pt idx="337">
                  <c:v>0.183557</c:v>
                </c:pt>
                <c:pt idx="338">
                  <c:v>0.48713099999999998</c:v>
                </c:pt>
                <c:pt idx="339">
                  <c:v>4.4720299999999998E-2</c:v>
                </c:pt>
                <c:pt idx="340">
                  <c:v>8.4562899999999992</c:v>
                </c:pt>
                <c:pt idx="341">
                  <c:v>0.141761</c:v>
                </c:pt>
                <c:pt idx="342">
                  <c:v>0.14713399999999999</c:v>
                </c:pt>
                <c:pt idx="343">
                  <c:v>4.21927E-2</c:v>
                </c:pt>
                <c:pt idx="344">
                  <c:v>0.31611</c:v>
                </c:pt>
                <c:pt idx="345">
                  <c:v>0.88573199999999996</c:v>
                </c:pt>
                <c:pt idx="346">
                  <c:v>0.47095799999999999</c:v>
                </c:pt>
                <c:pt idx="347">
                  <c:v>0.12686700000000001</c:v>
                </c:pt>
                <c:pt idx="348">
                  <c:v>0.15228900000000001</c:v>
                </c:pt>
                <c:pt idx="349">
                  <c:v>8.73813</c:v>
                </c:pt>
                <c:pt idx="350">
                  <c:v>0.10431699999999999</c:v>
                </c:pt>
                <c:pt idx="351">
                  <c:v>4.6197000000000002E-2</c:v>
                </c:pt>
                <c:pt idx="352">
                  <c:v>0.19887099999999999</c:v>
                </c:pt>
                <c:pt idx="353">
                  <c:v>4.6349300000000003E-2</c:v>
                </c:pt>
                <c:pt idx="354">
                  <c:v>2.6080199999999998</c:v>
                </c:pt>
                <c:pt idx="355">
                  <c:v>0.13633000000000001</c:v>
                </c:pt>
                <c:pt idx="356">
                  <c:v>0.25721699999999997</c:v>
                </c:pt>
                <c:pt idx="357">
                  <c:v>1.0507200000000001</c:v>
                </c:pt>
                <c:pt idx="358">
                  <c:v>0.47505599999999998</c:v>
                </c:pt>
                <c:pt idx="359">
                  <c:v>8.4684999999999996E-2</c:v>
                </c:pt>
                <c:pt idx="360">
                  <c:v>4.3873200000000001E-2</c:v>
                </c:pt>
                <c:pt idx="361">
                  <c:v>54.032499999999999</c:v>
                </c:pt>
                <c:pt idx="362">
                  <c:v>0.38652900000000001</c:v>
                </c:pt>
                <c:pt idx="363">
                  <c:v>0.11663800000000001</c:v>
                </c:pt>
                <c:pt idx="364">
                  <c:v>1.53762</c:v>
                </c:pt>
                <c:pt idx="365">
                  <c:v>0.30892399999999998</c:v>
                </c:pt>
                <c:pt idx="366">
                  <c:v>1.0055400000000001</c:v>
                </c:pt>
                <c:pt idx="367">
                  <c:v>4.6233000000000003E-2</c:v>
                </c:pt>
                <c:pt idx="368">
                  <c:v>0.49768499999999999</c:v>
                </c:pt>
                <c:pt idx="369">
                  <c:v>4.3598199999999997E-2</c:v>
                </c:pt>
                <c:pt idx="370">
                  <c:v>4.4557599999999997</c:v>
                </c:pt>
                <c:pt idx="371">
                  <c:v>0.66276299999999999</c:v>
                </c:pt>
                <c:pt idx="372">
                  <c:v>7.5937900000000003</c:v>
                </c:pt>
                <c:pt idx="373">
                  <c:v>0.99289099999999997</c:v>
                </c:pt>
                <c:pt idx="374">
                  <c:v>4.46434E-2</c:v>
                </c:pt>
                <c:pt idx="375">
                  <c:v>0.20741299999999999</c:v>
                </c:pt>
                <c:pt idx="376">
                  <c:v>5.3391800000000003E-2</c:v>
                </c:pt>
                <c:pt idx="377">
                  <c:v>0.25490299999999999</c:v>
                </c:pt>
                <c:pt idx="378">
                  <c:v>0.30236600000000002</c:v>
                </c:pt>
                <c:pt idx="379">
                  <c:v>0.111647</c:v>
                </c:pt>
                <c:pt idx="380">
                  <c:v>0.73474700000000004</c:v>
                </c:pt>
                <c:pt idx="381">
                  <c:v>1.754</c:v>
                </c:pt>
                <c:pt idx="382">
                  <c:v>4.2906E-2</c:v>
                </c:pt>
                <c:pt idx="383">
                  <c:v>4.4559099999999997E-2</c:v>
                </c:pt>
                <c:pt idx="384">
                  <c:v>29.5792</c:v>
                </c:pt>
                <c:pt idx="385">
                  <c:v>0.113899</c:v>
                </c:pt>
                <c:pt idx="386">
                  <c:v>4.7562800000000002E-2</c:v>
                </c:pt>
                <c:pt idx="387">
                  <c:v>0.37157899999999999</c:v>
                </c:pt>
                <c:pt idx="388">
                  <c:v>0.67481100000000005</c:v>
                </c:pt>
                <c:pt idx="389">
                  <c:v>0.48458400000000001</c:v>
                </c:pt>
                <c:pt idx="390">
                  <c:v>107.72799999999999</c:v>
                </c:pt>
                <c:pt idx="391">
                  <c:v>5.7764699999999998</c:v>
                </c:pt>
                <c:pt idx="392">
                  <c:v>0.30874499999999999</c:v>
                </c:pt>
                <c:pt idx="393">
                  <c:v>1.22017</c:v>
                </c:pt>
                <c:pt idx="394">
                  <c:v>0.34595599999999999</c:v>
                </c:pt>
                <c:pt idx="395">
                  <c:v>0.61690900000000004</c:v>
                </c:pt>
                <c:pt idx="396">
                  <c:v>4.3958400000000002E-2</c:v>
                </c:pt>
                <c:pt idx="397">
                  <c:v>8.6662500000000003E-2</c:v>
                </c:pt>
                <c:pt idx="398">
                  <c:v>5.3136500000000003E-2</c:v>
                </c:pt>
                <c:pt idx="399">
                  <c:v>4.9132500000000003E-2</c:v>
                </c:pt>
                <c:pt idx="400">
                  <c:v>0.130549</c:v>
                </c:pt>
                <c:pt idx="401">
                  <c:v>0.15424099999999999</c:v>
                </c:pt>
                <c:pt idx="402">
                  <c:v>0.22490299999999999</c:v>
                </c:pt>
                <c:pt idx="403">
                  <c:v>0.107919</c:v>
                </c:pt>
                <c:pt idx="404">
                  <c:v>8.9879100000000003E-2</c:v>
                </c:pt>
                <c:pt idx="405">
                  <c:v>9.3437199999999994</c:v>
                </c:pt>
                <c:pt idx="406">
                  <c:v>0.78384299999999996</c:v>
                </c:pt>
                <c:pt idx="407">
                  <c:v>0.38585700000000001</c:v>
                </c:pt>
                <c:pt idx="408">
                  <c:v>0.315496</c:v>
                </c:pt>
                <c:pt idx="409">
                  <c:v>4.3697E-2</c:v>
                </c:pt>
                <c:pt idx="410">
                  <c:v>8.6939199999999994E-2</c:v>
                </c:pt>
                <c:pt idx="411">
                  <c:v>0.29726799999999998</c:v>
                </c:pt>
                <c:pt idx="412">
                  <c:v>0.36785000000000001</c:v>
                </c:pt>
                <c:pt idx="413">
                  <c:v>0.14706900000000001</c:v>
                </c:pt>
                <c:pt idx="414">
                  <c:v>0.57280799999999998</c:v>
                </c:pt>
                <c:pt idx="415">
                  <c:v>0.44239899999999999</c:v>
                </c:pt>
                <c:pt idx="416">
                  <c:v>42.971899999999998</c:v>
                </c:pt>
                <c:pt idx="417">
                  <c:v>7.7950900000000001</c:v>
                </c:pt>
                <c:pt idx="418">
                  <c:v>0.19036800000000001</c:v>
                </c:pt>
                <c:pt idx="419">
                  <c:v>5.8201599999999996</c:v>
                </c:pt>
                <c:pt idx="420">
                  <c:v>6.1922499999999996</c:v>
                </c:pt>
                <c:pt idx="421">
                  <c:v>0.268098</c:v>
                </c:pt>
                <c:pt idx="422">
                  <c:v>0.137269</c:v>
                </c:pt>
                <c:pt idx="423">
                  <c:v>4.2917299999999999E-2</c:v>
                </c:pt>
                <c:pt idx="424">
                  <c:v>6.8827600000000002</c:v>
                </c:pt>
                <c:pt idx="425">
                  <c:v>0.28943600000000003</c:v>
                </c:pt>
                <c:pt idx="426">
                  <c:v>0.21471599999999999</c:v>
                </c:pt>
                <c:pt idx="427">
                  <c:v>5.0173100000000002</c:v>
                </c:pt>
                <c:pt idx="428">
                  <c:v>0.27399299999999999</c:v>
                </c:pt>
                <c:pt idx="429">
                  <c:v>10.184699999999999</c:v>
                </c:pt>
                <c:pt idx="430">
                  <c:v>0.35439100000000001</c:v>
                </c:pt>
                <c:pt idx="431">
                  <c:v>5.21941E-2</c:v>
                </c:pt>
                <c:pt idx="432">
                  <c:v>0.26067600000000002</c:v>
                </c:pt>
                <c:pt idx="433">
                  <c:v>9.00334E-2</c:v>
                </c:pt>
                <c:pt idx="434">
                  <c:v>5.37802E-2</c:v>
                </c:pt>
                <c:pt idx="435">
                  <c:v>0.560033</c:v>
                </c:pt>
                <c:pt idx="436">
                  <c:v>9.0795499999999993</c:v>
                </c:pt>
                <c:pt idx="437">
                  <c:v>7.0144599999999997</c:v>
                </c:pt>
                <c:pt idx="438">
                  <c:v>5.0148699999999997E-2</c:v>
                </c:pt>
                <c:pt idx="439">
                  <c:v>4.3449300000000003E-2</c:v>
                </c:pt>
                <c:pt idx="440">
                  <c:v>0.19234799999999999</c:v>
                </c:pt>
                <c:pt idx="441">
                  <c:v>8.5597800000000002E-2</c:v>
                </c:pt>
                <c:pt idx="442">
                  <c:v>0.137436</c:v>
                </c:pt>
                <c:pt idx="443">
                  <c:v>0.54601699999999997</c:v>
                </c:pt>
                <c:pt idx="444">
                  <c:v>1.3118799999999999</c:v>
                </c:pt>
                <c:pt idx="445">
                  <c:v>4.1629899999999997E-2</c:v>
                </c:pt>
                <c:pt idx="446">
                  <c:v>0.44877899999999998</c:v>
                </c:pt>
                <c:pt idx="447">
                  <c:v>4.6467099999999997E-2</c:v>
                </c:pt>
                <c:pt idx="448">
                  <c:v>0.105182</c:v>
                </c:pt>
                <c:pt idx="449">
                  <c:v>8.3041900000000002E-2</c:v>
                </c:pt>
                <c:pt idx="450">
                  <c:v>0.17238700000000001</c:v>
                </c:pt>
                <c:pt idx="451">
                  <c:v>0.74037200000000003</c:v>
                </c:pt>
                <c:pt idx="452">
                  <c:v>4.4543199999999998E-2</c:v>
                </c:pt>
                <c:pt idx="453">
                  <c:v>9.08446</c:v>
                </c:pt>
                <c:pt idx="454">
                  <c:v>4.4017399999999998E-2</c:v>
                </c:pt>
                <c:pt idx="455">
                  <c:v>0.33029199999999997</c:v>
                </c:pt>
                <c:pt idx="456">
                  <c:v>0.46130599999999999</c:v>
                </c:pt>
                <c:pt idx="457">
                  <c:v>4.4510399999999999E-2</c:v>
                </c:pt>
                <c:pt idx="458">
                  <c:v>5.2472299999999999E-2</c:v>
                </c:pt>
                <c:pt idx="459">
                  <c:v>0.43016599999999999</c:v>
                </c:pt>
                <c:pt idx="460">
                  <c:v>4.3415599999999999E-2</c:v>
                </c:pt>
                <c:pt idx="461">
                  <c:v>5.0034000000000002E-2</c:v>
                </c:pt>
                <c:pt idx="462">
                  <c:v>34.1798</c:v>
                </c:pt>
                <c:pt idx="463">
                  <c:v>0.280644</c:v>
                </c:pt>
                <c:pt idx="464">
                  <c:v>5.3588499999999997E-2</c:v>
                </c:pt>
                <c:pt idx="465">
                  <c:v>5.1163E-2</c:v>
                </c:pt>
                <c:pt idx="466">
                  <c:v>0.26771600000000001</c:v>
                </c:pt>
                <c:pt idx="467">
                  <c:v>9.2787900000000006E-2</c:v>
                </c:pt>
                <c:pt idx="468">
                  <c:v>4.2908300000000003E-2</c:v>
                </c:pt>
                <c:pt idx="469">
                  <c:v>7.6029299999999997</c:v>
                </c:pt>
                <c:pt idx="470">
                  <c:v>0.25800299999999998</c:v>
                </c:pt>
                <c:pt idx="471">
                  <c:v>0.79644899999999996</c:v>
                </c:pt>
                <c:pt idx="472">
                  <c:v>0.30825999999999998</c:v>
                </c:pt>
                <c:pt idx="473">
                  <c:v>0.75764799999999999</c:v>
                </c:pt>
                <c:pt idx="474">
                  <c:v>0.44252799999999998</c:v>
                </c:pt>
                <c:pt idx="475">
                  <c:v>0.12936600000000001</c:v>
                </c:pt>
                <c:pt idx="476">
                  <c:v>0.32726899999999998</c:v>
                </c:pt>
                <c:pt idx="477">
                  <c:v>10.253299999999999</c:v>
                </c:pt>
                <c:pt idx="478">
                  <c:v>0.32839299999999999</c:v>
                </c:pt>
                <c:pt idx="479">
                  <c:v>4.2571400000000002E-2</c:v>
                </c:pt>
                <c:pt idx="480">
                  <c:v>0.103863</c:v>
                </c:pt>
                <c:pt idx="481">
                  <c:v>0.48696200000000001</c:v>
                </c:pt>
                <c:pt idx="482">
                  <c:v>8.3593600000000006</c:v>
                </c:pt>
                <c:pt idx="483">
                  <c:v>0.89743300000000004</c:v>
                </c:pt>
                <c:pt idx="484">
                  <c:v>117.536</c:v>
                </c:pt>
                <c:pt idx="485">
                  <c:v>0.33280500000000002</c:v>
                </c:pt>
                <c:pt idx="486">
                  <c:v>0.50991399999999998</c:v>
                </c:pt>
                <c:pt idx="487">
                  <c:v>0.25507600000000002</c:v>
                </c:pt>
                <c:pt idx="488">
                  <c:v>4.7290800000000001E-2</c:v>
                </c:pt>
                <c:pt idx="489">
                  <c:v>0.38106099999999998</c:v>
                </c:pt>
                <c:pt idx="490">
                  <c:v>54.992899999999999</c:v>
                </c:pt>
                <c:pt idx="491">
                  <c:v>0.18543999999999999</c:v>
                </c:pt>
                <c:pt idx="492">
                  <c:v>0.100189</c:v>
                </c:pt>
                <c:pt idx="493">
                  <c:v>14.444699999999999</c:v>
                </c:pt>
                <c:pt idx="494">
                  <c:v>0.24986</c:v>
                </c:pt>
                <c:pt idx="495">
                  <c:v>0.35335899999999998</c:v>
                </c:pt>
                <c:pt idx="496">
                  <c:v>0.37007600000000002</c:v>
                </c:pt>
                <c:pt idx="497">
                  <c:v>96.827200000000005</c:v>
                </c:pt>
                <c:pt idx="498">
                  <c:v>32.126300000000001</c:v>
                </c:pt>
                <c:pt idx="499">
                  <c:v>29.6798</c:v>
                </c:pt>
                <c:pt idx="500">
                  <c:v>4.2520299999999997E-2</c:v>
                </c:pt>
                <c:pt idx="501">
                  <c:v>8.8667700000000002E-2</c:v>
                </c:pt>
                <c:pt idx="502">
                  <c:v>9.4521300000000003E-2</c:v>
                </c:pt>
                <c:pt idx="503">
                  <c:v>10.7173</c:v>
                </c:pt>
                <c:pt idx="504">
                  <c:v>0.17186000000000001</c:v>
                </c:pt>
                <c:pt idx="505">
                  <c:v>15.0296</c:v>
                </c:pt>
                <c:pt idx="506">
                  <c:v>0.14827899999999999</c:v>
                </c:pt>
                <c:pt idx="507">
                  <c:v>0.153472</c:v>
                </c:pt>
                <c:pt idx="508">
                  <c:v>4.33155E-2</c:v>
                </c:pt>
                <c:pt idx="509">
                  <c:v>0.77657399999999999</c:v>
                </c:pt>
                <c:pt idx="510">
                  <c:v>9.5135300000000006E-2</c:v>
                </c:pt>
                <c:pt idx="511">
                  <c:v>4.43104E-2</c:v>
                </c:pt>
                <c:pt idx="512">
                  <c:v>4.77466E-2</c:v>
                </c:pt>
                <c:pt idx="513">
                  <c:v>0.40975499999999998</c:v>
                </c:pt>
                <c:pt idx="514">
                  <c:v>0.12357600000000001</c:v>
                </c:pt>
                <c:pt idx="515">
                  <c:v>2.1701199999999998</c:v>
                </c:pt>
                <c:pt idx="516">
                  <c:v>90.462400000000002</c:v>
                </c:pt>
                <c:pt idx="517">
                  <c:v>0.276785</c:v>
                </c:pt>
                <c:pt idx="518">
                  <c:v>55.524299999999997</c:v>
                </c:pt>
                <c:pt idx="519">
                  <c:v>0.59109900000000004</c:v>
                </c:pt>
                <c:pt idx="520">
                  <c:v>0.20696100000000001</c:v>
                </c:pt>
                <c:pt idx="521">
                  <c:v>0.412329</c:v>
                </c:pt>
                <c:pt idx="522">
                  <c:v>4.5372200000000001E-2</c:v>
                </c:pt>
                <c:pt idx="523">
                  <c:v>9.2770799999999998</c:v>
                </c:pt>
                <c:pt idx="524">
                  <c:v>6.9494199999999999</c:v>
                </c:pt>
                <c:pt idx="525">
                  <c:v>8.9345499999999998</c:v>
                </c:pt>
                <c:pt idx="526">
                  <c:v>8.3744200000000005E-2</c:v>
                </c:pt>
                <c:pt idx="527">
                  <c:v>0.62937399999999999</c:v>
                </c:pt>
                <c:pt idx="528">
                  <c:v>5.0014000000000003E-2</c:v>
                </c:pt>
                <c:pt idx="529">
                  <c:v>4.7113200000000001E-2</c:v>
                </c:pt>
                <c:pt idx="530">
                  <c:v>0.25135299999999999</c:v>
                </c:pt>
                <c:pt idx="531">
                  <c:v>1.01492</c:v>
                </c:pt>
                <c:pt idx="532">
                  <c:v>0.46799400000000002</c:v>
                </c:pt>
                <c:pt idx="533">
                  <c:v>0.37746200000000002</c:v>
                </c:pt>
                <c:pt idx="534">
                  <c:v>4.4443999999999997E-2</c:v>
                </c:pt>
                <c:pt idx="535">
                  <c:v>0.92051099999999997</c:v>
                </c:pt>
                <c:pt idx="536">
                  <c:v>7.0968299999999997</c:v>
                </c:pt>
                <c:pt idx="537">
                  <c:v>0.18401200000000001</c:v>
                </c:pt>
                <c:pt idx="538">
                  <c:v>9.3509999999999996E-2</c:v>
                </c:pt>
                <c:pt idx="539">
                  <c:v>0.16847500000000001</c:v>
                </c:pt>
                <c:pt idx="540">
                  <c:v>4.84676E-2</c:v>
                </c:pt>
                <c:pt idx="541">
                  <c:v>1.46774</c:v>
                </c:pt>
                <c:pt idx="542">
                  <c:v>0.30356300000000003</c:v>
                </c:pt>
                <c:pt idx="543">
                  <c:v>13.438599999999999</c:v>
                </c:pt>
                <c:pt idx="544">
                  <c:v>0.13370699999999999</c:v>
                </c:pt>
                <c:pt idx="545">
                  <c:v>3.65767</c:v>
                </c:pt>
                <c:pt idx="546">
                  <c:v>0.45021800000000001</c:v>
                </c:pt>
                <c:pt idx="547">
                  <c:v>1.4933000000000001</c:v>
                </c:pt>
                <c:pt idx="548">
                  <c:v>4.3846900000000001E-2</c:v>
                </c:pt>
                <c:pt idx="549">
                  <c:v>0.20014499999999999</c:v>
                </c:pt>
                <c:pt idx="550">
                  <c:v>4.7475000000000003E-2</c:v>
                </c:pt>
                <c:pt idx="551">
                  <c:v>4.6702100000000003E-2</c:v>
                </c:pt>
                <c:pt idx="552">
                  <c:v>9.9833099999999994E-2</c:v>
                </c:pt>
                <c:pt idx="553">
                  <c:v>0.65440100000000001</c:v>
                </c:pt>
                <c:pt idx="554">
                  <c:v>0.76204400000000005</c:v>
                </c:pt>
                <c:pt idx="555">
                  <c:v>4.1817E-2</c:v>
                </c:pt>
                <c:pt idx="556">
                  <c:v>77.893600000000006</c:v>
                </c:pt>
                <c:pt idx="557">
                  <c:v>4.4215600000000001E-2</c:v>
                </c:pt>
                <c:pt idx="558">
                  <c:v>0.13347700000000001</c:v>
                </c:pt>
                <c:pt idx="559">
                  <c:v>0.50300699999999998</c:v>
                </c:pt>
                <c:pt idx="560">
                  <c:v>0.100518</c:v>
                </c:pt>
                <c:pt idx="561">
                  <c:v>0.73670800000000003</c:v>
                </c:pt>
                <c:pt idx="562">
                  <c:v>6.9408300000000001</c:v>
                </c:pt>
                <c:pt idx="563">
                  <c:v>1.5525199999999999</c:v>
                </c:pt>
                <c:pt idx="564">
                  <c:v>8.9496300000000001E-2</c:v>
                </c:pt>
                <c:pt idx="565">
                  <c:v>4.3011200000000001</c:v>
                </c:pt>
                <c:pt idx="566">
                  <c:v>0.25500600000000001</c:v>
                </c:pt>
                <c:pt idx="567">
                  <c:v>8.5323999999999997E-2</c:v>
                </c:pt>
                <c:pt idx="568">
                  <c:v>0.45947500000000002</c:v>
                </c:pt>
                <c:pt idx="569">
                  <c:v>8.8995599999999994E-2</c:v>
                </c:pt>
                <c:pt idx="570">
                  <c:v>31.669499999999999</c:v>
                </c:pt>
                <c:pt idx="571">
                  <c:v>4.59607E-2</c:v>
                </c:pt>
                <c:pt idx="572">
                  <c:v>4.4461199999999996</c:v>
                </c:pt>
                <c:pt idx="573">
                  <c:v>0.13403000000000001</c:v>
                </c:pt>
                <c:pt idx="574">
                  <c:v>0.15997500000000001</c:v>
                </c:pt>
                <c:pt idx="575">
                  <c:v>9.6646999999999997E-2</c:v>
                </c:pt>
                <c:pt idx="576">
                  <c:v>73.950999999999993</c:v>
                </c:pt>
                <c:pt idx="577">
                  <c:v>4.7138199999999998E-2</c:v>
                </c:pt>
                <c:pt idx="578">
                  <c:v>0.10333299999999999</c:v>
                </c:pt>
                <c:pt idx="579">
                  <c:v>2.7519300000000002</c:v>
                </c:pt>
                <c:pt idx="580">
                  <c:v>0.326289</c:v>
                </c:pt>
                <c:pt idx="581">
                  <c:v>9.7515000000000004E-2</c:v>
                </c:pt>
                <c:pt idx="582">
                  <c:v>0.31308599999999998</c:v>
                </c:pt>
                <c:pt idx="583">
                  <c:v>0.20244599999999999</c:v>
                </c:pt>
                <c:pt idx="584">
                  <c:v>0.340503</c:v>
                </c:pt>
                <c:pt idx="585">
                  <c:v>7.28796</c:v>
                </c:pt>
                <c:pt idx="586">
                  <c:v>4.7662200000000002E-2</c:v>
                </c:pt>
                <c:pt idx="587">
                  <c:v>2.0991</c:v>
                </c:pt>
                <c:pt idx="588">
                  <c:v>29.236599999999999</c:v>
                </c:pt>
                <c:pt idx="589">
                  <c:v>0.120876</c:v>
                </c:pt>
                <c:pt idx="590">
                  <c:v>1.12361</c:v>
                </c:pt>
                <c:pt idx="591">
                  <c:v>4.7792300000000003E-2</c:v>
                </c:pt>
                <c:pt idx="592">
                  <c:v>6.5935199999999998</c:v>
                </c:pt>
                <c:pt idx="593">
                  <c:v>8.8508300000000002</c:v>
                </c:pt>
                <c:pt idx="594">
                  <c:v>5.2555100000000001</c:v>
                </c:pt>
                <c:pt idx="595">
                  <c:v>0.33878900000000001</c:v>
                </c:pt>
                <c:pt idx="596">
                  <c:v>52.423699999999997</c:v>
                </c:pt>
                <c:pt idx="597">
                  <c:v>0.328513</c:v>
                </c:pt>
                <c:pt idx="598">
                  <c:v>0.72309400000000001</c:v>
                </c:pt>
                <c:pt idx="599">
                  <c:v>9.2945899999999998E-2</c:v>
                </c:pt>
                <c:pt idx="600">
                  <c:v>150.91</c:v>
                </c:pt>
                <c:pt idx="601">
                  <c:v>0.37643100000000002</c:v>
                </c:pt>
                <c:pt idx="602">
                  <c:v>4.3477099999999998E-2</c:v>
                </c:pt>
                <c:pt idx="603">
                  <c:v>46.796900000000001</c:v>
                </c:pt>
                <c:pt idx="604">
                  <c:v>4.6550899999999999E-2</c:v>
                </c:pt>
                <c:pt idx="605">
                  <c:v>1.03484</c:v>
                </c:pt>
                <c:pt idx="606">
                  <c:v>5.45303</c:v>
                </c:pt>
                <c:pt idx="607">
                  <c:v>4.16681E-2</c:v>
                </c:pt>
                <c:pt idx="608">
                  <c:v>5.03054E-2</c:v>
                </c:pt>
                <c:pt idx="609">
                  <c:v>4.2999000000000002E-2</c:v>
                </c:pt>
                <c:pt idx="610">
                  <c:v>4.8682100000000004</c:v>
                </c:pt>
                <c:pt idx="611">
                  <c:v>4.4686099999999999E-2</c:v>
                </c:pt>
                <c:pt idx="612">
                  <c:v>4.2616399999999999E-2</c:v>
                </c:pt>
                <c:pt idx="613">
                  <c:v>0.203539</c:v>
                </c:pt>
                <c:pt idx="614">
                  <c:v>0.38596799999999998</c:v>
                </c:pt>
                <c:pt idx="615">
                  <c:v>4.2865300000000002E-2</c:v>
                </c:pt>
                <c:pt idx="616">
                  <c:v>0.12515499999999999</c:v>
                </c:pt>
                <c:pt idx="617">
                  <c:v>1.5510299999999999</c:v>
                </c:pt>
                <c:pt idx="618">
                  <c:v>0.26164500000000002</c:v>
                </c:pt>
                <c:pt idx="619">
                  <c:v>3.4329499999999999</c:v>
                </c:pt>
                <c:pt idx="620">
                  <c:v>22.768999999999998</c:v>
                </c:pt>
                <c:pt idx="621">
                  <c:v>0.196742</c:v>
                </c:pt>
                <c:pt idx="622">
                  <c:v>0.15448400000000001</c:v>
                </c:pt>
                <c:pt idx="623">
                  <c:v>4.8908E-2</c:v>
                </c:pt>
                <c:pt idx="624">
                  <c:v>5.2046700000000001</c:v>
                </c:pt>
                <c:pt idx="625">
                  <c:v>4.8496400000000002E-2</c:v>
                </c:pt>
                <c:pt idx="626">
                  <c:v>4.3743499999999998E-2</c:v>
                </c:pt>
                <c:pt idx="627">
                  <c:v>0.34440399999999999</c:v>
                </c:pt>
                <c:pt idx="628">
                  <c:v>0.21157599999999999</c:v>
                </c:pt>
                <c:pt idx="629">
                  <c:v>8.9150700000000001</c:v>
                </c:pt>
                <c:pt idx="630">
                  <c:v>45.387099999999997</c:v>
                </c:pt>
                <c:pt idx="631">
                  <c:v>0.68125500000000005</c:v>
                </c:pt>
                <c:pt idx="632">
                  <c:v>4.17726E-2</c:v>
                </c:pt>
                <c:pt idx="633">
                  <c:v>0.83668299999999995</c:v>
                </c:pt>
                <c:pt idx="634">
                  <c:v>0.16104099999999999</c:v>
                </c:pt>
                <c:pt idx="635">
                  <c:v>3.77033</c:v>
                </c:pt>
                <c:pt idx="636">
                  <c:v>0.72782000000000002</c:v>
                </c:pt>
                <c:pt idx="637">
                  <c:v>2.2746200000000001</c:v>
                </c:pt>
                <c:pt idx="638">
                  <c:v>14.5</c:v>
                </c:pt>
                <c:pt idx="639">
                  <c:v>4.5402199999999997E-2</c:v>
                </c:pt>
                <c:pt idx="640">
                  <c:v>0.156171</c:v>
                </c:pt>
                <c:pt idx="641">
                  <c:v>10.82</c:v>
                </c:pt>
                <c:pt idx="642">
                  <c:v>51.607300000000002</c:v>
                </c:pt>
                <c:pt idx="643">
                  <c:v>8.5254399999999994E-2</c:v>
                </c:pt>
                <c:pt idx="644">
                  <c:v>0.14279800000000001</c:v>
                </c:pt>
                <c:pt idx="645">
                  <c:v>0.59481200000000001</c:v>
                </c:pt>
                <c:pt idx="646">
                  <c:v>0.45912599999999998</c:v>
                </c:pt>
                <c:pt idx="647">
                  <c:v>0.39917200000000003</c:v>
                </c:pt>
                <c:pt idx="648">
                  <c:v>4.4015100000000001E-2</c:v>
                </c:pt>
                <c:pt idx="649">
                  <c:v>0.590503</c:v>
                </c:pt>
                <c:pt idx="650">
                  <c:v>0.42223500000000003</c:v>
                </c:pt>
                <c:pt idx="651">
                  <c:v>7.2290700000000001</c:v>
                </c:pt>
                <c:pt idx="652">
                  <c:v>9.1332999999999998E-2</c:v>
                </c:pt>
                <c:pt idx="653">
                  <c:v>0.41436699999999999</c:v>
                </c:pt>
                <c:pt idx="654">
                  <c:v>5.2129599999999998E-2</c:v>
                </c:pt>
                <c:pt idx="655">
                  <c:v>3.1480899999999998</c:v>
                </c:pt>
                <c:pt idx="656">
                  <c:v>4.4206500000000003E-2</c:v>
                </c:pt>
                <c:pt idx="657">
                  <c:v>5.1166299999999998E-2</c:v>
                </c:pt>
                <c:pt idx="658">
                  <c:v>1.0642199999999999</c:v>
                </c:pt>
                <c:pt idx="659">
                  <c:v>4.3362900000000003E-2</c:v>
                </c:pt>
                <c:pt idx="660">
                  <c:v>0.151473</c:v>
                </c:pt>
                <c:pt idx="661">
                  <c:v>8.40978E-2</c:v>
                </c:pt>
                <c:pt idx="662">
                  <c:v>8.8871099999999995E-2</c:v>
                </c:pt>
                <c:pt idx="663">
                  <c:v>4.9772200000000003E-2</c:v>
                </c:pt>
                <c:pt idx="664">
                  <c:v>13.958500000000001</c:v>
                </c:pt>
                <c:pt idx="665">
                  <c:v>0.448328</c:v>
                </c:pt>
                <c:pt idx="666">
                  <c:v>0.19606499999999999</c:v>
                </c:pt>
                <c:pt idx="667">
                  <c:v>0.32479599999999997</c:v>
                </c:pt>
                <c:pt idx="668">
                  <c:v>0.60179499999999997</c:v>
                </c:pt>
                <c:pt idx="669">
                  <c:v>0.29210700000000001</c:v>
                </c:pt>
                <c:pt idx="670">
                  <c:v>4.3652499999999997E-2</c:v>
                </c:pt>
                <c:pt idx="671">
                  <c:v>7.69</c:v>
                </c:pt>
                <c:pt idx="672">
                  <c:v>0.392291</c:v>
                </c:pt>
                <c:pt idx="673">
                  <c:v>0.65073199999999998</c:v>
                </c:pt>
                <c:pt idx="674">
                  <c:v>0.26687699999999998</c:v>
                </c:pt>
                <c:pt idx="675">
                  <c:v>0.14763200000000001</c:v>
                </c:pt>
                <c:pt idx="676">
                  <c:v>0.115346</c:v>
                </c:pt>
                <c:pt idx="677">
                  <c:v>4.5729899999999997E-2</c:v>
                </c:pt>
                <c:pt idx="678">
                  <c:v>0.67780899999999999</c:v>
                </c:pt>
                <c:pt idx="679">
                  <c:v>0.21268999999999999</c:v>
                </c:pt>
                <c:pt idx="680">
                  <c:v>0.94301199999999996</c:v>
                </c:pt>
                <c:pt idx="681">
                  <c:v>3.4249700000000001</c:v>
                </c:pt>
                <c:pt idx="682">
                  <c:v>8.4467100000000003E-2</c:v>
                </c:pt>
                <c:pt idx="683">
                  <c:v>4.9646200000000001E-2</c:v>
                </c:pt>
                <c:pt idx="684">
                  <c:v>4.7832600000000003</c:v>
                </c:pt>
                <c:pt idx="685">
                  <c:v>0.165075</c:v>
                </c:pt>
                <c:pt idx="686">
                  <c:v>0.28020099999999998</c:v>
                </c:pt>
                <c:pt idx="687">
                  <c:v>0.76471100000000003</c:v>
                </c:pt>
                <c:pt idx="688">
                  <c:v>0.30669400000000002</c:v>
                </c:pt>
                <c:pt idx="689">
                  <c:v>5.4324500000000002</c:v>
                </c:pt>
                <c:pt idx="690">
                  <c:v>2.87649</c:v>
                </c:pt>
                <c:pt idx="691">
                  <c:v>0.12565200000000001</c:v>
                </c:pt>
                <c:pt idx="692">
                  <c:v>33.256100000000004</c:v>
                </c:pt>
                <c:pt idx="693">
                  <c:v>8.3877199999999999E-2</c:v>
                </c:pt>
                <c:pt idx="694">
                  <c:v>4.1771000000000003E-2</c:v>
                </c:pt>
                <c:pt idx="695">
                  <c:v>0.94111500000000003</c:v>
                </c:pt>
                <c:pt idx="696">
                  <c:v>51.929200000000002</c:v>
                </c:pt>
                <c:pt idx="697">
                  <c:v>0.39285700000000001</c:v>
                </c:pt>
                <c:pt idx="698">
                  <c:v>5.0767899999999998E-2</c:v>
                </c:pt>
                <c:pt idx="699">
                  <c:v>0.14099700000000001</c:v>
                </c:pt>
                <c:pt idx="700">
                  <c:v>0.100619</c:v>
                </c:pt>
                <c:pt idx="701">
                  <c:v>9.3258799999999997</c:v>
                </c:pt>
                <c:pt idx="702">
                  <c:v>4.7235399999999997E-2</c:v>
                </c:pt>
                <c:pt idx="703">
                  <c:v>0.40554000000000001</c:v>
                </c:pt>
                <c:pt idx="704">
                  <c:v>0.96935300000000002</c:v>
                </c:pt>
                <c:pt idx="705">
                  <c:v>0.12750400000000001</c:v>
                </c:pt>
                <c:pt idx="706">
                  <c:v>26.763200000000001</c:v>
                </c:pt>
                <c:pt idx="707">
                  <c:v>9.7351599999999996E-2</c:v>
                </c:pt>
                <c:pt idx="708">
                  <c:v>8.2410399999999999</c:v>
                </c:pt>
                <c:pt idx="709">
                  <c:v>0.14695800000000001</c:v>
                </c:pt>
                <c:pt idx="710">
                  <c:v>5.33345</c:v>
                </c:pt>
                <c:pt idx="711">
                  <c:v>0.13258500000000001</c:v>
                </c:pt>
                <c:pt idx="712">
                  <c:v>5.5591600000000003</c:v>
                </c:pt>
                <c:pt idx="713">
                  <c:v>0.18432499999999999</c:v>
                </c:pt>
                <c:pt idx="714">
                  <c:v>3.1553200000000001</c:v>
                </c:pt>
                <c:pt idx="715">
                  <c:v>0.13645499999999999</c:v>
                </c:pt>
                <c:pt idx="716">
                  <c:v>59.286900000000003</c:v>
                </c:pt>
                <c:pt idx="717">
                  <c:v>0.44910099999999997</c:v>
                </c:pt>
                <c:pt idx="718">
                  <c:v>0.89829899999999996</c:v>
                </c:pt>
                <c:pt idx="719">
                  <c:v>8.2518099999999997E-2</c:v>
                </c:pt>
                <c:pt idx="720">
                  <c:v>12.851800000000001</c:v>
                </c:pt>
                <c:pt idx="721">
                  <c:v>6.0760199999999998</c:v>
                </c:pt>
                <c:pt idx="722">
                  <c:v>0.99817699999999998</c:v>
                </c:pt>
                <c:pt idx="723">
                  <c:v>7.3191600000000001</c:v>
                </c:pt>
                <c:pt idx="724">
                  <c:v>0.10209500000000001</c:v>
                </c:pt>
                <c:pt idx="725">
                  <c:v>0.454569</c:v>
                </c:pt>
                <c:pt idx="726">
                  <c:v>4.8364299999999999E-2</c:v>
                </c:pt>
                <c:pt idx="727">
                  <c:v>10.085900000000001</c:v>
                </c:pt>
                <c:pt idx="728">
                  <c:v>0.36707200000000001</c:v>
                </c:pt>
                <c:pt idx="729">
                  <c:v>0.22792000000000001</c:v>
                </c:pt>
                <c:pt idx="730">
                  <c:v>4.22873E-2</c:v>
                </c:pt>
                <c:pt idx="731">
                  <c:v>0.89832699999999999</c:v>
                </c:pt>
                <c:pt idx="732">
                  <c:v>0.57761399999999996</c:v>
                </c:pt>
                <c:pt idx="733">
                  <c:v>5.1890899999999997E-2</c:v>
                </c:pt>
                <c:pt idx="734">
                  <c:v>0.133798</c:v>
                </c:pt>
                <c:pt idx="735">
                  <c:v>6.7940699999999996</c:v>
                </c:pt>
                <c:pt idx="736">
                  <c:v>0.21206900000000001</c:v>
                </c:pt>
                <c:pt idx="737">
                  <c:v>5.3718199999999996</c:v>
                </c:pt>
                <c:pt idx="738">
                  <c:v>3.9788999999999999</c:v>
                </c:pt>
                <c:pt idx="739">
                  <c:v>9.2005500000000004E-2</c:v>
                </c:pt>
                <c:pt idx="740">
                  <c:v>4.3206000000000001E-2</c:v>
                </c:pt>
                <c:pt idx="741">
                  <c:v>9.5234200000000005E-2</c:v>
                </c:pt>
                <c:pt idx="742">
                  <c:v>76.226299999999995</c:v>
                </c:pt>
                <c:pt idx="743">
                  <c:v>40.124400000000001</c:v>
                </c:pt>
                <c:pt idx="744">
                  <c:v>7.4645900000000003</c:v>
                </c:pt>
                <c:pt idx="745">
                  <c:v>0.14949599999999999</c:v>
                </c:pt>
                <c:pt idx="746">
                  <c:v>4.54554E-2</c:v>
                </c:pt>
                <c:pt idx="747">
                  <c:v>0.1898</c:v>
                </c:pt>
                <c:pt idx="748">
                  <c:v>0.66908199999999995</c:v>
                </c:pt>
                <c:pt idx="749">
                  <c:v>0.29935400000000001</c:v>
                </c:pt>
                <c:pt idx="750">
                  <c:v>0.24851999999999999</c:v>
                </c:pt>
                <c:pt idx="751">
                  <c:v>4.1908599999999997E-2</c:v>
                </c:pt>
                <c:pt idx="752">
                  <c:v>3.9101400000000002</c:v>
                </c:pt>
                <c:pt idx="753">
                  <c:v>4.3778400000000002E-2</c:v>
                </c:pt>
                <c:pt idx="754">
                  <c:v>3.7545999999999999</c:v>
                </c:pt>
                <c:pt idx="755">
                  <c:v>10.190899999999999</c:v>
                </c:pt>
                <c:pt idx="756">
                  <c:v>0.64554500000000004</c:v>
                </c:pt>
                <c:pt idx="757">
                  <c:v>19.736699999999999</c:v>
                </c:pt>
                <c:pt idx="758">
                  <c:v>0.1757</c:v>
                </c:pt>
                <c:pt idx="759">
                  <c:v>0.219972</c:v>
                </c:pt>
                <c:pt idx="760">
                  <c:v>7.1918199999999999</c:v>
                </c:pt>
                <c:pt idx="761">
                  <c:v>8.3290199999999995E-2</c:v>
                </c:pt>
                <c:pt idx="762">
                  <c:v>4.9763099999999998E-2</c:v>
                </c:pt>
                <c:pt idx="763">
                  <c:v>0.39430100000000001</c:v>
                </c:pt>
                <c:pt idx="764">
                  <c:v>0.55230299999999999</c:v>
                </c:pt>
                <c:pt idx="765">
                  <c:v>0.21870600000000001</c:v>
                </c:pt>
                <c:pt idx="766">
                  <c:v>0.212036</c:v>
                </c:pt>
                <c:pt idx="767">
                  <c:v>0.77213200000000004</c:v>
                </c:pt>
                <c:pt idx="768">
                  <c:v>0.84312399999999998</c:v>
                </c:pt>
                <c:pt idx="769">
                  <c:v>0.14901400000000001</c:v>
                </c:pt>
                <c:pt idx="770">
                  <c:v>4.8007299999999997</c:v>
                </c:pt>
                <c:pt idx="771">
                  <c:v>4.3216499999999998E-2</c:v>
                </c:pt>
                <c:pt idx="772">
                  <c:v>0.39256000000000002</c:v>
                </c:pt>
                <c:pt idx="773">
                  <c:v>8.9757099999999994</c:v>
                </c:pt>
                <c:pt idx="774">
                  <c:v>4.1381399999999999E-2</c:v>
                </c:pt>
                <c:pt idx="775">
                  <c:v>0.84272499999999995</c:v>
                </c:pt>
                <c:pt idx="776">
                  <c:v>0.13573199999999999</c:v>
                </c:pt>
                <c:pt idx="777">
                  <c:v>3.3471199999999999</c:v>
                </c:pt>
                <c:pt idx="778">
                  <c:v>17.808</c:v>
                </c:pt>
                <c:pt idx="779">
                  <c:v>6.5481199999999999</c:v>
                </c:pt>
                <c:pt idx="780">
                  <c:v>0.17077000000000001</c:v>
                </c:pt>
                <c:pt idx="781">
                  <c:v>0.171791</c:v>
                </c:pt>
                <c:pt idx="782">
                  <c:v>16.006399999999999</c:v>
                </c:pt>
                <c:pt idx="783">
                  <c:v>0.57391599999999998</c:v>
                </c:pt>
                <c:pt idx="784">
                  <c:v>32.025599999999997</c:v>
                </c:pt>
                <c:pt idx="785">
                  <c:v>3.0693899999999998</c:v>
                </c:pt>
                <c:pt idx="786">
                  <c:v>61.457099999999997</c:v>
                </c:pt>
                <c:pt idx="787">
                  <c:v>0.29359400000000002</c:v>
                </c:pt>
                <c:pt idx="788">
                  <c:v>4.5833199999999998E-2</c:v>
                </c:pt>
                <c:pt idx="789">
                  <c:v>0.22098899999999999</c:v>
                </c:pt>
                <c:pt idx="790">
                  <c:v>4.7586300000000001</c:v>
                </c:pt>
                <c:pt idx="791">
                  <c:v>4.3494100000000001E-2</c:v>
                </c:pt>
                <c:pt idx="792">
                  <c:v>4.58234E-2</c:v>
                </c:pt>
                <c:pt idx="793">
                  <c:v>2.1769799999999999</c:v>
                </c:pt>
                <c:pt idx="794">
                  <c:v>1.6136299999999999</c:v>
                </c:pt>
                <c:pt idx="795">
                  <c:v>0.29609000000000002</c:v>
                </c:pt>
                <c:pt idx="796">
                  <c:v>8.9063100000000006E-2</c:v>
                </c:pt>
                <c:pt idx="797">
                  <c:v>0.74861699999999998</c:v>
                </c:pt>
                <c:pt idx="798">
                  <c:v>0.43332999999999999</c:v>
                </c:pt>
                <c:pt idx="799">
                  <c:v>5.6449800000000001E-2</c:v>
                </c:pt>
                <c:pt idx="800">
                  <c:v>4.8095100000000002E-2</c:v>
                </c:pt>
                <c:pt idx="801">
                  <c:v>0.97592999999999996</c:v>
                </c:pt>
                <c:pt idx="802">
                  <c:v>0.69156399999999996</c:v>
                </c:pt>
                <c:pt idx="803">
                  <c:v>0.234622</c:v>
                </c:pt>
                <c:pt idx="804">
                  <c:v>0.135714</c:v>
                </c:pt>
                <c:pt idx="805">
                  <c:v>0.38007600000000002</c:v>
                </c:pt>
                <c:pt idx="806">
                  <c:v>1.5865800000000001</c:v>
                </c:pt>
                <c:pt idx="807">
                  <c:v>4.1338999999999997</c:v>
                </c:pt>
                <c:pt idx="808">
                  <c:v>1.52</c:v>
                </c:pt>
                <c:pt idx="809">
                  <c:v>4.81146E-2</c:v>
                </c:pt>
                <c:pt idx="810">
                  <c:v>4.5470799999999999E-2</c:v>
                </c:pt>
                <c:pt idx="811">
                  <c:v>0.37792399999999998</c:v>
                </c:pt>
                <c:pt idx="812">
                  <c:v>8.89683E-2</c:v>
                </c:pt>
                <c:pt idx="813">
                  <c:v>4.6336000000000002E-2</c:v>
                </c:pt>
                <c:pt idx="814">
                  <c:v>2.9714399999999999</c:v>
                </c:pt>
                <c:pt idx="815">
                  <c:v>12.774699999999999</c:v>
                </c:pt>
                <c:pt idx="816">
                  <c:v>16.134899999999998</c:v>
                </c:pt>
                <c:pt idx="817">
                  <c:v>0.25354900000000002</c:v>
                </c:pt>
                <c:pt idx="818">
                  <c:v>13.1387</c:v>
                </c:pt>
                <c:pt idx="819">
                  <c:v>0.59478699999999995</c:v>
                </c:pt>
                <c:pt idx="820">
                  <c:v>4.1405600000000001E-2</c:v>
                </c:pt>
                <c:pt idx="821">
                  <c:v>9.1943300000000006E-2</c:v>
                </c:pt>
                <c:pt idx="822">
                  <c:v>13.6462</c:v>
                </c:pt>
                <c:pt idx="823">
                  <c:v>10.5754</c:v>
                </c:pt>
                <c:pt idx="824">
                  <c:v>0.16205900000000001</c:v>
                </c:pt>
                <c:pt idx="825">
                  <c:v>0.23707300000000001</c:v>
                </c:pt>
                <c:pt idx="826">
                  <c:v>8.40418E-2</c:v>
                </c:pt>
                <c:pt idx="827">
                  <c:v>5.8779700000000004</c:v>
                </c:pt>
                <c:pt idx="828">
                  <c:v>0.73506700000000003</c:v>
                </c:pt>
                <c:pt idx="829">
                  <c:v>0.42018699999999998</c:v>
                </c:pt>
                <c:pt idx="830">
                  <c:v>0.45687299999999997</c:v>
                </c:pt>
                <c:pt idx="831">
                  <c:v>54.525100000000002</c:v>
                </c:pt>
                <c:pt idx="832">
                  <c:v>0.227855</c:v>
                </c:pt>
                <c:pt idx="833">
                  <c:v>0.59499400000000002</c:v>
                </c:pt>
                <c:pt idx="834">
                  <c:v>0.45946900000000002</c:v>
                </c:pt>
                <c:pt idx="835">
                  <c:v>5.1969200000000004</c:v>
                </c:pt>
                <c:pt idx="836">
                  <c:v>0.59557199999999999</c:v>
                </c:pt>
                <c:pt idx="837">
                  <c:v>0.174264</c:v>
                </c:pt>
                <c:pt idx="838">
                  <c:v>4.5169599999999997E-2</c:v>
                </c:pt>
                <c:pt idx="839">
                  <c:v>4.1671399999999997E-2</c:v>
                </c:pt>
                <c:pt idx="840">
                  <c:v>4.1566400000000003E-2</c:v>
                </c:pt>
                <c:pt idx="841">
                  <c:v>4.1022999999999996</c:v>
                </c:pt>
                <c:pt idx="842">
                  <c:v>4.4314100000000002E-2</c:v>
                </c:pt>
                <c:pt idx="843">
                  <c:v>9.8225499999999997</c:v>
                </c:pt>
                <c:pt idx="844">
                  <c:v>5.8686600000000002</c:v>
                </c:pt>
                <c:pt idx="845">
                  <c:v>16.991700000000002</c:v>
                </c:pt>
                <c:pt idx="846">
                  <c:v>8.2860199999999995E-2</c:v>
                </c:pt>
                <c:pt idx="847">
                  <c:v>0.77076500000000003</c:v>
                </c:pt>
                <c:pt idx="848">
                  <c:v>0.25395499999999999</c:v>
                </c:pt>
                <c:pt idx="849">
                  <c:v>4.2071999999999998E-2</c:v>
                </c:pt>
                <c:pt idx="850">
                  <c:v>4.8264300000000003E-2</c:v>
                </c:pt>
                <c:pt idx="851">
                  <c:v>0.100229</c:v>
                </c:pt>
                <c:pt idx="852">
                  <c:v>8.4769999999999998E-2</c:v>
                </c:pt>
                <c:pt idx="853">
                  <c:v>0.117558</c:v>
                </c:pt>
                <c:pt idx="854">
                  <c:v>0.31774200000000002</c:v>
                </c:pt>
                <c:pt idx="855">
                  <c:v>8.8080599999999993</c:v>
                </c:pt>
                <c:pt idx="856">
                  <c:v>8.0785900000000002</c:v>
                </c:pt>
                <c:pt idx="857">
                  <c:v>0.37950600000000001</c:v>
                </c:pt>
                <c:pt idx="858">
                  <c:v>6.9790200000000002</c:v>
                </c:pt>
                <c:pt idx="859">
                  <c:v>9.00643E-2</c:v>
                </c:pt>
                <c:pt idx="860">
                  <c:v>0.14055100000000001</c:v>
                </c:pt>
                <c:pt idx="861">
                  <c:v>1.27447</c:v>
                </c:pt>
                <c:pt idx="862">
                  <c:v>9.5004900000000003E-2</c:v>
                </c:pt>
                <c:pt idx="863">
                  <c:v>43.816499999999998</c:v>
                </c:pt>
                <c:pt idx="864">
                  <c:v>28.966200000000001</c:v>
                </c:pt>
                <c:pt idx="865">
                  <c:v>9.0206999999999996E-2</c:v>
                </c:pt>
                <c:pt idx="866">
                  <c:v>0.23798900000000001</c:v>
                </c:pt>
                <c:pt idx="867">
                  <c:v>9.5158199999999997</c:v>
                </c:pt>
                <c:pt idx="868">
                  <c:v>0.26743800000000001</c:v>
                </c:pt>
                <c:pt idx="869">
                  <c:v>5.2022899999999997E-2</c:v>
                </c:pt>
                <c:pt idx="870">
                  <c:v>4.4056600000000001E-2</c:v>
                </c:pt>
                <c:pt idx="871">
                  <c:v>0.14457500000000001</c:v>
                </c:pt>
                <c:pt idx="872">
                  <c:v>4.6570599999999997E-2</c:v>
                </c:pt>
                <c:pt idx="873">
                  <c:v>8.1806099999999997</c:v>
                </c:pt>
                <c:pt idx="874">
                  <c:v>4.8358499999999999E-2</c:v>
                </c:pt>
                <c:pt idx="875">
                  <c:v>6.5952299999999999</c:v>
                </c:pt>
                <c:pt idx="876">
                  <c:v>4.3069099999999999E-2</c:v>
                </c:pt>
                <c:pt idx="877">
                  <c:v>0.69593499999999997</c:v>
                </c:pt>
                <c:pt idx="878">
                  <c:v>2.2755800000000002</c:v>
                </c:pt>
                <c:pt idx="879">
                  <c:v>0.52073499999999995</c:v>
                </c:pt>
                <c:pt idx="880">
                  <c:v>4.8874000000000001E-2</c:v>
                </c:pt>
                <c:pt idx="881">
                  <c:v>0.36113200000000001</c:v>
                </c:pt>
                <c:pt idx="882">
                  <c:v>0.57597200000000004</c:v>
                </c:pt>
                <c:pt idx="883">
                  <c:v>1.1740699999999999</c:v>
                </c:pt>
                <c:pt idx="884">
                  <c:v>0.79883800000000005</c:v>
                </c:pt>
                <c:pt idx="885">
                  <c:v>0.45452300000000001</c:v>
                </c:pt>
                <c:pt idx="886">
                  <c:v>4.9098900000000001E-2</c:v>
                </c:pt>
                <c:pt idx="887">
                  <c:v>1.7704899999999999</c:v>
                </c:pt>
                <c:pt idx="888">
                  <c:v>4.6079699999999999</c:v>
                </c:pt>
                <c:pt idx="889">
                  <c:v>0.46010899999999999</c:v>
                </c:pt>
                <c:pt idx="890">
                  <c:v>0.379353</c:v>
                </c:pt>
                <c:pt idx="891">
                  <c:v>1.92181</c:v>
                </c:pt>
                <c:pt idx="892">
                  <c:v>1.4336</c:v>
                </c:pt>
                <c:pt idx="893">
                  <c:v>0.17771100000000001</c:v>
                </c:pt>
                <c:pt idx="894">
                  <c:v>0.10176200000000001</c:v>
                </c:pt>
                <c:pt idx="895">
                  <c:v>8.7365899999999996E-2</c:v>
                </c:pt>
                <c:pt idx="896">
                  <c:v>0.14580099999999999</c:v>
                </c:pt>
                <c:pt idx="897">
                  <c:v>0.65503</c:v>
                </c:pt>
                <c:pt idx="898">
                  <c:v>0.22253500000000001</c:v>
                </c:pt>
                <c:pt idx="899">
                  <c:v>0.24451000000000001</c:v>
                </c:pt>
                <c:pt idx="900">
                  <c:v>0.24226700000000001</c:v>
                </c:pt>
                <c:pt idx="901">
                  <c:v>0.28073599999999999</c:v>
                </c:pt>
                <c:pt idx="902">
                  <c:v>0.91500999999999999</c:v>
                </c:pt>
                <c:pt idx="903">
                  <c:v>1.87164</c:v>
                </c:pt>
                <c:pt idx="904">
                  <c:v>0.13641400000000001</c:v>
                </c:pt>
                <c:pt idx="905">
                  <c:v>0.105198</c:v>
                </c:pt>
                <c:pt idx="906">
                  <c:v>42.704500000000003</c:v>
                </c:pt>
                <c:pt idx="907">
                  <c:v>116.51600000000001</c:v>
                </c:pt>
                <c:pt idx="908">
                  <c:v>0.65517099999999995</c:v>
                </c:pt>
                <c:pt idx="909">
                  <c:v>0.165683</c:v>
                </c:pt>
                <c:pt idx="910">
                  <c:v>4.1572999999999999E-2</c:v>
                </c:pt>
                <c:pt idx="911">
                  <c:v>0.13852600000000001</c:v>
                </c:pt>
                <c:pt idx="912">
                  <c:v>9.3856800000000004E-2</c:v>
                </c:pt>
                <c:pt idx="913">
                  <c:v>0.38104900000000003</c:v>
                </c:pt>
                <c:pt idx="914">
                  <c:v>4.6873900000000003E-2</c:v>
                </c:pt>
                <c:pt idx="915">
                  <c:v>0.66118299999999997</c:v>
                </c:pt>
                <c:pt idx="916">
                  <c:v>0.17183300000000001</c:v>
                </c:pt>
                <c:pt idx="917">
                  <c:v>0.26717400000000002</c:v>
                </c:pt>
                <c:pt idx="918">
                  <c:v>5.20206E-2</c:v>
                </c:pt>
                <c:pt idx="919">
                  <c:v>4.9618099999999998E-2</c:v>
                </c:pt>
                <c:pt idx="920">
                  <c:v>4.6538499999999997E-2</c:v>
                </c:pt>
                <c:pt idx="921">
                  <c:v>1.7727900000000001</c:v>
                </c:pt>
                <c:pt idx="922">
                  <c:v>0.21474499999999999</c:v>
                </c:pt>
                <c:pt idx="923">
                  <c:v>3.4170699999999998</c:v>
                </c:pt>
                <c:pt idx="924">
                  <c:v>33.599800000000002</c:v>
                </c:pt>
                <c:pt idx="925">
                  <c:v>1.2586200000000001</c:v>
                </c:pt>
                <c:pt idx="926">
                  <c:v>5.9651500000000004</c:v>
                </c:pt>
                <c:pt idx="927">
                  <c:v>1.29097</c:v>
                </c:pt>
                <c:pt idx="928">
                  <c:v>9.9562200000000003E-2</c:v>
                </c:pt>
                <c:pt idx="929">
                  <c:v>0.51043799999999995</c:v>
                </c:pt>
                <c:pt idx="930">
                  <c:v>4.5536699999999999E-2</c:v>
                </c:pt>
                <c:pt idx="931">
                  <c:v>4.5629400000000001E-2</c:v>
                </c:pt>
                <c:pt idx="932">
                  <c:v>0.64297499999999996</c:v>
                </c:pt>
                <c:pt idx="933">
                  <c:v>0.39409100000000002</c:v>
                </c:pt>
                <c:pt idx="934">
                  <c:v>0.43282799999999999</c:v>
                </c:pt>
                <c:pt idx="935">
                  <c:v>0.38137399999999999</c:v>
                </c:pt>
                <c:pt idx="936">
                  <c:v>4.1418400000000001E-2</c:v>
                </c:pt>
                <c:pt idx="937">
                  <c:v>6.03287</c:v>
                </c:pt>
                <c:pt idx="938">
                  <c:v>9.6426700000000007</c:v>
                </c:pt>
                <c:pt idx="939">
                  <c:v>0.25228600000000001</c:v>
                </c:pt>
                <c:pt idx="940">
                  <c:v>4.4181400000000003E-2</c:v>
                </c:pt>
                <c:pt idx="941">
                  <c:v>0.17763999999999999</c:v>
                </c:pt>
                <c:pt idx="942">
                  <c:v>0.38613500000000001</c:v>
                </c:pt>
                <c:pt idx="943">
                  <c:v>5.1772600000000002E-2</c:v>
                </c:pt>
                <c:pt idx="944">
                  <c:v>0.46611799999999998</c:v>
                </c:pt>
                <c:pt idx="945">
                  <c:v>9.1164800000000004E-2</c:v>
                </c:pt>
                <c:pt idx="946">
                  <c:v>10.571899999999999</c:v>
                </c:pt>
                <c:pt idx="947">
                  <c:v>6.9219499999999998</c:v>
                </c:pt>
                <c:pt idx="948">
                  <c:v>3.5757400000000001</c:v>
                </c:pt>
                <c:pt idx="949">
                  <c:v>0.41042200000000001</c:v>
                </c:pt>
                <c:pt idx="950">
                  <c:v>0.26902799999999999</c:v>
                </c:pt>
                <c:pt idx="951">
                  <c:v>3.0772499999999998</c:v>
                </c:pt>
                <c:pt idx="952">
                  <c:v>0.26269700000000001</c:v>
                </c:pt>
                <c:pt idx="953">
                  <c:v>0.100023</c:v>
                </c:pt>
                <c:pt idx="954">
                  <c:v>56.914299999999997</c:v>
                </c:pt>
                <c:pt idx="955">
                  <c:v>0.16428999999999999</c:v>
                </c:pt>
                <c:pt idx="956">
                  <c:v>1.05033</c:v>
                </c:pt>
                <c:pt idx="957">
                  <c:v>8.6195400000000005E-2</c:v>
                </c:pt>
                <c:pt idx="958">
                  <c:v>0.88567399999999996</c:v>
                </c:pt>
                <c:pt idx="959">
                  <c:v>9.7851199999999999E-2</c:v>
                </c:pt>
                <c:pt idx="960">
                  <c:v>9.10744E-2</c:v>
                </c:pt>
                <c:pt idx="961">
                  <c:v>0.94109399999999999</c:v>
                </c:pt>
                <c:pt idx="962">
                  <c:v>0.15959499999999999</c:v>
                </c:pt>
                <c:pt idx="963">
                  <c:v>43.4604</c:v>
                </c:pt>
                <c:pt idx="964">
                  <c:v>0.36072599999999999</c:v>
                </c:pt>
                <c:pt idx="965">
                  <c:v>4.9775E-2</c:v>
                </c:pt>
                <c:pt idx="966">
                  <c:v>1.71319</c:v>
                </c:pt>
                <c:pt idx="967">
                  <c:v>0.38908300000000001</c:v>
                </c:pt>
                <c:pt idx="968">
                  <c:v>4.1343100000000001E-2</c:v>
                </c:pt>
                <c:pt idx="969">
                  <c:v>4.4817299999999997E-2</c:v>
                </c:pt>
                <c:pt idx="970">
                  <c:v>36.193300000000001</c:v>
                </c:pt>
                <c:pt idx="971">
                  <c:v>5.0829199999999998E-2</c:v>
                </c:pt>
                <c:pt idx="972">
                  <c:v>1.4292400000000001</c:v>
                </c:pt>
                <c:pt idx="973">
                  <c:v>8.5225499999999996E-2</c:v>
                </c:pt>
                <c:pt idx="974">
                  <c:v>9.0616100000000005E-2</c:v>
                </c:pt>
                <c:pt idx="975">
                  <c:v>0.26153900000000002</c:v>
                </c:pt>
                <c:pt idx="976">
                  <c:v>0.103491</c:v>
                </c:pt>
                <c:pt idx="977">
                  <c:v>0.20960899999999999</c:v>
                </c:pt>
                <c:pt idx="978">
                  <c:v>0.99970700000000001</c:v>
                </c:pt>
                <c:pt idx="979">
                  <c:v>0.45736500000000002</c:v>
                </c:pt>
                <c:pt idx="980">
                  <c:v>10.8146</c:v>
                </c:pt>
                <c:pt idx="981">
                  <c:v>4.8101400000000002E-2</c:v>
                </c:pt>
                <c:pt idx="982">
                  <c:v>0.25328200000000001</c:v>
                </c:pt>
                <c:pt idx="983">
                  <c:v>9.7468800000000009</c:v>
                </c:pt>
                <c:pt idx="984">
                  <c:v>0.36925200000000002</c:v>
                </c:pt>
                <c:pt idx="985">
                  <c:v>0.82834399999999997</c:v>
                </c:pt>
                <c:pt idx="986">
                  <c:v>0.18071699999999999</c:v>
                </c:pt>
                <c:pt idx="987">
                  <c:v>0.16763</c:v>
                </c:pt>
                <c:pt idx="988">
                  <c:v>0.144264</c:v>
                </c:pt>
                <c:pt idx="989">
                  <c:v>29.445599999999999</c:v>
                </c:pt>
                <c:pt idx="990">
                  <c:v>1.62703</c:v>
                </c:pt>
                <c:pt idx="991">
                  <c:v>0.25950200000000001</c:v>
                </c:pt>
                <c:pt idx="992">
                  <c:v>0.400281</c:v>
                </c:pt>
                <c:pt idx="993">
                  <c:v>4.1506500000000002E-2</c:v>
                </c:pt>
                <c:pt idx="994">
                  <c:v>11.7752</c:v>
                </c:pt>
                <c:pt idx="995">
                  <c:v>10.764799999999999</c:v>
                </c:pt>
                <c:pt idx="996">
                  <c:v>0.154171</c:v>
                </c:pt>
                <c:pt idx="997">
                  <c:v>4.4313699999999998E-2</c:v>
                </c:pt>
                <c:pt idx="998">
                  <c:v>9.0863899999999997E-2</c:v>
                </c:pt>
                <c:pt idx="999">
                  <c:v>4.2764700000000003E-2</c:v>
                </c:pt>
                <c:pt idx="1000">
                  <c:v>4.5032999999999997E-2</c:v>
                </c:pt>
                <c:pt idx="1001">
                  <c:v>0.50687099999999996</c:v>
                </c:pt>
                <c:pt idx="1002">
                  <c:v>85.466099999999997</c:v>
                </c:pt>
                <c:pt idx="1003">
                  <c:v>8.5643899999999995E-2</c:v>
                </c:pt>
                <c:pt idx="1004">
                  <c:v>0.22683900000000001</c:v>
                </c:pt>
                <c:pt idx="1005">
                  <c:v>1.09084</c:v>
                </c:pt>
                <c:pt idx="1006">
                  <c:v>8.8410199999999994E-2</c:v>
                </c:pt>
                <c:pt idx="1007">
                  <c:v>0.20341699999999999</c:v>
                </c:pt>
                <c:pt idx="1008">
                  <c:v>4.2293699999999997E-2</c:v>
                </c:pt>
                <c:pt idx="1009">
                  <c:v>5.14541</c:v>
                </c:pt>
                <c:pt idx="1010">
                  <c:v>8.4042499999999993</c:v>
                </c:pt>
                <c:pt idx="1011">
                  <c:v>4.4247000000000002E-2</c:v>
                </c:pt>
                <c:pt idx="1012">
                  <c:v>0.20490700000000001</c:v>
                </c:pt>
                <c:pt idx="1013">
                  <c:v>0.271648</c:v>
                </c:pt>
                <c:pt idx="1014">
                  <c:v>1.9319599999999999</c:v>
                </c:pt>
                <c:pt idx="1015">
                  <c:v>10.313800000000001</c:v>
                </c:pt>
                <c:pt idx="1016">
                  <c:v>0.21576100000000001</c:v>
                </c:pt>
                <c:pt idx="1017">
                  <c:v>0.167464</c:v>
                </c:pt>
                <c:pt idx="1018">
                  <c:v>4.7377200000000001E-2</c:v>
                </c:pt>
                <c:pt idx="1019">
                  <c:v>0.22422800000000001</c:v>
                </c:pt>
                <c:pt idx="1020">
                  <c:v>0.890073</c:v>
                </c:pt>
                <c:pt idx="1021">
                  <c:v>9.8933499999999999</c:v>
                </c:pt>
                <c:pt idx="1022">
                  <c:v>4.7398799999999998E-2</c:v>
                </c:pt>
                <c:pt idx="1023">
                  <c:v>0.273559</c:v>
                </c:pt>
                <c:pt idx="1024">
                  <c:v>0.23707300000000001</c:v>
                </c:pt>
                <c:pt idx="1025">
                  <c:v>4.1378900000000003E-2</c:v>
                </c:pt>
                <c:pt idx="1026">
                  <c:v>10.5176</c:v>
                </c:pt>
                <c:pt idx="1027">
                  <c:v>0.105559</c:v>
                </c:pt>
                <c:pt idx="1028">
                  <c:v>0.124366</c:v>
                </c:pt>
                <c:pt idx="1029">
                  <c:v>0.764876</c:v>
                </c:pt>
                <c:pt idx="1030">
                  <c:v>1.29911</c:v>
                </c:pt>
                <c:pt idx="1031">
                  <c:v>0.487568</c:v>
                </c:pt>
                <c:pt idx="1032">
                  <c:v>0.15668799999999999</c:v>
                </c:pt>
                <c:pt idx="1033">
                  <c:v>1.36738</c:v>
                </c:pt>
                <c:pt idx="1034">
                  <c:v>6.5279800000000003</c:v>
                </c:pt>
                <c:pt idx="1035">
                  <c:v>6.1545100000000001</c:v>
                </c:pt>
                <c:pt idx="1036">
                  <c:v>0.16595799999999999</c:v>
                </c:pt>
                <c:pt idx="1037">
                  <c:v>8.4848400000000004E-2</c:v>
                </c:pt>
                <c:pt idx="1038">
                  <c:v>34.018900000000002</c:v>
                </c:pt>
                <c:pt idx="1039">
                  <c:v>7.0461499999999999</c:v>
                </c:pt>
                <c:pt idx="1040">
                  <c:v>0.31948399999999999</c:v>
                </c:pt>
                <c:pt idx="1041">
                  <c:v>9.3729399999999998</c:v>
                </c:pt>
                <c:pt idx="1042">
                  <c:v>7.1966400000000004</c:v>
                </c:pt>
                <c:pt idx="1043">
                  <c:v>8.7250400000000006E-2</c:v>
                </c:pt>
                <c:pt idx="1044">
                  <c:v>8.4932200000000009</c:v>
                </c:pt>
                <c:pt idx="1045">
                  <c:v>3.7992699999999999</c:v>
                </c:pt>
                <c:pt idx="1046">
                  <c:v>0.275314</c:v>
                </c:pt>
                <c:pt idx="1047">
                  <c:v>0.77083599999999997</c:v>
                </c:pt>
                <c:pt idx="1048">
                  <c:v>6.1292600000000004</c:v>
                </c:pt>
                <c:pt idx="1049">
                  <c:v>0.26645600000000003</c:v>
                </c:pt>
                <c:pt idx="1050">
                  <c:v>9.5430799999999996E-2</c:v>
                </c:pt>
                <c:pt idx="1051">
                  <c:v>48.3795</c:v>
                </c:pt>
                <c:pt idx="1052">
                  <c:v>43.557400000000001</c:v>
                </c:pt>
                <c:pt idx="1053">
                  <c:v>2.4448699999999999</c:v>
                </c:pt>
                <c:pt idx="1054">
                  <c:v>4.2498099999999997E-2</c:v>
                </c:pt>
                <c:pt idx="1055">
                  <c:v>59.543100000000003</c:v>
                </c:pt>
                <c:pt idx="1056">
                  <c:v>29.785399999999999</c:v>
                </c:pt>
                <c:pt idx="1057">
                  <c:v>0.33463900000000002</c:v>
                </c:pt>
                <c:pt idx="1058">
                  <c:v>1.33202</c:v>
                </c:pt>
                <c:pt idx="1059">
                  <c:v>0.22921</c:v>
                </c:pt>
                <c:pt idx="1060">
                  <c:v>17.6435</c:v>
                </c:pt>
                <c:pt idx="1061">
                  <c:v>1.82396</c:v>
                </c:pt>
                <c:pt idx="1062">
                  <c:v>4.8847000000000002E-2</c:v>
                </c:pt>
                <c:pt idx="1063">
                  <c:v>25.2056</c:v>
                </c:pt>
                <c:pt idx="1064">
                  <c:v>4.9728399999999999E-2</c:v>
                </c:pt>
                <c:pt idx="1065">
                  <c:v>0.44597199999999998</c:v>
                </c:pt>
                <c:pt idx="1066">
                  <c:v>1.2230799999999999</c:v>
                </c:pt>
                <c:pt idx="1067">
                  <c:v>0.46537899999999999</c:v>
                </c:pt>
                <c:pt idx="1068">
                  <c:v>9.4525100000000001E-2</c:v>
                </c:pt>
                <c:pt idx="1069">
                  <c:v>0.242892</c:v>
                </c:pt>
                <c:pt idx="1070">
                  <c:v>0.98713399999999996</c:v>
                </c:pt>
                <c:pt idx="1071">
                  <c:v>51.652700000000003</c:v>
                </c:pt>
                <c:pt idx="1072">
                  <c:v>24.884599999999999</c:v>
                </c:pt>
                <c:pt idx="1073">
                  <c:v>0.51032</c:v>
                </c:pt>
                <c:pt idx="1074">
                  <c:v>4.3627500000000001</c:v>
                </c:pt>
                <c:pt idx="1075">
                  <c:v>1.36087</c:v>
                </c:pt>
                <c:pt idx="1076">
                  <c:v>1.0768500000000001</c:v>
                </c:pt>
                <c:pt idx="1077">
                  <c:v>4.6701300000000001E-2</c:v>
                </c:pt>
                <c:pt idx="1078">
                  <c:v>11.1571</c:v>
                </c:pt>
                <c:pt idx="1079">
                  <c:v>0.10041600000000001</c:v>
                </c:pt>
                <c:pt idx="1080">
                  <c:v>0.263459</c:v>
                </c:pt>
                <c:pt idx="1081">
                  <c:v>8.6304400000000003E-2</c:v>
                </c:pt>
                <c:pt idx="1082">
                  <c:v>0.31023000000000001</c:v>
                </c:pt>
                <c:pt idx="1083">
                  <c:v>4.9564599999999999</c:v>
                </c:pt>
                <c:pt idx="1084">
                  <c:v>7.2069000000000001</c:v>
                </c:pt>
                <c:pt idx="1085">
                  <c:v>0.13223799999999999</c:v>
                </c:pt>
                <c:pt idx="1086">
                  <c:v>0.212121</c:v>
                </c:pt>
                <c:pt idx="1087">
                  <c:v>0.27781800000000001</c:v>
                </c:pt>
                <c:pt idx="1088">
                  <c:v>0.196073</c:v>
                </c:pt>
                <c:pt idx="1089">
                  <c:v>12.7188</c:v>
                </c:pt>
                <c:pt idx="1090">
                  <c:v>0.28207700000000002</c:v>
                </c:pt>
                <c:pt idx="1091">
                  <c:v>0.17923900000000001</c:v>
                </c:pt>
                <c:pt idx="1092">
                  <c:v>0.50712500000000005</c:v>
                </c:pt>
                <c:pt idx="1093">
                  <c:v>0.224632</c:v>
                </c:pt>
                <c:pt idx="1094">
                  <c:v>49.004800000000003</c:v>
                </c:pt>
                <c:pt idx="1095">
                  <c:v>17.366700000000002</c:v>
                </c:pt>
                <c:pt idx="1096">
                  <c:v>0.81262199999999996</c:v>
                </c:pt>
                <c:pt idx="1097">
                  <c:v>4.4388900000000002E-2</c:v>
                </c:pt>
                <c:pt idx="1098">
                  <c:v>5.2581200000000002E-2</c:v>
                </c:pt>
                <c:pt idx="1099">
                  <c:v>0.59278500000000001</c:v>
                </c:pt>
                <c:pt idx="1100">
                  <c:v>0.353354</c:v>
                </c:pt>
                <c:pt idx="1101">
                  <c:v>5.4926700000000004</c:v>
                </c:pt>
                <c:pt idx="1102">
                  <c:v>0.16081500000000001</c:v>
                </c:pt>
                <c:pt idx="1103">
                  <c:v>4.8459099999999998E-2</c:v>
                </c:pt>
                <c:pt idx="1104">
                  <c:v>0.10592500000000001</c:v>
                </c:pt>
                <c:pt idx="1105">
                  <c:v>0.94748600000000005</c:v>
                </c:pt>
                <c:pt idx="1106">
                  <c:v>1.8202100000000001</c:v>
                </c:pt>
                <c:pt idx="1107">
                  <c:v>2.9398200000000001</c:v>
                </c:pt>
                <c:pt idx="1108">
                  <c:v>0.432255</c:v>
                </c:pt>
                <c:pt idx="1109">
                  <c:v>0.35994799999999999</c:v>
                </c:pt>
                <c:pt idx="1110">
                  <c:v>9.3356499999999993</c:v>
                </c:pt>
                <c:pt idx="1111">
                  <c:v>8.2852599999999998E-2</c:v>
                </c:pt>
                <c:pt idx="1112">
                  <c:v>5.6367300000000002E-2</c:v>
                </c:pt>
                <c:pt idx="1113">
                  <c:v>0.12646399999999999</c:v>
                </c:pt>
                <c:pt idx="1114">
                  <c:v>1.64219</c:v>
                </c:pt>
                <c:pt idx="1115">
                  <c:v>1.6670799999999999</c:v>
                </c:pt>
                <c:pt idx="1116">
                  <c:v>9.2329000000000008</c:v>
                </c:pt>
                <c:pt idx="1117">
                  <c:v>4.1470899999999998E-2</c:v>
                </c:pt>
                <c:pt idx="1118">
                  <c:v>0.33897300000000002</c:v>
                </c:pt>
                <c:pt idx="1119">
                  <c:v>4.8504400000000003E-2</c:v>
                </c:pt>
                <c:pt idx="1120">
                  <c:v>0.13413800000000001</c:v>
                </c:pt>
                <c:pt idx="1121">
                  <c:v>11.107900000000001</c:v>
                </c:pt>
                <c:pt idx="1122">
                  <c:v>4.8141799999999998E-2</c:v>
                </c:pt>
                <c:pt idx="1123">
                  <c:v>0.27681099999999997</c:v>
                </c:pt>
                <c:pt idx="1124">
                  <c:v>3.7894999999999999</c:v>
                </c:pt>
                <c:pt idx="1125">
                  <c:v>2.7323400000000002</c:v>
                </c:pt>
                <c:pt idx="1126">
                  <c:v>0.24796899999999999</c:v>
                </c:pt>
                <c:pt idx="1127">
                  <c:v>0.263208</c:v>
                </c:pt>
                <c:pt idx="1128">
                  <c:v>4.1891600000000001E-2</c:v>
                </c:pt>
                <c:pt idx="1129">
                  <c:v>0.33511200000000002</c:v>
                </c:pt>
                <c:pt idx="1130">
                  <c:v>4.5164700000000002E-2</c:v>
                </c:pt>
                <c:pt idx="1131">
                  <c:v>0.30111700000000002</c:v>
                </c:pt>
                <c:pt idx="1132">
                  <c:v>0.44947599999999999</c:v>
                </c:pt>
                <c:pt idx="1133">
                  <c:v>0.142961</c:v>
                </c:pt>
                <c:pt idx="1134">
                  <c:v>0.138761</c:v>
                </c:pt>
                <c:pt idx="1135">
                  <c:v>0.51826399999999995</c:v>
                </c:pt>
                <c:pt idx="1136">
                  <c:v>1.18588</c:v>
                </c:pt>
                <c:pt idx="1137">
                  <c:v>13.900600000000001</c:v>
                </c:pt>
                <c:pt idx="1138">
                  <c:v>4.48958E-2</c:v>
                </c:pt>
                <c:pt idx="1139">
                  <c:v>4.2157100000000003E-2</c:v>
                </c:pt>
                <c:pt idx="1140">
                  <c:v>0.21188199999999999</c:v>
                </c:pt>
                <c:pt idx="1141">
                  <c:v>0.77246899999999996</c:v>
                </c:pt>
                <c:pt idx="1142">
                  <c:v>0.34479700000000002</c:v>
                </c:pt>
                <c:pt idx="1143">
                  <c:v>0.20808599999999999</c:v>
                </c:pt>
                <c:pt idx="1144">
                  <c:v>8.8956400000000005E-2</c:v>
                </c:pt>
                <c:pt idx="1145">
                  <c:v>4.6297100000000001E-2</c:v>
                </c:pt>
                <c:pt idx="1146">
                  <c:v>2.2408299999999999</c:v>
                </c:pt>
                <c:pt idx="1147">
                  <c:v>5.2052800000000001</c:v>
                </c:pt>
                <c:pt idx="1148">
                  <c:v>42.579300000000003</c:v>
                </c:pt>
                <c:pt idx="1149">
                  <c:v>9.6829700000000005E-2</c:v>
                </c:pt>
                <c:pt idx="1150">
                  <c:v>0.56256200000000001</c:v>
                </c:pt>
                <c:pt idx="1151">
                  <c:v>0.243281</c:v>
                </c:pt>
                <c:pt idx="1152">
                  <c:v>0.44731300000000002</c:v>
                </c:pt>
                <c:pt idx="1153">
                  <c:v>9.8646100000000008</c:v>
                </c:pt>
                <c:pt idx="1154">
                  <c:v>0.12354900000000001</c:v>
                </c:pt>
                <c:pt idx="1155">
                  <c:v>0.42197600000000002</c:v>
                </c:pt>
                <c:pt idx="1156">
                  <c:v>0.46263900000000002</c:v>
                </c:pt>
                <c:pt idx="1157">
                  <c:v>7.3345599999999997</c:v>
                </c:pt>
                <c:pt idx="1158">
                  <c:v>0.12779299999999999</c:v>
                </c:pt>
                <c:pt idx="1159">
                  <c:v>4.3348699999999997E-2</c:v>
                </c:pt>
                <c:pt idx="1160">
                  <c:v>2.5907800000000001</c:v>
                </c:pt>
                <c:pt idx="1161">
                  <c:v>0.13513900000000001</c:v>
                </c:pt>
                <c:pt idx="1162">
                  <c:v>4.2810500000000001E-2</c:v>
                </c:pt>
                <c:pt idx="1163">
                  <c:v>0.10046099999999999</c:v>
                </c:pt>
                <c:pt idx="1164">
                  <c:v>0.48200199999999999</c:v>
                </c:pt>
                <c:pt idx="1165">
                  <c:v>0.28227200000000002</c:v>
                </c:pt>
                <c:pt idx="1166">
                  <c:v>0.83488300000000004</c:v>
                </c:pt>
                <c:pt idx="1167">
                  <c:v>34.216700000000003</c:v>
                </c:pt>
                <c:pt idx="1168">
                  <c:v>4.6252000000000001E-2</c:v>
                </c:pt>
                <c:pt idx="1169">
                  <c:v>0.36305399999999999</c:v>
                </c:pt>
                <c:pt idx="1170">
                  <c:v>4.5499199999999997E-2</c:v>
                </c:pt>
                <c:pt idx="1171">
                  <c:v>0.492975</c:v>
                </c:pt>
                <c:pt idx="1172">
                  <c:v>1.6718500000000001</c:v>
                </c:pt>
                <c:pt idx="1173">
                  <c:v>8.91676E-2</c:v>
                </c:pt>
                <c:pt idx="1174">
                  <c:v>5.1866200000000001E-2</c:v>
                </c:pt>
                <c:pt idx="1175">
                  <c:v>0.13013</c:v>
                </c:pt>
                <c:pt idx="1176">
                  <c:v>0.50481699999999996</c:v>
                </c:pt>
                <c:pt idx="1177">
                  <c:v>4.4459600000000002E-2</c:v>
                </c:pt>
                <c:pt idx="1178">
                  <c:v>11.101000000000001</c:v>
                </c:pt>
                <c:pt idx="1179">
                  <c:v>4.2648899999999997E-2</c:v>
                </c:pt>
                <c:pt idx="1180">
                  <c:v>0.151146</c:v>
                </c:pt>
                <c:pt idx="1181">
                  <c:v>12.044600000000001</c:v>
                </c:pt>
                <c:pt idx="1182">
                  <c:v>6.1388199999999999</c:v>
                </c:pt>
                <c:pt idx="1183">
                  <c:v>0.39208700000000002</c:v>
                </c:pt>
                <c:pt idx="1184">
                  <c:v>0.67147500000000004</c:v>
                </c:pt>
                <c:pt idx="1185">
                  <c:v>0.20997299999999999</c:v>
                </c:pt>
                <c:pt idx="1186">
                  <c:v>0.26539400000000002</c:v>
                </c:pt>
                <c:pt idx="1187">
                  <c:v>0.30058400000000002</c:v>
                </c:pt>
                <c:pt idx="1188">
                  <c:v>0.12617400000000001</c:v>
                </c:pt>
                <c:pt idx="1189">
                  <c:v>30.668399999999998</c:v>
                </c:pt>
                <c:pt idx="1190">
                  <c:v>0.48502800000000001</c:v>
                </c:pt>
                <c:pt idx="1191">
                  <c:v>6.9604100000000004</c:v>
                </c:pt>
                <c:pt idx="1192">
                  <c:v>0.101091</c:v>
                </c:pt>
                <c:pt idx="1193">
                  <c:v>4.6882900000000003</c:v>
                </c:pt>
                <c:pt idx="1194">
                  <c:v>4.5827399999999997E-2</c:v>
                </c:pt>
                <c:pt idx="1195">
                  <c:v>1.0404</c:v>
                </c:pt>
                <c:pt idx="1196">
                  <c:v>1.93448</c:v>
                </c:pt>
                <c:pt idx="1197">
                  <c:v>0.45266000000000001</c:v>
                </c:pt>
                <c:pt idx="1198">
                  <c:v>0.100839</c:v>
                </c:pt>
                <c:pt idx="1199">
                  <c:v>9.6280500000000005E-2</c:v>
                </c:pt>
                <c:pt idx="1200">
                  <c:v>4.8587100000000001E-2</c:v>
                </c:pt>
                <c:pt idx="1201">
                  <c:v>0.54558700000000004</c:v>
                </c:pt>
                <c:pt idx="1202">
                  <c:v>4.2010600000000002E-2</c:v>
                </c:pt>
                <c:pt idx="1203">
                  <c:v>0.28183799999999998</c:v>
                </c:pt>
                <c:pt idx="1204">
                  <c:v>0.35259400000000002</c:v>
                </c:pt>
                <c:pt idx="1205">
                  <c:v>8.6441199999999996E-2</c:v>
                </c:pt>
                <c:pt idx="1206">
                  <c:v>9.8291000000000003E-2</c:v>
                </c:pt>
                <c:pt idx="1207">
                  <c:v>0.22910700000000001</c:v>
                </c:pt>
                <c:pt idx="1208">
                  <c:v>9.4453300000000004E-2</c:v>
                </c:pt>
                <c:pt idx="1209">
                  <c:v>0.20293700000000001</c:v>
                </c:pt>
                <c:pt idx="1210">
                  <c:v>0.36683700000000002</c:v>
                </c:pt>
                <c:pt idx="1211">
                  <c:v>0.34810999999999998</c:v>
                </c:pt>
                <c:pt idx="1212">
                  <c:v>4.7788499999999998E-2</c:v>
                </c:pt>
                <c:pt idx="1213">
                  <c:v>23.126799999999999</c:v>
                </c:pt>
                <c:pt idx="1214">
                  <c:v>0.33001399999999997</c:v>
                </c:pt>
                <c:pt idx="1215">
                  <c:v>0.30921900000000002</c:v>
                </c:pt>
                <c:pt idx="1216">
                  <c:v>9.3974500000000002E-2</c:v>
                </c:pt>
                <c:pt idx="1217">
                  <c:v>0.81101999999999996</c:v>
                </c:pt>
                <c:pt idx="1218">
                  <c:v>8.7816599999999995E-2</c:v>
                </c:pt>
                <c:pt idx="1219">
                  <c:v>4.3006799999999998E-2</c:v>
                </c:pt>
                <c:pt idx="1220">
                  <c:v>0.267849</c:v>
                </c:pt>
                <c:pt idx="1221">
                  <c:v>0.75511399999999995</c:v>
                </c:pt>
                <c:pt idx="1222">
                  <c:v>5.5051800000000002</c:v>
                </c:pt>
                <c:pt idx="1223">
                  <c:v>4.6023799999999997E-2</c:v>
                </c:pt>
                <c:pt idx="1224">
                  <c:v>9.1466099999999995E-2</c:v>
                </c:pt>
                <c:pt idx="1225">
                  <c:v>45.592599999999997</c:v>
                </c:pt>
                <c:pt idx="1226">
                  <c:v>0.27234700000000001</c:v>
                </c:pt>
                <c:pt idx="1227">
                  <c:v>6.8813300000000002</c:v>
                </c:pt>
                <c:pt idx="1228">
                  <c:v>0.21823600000000001</c:v>
                </c:pt>
                <c:pt idx="1229">
                  <c:v>1.17411</c:v>
                </c:pt>
                <c:pt idx="1230">
                  <c:v>0.29675699999999999</c:v>
                </c:pt>
                <c:pt idx="1231">
                  <c:v>4.1487299999999998E-2</c:v>
                </c:pt>
                <c:pt idx="1232">
                  <c:v>1.0573699999999999</c:v>
                </c:pt>
                <c:pt idx="1233">
                  <c:v>61.7669</c:v>
                </c:pt>
                <c:pt idx="1234">
                  <c:v>5.1446800000000001E-2</c:v>
                </c:pt>
                <c:pt idx="1235">
                  <c:v>0.74451400000000001</c:v>
                </c:pt>
                <c:pt idx="1236">
                  <c:v>4.47532E-2</c:v>
                </c:pt>
                <c:pt idx="1237">
                  <c:v>45.080300000000001</c:v>
                </c:pt>
                <c:pt idx="1238">
                  <c:v>0.27872000000000002</c:v>
                </c:pt>
                <c:pt idx="1239">
                  <c:v>4.6609400000000002E-2</c:v>
                </c:pt>
                <c:pt idx="1240">
                  <c:v>33.818800000000003</c:v>
                </c:pt>
                <c:pt idx="1241">
                  <c:v>3.5691199999999998</c:v>
                </c:pt>
                <c:pt idx="1242">
                  <c:v>0.15335299999999999</c:v>
                </c:pt>
                <c:pt idx="1243">
                  <c:v>9.4169400000000003</c:v>
                </c:pt>
                <c:pt idx="1244">
                  <c:v>0.425431</c:v>
                </c:pt>
                <c:pt idx="1245">
                  <c:v>18.842099999999999</c:v>
                </c:pt>
                <c:pt idx="1246">
                  <c:v>5.5109499999999999E-2</c:v>
                </c:pt>
                <c:pt idx="1247">
                  <c:v>65.401499999999999</c:v>
                </c:pt>
                <c:pt idx="1248">
                  <c:v>8.68781E-2</c:v>
                </c:pt>
                <c:pt idx="1249">
                  <c:v>2.5349200000000001</c:v>
                </c:pt>
                <c:pt idx="1250">
                  <c:v>1.6536</c:v>
                </c:pt>
                <c:pt idx="1251">
                  <c:v>0.16323499999999999</c:v>
                </c:pt>
                <c:pt idx="1252">
                  <c:v>1.0805199999999999</c:v>
                </c:pt>
                <c:pt idx="1253">
                  <c:v>0.18995300000000001</c:v>
                </c:pt>
                <c:pt idx="1254">
                  <c:v>4.3118200000000002E-2</c:v>
                </c:pt>
                <c:pt idx="1255">
                  <c:v>0.19683899999999999</c:v>
                </c:pt>
                <c:pt idx="1256">
                  <c:v>5.7062599999999998E-2</c:v>
                </c:pt>
                <c:pt idx="1257">
                  <c:v>8.8152700000000001E-2</c:v>
                </c:pt>
                <c:pt idx="1258">
                  <c:v>0.13988700000000001</c:v>
                </c:pt>
                <c:pt idx="1259">
                  <c:v>0.33516200000000002</c:v>
                </c:pt>
                <c:pt idx="1260">
                  <c:v>4.8447200000000003E-2</c:v>
                </c:pt>
                <c:pt idx="1261">
                  <c:v>9.2320299999999994E-2</c:v>
                </c:pt>
                <c:pt idx="1262">
                  <c:v>59.332700000000003</c:v>
                </c:pt>
                <c:pt idx="1263">
                  <c:v>6.50732</c:v>
                </c:pt>
                <c:pt idx="1264">
                  <c:v>8.6126599999999998E-2</c:v>
                </c:pt>
                <c:pt idx="1265">
                  <c:v>9.9466800000000006</c:v>
                </c:pt>
                <c:pt idx="1266">
                  <c:v>0.48471599999999998</c:v>
                </c:pt>
                <c:pt idx="1267">
                  <c:v>8.4398799999999996E-2</c:v>
                </c:pt>
                <c:pt idx="1268">
                  <c:v>0.30154599999999998</c:v>
                </c:pt>
                <c:pt idx="1269">
                  <c:v>4.5895100000000001E-2</c:v>
                </c:pt>
                <c:pt idx="1270">
                  <c:v>0.12595700000000001</c:v>
                </c:pt>
                <c:pt idx="1271">
                  <c:v>0.30775000000000002</c:v>
                </c:pt>
                <c:pt idx="1272">
                  <c:v>0.25646799999999997</c:v>
                </c:pt>
                <c:pt idx="1273">
                  <c:v>3.6305900000000002</c:v>
                </c:pt>
                <c:pt idx="1274">
                  <c:v>9.8429500000000003E-2</c:v>
                </c:pt>
                <c:pt idx="1275">
                  <c:v>0.24224899999999999</c:v>
                </c:pt>
                <c:pt idx="1276">
                  <c:v>2.4838300000000002</c:v>
                </c:pt>
                <c:pt idx="1277">
                  <c:v>113.672</c:v>
                </c:pt>
                <c:pt idx="1278">
                  <c:v>4.19215E-2</c:v>
                </c:pt>
                <c:pt idx="1279">
                  <c:v>4.0590099999999998</c:v>
                </c:pt>
                <c:pt idx="1280">
                  <c:v>0.21640799999999999</c:v>
                </c:pt>
                <c:pt idx="1281">
                  <c:v>8.2906300000000002E-2</c:v>
                </c:pt>
                <c:pt idx="1282">
                  <c:v>0.59816400000000003</c:v>
                </c:pt>
                <c:pt idx="1283">
                  <c:v>0.13631299999999999</c:v>
                </c:pt>
                <c:pt idx="1284">
                  <c:v>4.7543100000000003</c:v>
                </c:pt>
                <c:pt idx="1285">
                  <c:v>4.9600600000000002E-2</c:v>
                </c:pt>
                <c:pt idx="1286">
                  <c:v>0.573326</c:v>
                </c:pt>
                <c:pt idx="1287">
                  <c:v>8.4539400000000001E-2</c:v>
                </c:pt>
                <c:pt idx="1288">
                  <c:v>0.90157699999999996</c:v>
                </c:pt>
                <c:pt idx="1289">
                  <c:v>0.13128000000000001</c:v>
                </c:pt>
                <c:pt idx="1290">
                  <c:v>0.19534799999999999</c:v>
                </c:pt>
                <c:pt idx="1291">
                  <c:v>0.89524499999999996</c:v>
                </c:pt>
                <c:pt idx="1292">
                  <c:v>0.159166</c:v>
                </c:pt>
                <c:pt idx="1293">
                  <c:v>4.4032099999999998E-2</c:v>
                </c:pt>
                <c:pt idx="1294">
                  <c:v>0.22242600000000001</c:v>
                </c:pt>
                <c:pt idx="1295">
                  <c:v>0.136237</c:v>
                </c:pt>
                <c:pt idx="1296">
                  <c:v>0.502475</c:v>
                </c:pt>
                <c:pt idx="1297">
                  <c:v>0.59254399999999996</c:v>
                </c:pt>
                <c:pt idx="1298">
                  <c:v>8.3716299999999993E-2</c:v>
                </c:pt>
                <c:pt idx="1299">
                  <c:v>9.8339300000000004E-2</c:v>
                </c:pt>
                <c:pt idx="1300">
                  <c:v>0.46284799999999998</c:v>
                </c:pt>
                <c:pt idx="1301">
                  <c:v>2.2367900000000001</c:v>
                </c:pt>
                <c:pt idx="1302">
                  <c:v>121.748</c:v>
                </c:pt>
                <c:pt idx="1303">
                  <c:v>0.44447999999999999</c:v>
                </c:pt>
                <c:pt idx="1304">
                  <c:v>0.201373</c:v>
                </c:pt>
                <c:pt idx="1305">
                  <c:v>5.9628300000000003</c:v>
                </c:pt>
                <c:pt idx="1306">
                  <c:v>4.6701600000000003E-2</c:v>
                </c:pt>
                <c:pt idx="1307">
                  <c:v>0.164627</c:v>
                </c:pt>
                <c:pt idx="1308">
                  <c:v>0.33786500000000003</c:v>
                </c:pt>
                <c:pt idx="1309">
                  <c:v>8.4166699999999999</c:v>
                </c:pt>
                <c:pt idx="1310">
                  <c:v>0.103162</c:v>
                </c:pt>
                <c:pt idx="1311">
                  <c:v>5.8367800000000001</c:v>
                </c:pt>
                <c:pt idx="1312">
                  <c:v>0.12682499999999999</c:v>
                </c:pt>
                <c:pt idx="1313">
                  <c:v>0.114761</c:v>
                </c:pt>
                <c:pt idx="1314">
                  <c:v>0.45177299999999998</c:v>
                </c:pt>
                <c:pt idx="1315">
                  <c:v>4.8846199999999999E-2</c:v>
                </c:pt>
                <c:pt idx="1316">
                  <c:v>4.1557999999999998E-2</c:v>
                </c:pt>
                <c:pt idx="1317">
                  <c:v>4.4348100000000001E-2</c:v>
                </c:pt>
                <c:pt idx="1318">
                  <c:v>4.4177300000000003E-2</c:v>
                </c:pt>
                <c:pt idx="1319">
                  <c:v>16.619700000000002</c:v>
                </c:pt>
                <c:pt idx="1320">
                  <c:v>8.8281100000000001E-2</c:v>
                </c:pt>
                <c:pt idx="1321">
                  <c:v>0.140349</c:v>
                </c:pt>
                <c:pt idx="1322">
                  <c:v>5.29665E-2</c:v>
                </c:pt>
                <c:pt idx="1323">
                  <c:v>0.872197</c:v>
                </c:pt>
                <c:pt idx="1324">
                  <c:v>99.056200000000004</c:v>
                </c:pt>
                <c:pt idx="1325">
                  <c:v>0.79525699999999999</c:v>
                </c:pt>
                <c:pt idx="1326">
                  <c:v>0.160189</c:v>
                </c:pt>
                <c:pt idx="1327">
                  <c:v>4.7668200000000001E-2</c:v>
                </c:pt>
                <c:pt idx="1328">
                  <c:v>1.6084799999999999</c:v>
                </c:pt>
                <c:pt idx="1329">
                  <c:v>4.2529499999999998E-2</c:v>
                </c:pt>
                <c:pt idx="1330">
                  <c:v>5.9940600000000002</c:v>
                </c:pt>
                <c:pt idx="1331">
                  <c:v>4.33611E-2</c:v>
                </c:pt>
                <c:pt idx="1332">
                  <c:v>0.373027</c:v>
                </c:pt>
                <c:pt idx="1333">
                  <c:v>0.13073499999999999</c:v>
                </c:pt>
                <c:pt idx="1334">
                  <c:v>0.247589</c:v>
                </c:pt>
                <c:pt idx="1335">
                  <c:v>0.14314199999999999</c:v>
                </c:pt>
                <c:pt idx="1336">
                  <c:v>1.09792</c:v>
                </c:pt>
                <c:pt idx="1337">
                  <c:v>5.3998299999999997</c:v>
                </c:pt>
                <c:pt idx="1338">
                  <c:v>0.52140600000000004</c:v>
                </c:pt>
                <c:pt idx="1339">
                  <c:v>5.8071299999999999</c:v>
                </c:pt>
                <c:pt idx="1340">
                  <c:v>0.86495</c:v>
                </c:pt>
                <c:pt idx="1341">
                  <c:v>1.09772</c:v>
                </c:pt>
                <c:pt idx="1342">
                  <c:v>13.8896</c:v>
                </c:pt>
                <c:pt idx="1343">
                  <c:v>10.975899999999999</c:v>
                </c:pt>
                <c:pt idx="1344">
                  <c:v>0.37287999999999999</c:v>
                </c:pt>
                <c:pt idx="1345">
                  <c:v>1.0569999999999999</c:v>
                </c:pt>
                <c:pt idx="1346">
                  <c:v>5.8585599999999998</c:v>
                </c:pt>
                <c:pt idx="1347">
                  <c:v>8.8218499999999995</c:v>
                </c:pt>
                <c:pt idx="1348">
                  <c:v>9.7636799999999996E-2</c:v>
                </c:pt>
                <c:pt idx="1349">
                  <c:v>0.32406499999999999</c:v>
                </c:pt>
                <c:pt idx="1350">
                  <c:v>1.8316699999999999</c:v>
                </c:pt>
                <c:pt idx="1351">
                  <c:v>6.7475800000000001</c:v>
                </c:pt>
                <c:pt idx="1352">
                  <c:v>0.32019300000000001</c:v>
                </c:pt>
                <c:pt idx="1353">
                  <c:v>5.1143700000000001</c:v>
                </c:pt>
                <c:pt idx="1354">
                  <c:v>0.17180799999999999</c:v>
                </c:pt>
                <c:pt idx="1355">
                  <c:v>4.5834600000000003E-2</c:v>
                </c:pt>
                <c:pt idx="1356">
                  <c:v>4.2104299999999997E-2</c:v>
                </c:pt>
                <c:pt idx="1357">
                  <c:v>4.2346500000000002E-2</c:v>
                </c:pt>
                <c:pt idx="1358">
                  <c:v>0.28220899999999999</c:v>
                </c:pt>
                <c:pt idx="1359">
                  <c:v>0.24632799999999999</c:v>
                </c:pt>
                <c:pt idx="1360">
                  <c:v>5.3154399999999997E-2</c:v>
                </c:pt>
                <c:pt idx="1361">
                  <c:v>0.90746199999999999</c:v>
                </c:pt>
                <c:pt idx="1362">
                  <c:v>0.13644800000000001</c:v>
                </c:pt>
                <c:pt idx="1363">
                  <c:v>0.55149700000000001</c:v>
                </c:pt>
                <c:pt idx="1364">
                  <c:v>34.239100000000001</c:v>
                </c:pt>
                <c:pt idx="1365">
                  <c:v>0.10747900000000001</c:v>
                </c:pt>
                <c:pt idx="1366">
                  <c:v>136.34399999999999</c:v>
                </c:pt>
                <c:pt idx="1367">
                  <c:v>0.53220199999999995</c:v>
                </c:pt>
                <c:pt idx="1368">
                  <c:v>4.1209800000000003</c:v>
                </c:pt>
                <c:pt idx="1369">
                  <c:v>5.4719700000000003E-2</c:v>
                </c:pt>
                <c:pt idx="1370">
                  <c:v>0.88875599999999999</c:v>
                </c:pt>
                <c:pt idx="1371">
                  <c:v>1.2252400000000001</c:v>
                </c:pt>
                <c:pt idx="1372">
                  <c:v>0.35293200000000002</c:v>
                </c:pt>
                <c:pt idx="1373">
                  <c:v>0.39177400000000001</c:v>
                </c:pt>
                <c:pt idx="1374">
                  <c:v>0.894482</c:v>
                </c:pt>
                <c:pt idx="1375">
                  <c:v>0.150093</c:v>
                </c:pt>
                <c:pt idx="1376">
                  <c:v>0.29145300000000002</c:v>
                </c:pt>
                <c:pt idx="1377">
                  <c:v>4.8063000000000002E-2</c:v>
                </c:pt>
                <c:pt idx="1378">
                  <c:v>0.56747999999999998</c:v>
                </c:pt>
                <c:pt idx="1379">
                  <c:v>0.49318000000000001</c:v>
                </c:pt>
                <c:pt idx="1380">
                  <c:v>4.7024799999999999E-2</c:v>
                </c:pt>
                <c:pt idx="1381">
                  <c:v>4.8998399999999998E-2</c:v>
                </c:pt>
                <c:pt idx="1382">
                  <c:v>62.284999999999997</c:v>
                </c:pt>
                <c:pt idx="1383">
                  <c:v>5.2314399999999997E-2</c:v>
                </c:pt>
                <c:pt idx="1384">
                  <c:v>0.13739299999999999</c:v>
                </c:pt>
                <c:pt idx="1385">
                  <c:v>4.4661100000000002E-2</c:v>
                </c:pt>
                <c:pt idx="1386">
                  <c:v>2.1227299999999998</c:v>
                </c:pt>
                <c:pt idx="1387">
                  <c:v>1.4329700000000001</c:v>
                </c:pt>
                <c:pt idx="1388">
                  <c:v>8.6844900000000003</c:v>
                </c:pt>
                <c:pt idx="1389">
                  <c:v>0.150283</c:v>
                </c:pt>
                <c:pt idx="1390">
                  <c:v>0.13609099999999999</c:v>
                </c:pt>
                <c:pt idx="1391">
                  <c:v>4.4815500000000001E-2</c:v>
                </c:pt>
                <c:pt idx="1392">
                  <c:v>20.726299999999998</c:v>
                </c:pt>
                <c:pt idx="1393">
                  <c:v>0.17320099999999999</c:v>
                </c:pt>
                <c:pt idx="1394">
                  <c:v>0.20145399999999999</c:v>
                </c:pt>
                <c:pt idx="1395">
                  <c:v>31.694600000000001</c:v>
                </c:pt>
                <c:pt idx="1396">
                  <c:v>4.4289500000000002E-2</c:v>
                </c:pt>
                <c:pt idx="1397">
                  <c:v>0.44678000000000001</c:v>
                </c:pt>
                <c:pt idx="1398">
                  <c:v>0.35872399999999999</c:v>
                </c:pt>
                <c:pt idx="1399">
                  <c:v>5.1903699999999997E-2</c:v>
                </c:pt>
                <c:pt idx="1400">
                  <c:v>0.106771</c:v>
                </c:pt>
                <c:pt idx="1401">
                  <c:v>4.5748400000000002E-2</c:v>
                </c:pt>
                <c:pt idx="1402">
                  <c:v>0.14721699999999999</c:v>
                </c:pt>
                <c:pt idx="1403">
                  <c:v>96.037899999999993</c:v>
                </c:pt>
                <c:pt idx="1404">
                  <c:v>9.3337699999999996E-2</c:v>
                </c:pt>
                <c:pt idx="1405">
                  <c:v>9.0089699999999997</c:v>
                </c:pt>
                <c:pt idx="1406">
                  <c:v>5.0365600000000003E-2</c:v>
                </c:pt>
                <c:pt idx="1407">
                  <c:v>0.102504</c:v>
                </c:pt>
                <c:pt idx="1408">
                  <c:v>7.2728999999999999</c:v>
                </c:pt>
                <c:pt idx="1409">
                  <c:v>5.53593E-2</c:v>
                </c:pt>
                <c:pt idx="1410">
                  <c:v>0.146035</c:v>
                </c:pt>
                <c:pt idx="1411">
                  <c:v>0.59968699999999997</c:v>
                </c:pt>
                <c:pt idx="1412">
                  <c:v>4.1688900000000001E-2</c:v>
                </c:pt>
                <c:pt idx="1413">
                  <c:v>0.125276</c:v>
                </c:pt>
                <c:pt idx="1414">
                  <c:v>88.774000000000001</c:v>
                </c:pt>
                <c:pt idx="1415">
                  <c:v>0.32695999999999997</c:v>
                </c:pt>
                <c:pt idx="1416">
                  <c:v>1.69841</c:v>
                </c:pt>
                <c:pt idx="1417">
                  <c:v>0.13186500000000001</c:v>
                </c:pt>
                <c:pt idx="1418">
                  <c:v>0.56784000000000001</c:v>
                </c:pt>
                <c:pt idx="1419">
                  <c:v>9.2482499999999995E-2</c:v>
                </c:pt>
                <c:pt idx="1420">
                  <c:v>3.2273200000000002</c:v>
                </c:pt>
                <c:pt idx="1421">
                  <c:v>6.8705600000000002</c:v>
                </c:pt>
                <c:pt idx="1422">
                  <c:v>9.0259400000000004E-2</c:v>
                </c:pt>
                <c:pt idx="1423">
                  <c:v>7.9355700000000002</c:v>
                </c:pt>
                <c:pt idx="1424">
                  <c:v>0.24452699999999999</c:v>
                </c:pt>
                <c:pt idx="1425">
                  <c:v>4.1675900000000002E-2</c:v>
                </c:pt>
                <c:pt idx="1426">
                  <c:v>0.17499500000000001</c:v>
                </c:pt>
                <c:pt idx="1427">
                  <c:v>0.29663899999999999</c:v>
                </c:pt>
                <c:pt idx="1428">
                  <c:v>7.8388299999999997</c:v>
                </c:pt>
                <c:pt idx="1429">
                  <c:v>9.19</c:v>
                </c:pt>
                <c:pt idx="1430">
                  <c:v>3.9727600000000001</c:v>
                </c:pt>
                <c:pt idx="1431">
                  <c:v>0.21201400000000001</c:v>
                </c:pt>
                <c:pt idx="1432">
                  <c:v>0.18183199999999999</c:v>
                </c:pt>
                <c:pt idx="1433">
                  <c:v>9.2581200000000002E-2</c:v>
                </c:pt>
                <c:pt idx="1434">
                  <c:v>0.36866599999999999</c:v>
                </c:pt>
                <c:pt idx="1435">
                  <c:v>4.1397799999999998E-2</c:v>
                </c:pt>
                <c:pt idx="1436">
                  <c:v>0.141654</c:v>
                </c:pt>
                <c:pt idx="1437">
                  <c:v>5.6071</c:v>
                </c:pt>
                <c:pt idx="1438">
                  <c:v>0.20885600000000001</c:v>
                </c:pt>
                <c:pt idx="1439">
                  <c:v>0.14069999999999999</c:v>
                </c:pt>
                <c:pt idx="1440">
                  <c:v>5.1755899999999997</c:v>
                </c:pt>
                <c:pt idx="1441">
                  <c:v>9.5064200000000001E-2</c:v>
                </c:pt>
                <c:pt idx="1442">
                  <c:v>0.127188</c:v>
                </c:pt>
                <c:pt idx="1443">
                  <c:v>0.169234</c:v>
                </c:pt>
                <c:pt idx="1444">
                  <c:v>0.125447</c:v>
                </c:pt>
                <c:pt idx="1445">
                  <c:v>4.1522200000000002E-2</c:v>
                </c:pt>
                <c:pt idx="1446">
                  <c:v>4.2303500000000001E-2</c:v>
                </c:pt>
                <c:pt idx="1447">
                  <c:v>0.48572900000000002</c:v>
                </c:pt>
                <c:pt idx="1448">
                  <c:v>0.58629200000000004</c:v>
                </c:pt>
                <c:pt idx="1449">
                  <c:v>8.3592200000000005E-2</c:v>
                </c:pt>
                <c:pt idx="1450">
                  <c:v>0.23813999999999999</c:v>
                </c:pt>
                <c:pt idx="1451">
                  <c:v>0.38742300000000002</c:v>
                </c:pt>
                <c:pt idx="1452">
                  <c:v>5.33222E-2</c:v>
                </c:pt>
                <c:pt idx="1453">
                  <c:v>2.08548</c:v>
                </c:pt>
                <c:pt idx="1454">
                  <c:v>4.7929399999999997E-2</c:v>
                </c:pt>
                <c:pt idx="1455">
                  <c:v>0.142424</c:v>
                </c:pt>
                <c:pt idx="1456">
                  <c:v>8.9996699999999999E-2</c:v>
                </c:pt>
                <c:pt idx="1457">
                  <c:v>0.20248099999999999</c:v>
                </c:pt>
                <c:pt idx="1458">
                  <c:v>0.20546300000000001</c:v>
                </c:pt>
                <c:pt idx="1459">
                  <c:v>4.6674E-2</c:v>
                </c:pt>
                <c:pt idx="1460">
                  <c:v>0.23422000000000001</c:v>
                </c:pt>
                <c:pt idx="1461">
                  <c:v>0.30374099999999998</c:v>
                </c:pt>
                <c:pt idx="1462">
                  <c:v>0.112883</c:v>
                </c:pt>
                <c:pt idx="1463">
                  <c:v>9.8233600000000004E-2</c:v>
                </c:pt>
                <c:pt idx="1464">
                  <c:v>5.7750700000000004</c:v>
                </c:pt>
                <c:pt idx="1465">
                  <c:v>9.92696E-2</c:v>
                </c:pt>
                <c:pt idx="1466">
                  <c:v>0.45402999999999999</c:v>
                </c:pt>
                <c:pt idx="1467">
                  <c:v>0.62809099999999995</c:v>
                </c:pt>
                <c:pt idx="1468">
                  <c:v>0.209176</c:v>
                </c:pt>
                <c:pt idx="1469">
                  <c:v>1.7015400000000001</c:v>
                </c:pt>
                <c:pt idx="1470">
                  <c:v>27.375599999999999</c:v>
                </c:pt>
                <c:pt idx="1471">
                  <c:v>0.49821700000000002</c:v>
                </c:pt>
                <c:pt idx="1472">
                  <c:v>0.45893899999999999</c:v>
                </c:pt>
                <c:pt idx="1473">
                  <c:v>0.28343499999999999</c:v>
                </c:pt>
                <c:pt idx="1474">
                  <c:v>0.173482</c:v>
                </c:pt>
                <c:pt idx="1475">
                  <c:v>0.15548400000000001</c:v>
                </c:pt>
                <c:pt idx="1476">
                  <c:v>0.41603200000000001</c:v>
                </c:pt>
                <c:pt idx="1477">
                  <c:v>0.84817100000000001</c:v>
                </c:pt>
                <c:pt idx="1478">
                  <c:v>1.6993100000000001</c:v>
                </c:pt>
                <c:pt idx="1479">
                  <c:v>0.18646799999999999</c:v>
                </c:pt>
                <c:pt idx="1480">
                  <c:v>8.4360500000000005E-2</c:v>
                </c:pt>
                <c:pt idx="1481">
                  <c:v>0.85528899999999997</c:v>
                </c:pt>
                <c:pt idx="1482">
                  <c:v>0.805809</c:v>
                </c:pt>
                <c:pt idx="1483">
                  <c:v>0.26522000000000001</c:v>
                </c:pt>
                <c:pt idx="1484">
                  <c:v>0.59831400000000001</c:v>
                </c:pt>
                <c:pt idx="1485">
                  <c:v>0.31736199999999998</c:v>
                </c:pt>
                <c:pt idx="1486">
                  <c:v>0.216305</c:v>
                </c:pt>
                <c:pt idx="1487">
                  <c:v>3.9061900000000001</c:v>
                </c:pt>
                <c:pt idx="1488">
                  <c:v>8.3858699999999994E-2</c:v>
                </c:pt>
                <c:pt idx="1489">
                  <c:v>0.28222399999999997</c:v>
                </c:pt>
                <c:pt idx="1490">
                  <c:v>4.4942500000000003E-2</c:v>
                </c:pt>
                <c:pt idx="1491">
                  <c:v>0.256942</c:v>
                </c:pt>
                <c:pt idx="1492">
                  <c:v>0.84384000000000003</c:v>
                </c:pt>
                <c:pt idx="1493">
                  <c:v>8.4634599999999995</c:v>
                </c:pt>
                <c:pt idx="1494">
                  <c:v>9.3708700000000006E-2</c:v>
                </c:pt>
                <c:pt idx="1495">
                  <c:v>0.141292</c:v>
                </c:pt>
                <c:pt idx="1496">
                  <c:v>5.1804999999999997E-2</c:v>
                </c:pt>
                <c:pt idx="1497">
                  <c:v>2.67177</c:v>
                </c:pt>
                <c:pt idx="1498">
                  <c:v>1.0313099999999999</c:v>
                </c:pt>
                <c:pt idx="1499">
                  <c:v>0.82836299999999996</c:v>
                </c:pt>
                <c:pt idx="1500">
                  <c:v>5.2849000000000004</c:v>
                </c:pt>
                <c:pt idx="1501">
                  <c:v>0.59476200000000001</c:v>
                </c:pt>
                <c:pt idx="1502">
                  <c:v>48.325299999999999</c:v>
                </c:pt>
                <c:pt idx="1503">
                  <c:v>0.59287400000000001</c:v>
                </c:pt>
                <c:pt idx="1504">
                  <c:v>14.6616</c:v>
                </c:pt>
                <c:pt idx="1505">
                  <c:v>0.78052999999999995</c:v>
                </c:pt>
                <c:pt idx="1506">
                  <c:v>4.8967599999999996</c:v>
                </c:pt>
                <c:pt idx="1507">
                  <c:v>4.7671600000000001E-2</c:v>
                </c:pt>
                <c:pt idx="1508">
                  <c:v>0.462617</c:v>
                </c:pt>
                <c:pt idx="1509">
                  <c:v>6.5896600000000003</c:v>
                </c:pt>
                <c:pt idx="1510">
                  <c:v>40.460099999999997</c:v>
                </c:pt>
                <c:pt idx="1511">
                  <c:v>0.76752799999999999</c:v>
                </c:pt>
                <c:pt idx="1512">
                  <c:v>0.67446899999999999</c:v>
                </c:pt>
                <c:pt idx="1513">
                  <c:v>0.34059600000000001</c:v>
                </c:pt>
                <c:pt idx="1514">
                  <c:v>0.31480799999999998</c:v>
                </c:pt>
                <c:pt idx="1515">
                  <c:v>52.778300000000002</c:v>
                </c:pt>
                <c:pt idx="1516">
                  <c:v>0.259104</c:v>
                </c:pt>
                <c:pt idx="1517">
                  <c:v>0.26570700000000003</c:v>
                </c:pt>
                <c:pt idx="1518">
                  <c:v>36.568800000000003</c:v>
                </c:pt>
                <c:pt idx="1519">
                  <c:v>3.5907499999999999</c:v>
                </c:pt>
                <c:pt idx="1520">
                  <c:v>1.5828599999999999</c:v>
                </c:pt>
                <c:pt idx="1521">
                  <c:v>9.5561799999999995</c:v>
                </c:pt>
                <c:pt idx="1522">
                  <c:v>1.4606399999999999</c:v>
                </c:pt>
                <c:pt idx="1523">
                  <c:v>0.13508400000000001</c:v>
                </c:pt>
                <c:pt idx="1524">
                  <c:v>4.5761799999999998E-2</c:v>
                </c:pt>
                <c:pt idx="1525">
                  <c:v>4.1835499999999998E-2</c:v>
                </c:pt>
                <c:pt idx="1526">
                  <c:v>5.5125199999999999E-2</c:v>
                </c:pt>
                <c:pt idx="1527">
                  <c:v>0.57976499999999997</c:v>
                </c:pt>
                <c:pt idx="1528">
                  <c:v>0.176066</c:v>
                </c:pt>
                <c:pt idx="1529">
                  <c:v>19.2179</c:v>
                </c:pt>
                <c:pt idx="1530">
                  <c:v>0.17727499999999999</c:v>
                </c:pt>
                <c:pt idx="1531">
                  <c:v>6.3925599999999996</c:v>
                </c:pt>
                <c:pt idx="1532">
                  <c:v>0.78983599999999998</c:v>
                </c:pt>
                <c:pt idx="1533">
                  <c:v>5.0342099999999999</c:v>
                </c:pt>
                <c:pt idx="1534">
                  <c:v>0.98472199999999999</c:v>
                </c:pt>
                <c:pt idx="1535">
                  <c:v>0.24965899999999999</c:v>
                </c:pt>
                <c:pt idx="1536">
                  <c:v>4.1516700000000002</c:v>
                </c:pt>
                <c:pt idx="1537">
                  <c:v>4.6764900000000003</c:v>
                </c:pt>
                <c:pt idx="1538">
                  <c:v>4.6210800000000003E-2</c:v>
                </c:pt>
                <c:pt idx="1539">
                  <c:v>0.254996</c:v>
                </c:pt>
                <c:pt idx="1540">
                  <c:v>0.43444300000000002</c:v>
                </c:pt>
                <c:pt idx="1541">
                  <c:v>0.301541</c:v>
                </c:pt>
                <c:pt idx="1542">
                  <c:v>4.3414999999999999</c:v>
                </c:pt>
                <c:pt idx="1543">
                  <c:v>0.27923399999999998</c:v>
                </c:pt>
                <c:pt idx="1544">
                  <c:v>9.16328E-2</c:v>
                </c:pt>
                <c:pt idx="1545">
                  <c:v>7.5106000000000002</c:v>
                </c:pt>
                <c:pt idx="1546">
                  <c:v>2.81209</c:v>
                </c:pt>
                <c:pt idx="1547">
                  <c:v>0.38940599999999997</c:v>
                </c:pt>
                <c:pt idx="1548">
                  <c:v>0.17122499999999999</c:v>
                </c:pt>
                <c:pt idx="1549">
                  <c:v>0.46711200000000003</c:v>
                </c:pt>
                <c:pt idx="1550">
                  <c:v>42.506900000000002</c:v>
                </c:pt>
                <c:pt idx="1551">
                  <c:v>3.4220899999999999</c:v>
                </c:pt>
                <c:pt idx="1552">
                  <c:v>0.62309499999999995</c:v>
                </c:pt>
                <c:pt idx="1553">
                  <c:v>0.271451</c:v>
                </c:pt>
                <c:pt idx="1554">
                  <c:v>0.489483</c:v>
                </c:pt>
                <c:pt idx="1555">
                  <c:v>0.17203399999999999</c:v>
                </c:pt>
                <c:pt idx="1556">
                  <c:v>0.76069299999999995</c:v>
                </c:pt>
                <c:pt idx="1557">
                  <c:v>4.2744799999999999E-2</c:v>
                </c:pt>
                <c:pt idx="1558">
                  <c:v>0.243755</c:v>
                </c:pt>
                <c:pt idx="1559">
                  <c:v>0.80539099999999997</c:v>
                </c:pt>
                <c:pt idx="1560">
                  <c:v>1.5024500000000001</c:v>
                </c:pt>
                <c:pt idx="1561">
                  <c:v>3.5480100000000001</c:v>
                </c:pt>
                <c:pt idx="1562">
                  <c:v>4.7691699999999997E-2</c:v>
                </c:pt>
                <c:pt idx="1563">
                  <c:v>0.93172900000000003</c:v>
                </c:pt>
                <c:pt idx="1564">
                  <c:v>8.8075500000000001E-2</c:v>
                </c:pt>
                <c:pt idx="1565">
                  <c:v>0.130051</c:v>
                </c:pt>
                <c:pt idx="1566">
                  <c:v>4.1480099999999999E-2</c:v>
                </c:pt>
                <c:pt idx="1567">
                  <c:v>9.987E-2</c:v>
                </c:pt>
                <c:pt idx="1568">
                  <c:v>4.9079299999999999E-2</c:v>
                </c:pt>
                <c:pt idx="1569">
                  <c:v>1.6973</c:v>
                </c:pt>
                <c:pt idx="1570">
                  <c:v>0.24912799999999999</c:v>
                </c:pt>
                <c:pt idx="1571">
                  <c:v>2.1065200000000002</c:v>
                </c:pt>
                <c:pt idx="1572">
                  <c:v>0.54568099999999997</c:v>
                </c:pt>
                <c:pt idx="1573">
                  <c:v>0.17324400000000001</c:v>
                </c:pt>
                <c:pt idx="1574">
                  <c:v>0.42977500000000002</c:v>
                </c:pt>
                <c:pt idx="1575">
                  <c:v>0.31967499999999999</c:v>
                </c:pt>
                <c:pt idx="1576">
                  <c:v>0.23425499999999999</c:v>
                </c:pt>
                <c:pt idx="1577">
                  <c:v>0.225715</c:v>
                </c:pt>
                <c:pt idx="1578">
                  <c:v>1.0268900000000001</c:v>
                </c:pt>
                <c:pt idx="1579">
                  <c:v>0.23053699999999999</c:v>
                </c:pt>
                <c:pt idx="1580">
                  <c:v>4.2448300000000001E-2</c:v>
                </c:pt>
                <c:pt idx="1581">
                  <c:v>0.135185</c:v>
                </c:pt>
                <c:pt idx="1582">
                  <c:v>1.70259</c:v>
                </c:pt>
                <c:pt idx="1583">
                  <c:v>0.31835799999999997</c:v>
                </c:pt>
                <c:pt idx="1584">
                  <c:v>0.32700000000000001</c:v>
                </c:pt>
                <c:pt idx="1585">
                  <c:v>0.170461</c:v>
                </c:pt>
                <c:pt idx="1586">
                  <c:v>0.53478000000000003</c:v>
                </c:pt>
                <c:pt idx="1587">
                  <c:v>7.5589000000000004</c:v>
                </c:pt>
                <c:pt idx="1588">
                  <c:v>1.81314</c:v>
                </c:pt>
                <c:pt idx="1589">
                  <c:v>4.3205800000000003E-2</c:v>
                </c:pt>
                <c:pt idx="1590">
                  <c:v>0.15755</c:v>
                </c:pt>
                <c:pt idx="1591">
                  <c:v>4.45505E-2</c:v>
                </c:pt>
                <c:pt idx="1592">
                  <c:v>0.13569000000000001</c:v>
                </c:pt>
                <c:pt idx="1593">
                  <c:v>5.2092000000000001</c:v>
                </c:pt>
                <c:pt idx="1594">
                  <c:v>0.156254</c:v>
                </c:pt>
                <c:pt idx="1595">
                  <c:v>4.7059900000000002E-2</c:v>
                </c:pt>
                <c:pt idx="1596">
                  <c:v>11.1028</c:v>
                </c:pt>
                <c:pt idx="1597">
                  <c:v>9.83705E-2</c:v>
                </c:pt>
                <c:pt idx="1598">
                  <c:v>0.85221800000000003</c:v>
                </c:pt>
                <c:pt idx="1599">
                  <c:v>5.4941400000000001E-2</c:v>
                </c:pt>
                <c:pt idx="1600">
                  <c:v>0.64595400000000003</c:v>
                </c:pt>
                <c:pt idx="1601">
                  <c:v>0.18096899999999999</c:v>
                </c:pt>
                <c:pt idx="1602">
                  <c:v>5.81</c:v>
                </c:pt>
                <c:pt idx="1603">
                  <c:v>0.260218</c:v>
                </c:pt>
                <c:pt idx="1604">
                  <c:v>9.0731599999999996E-2</c:v>
                </c:pt>
                <c:pt idx="1605">
                  <c:v>0.37572299999999997</c:v>
                </c:pt>
                <c:pt idx="1606">
                  <c:v>0.39628200000000002</c:v>
                </c:pt>
                <c:pt idx="1607">
                  <c:v>0.144956</c:v>
                </c:pt>
                <c:pt idx="1608">
                  <c:v>0.40225499999999997</c:v>
                </c:pt>
                <c:pt idx="1609">
                  <c:v>0.50211899999999998</c:v>
                </c:pt>
                <c:pt idx="1610">
                  <c:v>1.34964</c:v>
                </c:pt>
                <c:pt idx="1611">
                  <c:v>0.38817000000000002</c:v>
                </c:pt>
                <c:pt idx="1612">
                  <c:v>0.22542699999999999</c:v>
                </c:pt>
                <c:pt idx="1613">
                  <c:v>0.72956799999999999</c:v>
                </c:pt>
                <c:pt idx="1614">
                  <c:v>5.7514399999999997</c:v>
                </c:pt>
                <c:pt idx="1615">
                  <c:v>0.1163</c:v>
                </c:pt>
                <c:pt idx="1616">
                  <c:v>1.4012100000000001</c:v>
                </c:pt>
                <c:pt idx="1617">
                  <c:v>0.13240499999999999</c:v>
                </c:pt>
                <c:pt idx="1618">
                  <c:v>0.124335</c:v>
                </c:pt>
                <c:pt idx="1619">
                  <c:v>12.7095</c:v>
                </c:pt>
                <c:pt idx="1620">
                  <c:v>0.290242</c:v>
                </c:pt>
                <c:pt idx="1621">
                  <c:v>4.4771699999999998E-2</c:v>
                </c:pt>
                <c:pt idx="1622">
                  <c:v>8.4109299999999998E-2</c:v>
                </c:pt>
                <c:pt idx="1623">
                  <c:v>0.294935</c:v>
                </c:pt>
                <c:pt idx="1624">
                  <c:v>0.49608099999999999</c:v>
                </c:pt>
                <c:pt idx="1625">
                  <c:v>9.9531500000000008</c:v>
                </c:pt>
                <c:pt idx="1626">
                  <c:v>9.4433900000000001E-2</c:v>
                </c:pt>
                <c:pt idx="1627">
                  <c:v>4.1906800000000001E-2</c:v>
                </c:pt>
                <c:pt idx="1628">
                  <c:v>0.37542999999999999</c:v>
                </c:pt>
                <c:pt idx="1629">
                  <c:v>5.2865700000000002E-2</c:v>
                </c:pt>
                <c:pt idx="1630">
                  <c:v>8.35814E-2</c:v>
                </c:pt>
                <c:pt idx="1631">
                  <c:v>1.43845</c:v>
                </c:pt>
                <c:pt idx="1632">
                  <c:v>4.9422600000000001</c:v>
                </c:pt>
                <c:pt idx="1633">
                  <c:v>0.54107799999999995</c:v>
                </c:pt>
                <c:pt idx="1634">
                  <c:v>0.757637</c:v>
                </c:pt>
                <c:pt idx="1635">
                  <c:v>5.3348600000000003E-2</c:v>
                </c:pt>
                <c:pt idx="1636">
                  <c:v>0.73089000000000004</c:v>
                </c:pt>
                <c:pt idx="1637">
                  <c:v>0.37985099999999999</c:v>
                </c:pt>
                <c:pt idx="1638">
                  <c:v>64.508499999999998</c:v>
                </c:pt>
                <c:pt idx="1639">
                  <c:v>4.2482100000000002E-2</c:v>
                </c:pt>
                <c:pt idx="1640">
                  <c:v>8.9914599999999997E-2</c:v>
                </c:pt>
                <c:pt idx="1641">
                  <c:v>0.51175499999999996</c:v>
                </c:pt>
                <c:pt idx="1642">
                  <c:v>0.12790199999999999</c:v>
                </c:pt>
                <c:pt idx="1643">
                  <c:v>0.84716999999999998</c:v>
                </c:pt>
                <c:pt idx="1644">
                  <c:v>1.08891</c:v>
                </c:pt>
                <c:pt idx="1645">
                  <c:v>4.8371600000000001E-2</c:v>
                </c:pt>
                <c:pt idx="1646">
                  <c:v>0.12714</c:v>
                </c:pt>
                <c:pt idx="1647">
                  <c:v>0.26794499999999999</c:v>
                </c:pt>
                <c:pt idx="1648">
                  <c:v>0.31106299999999998</c:v>
                </c:pt>
                <c:pt idx="1649">
                  <c:v>4.97451E-2</c:v>
                </c:pt>
                <c:pt idx="1650">
                  <c:v>9.7785399999999995E-2</c:v>
                </c:pt>
                <c:pt idx="1651">
                  <c:v>5.1333399999999996</c:v>
                </c:pt>
                <c:pt idx="1652">
                  <c:v>0.17163200000000001</c:v>
                </c:pt>
                <c:pt idx="1653">
                  <c:v>0.31065599999999999</c:v>
                </c:pt>
                <c:pt idx="1654">
                  <c:v>0.44841500000000001</c:v>
                </c:pt>
                <c:pt idx="1655">
                  <c:v>2.6760100000000002</c:v>
                </c:pt>
                <c:pt idx="1656">
                  <c:v>0.48491699999999999</c:v>
                </c:pt>
                <c:pt idx="1657">
                  <c:v>0.17435300000000001</c:v>
                </c:pt>
                <c:pt idx="1658">
                  <c:v>4.4501199999999998E-2</c:v>
                </c:pt>
                <c:pt idx="1659">
                  <c:v>0.20546400000000001</c:v>
                </c:pt>
                <c:pt idx="1660">
                  <c:v>0.17969099999999999</c:v>
                </c:pt>
                <c:pt idx="1661">
                  <c:v>5.6790899999999998E-2</c:v>
                </c:pt>
                <c:pt idx="1662">
                  <c:v>0.135323</c:v>
                </c:pt>
                <c:pt idx="1663">
                  <c:v>4.3263500000000003E-2</c:v>
                </c:pt>
                <c:pt idx="1664">
                  <c:v>0.48001199999999999</c:v>
                </c:pt>
                <c:pt idx="1665">
                  <c:v>12.492000000000001</c:v>
                </c:pt>
                <c:pt idx="1666">
                  <c:v>0.26979900000000001</c:v>
                </c:pt>
                <c:pt idx="1667">
                  <c:v>4.3563699999999997E-2</c:v>
                </c:pt>
                <c:pt idx="1668">
                  <c:v>4.8256899999999998E-2</c:v>
                </c:pt>
                <c:pt idx="1669">
                  <c:v>10.0875</c:v>
                </c:pt>
                <c:pt idx="1670">
                  <c:v>8.4902900000000003E-2</c:v>
                </c:pt>
                <c:pt idx="1671">
                  <c:v>0.16966800000000001</c:v>
                </c:pt>
                <c:pt idx="1672">
                  <c:v>5.1040099999999998E-2</c:v>
                </c:pt>
                <c:pt idx="1673">
                  <c:v>4.5536199999999996</c:v>
                </c:pt>
                <c:pt idx="1674">
                  <c:v>0.38796199999999997</c:v>
                </c:pt>
                <c:pt idx="1675">
                  <c:v>0.20408999999999999</c:v>
                </c:pt>
                <c:pt idx="1676">
                  <c:v>0.18537300000000001</c:v>
                </c:pt>
                <c:pt idx="1677">
                  <c:v>5.4344200000000002E-2</c:v>
                </c:pt>
                <c:pt idx="1678">
                  <c:v>0.28538200000000002</c:v>
                </c:pt>
                <c:pt idx="1679">
                  <c:v>0.100052</c:v>
                </c:pt>
                <c:pt idx="1680">
                  <c:v>2.7055899999999999</c:v>
                </c:pt>
                <c:pt idx="1681">
                  <c:v>0.69262199999999996</c:v>
                </c:pt>
                <c:pt idx="1682">
                  <c:v>103.806</c:v>
                </c:pt>
                <c:pt idx="1683">
                  <c:v>0.459735</c:v>
                </c:pt>
                <c:pt idx="1684">
                  <c:v>0.16963300000000001</c:v>
                </c:pt>
                <c:pt idx="1685">
                  <c:v>0.198823</c:v>
                </c:pt>
                <c:pt idx="1686">
                  <c:v>0.52067099999999999</c:v>
                </c:pt>
                <c:pt idx="1687">
                  <c:v>0.943666</c:v>
                </c:pt>
                <c:pt idx="1688">
                  <c:v>4.6751500000000001E-2</c:v>
                </c:pt>
                <c:pt idx="1689">
                  <c:v>0.88558899999999996</c:v>
                </c:pt>
                <c:pt idx="1690">
                  <c:v>6.8571499999999999</c:v>
                </c:pt>
                <c:pt idx="1691">
                  <c:v>8.8858699999999999E-2</c:v>
                </c:pt>
                <c:pt idx="1692">
                  <c:v>62.029899999999998</c:v>
                </c:pt>
                <c:pt idx="1693">
                  <c:v>0.28614000000000001</c:v>
                </c:pt>
                <c:pt idx="1694">
                  <c:v>0.38870399999999999</c:v>
                </c:pt>
                <c:pt idx="1695">
                  <c:v>5.1482700000000001</c:v>
                </c:pt>
                <c:pt idx="1696">
                  <c:v>7.3188199999999997</c:v>
                </c:pt>
                <c:pt idx="1697">
                  <c:v>4.3449700000000001E-2</c:v>
                </c:pt>
                <c:pt idx="1698">
                  <c:v>0.22956099999999999</c:v>
                </c:pt>
                <c:pt idx="1699">
                  <c:v>0.29843199999999998</c:v>
                </c:pt>
                <c:pt idx="1700">
                  <c:v>0.12859899999999999</c:v>
                </c:pt>
                <c:pt idx="1701">
                  <c:v>0.143123</c:v>
                </c:pt>
                <c:pt idx="1702">
                  <c:v>3.3428300000000002</c:v>
                </c:pt>
                <c:pt idx="1703">
                  <c:v>0.428589</c:v>
                </c:pt>
                <c:pt idx="1704">
                  <c:v>0.1545</c:v>
                </c:pt>
                <c:pt idx="1705">
                  <c:v>0.71487599999999996</c:v>
                </c:pt>
                <c:pt idx="1706">
                  <c:v>1.94414</c:v>
                </c:pt>
                <c:pt idx="1707">
                  <c:v>0.57138699999999998</c:v>
                </c:pt>
                <c:pt idx="1708">
                  <c:v>0.13103200000000001</c:v>
                </c:pt>
                <c:pt idx="1709">
                  <c:v>0.35392400000000002</c:v>
                </c:pt>
                <c:pt idx="1710">
                  <c:v>1.2797700000000001</c:v>
                </c:pt>
                <c:pt idx="1711">
                  <c:v>8.1566100000000006</c:v>
                </c:pt>
                <c:pt idx="1712">
                  <c:v>0.47238200000000002</c:v>
                </c:pt>
                <c:pt idx="1713">
                  <c:v>5.0763099999999999E-2</c:v>
                </c:pt>
                <c:pt idx="1714">
                  <c:v>0.132215</c:v>
                </c:pt>
                <c:pt idx="1715">
                  <c:v>0.15886700000000001</c:v>
                </c:pt>
                <c:pt idx="1716">
                  <c:v>0.12934200000000001</c:v>
                </c:pt>
                <c:pt idx="1717">
                  <c:v>1.70492</c:v>
                </c:pt>
                <c:pt idx="1718">
                  <c:v>0.59265999999999996</c:v>
                </c:pt>
                <c:pt idx="1719">
                  <c:v>1.1974199999999999</c:v>
                </c:pt>
                <c:pt idx="1720">
                  <c:v>8.7474500000000006</c:v>
                </c:pt>
                <c:pt idx="1721">
                  <c:v>0.23324600000000001</c:v>
                </c:pt>
                <c:pt idx="1722">
                  <c:v>4.5798199999999997E-2</c:v>
                </c:pt>
                <c:pt idx="1723">
                  <c:v>0.390739</c:v>
                </c:pt>
                <c:pt idx="1724">
                  <c:v>25.098800000000001</c:v>
                </c:pt>
                <c:pt idx="1725">
                  <c:v>0.10932500000000001</c:v>
                </c:pt>
                <c:pt idx="1726">
                  <c:v>4.6595499999999998E-2</c:v>
                </c:pt>
                <c:pt idx="1727">
                  <c:v>0.63447100000000001</c:v>
                </c:pt>
                <c:pt idx="1728">
                  <c:v>0.23547199999999999</c:v>
                </c:pt>
                <c:pt idx="1729">
                  <c:v>4.299E-2</c:v>
                </c:pt>
                <c:pt idx="1730">
                  <c:v>11.1096</c:v>
                </c:pt>
                <c:pt idx="1731">
                  <c:v>7.1851799999999999</c:v>
                </c:pt>
                <c:pt idx="1732">
                  <c:v>1.86893</c:v>
                </c:pt>
                <c:pt idx="1733">
                  <c:v>9.0656299999999995E-2</c:v>
                </c:pt>
                <c:pt idx="1734">
                  <c:v>5.02026E-2</c:v>
                </c:pt>
                <c:pt idx="1735">
                  <c:v>0.22456699999999999</c:v>
                </c:pt>
                <c:pt idx="1736">
                  <c:v>9.6788700000000005E-2</c:v>
                </c:pt>
                <c:pt idx="1737">
                  <c:v>4.4735799999999999E-2</c:v>
                </c:pt>
                <c:pt idx="1738">
                  <c:v>0.199154</c:v>
                </c:pt>
                <c:pt idx="1739">
                  <c:v>62.191200000000002</c:v>
                </c:pt>
                <c:pt idx="1740">
                  <c:v>2.9472499999999999</c:v>
                </c:pt>
                <c:pt idx="1741">
                  <c:v>0.45991399999999999</c:v>
                </c:pt>
                <c:pt idx="1742">
                  <c:v>0.153089</c:v>
                </c:pt>
                <c:pt idx="1743">
                  <c:v>4.2317500000000001E-2</c:v>
                </c:pt>
                <c:pt idx="1744">
                  <c:v>0.28900100000000001</c:v>
                </c:pt>
                <c:pt idx="1745">
                  <c:v>55.8048</c:v>
                </c:pt>
                <c:pt idx="1746">
                  <c:v>4.6847E-2</c:v>
                </c:pt>
                <c:pt idx="1747">
                  <c:v>0.47576099999999999</c:v>
                </c:pt>
                <c:pt idx="1748">
                  <c:v>0.35075800000000001</c:v>
                </c:pt>
                <c:pt idx="1749">
                  <c:v>4.3971400000000001E-2</c:v>
                </c:pt>
                <c:pt idx="1750">
                  <c:v>17.450299999999999</c:v>
                </c:pt>
                <c:pt idx="1751">
                  <c:v>0.14844599999999999</c:v>
                </c:pt>
                <c:pt idx="1752">
                  <c:v>6.68506</c:v>
                </c:pt>
                <c:pt idx="1753">
                  <c:v>4.5433500000000002E-2</c:v>
                </c:pt>
                <c:pt idx="1754">
                  <c:v>1.45441</c:v>
                </c:pt>
                <c:pt idx="1755">
                  <c:v>4.3574399999999999E-2</c:v>
                </c:pt>
                <c:pt idx="1756">
                  <c:v>0.29431000000000002</c:v>
                </c:pt>
                <c:pt idx="1757">
                  <c:v>0.24445700000000001</c:v>
                </c:pt>
                <c:pt idx="1758">
                  <c:v>0.129884</c:v>
                </c:pt>
                <c:pt idx="1759">
                  <c:v>0.174238</c:v>
                </c:pt>
                <c:pt idx="1760">
                  <c:v>0.49324400000000002</c:v>
                </c:pt>
                <c:pt idx="1761">
                  <c:v>0.23683499999999999</c:v>
                </c:pt>
                <c:pt idx="1762">
                  <c:v>46.808199999999999</c:v>
                </c:pt>
                <c:pt idx="1763">
                  <c:v>9.71669E-2</c:v>
                </c:pt>
                <c:pt idx="1764">
                  <c:v>0.33052999999999999</c:v>
                </c:pt>
                <c:pt idx="1765">
                  <c:v>0.15917300000000001</c:v>
                </c:pt>
                <c:pt idx="1766">
                  <c:v>9.869E-2</c:v>
                </c:pt>
                <c:pt idx="1767">
                  <c:v>4.3196199999999997E-2</c:v>
                </c:pt>
                <c:pt idx="1768">
                  <c:v>0.14812700000000001</c:v>
                </c:pt>
                <c:pt idx="1769">
                  <c:v>0.95495099999999999</c:v>
                </c:pt>
                <c:pt idx="1770">
                  <c:v>2.1012</c:v>
                </c:pt>
                <c:pt idx="1771">
                  <c:v>0.12895000000000001</c:v>
                </c:pt>
                <c:pt idx="1772">
                  <c:v>5.1887299999999997E-2</c:v>
                </c:pt>
                <c:pt idx="1773">
                  <c:v>8.4702100000000002E-2</c:v>
                </c:pt>
                <c:pt idx="1774">
                  <c:v>0.14321400000000001</c:v>
                </c:pt>
                <c:pt idx="1775">
                  <c:v>0.56762100000000004</c:v>
                </c:pt>
                <c:pt idx="1776">
                  <c:v>0.81777200000000005</c:v>
                </c:pt>
                <c:pt idx="1777">
                  <c:v>0.167624</c:v>
                </c:pt>
                <c:pt idx="1778">
                  <c:v>0.88236899999999996</c:v>
                </c:pt>
                <c:pt idx="1779">
                  <c:v>1.3448</c:v>
                </c:pt>
                <c:pt idx="1780">
                  <c:v>8.5399699999999995E-2</c:v>
                </c:pt>
                <c:pt idx="1781">
                  <c:v>0.231567</c:v>
                </c:pt>
                <c:pt idx="1782">
                  <c:v>0.16475699999999999</c:v>
                </c:pt>
                <c:pt idx="1783">
                  <c:v>0.10365000000000001</c:v>
                </c:pt>
                <c:pt idx="1784">
                  <c:v>4.3712599999999997E-2</c:v>
                </c:pt>
                <c:pt idx="1785">
                  <c:v>126.60299999999999</c:v>
                </c:pt>
                <c:pt idx="1786">
                  <c:v>8.1953999999999994</c:v>
                </c:pt>
                <c:pt idx="1787">
                  <c:v>1.0097</c:v>
                </c:pt>
                <c:pt idx="1788">
                  <c:v>5.3101500000000003E-2</c:v>
                </c:pt>
                <c:pt idx="1789">
                  <c:v>9.7323999999999994E-2</c:v>
                </c:pt>
                <c:pt idx="1790">
                  <c:v>5.46846E-2</c:v>
                </c:pt>
                <c:pt idx="1791">
                  <c:v>0.313772</c:v>
                </c:pt>
                <c:pt idx="1792">
                  <c:v>0.61146999999999996</c:v>
                </c:pt>
                <c:pt idx="1793">
                  <c:v>0.75048099999999995</c:v>
                </c:pt>
                <c:pt idx="1794">
                  <c:v>4.7704000000000003E-2</c:v>
                </c:pt>
                <c:pt idx="1795">
                  <c:v>0.12436999999999999</c:v>
                </c:pt>
                <c:pt idx="1796">
                  <c:v>12.3965</c:v>
                </c:pt>
                <c:pt idx="1797">
                  <c:v>5.20949E-2</c:v>
                </c:pt>
                <c:pt idx="1798">
                  <c:v>0.38126500000000002</c:v>
                </c:pt>
                <c:pt idx="1799">
                  <c:v>4.6818499999999999E-2</c:v>
                </c:pt>
                <c:pt idx="1800">
                  <c:v>0.357678</c:v>
                </c:pt>
                <c:pt idx="1801">
                  <c:v>39.9056</c:v>
                </c:pt>
                <c:pt idx="1802">
                  <c:v>4.8329999999999998E-2</c:v>
                </c:pt>
                <c:pt idx="1803">
                  <c:v>0.103614</c:v>
                </c:pt>
                <c:pt idx="1804">
                  <c:v>0.22357199999999999</c:v>
                </c:pt>
                <c:pt idx="1805">
                  <c:v>10.678699999999999</c:v>
                </c:pt>
                <c:pt idx="1806">
                  <c:v>0.54668700000000003</c:v>
                </c:pt>
                <c:pt idx="1807">
                  <c:v>4.6499800000000001E-2</c:v>
                </c:pt>
                <c:pt idx="1808">
                  <c:v>3.7052999999999998</c:v>
                </c:pt>
                <c:pt idx="1809">
                  <c:v>0.196272</c:v>
                </c:pt>
                <c:pt idx="1810">
                  <c:v>0.54585099999999998</c:v>
                </c:pt>
                <c:pt idx="1811">
                  <c:v>0.36701499999999998</c:v>
                </c:pt>
                <c:pt idx="1812">
                  <c:v>8.3000500000000005E-2</c:v>
                </c:pt>
                <c:pt idx="1813">
                  <c:v>4.1645700000000003</c:v>
                </c:pt>
                <c:pt idx="1814">
                  <c:v>4.4752699999999999E-2</c:v>
                </c:pt>
                <c:pt idx="1815">
                  <c:v>0.16279299999999999</c:v>
                </c:pt>
                <c:pt idx="1816">
                  <c:v>0.19808999999999999</c:v>
                </c:pt>
                <c:pt idx="1817">
                  <c:v>0.57055900000000004</c:v>
                </c:pt>
                <c:pt idx="1818">
                  <c:v>4.3427800000000003E-2</c:v>
                </c:pt>
                <c:pt idx="1819">
                  <c:v>9.2881699999999998E-2</c:v>
                </c:pt>
                <c:pt idx="1820">
                  <c:v>4.1957899999999999E-2</c:v>
                </c:pt>
                <c:pt idx="1821">
                  <c:v>0.26373099999999999</c:v>
                </c:pt>
                <c:pt idx="1822">
                  <c:v>4.8925900000000001E-2</c:v>
                </c:pt>
                <c:pt idx="1823">
                  <c:v>56.305999999999997</c:v>
                </c:pt>
                <c:pt idx="1824">
                  <c:v>0.141068</c:v>
                </c:pt>
                <c:pt idx="1825">
                  <c:v>2.0626699999999998</c:v>
                </c:pt>
                <c:pt idx="1826">
                  <c:v>1.0714600000000001</c:v>
                </c:pt>
                <c:pt idx="1827">
                  <c:v>14.567500000000001</c:v>
                </c:pt>
                <c:pt idx="1828">
                  <c:v>4.2073899999999997E-2</c:v>
                </c:pt>
                <c:pt idx="1829">
                  <c:v>60.185600000000001</c:v>
                </c:pt>
                <c:pt idx="1830">
                  <c:v>4.9743599999999999E-2</c:v>
                </c:pt>
                <c:pt idx="1831">
                  <c:v>4.9220800000000002E-2</c:v>
                </c:pt>
                <c:pt idx="1832">
                  <c:v>1.54314</c:v>
                </c:pt>
                <c:pt idx="1833">
                  <c:v>4.7188800000000003E-2</c:v>
                </c:pt>
                <c:pt idx="1834">
                  <c:v>32.024799999999999</c:v>
                </c:pt>
                <c:pt idx="1835">
                  <c:v>0.20372199999999999</c:v>
                </c:pt>
                <c:pt idx="1836">
                  <c:v>0.133908</c:v>
                </c:pt>
                <c:pt idx="1837">
                  <c:v>0.420406</c:v>
                </c:pt>
                <c:pt idx="1838">
                  <c:v>4.4150099999999998E-2</c:v>
                </c:pt>
                <c:pt idx="1839">
                  <c:v>4.3213300000000003E-2</c:v>
                </c:pt>
                <c:pt idx="1840">
                  <c:v>9.7449499999999994E-2</c:v>
                </c:pt>
                <c:pt idx="1841">
                  <c:v>9.1556799999999994E-2</c:v>
                </c:pt>
                <c:pt idx="1842">
                  <c:v>9.20102E-2</c:v>
                </c:pt>
                <c:pt idx="1843">
                  <c:v>0.344416</c:v>
                </c:pt>
                <c:pt idx="1844">
                  <c:v>5.3705200000000002E-2</c:v>
                </c:pt>
                <c:pt idx="1845">
                  <c:v>4.1751099999999999E-2</c:v>
                </c:pt>
                <c:pt idx="1846">
                  <c:v>1.13243</c:v>
                </c:pt>
                <c:pt idx="1847">
                  <c:v>0.289746</c:v>
                </c:pt>
                <c:pt idx="1848">
                  <c:v>0.33200299999999999</c:v>
                </c:pt>
                <c:pt idx="1849">
                  <c:v>0.141293</c:v>
                </c:pt>
                <c:pt idx="1850">
                  <c:v>0.16791400000000001</c:v>
                </c:pt>
                <c:pt idx="1851">
                  <c:v>0.38008500000000001</c:v>
                </c:pt>
                <c:pt idx="1852">
                  <c:v>8.9219500000000007</c:v>
                </c:pt>
                <c:pt idx="1853">
                  <c:v>2.1382500000000002</c:v>
                </c:pt>
                <c:pt idx="1854">
                  <c:v>0.33298</c:v>
                </c:pt>
                <c:pt idx="1855">
                  <c:v>0.17957000000000001</c:v>
                </c:pt>
                <c:pt idx="1856">
                  <c:v>0.28393600000000002</c:v>
                </c:pt>
                <c:pt idx="1857">
                  <c:v>8.8237799999999993</c:v>
                </c:pt>
                <c:pt idx="1858">
                  <c:v>0.144317</c:v>
                </c:pt>
                <c:pt idx="1859">
                  <c:v>4.6095700000000003E-2</c:v>
                </c:pt>
                <c:pt idx="1860">
                  <c:v>12.9596</c:v>
                </c:pt>
                <c:pt idx="1861">
                  <c:v>4.5697300000000003E-2</c:v>
                </c:pt>
                <c:pt idx="1862">
                  <c:v>0.16152900000000001</c:v>
                </c:pt>
                <c:pt idx="1863">
                  <c:v>0.28132200000000002</c:v>
                </c:pt>
                <c:pt idx="1864">
                  <c:v>0.21959000000000001</c:v>
                </c:pt>
                <c:pt idx="1865">
                  <c:v>64.846900000000005</c:v>
                </c:pt>
                <c:pt idx="1866">
                  <c:v>8.4709999999999994E-2</c:v>
                </c:pt>
                <c:pt idx="1867">
                  <c:v>0.80631600000000003</c:v>
                </c:pt>
                <c:pt idx="1868">
                  <c:v>2.8814700000000002</c:v>
                </c:pt>
                <c:pt idx="1869">
                  <c:v>0.68627800000000005</c:v>
                </c:pt>
                <c:pt idx="1870">
                  <c:v>5.1116000000000002E-2</c:v>
                </c:pt>
                <c:pt idx="1871">
                  <c:v>0.84243199999999996</c:v>
                </c:pt>
                <c:pt idx="1872">
                  <c:v>0.179593</c:v>
                </c:pt>
                <c:pt idx="1873">
                  <c:v>7.2680899999999999</c:v>
                </c:pt>
                <c:pt idx="1874">
                  <c:v>7.02963</c:v>
                </c:pt>
                <c:pt idx="1875">
                  <c:v>0.15634500000000001</c:v>
                </c:pt>
                <c:pt idx="1876">
                  <c:v>0.130056</c:v>
                </c:pt>
                <c:pt idx="1877">
                  <c:v>11.453099999999999</c:v>
                </c:pt>
                <c:pt idx="1878">
                  <c:v>0.356379</c:v>
                </c:pt>
                <c:pt idx="1879">
                  <c:v>6.3860400000000004</c:v>
                </c:pt>
                <c:pt idx="1880">
                  <c:v>0.58676799999999996</c:v>
                </c:pt>
                <c:pt idx="1881">
                  <c:v>0.171096</c:v>
                </c:pt>
                <c:pt idx="1882">
                  <c:v>0.216088</c:v>
                </c:pt>
                <c:pt idx="1883">
                  <c:v>7.7551300000000003</c:v>
                </c:pt>
                <c:pt idx="1884">
                  <c:v>9.3903799999999996E-2</c:v>
                </c:pt>
                <c:pt idx="1885">
                  <c:v>12.173500000000001</c:v>
                </c:pt>
                <c:pt idx="1886">
                  <c:v>2.1135100000000002</c:v>
                </c:pt>
                <c:pt idx="1887">
                  <c:v>1.4304699999999999</c:v>
                </c:pt>
                <c:pt idx="1888">
                  <c:v>0.54372299999999996</c:v>
                </c:pt>
                <c:pt idx="1889">
                  <c:v>0.55715800000000004</c:v>
                </c:pt>
                <c:pt idx="1890">
                  <c:v>9.5684599999999995E-2</c:v>
                </c:pt>
                <c:pt idx="1891">
                  <c:v>3.5946199999999999</c:v>
                </c:pt>
                <c:pt idx="1892">
                  <c:v>4.3171800000000003E-2</c:v>
                </c:pt>
                <c:pt idx="1893">
                  <c:v>0.37832199999999999</c:v>
                </c:pt>
                <c:pt idx="1894">
                  <c:v>5.2454099999999997E-2</c:v>
                </c:pt>
                <c:pt idx="1895">
                  <c:v>0.68808800000000003</c:v>
                </c:pt>
                <c:pt idx="1896">
                  <c:v>1.8667400000000001</c:v>
                </c:pt>
                <c:pt idx="1897">
                  <c:v>8.3698700000000006</c:v>
                </c:pt>
                <c:pt idx="1898">
                  <c:v>0.109879</c:v>
                </c:pt>
                <c:pt idx="1899">
                  <c:v>0.31141799999999997</c:v>
                </c:pt>
                <c:pt idx="1900">
                  <c:v>0.20638500000000001</c:v>
                </c:pt>
                <c:pt idx="1901">
                  <c:v>0.22777500000000001</c:v>
                </c:pt>
                <c:pt idx="1902">
                  <c:v>0.50777799999999995</c:v>
                </c:pt>
                <c:pt idx="1903">
                  <c:v>1.4452499999999999</c:v>
                </c:pt>
                <c:pt idx="1904">
                  <c:v>4.4389400000000002E-2</c:v>
                </c:pt>
                <c:pt idx="1905">
                  <c:v>0.791466</c:v>
                </c:pt>
                <c:pt idx="1906">
                  <c:v>9.5952599999999999E-2</c:v>
                </c:pt>
                <c:pt idx="1907">
                  <c:v>0.183786</c:v>
                </c:pt>
                <c:pt idx="1908">
                  <c:v>42.377299999999998</c:v>
                </c:pt>
                <c:pt idx="1909">
                  <c:v>4.2749099999999998E-2</c:v>
                </c:pt>
                <c:pt idx="1910">
                  <c:v>0.10069599999999999</c:v>
                </c:pt>
                <c:pt idx="1911">
                  <c:v>8.8190099999999993E-2</c:v>
                </c:pt>
                <c:pt idx="1912">
                  <c:v>0.19293099999999999</c:v>
                </c:pt>
                <c:pt idx="1913">
                  <c:v>0.25852399999999998</c:v>
                </c:pt>
                <c:pt idx="1914">
                  <c:v>5.3973599999999999</c:v>
                </c:pt>
                <c:pt idx="1915">
                  <c:v>0.52524700000000002</c:v>
                </c:pt>
                <c:pt idx="1916">
                  <c:v>0.154053</c:v>
                </c:pt>
                <c:pt idx="1917">
                  <c:v>0.41855300000000001</c:v>
                </c:pt>
                <c:pt idx="1918">
                  <c:v>0.16520399999999999</c:v>
                </c:pt>
                <c:pt idx="1919">
                  <c:v>0.287553</c:v>
                </c:pt>
                <c:pt idx="1920">
                  <c:v>0.45631899999999997</c:v>
                </c:pt>
                <c:pt idx="1921">
                  <c:v>0.43173099999999998</c:v>
                </c:pt>
                <c:pt idx="1922">
                  <c:v>0.100565</c:v>
                </c:pt>
                <c:pt idx="1923">
                  <c:v>8.5421700000000005</c:v>
                </c:pt>
                <c:pt idx="1924">
                  <c:v>0.24199899999999999</c:v>
                </c:pt>
                <c:pt idx="1925">
                  <c:v>0.295047</c:v>
                </c:pt>
                <c:pt idx="1926">
                  <c:v>0.106696</c:v>
                </c:pt>
                <c:pt idx="1927">
                  <c:v>0.38316</c:v>
                </c:pt>
                <c:pt idx="1928">
                  <c:v>9.3373999999999999E-2</c:v>
                </c:pt>
                <c:pt idx="1929">
                  <c:v>4.2696999999999999E-2</c:v>
                </c:pt>
                <c:pt idx="1930">
                  <c:v>4.5094500000000003E-2</c:v>
                </c:pt>
                <c:pt idx="1931">
                  <c:v>4.46743E-2</c:v>
                </c:pt>
                <c:pt idx="1932">
                  <c:v>0.38061699999999998</c:v>
                </c:pt>
                <c:pt idx="1933">
                  <c:v>0.103408</c:v>
                </c:pt>
                <c:pt idx="1934">
                  <c:v>1.12531</c:v>
                </c:pt>
                <c:pt idx="1935">
                  <c:v>78.979299999999995</c:v>
                </c:pt>
                <c:pt idx="1936">
                  <c:v>0.34370800000000001</c:v>
                </c:pt>
                <c:pt idx="1937">
                  <c:v>4.1613900000000002E-2</c:v>
                </c:pt>
                <c:pt idx="1938">
                  <c:v>4.7068600000000002E-2</c:v>
                </c:pt>
                <c:pt idx="1939">
                  <c:v>6.8194400000000002</c:v>
                </c:pt>
                <c:pt idx="1940">
                  <c:v>7.3770699999999998</c:v>
                </c:pt>
                <c:pt idx="1941">
                  <c:v>0.51187800000000006</c:v>
                </c:pt>
                <c:pt idx="1942">
                  <c:v>7.6046100000000001</c:v>
                </c:pt>
                <c:pt idx="1943">
                  <c:v>1.82389</c:v>
                </c:pt>
                <c:pt idx="1944">
                  <c:v>0.56849700000000003</c:v>
                </c:pt>
                <c:pt idx="1945">
                  <c:v>0.24514</c:v>
                </c:pt>
                <c:pt idx="1946">
                  <c:v>2.3715600000000001</c:v>
                </c:pt>
                <c:pt idx="1947">
                  <c:v>0.72278699999999996</c:v>
                </c:pt>
                <c:pt idx="1948">
                  <c:v>0.13136</c:v>
                </c:pt>
                <c:pt idx="1949">
                  <c:v>0.36540400000000001</c:v>
                </c:pt>
                <c:pt idx="1950">
                  <c:v>0.94864300000000001</c:v>
                </c:pt>
                <c:pt idx="1951">
                  <c:v>4.6501800000000003E-2</c:v>
                </c:pt>
                <c:pt idx="1952">
                  <c:v>4.7731299999999997E-2</c:v>
                </c:pt>
                <c:pt idx="1953">
                  <c:v>0.46229399999999998</c:v>
                </c:pt>
                <c:pt idx="1954">
                  <c:v>0.276694</c:v>
                </c:pt>
                <c:pt idx="1955">
                  <c:v>4.3825299999999998E-2</c:v>
                </c:pt>
                <c:pt idx="1956">
                  <c:v>0.138957</c:v>
                </c:pt>
                <c:pt idx="1957">
                  <c:v>4.68709E-2</c:v>
                </c:pt>
                <c:pt idx="1958">
                  <c:v>5.6572400000000002E-2</c:v>
                </c:pt>
                <c:pt idx="1959">
                  <c:v>0.16972699999999999</c:v>
                </c:pt>
                <c:pt idx="1960">
                  <c:v>0.49462299999999998</c:v>
                </c:pt>
                <c:pt idx="1961">
                  <c:v>9.49517E-2</c:v>
                </c:pt>
                <c:pt idx="1962">
                  <c:v>0.21698000000000001</c:v>
                </c:pt>
                <c:pt idx="1963">
                  <c:v>0.50656699999999999</c:v>
                </c:pt>
                <c:pt idx="1964">
                  <c:v>0.53056599999999998</c:v>
                </c:pt>
                <c:pt idx="1965">
                  <c:v>1.0091399999999999</c:v>
                </c:pt>
                <c:pt idx="1966">
                  <c:v>4.84828E-2</c:v>
                </c:pt>
                <c:pt idx="1967">
                  <c:v>4.52474E-2</c:v>
                </c:pt>
                <c:pt idx="1968">
                  <c:v>4.3895000000000003E-2</c:v>
                </c:pt>
                <c:pt idx="1969">
                  <c:v>8.5358699999999992</c:v>
                </c:pt>
                <c:pt idx="1970">
                  <c:v>0.2218</c:v>
                </c:pt>
                <c:pt idx="1971">
                  <c:v>0.38815899999999998</c:v>
                </c:pt>
                <c:pt idx="1972">
                  <c:v>54.751300000000001</c:v>
                </c:pt>
                <c:pt idx="1973">
                  <c:v>5.1847500000000002</c:v>
                </c:pt>
                <c:pt idx="1974">
                  <c:v>5.8834799999999996</c:v>
                </c:pt>
                <c:pt idx="1975">
                  <c:v>0.26309700000000003</c:v>
                </c:pt>
                <c:pt idx="1976">
                  <c:v>5.2497000000000002E-2</c:v>
                </c:pt>
                <c:pt idx="1977">
                  <c:v>5.4534599999999998</c:v>
                </c:pt>
                <c:pt idx="1978">
                  <c:v>176.04900000000001</c:v>
                </c:pt>
                <c:pt idx="1979">
                  <c:v>8.5671900000000001</c:v>
                </c:pt>
                <c:pt idx="1980">
                  <c:v>3.0503999999999998</c:v>
                </c:pt>
                <c:pt idx="1981">
                  <c:v>6.3896199999999999</c:v>
                </c:pt>
                <c:pt idx="1982">
                  <c:v>0.20474999999999999</c:v>
                </c:pt>
                <c:pt idx="1983">
                  <c:v>0.49238500000000002</c:v>
                </c:pt>
                <c:pt idx="1984">
                  <c:v>1.37137</c:v>
                </c:pt>
                <c:pt idx="1985">
                  <c:v>0.37213800000000002</c:v>
                </c:pt>
                <c:pt idx="1986">
                  <c:v>0.16966500000000001</c:v>
                </c:pt>
                <c:pt idx="1987">
                  <c:v>0.142424</c:v>
                </c:pt>
                <c:pt idx="1988">
                  <c:v>11.682</c:v>
                </c:pt>
                <c:pt idx="1989">
                  <c:v>5.3063399999999997E-2</c:v>
                </c:pt>
                <c:pt idx="1990">
                  <c:v>58.754300000000001</c:v>
                </c:pt>
                <c:pt idx="1991">
                  <c:v>0.244115</c:v>
                </c:pt>
                <c:pt idx="1992">
                  <c:v>8.9633299999999991</c:v>
                </c:pt>
                <c:pt idx="1993">
                  <c:v>4.64656</c:v>
                </c:pt>
                <c:pt idx="1994">
                  <c:v>4.4328900000000004</c:v>
                </c:pt>
                <c:pt idx="1995">
                  <c:v>0.34811799999999998</c:v>
                </c:pt>
                <c:pt idx="1996">
                  <c:v>2.07822</c:v>
                </c:pt>
                <c:pt idx="1997">
                  <c:v>2.1272199999999999</c:v>
                </c:pt>
                <c:pt idx="1998">
                  <c:v>0.773173</c:v>
                </c:pt>
                <c:pt idx="1999">
                  <c:v>0.170927</c:v>
                </c:pt>
                <c:pt idx="2000">
                  <c:v>0.17091999999999999</c:v>
                </c:pt>
                <c:pt idx="2001">
                  <c:v>5.2970299999999998E-2</c:v>
                </c:pt>
                <c:pt idx="2002">
                  <c:v>0.28870800000000002</c:v>
                </c:pt>
                <c:pt idx="2003">
                  <c:v>0.25790099999999999</c:v>
                </c:pt>
                <c:pt idx="2004">
                  <c:v>5.0676300000000001E-2</c:v>
                </c:pt>
                <c:pt idx="2005">
                  <c:v>5.0201099999999999E-2</c:v>
                </c:pt>
                <c:pt idx="2006">
                  <c:v>1.11965</c:v>
                </c:pt>
                <c:pt idx="2007">
                  <c:v>9.1194499999999998E-2</c:v>
                </c:pt>
                <c:pt idx="2008">
                  <c:v>0.60093700000000005</c:v>
                </c:pt>
                <c:pt idx="2009">
                  <c:v>0.124247</c:v>
                </c:pt>
                <c:pt idx="2010">
                  <c:v>0.106904</c:v>
                </c:pt>
                <c:pt idx="2011">
                  <c:v>0.20054900000000001</c:v>
                </c:pt>
                <c:pt idx="2012">
                  <c:v>72.585999999999999</c:v>
                </c:pt>
                <c:pt idx="2013">
                  <c:v>0.28883799999999998</c:v>
                </c:pt>
                <c:pt idx="2014">
                  <c:v>0.161277</c:v>
                </c:pt>
                <c:pt idx="2015">
                  <c:v>0.21446399999999999</c:v>
                </c:pt>
                <c:pt idx="2016">
                  <c:v>9.0652600000000003</c:v>
                </c:pt>
                <c:pt idx="2017">
                  <c:v>4.2005599999999997E-2</c:v>
                </c:pt>
                <c:pt idx="2018">
                  <c:v>8.8262800000000002E-2</c:v>
                </c:pt>
                <c:pt idx="2019">
                  <c:v>0.24027100000000001</c:v>
                </c:pt>
                <c:pt idx="2020">
                  <c:v>1.1971400000000001</c:v>
                </c:pt>
                <c:pt idx="2021">
                  <c:v>0.178621</c:v>
                </c:pt>
                <c:pt idx="2022">
                  <c:v>0.18568499999999999</c:v>
                </c:pt>
                <c:pt idx="2023">
                  <c:v>0.67679599999999995</c:v>
                </c:pt>
                <c:pt idx="2024">
                  <c:v>0.15980900000000001</c:v>
                </c:pt>
                <c:pt idx="2025">
                  <c:v>0.42863600000000002</c:v>
                </c:pt>
                <c:pt idx="2026">
                  <c:v>0.24565400000000001</c:v>
                </c:pt>
                <c:pt idx="2027">
                  <c:v>4.8902899999999999E-2</c:v>
                </c:pt>
                <c:pt idx="2028">
                  <c:v>4.4752599999999997E-2</c:v>
                </c:pt>
                <c:pt idx="2029">
                  <c:v>8.25544E-2</c:v>
                </c:pt>
                <c:pt idx="2030">
                  <c:v>0.37851899999999999</c:v>
                </c:pt>
                <c:pt idx="2031">
                  <c:v>5.2819599999999998</c:v>
                </c:pt>
                <c:pt idx="2032">
                  <c:v>44.206000000000003</c:v>
                </c:pt>
                <c:pt idx="2033">
                  <c:v>1.3486400000000001</c:v>
                </c:pt>
                <c:pt idx="2034">
                  <c:v>9.9989700000000001E-2</c:v>
                </c:pt>
                <c:pt idx="2035">
                  <c:v>4.3035799999999999E-2</c:v>
                </c:pt>
                <c:pt idx="2036">
                  <c:v>0.70490399999999998</c:v>
                </c:pt>
                <c:pt idx="2037">
                  <c:v>0.176283</c:v>
                </c:pt>
                <c:pt idx="2038">
                  <c:v>15.177199999999999</c:v>
                </c:pt>
                <c:pt idx="2039">
                  <c:v>0.445519</c:v>
                </c:pt>
                <c:pt idx="2040">
                  <c:v>3.4257599999999999</c:v>
                </c:pt>
                <c:pt idx="2041">
                  <c:v>0.91473499999999996</c:v>
                </c:pt>
                <c:pt idx="2042">
                  <c:v>0.18043600000000001</c:v>
                </c:pt>
                <c:pt idx="2043">
                  <c:v>0.55623900000000004</c:v>
                </c:pt>
                <c:pt idx="2044">
                  <c:v>0.178647</c:v>
                </c:pt>
                <c:pt idx="2045">
                  <c:v>8.9400099999999996E-2</c:v>
                </c:pt>
                <c:pt idx="2046">
                  <c:v>0.244835</c:v>
                </c:pt>
                <c:pt idx="2047">
                  <c:v>9.3206899999999995E-2</c:v>
                </c:pt>
                <c:pt idx="2048">
                  <c:v>0.14891199999999999</c:v>
                </c:pt>
                <c:pt idx="2049">
                  <c:v>0.46588400000000002</c:v>
                </c:pt>
                <c:pt idx="2050">
                  <c:v>0.105445</c:v>
                </c:pt>
                <c:pt idx="2051">
                  <c:v>1.6954199999999999</c:v>
                </c:pt>
                <c:pt idx="2052">
                  <c:v>71.870699999999999</c:v>
                </c:pt>
                <c:pt idx="2053">
                  <c:v>4.6222300000000001E-2</c:v>
                </c:pt>
                <c:pt idx="2054">
                  <c:v>85.973100000000002</c:v>
                </c:pt>
                <c:pt idx="2055">
                  <c:v>9.7008399999999995E-2</c:v>
                </c:pt>
                <c:pt idx="2056">
                  <c:v>0.28902299999999997</c:v>
                </c:pt>
                <c:pt idx="2057">
                  <c:v>4.5058100000000003</c:v>
                </c:pt>
                <c:pt idx="2058">
                  <c:v>16.380700000000001</c:v>
                </c:pt>
                <c:pt idx="2059">
                  <c:v>6.8619300000000001</c:v>
                </c:pt>
                <c:pt idx="2060">
                  <c:v>1.2193700000000001</c:v>
                </c:pt>
                <c:pt idx="2061">
                  <c:v>3.8022800000000001</c:v>
                </c:pt>
                <c:pt idx="2062">
                  <c:v>8.7671499999999999E-2</c:v>
                </c:pt>
                <c:pt idx="2063">
                  <c:v>5.4114000000000004</c:v>
                </c:pt>
                <c:pt idx="2064">
                  <c:v>0.236708</c:v>
                </c:pt>
                <c:pt idx="2065">
                  <c:v>8.7992100000000004E-2</c:v>
                </c:pt>
                <c:pt idx="2066">
                  <c:v>5.1192599999999998E-2</c:v>
                </c:pt>
                <c:pt idx="2067">
                  <c:v>3.2458999999999998</c:v>
                </c:pt>
                <c:pt idx="2068">
                  <c:v>0.16867699999999999</c:v>
                </c:pt>
                <c:pt idx="2069">
                  <c:v>0.32357900000000001</c:v>
                </c:pt>
                <c:pt idx="2070">
                  <c:v>1.0712699999999999</c:v>
                </c:pt>
                <c:pt idx="2071">
                  <c:v>0.30674000000000001</c:v>
                </c:pt>
                <c:pt idx="2072">
                  <c:v>0.139795</c:v>
                </c:pt>
                <c:pt idx="2073">
                  <c:v>0.97628499999999996</c:v>
                </c:pt>
                <c:pt idx="2074">
                  <c:v>0.64877899999999999</c:v>
                </c:pt>
                <c:pt idx="2075">
                  <c:v>0.101713</c:v>
                </c:pt>
                <c:pt idx="2076">
                  <c:v>4.3136599999999997E-2</c:v>
                </c:pt>
                <c:pt idx="2077">
                  <c:v>6.5417300000000003</c:v>
                </c:pt>
                <c:pt idx="2078">
                  <c:v>8.5951200000000005E-2</c:v>
                </c:pt>
                <c:pt idx="2079">
                  <c:v>4.5212700000000001E-2</c:v>
                </c:pt>
                <c:pt idx="2080">
                  <c:v>7.3712600000000004</c:v>
                </c:pt>
                <c:pt idx="2081">
                  <c:v>0.16680400000000001</c:v>
                </c:pt>
                <c:pt idx="2082">
                  <c:v>0.424871</c:v>
                </c:pt>
                <c:pt idx="2083">
                  <c:v>0.28901300000000002</c:v>
                </c:pt>
                <c:pt idx="2084">
                  <c:v>0.43768200000000002</c:v>
                </c:pt>
                <c:pt idx="2085">
                  <c:v>38.764099999999999</c:v>
                </c:pt>
                <c:pt idx="2086">
                  <c:v>8.3546499999999996E-2</c:v>
                </c:pt>
                <c:pt idx="2087">
                  <c:v>8.7711399999999995E-2</c:v>
                </c:pt>
                <c:pt idx="2088">
                  <c:v>0.29477799999999998</c:v>
                </c:pt>
                <c:pt idx="2089">
                  <c:v>0.31897199999999998</c:v>
                </c:pt>
                <c:pt idx="2090">
                  <c:v>8.6653999999999995E-2</c:v>
                </c:pt>
                <c:pt idx="2091">
                  <c:v>9.1765799999999995E-2</c:v>
                </c:pt>
                <c:pt idx="2092">
                  <c:v>0.62495699999999998</c:v>
                </c:pt>
                <c:pt idx="2093">
                  <c:v>0.16118399999999999</c:v>
                </c:pt>
                <c:pt idx="2094">
                  <c:v>8.5690799999999998E-2</c:v>
                </c:pt>
                <c:pt idx="2095">
                  <c:v>0.11283799999999999</c:v>
                </c:pt>
                <c:pt idx="2096">
                  <c:v>7.9784199999999998</c:v>
                </c:pt>
                <c:pt idx="2097">
                  <c:v>0.23447599999999999</c:v>
                </c:pt>
                <c:pt idx="2098">
                  <c:v>0.123057</c:v>
                </c:pt>
                <c:pt idx="2099">
                  <c:v>0.217333</c:v>
                </c:pt>
                <c:pt idx="2100">
                  <c:v>0.13793800000000001</c:v>
                </c:pt>
                <c:pt idx="2101">
                  <c:v>0.38123099999999999</c:v>
                </c:pt>
                <c:pt idx="2102">
                  <c:v>0.60245300000000002</c:v>
                </c:pt>
                <c:pt idx="2103">
                  <c:v>28.8371</c:v>
                </c:pt>
                <c:pt idx="2104">
                  <c:v>0.364178</c:v>
                </c:pt>
                <c:pt idx="2105">
                  <c:v>0.45188899999999999</c:v>
                </c:pt>
                <c:pt idx="2106">
                  <c:v>0.32345400000000002</c:v>
                </c:pt>
                <c:pt idx="2107">
                  <c:v>0.824021</c:v>
                </c:pt>
                <c:pt idx="2108">
                  <c:v>0.190026</c:v>
                </c:pt>
                <c:pt idx="2109">
                  <c:v>0.239734</c:v>
                </c:pt>
                <c:pt idx="2110">
                  <c:v>0.104833</c:v>
                </c:pt>
                <c:pt idx="2111">
                  <c:v>1.1007800000000001</c:v>
                </c:pt>
                <c:pt idx="2112">
                  <c:v>33.954900000000002</c:v>
                </c:pt>
                <c:pt idx="2113">
                  <c:v>4.5119499999999997</c:v>
                </c:pt>
                <c:pt idx="2114">
                  <c:v>0.29863600000000001</c:v>
                </c:pt>
                <c:pt idx="2115">
                  <c:v>0.13109999999999999</c:v>
                </c:pt>
                <c:pt idx="2116">
                  <c:v>0.96511000000000002</c:v>
                </c:pt>
                <c:pt idx="2117">
                  <c:v>14.6524</c:v>
                </c:pt>
                <c:pt idx="2118">
                  <c:v>0.144426</c:v>
                </c:pt>
                <c:pt idx="2119">
                  <c:v>4.2962599999999997E-2</c:v>
                </c:pt>
                <c:pt idx="2120">
                  <c:v>18.4894</c:v>
                </c:pt>
                <c:pt idx="2121">
                  <c:v>0.13223799999999999</c:v>
                </c:pt>
                <c:pt idx="2122">
                  <c:v>0.603383</c:v>
                </c:pt>
                <c:pt idx="2123">
                  <c:v>4.3718699999999999E-2</c:v>
                </c:pt>
                <c:pt idx="2124">
                  <c:v>0.98596899999999998</c:v>
                </c:pt>
                <c:pt idx="2125">
                  <c:v>4.4151099999999999E-2</c:v>
                </c:pt>
                <c:pt idx="2126">
                  <c:v>65.442400000000006</c:v>
                </c:pt>
                <c:pt idx="2127">
                  <c:v>58.250700000000002</c:v>
                </c:pt>
                <c:pt idx="2128">
                  <c:v>4.5156400000000003</c:v>
                </c:pt>
                <c:pt idx="2129">
                  <c:v>23.362400000000001</c:v>
                </c:pt>
                <c:pt idx="2130">
                  <c:v>0.31018299999999999</c:v>
                </c:pt>
                <c:pt idx="2131">
                  <c:v>0.13844799999999999</c:v>
                </c:pt>
                <c:pt idx="2132">
                  <c:v>0.245166</c:v>
                </c:pt>
                <c:pt idx="2133">
                  <c:v>0.20056599999999999</c:v>
                </c:pt>
                <c:pt idx="2134">
                  <c:v>38.085700000000003</c:v>
                </c:pt>
                <c:pt idx="2135">
                  <c:v>0.14231199999999999</c:v>
                </c:pt>
                <c:pt idx="2136">
                  <c:v>0.259108</c:v>
                </c:pt>
                <c:pt idx="2137">
                  <c:v>0.10645399999999999</c:v>
                </c:pt>
                <c:pt idx="2138">
                  <c:v>8.6808499999999997E-2</c:v>
                </c:pt>
                <c:pt idx="2139">
                  <c:v>0.124443</c:v>
                </c:pt>
                <c:pt idx="2140">
                  <c:v>25.2941</c:v>
                </c:pt>
                <c:pt idx="2141">
                  <c:v>0.93350299999999997</c:v>
                </c:pt>
                <c:pt idx="2142">
                  <c:v>4.3808800000000002E-2</c:v>
                </c:pt>
                <c:pt idx="2143">
                  <c:v>4.46135E-2</c:v>
                </c:pt>
                <c:pt idx="2144">
                  <c:v>4.31852E-2</c:v>
                </c:pt>
                <c:pt idx="2145">
                  <c:v>0.107247</c:v>
                </c:pt>
                <c:pt idx="2146">
                  <c:v>0.69295499999999999</c:v>
                </c:pt>
                <c:pt idx="2147">
                  <c:v>4.1784599999999998E-2</c:v>
                </c:pt>
                <c:pt idx="2148">
                  <c:v>7.36829</c:v>
                </c:pt>
                <c:pt idx="2149">
                  <c:v>1.1868000000000001</c:v>
                </c:pt>
                <c:pt idx="2150">
                  <c:v>9.4499399999999997E-2</c:v>
                </c:pt>
                <c:pt idx="2151">
                  <c:v>7.8479999999999999</c:v>
                </c:pt>
                <c:pt idx="2152">
                  <c:v>7.27468</c:v>
                </c:pt>
                <c:pt idx="2153">
                  <c:v>8.8031399999999996E-2</c:v>
                </c:pt>
                <c:pt idx="2154">
                  <c:v>4.5624199999999997E-2</c:v>
                </c:pt>
                <c:pt idx="2155">
                  <c:v>0.39551900000000001</c:v>
                </c:pt>
                <c:pt idx="2156">
                  <c:v>0.28733300000000001</c:v>
                </c:pt>
                <c:pt idx="2157">
                  <c:v>0.33218199999999998</c:v>
                </c:pt>
                <c:pt idx="2158">
                  <c:v>0.79280600000000001</c:v>
                </c:pt>
                <c:pt idx="2159">
                  <c:v>2.3571399999999998</c:v>
                </c:pt>
                <c:pt idx="2160">
                  <c:v>0.26064100000000001</c:v>
                </c:pt>
                <c:pt idx="2161">
                  <c:v>0.42714299999999999</c:v>
                </c:pt>
                <c:pt idx="2162">
                  <c:v>9.4789100000000008</c:v>
                </c:pt>
                <c:pt idx="2163">
                  <c:v>1.09246</c:v>
                </c:pt>
                <c:pt idx="2164">
                  <c:v>5.46518E-2</c:v>
                </c:pt>
                <c:pt idx="2165">
                  <c:v>0.71621100000000004</c:v>
                </c:pt>
                <c:pt idx="2166">
                  <c:v>4.8336200000000003E-2</c:v>
                </c:pt>
                <c:pt idx="2167">
                  <c:v>0.44363999999999998</c:v>
                </c:pt>
                <c:pt idx="2168">
                  <c:v>0.24782999999999999</c:v>
                </c:pt>
                <c:pt idx="2169">
                  <c:v>0.38239600000000001</c:v>
                </c:pt>
                <c:pt idx="2170">
                  <c:v>4.20419E-2</c:v>
                </c:pt>
                <c:pt idx="2171">
                  <c:v>0.11848400000000001</c:v>
                </c:pt>
                <c:pt idx="2172">
                  <c:v>0.279582</c:v>
                </c:pt>
                <c:pt idx="2173">
                  <c:v>0.43945600000000001</c:v>
                </c:pt>
                <c:pt idx="2174">
                  <c:v>0.34219500000000003</c:v>
                </c:pt>
                <c:pt idx="2175">
                  <c:v>28.6221</c:v>
                </c:pt>
                <c:pt idx="2176">
                  <c:v>0.23446600000000001</c:v>
                </c:pt>
                <c:pt idx="2177">
                  <c:v>0.41973700000000003</c:v>
                </c:pt>
                <c:pt idx="2178">
                  <c:v>1.10521</c:v>
                </c:pt>
                <c:pt idx="2179">
                  <c:v>0.17749100000000001</c:v>
                </c:pt>
                <c:pt idx="2180">
                  <c:v>0.360066</c:v>
                </c:pt>
                <c:pt idx="2181">
                  <c:v>0.60959399999999997</c:v>
                </c:pt>
                <c:pt idx="2182">
                  <c:v>0.28755900000000001</c:v>
                </c:pt>
                <c:pt idx="2183">
                  <c:v>9.2523400000000006E-2</c:v>
                </c:pt>
                <c:pt idx="2184">
                  <c:v>1.65246</c:v>
                </c:pt>
                <c:pt idx="2185">
                  <c:v>0.44456800000000002</c:v>
                </c:pt>
                <c:pt idx="2186">
                  <c:v>0.211671</c:v>
                </c:pt>
                <c:pt idx="2187">
                  <c:v>113.496</c:v>
                </c:pt>
                <c:pt idx="2188">
                  <c:v>4.5565399999999999E-2</c:v>
                </c:pt>
                <c:pt idx="2189">
                  <c:v>7.16622</c:v>
                </c:pt>
                <c:pt idx="2190">
                  <c:v>9.00223E-2</c:v>
                </c:pt>
                <c:pt idx="2191">
                  <c:v>0.89872399999999997</c:v>
                </c:pt>
                <c:pt idx="2192">
                  <c:v>7.5224500000000001</c:v>
                </c:pt>
                <c:pt idx="2193">
                  <c:v>0.125779</c:v>
                </c:pt>
                <c:pt idx="2194">
                  <c:v>4.3797000000000003E-2</c:v>
                </c:pt>
                <c:pt idx="2195">
                  <c:v>0.55768099999999998</c:v>
                </c:pt>
                <c:pt idx="2196">
                  <c:v>5.0212199999999999E-2</c:v>
                </c:pt>
                <c:pt idx="2197">
                  <c:v>4.5742199999999997E-2</c:v>
                </c:pt>
                <c:pt idx="2198">
                  <c:v>8.9856400000000001</c:v>
                </c:pt>
                <c:pt idx="2199">
                  <c:v>4.47503E-2</c:v>
                </c:pt>
                <c:pt idx="2200">
                  <c:v>36.9146</c:v>
                </c:pt>
                <c:pt idx="2201">
                  <c:v>3.8825400000000001</c:v>
                </c:pt>
                <c:pt idx="2202">
                  <c:v>4.4318700000000003E-2</c:v>
                </c:pt>
                <c:pt idx="2203">
                  <c:v>1.5932200000000001</c:v>
                </c:pt>
                <c:pt idx="2204">
                  <c:v>7.6307099999999997</c:v>
                </c:pt>
                <c:pt idx="2205">
                  <c:v>1.6685700000000001</c:v>
                </c:pt>
                <c:pt idx="2206">
                  <c:v>0.383025</c:v>
                </c:pt>
                <c:pt idx="2207">
                  <c:v>8.8594500000000007E-2</c:v>
                </c:pt>
                <c:pt idx="2208">
                  <c:v>2.7598799999999999</c:v>
                </c:pt>
                <c:pt idx="2209">
                  <c:v>0.22170999999999999</c:v>
                </c:pt>
                <c:pt idx="2210">
                  <c:v>9.4630400000000003E-2</c:v>
                </c:pt>
                <c:pt idx="2211">
                  <c:v>0.62156199999999995</c:v>
                </c:pt>
                <c:pt idx="2212">
                  <c:v>0.30376700000000001</c:v>
                </c:pt>
                <c:pt idx="2213">
                  <c:v>4.2003699999999998E-2</c:v>
                </c:pt>
                <c:pt idx="2214">
                  <c:v>0.476549</c:v>
                </c:pt>
                <c:pt idx="2215">
                  <c:v>1.41256</c:v>
                </c:pt>
                <c:pt idx="2216">
                  <c:v>4.3943999999999997E-2</c:v>
                </c:pt>
                <c:pt idx="2217">
                  <c:v>12.0693</c:v>
                </c:pt>
                <c:pt idx="2218">
                  <c:v>9.9388799999999999E-2</c:v>
                </c:pt>
                <c:pt idx="2219">
                  <c:v>8.8173299999999996E-2</c:v>
                </c:pt>
                <c:pt idx="2220">
                  <c:v>0.12986800000000001</c:v>
                </c:pt>
                <c:pt idx="2221">
                  <c:v>4.62792E-2</c:v>
                </c:pt>
                <c:pt idx="2222">
                  <c:v>4.5744600000000003E-2</c:v>
                </c:pt>
                <c:pt idx="2223">
                  <c:v>4.36186E-2</c:v>
                </c:pt>
                <c:pt idx="2224">
                  <c:v>9.2249700000000004E-2</c:v>
                </c:pt>
                <c:pt idx="2225">
                  <c:v>4.8695299999999997E-2</c:v>
                </c:pt>
                <c:pt idx="2226">
                  <c:v>0.35451899999999997</c:v>
                </c:pt>
                <c:pt idx="2227">
                  <c:v>4.1467200000000003E-2</c:v>
                </c:pt>
                <c:pt idx="2228">
                  <c:v>0.81135199999999996</c:v>
                </c:pt>
                <c:pt idx="2229">
                  <c:v>7.1186400000000001</c:v>
                </c:pt>
                <c:pt idx="2230">
                  <c:v>0.57119799999999998</c:v>
                </c:pt>
                <c:pt idx="2231">
                  <c:v>5.8921599999999996</c:v>
                </c:pt>
                <c:pt idx="2232">
                  <c:v>38.346400000000003</c:v>
                </c:pt>
                <c:pt idx="2233">
                  <c:v>5.2644799999999999E-2</c:v>
                </c:pt>
                <c:pt idx="2234">
                  <c:v>6.5045400000000004</c:v>
                </c:pt>
                <c:pt idx="2235">
                  <c:v>4.1675400000000001E-2</c:v>
                </c:pt>
                <c:pt idx="2236">
                  <c:v>7.0438799999999997</c:v>
                </c:pt>
                <c:pt idx="2237">
                  <c:v>0.61796799999999996</c:v>
                </c:pt>
                <c:pt idx="2238">
                  <c:v>10.891299999999999</c:v>
                </c:pt>
                <c:pt idx="2239">
                  <c:v>0.19011500000000001</c:v>
                </c:pt>
                <c:pt idx="2240">
                  <c:v>0.12384199999999999</c:v>
                </c:pt>
                <c:pt idx="2241">
                  <c:v>4.2529900000000002E-2</c:v>
                </c:pt>
                <c:pt idx="2242">
                  <c:v>0.195825</c:v>
                </c:pt>
                <c:pt idx="2243">
                  <c:v>0.10362300000000001</c:v>
                </c:pt>
                <c:pt idx="2244">
                  <c:v>4.9638299999999997</c:v>
                </c:pt>
                <c:pt idx="2245">
                  <c:v>0.13437399999999999</c:v>
                </c:pt>
                <c:pt idx="2246">
                  <c:v>0.180974</c:v>
                </c:pt>
                <c:pt idx="2247">
                  <c:v>0.25680700000000001</c:v>
                </c:pt>
                <c:pt idx="2248">
                  <c:v>0.27171800000000002</c:v>
                </c:pt>
                <c:pt idx="2249">
                  <c:v>7.1781100000000002</c:v>
                </c:pt>
                <c:pt idx="2250">
                  <c:v>0.312475</c:v>
                </c:pt>
                <c:pt idx="2251">
                  <c:v>11.1492</c:v>
                </c:pt>
                <c:pt idx="2252">
                  <c:v>0.143815</c:v>
                </c:pt>
                <c:pt idx="2253">
                  <c:v>4.2503899999999997E-2</c:v>
                </c:pt>
                <c:pt idx="2254">
                  <c:v>0.19661600000000001</c:v>
                </c:pt>
                <c:pt idx="2255">
                  <c:v>1.2724800000000001</c:v>
                </c:pt>
                <c:pt idx="2256">
                  <c:v>8.9431099999999999E-2</c:v>
                </c:pt>
                <c:pt idx="2257">
                  <c:v>8.6871000000000004E-2</c:v>
                </c:pt>
                <c:pt idx="2258">
                  <c:v>4.1814499999999998E-2</c:v>
                </c:pt>
                <c:pt idx="2259">
                  <c:v>0.19977</c:v>
                </c:pt>
                <c:pt idx="2260">
                  <c:v>0.10552599999999999</c:v>
                </c:pt>
                <c:pt idx="2261">
                  <c:v>22.018699999999999</c:v>
                </c:pt>
                <c:pt idx="2262">
                  <c:v>8.9736800000000005E-2</c:v>
                </c:pt>
                <c:pt idx="2263">
                  <c:v>5.2182599999999999</c:v>
                </c:pt>
                <c:pt idx="2264">
                  <c:v>9.08338</c:v>
                </c:pt>
                <c:pt idx="2265">
                  <c:v>4.1518899999999997E-2</c:v>
                </c:pt>
                <c:pt idx="2266">
                  <c:v>0.141343</c:v>
                </c:pt>
                <c:pt idx="2267">
                  <c:v>4.2790300000000003E-2</c:v>
                </c:pt>
                <c:pt idx="2268">
                  <c:v>4.1590099999999998E-2</c:v>
                </c:pt>
                <c:pt idx="2269">
                  <c:v>9.4420100000000007E-2</c:v>
                </c:pt>
                <c:pt idx="2270">
                  <c:v>0.25799899999999998</c:v>
                </c:pt>
                <c:pt idx="2271">
                  <c:v>9.5889100000000005E-2</c:v>
                </c:pt>
                <c:pt idx="2272">
                  <c:v>0.60724299999999998</c:v>
                </c:pt>
                <c:pt idx="2273">
                  <c:v>4.5884300000000003E-2</c:v>
                </c:pt>
                <c:pt idx="2274">
                  <c:v>0.42119099999999998</c:v>
                </c:pt>
                <c:pt idx="2275">
                  <c:v>4.6849799999999997E-2</c:v>
                </c:pt>
                <c:pt idx="2276">
                  <c:v>4.7911299999999997E-2</c:v>
                </c:pt>
                <c:pt idx="2277">
                  <c:v>0.61034900000000003</c:v>
                </c:pt>
                <c:pt idx="2278">
                  <c:v>4.6327399999999998E-2</c:v>
                </c:pt>
                <c:pt idx="2279">
                  <c:v>10.0456</c:v>
                </c:pt>
                <c:pt idx="2280">
                  <c:v>4.6013100000000001E-2</c:v>
                </c:pt>
                <c:pt idx="2281">
                  <c:v>1.4776899999999999</c:v>
                </c:pt>
                <c:pt idx="2282">
                  <c:v>5.09094E-2</c:v>
                </c:pt>
                <c:pt idx="2283">
                  <c:v>8.6540500000000006E-2</c:v>
                </c:pt>
                <c:pt idx="2284">
                  <c:v>0.74428499999999997</c:v>
                </c:pt>
                <c:pt idx="2285">
                  <c:v>8.6143899999999995E-2</c:v>
                </c:pt>
                <c:pt idx="2286">
                  <c:v>4.5518400000000001E-2</c:v>
                </c:pt>
                <c:pt idx="2287">
                  <c:v>6.4937399999999998</c:v>
                </c:pt>
                <c:pt idx="2288">
                  <c:v>0.108015</c:v>
                </c:pt>
                <c:pt idx="2289">
                  <c:v>0.73837699999999995</c:v>
                </c:pt>
                <c:pt idx="2290">
                  <c:v>0.46507300000000001</c:v>
                </c:pt>
                <c:pt idx="2291">
                  <c:v>0.782053</c:v>
                </c:pt>
                <c:pt idx="2292">
                  <c:v>4.3539599999999998E-2</c:v>
                </c:pt>
                <c:pt idx="2293">
                  <c:v>0.17315900000000001</c:v>
                </c:pt>
                <c:pt idx="2294">
                  <c:v>0.128942</c:v>
                </c:pt>
                <c:pt idx="2295">
                  <c:v>4.5598899999999998E-2</c:v>
                </c:pt>
                <c:pt idx="2296">
                  <c:v>0.60942200000000002</c:v>
                </c:pt>
                <c:pt idx="2297">
                  <c:v>9.1765200000000005E-2</c:v>
                </c:pt>
                <c:pt idx="2298">
                  <c:v>4.5850099999999998E-2</c:v>
                </c:pt>
                <c:pt idx="2299">
                  <c:v>5.6150800000000001E-2</c:v>
                </c:pt>
                <c:pt idx="2300">
                  <c:v>12.962300000000001</c:v>
                </c:pt>
                <c:pt idx="2301">
                  <c:v>0.45786900000000003</c:v>
                </c:pt>
                <c:pt idx="2302">
                  <c:v>3.2087300000000001</c:v>
                </c:pt>
                <c:pt idx="2303">
                  <c:v>0.73625700000000005</c:v>
                </c:pt>
                <c:pt idx="2304">
                  <c:v>0.19622300000000001</c:v>
                </c:pt>
                <c:pt idx="2305">
                  <c:v>6.4182199999999998</c:v>
                </c:pt>
                <c:pt idx="2306">
                  <c:v>3.5794299999999999</c:v>
                </c:pt>
                <c:pt idx="2307">
                  <c:v>0.953237</c:v>
                </c:pt>
                <c:pt idx="2308">
                  <c:v>5.3340899999999997E-2</c:v>
                </c:pt>
                <c:pt idx="2309">
                  <c:v>8.4666500000000006E-2</c:v>
                </c:pt>
                <c:pt idx="2310">
                  <c:v>18.513300000000001</c:v>
                </c:pt>
                <c:pt idx="2311">
                  <c:v>7.9907700000000004</c:v>
                </c:pt>
                <c:pt idx="2312">
                  <c:v>4.22634E-2</c:v>
                </c:pt>
                <c:pt idx="2313">
                  <c:v>0.13558100000000001</c:v>
                </c:pt>
                <c:pt idx="2314">
                  <c:v>0.55638100000000001</c:v>
                </c:pt>
                <c:pt idx="2315">
                  <c:v>0.35431099999999999</c:v>
                </c:pt>
                <c:pt idx="2316">
                  <c:v>8.9588299999999996E-2</c:v>
                </c:pt>
                <c:pt idx="2317">
                  <c:v>8.2401600000000005E-2</c:v>
                </c:pt>
                <c:pt idx="2318">
                  <c:v>0.17966699999999999</c:v>
                </c:pt>
                <c:pt idx="2319">
                  <c:v>6.7559300000000002</c:v>
                </c:pt>
                <c:pt idx="2320">
                  <c:v>9.1809199999999994E-2</c:v>
                </c:pt>
                <c:pt idx="2321">
                  <c:v>0.13955100000000001</c:v>
                </c:pt>
                <c:pt idx="2322">
                  <c:v>9.3398400000000006E-2</c:v>
                </c:pt>
                <c:pt idx="2323">
                  <c:v>4.1387199999999999E-2</c:v>
                </c:pt>
                <c:pt idx="2324">
                  <c:v>47.792400000000001</c:v>
                </c:pt>
                <c:pt idx="2325">
                  <c:v>3.02075</c:v>
                </c:pt>
                <c:pt idx="2326">
                  <c:v>21.358000000000001</c:v>
                </c:pt>
                <c:pt idx="2327">
                  <c:v>5.0629500000000001E-2</c:v>
                </c:pt>
                <c:pt idx="2328">
                  <c:v>4.3156699999999999E-2</c:v>
                </c:pt>
                <c:pt idx="2329">
                  <c:v>0.28006799999999998</c:v>
                </c:pt>
                <c:pt idx="2330">
                  <c:v>0.33101199999999997</c:v>
                </c:pt>
                <c:pt idx="2331">
                  <c:v>7.2154400000000001</c:v>
                </c:pt>
                <c:pt idx="2332">
                  <c:v>0.18840899999999999</c:v>
                </c:pt>
                <c:pt idx="2333">
                  <c:v>0.40688200000000002</c:v>
                </c:pt>
                <c:pt idx="2334">
                  <c:v>5.2332900000000002E-2</c:v>
                </c:pt>
                <c:pt idx="2335">
                  <c:v>8.2271999999999998E-2</c:v>
                </c:pt>
                <c:pt idx="2336">
                  <c:v>0.61974799999999997</c:v>
                </c:pt>
                <c:pt idx="2337">
                  <c:v>0.25179600000000002</c:v>
                </c:pt>
                <c:pt idx="2338">
                  <c:v>0.60736299999999999</c:v>
                </c:pt>
                <c:pt idx="2339">
                  <c:v>8.7958900000000007E-2</c:v>
                </c:pt>
                <c:pt idx="2340">
                  <c:v>6.5186799999999998</c:v>
                </c:pt>
                <c:pt idx="2341">
                  <c:v>0.188358</c:v>
                </c:pt>
                <c:pt idx="2342">
                  <c:v>0.41949700000000001</c:v>
                </c:pt>
                <c:pt idx="2343">
                  <c:v>8.8711700000000004E-2</c:v>
                </c:pt>
                <c:pt idx="2344">
                  <c:v>0.26656200000000002</c:v>
                </c:pt>
                <c:pt idx="2345">
                  <c:v>5.5967299999999998E-2</c:v>
                </c:pt>
                <c:pt idx="2346">
                  <c:v>0.11377</c:v>
                </c:pt>
                <c:pt idx="2347">
                  <c:v>40.421700000000001</c:v>
                </c:pt>
                <c:pt idx="2348">
                  <c:v>1.0519799999999999</c:v>
                </c:pt>
                <c:pt idx="2349">
                  <c:v>6.8752199999999997</c:v>
                </c:pt>
                <c:pt idx="2350">
                  <c:v>2.5219200000000002</c:v>
                </c:pt>
                <c:pt idx="2351">
                  <c:v>0.12862000000000001</c:v>
                </c:pt>
                <c:pt idx="2352">
                  <c:v>4.1889200000000001E-2</c:v>
                </c:pt>
                <c:pt idx="2353">
                  <c:v>0.32585500000000001</c:v>
                </c:pt>
                <c:pt idx="2354">
                  <c:v>6.2630499999999998</c:v>
                </c:pt>
                <c:pt idx="2355">
                  <c:v>1.63121</c:v>
                </c:pt>
                <c:pt idx="2356">
                  <c:v>8.6567099999999994E-2</c:v>
                </c:pt>
                <c:pt idx="2357">
                  <c:v>0.154553</c:v>
                </c:pt>
                <c:pt idx="2358">
                  <c:v>0.24653900000000001</c:v>
                </c:pt>
                <c:pt idx="2359">
                  <c:v>4.9198100000000002E-2</c:v>
                </c:pt>
                <c:pt idx="2360">
                  <c:v>0.36487999999999998</c:v>
                </c:pt>
                <c:pt idx="2361">
                  <c:v>0.13155800000000001</c:v>
                </c:pt>
                <c:pt idx="2362">
                  <c:v>4.3025599999999997E-2</c:v>
                </c:pt>
                <c:pt idx="2363">
                  <c:v>0.28827199999999997</c:v>
                </c:pt>
                <c:pt idx="2364">
                  <c:v>0.13101499999999999</c:v>
                </c:pt>
                <c:pt idx="2365">
                  <c:v>8.9767100000000002E-2</c:v>
                </c:pt>
                <c:pt idx="2366">
                  <c:v>8.7943099999999996E-2</c:v>
                </c:pt>
                <c:pt idx="2367">
                  <c:v>9.5749200000000007E-2</c:v>
                </c:pt>
                <c:pt idx="2368">
                  <c:v>0.170845</c:v>
                </c:pt>
                <c:pt idx="2369">
                  <c:v>4.12801E-2</c:v>
                </c:pt>
                <c:pt idx="2370">
                  <c:v>8.8906100000000002E-2</c:v>
                </c:pt>
                <c:pt idx="2371">
                  <c:v>14.1027</c:v>
                </c:pt>
                <c:pt idx="2372">
                  <c:v>4.1361700000000001E-2</c:v>
                </c:pt>
                <c:pt idx="2373">
                  <c:v>0.15127099999999999</c:v>
                </c:pt>
                <c:pt idx="2374">
                  <c:v>1.1645399999999999</c:v>
                </c:pt>
                <c:pt idx="2375">
                  <c:v>4.1425999999999998E-2</c:v>
                </c:pt>
                <c:pt idx="2376">
                  <c:v>9.8368800000000007</c:v>
                </c:pt>
                <c:pt idx="2377">
                  <c:v>0.163103</c:v>
                </c:pt>
                <c:pt idx="2378">
                  <c:v>5.5484099999999996</c:v>
                </c:pt>
                <c:pt idx="2379">
                  <c:v>2.1374200000000001</c:v>
                </c:pt>
                <c:pt idx="2380">
                  <c:v>0.214142</c:v>
                </c:pt>
                <c:pt idx="2381">
                  <c:v>0.26536799999999999</c:v>
                </c:pt>
                <c:pt idx="2382">
                  <c:v>5.0923400000000001E-2</c:v>
                </c:pt>
                <c:pt idx="2383">
                  <c:v>0.23419799999999999</c:v>
                </c:pt>
                <c:pt idx="2384">
                  <c:v>0.102451</c:v>
                </c:pt>
                <c:pt idx="2385">
                  <c:v>0.320301</c:v>
                </c:pt>
                <c:pt idx="2386">
                  <c:v>10.5482</c:v>
                </c:pt>
                <c:pt idx="2387">
                  <c:v>4.34282E-2</c:v>
                </c:pt>
                <c:pt idx="2388">
                  <c:v>34.197200000000002</c:v>
                </c:pt>
                <c:pt idx="2389">
                  <c:v>9.8418599999999995E-2</c:v>
                </c:pt>
                <c:pt idx="2390">
                  <c:v>0.30171700000000001</c:v>
                </c:pt>
                <c:pt idx="2391">
                  <c:v>76.890799999999999</c:v>
                </c:pt>
                <c:pt idx="2392">
                  <c:v>92.423599999999993</c:v>
                </c:pt>
                <c:pt idx="2393">
                  <c:v>4.2294499999999999E-2</c:v>
                </c:pt>
                <c:pt idx="2394">
                  <c:v>4.9990600000000003E-2</c:v>
                </c:pt>
                <c:pt idx="2395">
                  <c:v>0.27743000000000001</c:v>
                </c:pt>
                <c:pt idx="2396">
                  <c:v>41.265599999999999</c:v>
                </c:pt>
                <c:pt idx="2397">
                  <c:v>0.351414</c:v>
                </c:pt>
                <c:pt idx="2398">
                  <c:v>8.8627800000000008</c:v>
                </c:pt>
                <c:pt idx="2399">
                  <c:v>0.217727</c:v>
                </c:pt>
                <c:pt idx="2400">
                  <c:v>8.9580800000000002E-2</c:v>
                </c:pt>
                <c:pt idx="2401">
                  <c:v>4.2051699999999997E-2</c:v>
                </c:pt>
                <c:pt idx="2402">
                  <c:v>0.13791</c:v>
                </c:pt>
                <c:pt idx="2403">
                  <c:v>0.46148</c:v>
                </c:pt>
                <c:pt idx="2404">
                  <c:v>0.651227</c:v>
                </c:pt>
                <c:pt idx="2405">
                  <c:v>0.49089899999999997</c:v>
                </c:pt>
                <c:pt idx="2406">
                  <c:v>0.97869200000000001</c:v>
                </c:pt>
                <c:pt idx="2407">
                  <c:v>0.10249800000000001</c:v>
                </c:pt>
                <c:pt idx="2408">
                  <c:v>81.225999999999999</c:v>
                </c:pt>
                <c:pt idx="2409">
                  <c:v>0.240924</c:v>
                </c:pt>
                <c:pt idx="2410">
                  <c:v>8.6926199999999995E-2</c:v>
                </c:pt>
                <c:pt idx="2411">
                  <c:v>12.832100000000001</c:v>
                </c:pt>
                <c:pt idx="2412">
                  <c:v>11.3224</c:v>
                </c:pt>
                <c:pt idx="2413">
                  <c:v>0.34220899999999999</c:v>
                </c:pt>
                <c:pt idx="2414">
                  <c:v>0.51393999999999995</c:v>
                </c:pt>
                <c:pt idx="2415">
                  <c:v>1.3309500000000001</c:v>
                </c:pt>
                <c:pt idx="2416">
                  <c:v>0.111709</c:v>
                </c:pt>
                <c:pt idx="2417">
                  <c:v>46.412100000000002</c:v>
                </c:pt>
                <c:pt idx="2418">
                  <c:v>4.4087800000000003E-2</c:v>
                </c:pt>
                <c:pt idx="2419">
                  <c:v>9.9651000000000003E-2</c:v>
                </c:pt>
                <c:pt idx="2420">
                  <c:v>4.8562399999999999E-2</c:v>
                </c:pt>
                <c:pt idx="2421">
                  <c:v>0.141734</c:v>
                </c:pt>
                <c:pt idx="2422">
                  <c:v>5.0907999999999998</c:v>
                </c:pt>
                <c:pt idx="2423">
                  <c:v>4.2162600000000001E-2</c:v>
                </c:pt>
                <c:pt idx="2424">
                  <c:v>0.13497600000000001</c:v>
                </c:pt>
                <c:pt idx="2425">
                  <c:v>9.7546499999999994E-2</c:v>
                </c:pt>
                <c:pt idx="2426">
                  <c:v>0.409196</c:v>
                </c:pt>
                <c:pt idx="2427">
                  <c:v>6.6893500000000001</c:v>
                </c:pt>
                <c:pt idx="2428">
                  <c:v>0.62101499999999998</c:v>
                </c:pt>
                <c:pt idx="2429">
                  <c:v>1.3232900000000001</c:v>
                </c:pt>
                <c:pt idx="2430">
                  <c:v>5.2336899999999999E-2</c:v>
                </c:pt>
                <c:pt idx="2431">
                  <c:v>5.5963599999999998</c:v>
                </c:pt>
                <c:pt idx="2432">
                  <c:v>0.50906600000000002</c:v>
                </c:pt>
                <c:pt idx="2433">
                  <c:v>8.8189699999999996E-2</c:v>
                </c:pt>
                <c:pt idx="2434">
                  <c:v>1.6044799999999999</c:v>
                </c:pt>
                <c:pt idx="2435">
                  <c:v>8.8378899999999998</c:v>
                </c:pt>
                <c:pt idx="2436">
                  <c:v>9.5682299999999998E-2</c:v>
                </c:pt>
                <c:pt idx="2437">
                  <c:v>0.25725900000000002</c:v>
                </c:pt>
                <c:pt idx="2438">
                  <c:v>5.42544</c:v>
                </c:pt>
                <c:pt idx="2439">
                  <c:v>0.445328</c:v>
                </c:pt>
                <c:pt idx="2440">
                  <c:v>0.33345200000000003</c:v>
                </c:pt>
                <c:pt idx="2441">
                  <c:v>0.328733</c:v>
                </c:pt>
                <c:pt idx="2442">
                  <c:v>0.88321799999999995</c:v>
                </c:pt>
                <c:pt idx="2443">
                  <c:v>0.359485</c:v>
                </c:pt>
                <c:pt idx="2444">
                  <c:v>18.871400000000001</c:v>
                </c:pt>
                <c:pt idx="2445">
                  <c:v>0.38705800000000001</c:v>
                </c:pt>
                <c:pt idx="2446">
                  <c:v>0.181842</c:v>
                </c:pt>
                <c:pt idx="2447">
                  <c:v>0.16934399999999999</c:v>
                </c:pt>
                <c:pt idx="2448">
                  <c:v>9.4331200000000004E-2</c:v>
                </c:pt>
                <c:pt idx="2449">
                  <c:v>2.0463800000000001</c:v>
                </c:pt>
                <c:pt idx="2450">
                  <c:v>2.6888200000000002</c:v>
                </c:pt>
                <c:pt idx="2451">
                  <c:v>1.5382400000000001</c:v>
                </c:pt>
                <c:pt idx="2452">
                  <c:v>4.3415099999999998E-2</c:v>
                </c:pt>
                <c:pt idx="2453">
                  <c:v>4.80685E-2</c:v>
                </c:pt>
                <c:pt idx="2454">
                  <c:v>84.395799999999994</c:v>
                </c:pt>
                <c:pt idx="2455">
                  <c:v>0.128719</c:v>
                </c:pt>
                <c:pt idx="2456">
                  <c:v>0.103953</c:v>
                </c:pt>
                <c:pt idx="2457">
                  <c:v>0.14663599999999999</c:v>
                </c:pt>
                <c:pt idx="2458">
                  <c:v>0.77285700000000002</c:v>
                </c:pt>
                <c:pt idx="2459">
                  <c:v>0.12764300000000001</c:v>
                </c:pt>
                <c:pt idx="2460">
                  <c:v>1.0670999999999999</c:v>
                </c:pt>
                <c:pt idx="2461">
                  <c:v>6.7333400000000001</c:v>
                </c:pt>
                <c:pt idx="2462">
                  <c:v>6.8182600000000004</c:v>
                </c:pt>
                <c:pt idx="2463">
                  <c:v>2.3901400000000002</c:v>
                </c:pt>
                <c:pt idx="2464">
                  <c:v>0.16905500000000001</c:v>
                </c:pt>
                <c:pt idx="2465">
                  <c:v>4.1678300000000001E-2</c:v>
                </c:pt>
                <c:pt idx="2466">
                  <c:v>0.89733200000000002</c:v>
                </c:pt>
                <c:pt idx="2467">
                  <c:v>0.19594400000000001</c:v>
                </c:pt>
                <c:pt idx="2468">
                  <c:v>0.26825900000000003</c:v>
                </c:pt>
                <c:pt idx="2469">
                  <c:v>4.4567299999999997E-2</c:v>
                </c:pt>
                <c:pt idx="2470">
                  <c:v>0.34174100000000002</c:v>
                </c:pt>
                <c:pt idx="2471">
                  <c:v>1.1942299999999999</c:v>
                </c:pt>
                <c:pt idx="2472">
                  <c:v>4.2431200000000002E-2</c:v>
                </c:pt>
                <c:pt idx="2473">
                  <c:v>0.63619800000000004</c:v>
                </c:pt>
                <c:pt idx="2474">
                  <c:v>5.1563100000000001E-2</c:v>
                </c:pt>
                <c:pt idx="2475">
                  <c:v>0.20760300000000001</c:v>
                </c:pt>
                <c:pt idx="2476">
                  <c:v>9.2003000000000001E-2</c:v>
                </c:pt>
                <c:pt idx="2477">
                  <c:v>9.5994499999999996E-2</c:v>
                </c:pt>
                <c:pt idx="2478">
                  <c:v>0.37204900000000002</c:v>
                </c:pt>
                <c:pt idx="2479">
                  <c:v>0.74413399999999996</c:v>
                </c:pt>
                <c:pt idx="2480">
                  <c:v>0.21399799999999999</c:v>
                </c:pt>
                <c:pt idx="2481">
                  <c:v>0.143542</c:v>
                </c:pt>
                <c:pt idx="2482">
                  <c:v>0.212252</c:v>
                </c:pt>
                <c:pt idx="2483">
                  <c:v>4.8245999999999997E-2</c:v>
                </c:pt>
                <c:pt idx="2484">
                  <c:v>6.3426900000000002</c:v>
                </c:pt>
                <c:pt idx="2485">
                  <c:v>8.5481299999999996E-2</c:v>
                </c:pt>
                <c:pt idx="2486">
                  <c:v>2.8424200000000002</c:v>
                </c:pt>
                <c:pt idx="2487">
                  <c:v>34.223599999999998</c:v>
                </c:pt>
                <c:pt idx="2488">
                  <c:v>1.61822</c:v>
                </c:pt>
                <c:pt idx="2489">
                  <c:v>3.4909400000000002</c:v>
                </c:pt>
                <c:pt idx="2490">
                  <c:v>4.87965E-2</c:v>
                </c:pt>
                <c:pt idx="2491">
                  <c:v>9.1964900000000007</c:v>
                </c:pt>
                <c:pt idx="2492">
                  <c:v>0.55537000000000003</c:v>
                </c:pt>
                <c:pt idx="2493">
                  <c:v>0.99033099999999996</c:v>
                </c:pt>
                <c:pt idx="2494">
                  <c:v>5.2777799999999999</c:v>
                </c:pt>
                <c:pt idx="2495">
                  <c:v>4.1636199999999998E-2</c:v>
                </c:pt>
                <c:pt idx="2496">
                  <c:v>79.7059</c:v>
                </c:pt>
                <c:pt idx="2497">
                  <c:v>25.485399999999998</c:v>
                </c:pt>
                <c:pt idx="2498">
                  <c:v>0.29163</c:v>
                </c:pt>
                <c:pt idx="2499">
                  <c:v>85.108000000000004</c:v>
                </c:pt>
                <c:pt idx="2500">
                  <c:v>8.8218400000000002E-2</c:v>
                </c:pt>
                <c:pt idx="2501">
                  <c:v>5.6756899999999999E-2</c:v>
                </c:pt>
                <c:pt idx="2502">
                  <c:v>5.0301999999999999E-2</c:v>
                </c:pt>
                <c:pt idx="2503">
                  <c:v>0.17672099999999999</c:v>
                </c:pt>
                <c:pt idx="2504">
                  <c:v>8.3144899999999993</c:v>
                </c:pt>
                <c:pt idx="2505">
                  <c:v>7.0571900000000003</c:v>
                </c:pt>
                <c:pt idx="2506">
                  <c:v>5.33934</c:v>
                </c:pt>
                <c:pt idx="2507">
                  <c:v>9.4617300000000001E-2</c:v>
                </c:pt>
                <c:pt idx="2508">
                  <c:v>6.2868399999999998</c:v>
                </c:pt>
                <c:pt idx="2509">
                  <c:v>0.69866799999999996</c:v>
                </c:pt>
                <c:pt idx="2510">
                  <c:v>0.30918099999999998</c:v>
                </c:pt>
                <c:pt idx="2511">
                  <c:v>4.5194699999999997E-2</c:v>
                </c:pt>
                <c:pt idx="2512">
                  <c:v>0.73670599999999997</c:v>
                </c:pt>
                <c:pt idx="2513">
                  <c:v>3.01553</c:v>
                </c:pt>
                <c:pt idx="2514">
                  <c:v>0.63710500000000003</c:v>
                </c:pt>
                <c:pt idx="2515">
                  <c:v>0.424456</c:v>
                </c:pt>
                <c:pt idx="2516">
                  <c:v>0.14612900000000001</c:v>
                </c:pt>
                <c:pt idx="2517">
                  <c:v>0.834144</c:v>
                </c:pt>
                <c:pt idx="2518">
                  <c:v>4.8648499999999997E-2</c:v>
                </c:pt>
                <c:pt idx="2519">
                  <c:v>0.386625</c:v>
                </c:pt>
                <c:pt idx="2520">
                  <c:v>11.4495</c:v>
                </c:pt>
                <c:pt idx="2521">
                  <c:v>0.180589</c:v>
                </c:pt>
                <c:pt idx="2522">
                  <c:v>0.37671700000000002</c:v>
                </c:pt>
                <c:pt idx="2523">
                  <c:v>0.27327099999999999</c:v>
                </c:pt>
                <c:pt idx="2524">
                  <c:v>0.41813099999999997</c:v>
                </c:pt>
                <c:pt idx="2525">
                  <c:v>92.712999999999994</c:v>
                </c:pt>
                <c:pt idx="2526">
                  <c:v>0.202262</c:v>
                </c:pt>
                <c:pt idx="2527">
                  <c:v>0.29525299999999999</c:v>
                </c:pt>
                <c:pt idx="2528">
                  <c:v>0.170963</c:v>
                </c:pt>
                <c:pt idx="2529">
                  <c:v>2.5480100000000001</c:v>
                </c:pt>
                <c:pt idx="2530">
                  <c:v>8.2461300000000001E-2</c:v>
                </c:pt>
                <c:pt idx="2531">
                  <c:v>0.42996400000000001</c:v>
                </c:pt>
                <c:pt idx="2532">
                  <c:v>0.27974700000000002</c:v>
                </c:pt>
                <c:pt idx="2533">
                  <c:v>0.23793700000000001</c:v>
                </c:pt>
                <c:pt idx="2534">
                  <c:v>11.533300000000001</c:v>
                </c:pt>
                <c:pt idx="2535">
                  <c:v>5.12682E-2</c:v>
                </c:pt>
                <c:pt idx="2536">
                  <c:v>4.3069400000000001E-2</c:v>
                </c:pt>
                <c:pt idx="2537">
                  <c:v>0.49866199999999999</c:v>
                </c:pt>
                <c:pt idx="2538">
                  <c:v>9.70887E-2</c:v>
                </c:pt>
                <c:pt idx="2539">
                  <c:v>0.182786</c:v>
                </c:pt>
                <c:pt idx="2540">
                  <c:v>0.19630300000000001</c:v>
                </c:pt>
                <c:pt idx="2541">
                  <c:v>4.6008500000000001E-2</c:v>
                </c:pt>
                <c:pt idx="2542">
                  <c:v>0.93947400000000003</c:v>
                </c:pt>
                <c:pt idx="2543">
                  <c:v>81.193600000000004</c:v>
                </c:pt>
                <c:pt idx="2544">
                  <c:v>2.96828</c:v>
                </c:pt>
                <c:pt idx="2545">
                  <c:v>0.18070600000000001</c:v>
                </c:pt>
                <c:pt idx="2546">
                  <c:v>9.3151200000000003E-2</c:v>
                </c:pt>
                <c:pt idx="2547">
                  <c:v>0.76192300000000002</c:v>
                </c:pt>
                <c:pt idx="2548">
                  <c:v>0.111238</c:v>
                </c:pt>
                <c:pt idx="2549">
                  <c:v>4.2608199999999999E-2</c:v>
                </c:pt>
                <c:pt idx="2550">
                  <c:v>1.0444800000000001</c:v>
                </c:pt>
                <c:pt idx="2551">
                  <c:v>0.34445300000000001</c:v>
                </c:pt>
                <c:pt idx="2552">
                  <c:v>0.102545</c:v>
                </c:pt>
                <c:pt idx="2553">
                  <c:v>6.2077099999999996</c:v>
                </c:pt>
                <c:pt idx="2554">
                  <c:v>0.91978899999999997</c:v>
                </c:pt>
                <c:pt idx="2555">
                  <c:v>0.338646</c:v>
                </c:pt>
                <c:pt idx="2556">
                  <c:v>0.54698800000000003</c:v>
                </c:pt>
                <c:pt idx="2557">
                  <c:v>0.77038700000000004</c:v>
                </c:pt>
                <c:pt idx="2558">
                  <c:v>8.9188600000000005</c:v>
                </c:pt>
                <c:pt idx="2559">
                  <c:v>0.223249</c:v>
                </c:pt>
                <c:pt idx="2560">
                  <c:v>0.191325</c:v>
                </c:pt>
                <c:pt idx="2561">
                  <c:v>0.22281100000000001</c:v>
                </c:pt>
                <c:pt idx="2562">
                  <c:v>0.23995900000000001</c:v>
                </c:pt>
                <c:pt idx="2563">
                  <c:v>0.12537000000000001</c:v>
                </c:pt>
                <c:pt idx="2564">
                  <c:v>0.38088300000000003</c:v>
                </c:pt>
                <c:pt idx="2565">
                  <c:v>4.9769599999999997E-2</c:v>
                </c:pt>
                <c:pt idx="2566">
                  <c:v>1.32609</c:v>
                </c:pt>
                <c:pt idx="2567">
                  <c:v>9.1567999999999997E-2</c:v>
                </c:pt>
                <c:pt idx="2568">
                  <c:v>10.4223</c:v>
                </c:pt>
                <c:pt idx="2569">
                  <c:v>0.39951199999999998</c:v>
                </c:pt>
                <c:pt idx="2570">
                  <c:v>1.17069</c:v>
                </c:pt>
                <c:pt idx="2571">
                  <c:v>4.7791100000000003E-2</c:v>
                </c:pt>
                <c:pt idx="2572">
                  <c:v>0.30650699999999997</c:v>
                </c:pt>
                <c:pt idx="2573">
                  <c:v>3.65693</c:v>
                </c:pt>
                <c:pt idx="2574">
                  <c:v>0.243862</c:v>
                </c:pt>
                <c:pt idx="2575">
                  <c:v>0.83434200000000003</c:v>
                </c:pt>
                <c:pt idx="2576">
                  <c:v>8.56297</c:v>
                </c:pt>
                <c:pt idx="2577">
                  <c:v>0.183647</c:v>
                </c:pt>
                <c:pt idx="2578">
                  <c:v>0.137407</c:v>
                </c:pt>
                <c:pt idx="2579">
                  <c:v>6.4578600000000002</c:v>
                </c:pt>
                <c:pt idx="2580">
                  <c:v>0.27756599999999998</c:v>
                </c:pt>
                <c:pt idx="2581">
                  <c:v>0.27137299999999998</c:v>
                </c:pt>
                <c:pt idx="2582">
                  <c:v>0.17150000000000001</c:v>
                </c:pt>
                <c:pt idx="2583">
                  <c:v>4.9517699999999998</c:v>
                </c:pt>
                <c:pt idx="2584">
                  <c:v>42.0199</c:v>
                </c:pt>
                <c:pt idx="2585">
                  <c:v>5.1911899999999997E-2</c:v>
                </c:pt>
                <c:pt idx="2586">
                  <c:v>0.100981</c:v>
                </c:pt>
                <c:pt idx="2587">
                  <c:v>22.908200000000001</c:v>
                </c:pt>
                <c:pt idx="2588">
                  <c:v>8.4634600000000004E-2</c:v>
                </c:pt>
                <c:pt idx="2589">
                  <c:v>8.8854299999999997E-2</c:v>
                </c:pt>
                <c:pt idx="2590">
                  <c:v>5.2162E-2</c:v>
                </c:pt>
                <c:pt idx="2591">
                  <c:v>8.7753399999999995E-2</c:v>
                </c:pt>
                <c:pt idx="2592">
                  <c:v>0.42366399999999999</c:v>
                </c:pt>
                <c:pt idx="2593">
                  <c:v>8.8076699999999994E-2</c:v>
                </c:pt>
                <c:pt idx="2594">
                  <c:v>4.4428599999999999E-2</c:v>
                </c:pt>
                <c:pt idx="2595">
                  <c:v>0.234261</c:v>
                </c:pt>
                <c:pt idx="2596">
                  <c:v>0.28886899999999999</c:v>
                </c:pt>
                <c:pt idx="2597">
                  <c:v>0.27831299999999998</c:v>
                </c:pt>
                <c:pt idx="2598">
                  <c:v>0.20829500000000001</c:v>
                </c:pt>
                <c:pt idx="2599">
                  <c:v>4.1455800000000001E-2</c:v>
                </c:pt>
                <c:pt idx="2600">
                  <c:v>4.7359400000000003E-2</c:v>
                </c:pt>
                <c:pt idx="2601">
                  <c:v>0.10426000000000001</c:v>
                </c:pt>
                <c:pt idx="2602">
                  <c:v>6.2222600000000003</c:v>
                </c:pt>
                <c:pt idx="2603">
                  <c:v>9.7590400000000006</c:v>
                </c:pt>
                <c:pt idx="2604">
                  <c:v>0.235152</c:v>
                </c:pt>
                <c:pt idx="2605">
                  <c:v>0.45976099999999998</c:v>
                </c:pt>
                <c:pt idx="2606">
                  <c:v>3.6510600000000002</c:v>
                </c:pt>
                <c:pt idx="2607">
                  <c:v>4.4040999999999997E-2</c:v>
                </c:pt>
                <c:pt idx="2608">
                  <c:v>1.6506000000000001</c:v>
                </c:pt>
                <c:pt idx="2609">
                  <c:v>8.9173000000000002E-2</c:v>
                </c:pt>
                <c:pt idx="2610">
                  <c:v>4.3324299999999996</c:v>
                </c:pt>
                <c:pt idx="2611">
                  <c:v>6.7208500000000004</c:v>
                </c:pt>
                <c:pt idx="2612">
                  <c:v>4.56791E-2</c:v>
                </c:pt>
                <c:pt idx="2613">
                  <c:v>0.26539000000000001</c:v>
                </c:pt>
                <c:pt idx="2614">
                  <c:v>9.4005099999999994E-2</c:v>
                </c:pt>
                <c:pt idx="2615">
                  <c:v>9.9357000000000001E-2</c:v>
                </c:pt>
                <c:pt idx="2616">
                  <c:v>9.92677E-2</c:v>
                </c:pt>
                <c:pt idx="2617">
                  <c:v>7.6941499999999996</c:v>
                </c:pt>
                <c:pt idx="2618">
                  <c:v>0.128688</c:v>
                </c:pt>
                <c:pt idx="2619">
                  <c:v>0.66944800000000004</c:v>
                </c:pt>
                <c:pt idx="2620">
                  <c:v>8.7701399999999996</c:v>
                </c:pt>
                <c:pt idx="2621">
                  <c:v>5.2387699999999997</c:v>
                </c:pt>
                <c:pt idx="2622">
                  <c:v>0.20908099999999999</c:v>
                </c:pt>
                <c:pt idx="2623">
                  <c:v>0.887625</c:v>
                </c:pt>
                <c:pt idx="2624">
                  <c:v>4.3077799999999999E-2</c:v>
                </c:pt>
                <c:pt idx="2625">
                  <c:v>5.7048300000000003</c:v>
                </c:pt>
                <c:pt idx="2626">
                  <c:v>0.73327600000000004</c:v>
                </c:pt>
                <c:pt idx="2627">
                  <c:v>0.14354500000000001</c:v>
                </c:pt>
                <c:pt idx="2628">
                  <c:v>5.2969700000000002E-2</c:v>
                </c:pt>
                <c:pt idx="2629">
                  <c:v>4.6842300000000003E-2</c:v>
                </c:pt>
                <c:pt idx="2630">
                  <c:v>67.549899999999994</c:v>
                </c:pt>
                <c:pt idx="2631">
                  <c:v>20.1419</c:v>
                </c:pt>
                <c:pt idx="2632">
                  <c:v>0.42563600000000001</c:v>
                </c:pt>
                <c:pt idx="2633">
                  <c:v>2.0428199999999999</c:v>
                </c:pt>
                <c:pt idx="2634">
                  <c:v>0.30676599999999998</c:v>
                </c:pt>
                <c:pt idx="2635">
                  <c:v>0.60433899999999996</c:v>
                </c:pt>
                <c:pt idx="2636">
                  <c:v>0.36741200000000002</c:v>
                </c:pt>
                <c:pt idx="2637">
                  <c:v>61.366399999999999</c:v>
                </c:pt>
                <c:pt idx="2638">
                  <c:v>122.846</c:v>
                </c:pt>
                <c:pt idx="2639">
                  <c:v>0.16652800000000001</c:v>
                </c:pt>
                <c:pt idx="2640">
                  <c:v>4.0036899999999997</c:v>
                </c:pt>
                <c:pt idx="2641">
                  <c:v>4.8996499999999998E-2</c:v>
                </c:pt>
                <c:pt idx="2642">
                  <c:v>0.20855399999999999</c:v>
                </c:pt>
                <c:pt idx="2643">
                  <c:v>8.3818000000000004E-2</c:v>
                </c:pt>
                <c:pt idx="2644">
                  <c:v>5.2498599999999999E-2</c:v>
                </c:pt>
                <c:pt idx="2645">
                  <c:v>5.4841600000000001</c:v>
                </c:pt>
                <c:pt idx="2646">
                  <c:v>0.53642000000000001</c:v>
                </c:pt>
                <c:pt idx="2647">
                  <c:v>4.3648699999999998</c:v>
                </c:pt>
                <c:pt idx="2648">
                  <c:v>0.14449200000000001</c:v>
                </c:pt>
                <c:pt idx="2649">
                  <c:v>0.15040000000000001</c:v>
                </c:pt>
                <c:pt idx="2650">
                  <c:v>0.19953499999999999</c:v>
                </c:pt>
                <c:pt idx="2651">
                  <c:v>0.17111100000000001</c:v>
                </c:pt>
                <c:pt idx="2652">
                  <c:v>0.237793</c:v>
                </c:pt>
                <c:pt idx="2653">
                  <c:v>0.19401399999999999</c:v>
                </c:pt>
                <c:pt idx="2654">
                  <c:v>13.1713</c:v>
                </c:pt>
                <c:pt idx="2655">
                  <c:v>0.10852100000000001</c:v>
                </c:pt>
                <c:pt idx="2656">
                  <c:v>2.7717700000000001</c:v>
                </c:pt>
                <c:pt idx="2657">
                  <c:v>0.66989500000000002</c:v>
                </c:pt>
                <c:pt idx="2658">
                  <c:v>1.68475</c:v>
                </c:pt>
                <c:pt idx="2659">
                  <c:v>4.6201800000000001E-2</c:v>
                </c:pt>
                <c:pt idx="2660">
                  <c:v>9.4949800000000001E-2</c:v>
                </c:pt>
                <c:pt idx="2661">
                  <c:v>0.44973600000000002</c:v>
                </c:pt>
                <c:pt idx="2662">
                  <c:v>1.2163900000000001</c:v>
                </c:pt>
                <c:pt idx="2663">
                  <c:v>9.7717600000000002E-2</c:v>
                </c:pt>
                <c:pt idx="2664">
                  <c:v>0.16384199999999999</c:v>
                </c:pt>
                <c:pt idx="2665">
                  <c:v>4.2911999999999999E-2</c:v>
                </c:pt>
                <c:pt idx="2666">
                  <c:v>0.426456</c:v>
                </c:pt>
                <c:pt idx="2667">
                  <c:v>4.6539799999999998</c:v>
                </c:pt>
                <c:pt idx="2668">
                  <c:v>5.16321E-2</c:v>
                </c:pt>
                <c:pt idx="2669">
                  <c:v>0.42097099999999998</c:v>
                </c:pt>
                <c:pt idx="2670">
                  <c:v>0.13269800000000001</c:v>
                </c:pt>
                <c:pt idx="2671">
                  <c:v>4.4447500000000001E-2</c:v>
                </c:pt>
                <c:pt idx="2672">
                  <c:v>4.4242099999999999E-2</c:v>
                </c:pt>
                <c:pt idx="2673">
                  <c:v>18.771100000000001</c:v>
                </c:pt>
                <c:pt idx="2674">
                  <c:v>0.13016</c:v>
                </c:pt>
                <c:pt idx="2675">
                  <c:v>0.23727999999999999</c:v>
                </c:pt>
                <c:pt idx="2676">
                  <c:v>6.22844</c:v>
                </c:pt>
                <c:pt idx="2677">
                  <c:v>0.32580500000000001</c:v>
                </c:pt>
                <c:pt idx="2678">
                  <c:v>0.57196400000000003</c:v>
                </c:pt>
                <c:pt idx="2679">
                  <c:v>5.7764699999999998</c:v>
                </c:pt>
                <c:pt idx="2680">
                  <c:v>0.93958600000000003</c:v>
                </c:pt>
                <c:pt idx="2681">
                  <c:v>0.19590199999999999</c:v>
                </c:pt>
                <c:pt idx="2682">
                  <c:v>2.1643599999999998</c:v>
                </c:pt>
                <c:pt idx="2683">
                  <c:v>4.0732400000000002</c:v>
                </c:pt>
                <c:pt idx="2684">
                  <c:v>8.0182199999999995</c:v>
                </c:pt>
                <c:pt idx="2685">
                  <c:v>4.1980999999999997E-2</c:v>
                </c:pt>
                <c:pt idx="2686">
                  <c:v>0.186082</c:v>
                </c:pt>
                <c:pt idx="2687">
                  <c:v>0.61635300000000004</c:v>
                </c:pt>
                <c:pt idx="2688">
                  <c:v>32.440199999999997</c:v>
                </c:pt>
                <c:pt idx="2689">
                  <c:v>4.7880300000000001E-2</c:v>
                </c:pt>
                <c:pt idx="2690">
                  <c:v>5.0558699999999998E-2</c:v>
                </c:pt>
                <c:pt idx="2691">
                  <c:v>5.9776699999999998</c:v>
                </c:pt>
                <c:pt idx="2692">
                  <c:v>0.47675600000000001</c:v>
                </c:pt>
                <c:pt idx="2693">
                  <c:v>12.9544</c:v>
                </c:pt>
                <c:pt idx="2694">
                  <c:v>0.210179</c:v>
                </c:pt>
                <c:pt idx="2695">
                  <c:v>8.9252799999999993E-2</c:v>
                </c:pt>
                <c:pt idx="2696">
                  <c:v>0.17874599999999999</c:v>
                </c:pt>
                <c:pt idx="2697">
                  <c:v>0.429983</c:v>
                </c:pt>
                <c:pt idx="2698">
                  <c:v>4.7069300000000001E-2</c:v>
                </c:pt>
                <c:pt idx="2699">
                  <c:v>2.34423</c:v>
                </c:pt>
                <c:pt idx="2700">
                  <c:v>0.25613399999999997</c:v>
                </c:pt>
                <c:pt idx="2701">
                  <c:v>9.3521099999999997</c:v>
                </c:pt>
                <c:pt idx="2702">
                  <c:v>0.56611900000000004</c:v>
                </c:pt>
                <c:pt idx="2703">
                  <c:v>0.34669899999999998</c:v>
                </c:pt>
                <c:pt idx="2704">
                  <c:v>13.4975</c:v>
                </c:pt>
                <c:pt idx="2705">
                  <c:v>7.3004199999999999</c:v>
                </c:pt>
                <c:pt idx="2706">
                  <c:v>4.1790000000000001E-2</c:v>
                </c:pt>
                <c:pt idx="2707">
                  <c:v>0.227132</c:v>
                </c:pt>
                <c:pt idx="2708">
                  <c:v>1.0417000000000001</c:v>
                </c:pt>
                <c:pt idx="2709">
                  <c:v>0.10133300000000001</c:v>
                </c:pt>
                <c:pt idx="2710">
                  <c:v>1.1687799999999999</c:v>
                </c:pt>
                <c:pt idx="2711">
                  <c:v>4.39827E-2</c:v>
                </c:pt>
                <c:pt idx="2712">
                  <c:v>31.0014</c:v>
                </c:pt>
                <c:pt idx="2713">
                  <c:v>18.9834</c:v>
                </c:pt>
                <c:pt idx="2714">
                  <c:v>9.0052900000000005E-2</c:v>
                </c:pt>
                <c:pt idx="2715">
                  <c:v>0.32207599999999997</c:v>
                </c:pt>
                <c:pt idx="2716">
                  <c:v>2.6024799999999999</c:v>
                </c:pt>
                <c:pt idx="2717">
                  <c:v>1.7244600000000001</c:v>
                </c:pt>
                <c:pt idx="2718">
                  <c:v>0.12878999999999999</c:v>
                </c:pt>
                <c:pt idx="2719">
                  <c:v>0.249136</c:v>
                </c:pt>
                <c:pt idx="2720">
                  <c:v>9.8042500000000005E-2</c:v>
                </c:pt>
                <c:pt idx="2721">
                  <c:v>4.7183799999999998E-2</c:v>
                </c:pt>
                <c:pt idx="2722">
                  <c:v>7.1785300000000003</c:v>
                </c:pt>
                <c:pt idx="2723">
                  <c:v>2.18832</c:v>
                </c:pt>
                <c:pt idx="2724">
                  <c:v>0.201462</c:v>
                </c:pt>
                <c:pt idx="2725">
                  <c:v>0.290856</c:v>
                </c:pt>
                <c:pt idx="2726">
                  <c:v>0.131019</c:v>
                </c:pt>
                <c:pt idx="2727">
                  <c:v>4.6125699999999999E-2</c:v>
                </c:pt>
                <c:pt idx="2728">
                  <c:v>0.17344499999999999</c:v>
                </c:pt>
                <c:pt idx="2729">
                  <c:v>4.6222699999999999E-2</c:v>
                </c:pt>
                <c:pt idx="2730">
                  <c:v>4.3730699999999997E-2</c:v>
                </c:pt>
                <c:pt idx="2731">
                  <c:v>1.00627</c:v>
                </c:pt>
                <c:pt idx="2732">
                  <c:v>9.6324900000000005E-2</c:v>
                </c:pt>
                <c:pt idx="2733">
                  <c:v>0.48868699999999998</c:v>
                </c:pt>
                <c:pt idx="2734">
                  <c:v>9.9489999999999998</c:v>
                </c:pt>
                <c:pt idx="2735">
                  <c:v>5.3196300000000002E-2</c:v>
                </c:pt>
                <c:pt idx="2736">
                  <c:v>4.74966E-2</c:v>
                </c:pt>
                <c:pt idx="2737">
                  <c:v>0.58084400000000003</c:v>
                </c:pt>
                <c:pt idx="2738">
                  <c:v>0.216558</c:v>
                </c:pt>
                <c:pt idx="2739">
                  <c:v>8.6791900000000002</c:v>
                </c:pt>
                <c:pt idx="2740">
                  <c:v>0.213168</c:v>
                </c:pt>
                <c:pt idx="2741">
                  <c:v>1.02403</c:v>
                </c:pt>
                <c:pt idx="2742">
                  <c:v>4.1382500000000003E-2</c:v>
                </c:pt>
                <c:pt idx="2743">
                  <c:v>0.16753999999999999</c:v>
                </c:pt>
                <c:pt idx="2744">
                  <c:v>0.87750799999999995</c:v>
                </c:pt>
                <c:pt idx="2745">
                  <c:v>0.35963600000000001</c:v>
                </c:pt>
                <c:pt idx="2746">
                  <c:v>76.712000000000003</c:v>
                </c:pt>
                <c:pt idx="2747">
                  <c:v>5.02938E-2</c:v>
                </c:pt>
                <c:pt idx="2748">
                  <c:v>0.57192900000000002</c:v>
                </c:pt>
                <c:pt idx="2749">
                  <c:v>3.6581999999999999</c:v>
                </c:pt>
                <c:pt idx="2750">
                  <c:v>1.58819</c:v>
                </c:pt>
                <c:pt idx="2751">
                  <c:v>0.19967499999999999</c:v>
                </c:pt>
                <c:pt idx="2752">
                  <c:v>0.12562499999999999</c:v>
                </c:pt>
                <c:pt idx="2753">
                  <c:v>9.4540700000000005E-2</c:v>
                </c:pt>
                <c:pt idx="2754">
                  <c:v>0.23003399999999999</c:v>
                </c:pt>
                <c:pt idx="2755">
                  <c:v>0.416381</c:v>
                </c:pt>
                <c:pt idx="2756">
                  <c:v>5.1536400000000003E-2</c:v>
                </c:pt>
                <c:pt idx="2757">
                  <c:v>4.5120100000000003E-2</c:v>
                </c:pt>
                <c:pt idx="2758">
                  <c:v>0.204126</c:v>
                </c:pt>
                <c:pt idx="2759">
                  <c:v>0.202816</c:v>
                </c:pt>
                <c:pt idx="2760">
                  <c:v>4.5519299999999999E-2</c:v>
                </c:pt>
                <c:pt idx="2761">
                  <c:v>0.20886299999999999</c:v>
                </c:pt>
                <c:pt idx="2762">
                  <c:v>4.7133599999999998E-2</c:v>
                </c:pt>
                <c:pt idx="2763">
                  <c:v>24.721499999999999</c:v>
                </c:pt>
                <c:pt idx="2764">
                  <c:v>6.8287000000000004</c:v>
                </c:pt>
                <c:pt idx="2765">
                  <c:v>0.28948099999999999</c:v>
                </c:pt>
                <c:pt idx="2766">
                  <c:v>48.309899999999999</c:v>
                </c:pt>
                <c:pt idx="2767">
                  <c:v>6.0350000000000001</c:v>
                </c:pt>
                <c:pt idx="2768">
                  <c:v>0.98198799999999997</c:v>
                </c:pt>
                <c:pt idx="2769">
                  <c:v>0.35462100000000002</c:v>
                </c:pt>
                <c:pt idx="2770">
                  <c:v>0.41992600000000002</c:v>
                </c:pt>
                <c:pt idx="2771">
                  <c:v>0.35269800000000001</c:v>
                </c:pt>
                <c:pt idx="2772">
                  <c:v>9.8771300000000006E-2</c:v>
                </c:pt>
                <c:pt idx="2773">
                  <c:v>4.6110999999999999E-2</c:v>
                </c:pt>
                <c:pt idx="2774">
                  <c:v>0.20631099999999999</c:v>
                </c:pt>
                <c:pt idx="2775">
                  <c:v>4.9844800000000002E-2</c:v>
                </c:pt>
                <c:pt idx="2776">
                  <c:v>0.22484000000000001</c:v>
                </c:pt>
                <c:pt idx="2777">
                  <c:v>4.3119600000000001E-2</c:v>
                </c:pt>
                <c:pt idx="2778">
                  <c:v>4.6164499999999997E-2</c:v>
                </c:pt>
                <c:pt idx="2779">
                  <c:v>5.2169300000000002E-2</c:v>
                </c:pt>
                <c:pt idx="2780">
                  <c:v>0.128635</c:v>
                </c:pt>
                <c:pt idx="2781">
                  <c:v>0.269154</c:v>
                </c:pt>
                <c:pt idx="2782">
                  <c:v>78.187399999999997</c:v>
                </c:pt>
                <c:pt idx="2783">
                  <c:v>5.15327</c:v>
                </c:pt>
                <c:pt idx="2784">
                  <c:v>0.86294099999999996</c:v>
                </c:pt>
                <c:pt idx="2785">
                  <c:v>0.101387</c:v>
                </c:pt>
                <c:pt idx="2786">
                  <c:v>0.72003799999999996</c:v>
                </c:pt>
                <c:pt idx="2787">
                  <c:v>0.46680899999999997</c:v>
                </c:pt>
                <c:pt idx="2788">
                  <c:v>4.1965099999999998E-2</c:v>
                </c:pt>
                <c:pt idx="2789">
                  <c:v>0.17102400000000001</c:v>
                </c:pt>
                <c:pt idx="2790">
                  <c:v>17.131499999999999</c:v>
                </c:pt>
                <c:pt idx="2791">
                  <c:v>0.365784</c:v>
                </c:pt>
                <c:pt idx="2792">
                  <c:v>4.7643600000000001E-2</c:v>
                </c:pt>
                <c:pt idx="2793">
                  <c:v>0.63768999999999998</c:v>
                </c:pt>
                <c:pt idx="2794">
                  <c:v>4.2794199999999998E-2</c:v>
                </c:pt>
                <c:pt idx="2795">
                  <c:v>4.9469699999999998E-2</c:v>
                </c:pt>
                <c:pt idx="2796">
                  <c:v>2.7820900000000002</c:v>
                </c:pt>
                <c:pt idx="2797">
                  <c:v>0.31458199999999997</c:v>
                </c:pt>
                <c:pt idx="2798">
                  <c:v>0.17289399999999999</c:v>
                </c:pt>
                <c:pt idx="2799">
                  <c:v>4.7111699999999999E-2</c:v>
                </c:pt>
                <c:pt idx="2800">
                  <c:v>8.97839E-2</c:v>
                </c:pt>
                <c:pt idx="2801">
                  <c:v>77.025999999999996</c:v>
                </c:pt>
                <c:pt idx="2802">
                  <c:v>22.285399999999999</c:v>
                </c:pt>
                <c:pt idx="2803">
                  <c:v>0.34106500000000001</c:v>
                </c:pt>
                <c:pt idx="2804">
                  <c:v>0.43021500000000001</c:v>
                </c:pt>
                <c:pt idx="2805">
                  <c:v>0.112349</c:v>
                </c:pt>
                <c:pt idx="2806">
                  <c:v>0.75280800000000003</c:v>
                </c:pt>
                <c:pt idx="2807">
                  <c:v>1.23668</c:v>
                </c:pt>
                <c:pt idx="2808">
                  <c:v>8.6405800000000005E-2</c:v>
                </c:pt>
                <c:pt idx="2809">
                  <c:v>4.9511300000000001E-2</c:v>
                </c:pt>
                <c:pt idx="2810">
                  <c:v>0.46347899999999997</c:v>
                </c:pt>
                <c:pt idx="2811">
                  <c:v>0.77553399999999995</c:v>
                </c:pt>
                <c:pt idx="2812">
                  <c:v>0.128085</c:v>
                </c:pt>
                <c:pt idx="2813">
                  <c:v>1.0883799999999999</c:v>
                </c:pt>
                <c:pt idx="2814">
                  <c:v>2.2483599999999999</c:v>
                </c:pt>
                <c:pt idx="2815">
                  <c:v>0.83659499999999998</c:v>
                </c:pt>
                <c:pt idx="2816">
                  <c:v>1.1960999999999999</c:v>
                </c:pt>
                <c:pt idx="2817">
                  <c:v>1.08853</c:v>
                </c:pt>
                <c:pt idx="2818">
                  <c:v>0.105776</c:v>
                </c:pt>
                <c:pt idx="2819">
                  <c:v>0.244648</c:v>
                </c:pt>
                <c:pt idx="2820">
                  <c:v>61.344799999999999</c:v>
                </c:pt>
                <c:pt idx="2821">
                  <c:v>1.15974</c:v>
                </c:pt>
                <c:pt idx="2822">
                  <c:v>0.71584999999999999</c:v>
                </c:pt>
                <c:pt idx="2823">
                  <c:v>4.8581300000000001E-2</c:v>
                </c:pt>
                <c:pt idx="2824">
                  <c:v>0.83866799999999997</c:v>
                </c:pt>
                <c:pt idx="2825">
                  <c:v>0.98934800000000001</c:v>
                </c:pt>
                <c:pt idx="2826">
                  <c:v>0.10531500000000001</c:v>
                </c:pt>
                <c:pt idx="2827">
                  <c:v>47.16</c:v>
                </c:pt>
                <c:pt idx="2828">
                  <c:v>6.3683399999999999</c:v>
                </c:pt>
                <c:pt idx="2829">
                  <c:v>5.2268599999999998E-2</c:v>
                </c:pt>
                <c:pt idx="2830">
                  <c:v>0.18654999999999999</c:v>
                </c:pt>
                <c:pt idx="2831">
                  <c:v>8.2407300000000003E-2</c:v>
                </c:pt>
                <c:pt idx="2832">
                  <c:v>117.462</c:v>
                </c:pt>
                <c:pt idx="2833">
                  <c:v>0.33363399999999999</c:v>
                </c:pt>
                <c:pt idx="2834">
                  <c:v>0.63227100000000003</c:v>
                </c:pt>
                <c:pt idx="2835">
                  <c:v>0.41097899999999998</c:v>
                </c:pt>
                <c:pt idx="2836">
                  <c:v>0.114951</c:v>
                </c:pt>
                <c:pt idx="2837">
                  <c:v>0.10018199999999999</c:v>
                </c:pt>
                <c:pt idx="2838">
                  <c:v>0.24693399999999999</c:v>
                </c:pt>
                <c:pt idx="2839">
                  <c:v>5.2909999999999999E-2</c:v>
                </c:pt>
                <c:pt idx="2840">
                  <c:v>6.1612299999999998</c:v>
                </c:pt>
                <c:pt idx="2841">
                  <c:v>0.55061899999999997</c:v>
                </c:pt>
                <c:pt idx="2842">
                  <c:v>151.822</c:v>
                </c:pt>
                <c:pt idx="2843">
                  <c:v>0.13281100000000001</c:v>
                </c:pt>
                <c:pt idx="2844">
                  <c:v>0.49090200000000001</c:v>
                </c:pt>
                <c:pt idx="2845">
                  <c:v>4.2645700000000002E-2</c:v>
                </c:pt>
                <c:pt idx="2846">
                  <c:v>0.19526199999999999</c:v>
                </c:pt>
                <c:pt idx="2847">
                  <c:v>1.39561</c:v>
                </c:pt>
                <c:pt idx="2848">
                  <c:v>0.123992</c:v>
                </c:pt>
                <c:pt idx="2849">
                  <c:v>1.11687</c:v>
                </c:pt>
                <c:pt idx="2850">
                  <c:v>8.6076600000000003E-2</c:v>
                </c:pt>
                <c:pt idx="2851">
                  <c:v>0.27057799999999999</c:v>
                </c:pt>
                <c:pt idx="2852">
                  <c:v>5.2677399999999999E-2</c:v>
                </c:pt>
                <c:pt idx="2853">
                  <c:v>8.9701100000000006E-2</c:v>
                </c:pt>
                <c:pt idx="2854">
                  <c:v>0.64566000000000001</c:v>
                </c:pt>
                <c:pt idx="2855">
                  <c:v>0.337918</c:v>
                </c:pt>
                <c:pt idx="2856">
                  <c:v>0.54705499999999996</c:v>
                </c:pt>
                <c:pt idx="2857">
                  <c:v>0.272596</c:v>
                </c:pt>
                <c:pt idx="2858">
                  <c:v>9.0079900000000004E-2</c:v>
                </c:pt>
                <c:pt idx="2859">
                  <c:v>0.15330199999999999</c:v>
                </c:pt>
                <c:pt idx="2860">
                  <c:v>0.16511700000000001</c:v>
                </c:pt>
                <c:pt idx="2861">
                  <c:v>0.13630500000000001</c:v>
                </c:pt>
                <c:pt idx="2862">
                  <c:v>0.58742000000000005</c:v>
                </c:pt>
                <c:pt idx="2863">
                  <c:v>0.10048899999999999</c:v>
                </c:pt>
                <c:pt idx="2864">
                  <c:v>3.80362</c:v>
                </c:pt>
                <c:pt idx="2865">
                  <c:v>5.7180900000000001</c:v>
                </c:pt>
                <c:pt idx="2866">
                  <c:v>4.2604000000000003E-2</c:v>
                </c:pt>
                <c:pt idx="2867">
                  <c:v>0.536748</c:v>
                </c:pt>
                <c:pt idx="2868">
                  <c:v>0.32356699999999999</c:v>
                </c:pt>
                <c:pt idx="2869">
                  <c:v>5.3331099999999999E-2</c:v>
                </c:pt>
                <c:pt idx="2870">
                  <c:v>6.1783999999999999</c:v>
                </c:pt>
                <c:pt idx="2871">
                  <c:v>0.93556399999999995</c:v>
                </c:pt>
                <c:pt idx="2872">
                  <c:v>36.355899999999998</c:v>
                </c:pt>
                <c:pt idx="2873">
                  <c:v>109.059</c:v>
                </c:pt>
                <c:pt idx="2874">
                  <c:v>8.8861800000000005E-2</c:v>
                </c:pt>
                <c:pt idx="2875">
                  <c:v>0.82141900000000001</c:v>
                </c:pt>
                <c:pt idx="2876">
                  <c:v>4.61289E-2</c:v>
                </c:pt>
                <c:pt idx="2877">
                  <c:v>4.6716699999999998</c:v>
                </c:pt>
                <c:pt idx="2878">
                  <c:v>4.4858000000000002E-2</c:v>
                </c:pt>
                <c:pt idx="2879">
                  <c:v>8.9783799999999997E-2</c:v>
                </c:pt>
                <c:pt idx="2880">
                  <c:v>4.1307200000000002E-2</c:v>
                </c:pt>
                <c:pt idx="2881">
                  <c:v>72.328500000000005</c:v>
                </c:pt>
                <c:pt idx="2882">
                  <c:v>6.2426500000000003</c:v>
                </c:pt>
                <c:pt idx="2883">
                  <c:v>4.0639799999999999</c:v>
                </c:pt>
                <c:pt idx="2884">
                  <c:v>11.672700000000001</c:v>
                </c:pt>
                <c:pt idx="2885">
                  <c:v>0.70760500000000004</c:v>
                </c:pt>
                <c:pt idx="2886">
                  <c:v>4.2168900000000002E-2</c:v>
                </c:pt>
                <c:pt idx="2887">
                  <c:v>0.163906</c:v>
                </c:pt>
                <c:pt idx="2888">
                  <c:v>0.53892200000000001</c:v>
                </c:pt>
                <c:pt idx="2889">
                  <c:v>4.6846800000000001E-2</c:v>
                </c:pt>
                <c:pt idx="2890">
                  <c:v>0.51333499999999999</c:v>
                </c:pt>
                <c:pt idx="2891">
                  <c:v>82.740499999999997</c:v>
                </c:pt>
                <c:pt idx="2892">
                  <c:v>4.1888300000000003E-2</c:v>
                </c:pt>
                <c:pt idx="2893">
                  <c:v>0.23696900000000001</c:v>
                </c:pt>
                <c:pt idx="2894">
                  <c:v>1.3684799999999999</c:v>
                </c:pt>
                <c:pt idx="2895">
                  <c:v>0.31855499999999998</c:v>
                </c:pt>
                <c:pt idx="2896">
                  <c:v>83.513599999999997</c:v>
                </c:pt>
                <c:pt idx="2897">
                  <c:v>0.516015</c:v>
                </c:pt>
                <c:pt idx="2898">
                  <c:v>0.331654</c:v>
                </c:pt>
                <c:pt idx="2899">
                  <c:v>0.12629599999999999</c:v>
                </c:pt>
                <c:pt idx="2900">
                  <c:v>6.3984699999999997</c:v>
                </c:pt>
                <c:pt idx="2901">
                  <c:v>0.207256</c:v>
                </c:pt>
                <c:pt idx="2902">
                  <c:v>0.125832</c:v>
                </c:pt>
                <c:pt idx="2903">
                  <c:v>4.2448E-2</c:v>
                </c:pt>
                <c:pt idx="2904">
                  <c:v>0.44952999999999999</c:v>
                </c:pt>
                <c:pt idx="2905">
                  <c:v>0.26396199999999997</c:v>
                </c:pt>
                <c:pt idx="2906">
                  <c:v>0.90734700000000001</c:v>
                </c:pt>
                <c:pt idx="2907">
                  <c:v>0.171569</c:v>
                </c:pt>
                <c:pt idx="2908">
                  <c:v>92.115099999999998</c:v>
                </c:pt>
                <c:pt idx="2909">
                  <c:v>0.25481999999999999</c:v>
                </c:pt>
                <c:pt idx="2910">
                  <c:v>13.0936</c:v>
                </c:pt>
                <c:pt idx="2911">
                  <c:v>4.3659299999999998E-2</c:v>
                </c:pt>
                <c:pt idx="2912">
                  <c:v>0.21383099999999999</c:v>
                </c:pt>
                <c:pt idx="2913">
                  <c:v>8.6351399999999998</c:v>
                </c:pt>
                <c:pt idx="2914">
                  <c:v>4.8550599999999999E-2</c:v>
                </c:pt>
                <c:pt idx="2915">
                  <c:v>0.17819099999999999</c:v>
                </c:pt>
                <c:pt idx="2916">
                  <c:v>5.5199199999999999</c:v>
                </c:pt>
                <c:pt idx="2917">
                  <c:v>5.5456800000000001E-2</c:v>
                </c:pt>
                <c:pt idx="2918">
                  <c:v>0.21951599999999999</c:v>
                </c:pt>
                <c:pt idx="2919">
                  <c:v>5.3244199999999998E-2</c:v>
                </c:pt>
                <c:pt idx="2920">
                  <c:v>1.8318099999999999</c:v>
                </c:pt>
                <c:pt idx="2921">
                  <c:v>18.072600000000001</c:v>
                </c:pt>
                <c:pt idx="2922">
                  <c:v>0.27617000000000003</c:v>
                </c:pt>
                <c:pt idx="2923">
                  <c:v>0.95772999999999997</c:v>
                </c:pt>
                <c:pt idx="2924">
                  <c:v>1.04488</c:v>
                </c:pt>
                <c:pt idx="2925">
                  <c:v>1.86147</c:v>
                </c:pt>
                <c:pt idx="2926">
                  <c:v>6.0349899999999996</c:v>
                </c:pt>
                <c:pt idx="2927">
                  <c:v>8.4476999999999997E-2</c:v>
                </c:pt>
                <c:pt idx="2928">
                  <c:v>0.35962300000000003</c:v>
                </c:pt>
                <c:pt idx="2929">
                  <c:v>4.7264599999999997E-2</c:v>
                </c:pt>
                <c:pt idx="2930">
                  <c:v>0.23147799999999999</c:v>
                </c:pt>
                <c:pt idx="2931">
                  <c:v>8.7429199999999999E-2</c:v>
                </c:pt>
                <c:pt idx="2932">
                  <c:v>8.5666500000000007E-2</c:v>
                </c:pt>
                <c:pt idx="2933">
                  <c:v>5.9264900000000003</c:v>
                </c:pt>
                <c:pt idx="2934">
                  <c:v>4.3649300000000002E-2</c:v>
                </c:pt>
                <c:pt idx="2935">
                  <c:v>9.14494E-2</c:v>
                </c:pt>
                <c:pt idx="2936">
                  <c:v>8.5989900000000006</c:v>
                </c:pt>
                <c:pt idx="2937">
                  <c:v>0.233566</c:v>
                </c:pt>
                <c:pt idx="2938">
                  <c:v>4.3484399999999999E-2</c:v>
                </c:pt>
                <c:pt idx="2939">
                  <c:v>0.19852</c:v>
                </c:pt>
                <c:pt idx="2940">
                  <c:v>49.942300000000003</c:v>
                </c:pt>
                <c:pt idx="2941">
                  <c:v>0.17308299999999999</c:v>
                </c:pt>
                <c:pt idx="2942">
                  <c:v>8.4174899999999997E-2</c:v>
                </c:pt>
                <c:pt idx="2943">
                  <c:v>8.4405499999999994E-2</c:v>
                </c:pt>
                <c:pt idx="2944">
                  <c:v>0.13766200000000001</c:v>
                </c:pt>
                <c:pt idx="2945">
                  <c:v>0.37798799999999999</c:v>
                </c:pt>
                <c:pt idx="2946">
                  <c:v>0.62991399999999997</c:v>
                </c:pt>
                <c:pt idx="2947">
                  <c:v>1.7611399999999999</c:v>
                </c:pt>
                <c:pt idx="2948">
                  <c:v>9.3312999999999993E-2</c:v>
                </c:pt>
                <c:pt idx="2949">
                  <c:v>4.4155800000000002E-2</c:v>
                </c:pt>
                <c:pt idx="2950">
                  <c:v>48.924500000000002</c:v>
                </c:pt>
                <c:pt idx="2951">
                  <c:v>8.7940099999999993E-2</c:v>
                </c:pt>
                <c:pt idx="2952">
                  <c:v>8.3676799999999996E-2</c:v>
                </c:pt>
                <c:pt idx="2953">
                  <c:v>4.2165000000000001E-2</c:v>
                </c:pt>
                <c:pt idx="2954">
                  <c:v>1.79749</c:v>
                </c:pt>
                <c:pt idx="2955">
                  <c:v>0.52648899999999998</c:v>
                </c:pt>
                <c:pt idx="2956">
                  <c:v>4.1529400000000001E-2</c:v>
                </c:pt>
                <c:pt idx="2957">
                  <c:v>5.4541399999999997E-2</c:v>
                </c:pt>
                <c:pt idx="2958">
                  <c:v>17.435199999999998</c:v>
                </c:pt>
                <c:pt idx="2959">
                  <c:v>4.2830600000000003E-2</c:v>
                </c:pt>
                <c:pt idx="2960">
                  <c:v>4.75545E-2</c:v>
                </c:pt>
                <c:pt idx="2961">
                  <c:v>0.18076700000000001</c:v>
                </c:pt>
                <c:pt idx="2962">
                  <c:v>0.72417200000000004</c:v>
                </c:pt>
                <c:pt idx="2963">
                  <c:v>0.26182</c:v>
                </c:pt>
                <c:pt idx="2964">
                  <c:v>0.177924</c:v>
                </c:pt>
                <c:pt idx="2965">
                  <c:v>2.7854999999999999</c:v>
                </c:pt>
                <c:pt idx="2966">
                  <c:v>6.7214999999999998</c:v>
                </c:pt>
                <c:pt idx="2967">
                  <c:v>9.0049299999999999E-2</c:v>
                </c:pt>
                <c:pt idx="2968">
                  <c:v>0.40620000000000001</c:v>
                </c:pt>
                <c:pt idx="2969">
                  <c:v>8.3186200000000002E-2</c:v>
                </c:pt>
                <c:pt idx="2970">
                  <c:v>1.62826</c:v>
                </c:pt>
                <c:pt idx="2971">
                  <c:v>0.20624799999999999</c:v>
                </c:pt>
                <c:pt idx="2972">
                  <c:v>0.459233</c:v>
                </c:pt>
                <c:pt idx="2973">
                  <c:v>0.76958300000000002</c:v>
                </c:pt>
                <c:pt idx="2974">
                  <c:v>3.1249099999999999</c:v>
                </c:pt>
                <c:pt idx="2975">
                  <c:v>0.20771600000000001</c:v>
                </c:pt>
                <c:pt idx="2976">
                  <c:v>0.75956000000000001</c:v>
                </c:pt>
                <c:pt idx="2977">
                  <c:v>0.204181</c:v>
                </c:pt>
                <c:pt idx="2978">
                  <c:v>5.0538600000000003E-2</c:v>
                </c:pt>
                <c:pt idx="2979">
                  <c:v>0.34631000000000001</c:v>
                </c:pt>
                <c:pt idx="2980">
                  <c:v>0.16098799999999999</c:v>
                </c:pt>
                <c:pt idx="2981">
                  <c:v>4.20554E-2</c:v>
                </c:pt>
                <c:pt idx="2982">
                  <c:v>8.5733000000000004E-2</c:v>
                </c:pt>
                <c:pt idx="2983">
                  <c:v>1.60198</c:v>
                </c:pt>
                <c:pt idx="2984">
                  <c:v>0.95463500000000001</c:v>
                </c:pt>
                <c:pt idx="2985">
                  <c:v>4.2934099999999997</c:v>
                </c:pt>
                <c:pt idx="2986">
                  <c:v>6.8855399999999998</c:v>
                </c:pt>
                <c:pt idx="2987">
                  <c:v>0.35313099999999997</c:v>
                </c:pt>
                <c:pt idx="2988">
                  <c:v>5.1747099999999997E-2</c:v>
                </c:pt>
                <c:pt idx="2989">
                  <c:v>0.14417099999999999</c:v>
                </c:pt>
                <c:pt idx="2990">
                  <c:v>0.42996099999999998</c:v>
                </c:pt>
                <c:pt idx="2991">
                  <c:v>0.16117699999999999</c:v>
                </c:pt>
                <c:pt idx="2992">
                  <c:v>0.43576100000000001</c:v>
                </c:pt>
                <c:pt idx="2993">
                  <c:v>9.6345600000000003E-2</c:v>
                </c:pt>
                <c:pt idx="2994">
                  <c:v>0.97835499999999997</c:v>
                </c:pt>
                <c:pt idx="2995">
                  <c:v>4.7191999999999998E-2</c:v>
                </c:pt>
                <c:pt idx="2996">
                  <c:v>9.5939999999999998E-2</c:v>
                </c:pt>
                <c:pt idx="2997">
                  <c:v>5.0624900000000004</c:v>
                </c:pt>
                <c:pt idx="2998">
                  <c:v>0.30424800000000002</c:v>
                </c:pt>
                <c:pt idx="2999">
                  <c:v>0.84314999999999996</c:v>
                </c:pt>
                <c:pt idx="3000">
                  <c:v>28.576699999999999</c:v>
                </c:pt>
                <c:pt idx="3001">
                  <c:v>0.28945100000000001</c:v>
                </c:pt>
                <c:pt idx="3002">
                  <c:v>0.333451</c:v>
                </c:pt>
                <c:pt idx="3003">
                  <c:v>14.141999999999999</c:v>
                </c:pt>
                <c:pt idx="3004">
                  <c:v>14.6965</c:v>
                </c:pt>
                <c:pt idx="3005">
                  <c:v>0.87126999999999999</c:v>
                </c:pt>
                <c:pt idx="3006">
                  <c:v>0.15524199999999999</c:v>
                </c:pt>
                <c:pt idx="3007">
                  <c:v>4.3616299999999997E-2</c:v>
                </c:pt>
                <c:pt idx="3008">
                  <c:v>0.10448399999999999</c:v>
                </c:pt>
                <c:pt idx="3009">
                  <c:v>1.9959100000000001</c:v>
                </c:pt>
                <c:pt idx="3010">
                  <c:v>0.194303</c:v>
                </c:pt>
                <c:pt idx="3011">
                  <c:v>5.4696800000000003</c:v>
                </c:pt>
                <c:pt idx="3012">
                  <c:v>5.9174699999999998</c:v>
                </c:pt>
                <c:pt idx="3013">
                  <c:v>57.437399999999997</c:v>
                </c:pt>
                <c:pt idx="3014">
                  <c:v>4.9157600000000003E-2</c:v>
                </c:pt>
                <c:pt idx="3015">
                  <c:v>48.760899999999999</c:v>
                </c:pt>
                <c:pt idx="3016">
                  <c:v>0.26890700000000001</c:v>
                </c:pt>
                <c:pt idx="3017">
                  <c:v>6.03247</c:v>
                </c:pt>
                <c:pt idx="3018">
                  <c:v>0.843086</c:v>
                </c:pt>
                <c:pt idx="3019">
                  <c:v>4.5161800000000002E-2</c:v>
                </c:pt>
                <c:pt idx="3020">
                  <c:v>4.1922300000000003E-2</c:v>
                </c:pt>
                <c:pt idx="3021">
                  <c:v>0.28303299999999998</c:v>
                </c:pt>
                <c:pt idx="3022">
                  <c:v>4.5944899999999997E-2</c:v>
                </c:pt>
                <c:pt idx="3023">
                  <c:v>0.20574000000000001</c:v>
                </c:pt>
                <c:pt idx="3024">
                  <c:v>1.1942299999999999</c:v>
                </c:pt>
                <c:pt idx="3025">
                  <c:v>8.3062499999999997E-2</c:v>
                </c:pt>
                <c:pt idx="3026">
                  <c:v>0.33564699999999997</c:v>
                </c:pt>
                <c:pt idx="3027">
                  <c:v>4.4757699999999997E-2</c:v>
                </c:pt>
                <c:pt idx="3028">
                  <c:v>0.32414199999999999</c:v>
                </c:pt>
                <c:pt idx="3029">
                  <c:v>0.53791699999999998</c:v>
                </c:pt>
                <c:pt idx="3030">
                  <c:v>0.65979399999999999</c:v>
                </c:pt>
                <c:pt idx="3031">
                  <c:v>0.36801299999999998</c:v>
                </c:pt>
                <c:pt idx="3032">
                  <c:v>0.107673</c:v>
                </c:pt>
                <c:pt idx="3033">
                  <c:v>1.3826700000000001</c:v>
                </c:pt>
                <c:pt idx="3034">
                  <c:v>1.2942</c:v>
                </c:pt>
                <c:pt idx="3035">
                  <c:v>0.384774</c:v>
                </c:pt>
                <c:pt idx="3036">
                  <c:v>5.9484500000000002</c:v>
                </c:pt>
                <c:pt idx="3037">
                  <c:v>0.40643099999999999</c:v>
                </c:pt>
                <c:pt idx="3038">
                  <c:v>23.900400000000001</c:v>
                </c:pt>
                <c:pt idx="3039">
                  <c:v>0.49691999999999997</c:v>
                </c:pt>
                <c:pt idx="3040">
                  <c:v>1.446</c:v>
                </c:pt>
                <c:pt idx="3041">
                  <c:v>0.235323</c:v>
                </c:pt>
                <c:pt idx="3042">
                  <c:v>4.6915400000000003E-2</c:v>
                </c:pt>
                <c:pt idx="3043">
                  <c:v>1.50041</c:v>
                </c:pt>
                <c:pt idx="3044">
                  <c:v>58.068800000000003</c:v>
                </c:pt>
                <c:pt idx="3045">
                  <c:v>9.1560799999999998E-2</c:v>
                </c:pt>
                <c:pt idx="3046">
                  <c:v>0.24834600000000001</c:v>
                </c:pt>
                <c:pt idx="3047">
                  <c:v>0.31163600000000002</c:v>
                </c:pt>
                <c:pt idx="3048">
                  <c:v>0.13342799999999999</c:v>
                </c:pt>
                <c:pt idx="3049">
                  <c:v>0.17438899999999999</c:v>
                </c:pt>
                <c:pt idx="3050">
                  <c:v>4.3409099999999999E-2</c:v>
                </c:pt>
                <c:pt idx="3051">
                  <c:v>8.4709900000000005</c:v>
                </c:pt>
                <c:pt idx="3052">
                  <c:v>71.0976</c:v>
                </c:pt>
                <c:pt idx="3053">
                  <c:v>0.33105400000000001</c:v>
                </c:pt>
                <c:pt idx="3054">
                  <c:v>0.170518</c:v>
                </c:pt>
                <c:pt idx="3055">
                  <c:v>4.1602800000000002E-2</c:v>
                </c:pt>
                <c:pt idx="3056">
                  <c:v>0.55137800000000003</c:v>
                </c:pt>
                <c:pt idx="3057">
                  <c:v>0.44910099999999997</c:v>
                </c:pt>
                <c:pt idx="3058">
                  <c:v>1.4484900000000001</c:v>
                </c:pt>
                <c:pt idx="3059">
                  <c:v>0.16806099999999999</c:v>
                </c:pt>
                <c:pt idx="3060">
                  <c:v>0.21326000000000001</c:v>
                </c:pt>
                <c:pt idx="3061">
                  <c:v>59.940600000000003</c:v>
                </c:pt>
                <c:pt idx="3062">
                  <c:v>0.90179699999999996</c:v>
                </c:pt>
                <c:pt idx="3063">
                  <c:v>9.8424300000000006E-2</c:v>
                </c:pt>
                <c:pt idx="3064">
                  <c:v>0.243252</c:v>
                </c:pt>
                <c:pt idx="3065">
                  <c:v>0.448154</c:v>
                </c:pt>
                <c:pt idx="3066">
                  <c:v>0.83277299999999999</c:v>
                </c:pt>
                <c:pt idx="3067">
                  <c:v>4.1802800000000001E-2</c:v>
                </c:pt>
                <c:pt idx="3068">
                  <c:v>28.720500000000001</c:v>
                </c:pt>
                <c:pt idx="3069">
                  <c:v>0.22778499999999999</c:v>
                </c:pt>
                <c:pt idx="3070">
                  <c:v>0.73419299999999998</c:v>
                </c:pt>
                <c:pt idx="3071">
                  <c:v>56.426699999999997</c:v>
                </c:pt>
                <c:pt idx="3072">
                  <c:v>2.9803500000000001</c:v>
                </c:pt>
                <c:pt idx="3073">
                  <c:v>7.0177100000000001</c:v>
                </c:pt>
                <c:pt idx="3074">
                  <c:v>0.57625599999999999</c:v>
                </c:pt>
                <c:pt idx="3075">
                  <c:v>0.20394899999999999</c:v>
                </c:pt>
                <c:pt idx="3076">
                  <c:v>0.81867500000000004</c:v>
                </c:pt>
                <c:pt idx="3077">
                  <c:v>0.39277499999999999</c:v>
                </c:pt>
                <c:pt idx="3078">
                  <c:v>2.17218</c:v>
                </c:pt>
                <c:pt idx="3079">
                  <c:v>0.84960899999999995</c:v>
                </c:pt>
                <c:pt idx="3080">
                  <c:v>2.6225000000000001</c:v>
                </c:pt>
                <c:pt idx="3081">
                  <c:v>9.5156400000000002E-2</c:v>
                </c:pt>
                <c:pt idx="3082">
                  <c:v>0.304373</c:v>
                </c:pt>
                <c:pt idx="3083">
                  <c:v>0.43994</c:v>
                </c:pt>
                <c:pt idx="3084">
                  <c:v>4.4480499999999999E-2</c:v>
                </c:pt>
                <c:pt idx="3085">
                  <c:v>0.49320399999999998</c:v>
                </c:pt>
                <c:pt idx="3086">
                  <c:v>0.29155700000000001</c:v>
                </c:pt>
                <c:pt idx="3087">
                  <c:v>0.43002299999999999</c:v>
                </c:pt>
                <c:pt idx="3088">
                  <c:v>0.43663600000000002</c:v>
                </c:pt>
                <c:pt idx="3089">
                  <c:v>0.21005599999999999</c:v>
                </c:pt>
                <c:pt idx="3090">
                  <c:v>0.23246900000000001</c:v>
                </c:pt>
                <c:pt idx="3091">
                  <c:v>0.72816800000000004</c:v>
                </c:pt>
                <c:pt idx="3092">
                  <c:v>0.14582899999999999</c:v>
                </c:pt>
                <c:pt idx="3093">
                  <c:v>4.4228499999999997E-2</c:v>
                </c:pt>
                <c:pt idx="3094">
                  <c:v>0.56433500000000003</c:v>
                </c:pt>
                <c:pt idx="3095">
                  <c:v>4.2644200000000003</c:v>
                </c:pt>
                <c:pt idx="3096">
                  <c:v>8.6644299999999994</c:v>
                </c:pt>
                <c:pt idx="3097">
                  <c:v>1.0214399999999999</c:v>
                </c:pt>
                <c:pt idx="3098">
                  <c:v>4.5158299999999998E-2</c:v>
                </c:pt>
                <c:pt idx="3099">
                  <c:v>0.12690399999999999</c:v>
                </c:pt>
                <c:pt idx="3100">
                  <c:v>0.73648999999999998</c:v>
                </c:pt>
                <c:pt idx="3101">
                  <c:v>0.88188699999999998</c:v>
                </c:pt>
                <c:pt idx="3102">
                  <c:v>4.6359699999999997E-2</c:v>
                </c:pt>
                <c:pt idx="3103">
                  <c:v>0.32806200000000002</c:v>
                </c:pt>
                <c:pt idx="3104">
                  <c:v>0.131469</c:v>
                </c:pt>
                <c:pt idx="3105">
                  <c:v>0.148315</c:v>
                </c:pt>
                <c:pt idx="3106">
                  <c:v>1.31114</c:v>
                </c:pt>
                <c:pt idx="3107">
                  <c:v>5.4974299999999996</c:v>
                </c:pt>
                <c:pt idx="3108">
                  <c:v>0.66534899999999997</c:v>
                </c:pt>
                <c:pt idx="3109">
                  <c:v>4.6442200000000003E-2</c:v>
                </c:pt>
                <c:pt idx="3110">
                  <c:v>4.4143799999999997E-2</c:v>
                </c:pt>
                <c:pt idx="3111">
                  <c:v>0.24150199999999999</c:v>
                </c:pt>
                <c:pt idx="3112">
                  <c:v>3.8120599999999998</c:v>
                </c:pt>
                <c:pt idx="3113">
                  <c:v>0.70490399999999998</c:v>
                </c:pt>
                <c:pt idx="3114">
                  <c:v>8.8440900000000003E-2</c:v>
                </c:pt>
                <c:pt idx="3115">
                  <c:v>6.7540500000000003</c:v>
                </c:pt>
                <c:pt idx="3116">
                  <c:v>0.94676300000000002</c:v>
                </c:pt>
                <c:pt idx="3117">
                  <c:v>0.80999699999999997</c:v>
                </c:pt>
                <c:pt idx="3118">
                  <c:v>0.33169100000000001</c:v>
                </c:pt>
                <c:pt idx="3119">
                  <c:v>1.1444399999999999</c:v>
                </c:pt>
                <c:pt idx="3120">
                  <c:v>4.1365300000000001E-2</c:v>
                </c:pt>
                <c:pt idx="3121">
                  <c:v>79.004800000000003</c:v>
                </c:pt>
                <c:pt idx="3122">
                  <c:v>0.205537</c:v>
                </c:pt>
                <c:pt idx="3123">
                  <c:v>5.0201999999999997E-2</c:v>
                </c:pt>
                <c:pt idx="3124">
                  <c:v>9.9474</c:v>
                </c:pt>
                <c:pt idx="3125">
                  <c:v>8.4521100000000002E-2</c:v>
                </c:pt>
                <c:pt idx="3126">
                  <c:v>4.2413100000000002E-2</c:v>
                </c:pt>
                <c:pt idx="3127">
                  <c:v>4.5422299999999999E-2</c:v>
                </c:pt>
                <c:pt idx="3128">
                  <c:v>8.7529200000000001E-2</c:v>
                </c:pt>
                <c:pt idx="3129">
                  <c:v>55.540900000000001</c:v>
                </c:pt>
                <c:pt idx="3130">
                  <c:v>4.5933700000000001E-2</c:v>
                </c:pt>
                <c:pt idx="3131">
                  <c:v>5.0500499999999997</c:v>
                </c:pt>
                <c:pt idx="3132">
                  <c:v>2.5392600000000001</c:v>
                </c:pt>
                <c:pt idx="3133">
                  <c:v>5.6326900000000002</c:v>
                </c:pt>
                <c:pt idx="3134">
                  <c:v>0.32097500000000001</c:v>
                </c:pt>
                <c:pt idx="3135">
                  <c:v>0.167939</c:v>
                </c:pt>
                <c:pt idx="3136">
                  <c:v>4.70053E-2</c:v>
                </c:pt>
                <c:pt idx="3137">
                  <c:v>0.21909000000000001</c:v>
                </c:pt>
                <c:pt idx="3138">
                  <c:v>60.932499999999997</c:v>
                </c:pt>
                <c:pt idx="3139">
                  <c:v>5.9559899999999999</c:v>
                </c:pt>
                <c:pt idx="3140">
                  <c:v>34.305500000000002</c:v>
                </c:pt>
                <c:pt idx="3141">
                  <c:v>4.0333300000000003</c:v>
                </c:pt>
                <c:pt idx="3142">
                  <c:v>9.2245500000000007</c:v>
                </c:pt>
                <c:pt idx="3143">
                  <c:v>0.90801699999999996</c:v>
                </c:pt>
                <c:pt idx="3144">
                  <c:v>0.13031599999999999</c:v>
                </c:pt>
                <c:pt idx="3145">
                  <c:v>4.2104099999999998E-2</c:v>
                </c:pt>
                <c:pt idx="3146">
                  <c:v>8.6170999999999998E-2</c:v>
                </c:pt>
                <c:pt idx="3147">
                  <c:v>0.168213</c:v>
                </c:pt>
                <c:pt idx="3148">
                  <c:v>0.44710100000000003</c:v>
                </c:pt>
                <c:pt idx="3149">
                  <c:v>1.00956</c:v>
                </c:pt>
                <c:pt idx="3150">
                  <c:v>0.43403000000000003</c:v>
                </c:pt>
                <c:pt idx="3151">
                  <c:v>0.15714500000000001</c:v>
                </c:pt>
                <c:pt idx="3152">
                  <c:v>4.2245199999999997E-2</c:v>
                </c:pt>
                <c:pt idx="3153">
                  <c:v>9.5587400000000003E-2</c:v>
                </c:pt>
                <c:pt idx="3154">
                  <c:v>0.63709300000000002</c:v>
                </c:pt>
                <c:pt idx="3155">
                  <c:v>4.42525E-2</c:v>
                </c:pt>
                <c:pt idx="3156">
                  <c:v>4.5434200000000002</c:v>
                </c:pt>
                <c:pt idx="3157">
                  <c:v>0.14896400000000001</c:v>
                </c:pt>
                <c:pt idx="3158">
                  <c:v>0.115843</c:v>
                </c:pt>
                <c:pt idx="3159">
                  <c:v>0.15004500000000001</c:v>
                </c:pt>
                <c:pt idx="3160">
                  <c:v>0.120766</c:v>
                </c:pt>
                <c:pt idx="3161">
                  <c:v>0.19040199999999999</c:v>
                </c:pt>
                <c:pt idx="3162">
                  <c:v>0.34919299999999998</c:v>
                </c:pt>
                <c:pt idx="3163">
                  <c:v>0.207813</c:v>
                </c:pt>
                <c:pt idx="3164">
                  <c:v>0.176011</c:v>
                </c:pt>
                <c:pt idx="3165">
                  <c:v>17.0124</c:v>
                </c:pt>
                <c:pt idx="3166">
                  <c:v>87.314899999999994</c:v>
                </c:pt>
                <c:pt idx="3167">
                  <c:v>4.7850900000000002E-2</c:v>
                </c:pt>
                <c:pt idx="3168">
                  <c:v>31.003799999999998</c:v>
                </c:pt>
                <c:pt idx="3169">
                  <c:v>10.1913</c:v>
                </c:pt>
                <c:pt idx="3170">
                  <c:v>0.50973299999999999</c:v>
                </c:pt>
                <c:pt idx="3171">
                  <c:v>0.14264399999999999</c:v>
                </c:pt>
                <c:pt idx="3172">
                  <c:v>4.17323E-2</c:v>
                </c:pt>
                <c:pt idx="3173">
                  <c:v>0.65005400000000002</c:v>
                </c:pt>
                <c:pt idx="3174">
                  <c:v>0.137046</c:v>
                </c:pt>
                <c:pt idx="3175">
                  <c:v>0.192352</c:v>
                </c:pt>
                <c:pt idx="3176">
                  <c:v>9.3476600000000007E-2</c:v>
                </c:pt>
                <c:pt idx="3177">
                  <c:v>8.73723E-2</c:v>
                </c:pt>
                <c:pt idx="3178">
                  <c:v>4.8425999999999997E-2</c:v>
                </c:pt>
                <c:pt idx="3179">
                  <c:v>8.6634799999999998E-2</c:v>
                </c:pt>
                <c:pt idx="3180">
                  <c:v>88.619100000000003</c:v>
                </c:pt>
                <c:pt idx="3181">
                  <c:v>0.17485300000000001</c:v>
                </c:pt>
                <c:pt idx="3182">
                  <c:v>1.1780200000000001</c:v>
                </c:pt>
                <c:pt idx="3183">
                  <c:v>0.34667599999999998</c:v>
                </c:pt>
                <c:pt idx="3184">
                  <c:v>0.73211700000000002</c:v>
                </c:pt>
                <c:pt idx="3185">
                  <c:v>0.42563200000000001</c:v>
                </c:pt>
                <c:pt idx="3186">
                  <c:v>0.54027000000000003</c:v>
                </c:pt>
                <c:pt idx="3187">
                  <c:v>0.42532500000000001</c:v>
                </c:pt>
                <c:pt idx="3188">
                  <c:v>36.905000000000001</c:v>
                </c:pt>
                <c:pt idx="3189">
                  <c:v>64.913700000000006</c:v>
                </c:pt>
                <c:pt idx="3190">
                  <c:v>0.53532000000000002</c:v>
                </c:pt>
                <c:pt idx="3191">
                  <c:v>0.17025100000000001</c:v>
                </c:pt>
                <c:pt idx="3192">
                  <c:v>0.12468</c:v>
                </c:pt>
                <c:pt idx="3193">
                  <c:v>0.42583199999999999</c:v>
                </c:pt>
                <c:pt idx="3194">
                  <c:v>4.1368299999999997E-2</c:v>
                </c:pt>
                <c:pt idx="3195">
                  <c:v>0.17652399999999999</c:v>
                </c:pt>
                <c:pt idx="3196">
                  <c:v>0.17991399999999999</c:v>
                </c:pt>
                <c:pt idx="3197">
                  <c:v>0.83188200000000001</c:v>
                </c:pt>
                <c:pt idx="3198">
                  <c:v>0.31959300000000002</c:v>
                </c:pt>
                <c:pt idx="3199">
                  <c:v>7.7270899999999996</c:v>
                </c:pt>
                <c:pt idx="3200">
                  <c:v>4.7188000000000001E-2</c:v>
                </c:pt>
                <c:pt idx="3201">
                  <c:v>1.62862</c:v>
                </c:pt>
                <c:pt idx="3202">
                  <c:v>0.18702199999999999</c:v>
                </c:pt>
                <c:pt idx="3203">
                  <c:v>0.61478699999999997</c:v>
                </c:pt>
                <c:pt idx="3204">
                  <c:v>4.9620400000000002E-2</c:v>
                </c:pt>
                <c:pt idx="3205">
                  <c:v>1.24238</c:v>
                </c:pt>
                <c:pt idx="3206">
                  <c:v>9.0185500000000002E-2</c:v>
                </c:pt>
                <c:pt idx="3207">
                  <c:v>0.25558799999999998</c:v>
                </c:pt>
                <c:pt idx="3208">
                  <c:v>2.59131</c:v>
                </c:pt>
                <c:pt idx="3209">
                  <c:v>9.0788499999999994E-2</c:v>
                </c:pt>
                <c:pt idx="3210">
                  <c:v>4.1764900000000001E-2</c:v>
                </c:pt>
                <c:pt idx="3211">
                  <c:v>10.266500000000001</c:v>
                </c:pt>
                <c:pt idx="3212">
                  <c:v>3.54251</c:v>
                </c:pt>
                <c:pt idx="3213">
                  <c:v>0.139344</c:v>
                </c:pt>
                <c:pt idx="3214">
                  <c:v>4.2274399999999997E-2</c:v>
                </c:pt>
                <c:pt idx="3215">
                  <c:v>5.1850699999999996</c:v>
                </c:pt>
                <c:pt idx="3216">
                  <c:v>4.1324E-2</c:v>
                </c:pt>
                <c:pt idx="3217">
                  <c:v>9.4582999999999995</c:v>
                </c:pt>
                <c:pt idx="3218">
                  <c:v>7.9705300000000001</c:v>
                </c:pt>
                <c:pt idx="3219">
                  <c:v>0.42924899999999999</c:v>
                </c:pt>
                <c:pt idx="3220">
                  <c:v>0.79666599999999999</c:v>
                </c:pt>
                <c:pt idx="3221">
                  <c:v>7.4408500000000002</c:v>
                </c:pt>
                <c:pt idx="3222">
                  <c:v>0.202732</c:v>
                </c:pt>
                <c:pt idx="3223">
                  <c:v>54.5443</c:v>
                </c:pt>
                <c:pt idx="3224">
                  <c:v>4.26512E-2</c:v>
                </c:pt>
                <c:pt idx="3225">
                  <c:v>0.664578</c:v>
                </c:pt>
                <c:pt idx="3226">
                  <c:v>0.33644800000000002</c:v>
                </c:pt>
                <c:pt idx="3227">
                  <c:v>2.66825</c:v>
                </c:pt>
                <c:pt idx="3228">
                  <c:v>4.4541699999999997E-2</c:v>
                </c:pt>
                <c:pt idx="3229">
                  <c:v>4.7272299999999996</c:v>
                </c:pt>
                <c:pt idx="3230">
                  <c:v>0.84357099999999996</c:v>
                </c:pt>
                <c:pt idx="3231">
                  <c:v>3.92787</c:v>
                </c:pt>
                <c:pt idx="3232">
                  <c:v>8.7810200000000005E-2</c:v>
                </c:pt>
                <c:pt idx="3233">
                  <c:v>48.920699999999997</c:v>
                </c:pt>
                <c:pt idx="3234">
                  <c:v>8.5595900000000003E-2</c:v>
                </c:pt>
                <c:pt idx="3235">
                  <c:v>0.39421</c:v>
                </c:pt>
                <c:pt idx="3236">
                  <c:v>44.671300000000002</c:v>
                </c:pt>
                <c:pt idx="3237">
                  <c:v>4.1250700000000001E-2</c:v>
                </c:pt>
                <c:pt idx="3238">
                  <c:v>4.4462399999999999E-2</c:v>
                </c:pt>
                <c:pt idx="3239">
                  <c:v>0.166515</c:v>
                </c:pt>
                <c:pt idx="3240">
                  <c:v>0.104189</c:v>
                </c:pt>
                <c:pt idx="3241">
                  <c:v>4.4422200000000002E-2</c:v>
                </c:pt>
                <c:pt idx="3242">
                  <c:v>8.6928699999999992</c:v>
                </c:pt>
                <c:pt idx="3243">
                  <c:v>88.627399999999994</c:v>
                </c:pt>
                <c:pt idx="3244">
                  <c:v>4.5740000000000003E-2</c:v>
                </c:pt>
                <c:pt idx="3245">
                  <c:v>4.5745599999999997E-2</c:v>
                </c:pt>
                <c:pt idx="3246">
                  <c:v>0.133912</c:v>
                </c:pt>
                <c:pt idx="3247">
                  <c:v>4.8508700000000002E-2</c:v>
                </c:pt>
                <c:pt idx="3248">
                  <c:v>1.0283599999999999</c:v>
                </c:pt>
                <c:pt idx="3249">
                  <c:v>19.293099999999999</c:v>
                </c:pt>
                <c:pt idx="3250">
                  <c:v>4.26355E-2</c:v>
                </c:pt>
                <c:pt idx="3251">
                  <c:v>7.0392299999999999</c:v>
                </c:pt>
                <c:pt idx="3252">
                  <c:v>0.47423199999999999</c:v>
                </c:pt>
                <c:pt idx="3253">
                  <c:v>0.39722600000000002</c:v>
                </c:pt>
                <c:pt idx="3254">
                  <c:v>1.24064</c:v>
                </c:pt>
                <c:pt idx="3255">
                  <c:v>2.28653</c:v>
                </c:pt>
                <c:pt idx="3256">
                  <c:v>0.774011</c:v>
                </c:pt>
                <c:pt idx="3257">
                  <c:v>4.6385900000000001E-2</c:v>
                </c:pt>
                <c:pt idx="3258">
                  <c:v>0.673072</c:v>
                </c:pt>
                <c:pt idx="3259">
                  <c:v>0.84382199999999996</c:v>
                </c:pt>
                <c:pt idx="3260">
                  <c:v>8.9417300000000005E-2</c:v>
                </c:pt>
                <c:pt idx="3261">
                  <c:v>9.5185300000000002</c:v>
                </c:pt>
                <c:pt idx="3262">
                  <c:v>0.14404800000000001</c:v>
                </c:pt>
                <c:pt idx="3263">
                  <c:v>1.9293</c:v>
                </c:pt>
                <c:pt idx="3264">
                  <c:v>8.7012400000000004E-2</c:v>
                </c:pt>
                <c:pt idx="3265">
                  <c:v>0.13192200000000001</c:v>
                </c:pt>
                <c:pt idx="3266">
                  <c:v>4.8770899999999999E-2</c:v>
                </c:pt>
                <c:pt idx="3267">
                  <c:v>8.8956400000000005E-2</c:v>
                </c:pt>
                <c:pt idx="3268">
                  <c:v>4.9782500000000001</c:v>
                </c:pt>
                <c:pt idx="3269">
                  <c:v>0.44272400000000001</c:v>
                </c:pt>
                <c:pt idx="3270">
                  <c:v>0.23386399999999999</c:v>
                </c:pt>
                <c:pt idx="3271">
                  <c:v>4.2982699999999999E-2</c:v>
                </c:pt>
                <c:pt idx="3272">
                  <c:v>0.67251899999999998</c:v>
                </c:pt>
                <c:pt idx="3273">
                  <c:v>0.35486899999999999</c:v>
                </c:pt>
                <c:pt idx="3274">
                  <c:v>0.188448</c:v>
                </c:pt>
                <c:pt idx="3275">
                  <c:v>4.9321200000000003E-2</c:v>
                </c:pt>
                <c:pt idx="3276">
                  <c:v>0.315722</c:v>
                </c:pt>
                <c:pt idx="3277">
                  <c:v>0.17821799999999999</c:v>
                </c:pt>
                <c:pt idx="3278">
                  <c:v>0.47981699999999999</c:v>
                </c:pt>
                <c:pt idx="3279">
                  <c:v>0.55734700000000004</c:v>
                </c:pt>
                <c:pt idx="3280">
                  <c:v>0.105126</c:v>
                </c:pt>
                <c:pt idx="3281">
                  <c:v>0.44725900000000002</c:v>
                </c:pt>
                <c:pt idx="3282">
                  <c:v>18.290400000000002</c:v>
                </c:pt>
                <c:pt idx="3283">
                  <c:v>0.13624800000000001</c:v>
                </c:pt>
                <c:pt idx="3284">
                  <c:v>0.102571</c:v>
                </c:pt>
                <c:pt idx="3285">
                  <c:v>0.18621199999999999</c:v>
                </c:pt>
                <c:pt idx="3286">
                  <c:v>4.5212899999999996</c:v>
                </c:pt>
                <c:pt idx="3287">
                  <c:v>1.3131299999999999</c:v>
                </c:pt>
                <c:pt idx="3288">
                  <c:v>8.4119499999999992</c:v>
                </c:pt>
                <c:pt idx="3289">
                  <c:v>4.3501100000000001E-2</c:v>
                </c:pt>
                <c:pt idx="3290">
                  <c:v>32.764600000000002</c:v>
                </c:pt>
                <c:pt idx="3291">
                  <c:v>0.58320300000000003</c:v>
                </c:pt>
                <c:pt idx="3292">
                  <c:v>4.2600399999999997E-2</c:v>
                </c:pt>
                <c:pt idx="3293">
                  <c:v>33.483499999999999</c:v>
                </c:pt>
                <c:pt idx="3294">
                  <c:v>0.167715</c:v>
                </c:pt>
                <c:pt idx="3295">
                  <c:v>0.16628399999999999</c:v>
                </c:pt>
                <c:pt idx="3296">
                  <c:v>4.3252899999999997E-2</c:v>
                </c:pt>
                <c:pt idx="3297">
                  <c:v>1.82352</c:v>
                </c:pt>
                <c:pt idx="3298">
                  <c:v>4.3406300000000002E-2</c:v>
                </c:pt>
                <c:pt idx="3299">
                  <c:v>0.451237</c:v>
                </c:pt>
                <c:pt idx="3300">
                  <c:v>0.13692399999999999</c:v>
                </c:pt>
                <c:pt idx="3301">
                  <c:v>0.17387900000000001</c:v>
                </c:pt>
                <c:pt idx="3302">
                  <c:v>0.15221999999999999</c:v>
                </c:pt>
                <c:pt idx="3303">
                  <c:v>0.78164999999999996</c:v>
                </c:pt>
                <c:pt idx="3304">
                  <c:v>0.574152</c:v>
                </c:pt>
                <c:pt idx="3305">
                  <c:v>0.48684500000000003</c:v>
                </c:pt>
                <c:pt idx="3306">
                  <c:v>0.29607699999999998</c:v>
                </c:pt>
                <c:pt idx="3307">
                  <c:v>0.24565999999999999</c:v>
                </c:pt>
                <c:pt idx="3308">
                  <c:v>4.6764099999999997</c:v>
                </c:pt>
                <c:pt idx="3309">
                  <c:v>4.6054600000000001E-2</c:v>
                </c:pt>
                <c:pt idx="3310">
                  <c:v>1.7505299999999999</c:v>
                </c:pt>
                <c:pt idx="3311">
                  <c:v>0.56884000000000001</c:v>
                </c:pt>
                <c:pt idx="3312">
                  <c:v>0.45812000000000003</c:v>
                </c:pt>
                <c:pt idx="3313">
                  <c:v>4.3213000000000001E-2</c:v>
                </c:pt>
                <c:pt idx="3314">
                  <c:v>8.3315700000000006E-2</c:v>
                </c:pt>
                <c:pt idx="3315">
                  <c:v>95.670900000000003</c:v>
                </c:pt>
                <c:pt idx="3316">
                  <c:v>0.15907099999999999</c:v>
                </c:pt>
                <c:pt idx="3317">
                  <c:v>0.125582</c:v>
                </c:pt>
                <c:pt idx="3318">
                  <c:v>0.66186</c:v>
                </c:pt>
                <c:pt idx="3319">
                  <c:v>2.84422</c:v>
                </c:pt>
                <c:pt idx="3320">
                  <c:v>8.41784E-2</c:v>
                </c:pt>
                <c:pt idx="3321">
                  <c:v>8.2712300000000002E-2</c:v>
                </c:pt>
                <c:pt idx="3322">
                  <c:v>7.7252099999999997</c:v>
                </c:pt>
                <c:pt idx="3323">
                  <c:v>0.89543700000000004</c:v>
                </c:pt>
                <c:pt idx="3324">
                  <c:v>8.3983000000000002E-2</c:v>
                </c:pt>
                <c:pt idx="3325">
                  <c:v>0.24185999999999999</c:v>
                </c:pt>
                <c:pt idx="3326">
                  <c:v>9.1135900000000006E-2</c:v>
                </c:pt>
                <c:pt idx="3327">
                  <c:v>0.340638</c:v>
                </c:pt>
                <c:pt idx="3328">
                  <c:v>0.31495600000000001</c:v>
                </c:pt>
                <c:pt idx="3329">
                  <c:v>0.83350500000000005</c:v>
                </c:pt>
                <c:pt idx="3330">
                  <c:v>42.183500000000002</c:v>
                </c:pt>
                <c:pt idx="3331">
                  <c:v>8.3953700000000006E-2</c:v>
                </c:pt>
                <c:pt idx="3332">
                  <c:v>0.22045100000000001</c:v>
                </c:pt>
                <c:pt idx="3333">
                  <c:v>0.14072200000000001</c:v>
                </c:pt>
                <c:pt idx="3334">
                  <c:v>0.47042400000000001</c:v>
                </c:pt>
                <c:pt idx="3335">
                  <c:v>1.0234300000000001</c:v>
                </c:pt>
                <c:pt idx="3336">
                  <c:v>7.4039799999999998</c:v>
                </c:pt>
                <c:pt idx="3337">
                  <c:v>4.6584599999999997E-2</c:v>
                </c:pt>
                <c:pt idx="3338">
                  <c:v>0.412412</c:v>
                </c:pt>
                <c:pt idx="3339">
                  <c:v>0.35676400000000003</c:v>
                </c:pt>
                <c:pt idx="3340">
                  <c:v>8.5231600000000005E-2</c:v>
                </c:pt>
                <c:pt idx="3341">
                  <c:v>77.627899999999997</c:v>
                </c:pt>
                <c:pt idx="3342">
                  <c:v>5.0024699999999998E-2</c:v>
                </c:pt>
                <c:pt idx="3343">
                  <c:v>1.9202699999999999</c:v>
                </c:pt>
                <c:pt idx="3344">
                  <c:v>0.34303699999999998</c:v>
                </c:pt>
                <c:pt idx="3345">
                  <c:v>1.0301800000000001</c:v>
                </c:pt>
                <c:pt idx="3346">
                  <c:v>56.390799999999999</c:v>
                </c:pt>
                <c:pt idx="3347">
                  <c:v>2.7806099999999998</c:v>
                </c:pt>
                <c:pt idx="3348">
                  <c:v>4.3946100000000002E-2</c:v>
                </c:pt>
                <c:pt idx="3349">
                  <c:v>8.1121200000000009</c:v>
                </c:pt>
                <c:pt idx="3350">
                  <c:v>0.67607300000000004</c:v>
                </c:pt>
                <c:pt idx="3351">
                  <c:v>0.14824100000000001</c:v>
                </c:pt>
                <c:pt idx="3352">
                  <c:v>0.17093800000000001</c:v>
                </c:pt>
                <c:pt idx="3353">
                  <c:v>4.2005899999999999E-2</c:v>
                </c:pt>
                <c:pt idx="3354">
                  <c:v>8.7689900000000005</c:v>
                </c:pt>
                <c:pt idx="3355">
                  <c:v>4.8296699999999998E-2</c:v>
                </c:pt>
                <c:pt idx="3356">
                  <c:v>1.1430100000000001</c:v>
                </c:pt>
                <c:pt idx="3357">
                  <c:v>5.22783</c:v>
                </c:pt>
                <c:pt idx="3358">
                  <c:v>0.48847000000000002</c:v>
                </c:pt>
                <c:pt idx="3359">
                  <c:v>6.2140599999999999</c:v>
                </c:pt>
                <c:pt idx="3360">
                  <c:v>0.72186700000000004</c:v>
                </c:pt>
                <c:pt idx="3361">
                  <c:v>9.4751699999999994E-2</c:v>
                </c:pt>
                <c:pt idx="3362">
                  <c:v>9.3623799999999993E-2</c:v>
                </c:pt>
                <c:pt idx="3363">
                  <c:v>0.46007500000000001</c:v>
                </c:pt>
                <c:pt idx="3364">
                  <c:v>5.3696900000000003</c:v>
                </c:pt>
                <c:pt idx="3365">
                  <c:v>8.4645899999999994</c:v>
                </c:pt>
                <c:pt idx="3366">
                  <c:v>0.13331200000000001</c:v>
                </c:pt>
                <c:pt idx="3367">
                  <c:v>0.133578</c:v>
                </c:pt>
                <c:pt idx="3368">
                  <c:v>0.56259999999999999</c:v>
                </c:pt>
                <c:pt idx="3369">
                  <c:v>9.0354400000000001E-2</c:v>
                </c:pt>
                <c:pt idx="3370">
                  <c:v>1.08796</c:v>
                </c:pt>
                <c:pt idx="3371">
                  <c:v>0.98555099999999995</c:v>
                </c:pt>
                <c:pt idx="3372">
                  <c:v>5.7426199999999997E-2</c:v>
                </c:pt>
                <c:pt idx="3373">
                  <c:v>0.27104</c:v>
                </c:pt>
                <c:pt idx="3374">
                  <c:v>0.26109700000000002</c:v>
                </c:pt>
                <c:pt idx="3375">
                  <c:v>43.834899999999998</c:v>
                </c:pt>
                <c:pt idx="3376">
                  <c:v>8.8842000000000004E-2</c:v>
                </c:pt>
                <c:pt idx="3377">
                  <c:v>0.54400599999999999</c:v>
                </c:pt>
                <c:pt idx="3378">
                  <c:v>0.21080299999999999</c:v>
                </c:pt>
                <c:pt idx="3379">
                  <c:v>0.135489</c:v>
                </c:pt>
                <c:pt idx="3380">
                  <c:v>5.1198399999999998E-2</c:v>
                </c:pt>
                <c:pt idx="3381">
                  <c:v>0.17316500000000001</c:v>
                </c:pt>
                <c:pt idx="3382">
                  <c:v>1.1177299999999999</c:v>
                </c:pt>
                <c:pt idx="3383">
                  <c:v>74.428399999999996</c:v>
                </c:pt>
                <c:pt idx="3384">
                  <c:v>4.5848399999999997E-2</c:v>
                </c:pt>
                <c:pt idx="3385">
                  <c:v>6.1054000000000004</c:v>
                </c:pt>
                <c:pt idx="3386">
                  <c:v>0.18462200000000001</c:v>
                </c:pt>
                <c:pt idx="3387">
                  <c:v>0.21685499999999999</c:v>
                </c:pt>
                <c:pt idx="3388">
                  <c:v>0.138183</c:v>
                </c:pt>
                <c:pt idx="3389">
                  <c:v>9.7531000000000007E-2</c:v>
                </c:pt>
                <c:pt idx="3390">
                  <c:v>0.18678</c:v>
                </c:pt>
                <c:pt idx="3391">
                  <c:v>0.172404</c:v>
                </c:pt>
                <c:pt idx="3392">
                  <c:v>0.129943</c:v>
                </c:pt>
                <c:pt idx="3393">
                  <c:v>0.75287300000000001</c:v>
                </c:pt>
                <c:pt idx="3394">
                  <c:v>9.6677200000000005E-2</c:v>
                </c:pt>
                <c:pt idx="3395">
                  <c:v>0.18223600000000001</c:v>
                </c:pt>
                <c:pt idx="3396">
                  <c:v>1.0404599999999999</c:v>
                </c:pt>
                <c:pt idx="3397">
                  <c:v>6.32653</c:v>
                </c:pt>
                <c:pt idx="3398">
                  <c:v>0.16983200000000001</c:v>
                </c:pt>
                <c:pt idx="3399">
                  <c:v>1.2613399999999999</c:v>
                </c:pt>
                <c:pt idx="3400">
                  <c:v>2.8959800000000002</c:v>
                </c:pt>
                <c:pt idx="3401">
                  <c:v>0.14963299999999999</c:v>
                </c:pt>
                <c:pt idx="3402">
                  <c:v>9.2016399999999998E-2</c:v>
                </c:pt>
                <c:pt idx="3403">
                  <c:v>43.030999999999999</c:v>
                </c:pt>
                <c:pt idx="3404">
                  <c:v>8.2858799999999996E-2</c:v>
                </c:pt>
                <c:pt idx="3405">
                  <c:v>5.2783299999999998E-2</c:v>
                </c:pt>
                <c:pt idx="3406">
                  <c:v>7.1188599999999997</c:v>
                </c:pt>
                <c:pt idx="3407">
                  <c:v>0.52324599999999999</c:v>
                </c:pt>
                <c:pt idx="3408">
                  <c:v>13.278700000000001</c:v>
                </c:pt>
                <c:pt idx="3409">
                  <c:v>4.4573399999999999E-2</c:v>
                </c:pt>
                <c:pt idx="3410">
                  <c:v>0.28414</c:v>
                </c:pt>
                <c:pt idx="3411">
                  <c:v>4.2889799999999999E-2</c:v>
                </c:pt>
                <c:pt idx="3412">
                  <c:v>0.110815</c:v>
                </c:pt>
                <c:pt idx="3413">
                  <c:v>8.2348099999999995</c:v>
                </c:pt>
                <c:pt idx="3414">
                  <c:v>9.0642799999999996E-2</c:v>
                </c:pt>
                <c:pt idx="3415">
                  <c:v>0.17707300000000001</c:v>
                </c:pt>
                <c:pt idx="3416">
                  <c:v>3.3005399999999998</c:v>
                </c:pt>
                <c:pt idx="3417">
                  <c:v>1.21471</c:v>
                </c:pt>
                <c:pt idx="3418">
                  <c:v>17.29</c:v>
                </c:pt>
                <c:pt idx="3419">
                  <c:v>2.2372000000000001</c:v>
                </c:pt>
                <c:pt idx="3420">
                  <c:v>0.19515299999999999</c:v>
                </c:pt>
                <c:pt idx="3421">
                  <c:v>61.6126</c:v>
                </c:pt>
                <c:pt idx="3422">
                  <c:v>0.29628500000000002</c:v>
                </c:pt>
                <c:pt idx="3423">
                  <c:v>8.7186200000000005E-2</c:v>
                </c:pt>
                <c:pt idx="3424">
                  <c:v>120.785</c:v>
                </c:pt>
                <c:pt idx="3425">
                  <c:v>9.9019200000000002E-2</c:v>
                </c:pt>
                <c:pt idx="3426">
                  <c:v>1.45306</c:v>
                </c:pt>
                <c:pt idx="3427">
                  <c:v>0.144203</c:v>
                </c:pt>
                <c:pt idx="3428">
                  <c:v>6.6966799999999997</c:v>
                </c:pt>
                <c:pt idx="3429">
                  <c:v>0.69509699999999996</c:v>
                </c:pt>
                <c:pt idx="3430">
                  <c:v>8.9113299999999995</c:v>
                </c:pt>
                <c:pt idx="3431">
                  <c:v>0.12731400000000001</c:v>
                </c:pt>
                <c:pt idx="3432">
                  <c:v>0.28642000000000001</c:v>
                </c:pt>
                <c:pt idx="3433">
                  <c:v>4.6855500000000001</c:v>
                </c:pt>
                <c:pt idx="3434">
                  <c:v>5.3259500000000001E-2</c:v>
                </c:pt>
                <c:pt idx="3435">
                  <c:v>0.166911</c:v>
                </c:pt>
                <c:pt idx="3436">
                  <c:v>0.173371</c:v>
                </c:pt>
                <c:pt idx="3437">
                  <c:v>56.929200000000002</c:v>
                </c:pt>
                <c:pt idx="3438">
                  <c:v>4.3525200000000002</c:v>
                </c:pt>
                <c:pt idx="3439">
                  <c:v>17.595400000000001</c:v>
                </c:pt>
                <c:pt idx="3440">
                  <c:v>0.12883700000000001</c:v>
                </c:pt>
                <c:pt idx="3441">
                  <c:v>105.256</c:v>
                </c:pt>
                <c:pt idx="3442">
                  <c:v>54.109900000000003</c:v>
                </c:pt>
                <c:pt idx="3443">
                  <c:v>2.51058</c:v>
                </c:pt>
                <c:pt idx="3444">
                  <c:v>0.38635399999999998</c:v>
                </c:pt>
                <c:pt idx="3445">
                  <c:v>4.3602700000000001E-2</c:v>
                </c:pt>
                <c:pt idx="3446">
                  <c:v>0.35155999999999998</c:v>
                </c:pt>
                <c:pt idx="3447">
                  <c:v>0.13763900000000001</c:v>
                </c:pt>
                <c:pt idx="3448">
                  <c:v>0.21826799999999999</c:v>
                </c:pt>
                <c:pt idx="3449">
                  <c:v>0.89060899999999998</c:v>
                </c:pt>
                <c:pt idx="3450">
                  <c:v>9.6681899999999992</c:v>
                </c:pt>
                <c:pt idx="3451">
                  <c:v>0.31706299999999998</c:v>
                </c:pt>
                <c:pt idx="3452">
                  <c:v>0.491701</c:v>
                </c:pt>
                <c:pt idx="3453">
                  <c:v>5.1863799999999998</c:v>
                </c:pt>
                <c:pt idx="3454">
                  <c:v>1.2462599999999999</c:v>
                </c:pt>
                <c:pt idx="3455">
                  <c:v>8.66117E-2</c:v>
                </c:pt>
                <c:pt idx="3456">
                  <c:v>0.22855600000000001</c:v>
                </c:pt>
                <c:pt idx="3457">
                  <c:v>4.1642600000000002E-2</c:v>
                </c:pt>
                <c:pt idx="3458">
                  <c:v>0.21649499999999999</c:v>
                </c:pt>
                <c:pt idx="3459">
                  <c:v>9.1298299999999999E-2</c:v>
                </c:pt>
                <c:pt idx="3460">
                  <c:v>4.8726400000000003E-2</c:v>
                </c:pt>
                <c:pt idx="3461">
                  <c:v>0.22401699999999999</c:v>
                </c:pt>
                <c:pt idx="3462">
                  <c:v>4.72215E-2</c:v>
                </c:pt>
                <c:pt idx="3463">
                  <c:v>4.4231199999999998E-2</c:v>
                </c:pt>
                <c:pt idx="3464">
                  <c:v>12.119199999999999</c:v>
                </c:pt>
                <c:pt idx="3465">
                  <c:v>0.33841599999999999</c:v>
                </c:pt>
                <c:pt idx="3466">
                  <c:v>0.168186</c:v>
                </c:pt>
                <c:pt idx="3467">
                  <c:v>0.94799</c:v>
                </c:pt>
                <c:pt idx="3468">
                  <c:v>4.5754400000000001E-2</c:v>
                </c:pt>
                <c:pt idx="3469">
                  <c:v>3.3357299999999999</c:v>
                </c:pt>
                <c:pt idx="3470">
                  <c:v>2.0293899999999998</c:v>
                </c:pt>
                <c:pt idx="3471">
                  <c:v>4.3300199999999997E-2</c:v>
                </c:pt>
                <c:pt idx="3472">
                  <c:v>3.9632000000000001</c:v>
                </c:pt>
                <c:pt idx="3473">
                  <c:v>9.3194100000000002E-2</c:v>
                </c:pt>
                <c:pt idx="3474">
                  <c:v>0.57292600000000005</c:v>
                </c:pt>
                <c:pt idx="3475">
                  <c:v>0.10080699999999999</c:v>
                </c:pt>
                <c:pt idx="3476">
                  <c:v>0.40103499999999997</c:v>
                </c:pt>
                <c:pt idx="3477">
                  <c:v>4.3992499999999997E-2</c:v>
                </c:pt>
                <c:pt idx="3478">
                  <c:v>0.89684399999999997</c:v>
                </c:pt>
                <c:pt idx="3479">
                  <c:v>0.167935</c:v>
                </c:pt>
                <c:pt idx="3480">
                  <c:v>4.2108199999999998E-2</c:v>
                </c:pt>
                <c:pt idx="3481">
                  <c:v>17.5426</c:v>
                </c:pt>
                <c:pt idx="3482">
                  <c:v>6.9593800000000003</c:v>
                </c:pt>
                <c:pt idx="3483">
                  <c:v>0.17083999999999999</c:v>
                </c:pt>
                <c:pt idx="3484">
                  <c:v>6.6593799999999996</c:v>
                </c:pt>
                <c:pt idx="3485">
                  <c:v>4.5471900000000003E-2</c:v>
                </c:pt>
                <c:pt idx="3486">
                  <c:v>0.19332099999999999</c:v>
                </c:pt>
                <c:pt idx="3487">
                  <c:v>33.302999999999997</c:v>
                </c:pt>
                <c:pt idx="3488">
                  <c:v>0.16961200000000001</c:v>
                </c:pt>
                <c:pt idx="3489">
                  <c:v>0.13254299999999999</c:v>
                </c:pt>
                <c:pt idx="3490">
                  <c:v>4.1398499999999998E-2</c:v>
                </c:pt>
                <c:pt idx="3491">
                  <c:v>0.13789899999999999</c:v>
                </c:pt>
                <c:pt idx="3492">
                  <c:v>2.2113800000000001</c:v>
                </c:pt>
                <c:pt idx="3493">
                  <c:v>0.134412</c:v>
                </c:pt>
                <c:pt idx="3494">
                  <c:v>0.14860799999999999</c:v>
                </c:pt>
                <c:pt idx="3495">
                  <c:v>0.62231400000000003</c:v>
                </c:pt>
                <c:pt idx="3496">
                  <c:v>0.45119900000000002</c:v>
                </c:pt>
                <c:pt idx="3497">
                  <c:v>3.5122900000000001</c:v>
                </c:pt>
                <c:pt idx="3498">
                  <c:v>0.57568399999999997</c:v>
                </c:pt>
                <c:pt idx="3499">
                  <c:v>0.134298</c:v>
                </c:pt>
                <c:pt idx="3500">
                  <c:v>4.1671300000000001E-2</c:v>
                </c:pt>
                <c:pt idx="3501">
                  <c:v>0.54074199999999994</c:v>
                </c:pt>
                <c:pt idx="3502">
                  <c:v>4.3430400000000002</c:v>
                </c:pt>
                <c:pt idx="3503">
                  <c:v>0.31205899999999998</c:v>
                </c:pt>
                <c:pt idx="3504">
                  <c:v>4.4078200000000001</c:v>
                </c:pt>
                <c:pt idx="3505">
                  <c:v>0.77249999999999996</c:v>
                </c:pt>
                <c:pt idx="3506">
                  <c:v>8.3130099999999998E-2</c:v>
                </c:pt>
                <c:pt idx="3507">
                  <c:v>0.98394199999999998</c:v>
                </c:pt>
                <c:pt idx="3508">
                  <c:v>8.9394600000000004</c:v>
                </c:pt>
                <c:pt idx="3509">
                  <c:v>6.5949200000000001</c:v>
                </c:pt>
                <c:pt idx="3510">
                  <c:v>2.5917699999999999</c:v>
                </c:pt>
                <c:pt idx="3511">
                  <c:v>0.33369900000000002</c:v>
                </c:pt>
                <c:pt idx="3512">
                  <c:v>0.246117</c:v>
                </c:pt>
                <c:pt idx="3513">
                  <c:v>69.781000000000006</c:v>
                </c:pt>
                <c:pt idx="3514">
                  <c:v>7.0244299999999997</c:v>
                </c:pt>
                <c:pt idx="3515">
                  <c:v>9.9114599999999997E-2</c:v>
                </c:pt>
                <c:pt idx="3516">
                  <c:v>1.59554</c:v>
                </c:pt>
                <c:pt idx="3517">
                  <c:v>0.66625100000000004</c:v>
                </c:pt>
                <c:pt idx="3518">
                  <c:v>58.570399999999999</c:v>
                </c:pt>
                <c:pt idx="3519">
                  <c:v>0.51218399999999997</c:v>
                </c:pt>
                <c:pt idx="3520">
                  <c:v>1.6126100000000001</c:v>
                </c:pt>
                <c:pt idx="3521">
                  <c:v>0.14505799999999999</c:v>
                </c:pt>
                <c:pt idx="3522">
                  <c:v>1.00607</c:v>
                </c:pt>
                <c:pt idx="3523">
                  <c:v>0.25112299999999999</c:v>
                </c:pt>
                <c:pt idx="3524">
                  <c:v>15.5745</c:v>
                </c:pt>
                <c:pt idx="3525">
                  <c:v>7.2978399999999999</c:v>
                </c:pt>
                <c:pt idx="3526">
                  <c:v>7.4987300000000001</c:v>
                </c:pt>
                <c:pt idx="3527">
                  <c:v>0.40222200000000002</c:v>
                </c:pt>
                <c:pt idx="3528">
                  <c:v>0.16650400000000001</c:v>
                </c:pt>
                <c:pt idx="3529">
                  <c:v>1.09161</c:v>
                </c:pt>
                <c:pt idx="3530">
                  <c:v>13.803000000000001</c:v>
                </c:pt>
                <c:pt idx="3531">
                  <c:v>26.971900000000002</c:v>
                </c:pt>
                <c:pt idx="3532">
                  <c:v>7.5976999999999997</c:v>
                </c:pt>
                <c:pt idx="3533">
                  <c:v>0.17358699999999999</c:v>
                </c:pt>
                <c:pt idx="3534">
                  <c:v>4.5803200000000002E-2</c:v>
                </c:pt>
                <c:pt idx="3535">
                  <c:v>5.8323400000000003</c:v>
                </c:pt>
                <c:pt idx="3536">
                  <c:v>1.48027</c:v>
                </c:pt>
                <c:pt idx="3537">
                  <c:v>1.21661</c:v>
                </c:pt>
                <c:pt idx="3538">
                  <c:v>1.1830700000000001</c:v>
                </c:pt>
                <c:pt idx="3539">
                  <c:v>0.89076900000000003</c:v>
                </c:pt>
                <c:pt idx="3540">
                  <c:v>4.5561900000000002E-2</c:v>
                </c:pt>
                <c:pt idx="3541">
                  <c:v>9.6251700000000007</c:v>
                </c:pt>
                <c:pt idx="3542">
                  <c:v>74.345799999999997</c:v>
                </c:pt>
                <c:pt idx="3543">
                  <c:v>0.484072</c:v>
                </c:pt>
                <c:pt idx="3544">
                  <c:v>4.3617799999999998E-2</c:v>
                </c:pt>
                <c:pt idx="3545">
                  <c:v>7.3771100000000001</c:v>
                </c:pt>
                <c:pt idx="3546">
                  <c:v>0.10190399999999999</c:v>
                </c:pt>
                <c:pt idx="3547">
                  <c:v>9.9896399999999996E-2</c:v>
                </c:pt>
                <c:pt idx="3548">
                  <c:v>0.44434899999999999</c:v>
                </c:pt>
                <c:pt idx="3549">
                  <c:v>0.60871500000000001</c:v>
                </c:pt>
                <c:pt idx="3550">
                  <c:v>4.1379199999999998E-2</c:v>
                </c:pt>
                <c:pt idx="3551">
                  <c:v>1.6788000000000001</c:v>
                </c:pt>
                <c:pt idx="3552">
                  <c:v>9.3603000000000006E-2</c:v>
                </c:pt>
                <c:pt idx="3553">
                  <c:v>9.2730199999999999E-2</c:v>
                </c:pt>
                <c:pt idx="3554">
                  <c:v>4.3305200000000002E-2</c:v>
                </c:pt>
                <c:pt idx="3555">
                  <c:v>55.258099999999999</c:v>
                </c:pt>
                <c:pt idx="3556">
                  <c:v>8.9186100000000004E-2</c:v>
                </c:pt>
                <c:pt idx="3557">
                  <c:v>0.12531600000000001</c:v>
                </c:pt>
                <c:pt idx="3558">
                  <c:v>4.2060699999999999E-2</c:v>
                </c:pt>
                <c:pt idx="3559">
                  <c:v>5.7454000000000001</c:v>
                </c:pt>
                <c:pt idx="3560">
                  <c:v>3.1831900000000002</c:v>
                </c:pt>
                <c:pt idx="3561">
                  <c:v>16.435300000000002</c:v>
                </c:pt>
                <c:pt idx="3562">
                  <c:v>0.150812</c:v>
                </c:pt>
                <c:pt idx="3563">
                  <c:v>3.97682</c:v>
                </c:pt>
                <c:pt idx="3564">
                  <c:v>0.219421</c:v>
                </c:pt>
                <c:pt idx="3565">
                  <c:v>0.68662900000000004</c:v>
                </c:pt>
                <c:pt idx="3566">
                  <c:v>2.2144300000000001</c:v>
                </c:pt>
                <c:pt idx="3567">
                  <c:v>0.10087500000000001</c:v>
                </c:pt>
                <c:pt idx="3568">
                  <c:v>1.27729</c:v>
                </c:pt>
                <c:pt idx="3569">
                  <c:v>1.0682199999999999</c:v>
                </c:pt>
                <c:pt idx="3570">
                  <c:v>4.2886399999999998E-2</c:v>
                </c:pt>
                <c:pt idx="3571">
                  <c:v>8.0129099999999998</c:v>
                </c:pt>
                <c:pt idx="3572">
                  <c:v>6.4869500000000002</c:v>
                </c:pt>
                <c:pt idx="3573">
                  <c:v>4.5683700000000001E-2</c:v>
                </c:pt>
                <c:pt idx="3574">
                  <c:v>0.12629299999999999</c:v>
                </c:pt>
                <c:pt idx="3575">
                  <c:v>4.3258600000000001E-2</c:v>
                </c:pt>
                <c:pt idx="3576">
                  <c:v>0.14354900000000001</c:v>
                </c:pt>
                <c:pt idx="3577">
                  <c:v>0.10022300000000001</c:v>
                </c:pt>
                <c:pt idx="3578">
                  <c:v>3.6283799999999999</c:v>
                </c:pt>
                <c:pt idx="3579">
                  <c:v>0.34677799999999998</c:v>
                </c:pt>
                <c:pt idx="3580">
                  <c:v>0.31684299999999999</c:v>
                </c:pt>
                <c:pt idx="3581">
                  <c:v>15.189299999999999</c:v>
                </c:pt>
                <c:pt idx="3582">
                  <c:v>4.3630099999999998E-2</c:v>
                </c:pt>
                <c:pt idx="3583">
                  <c:v>8.4746299999999997E-2</c:v>
                </c:pt>
                <c:pt idx="3584">
                  <c:v>0.73495699999999997</c:v>
                </c:pt>
                <c:pt idx="3585">
                  <c:v>4.5486300000000002</c:v>
                </c:pt>
                <c:pt idx="3586">
                  <c:v>0.137213</c:v>
                </c:pt>
                <c:pt idx="3587">
                  <c:v>0.26428000000000001</c:v>
                </c:pt>
                <c:pt idx="3588">
                  <c:v>4.5134400000000001</c:v>
                </c:pt>
                <c:pt idx="3589">
                  <c:v>6.4691799999999997</c:v>
                </c:pt>
                <c:pt idx="3590">
                  <c:v>76.1233</c:v>
                </c:pt>
                <c:pt idx="3591">
                  <c:v>4.18281E-2</c:v>
                </c:pt>
                <c:pt idx="3592">
                  <c:v>3.0952500000000001</c:v>
                </c:pt>
                <c:pt idx="3593">
                  <c:v>0.13043199999999999</c:v>
                </c:pt>
                <c:pt idx="3594">
                  <c:v>0.36235499999999998</c:v>
                </c:pt>
                <c:pt idx="3595">
                  <c:v>5.0397299999999999E-2</c:v>
                </c:pt>
                <c:pt idx="3596">
                  <c:v>9.7978099999999999E-2</c:v>
                </c:pt>
                <c:pt idx="3597">
                  <c:v>0.62501399999999996</c:v>
                </c:pt>
                <c:pt idx="3598">
                  <c:v>0.896984</c:v>
                </c:pt>
                <c:pt idx="3599">
                  <c:v>4.7642800000000003</c:v>
                </c:pt>
                <c:pt idx="3600">
                  <c:v>0.137742</c:v>
                </c:pt>
                <c:pt idx="3601">
                  <c:v>0.35326400000000002</c:v>
                </c:pt>
                <c:pt idx="3602">
                  <c:v>5.1627399999999997E-2</c:v>
                </c:pt>
                <c:pt idx="3603">
                  <c:v>0.780918</c:v>
                </c:pt>
                <c:pt idx="3604">
                  <c:v>4.1582300000000003E-2</c:v>
                </c:pt>
                <c:pt idx="3605">
                  <c:v>4.82437</c:v>
                </c:pt>
                <c:pt idx="3606">
                  <c:v>0.97856500000000002</c:v>
                </c:pt>
                <c:pt idx="3607">
                  <c:v>51.467100000000002</c:v>
                </c:pt>
                <c:pt idx="3608">
                  <c:v>4.4915200000000002E-2</c:v>
                </c:pt>
                <c:pt idx="3609">
                  <c:v>0.174563</c:v>
                </c:pt>
                <c:pt idx="3610">
                  <c:v>5.3879299999999999</c:v>
                </c:pt>
                <c:pt idx="3611">
                  <c:v>1.1419299999999999</c:v>
                </c:pt>
                <c:pt idx="3612">
                  <c:v>57.810699999999997</c:v>
                </c:pt>
                <c:pt idx="3613">
                  <c:v>2.6755399999999998</c:v>
                </c:pt>
                <c:pt idx="3614">
                  <c:v>11.0099</c:v>
                </c:pt>
                <c:pt idx="3615">
                  <c:v>0.44774999999999998</c:v>
                </c:pt>
                <c:pt idx="3616">
                  <c:v>0.53094399999999997</c:v>
                </c:pt>
                <c:pt idx="3617">
                  <c:v>6.4430500000000004</c:v>
                </c:pt>
                <c:pt idx="3618">
                  <c:v>0.14655699999999999</c:v>
                </c:pt>
                <c:pt idx="3619">
                  <c:v>0.41747800000000002</c:v>
                </c:pt>
                <c:pt idx="3620">
                  <c:v>0.78939599999999999</c:v>
                </c:pt>
                <c:pt idx="3621">
                  <c:v>6.3268000000000004</c:v>
                </c:pt>
                <c:pt idx="3622">
                  <c:v>0.19214500000000001</c:v>
                </c:pt>
                <c:pt idx="3623">
                  <c:v>0.24616499999999999</c:v>
                </c:pt>
                <c:pt idx="3624">
                  <c:v>0.10353</c:v>
                </c:pt>
                <c:pt idx="3625">
                  <c:v>1.1584300000000001</c:v>
                </c:pt>
                <c:pt idx="3626">
                  <c:v>0.21728700000000001</c:v>
                </c:pt>
                <c:pt idx="3627">
                  <c:v>0.11007400000000001</c:v>
                </c:pt>
                <c:pt idx="3628">
                  <c:v>4.3199700000000001E-2</c:v>
                </c:pt>
                <c:pt idx="3629">
                  <c:v>0.20241700000000001</c:v>
                </c:pt>
                <c:pt idx="3630">
                  <c:v>10.4655</c:v>
                </c:pt>
                <c:pt idx="3631">
                  <c:v>3.60663</c:v>
                </c:pt>
                <c:pt idx="3632">
                  <c:v>9.1256900000000005</c:v>
                </c:pt>
                <c:pt idx="3633">
                  <c:v>0.21698700000000001</c:v>
                </c:pt>
                <c:pt idx="3634">
                  <c:v>12.5307</c:v>
                </c:pt>
                <c:pt idx="3635">
                  <c:v>0.13283500000000001</c:v>
                </c:pt>
                <c:pt idx="3636">
                  <c:v>4.28073E-2</c:v>
                </c:pt>
                <c:pt idx="3637">
                  <c:v>0.33036500000000002</c:v>
                </c:pt>
                <c:pt idx="3638">
                  <c:v>0.21021200000000001</c:v>
                </c:pt>
                <c:pt idx="3639">
                  <c:v>4.7024200000000002E-2</c:v>
                </c:pt>
                <c:pt idx="3640">
                  <c:v>40.817900000000002</c:v>
                </c:pt>
                <c:pt idx="3641">
                  <c:v>10.145</c:v>
                </c:pt>
                <c:pt idx="3642">
                  <c:v>8.8776300000000002E-2</c:v>
                </c:pt>
                <c:pt idx="3643">
                  <c:v>0.30565799999999999</c:v>
                </c:pt>
                <c:pt idx="3644">
                  <c:v>4.2614899999999997E-2</c:v>
                </c:pt>
                <c:pt idx="3645">
                  <c:v>4.0483900000000004</c:v>
                </c:pt>
                <c:pt idx="3646">
                  <c:v>6.2251399999999997</c:v>
                </c:pt>
                <c:pt idx="3647">
                  <c:v>0.167598</c:v>
                </c:pt>
                <c:pt idx="3648">
                  <c:v>10.296900000000001</c:v>
                </c:pt>
                <c:pt idx="3649">
                  <c:v>0.19572500000000001</c:v>
                </c:pt>
                <c:pt idx="3650">
                  <c:v>69.685400000000001</c:v>
                </c:pt>
                <c:pt idx="3651">
                  <c:v>0.289269</c:v>
                </c:pt>
                <c:pt idx="3652">
                  <c:v>4.1525699999999999E-2</c:v>
                </c:pt>
                <c:pt idx="3653">
                  <c:v>8.1973500000000001</c:v>
                </c:pt>
                <c:pt idx="3654">
                  <c:v>0.36310500000000001</c:v>
                </c:pt>
                <c:pt idx="3655">
                  <c:v>0.58841200000000005</c:v>
                </c:pt>
                <c:pt idx="3656">
                  <c:v>0.179371</c:v>
                </c:pt>
                <c:pt idx="3657">
                  <c:v>0.89787899999999998</c:v>
                </c:pt>
                <c:pt idx="3658">
                  <c:v>4.2580300000000001E-2</c:v>
                </c:pt>
                <c:pt idx="3659">
                  <c:v>0.63840300000000005</c:v>
                </c:pt>
                <c:pt idx="3660">
                  <c:v>0.61207999999999996</c:v>
                </c:pt>
                <c:pt idx="3661">
                  <c:v>11.0059</c:v>
                </c:pt>
                <c:pt idx="3662">
                  <c:v>8.6123599999999995E-2</c:v>
                </c:pt>
                <c:pt idx="3663">
                  <c:v>4.6982200000000002E-2</c:v>
                </c:pt>
                <c:pt idx="3664">
                  <c:v>0.496859</c:v>
                </c:pt>
                <c:pt idx="3665">
                  <c:v>11.4666</c:v>
                </c:pt>
                <c:pt idx="3666">
                  <c:v>51.805900000000001</c:v>
                </c:pt>
                <c:pt idx="3667">
                  <c:v>0.13273499999999999</c:v>
                </c:pt>
                <c:pt idx="3668">
                  <c:v>1.4784200000000001</c:v>
                </c:pt>
                <c:pt idx="3669">
                  <c:v>0.277144</c:v>
                </c:pt>
                <c:pt idx="3670">
                  <c:v>0.25895899999999999</c:v>
                </c:pt>
                <c:pt idx="3671">
                  <c:v>8.80581E-2</c:v>
                </c:pt>
                <c:pt idx="3672">
                  <c:v>8.5738599999999998E-2</c:v>
                </c:pt>
                <c:pt idx="3673">
                  <c:v>39.961799999999997</c:v>
                </c:pt>
                <c:pt idx="3674">
                  <c:v>4.2098299999999998E-2</c:v>
                </c:pt>
                <c:pt idx="3675">
                  <c:v>19.796800000000001</c:v>
                </c:pt>
                <c:pt idx="3676">
                  <c:v>0.27835799999999999</c:v>
                </c:pt>
                <c:pt idx="3677">
                  <c:v>5.4944499999999996</c:v>
                </c:pt>
                <c:pt idx="3678">
                  <c:v>0.13076499999999999</c:v>
                </c:pt>
                <c:pt idx="3679">
                  <c:v>8.2810799999999993</c:v>
                </c:pt>
                <c:pt idx="3680">
                  <c:v>2.9514499999999999</c:v>
                </c:pt>
                <c:pt idx="3681">
                  <c:v>0.69287699999999997</c:v>
                </c:pt>
                <c:pt idx="3682">
                  <c:v>5.6931799999999999</c:v>
                </c:pt>
                <c:pt idx="3683">
                  <c:v>5.3795200000000001E-2</c:v>
                </c:pt>
                <c:pt idx="3684">
                  <c:v>9.2861999999999991</c:v>
                </c:pt>
                <c:pt idx="3685">
                  <c:v>13.7507</c:v>
                </c:pt>
                <c:pt idx="3686">
                  <c:v>4.38587E-2</c:v>
                </c:pt>
                <c:pt idx="3687">
                  <c:v>0.241365</c:v>
                </c:pt>
                <c:pt idx="3688">
                  <c:v>0.15278800000000001</c:v>
                </c:pt>
                <c:pt idx="3689">
                  <c:v>8.3417199999999997E-2</c:v>
                </c:pt>
                <c:pt idx="3690">
                  <c:v>0.21160000000000001</c:v>
                </c:pt>
                <c:pt idx="3691">
                  <c:v>0.202149</c:v>
                </c:pt>
                <c:pt idx="3692">
                  <c:v>4.2513099999999998E-2</c:v>
                </c:pt>
                <c:pt idx="3693">
                  <c:v>6.4918199999999997</c:v>
                </c:pt>
                <c:pt idx="3694">
                  <c:v>0.13609299999999999</c:v>
                </c:pt>
                <c:pt idx="3695">
                  <c:v>0.14614099999999999</c:v>
                </c:pt>
                <c:pt idx="3696">
                  <c:v>0.33665</c:v>
                </c:pt>
                <c:pt idx="3697">
                  <c:v>9.9311299999999996</c:v>
                </c:pt>
                <c:pt idx="3698">
                  <c:v>9.84289E-2</c:v>
                </c:pt>
                <c:pt idx="3699">
                  <c:v>0.20791200000000001</c:v>
                </c:pt>
                <c:pt idx="3700">
                  <c:v>10.3744</c:v>
                </c:pt>
                <c:pt idx="3701">
                  <c:v>0.339611</c:v>
                </c:pt>
                <c:pt idx="3702">
                  <c:v>4.5895699999999998E-2</c:v>
                </c:pt>
                <c:pt idx="3703">
                  <c:v>5.6045199999999999</c:v>
                </c:pt>
                <c:pt idx="3704">
                  <c:v>0.24715300000000001</c:v>
                </c:pt>
                <c:pt idx="3705">
                  <c:v>9.9965300000000007E-2</c:v>
                </c:pt>
                <c:pt idx="3706">
                  <c:v>8.3431599999999995E-2</c:v>
                </c:pt>
                <c:pt idx="3707">
                  <c:v>9.9932700000000008</c:v>
                </c:pt>
                <c:pt idx="3708">
                  <c:v>0.21520900000000001</c:v>
                </c:pt>
                <c:pt idx="3709">
                  <c:v>2.0359799999999999</c:v>
                </c:pt>
                <c:pt idx="3710">
                  <c:v>8.8693800000000003E-2</c:v>
                </c:pt>
                <c:pt idx="3711">
                  <c:v>1.8575600000000001</c:v>
                </c:pt>
                <c:pt idx="3712">
                  <c:v>0.113814</c:v>
                </c:pt>
                <c:pt idx="3713">
                  <c:v>0.39700200000000002</c:v>
                </c:pt>
                <c:pt idx="3714">
                  <c:v>38.303400000000003</c:v>
                </c:pt>
                <c:pt idx="3715">
                  <c:v>0.84394000000000002</c:v>
                </c:pt>
                <c:pt idx="3716">
                  <c:v>0.34651199999999999</c:v>
                </c:pt>
                <c:pt idx="3717">
                  <c:v>6.5783100000000001</c:v>
                </c:pt>
                <c:pt idx="3718">
                  <c:v>1.0543400000000001</c:v>
                </c:pt>
                <c:pt idx="3719">
                  <c:v>8.5269200000000005</c:v>
                </c:pt>
                <c:pt idx="3720">
                  <c:v>0.18714500000000001</c:v>
                </c:pt>
                <c:pt idx="3721">
                  <c:v>13.5778</c:v>
                </c:pt>
                <c:pt idx="3722">
                  <c:v>0.466866</c:v>
                </c:pt>
                <c:pt idx="3723">
                  <c:v>0.61291200000000001</c:v>
                </c:pt>
                <c:pt idx="3724">
                  <c:v>0.37936599999999998</c:v>
                </c:pt>
                <c:pt idx="3725">
                  <c:v>0.13022</c:v>
                </c:pt>
                <c:pt idx="3726">
                  <c:v>0.46146700000000002</c:v>
                </c:pt>
                <c:pt idx="3727">
                  <c:v>0.222025</c:v>
                </c:pt>
                <c:pt idx="3728">
                  <c:v>2.7863199999999999</c:v>
                </c:pt>
                <c:pt idx="3729">
                  <c:v>5.7385299999999999</c:v>
                </c:pt>
                <c:pt idx="3730">
                  <c:v>0.30408600000000002</c:v>
                </c:pt>
                <c:pt idx="3731">
                  <c:v>0.42255599999999999</c:v>
                </c:pt>
                <c:pt idx="3732">
                  <c:v>0.62077199999999999</c:v>
                </c:pt>
                <c:pt idx="3733">
                  <c:v>1.91079</c:v>
                </c:pt>
                <c:pt idx="3734">
                  <c:v>8.8849300000000007</c:v>
                </c:pt>
                <c:pt idx="3735">
                  <c:v>2.0184099999999998</c:v>
                </c:pt>
                <c:pt idx="3736">
                  <c:v>4.6701399999999997E-2</c:v>
                </c:pt>
                <c:pt idx="3737">
                  <c:v>2.3717700000000002</c:v>
                </c:pt>
                <c:pt idx="3738">
                  <c:v>4.48719</c:v>
                </c:pt>
                <c:pt idx="3739">
                  <c:v>8.4743200000000005E-2</c:v>
                </c:pt>
                <c:pt idx="3740">
                  <c:v>0.35078399999999998</c:v>
                </c:pt>
                <c:pt idx="3741">
                  <c:v>0.22618199999999999</c:v>
                </c:pt>
                <c:pt idx="3742">
                  <c:v>0.103391</c:v>
                </c:pt>
                <c:pt idx="3743">
                  <c:v>5.2426399999999998E-2</c:v>
                </c:pt>
                <c:pt idx="3744">
                  <c:v>0.12241299999999999</c:v>
                </c:pt>
                <c:pt idx="3745">
                  <c:v>1.0354399999999999</c:v>
                </c:pt>
                <c:pt idx="3746">
                  <c:v>4.43963E-2</c:v>
                </c:pt>
                <c:pt idx="3747">
                  <c:v>0.30763499999999999</c:v>
                </c:pt>
                <c:pt idx="3748">
                  <c:v>8.4034300000000002</c:v>
                </c:pt>
                <c:pt idx="3749">
                  <c:v>9.5508399999999993E-2</c:v>
                </c:pt>
                <c:pt idx="3750">
                  <c:v>8.5404800000000003E-2</c:v>
                </c:pt>
                <c:pt idx="3751">
                  <c:v>5.28567E-2</c:v>
                </c:pt>
                <c:pt idx="3752">
                  <c:v>4.3308300000000001E-2</c:v>
                </c:pt>
                <c:pt idx="3753">
                  <c:v>8.5144600000000001E-2</c:v>
                </c:pt>
                <c:pt idx="3754">
                  <c:v>0.43601200000000001</c:v>
                </c:pt>
                <c:pt idx="3755">
                  <c:v>59.861800000000002</c:v>
                </c:pt>
                <c:pt idx="3756">
                  <c:v>0.37061300000000003</c:v>
                </c:pt>
                <c:pt idx="3757">
                  <c:v>0.21510199999999999</c:v>
                </c:pt>
                <c:pt idx="3758">
                  <c:v>9.6077399999999993E-2</c:v>
                </c:pt>
                <c:pt idx="3759">
                  <c:v>103.235</c:v>
                </c:pt>
                <c:pt idx="3760">
                  <c:v>4.2926400000000003E-2</c:v>
                </c:pt>
                <c:pt idx="3761">
                  <c:v>63.436599999999999</c:v>
                </c:pt>
                <c:pt idx="3762">
                  <c:v>1.3130599999999999</c:v>
                </c:pt>
                <c:pt idx="3763">
                  <c:v>0.89868199999999998</c:v>
                </c:pt>
                <c:pt idx="3764">
                  <c:v>0.70137799999999995</c:v>
                </c:pt>
                <c:pt idx="3765">
                  <c:v>36.506399999999999</c:v>
                </c:pt>
                <c:pt idx="3766">
                  <c:v>8.9703699999999997E-2</c:v>
                </c:pt>
                <c:pt idx="3767">
                  <c:v>0.118086</c:v>
                </c:pt>
                <c:pt idx="3768">
                  <c:v>1.1886000000000001</c:v>
                </c:pt>
                <c:pt idx="3769">
                  <c:v>2.7888700000000002</c:v>
                </c:pt>
                <c:pt idx="3770">
                  <c:v>0.25059700000000001</c:v>
                </c:pt>
                <c:pt idx="3771">
                  <c:v>0.13948199999999999</c:v>
                </c:pt>
                <c:pt idx="3772">
                  <c:v>0.381859</c:v>
                </c:pt>
                <c:pt idx="3773">
                  <c:v>5.0884699999999998E-2</c:v>
                </c:pt>
                <c:pt idx="3774">
                  <c:v>0.140985</c:v>
                </c:pt>
                <c:pt idx="3775">
                  <c:v>4.1331199999999998E-2</c:v>
                </c:pt>
                <c:pt idx="3776">
                  <c:v>6.15374</c:v>
                </c:pt>
                <c:pt idx="3777">
                  <c:v>4.1465500000000002E-2</c:v>
                </c:pt>
                <c:pt idx="3778">
                  <c:v>9.0418299999999993E-2</c:v>
                </c:pt>
                <c:pt idx="3779">
                  <c:v>5.3122100000000003</c:v>
                </c:pt>
                <c:pt idx="3780">
                  <c:v>0.17793200000000001</c:v>
                </c:pt>
                <c:pt idx="3781">
                  <c:v>0.198351</c:v>
                </c:pt>
                <c:pt idx="3782">
                  <c:v>4.7101200000000003E-2</c:v>
                </c:pt>
                <c:pt idx="3783">
                  <c:v>0.459366</c:v>
                </c:pt>
                <c:pt idx="3784">
                  <c:v>4.3136800000000003E-2</c:v>
                </c:pt>
                <c:pt idx="3785">
                  <c:v>6.1880800000000002</c:v>
                </c:pt>
                <c:pt idx="3786">
                  <c:v>8.3579100000000003E-2</c:v>
                </c:pt>
                <c:pt idx="3787">
                  <c:v>6.5672199999999998</c:v>
                </c:pt>
                <c:pt idx="3788">
                  <c:v>0.16830200000000001</c:v>
                </c:pt>
                <c:pt idx="3789">
                  <c:v>2.9384100000000002</c:v>
                </c:pt>
                <c:pt idx="3790">
                  <c:v>4.8698399999999999</c:v>
                </c:pt>
                <c:pt idx="3791">
                  <c:v>0.45551599999999998</c:v>
                </c:pt>
                <c:pt idx="3792">
                  <c:v>3.8046000000000002</c:v>
                </c:pt>
                <c:pt idx="3793">
                  <c:v>0.987784</c:v>
                </c:pt>
                <c:pt idx="3794">
                  <c:v>0.25357600000000002</c:v>
                </c:pt>
                <c:pt idx="3795">
                  <c:v>2.2585199999999999</c:v>
                </c:pt>
                <c:pt idx="3796">
                  <c:v>2.3654999999999999</c:v>
                </c:pt>
                <c:pt idx="3797">
                  <c:v>0.38100600000000001</c:v>
                </c:pt>
                <c:pt idx="3798">
                  <c:v>4.7481200000000001E-2</c:v>
                </c:pt>
                <c:pt idx="3799">
                  <c:v>2.9158400000000002</c:v>
                </c:pt>
                <c:pt idx="3800">
                  <c:v>6.8720800000000004</c:v>
                </c:pt>
                <c:pt idx="3801">
                  <c:v>4.6011000000000003E-2</c:v>
                </c:pt>
                <c:pt idx="3802">
                  <c:v>0.69403000000000004</c:v>
                </c:pt>
                <c:pt idx="3803">
                  <c:v>8.2693299999999997E-2</c:v>
                </c:pt>
                <c:pt idx="3804">
                  <c:v>0.192165</c:v>
                </c:pt>
                <c:pt idx="3805">
                  <c:v>8.8751700000000003E-2</c:v>
                </c:pt>
                <c:pt idx="3806">
                  <c:v>0.44827899999999998</c:v>
                </c:pt>
                <c:pt idx="3807">
                  <c:v>3.7178</c:v>
                </c:pt>
                <c:pt idx="3808">
                  <c:v>5.01961E-2</c:v>
                </c:pt>
                <c:pt idx="3809">
                  <c:v>8.7156499999999998E-2</c:v>
                </c:pt>
                <c:pt idx="3810">
                  <c:v>5.3230300000000002</c:v>
                </c:pt>
                <c:pt idx="3811">
                  <c:v>4.1494200000000002E-2</c:v>
                </c:pt>
                <c:pt idx="3812">
                  <c:v>0.400895</c:v>
                </c:pt>
                <c:pt idx="3813">
                  <c:v>0.27120699999999998</c:v>
                </c:pt>
                <c:pt idx="3814">
                  <c:v>4.3222099999999999E-2</c:v>
                </c:pt>
                <c:pt idx="3815">
                  <c:v>0.26288400000000001</c:v>
                </c:pt>
                <c:pt idx="3816">
                  <c:v>3.8938100000000002</c:v>
                </c:pt>
                <c:pt idx="3817">
                  <c:v>0.12565000000000001</c:v>
                </c:pt>
                <c:pt idx="3818">
                  <c:v>0.35609800000000003</c:v>
                </c:pt>
                <c:pt idx="3819">
                  <c:v>0.196128</c:v>
                </c:pt>
                <c:pt idx="3820">
                  <c:v>4.29036E-2</c:v>
                </c:pt>
                <c:pt idx="3821">
                  <c:v>4.6804900000000003E-2</c:v>
                </c:pt>
                <c:pt idx="3822">
                  <c:v>0.77482899999999999</c:v>
                </c:pt>
                <c:pt idx="3823">
                  <c:v>4.5317799999999998E-2</c:v>
                </c:pt>
                <c:pt idx="3824">
                  <c:v>0.109219</c:v>
                </c:pt>
                <c:pt idx="3825">
                  <c:v>9.4947000000000004E-2</c:v>
                </c:pt>
                <c:pt idx="3826">
                  <c:v>0.203432</c:v>
                </c:pt>
                <c:pt idx="3827">
                  <c:v>0.20335900000000001</c:v>
                </c:pt>
                <c:pt idx="3828">
                  <c:v>4.1751000000000003E-2</c:v>
                </c:pt>
                <c:pt idx="3829">
                  <c:v>0.87944999999999995</c:v>
                </c:pt>
                <c:pt idx="3830">
                  <c:v>8.6679599999999996E-2</c:v>
                </c:pt>
                <c:pt idx="3831">
                  <c:v>0.34734300000000001</c:v>
                </c:pt>
                <c:pt idx="3832">
                  <c:v>0.79956700000000003</c:v>
                </c:pt>
                <c:pt idx="3833">
                  <c:v>0.82644200000000001</c:v>
                </c:pt>
                <c:pt idx="3834">
                  <c:v>4.3871599999999997E-2</c:v>
                </c:pt>
                <c:pt idx="3835">
                  <c:v>4.6536099999999997E-2</c:v>
                </c:pt>
                <c:pt idx="3836">
                  <c:v>7.8732300000000004</c:v>
                </c:pt>
                <c:pt idx="3837">
                  <c:v>4.3413800000000002E-2</c:v>
                </c:pt>
                <c:pt idx="3838">
                  <c:v>4.2183400000000003E-2</c:v>
                </c:pt>
                <c:pt idx="3839">
                  <c:v>0.207283</c:v>
                </c:pt>
                <c:pt idx="3840">
                  <c:v>0.54657699999999998</c:v>
                </c:pt>
                <c:pt idx="3841">
                  <c:v>5.0578700000000003</c:v>
                </c:pt>
                <c:pt idx="3842">
                  <c:v>0.104536</c:v>
                </c:pt>
                <c:pt idx="3843">
                  <c:v>9.3923900000000007</c:v>
                </c:pt>
                <c:pt idx="3844">
                  <c:v>0.57220000000000004</c:v>
                </c:pt>
                <c:pt idx="3845">
                  <c:v>4.5066700000000001E-2</c:v>
                </c:pt>
                <c:pt idx="3846">
                  <c:v>5.6496399999999998</c:v>
                </c:pt>
                <c:pt idx="3847">
                  <c:v>4.8775300000000001E-2</c:v>
                </c:pt>
                <c:pt idx="3848">
                  <c:v>0.99987199999999998</c:v>
                </c:pt>
                <c:pt idx="3849">
                  <c:v>0.63521399999999995</c:v>
                </c:pt>
                <c:pt idx="3850">
                  <c:v>4.1842299999999999E-2</c:v>
                </c:pt>
                <c:pt idx="3851">
                  <c:v>1.1658299999999999</c:v>
                </c:pt>
                <c:pt idx="3852">
                  <c:v>1.26285</c:v>
                </c:pt>
                <c:pt idx="3853">
                  <c:v>0.36088300000000001</c:v>
                </c:pt>
                <c:pt idx="3854">
                  <c:v>9.2115100000000005E-2</c:v>
                </c:pt>
                <c:pt idx="3855">
                  <c:v>0.139373</c:v>
                </c:pt>
                <c:pt idx="3856">
                  <c:v>0.139072</c:v>
                </c:pt>
                <c:pt idx="3857">
                  <c:v>58.340600000000002</c:v>
                </c:pt>
                <c:pt idx="3858">
                  <c:v>0.24657000000000001</c:v>
                </c:pt>
                <c:pt idx="3859">
                  <c:v>0.14810000000000001</c:v>
                </c:pt>
                <c:pt idx="3860">
                  <c:v>0.117658</c:v>
                </c:pt>
                <c:pt idx="3861">
                  <c:v>4.8388999999999998</c:v>
                </c:pt>
                <c:pt idx="3862">
                  <c:v>0.80093000000000003</c:v>
                </c:pt>
                <c:pt idx="3863">
                  <c:v>61.264899999999997</c:v>
                </c:pt>
                <c:pt idx="3864">
                  <c:v>0.97377499999999995</c:v>
                </c:pt>
                <c:pt idx="3865">
                  <c:v>0.10496800000000001</c:v>
                </c:pt>
                <c:pt idx="3866">
                  <c:v>6.0475700000000003</c:v>
                </c:pt>
                <c:pt idx="3867">
                  <c:v>11.427899999999999</c:v>
                </c:pt>
                <c:pt idx="3868">
                  <c:v>6.6382599999999998</c:v>
                </c:pt>
                <c:pt idx="3869">
                  <c:v>0.17602799999999999</c:v>
                </c:pt>
                <c:pt idx="3870">
                  <c:v>0.93745699999999998</c:v>
                </c:pt>
                <c:pt idx="3871">
                  <c:v>4.6961999999999997E-2</c:v>
                </c:pt>
                <c:pt idx="3872">
                  <c:v>5.4870999999999999</c:v>
                </c:pt>
                <c:pt idx="3873">
                  <c:v>4.2669100000000002</c:v>
                </c:pt>
                <c:pt idx="3874">
                  <c:v>2.2655400000000001</c:v>
                </c:pt>
                <c:pt idx="3875">
                  <c:v>11.3171</c:v>
                </c:pt>
                <c:pt idx="3876">
                  <c:v>8.6202399999999998E-2</c:v>
                </c:pt>
                <c:pt idx="3877">
                  <c:v>0.26185999999999998</c:v>
                </c:pt>
                <c:pt idx="3878">
                  <c:v>4.4504200000000003</c:v>
                </c:pt>
                <c:pt idx="3879">
                  <c:v>4.32752E-2</c:v>
                </c:pt>
                <c:pt idx="3880">
                  <c:v>6.5928800000000001</c:v>
                </c:pt>
                <c:pt idx="3881">
                  <c:v>3.5354700000000001</c:v>
                </c:pt>
                <c:pt idx="3882">
                  <c:v>0.34914200000000001</c:v>
                </c:pt>
                <c:pt idx="3883">
                  <c:v>0.42187799999999998</c:v>
                </c:pt>
                <c:pt idx="3884">
                  <c:v>9.0846999999999997E-2</c:v>
                </c:pt>
                <c:pt idx="3885">
                  <c:v>2.7495099999999999</c:v>
                </c:pt>
                <c:pt idx="3886">
                  <c:v>7.3796600000000003</c:v>
                </c:pt>
                <c:pt idx="3887">
                  <c:v>8.5989599999999999E-2</c:v>
                </c:pt>
                <c:pt idx="3888">
                  <c:v>0.16953699999999999</c:v>
                </c:pt>
                <c:pt idx="3889">
                  <c:v>72.865499999999997</c:v>
                </c:pt>
                <c:pt idx="3890">
                  <c:v>0.238783</c:v>
                </c:pt>
                <c:pt idx="3891">
                  <c:v>4.68796E-2</c:v>
                </c:pt>
                <c:pt idx="3892">
                  <c:v>8.3401100000000006E-2</c:v>
                </c:pt>
                <c:pt idx="3893">
                  <c:v>6.0183999999999997</c:v>
                </c:pt>
                <c:pt idx="3894">
                  <c:v>0.18818299999999999</c:v>
                </c:pt>
                <c:pt idx="3895">
                  <c:v>26.603899999999999</c:v>
                </c:pt>
                <c:pt idx="3896">
                  <c:v>4.8766299999999999E-2</c:v>
                </c:pt>
                <c:pt idx="3897">
                  <c:v>8.7135099999999993E-2</c:v>
                </c:pt>
                <c:pt idx="3898">
                  <c:v>4.2573399999999997E-2</c:v>
                </c:pt>
                <c:pt idx="3899">
                  <c:v>8.0608500000000003</c:v>
                </c:pt>
                <c:pt idx="3900">
                  <c:v>83.6952</c:v>
                </c:pt>
                <c:pt idx="3901">
                  <c:v>9.9640699999999999E-2</c:v>
                </c:pt>
                <c:pt idx="3902">
                  <c:v>5.9136300000000004</c:v>
                </c:pt>
                <c:pt idx="3903">
                  <c:v>0.20819699999999999</c:v>
                </c:pt>
                <c:pt idx="3904">
                  <c:v>0.36045700000000003</c:v>
                </c:pt>
                <c:pt idx="3905">
                  <c:v>2.5062799999999998</c:v>
                </c:pt>
                <c:pt idx="3906">
                  <c:v>0.36535600000000001</c:v>
                </c:pt>
                <c:pt idx="3907">
                  <c:v>0.88670199999999999</c:v>
                </c:pt>
                <c:pt idx="3908">
                  <c:v>0.50736999999999999</c:v>
                </c:pt>
                <c:pt idx="3909">
                  <c:v>8.7603100000000003E-2</c:v>
                </c:pt>
                <c:pt idx="3910">
                  <c:v>0.465555</c:v>
                </c:pt>
                <c:pt idx="3911">
                  <c:v>0.43196099999999998</c:v>
                </c:pt>
                <c:pt idx="3912">
                  <c:v>0.28018799999999999</c:v>
                </c:pt>
                <c:pt idx="3913">
                  <c:v>8.37256</c:v>
                </c:pt>
                <c:pt idx="3914">
                  <c:v>0.12725800000000001</c:v>
                </c:pt>
                <c:pt idx="3915">
                  <c:v>1.28687</c:v>
                </c:pt>
                <c:pt idx="3916">
                  <c:v>6.0122600000000004</c:v>
                </c:pt>
                <c:pt idx="3917">
                  <c:v>0.636544</c:v>
                </c:pt>
                <c:pt idx="3918">
                  <c:v>0.17380399999999999</c:v>
                </c:pt>
                <c:pt idx="3919">
                  <c:v>3.11036</c:v>
                </c:pt>
                <c:pt idx="3920">
                  <c:v>0.81510700000000003</c:v>
                </c:pt>
                <c:pt idx="3921">
                  <c:v>0.146393</c:v>
                </c:pt>
                <c:pt idx="3922">
                  <c:v>5.4386499999999997E-2</c:v>
                </c:pt>
                <c:pt idx="3923">
                  <c:v>0.79902600000000001</c:v>
                </c:pt>
                <c:pt idx="3924">
                  <c:v>4.2571199999999996</c:v>
                </c:pt>
                <c:pt idx="3925">
                  <c:v>0.27781099999999997</c:v>
                </c:pt>
                <c:pt idx="3926">
                  <c:v>0.37597999999999998</c:v>
                </c:pt>
                <c:pt idx="3927">
                  <c:v>0.52776100000000004</c:v>
                </c:pt>
                <c:pt idx="3928">
                  <c:v>0.32403199999999999</c:v>
                </c:pt>
                <c:pt idx="3929">
                  <c:v>0.18174799999999999</c:v>
                </c:pt>
                <c:pt idx="3930">
                  <c:v>4.4055400000000002E-2</c:v>
                </c:pt>
                <c:pt idx="3931">
                  <c:v>58.559600000000003</c:v>
                </c:pt>
                <c:pt idx="3932">
                  <c:v>10.093999999999999</c:v>
                </c:pt>
                <c:pt idx="3933">
                  <c:v>14.8504</c:v>
                </c:pt>
                <c:pt idx="3934">
                  <c:v>3.2730399999999999</c:v>
                </c:pt>
                <c:pt idx="3935">
                  <c:v>3.9775800000000001</c:v>
                </c:pt>
                <c:pt idx="3936">
                  <c:v>5.5706400000000003E-2</c:v>
                </c:pt>
                <c:pt idx="3937">
                  <c:v>0.17092499999999999</c:v>
                </c:pt>
                <c:pt idx="3938">
                  <c:v>5.1304200000000001E-2</c:v>
                </c:pt>
                <c:pt idx="3939">
                  <c:v>0.175098</c:v>
                </c:pt>
                <c:pt idx="3940">
                  <c:v>4.9020099999999997E-2</c:v>
                </c:pt>
                <c:pt idx="3941">
                  <c:v>47.622300000000003</c:v>
                </c:pt>
                <c:pt idx="3942">
                  <c:v>0.14263300000000001</c:v>
                </c:pt>
                <c:pt idx="3943">
                  <c:v>0.53619099999999997</c:v>
                </c:pt>
                <c:pt idx="3944">
                  <c:v>9.0066900000000005E-2</c:v>
                </c:pt>
                <c:pt idx="3945">
                  <c:v>1.04708</c:v>
                </c:pt>
                <c:pt idx="3946">
                  <c:v>0.486674</c:v>
                </c:pt>
                <c:pt idx="3947">
                  <c:v>0.12804699999999999</c:v>
                </c:pt>
                <c:pt idx="3948">
                  <c:v>0.34559899999999999</c:v>
                </c:pt>
                <c:pt idx="3949">
                  <c:v>0.11767900000000001</c:v>
                </c:pt>
                <c:pt idx="3950">
                  <c:v>0.23860700000000001</c:v>
                </c:pt>
                <c:pt idx="3951">
                  <c:v>0.21109700000000001</c:v>
                </c:pt>
                <c:pt idx="3952">
                  <c:v>0.32473200000000002</c:v>
                </c:pt>
                <c:pt idx="3953">
                  <c:v>0.52863199999999999</c:v>
                </c:pt>
                <c:pt idx="3954">
                  <c:v>19.3371</c:v>
                </c:pt>
                <c:pt idx="3955">
                  <c:v>54.310699999999997</c:v>
                </c:pt>
                <c:pt idx="3956">
                  <c:v>0.48995899999999998</c:v>
                </c:pt>
                <c:pt idx="3957">
                  <c:v>8.46528E-2</c:v>
                </c:pt>
                <c:pt idx="3958">
                  <c:v>0.61580900000000005</c:v>
                </c:pt>
                <c:pt idx="3959">
                  <c:v>0.20897499999999999</c:v>
                </c:pt>
                <c:pt idx="3960">
                  <c:v>0.407806</c:v>
                </c:pt>
                <c:pt idx="3961">
                  <c:v>0.17129</c:v>
                </c:pt>
                <c:pt idx="3962">
                  <c:v>0.97817699999999996</c:v>
                </c:pt>
                <c:pt idx="3963">
                  <c:v>88.694299999999998</c:v>
                </c:pt>
                <c:pt idx="3964">
                  <c:v>0.24116699999999999</c:v>
                </c:pt>
                <c:pt idx="3965">
                  <c:v>5.1833700000000003E-2</c:v>
                </c:pt>
                <c:pt idx="3966">
                  <c:v>0.41964499999999999</c:v>
                </c:pt>
                <c:pt idx="3967">
                  <c:v>0.45771899999999999</c:v>
                </c:pt>
                <c:pt idx="3968">
                  <c:v>0.240233</c:v>
                </c:pt>
                <c:pt idx="3969">
                  <c:v>8.9876300000000006E-2</c:v>
                </c:pt>
                <c:pt idx="3970">
                  <c:v>0.276731</c:v>
                </c:pt>
                <c:pt idx="3971">
                  <c:v>4.9665500000000001E-2</c:v>
                </c:pt>
                <c:pt idx="3972">
                  <c:v>0.109638</c:v>
                </c:pt>
                <c:pt idx="3973">
                  <c:v>4.3393800000000003E-2</c:v>
                </c:pt>
                <c:pt idx="3974">
                  <c:v>0.988622</c:v>
                </c:pt>
                <c:pt idx="3975">
                  <c:v>1.9675400000000001</c:v>
                </c:pt>
                <c:pt idx="3976">
                  <c:v>8.6745800000000006</c:v>
                </c:pt>
                <c:pt idx="3977">
                  <c:v>0.27867399999999998</c:v>
                </c:pt>
                <c:pt idx="3978">
                  <c:v>0.36960300000000001</c:v>
                </c:pt>
                <c:pt idx="3979">
                  <c:v>4.1404100000000001</c:v>
                </c:pt>
                <c:pt idx="3980">
                  <c:v>8.1768400000000003</c:v>
                </c:pt>
                <c:pt idx="3981">
                  <c:v>6.9007300000000003</c:v>
                </c:pt>
                <c:pt idx="3982">
                  <c:v>7.6378500000000003</c:v>
                </c:pt>
                <c:pt idx="3983">
                  <c:v>7.5364300000000002</c:v>
                </c:pt>
                <c:pt idx="3984">
                  <c:v>0.190494</c:v>
                </c:pt>
                <c:pt idx="3985">
                  <c:v>0.10006900000000001</c:v>
                </c:pt>
                <c:pt idx="3986">
                  <c:v>0.40265099999999998</c:v>
                </c:pt>
                <c:pt idx="3987">
                  <c:v>7.7993199999999998</c:v>
                </c:pt>
                <c:pt idx="3988">
                  <c:v>0.34008699999999997</c:v>
                </c:pt>
                <c:pt idx="3989">
                  <c:v>0.67380899999999999</c:v>
                </c:pt>
                <c:pt idx="3990">
                  <c:v>8.3016000000000006E-2</c:v>
                </c:pt>
                <c:pt idx="3991">
                  <c:v>4.5317499999999997</c:v>
                </c:pt>
                <c:pt idx="3992">
                  <c:v>0.80084599999999995</c:v>
                </c:pt>
                <c:pt idx="3993">
                  <c:v>0.424763</c:v>
                </c:pt>
                <c:pt idx="3994">
                  <c:v>0.21145700000000001</c:v>
                </c:pt>
                <c:pt idx="3995">
                  <c:v>0.50381200000000004</c:v>
                </c:pt>
                <c:pt idx="3996">
                  <c:v>0.51695999999999998</c:v>
                </c:pt>
                <c:pt idx="3997">
                  <c:v>1.6572100000000001</c:v>
                </c:pt>
                <c:pt idx="3998">
                  <c:v>1.05749</c:v>
                </c:pt>
                <c:pt idx="3999">
                  <c:v>5.1287100000000002E-2</c:v>
                </c:pt>
                <c:pt idx="4000">
                  <c:v>0.36628899999999998</c:v>
                </c:pt>
                <c:pt idx="4001">
                  <c:v>0.21401400000000001</c:v>
                </c:pt>
                <c:pt idx="4002">
                  <c:v>4.5971400000000003E-2</c:v>
                </c:pt>
                <c:pt idx="4003">
                  <c:v>0.33965899999999999</c:v>
                </c:pt>
                <c:pt idx="4004">
                  <c:v>4.3540200000000001E-2</c:v>
                </c:pt>
                <c:pt idx="4005">
                  <c:v>18.9741</c:v>
                </c:pt>
                <c:pt idx="4006">
                  <c:v>0.22836899999999999</c:v>
                </c:pt>
                <c:pt idx="4007">
                  <c:v>86.161299999999997</c:v>
                </c:pt>
                <c:pt idx="4008">
                  <c:v>4.1696299999999999E-2</c:v>
                </c:pt>
                <c:pt idx="4009">
                  <c:v>8.8884500000000005E-2</c:v>
                </c:pt>
                <c:pt idx="4010">
                  <c:v>8.7119599999999995</c:v>
                </c:pt>
                <c:pt idx="4011">
                  <c:v>0.135717</c:v>
                </c:pt>
                <c:pt idx="4012">
                  <c:v>2.87222</c:v>
                </c:pt>
                <c:pt idx="4013">
                  <c:v>7.0691600000000001</c:v>
                </c:pt>
                <c:pt idx="4014">
                  <c:v>0.15141399999999999</c:v>
                </c:pt>
                <c:pt idx="4015">
                  <c:v>0.56303899999999996</c:v>
                </c:pt>
                <c:pt idx="4016">
                  <c:v>4.9094899999999997E-2</c:v>
                </c:pt>
                <c:pt idx="4017">
                  <c:v>8.7929499999999994</c:v>
                </c:pt>
                <c:pt idx="4018">
                  <c:v>0.13900499999999999</c:v>
                </c:pt>
                <c:pt idx="4019">
                  <c:v>0.289744</c:v>
                </c:pt>
                <c:pt idx="4020">
                  <c:v>9.6432400000000005</c:v>
                </c:pt>
                <c:pt idx="4021">
                  <c:v>0.13341</c:v>
                </c:pt>
                <c:pt idx="4022">
                  <c:v>4.5692499999999997E-2</c:v>
                </c:pt>
                <c:pt idx="4023">
                  <c:v>0.53512499999999996</c:v>
                </c:pt>
                <c:pt idx="4024">
                  <c:v>47.7408</c:v>
                </c:pt>
                <c:pt idx="4025">
                  <c:v>0.384793</c:v>
                </c:pt>
                <c:pt idx="4026">
                  <c:v>4.1766900000000003E-2</c:v>
                </c:pt>
                <c:pt idx="4027">
                  <c:v>0.197048</c:v>
                </c:pt>
                <c:pt idx="4028">
                  <c:v>8.4439200000000006E-2</c:v>
                </c:pt>
                <c:pt idx="4029">
                  <c:v>0.25539899999999999</c:v>
                </c:pt>
                <c:pt idx="4030">
                  <c:v>7.3085800000000001</c:v>
                </c:pt>
                <c:pt idx="4031">
                  <c:v>4.94724E-2</c:v>
                </c:pt>
                <c:pt idx="4032">
                  <c:v>9.7060199999999999E-2</c:v>
                </c:pt>
                <c:pt idx="4033">
                  <c:v>0.18015100000000001</c:v>
                </c:pt>
                <c:pt idx="4034">
                  <c:v>12.6465</c:v>
                </c:pt>
                <c:pt idx="4035">
                  <c:v>0.33846799999999999</c:v>
                </c:pt>
                <c:pt idx="4036">
                  <c:v>8.3279000000000006E-2</c:v>
                </c:pt>
                <c:pt idx="4037">
                  <c:v>0.25009900000000002</c:v>
                </c:pt>
                <c:pt idx="4038">
                  <c:v>0.32046799999999998</c:v>
                </c:pt>
                <c:pt idx="4039">
                  <c:v>0.29713200000000001</c:v>
                </c:pt>
                <c:pt idx="4040">
                  <c:v>0.76998299999999997</c:v>
                </c:pt>
                <c:pt idx="4041">
                  <c:v>6.1077199999999996</c:v>
                </c:pt>
                <c:pt idx="4042">
                  <c:v>0.32668399999999997</c:v>
                </c:pt>
                <c:pt idx="4043">
                  <c:v>4.5911E-2</c:v>
                </c:pt>
                <c:pt idx="4044">
                  <c:v>0.149593</c:v>
                </c:pt>
                <c:pt idx="4045">
                  <c:v>0.63673599999999997</c:v>
                </c:pt>
                <c:pt idx="4046">
                  <c:v>4.5301899999999999E-2</c:v>
                </c:pt>
                <c:pt idx="4047">
                  <c:v>8.8864499999999999E-2</c:v>
                </c:pt>
                <c:pt idx="4048">
                  <c:v>0.25577899999999998</c:v>
                </c:pt>
                <c:pt idx="4049">
                  <c:v>0.99781200000000003</c:v>
                </c:pt>
                <c:pt idx="4050">
                  <c:v>4.1900899999999998E-2</c:v>
                </c:pt>
                <c:pt idx="4051">
                  <c:v>0.18423200000000001</c:v>
                </c:pt>
                <c:pt idx="4052">
                  <c:v>0.23621900000000001</c:v>
                </c:pt>
                <c:pt idx="4053">
                  <c:v>0.105799</c:v>
                </c:pt>
                <c:pt idx="4054">
                  <c:v>9.7738599999999995E-2</c:v>
                </c:pt>
                <c:pt idx="4055">
                  <c:v>0.459984</c:v>
                </c:pt>
                <c:pt idx="4056">
                  <c:v>12.7447</c:v>
                </c:pt>
                <c:pt idx="4057">
                  <c:v>8.8365100000000002E-2</c:v>
                </c:pt>
                <c:pt idx="4058">
                  <c:v>8.9641700000000005E-2</c:v>
                </c:pt>
                <c:pt idx="4059">
                  <c:v>6.6391099999999996</c:v>
                </c:pt>
                <c:pt idx="4060">
                  <c:v>0.15438099999999999</c:v>
                </c:pt>
                <c:pt idx="4061">
                  <c:v>0.11346299999999999</c:v>
                </c:pt>
                <c:pt idx="4062">
                  <c:v>0.28002700000000003</c:v>
                </c:pt>
                <c:pt idx="4063">
                  <c:v>0.202427</c:v>
                </c:pt>
                <c:pt idx="4064">
                  <c:v>0.36670599999999998</c:v>
                </c:pt>
                <c:pt idx="4065">
                  <c:v>36.825899999999997</c:v>
                </c:pt>
                <c:pt idx="4066">
                  <c:v>4.3298700000000002E-2</c:v>
                </c:pt>
                <c:pt idx="4067">
                  <c:v>0.64719700000000002</c:v>
                </c:pt>
                <c:pt idx="4068">
                  <c:v>0.21051</c:v>
                </c:pt>
                <c:pt idx="4069">
                  <c:v>0.31284899999999999</c:v>
                </c:pt>
                <c:pt idx="4070">
                  <c:v>0.33355000000000001</c:v>
                </c:pt>
                <c:pt idx="4071">
                  <c:v>1.29826</c:v>
                </c:pt>
                <c:pt idx="4072">
                  <c:v>0.14272199999999999</c:v>
                </c:pt>
                <c:pt idx="4073">
                  <c:v>1.7287699999999999</c:v>
                </c:pt>
                <c:pt idx="4074">
                  <c:v>5.8524700000000003</c:v>
                </c:pt>
                <c:pt idx="4075">
                  <c:v>4.1849400000000002E-2</c:v>
                </c:pt>
                <c:pt idx="4076">
                  <c:v>0.38958199999999998</c:v>
                </c:pt>
                <c:pt idx="4077">
                  <c:v>0.24698100000000001</c:v>
                </c:pt>
                <c:pt idx="4078">
                  <c:v>4.9972700000000002E-2</c:v>
                </c:pt>
                <c:pt idx="4079">
                  <c:v>4.6567299999999999E-2</c:v>
                </c:pt>
                <c:pt idx="4080">
                  <c:v>8.7123200000000001</c:v>
                </c:pt>
                <c:pt idx="4081">
                  <c:v>0.149925</c:v>
                </c:pt>
                <c:pt idx="4082">
                  <c:v>4.4672999999999997E-2</c:v>
                </c:pt>
                <c:pt idx="4083">
                  <c:v>0.108345</c:v>
                </c:pt>
                <c:pt idx="4084">
                  <c:v>0.32453500000000002</c:v>
                </c:pt>
                <c:pt idx="4085">
                  <c:v>9.3955300000000005E-2</c:v>
                </c:pt>
                <c:pt idx="4086">
                  <c:v>0.277588</c:v>
                </c:pt>
                <c:pt idx="4087">
                  <c:v>0.33269599999999999</c:v>
                </c:pt>
                <c:pt idx="4088">
                  <c:v>4.4840100000000001E-2</c:v>
                </c:pt>
                <c:pt idx="4089">
                  <c:v>19.416599999999999</c:v>
                </c:pt>
                <c:pt idx="4090">
                  <c:v>20.0792</c:v>
                </c:pt>
                <c:pt idx="4091">
                  <c:v>4.2327499999999997E-2</c:v>
                </c:pt>
                <c:pt idx="4092">
                  <c:v>5.7926900000000003</c:v>
                </c:pt>
                <c:pt idx="4093">
                  <c:v>0.37104399999999998</c:v>
                </c:pt>
                <c:pt idx="4094">
                  <c:v>5.6180700000000003</c:v>
                </c:pt>
                <c:pt idx="4095">
                  <c:v>4.4506999999999998E-2</c:v>
                </c:pt>
                <c:pt idx="4096">
                  <c:v>2.6091799999999998</c:v>
                </c:pt>
                <c:pt idx="4097">
                  <c:v>5.4415699999999996</c:v>
                </c:pt>
                <c:pt idx="4098">
                  <c:v>0.37731300000000001</c:v>
                </c:pt>
                <c:pt idx="4099">
                  <c:v>0.22658300000000001</c:v>
                </c:pt>
                <c:pt idx="4100">
                  <c:v>0.73744799999999999</c:v>
                </c:pt>
                <c:pt idx="4101">
                  <c:v>4.7676799999999998E-2</c:v>
                </c:pt>
                <c:pt idx="4102">
                  <c:v>0.34009400000000001</c:v>
                </c:pt>
                <c:pt idx="4103">
                  <c:v>0.39145999999999997</c:v>
                </c:pt>
                <c:pt idx="4104">
                  <c:v>0.40947499999999998</c:v>
                </c:pt>
                <c:pt idx="4105">
                  <c:v>1.87653</c:v>
                </c:pt>
                <c:pt idx="4106">
                  <c:v>0.29431200000000002</c:v>
                </c:pt>
                <c:pt idx="4107">
                  <c:v>0.25149199999999999</c:v>
                </c:pt>
                <c:pt idx="4108">
                  <c:v>9.5763300000000005</c:v>
                </c:pt>
                <c:pt idx="4109">
                  <c:v>0.16150100000000001</c:v>
                </c:pt>
                <c:pt idx="4110">
                  <c:v>0.28186</c:v>
                </c:pt>
                <c:pt idx="4111">
                  <c:v>68.981300000000005</c:v>
                </c:pt>
                <c:pt idx="4112">
                  <c:v>5.6665999999999999</c:v>
                </c:pt>
                <c:pt idx="4113">
                  <c:v>0.18007600000000001</c:v>
                </c:pt>
                <c:pt idx="4114">
                  <c:v>0.25175799999999998</c:v>
                </c:pt>
                <c:pt idx="4115">
                  <c:v>0.15588099999999999</c:v>
                </c:pt>
                <c:pt idx="4116">
                  <c:v>0.23199900000000001</c:v>
                </c:pt>
                <c:pt idx="4117">
                  <c:v>9.9086499999999994E-2</c:v>
                </c:pt>
                <c:pt idx="4118">
                  <c:v>4.2211899999999997E-2</c:v>
                </c:pt>
                <c:pt idx="4119">
                  <c:v>4.3067099999999997E-2</c:v>
                </c:pt>
                <c:pt idx="4120">
                  <c:v>5.1893099999999998E-2</c:v>
                </c:pt>
                <c:pt idx="4121">
                  <c:v>0.60297599999999996</c:v>
                </c:pt>
                <c:pt idx="4122">
                  <c:v>0.34653</c:v>
                </c:pt>
                <c:pt idx="4123">
                  <c:v>0.29490699999999997</c:v>
                </c:pt>
                <c:pt idx="4124">
                  <c:v>24.748200000000001</c:v>
                </c:pt>
                <c:pt idx="4125">
                  <c:v>0.44577699999999998</c:v>
                </c:pt>
                <c:pt idx="4126">
                  <c:v>4.2823800000000002E-2</c:v>
                </c:pt>
                <c:pt idx="4127">
                  <c:v>1.52352</c:v>
                </c:pt>
                <c:pt idx="4128">
                  <c:v>1.57155</c:v>
                </c:pt>
                <c:pt idx="4129">
                  <c:v>8.5238999999999994</c:v>
                </c:pt>
                <c:pt idx="4130">
                  <c:v>0.393737</c:v>
                </c:pt>
                <c:pt idx="4131">
                  <c:v>3.7099199999999999</c:v>
                </c:pt>
                <c:pt idx="4132">
                  <c:v>0.14502999999999999</c:v>
                </c:pt>
                <c:pt idx="4133">
                  <c:v>73.865200000000002</c:v>
                </c:pt>
                <c:pt idx="4134">
                  <c:v>0.18724399999999999</c:v>
                </c:pt>
                <c:pt idx="4135">
                  <c:v>0.44519399999999998</c:v>
                </c:pt>
                <c:pt idx="4136">
                  <c:v>7.2189500000000004</c:v>
                </c:pt>
                <c:pt idx="4137">
                  <c:v>0.31510899999999997</c:v>
                </c:pt>
                <c:pt idx="4138">
                  <c:v>0.17048199999999999</c:v>
                </c:pt>
                <c:pt idx="4139">
                  <c:v>8.33582</c:v>
                </c:pt>
                <c:pt idx="4140">
                  <c:v>1.6549400000000001</c:v>
                </c:pt>
                <c:pt idx="4141">
                  <c:v>8.9874800000000005E-2</c:v>
                </c:pt>
                <c:pt idx="4142">
                  <c:v>6.17448</c:v>
                </c:pt>
                <c:pt idx="4143">
                  <c:v>0.165849</c:v>
                </c:pt>
                <c:pt idx="4144">
                  <c:v>5.0449500000000001E-2</c:v>
                </c:pt>
                <c:pt idx="4145">
                  <c:v>9.24233E-2</c:v>
                </c:pt>
                <c:pt idx="4146">
                  <c:v>0.14128099999999999</c:v>
                </c:pt>
                <c:pt idx="4147">
                  <c:v>0.237035</c:v>
                </c:pt>
                <c:pt idx="4148">
                  <c:v>0.359155</c:v>
                </c:pt>
                <c:pt idx="4149">
                  <c:v>4.5322099999999997E-2</c:v>
                </c:pt>
                <c:pt idx="4150">
                  <c:v>6.4344799999999998</c:v>
                </c:pt>
                <c:pt idx="4151">
                  <c:v>0.28585100000000002</c:v>
                </c:pt>
                <c:pt idx="4152">
                  <c:v>0.60309500000000005</c:v>
                </c:pt>
                <c:pt idx="4153">
                  <c:v>1.7601100000000001</c:v>
                </c:pt>
                <c:pt idx="4154">
                  <c:v>9.1442999999999994</c:v>
                </c:pt>
                <c:pt idx="4155">
                  <c:v>0.38698900000000003</c:v>
                </c:pt>
                <c:pt idx="4156">
                  <c:v>4.1971700000000001E-2</c:v>
                </c:pt>
                <c:pt idx="4157">
                  <c:v>0.171405</c:v>
                </c:pt>
                <c:pt idx="4158">
                  <c:v>20.8828</c:v>
                </c:pt>
                <c:pt idx="4159">
                  <c:v>11.335599999999999</c:v>
                </c:pt>
                <c:pt idx="4160">
                  <c:v>0.45709100000000003</c:v>
                </c:pt>
                <c:pt idx="4161">
                  <c:v>4.3582099999999999E-2</c:v>
                </c:pt>
                <c:pt idx="4162">
                  <c:v>0.365782</c:v>
                </c:pt>
                <c:pt idx="4163">
                  <c:v>0.16211200000000001</c:v>
                </c:pt>
                <c:pt idx="4164">
                  <c:v>8.47546</c:v>
                </c:pt>
                <c:pt idx="4165">
                  <c:v>0.27213199999999999</c:v>
                </c:pt>
                <c:pt idx="4166">
                  <c:v>4.2084299999999999</c:v>
                </c:pt>
                <c:pt idx="4167">
                  <c:v>9.8426399999999997E-2</c:v>
                </c:pt>
                <c:pt idx="4168">
                  <c:v>4.9552800000000001E-2</c:v>
                </c:pt>
                <c:pt idx="4169">
                  <c:v>0.25293900000000002</c:v>
                </c:pt>
                <c:pt idx="4170">
                  <c:v>1.95021</c:v>
                </c:pt>
                <c:pt idx="4171">
                  <c:v>0.155477</c:v>
                </c:pt>
                <c:pt idx="4172">
                  <c:v>4.21529E-2</c:v>
                </c:pt>
                <c:pt idx="4173">
                  <c:v>5.5002199999999997</c:v>
                </c:pt>
                <c:pt idx="4174">
                  <c:v>0.22165199999999999</c:v>
                </c:pt>
                <c:pt idx="4175">
                  <c:v>1.37168</c:v>
                </c:pt>
                <c:pt idx="4176">
                  <c:v>0.149949</c:v>
                </c:pt>
                <c:pt idx="4177">
                  <c:v>4.9813200000000002E-2</c:v>
                </c:pt>
                <c:pt idx="4178">
                  <c:v>14.973699999999999</c:v>
                </c:pt>
                <c:pt idx="4179">
                  <c:v>0.371388</c:v>
                </c:pt>
                <c:pt idx="4180">
                  <c:v>13.4521</c:v>
                </c:pt>
                <c:pt idx="4181">
                  <c:v>0.23940900000000001</c:v>
                </c:pt>
                <c:pt idx="4182">
                  <c:v>0.16861300000000001</c:v>
                </c:pt>
                <c:pt idx="4183">
                  <c:v>0.50333099999999997</c:v>
                </c:pt>
                <c:pt idx="4184">
                  <c:v>9.7611500000000004E-2</c:v>
                </c:pt>
                <c:pt idx="4185">
                  <c:v>0.13520699999999999</c:v>
                </c:pt>
                <c:pt idx="4186">
                  <c:v>91.429699999999997</c:v>
                </c:pt>
                <c:pt idx="4187">
                  <c:v>48.299799999999998</c:v>
                </c:pt>
                <c:pt idx="4188">
                  <c:v>0.14100099999999999</c:v>
                </c:pt>
                <c:pt idx="4189">
                  <c:v>4.3759399999999997E-2</c:v>
                </c:pt>
                <c:pt idx="4190">
                  <c:v>20.3843</c:v>
                </c:pt>
                <c:pt idx="4191">
                  <c:v>0.23904500000000001</c:v>
                </c:pt>
                <c:pt idx="4192">
                  <c:v>1.2318800000000001</c:v>
                </c:pt>
                <c:pt idx="4193">
                  <c:v>4.5574999999999997E-2</c:v>
                </c:pt>
                <c:pt idx="4194">
                  <c:v>51.301499999999997</c:v>
                </c:pt>
                <c:pt idx="4195">
                  <c:v>1.32578</c:v>
                </c:pt>
                <c:pt idx="4196">
                  <c:v>4.9674900000000001E-2</c:v>
                </c:pt>
                <c:pt idx="4197">
                  <c:v>9.4505000000000006E-2</c:v>
                </c:pt>
                <c:pt idx="4198">
                  <c:v>0.40098</c:v>
                </c:pt>
                <c:pt idx="4199">
                  <c:v>4.7987500000000002E-2</c:v>
                </c:pt>
                <c:pt idx="4200">
                  <c:v>1.26325</c:v>
                </c:pt>
                <c:pt idx="4201">
                  <c:v>61.622999999999998</c:v>
                </c:pt>
                <c:pt idx="4202">
                  <c:v>0.20779700000000001</c:v>
                </c:pt>
                <c:pt idx="4203">
                  <c:v>0.15202099999999999</c:v>
                </c:pt>
                <c:pt idx="4204">
                  <c:v>8.4243799999999994E-2</c:v>
                </c:pt>
                <c:pt idx="4205">
                  <c:v>0.112748</c:v>
                </c:pt>
                <c:pt idx="4206">
                  <c:v>0.195493</c:v>
                </c:pt>
                <c:pt idx="4207">
                  <c:v>0.42139500000000002</c:v>
                </c:pt>
                <c:pt idx="4208">
                  <c:v>5.0327400000000004</c:v>
                </c:pt>
                <c:pt idx="4209">
                  <c:v>0.388324</c:v>
                </c:pt>
                <c:pt idx="4210">
                  <c:v>0.99500699999999997</c:v>
                </c:pt>
                <c:pt idx="4211">
                  <c:v>8.6222099999999996E-2</c:v>
                </c:pt>
                <c:pt idx="4212">
                  <c:v>39.703200000000002</c:v>
                </c:pt>
                <c:pt idx="4213">
                  <c:v>0.24652199999999999</c:v>
                </c:pt>
                <c:pt idx="4214">
                  <c:v>1.11999</c:v>
                </c:pt>
                <c:pt idx="4215">
                  <c:v>0.26846100000000001</c:v>
                </c:pt>
                <c:pt idx="4216">
                  <c:v>9.3904699999999994E-2</c:v>
                </c:pt>
                <c:pt idx="4217">
                  <c:v>0.16689399999999999</c:v>
                </c:pt>
                <c:pt idx="4218">
                  <c:v>4.2419199999999997E-2</c:v>
                </c:pt>
                <c:pt idx="4219">
                  <c:v>1.0258400000000001</c:v>
                </c:pt>
                <c:pt idx="4220">
                  <c:v>0.29577700000000001</c:v>
                </c:pt>
                <c:pt idx="4221">
                  <c:v>0.45588200000000001</c:v>
                </c:pt>
                <c:pt idx="4222">
                  <c:v>0.77524499999999996</c:v>
                </c:pt>
                <c:pt idx="4223">
                  <c:v>0.12156400000000001</c:v>
                </c:pt>
                <c:pt idx="4224">
                  <c:v>8.6260299999999998E-2</c:v>
                </c:pt>
                <c:pt idx="4225">
                  <c:v>13.164400000000001</c:v>
                </c:pt>
                <c:pt idx="4226">
                  <c:v>4.5623400000000001E-2</c:v>
                </c:pt>
                <c:pt idx="4227">
                  <c:v>1.2365999999999999</c:v>
                </c:pt>
                <c:pt idx="4228">
                  <c:v>5.0643399999999998E-2</c:v>
                </c:pt>
                <c:pt idx="4229">
                  <c:v>0.29272500000000001</c:v>
                </c:pt>
                <c:pt idx="4230">
                  <c:v>10.875</c:v>
                </c:pt>
                <c:pt idx="4231">
                  <c:v>0.475661</c:v>
                </c:pt>
                <c:pt idx="4232">
                  <c:v>0.50914899999999996</c:v>
                </c:pt>
                <c:pt idx="4233">
                  <c:v>8.5221499999999999</c:v>
                </c:pt>
                <c:pt idx="4234">
                  <c:v>8.6359599999999995E-2</c:v>
                </c:pt>
                <c:pt idx="4235">
                  <c:v>5.4277600000000002E-2</c:v>
                </c:pt>
                <c:pt idx="4236">
                  <c:v>0.20350299999999999</c:v>
                </c:pt>
                <c:pt idx="4237">
                  <c:v>0.34246399999999999</c:v>
                </c:pt>
                <c:pt idx="4238">
                  <c:v>9.0609499999999996E-2</c:v>
                </c:pt>
                <c:pt idx="4239">
                  <c:v>0.138547</c:v>
                </c:pt>
                <c:pt idx="4240">
                  <c:v>97.665899999999993</c:v>
                </c:pt>
                <c:pt idx="4241">
                  <c:v>0.134489</c:v>
                </c:pt>
                <c:pt idx="4242">
                  <c:v>23.9908</c:v>
                </c:pt>
                <c:pt idx="4243">
                  <c:v>4.4361100000000001E-2</c:v>
                </c:pt>
                <c:pt idx="4244">
                  <c:v>4.5005900000000001E-2</c:v>
                </c:pt>
                <c:pt idx="4245">
                  <c:v>9.2011099999999999</c:v>
                </c:pt>
                <c:pt idx="4246">
                  <c:v>8.6544499999999996E-2</c:v>
                </c:pt>
                <c:pt idx="4247">
                  <c:v>0.12709999999999999</c:v>
                </c:pt>
                <c:pt idx="4248">
                  <c:v>0.14403199999999999</c:v>
                </c:pt>
                <c:pt idx="4249">
                  <c:v>0.53057900000000002</c:v>
                </c:pt>
                <c:pt idx="4250">
                  <c:v>0.160991</c:v>
                </c:pt>
                <c:pt idx="4251">
                  <c:v>0.19169800000000001</c:v>
                </c:pt>
                <c:pt idx="4252">
                  <c:v>0.144958</c:v>
                </c:pt>
                <c:pt idx="4253">
                  <c:v>0.201595</c:v>
                </c:pt>
                <c:pt idx="4254">
                  <c:v>4.6848399999999998E-2</c:v>
                </c:pt>
                <c:pt idx="4255">
                  <c:v>4.4078600000000003E-2</c:v>
                </c:pt>
                <c:pt idx="4256">
                  <c:v>0.12543199999999999</c:v>
                </c:pt>
                <c:pt idx="4257">
                  <c:v>1.0038499999999999</c:v>
                </c:pt>
                <c:pt idx="4258">
                  <c:v>0.26461299999999999</c:v>
                </c:pt>
                <c:pt idx="4259">
                  <c:v>0.19689699999999999</c:v>
                </c:pt>
                <c:pt idx="4260">
                  <c:v>0.56576899999999997</c:v>
                </c:pt>
                <c:pt idx="4261">
                  <c:v>0.48720400000000003</c:v>
                </c:pt>
                <c:pt idx="4262">
                  <c:v>3.9316499999999999</c:v>
                </c:pt>
                <c:pt idx="4263">
                  <c:v>4.5399500000000002E-2</c:v>
                </c:pt>
                <c:pt idx="4264">
                  <c:v>1.5931299999999999</c:v>
                </c:pt>
                <c:pt idx="4265">
                  <c:v>4.4123900000000001E-2</c:v>
                </c:pt>
                <c:pt idx="4266">
                  <c:v>0.48481099999999999</c:v>
                </c:pt>
                <c:pt idx="4267">
                  <c:v>8.6160399999999998E-2</c:v>
                </c:pt>
                <c:pt idx="4268">
                  <c:v>26.996300000000002</c:v>
                </c:pt>
                <c:pt idx="4269">
                  <c:v>1.2197899999999999</c:v>
                </c:pt>
                <c:pt idx="4270">
                  <c:v>0.321797</c:v>
                </c:pt>
                <c:pt idx="4271">
                  <c:v>0.18662699999999999</c:v>
                </c:pt>
                <c:pt idx="4272">
                  <c:v>9.1565999999999995E-2</c:v>
                </c:pt>
                <c:pt idx="4273">
                  <c:v>0.94263600000000003</c:v>
                </c:pt>
                <c:pt idx="4274">
                  <c:v>4.8437099999999997E-2</c:v>
                </c:pt>
                <c:pt idx="4275">
                  <c:v>0.145341</c:v>
                </c:pt>
                <c:pt idx="4276">
                  <c:v>0.17031099999999999</c:v>
                </c:pt>
                <c:pt idx="4277">
                  <c:v>4.6550399999999999E-2</c:v>
                </c:pt>
                <c:pt idx="4278">
                  <c:v>2.2576999999999998</c:v>
                </c:pt>
                <c:pt idx="4279">
                  <c:v>0.12995999999999999</c:v>
                </c:pt>
                <c:pt idx="4280">
                  <c:v>4.5877599999999998E-2</c:v>
                </c:pt>
                <c:pt idx="4281">
                  <c:v>0.123652</c:v>
                </c:pt>
                <c:pt idx="4282">
                  <c:v>0.17047200000000001</c:v>
                </c:pt>
                <c:pt idx="4283">
                  <c:v>1.2061500000000001</c:v>
                </c:pt>
                <c:pt idx="4284">
                  <c:v>4.2969899999999998E-2</c:v>
                </c:pt>
                <c:pt idx="4285">
                  <c:v>56.286099999999998</c:v>
                </c:pt>
                <c:pt idx="4286">
                  <c:v>5.2815099999999997E-2</c:v>
                </c:pt>
                <c:pt idx="4287">
                  <c:v>4.4197E-2</c:v>
                </c:pt>
                <c:pt idx="4288">
                  <c:v>4.3512000000000002E-2</c:v>
                </c:pt>
                <c:pt idx="4289">
                  <c:v>60.467399999999998</c:v>
                </c:pt>
                <c:pt idx="4290">
                  <c:v>4.28534E-2</c:v>
                </c:pt>
                <c:pt idx="4291">
                  <c:v>0.34633199999999997</c:v>
                </c:pt>
                <c:pt idx="4292">
                  <c:v>0.62874200000000002</c:v>
                </c:pt>
                <c:pt idx="4293">
                  <c:v>2.0512600000000001</c:v>
                </c:pt>
                <c:pt idx="4294">
                  <c:v>11.6241</c:v>
                </c:pt>
                <c:pt idx="4295">
                  <c:v>0.95902399999999999</c:v>
                </c:pt>
                <c:pt idx="4296">
                  <c:v>0.45171699999999998</c:v>
                </c:pt>
                <c:pt idx="4297">
                  <c:v>0.35981099999999999</c:v>
                </c:pt>
                <c:pt idx="4298">
                  <c:v>0.43920100000000001</c:v>
                </c:pt>
                <c:pt idx="4299">
                  <c:v>0.30186200000000002</c:v>
                </c:pt>
                <c:pt idx="4300">
                  <c:v>35.179900000000004</c:v>
                </c:pt>
                <c:pt idx="4301">
                  <c:v>0.107416</c:v>
                </c:pt>
                <c:pt idx="4302">
                  <c:v>27.994599999999998</c:v>
                </c:pt>
                <c:pt idx="4303">
                  <c:v>0.102535</c:v>
                </c:pt>
                <c:pt idx="4304">
                  <c:v>8.9347800000000005E-2</c:v>
                </c:pt>
                <c:pt idx="4305">
                  <c:v>6.1195500000000003</c:v>
                </c:pt>
                <c:pt idx="4306">
                  <c:v>4.2402000000000002E-2</c:v>
                </c:pt>
                <c:pt idx="4307">
                  <c:v>4.6429699999999997E-2</c:v>
                </c:pt>
                <c:pt idx="4308">
                  <c:v>5.2724100000000003E-2</c:v>
                </c:pt>
                <c:pt idx="4309">
                  <c:v>5.3359499999999997E-2</c:v>
                </c:pt>
                <c:pt idx="4310">
                  <c:v>4.4898199999999999E-2</c:v>
                </c:pt>
                <c:pt idx="4311">
                  <c:v>1.2971699999999999</c:v>
                </c:pt>
                <c:pt idx="4312">
                  <c:v>4.2984799999999997E-2</c:v>
                </c:pt>
                <c:pt idx="4313">
                  <c:v>4.2533000000000001E-2</c:v>
                </c:pt>
                <c:pt idx="4314">
                  <c:v>0.101258</c:v>
                </c:pt>
                <c:pt idx="4315">
                  <c:v>0.27609499999999998</c:v>
                </c:pt>
                <c:pt idx="4316">
                  <c:v>5.2355899999999997E-2</c:v>
                </c:pt>
                <c:pt idx="4317">
                  <c:v>0.14770900000000001</c:v>
                </c:pt>
                <c:pt idx="4318">
                  <c:v>0.26049</c:v>
                </c:pt>
                <c:pt idx="4319">
                  <c:v>0.21207100000000001</c:v>
                </c:pt>
                <c:pt idx="4320">
                  <c:v>0.50976500000000002</c:v>
                </c:pt>
                <c:pt idx="4321">
                  <c:v>9.8683000000000007E-2</c:v>
                </c:pt>
                <c:pt idx="4322">
                  <c:v>0.23430000000000001</c:v>
                </c:pt>
                <c:pt idx="4323">
                  <c:v>0.36744199999999999</c:v>
                </c:pt>
                <c:pt idx="4324">
                  <c:v>0.14157800000000001</c:v>
                </c:pt>
                <c:pt idx="4325">
                  <c:v>1.6701699999999999</c:v>
                </c:pt>
                <c:pt idx="4326">
                  <c:v>0.57823500000000005</c:v>
                </c:pt>
                <c:pt idx="4327">
                  <c:v>0.175478</c:v>
                </c:pt>
                <c:pt idx="4328">
                  <c:v>0.21169499999999999</c:v>
                </c:pt>
                <c:pt idx="4329">
                  <c:v>27.1782</c:v>
                </c:pt>
                <c:pt idx="4330">
                  <c:v>0.16900299999999999</c:v>
                </c:pt>
                <c:pt idx="4331">
                  <c:v>0.39568199999999998</c:v>
                </c:pt>
                <c:pt idx="4332">
                  <c:v>0.12645500000000001</c:v>
                </c:pt>
                <c:pt idx="4333">
                  <c:v>4.1407800000000002E-2</c:v>
                </c:pt>
                <c:pt idx="4334">
                  <c:v>8.6037499999999998</c:v>
                </c:pt>
                <c:pt idx="4335">
                  <c:v>4.1867399999999999E-2</c:v>
                </c:pt>
                <c:pt idx="4336">
                  <c:v>4.5473600000000003</c:v>
                </c:pt>
                <c:pt idx="4337">
                  <c:v>2.2340300000000002</c:v>
                </c:pt>
                <c:pt idx="4338">
                  <c:v>77.858999999999995</c:v>
                </c:pt>
                <c:pt idx="4339">
                  <c:v>8.9025199999999999E-2</c:v>
                </c:pt>
                <c:pt idx="4340">
                  <c:v>8.1451899999999995</c:v>
                </c:pt>
                <c:pt idx="4341">
                  <c:v>4.8086599999999997</c:v>
                </c:pt>
                <c:pt idx="4342">
                  <c:v>5.2554400000000001</c:v>
                </c:pt>
                <c:pt idx="4343">
                  <c:v>0.13753000000000001</c:v>
                </c:pt>
                <c:pt idx="4344">
                  <c:v>1.51814</c:v>
                </c:pt>
                <c:pt idx="4345">
                  <c:v>4.8142299999999999E-2</c:v>
                </c:pt>
                <c:pt idx="4346">
                  <c:v>0.42403200000000002</c:v>
                </c:pt>
                <c:pt idx="4347">
                  <c:v>5.3089799999999999E-2</c:v>
                </c:pt>
                <c:pt idx="4348">
                  <c:v>8.6458099999999996E-2</c:v>
                </c:pt>
                <c:pt idx="4349">
                  <c:v>3.09152</c:v>
                </c:pt>
                <c:pt idx="4350">
                  <c:v>6.5914099999999998</c:v>
                </c:pt>
                <c:pt idx="4351">
                  <c:v>0.22747000000000001</c:v>
                </c:pt>
                <c:pt idx="4352">
                  <c:v>8.8143700000000005E-2</c:v>
                </c:pt>
                <c:pt idx="4353">
                  <c:v>0.66590499999999997</c:v>
                </c:pt>
                <c:pt idx="4354">
                  <c:v>0.57271099999999997</c:v>
                </c:pt>
                <c:pt idx="4355">
                  <c:v>5.5343</c:v>
                </c:pt>
                <c:pt idx="4356">
                  <c:v>4.4635500000000002E-2</c:v>
                </c:pt>
                <c:pt idx="4357">
                  <c:v>0.88783800000000002</c:v>
                </c:pt>
                <c:pt idx="4358">
                  <c:v>24.822199999999999</c:v>
                </c:pt>
                <c:pt idx="4359">
                  <c:v>0.22592899999999999</c:v>
                </c:pt>
                <c:pt idx="4360">
                  <c:v>0.114263</c:v>
                </c:pt>
                <c:pt idx="4361">
                  <c:v>5.0317500000000001E-2</c:v>
                </c:pt>
                <c:pt idx="4362">
                  <c:v>8.3502499999999993E-2</c:v>
                </c:pt>
                <c:pt idx="4363">
                  <c:v>8.4533499999999998E-2</c:v>
                </c:pt>
                <c:pt idx="4364">
                  <c:v>5.2858400000000003</c:v>
                </c:pt>
                <c:pt idx="4365">
                  <c:v>69.745000000000005</c:v>
                </c:pt>
                <c:pt idx="4366">
                  <c:v>0.108265</c:v>
                </c:pt>
                <c:pt idx="4367">
                  <c:v>58.972299999999997</c:v>
                </c:pt>
                <c:pt idx="4368">
                  <c:v>0.45349</c:v>
                </c:pt>
                <c:pt idx="4369">
                  <c:v>9.1847200000000004E-2</c:v>
                </c:pt>
                <c:pt idx="4370">
                  <c:v>8.4573700000000002E-2</c:v>
                </c:pt>
                <c:pt idx="4371">
                  <c:v>0.27765899999999999</c:v>
                </c:pt>
                <c:pt idx="4372">
                  <c:v>0.17088400000000001</c:v>
                </c:pt>
                <c:pt idx="4373">
                  <c:v>0.24792500000000001</c:v>
                </c:pt>
                <c:pt idx="4374">
                  <c:v>4.8992399999999998</c:v>
                </c:pt>
                <c:pt idx="4375">
                  <c:v>0.271897</c:v>
                </c:pt>
                <c:pt idx="4376">
                  <c:v>0.107849</c:v>
                </c:pt>
                <c:pt idx="4377">
                  <c:v>5.4087300000000003</c:v>
                </c:pt>
                <c:pt idx="4378">
                  <c:v>67.608199999999997</c:v>
                </c:pt>
                <c:pt idx="4379">
                  <c:v>4.4356600000000003E-2</c:v>
                </c:pt>
                <c:pt idx="4380">
                  <c:v>1.6363000000000001</c:v>
                </c:pt>
                <c:pt idx="4381">
                  <c:v>24.5809</c:v>
                </c:pt>
                <c:pt idx="4382">
                  <c:v>6.76424</c:v>
                </c:pt>
                <c:pt idx="4383">
                  <c:v>0.85624800000000001</c:v>
                </c:pt>
                <c:pt idx="4384">
                  <c:v>10.8818</c:v>
                </c:pt>
                <c:pt idx="4385">
                  <c:v>2.6280399999999999</c:v>
                </c:pt>
                <c:pt idx="4386">
                  <c:v>99.821200000000005</c:v>
                </c:pt>
                <c:pt idx="4387">
                  <c:v>6.00936</c:v>
                </c:pt>
                <c:pt idx="4388">
                  <c:v>0.21787699999999999</c:v>
                </c:pt>
                <c:pt idx="4389">
                  <c:v>2.9116</c:v>
                </c:pt>
                <c:pt idx="4390">
                  <c:v>8.6620100000000005E-2</c:v>
                </c:pt>
                <c:pt idx="4391">
                  <c:v>4.4693400000000001E-2</c:v>
                </c:pt>
                <c:pt idx="4392">
                  <c:v>4.5681300000000001E-2</c:v>
                </c:pt>
                <c:pt idx="4393">
                  <c:v>0.53964800000000002</c:v>
                </c:pt>
                <c:pt idx="4394">
                  <c:v>5.5205999999999998E-2</c:v>
                </c:pt>
                <c:pt idx="4395">
                  <c:v>36.873899999999999</c:v>
                </c:pt>
                <c:pt idx="4396">
                  <c:v>10.398099999999999</c:v>
                </c:pt>
                <c:pt idx="4397">
                  <c:v>8.5923399999999997E-2</c:v>
                </c:pt>
                <c:pt idx="4398">
                  <c:v>0.38361099999999998</c:v>
                </c:pt>
                <c:pt idx="4399">
                  <c:v>8.6976800000000007E-2</c:v>
                </c:pt>
                <c:pt idx="4400">
                  <c:v>0.31728899999999999</c:v>
                </c:pt>
                <c:pt idx="4401">
                  <c:v>0.41955799999999999</c:v>
                </c:pt>
                <c:pt idx="4402">
                  <c:v>9.0370800000000001E-2</c:v>
                </c:pt>
                <c:pt idx="4403">
                  <c:v>72.144599999999997</c:v>
                </c:pt>
                <c:pt idx="4404">
                  <c:v>0.33157399999999998</c:v>
                </c:pt>
                <c:pt idx="4405">
                  <c:v>4.4759100000000003E-2</c:v>
                </c:pt>
                <c:pt idx="4406">
                  <c:v>0.16273799999999999</c:v>
                </c:pt>
                <c:pt idx="4407">
                  <c:v>75.726100000000002</c:v>
                </c:pt>
                <c:pt idx="4408">
                  <c:v>4.3889699999999997E-2</c:v>
                </c:pt>
                <c:pt idx="4409">
                  <c:v>4.9453999999999998E-2</c:v>
                </c:pt>
                <c:pt idx="4410">
                  <c:v>0.28687000000000001</c:v>
                </c:pt>
                <c:pt idx="4411">
                  <c:v>5.5200800000000001</c:v>
                </c:pt>
                <c:pt idx="4412">
                  <c:v>4.7014399999999998E-2</c:v>
                </c:pt>
                <c:pt idx="4413">
                  <c:v>0.134406</c:v>
                </c:pt>
                <c:pt idx="4414">
                  <c:v>1.46614</c:v>
                </c:pt>
                <c:pt idx="4415">
                  <c:v>0.76210500000000003</c:v>
                </c:pt>
                <c:pt idx="4416">
                  <c:v>3.7664200000000001</c:v>
                </c:pt>
                <c:pt idx="4417">
                  <c:v>0.25519900000000001</c:v>
                </c:pt>
                <c:pt idx="4418">
                  <c:v>5.7317099999999996</c:v>
                </c:pt>
                <c:pt idx="4419">
                  <c:v>12.327299999999999</c:v>
                </c:pt>
                <c:pt idx="4420">
                  <c:v>4.4300800000000001E-2</c:v>
                </c:pt>
                <c:pt idx="4421">
                  <c:v>5.1085600000000002E-2</c:v>
                </c:pt>
                <c:pt idx="4422">
                  <c:v>0.13814199999999999</c:v>
                </c:pt>
                <c:pt idx="4423">
                  <c:v>5.0360200000000001E-2</c:v>
                </c:pt>
                <c:pt idx="4424">
                  <c:v>13.6866</c:v>
                </c:pt>
                <c:pt idx="4425">
                  <c:v>4.6851799999999999E-2</c:v>
                </c:pt>
                <c:pt idx="4426">
                  <c:v>0.18914400000000001</c:v>
                </c:pt>
                <c:pt idx="4427">
                  <c:v>0.44038500000000003</c:v>
                </c:pt>
                <c:pt idx="4428">
                  <c:v>8.9520299999999997E-2</c:v>
                </c:pt>
                <c:pt idx="4429">
                  <c:v>0.41224899999999998</c:v>
                </c:pt>
                <c:pt idx="4430">
                  <c:v>1.24299</c:v>
                </c:pt>
                <c:pt idx="4431">
                  <c:v>1.0996699999999999</c:v>
                </c:pt>
                <c:pt idx="4432">
                  <c:v>0.177951</c:v>
                </c:pt>
                <c:pt idx="4433">
                  <c:v>0.14439399999999999</c:v>
                </c:pt>
                <c:pt idx="4434">
                  <c:v>0.16978399999999999</c:v>
                </c:pt>
                <c:pt idx="4435">
                  <c:v>0.14074300000000001</c:v>
                </c:pt>
                <c:pt idx="4436">
                  <c:v>0.13634499999999999</c:v>
                </c:pt>
                <c:pt idx="4437">
                  <c:v>9.34199E-2</c:v>
                </c:pt>
                <c:pt idx="4438">
                  <c:v>4.1323800000000001E-2</c:v>
                </c:pt>
                <c:pt idx="4439">
                  <c:v>0.192136</c:v>
                </c:pt>
                <c:pt idx="4440">
                  <c:v>79.779700000000005</c:v>
                </c:pt>
                <c:pt idx="4441">
                  <c:v>0.26221299999999997</c:v>
                </c:pt>
                <c:pt idx="4442">
                  <c:v>0.83591700000000002</c:v>
                </c:pt>
                <c:pt idx="4443">
                  <c:v>0.15657799999999999</c:v>
                </c:pt>
                <c:pt idx="4444">
                  <c:v>0.27217000000000002</c:v>
                </c:pt>
                <c:pt idx="4445">
                  <c:v>0.30250100000000002</c:v>
                </c:pt>
                <c:pt idx="4446">
                  <c:v>0.25586199999999998</c:v>
                </c:pt>
                <c:pt idx="4447">
                  <c:v>8.7194599999999997E-2</c:v>
                </c:pt>
                <c:pt idx="4448">
                  <c:v>0.78617199999999998</c:v>
                </c:pt>
                <c:pt idx="4449">
                  <c:v>0.21387100000000001</c:v>
                </c:pt>
                <c:pt idx="4450">
                  <c:v>0.17491999999999999</c:v>
                </c:pt>
                <c:pt idx="4451">
                  <c:v>1.74366</c:v>
                </c:pt>
                <c:pt idx="4452">
                  <c:v>15.5379</c:v>
                </c:pt>
                <c:pt idx="4453">
                  <c:v>4.7446000000000002E-2</c:v>
                </c:pt>
                <c:pt idx="4454">
                  <c:v>8.6981799999999998E-2</c:v>
                </c:pt>
                <c:pt idx="4455">
                  <c:v>0.36392000000000002</c:v>
                </c:pt>
                <c:pt idx="4456">
                  <c:v>9.6975999999999996</c:v>
                </c:pt>
                <c:pt idx="4457">
                  <c:v>0.132768</c:v>
                </c:pt>
                <c:pt idx="4458">
                  <c:v>1.24899</c:v>
                </c:pt>
                <c:pt idx="4459">
                  <c:v>0.137318</c:v>
                </c:pt>
                <c:pt idx="4460">
                  <c:v>4.3861900000000002E-2</c:v>
                </c:pt>
                <c:pt idx="4461">
                  <c:v>0.190439</c:v>
                </c:pt>
                <c:pt idx="4462">
                  <c:v>3.9374600000000002</c:v>
                </c:pt>
                <c:pt idx="4463">
                  <c:v>0.64747600000000005</c:v>
                </c:pt>
                <c:pt idx="4464">
                  <c:v>0.18746299999999999</c:v>
                </c:pt>
                <c:pt idx="4465">
                  <c:v>0.846607</c:v>
                </c:pt>
                <c:pt idx="4466">
                  <c:v>33.331800000000001</c:v>
                </c:pt>
                <c:pt idx="4467">
                  <c:v>4.8126000000000002E-2</c:v>
                </c:pt>
                <c:pt idx="4468">
                  <c:v>0.39013199999999998</c:v>
                </c:pt>
                <c:pt idx="4469">
                  <c:v>4.41748E-2</c:v>
                </c:pt>
                <c:pt idx="4470">
                  <c:v>4.3955099999999997E-2</c:v>
                </c:pt>
                <c:pt idx="4471">
                  <c:v>97.132800000000003</c:v>
                </c:pt>
                <c:pt idx="4472">
                  <c:v>5.1636800000000003</c:v>
                </c:pt>
                <c:pt idx="4473">
                  <c:v>0.31649100000000002</c:v>
                </c:pt>
                <c:pt idx="4474">
                  <c:v>7.8254200000000003</c:v>
                </c:pt>
                <c:pt idx="4475">
                  <c:v>8.2466800000000007E-2</c:v>
                </c:pt>
                <c:pt idx="4476">
                  <c:v>4.66588E-2</c:v>
                </c:pt>
                <c:pt idx="4477">
                  <c:v>0.16872999999999999</c:v>
                </c:pt>
                <c:pt idx="4478">
                  <c:v>0.49518699999999999</c:v>
                </c:pt>
                <c:pt idx="4479">
                  <c:v>54.046900000000001</c:v>
                </c:pt>
                <c:pt idx="4480">
                  <c:v>0.84593700000000005</c:v>
                </c:pt>
                <c:pt idx="4481">
                  <c:v>58.513399999999997</c:v>
                </c:pt>
                <c:pt idx="4482">
                  <c:v>1.4645300000000001</c:v>
                </c:pt>
                <c:pt idx="4483">
                  <c:v>4.1735599999999998E-2</c:v>
                </c:pt>
                <c:pt idx="4484">
                  <c:v>0.30540299999999998</c:v>
                </c:pt>
                <c:pt idx="4485">
                  <c:v>0.24352399999999999</c:v>
                </c:pt>
                <c:pt idx="4486">
                  <c:v>4.9445999999999997E-2</c:v>
                </c:pt>
                <c:pt idx="4487">
                  <c:v>4.6165399999999996</c:v>
                </c:pt>
                <c:pt idx="4488">
                  <c:v>0.314442</c:v>
                </c:pt>
                <c:pt idx="4489">
                  <c:v>1.1305099999999999</c:v>
                </c:pt>
                <c:pt idx="4490">
                  <c:v>0.13908200000000001</c:v>
                </c:pt>
                <c:pt idx="4491">
                  <c:v>0.33926600000000001</c:v>
                </c:pt>
                <c:pt idx="4492">
                  <c:v>6.2475100000000001</c:v>
                </c:pt>
                <c:pt idx="4493">
                  <c:v>77.144599999999997</c:v>
                </c:pt>
                <c:pt idx="4494">
                  <c:v>20.292899999999999</c:v>
                </c:pt>
                <c:pt idx="4495">
                  <c:v>4.7632099999999997E-2</c:v>
                </c:pt>
                <c:pt idx="4496">
                  <c:v>0.83541299999999996</c:v>
                </c:pt>
                <c:pt idx="4497">
                  <c:v>0.13202900000000001</c:v>
                </c:pt>
                <c:pt idx="4498">
                  <c:v>4.2600199999999998E-2</c:v>
                </c:pt>
                <c:pt idx="4499">
                  <c:v>9.3612200000000007E-2</c:v>
                </c:pt>
                <c:pt idx="4500">
                  <c:v>0.19143199999999999</c:v>
                </c:pt>
                <c:pt idx="4501">
                  <c:v>0.15418399999999999</c:v>
                </c:pt>
                <c:pt idx="4502">
                  <c:v>8.5972000000000008</c:v>
                </c:pt>
                <c:pt idx="4503">
                  <c:v>4.6030799999999997E-2</c:v>
                </c:pt>
                <c:pt idx="4504">
                  <c:v>0.13011600000000001</c:v>
                </c:pt>
                <c:pt idx="4505">
                  <c:v>0.23205500000000001</c:v>
                </c:pt>
                <c:pt idx="4506">
                  <c:v>12.198700000000001</c:v>
                </c:pt>
                <c:pt idx="4507">
                  <c:v>0.21623300000000001</c:v>
                </c:pt>
                <c:pt idx="4508">
                  <c:v>0.372836</c:v>
                </c:pt>
                <c:pt idx="4509">
                  <c:v>9.9221400000000001E-2</c:v>
                </c:pt>
                <c:pt idx="4510">
                  <c:v>0.204928</c:v>
                </c:pt>
                <c:pt idx="4511">
                  <c:v>10.1633</c:v>
                </c:pt>
                <c:pt idx="4512">
                  <c:v>9.5575599999999997E-2</c:v>
                </c:pt>
                <c:pt idx="4513">
                  <c:v>4.1926100000000001E-2</c:v>
                </c:pt>
                <c:pt idx="4514">
                  <c:v>0.87967099999999998</c:v>
                </c:pt>
                <c:pt idx="4515">
                  <c:v>1.7795300000000001</c:v>
                </c:pt>
                <c:pt idx="4516">
                  <c:v>8.7184800000000007E-2</c:v>
                </c:pt>
                <c:pt idx="4517">
                  <c:v>5.5266000000000002</c:v>
                </c:pt>
                <c:pt idx="4518">
                  <c:v>4.5753599999999998E-2</c:v>
                </c:pt>
                <c:pt idx="4519">
                  <c:v>4.2224999999999999E-2</c:v>
                </c:pt>
                <c:pt idx="4520">
                  <c:v>0.20431099999999999</c:v>
                </c:pt>
                <c:pt idx="4521">
                  <c:v>0.53118299999999996</c:v>
                </c:pt>
                <c:pt idx="4522">
                  <c:v>7.9500999999999999</c:v>
                </c:pt>
                <c:pt idx="4523">
                  <c:v>1.5758099999999999</c:v>
                </c:pt>
                <c:pt idx="4524">
                  <c:v>4.2479900000000001E-2</c:v>
                </c:pt>
                <c:pt idx="4525">
                  <c:v>0.132304</c:v>
                </c:pt>
                <c:pt idx="4526">
                  <c:v>5.6924599999999996</c:v>
                </c:pt>
                <c:pt idx="4527">
                  <c:v>70.458699999999993</c:v>
                </c:pt>
                <c:pt idx="4528">
                  <c:v>8.4610099999999994E-2</c:v>
                </c:pt>
                <c:pt idx="4529">
                  <c:v>0.44761299999999998</c:v>
                </c:pt>
                <c:pt idx="4530">
                  <c:v>6.7311399999999999</c:v>
                </c:pt>
                <c:pt idx="4531">
                  <c:v>0.135961</c:v>
                </c:pt>
                <c:pt idx="4532">
                  <c:v>8.73361E-2</c:v>
                </c:pt>
                <c:pt idx="4533">
                  <c:v>8.4393999999999997E-2</c:v>
                </c:pt>
                <c:pt idx="4534">
                  <c:v>0.13789399999999999</c:v>
                </c:pt>
                <c:pt idx="4535">
                  <c:v>43.521500000000003</c:v>
                </c:pt>
                <c:pt idx="4536">
                  <c:v>0.86028899999999997</c:v>
                </c:pt>
                <c:pt idx="4537">
                  <c:v>4.4444499999999998E-2</c:v>
                </c:pt>
                <c:pt idx="4538">
                  <c:v>38.724200000000003</c:v>
                </c:pt>
                <c:pt idx="4539">
                  <c:v>0.20897499999999999</c:v>
                </c:pt>
                <c:pt idx="4540">
                  <c:v>0.27767599999999998</c:v>
                </c:pt>
                <c:pt idx="4541">
                  <c:v>0.11321100000000001</c:v>
                </c:pt>
                <c:pt idx="4542">
                  <c:v>0.134907</c:v>
                </c:pt>
                <c:pt idx="4543">
                  <c:v>0.24218700000000001</c:v>
                </c:pt>
                <c:pt idx="4544">
                  <c:v>3.3135300000000001</c:v>
                </c:pt>
                <c:pt idx="4545">
                  <c:v>0.14039399999999999</c:v>
                </c:pt>
                <c:pt idx="4546">
                  <c:v>3.8189700000000002</c:v>
                </c:pt>
                <c:pt idx="4547">
                  <c:v>2.20234</c:v>
                </c:pt>
                <c:pt idx="4548">
                  <c:v>7.6939700000000002</c:v>
                </c:pt>
                <c:pt idx="4549">
                  <c:v>0.25267200000000001</c:v>
                </c:pt>
                <c:pt idx="4550">
                  <c:v>0.19552600000000001</c:v>
                </c:pt>
                <c:pt idx="4551">
                  <c:v>4.5032899999999998</c:v>
                </c:pt>
                <c:pt idx="4552">
                  <c:v>5.8170999999999999</c:v>
                </c:pt>
                <c:pt idx="4553">
                  <c:v>5.11449E-2</c:v>
                </c:pt>
                <c:pt idx="4554">
                  <c:v>0.116165</c:v>
                </c:pt>
                <c:pt idx="4555">
                  <c:v>8.8755699999999997</c:v>
                </c:pt>
                <c:pt idx="4556">
                  <c:v>0.46264699999999997</c:v>
                </c:pt>
                <c:pt idx="4557">
                  <c:v>9.6619200000000002E-2</c:v>
                </c:pt>
                <c:pt idx="4558">
                  <c:v>5.5423199999999999E-2</c:v>
                </c:pt>
                <c:pt idx="4559">
                  <c:v>5.01816E-2</c:v>
                </c:pt>
                <c:pt idx="4560">
                  <c:v>1.12473</c:v>
                </c:pt>
                <c:pt idx="4561">
                  <c:v>0.12850500000000001</c:v>
                </c:pt>
                <c:pt idx="4562">
                  <c:v>99.306299999999993</c:v>
                </c:pt>
                <c:pt idx="4563">
                  <c:v>0.43309300000000001</c:v>
                </c:pt>
                <c:pt idx="4564">
                  <c:v>0.34271000000000001</c:v>
                </c:pt>
                <c:pt idx="4565">
                  <c:v>0.123711</c:v>
                </c:pt>
                <c:pt idx="4566">
                  <c:v>4.3159400000000001E-2</c:v>
                </c:pt>
                <c:pt idx="4567">
                  <c:v>0.37491200000000002</c:v>
                </c:pt>
                <c:pt idx="4568">
                  <c:v>4.8061300000000001E-2</c:v>
                </c:pt>
                <c:pt idx="4569">
                  <c:v>5.0896499999999997E-2</c:v>
                </c:pt>
                <c:pt idx="4570">
                  <c:v>0.78167900000000001</c:v>
                </c:pt>
                <c:pt idx="4571">
                  <c:v>4.4612699999999998E-2</c:v>
                </c:pt>
                <c:pt idx="4572">
                  <c:v>0.93833599999999995</c:v>
                </c:pt>
                <c:pt idx="4573">
                  <c:v>4.5783999999999998E-2</c:v>
                </c:pt>
                <c:pt idx="4574">
                  <c:v>37.473599999999998</c:v>
                </c:pt>
                <c:pt idx="4575">
                  <c:v>0.25284099999999998</c:v>
                </c:pt>
                <c:pt idx="4576">
                  <c:v>0.172681</c:v>
                </c:pt>
                <c:pt idx="4577">
                  <c:v>0.31467899999999999</c:v>
                </c:pt>
                <c:pt idx="4578">
                  <c:v>0.61252899999999999</c:v>
                </c:pt>
                <c:pt idx="4579">
                  <c:v>0.434083</c:v>
                </c:pt>
                <c:pt idx="4580">
                  <c:v>11.2209</c:v>
                </c:pt>
                <c:pt idx="4581">
                  <c:v>0.54913999999999996</c:v>
                </c:pt>
                <c:pt idx="4582">
                  <c:v>15.830399999999999</c:v>
                </c:pt>
                <c:pt idx="4583">
                  <c:v>0.25531500000000001</c:v>
                </c:pt>
                <c:pt idx="4584">
                  <c:v>4.80347E-2</c:v>
                </c:pt>
                <c:pt idx="4585">
                  <c:v>4.2046199999999999E-2</c:v>
                </c:pt>
                <c:pt idx="4586">
                  <c:v>0.10323300000000001</c:v>
                </c:pt>
                <c:pt idx="4587">
                  <c:v>4.55956E-2</c:v>
                </c:pt>
                <c:pt idx="4588">
                  <c:v>0.53217400000000004</c:v>
                </c:pt>
                <c:pt idx="4589">
                  <c:v>9.0303300000000003E-2</c:v>
                </c:pt>
                <c:pt idx="4590">
                  <c:v>1.2794399999999999</c:v>
                </c:pt>
                <c:pt idx="4591">
                  <c:v>0.134103</c:v>
                </c:pt>
                <c:pt idx="4592">
                  <c:v>9.0262100000000007</c:v>
                </c:pt>
                <c:pt idx="4593">
                  <c:v>0.10700900000000001</c:v>
                </c:pt>
                <c:pt idx="4594">
                  <c:v>0.86679600000000001</c:v>
                </c:pt>
                <c:pt idx="4595">
                  <c:v>83.678899999999999</c:v>
                </c:pt>
                <c:pt idx="4596">
                  <c:v>0.230072</c:v>
                </c:pt>
                <c:pt idx="4597">
                  <c:v>0.19004199999999999</c:v>
                </c:pt>
                <c:pt idx="4598">
                  <c:v>0.14765</c:v>
                </c:pt>
                <c:pt idx="4599">
                  <c:v>2.7852299999999999</c:v>
                </c:pt>
                <c:pt idx="4600">
                  <c:v>4.6824299999999999E-2</c:v>
                </c:pt>
                <c:pt idx="4601">
                  <c:v>0.91914799999999997</c:v>
                </c:pt>
                <c:pt idx="4602">
                  <c:v>4.42595E-2</c:v>
                </c:pt>
                <c:pt idx="4603">
                  <c:v>1.1908399999999999</c:v>
                </c:pt>
                <c:pt idx="4604">
                  <c:v>0.24538199999999999</c:v>
                </c:pt>
                <c:pt idx="4605">
                  <c:v>0.20866199999999999</c:v>
                </c:pt>
                <c:pt idx="4606">
                  <c:v>36.624000000000002</c:v>
                </c:pt>
                <c:pt idx="4607">
                  <c:v>0.68382699999999996</c:v>
                </c:pt>
                <c:pt idx="4608">
                  <c:v>3.7985699999999998</c:v>
                </c:pt>
                <c:pt idx="4609">
                  <c:v>0.22783500000000001</c:v>
                </c:pt>
                <c:pt idx="4610">
                  <c:v>8.6658700000000005E-2</c:v>
                </c:pt>
                <c:pt idx="4611">
                  <c:v>0.58876600000000001</c:v>
                </c:pt>
                <c:pt idx="4612">
                  <c:v>10.8711</c:v>
                </c:pt>
                <c:pt idx="4613">
                  <c:v>0.12728900000000001</c:v>
                </c:pt>
                <c:pt idx="4614">
                  <c:v>10.9535</c:v>
                </c:pt>
                <c:pt idx="4615">
                  <c:v>0.343669</c:v>
                </c:pt>
                <c:pt idx="4616">
                  <c:v>0.99003099999999999</c:v>
                </c:pt>
                <c:pt idx="4617">
                  <c:v>4.7166899999999998E-2</c:v>
                </c:pt>
                <c:pt idx="4618">
                  <c:v>4.3930299999999999E-2</c:v>
                </c:pt>
                <c:pt idx="4619">
                  <c:v>7.7066800000000004</c:v>
                </c:pt>
                <c:pt idx="4620">
                  <c:v>0.29282399999999997</c:v>
                </c:pt>
                <c:pt idx="4621">
                  <c:v>4.5790999999999998E-2</c:v>
                </c:pt>
                <c:pt idx="4622">
                  <c:v>0.51787899999999998</c:v>
                </c:pt>
                <c:pt idx="4623">
                  <c:v>9.1037300000000002E-2</c:v>
                </c:pt>
                <c:pt idx="4624">
                  <c:v>9.8184999999999995E-2</c:v>
                </c:pt>
                <c:pt idx="4625">
                  <c:v>0.52379699999999996</c:v>
                </c:pt>
                <c:pt idx="4626">
                  <c:v>7.7455100000000003</c:v>
                </c:pt>
                <c:pt idx="4627">
                  <c:v>8.9318400000000006E-2</c:v>
                </c:pt>
                <c:pt idx="4628">
                  <c:v>0.85683600000000004</c:v>
                </c:pt>
                <c:pt idx="4629">
                  <c:v>9.5712800000000001E-2</c:v>
                </c:pt>
                <c:pt idx="4630">
                  <c:v>5.2470299999999997E-2</c:v>
                </c:pt>
                <c:pt idx="4631">
                  <c:v>0.17288100000000001</c:v>
                </c:pt>
                <c:pt idx="4632">
                  <c:v>1.1202799999999999</c:v>
                </c:pt>
                <c:pt idx="4633">
                  <c:v>0.61229100000000003</c:v>
                </c:pt>
                <c:pt idx="4634">
                  <c:v>0.55228600000000005</c:v>
                </c:pt>
                <c:pt idx="4635">
                  <c:v>0.24043999999999999</c:v>
                </c:pt>
                <c:pt idx="4636">
                  <c:v>0.19787399999999999</c:v>
                </c:pt>
                <c:pt idx="4637">
                  <c:v>6.8580800000000002</c:v>
                </c:pt>
                <c:pt idx="4638">
                  <c:v>4.1694200000000001E-2</c:v>
                </c:pt>
                <c:pt idx="4639">
                  <c:v>5.4607700000000001</c:v>
                </c:pt>
                <c:pt idx="4640">
                  <c:v>0.10163800000000001</c:v>
                </c:pt>
                <c:pt idx="4641">
                  <c:v>0.17444799999999999</c:v>
                </c:pt>
                <c:pt idx="4642">
                  <c:v>9.7384999999999999E-2</c:v>
                </c:pt>
                <c:pt idx="4643">
                  <c:v>53.4514</c:v>
                </c:pt>
                <c:pt idx="4644">
                  <c:v>0.52620299999999998</c:v>
                </c:pt>
                <c:pt idx="4645">
                  <c:v>0.126133</c:v>
                </c:pt>
                <c:pt idx="4646">
                  <c:v>0.36057899999999998</c:v>
                </c:pt>
                <c:pt idx="4647">
                  <c:v>4.9706800000000002E-2</c:v>
                </c:pt>
                <c:pt idx="4648">
                  <c:v>1.12992</c:v>
                </c:pt>
                <c:pt idx="4649">
                  <c:v>0.16422900000000001</c:v>
                </c:pt>
                <c:pt idx="4650">
                  <c:v>2.8513799999999998</c:v>
                </c:pt>
                <c:pt idx="4651">
                  <c:v>5.1274199999999999E-2</c:v>
                </c:pt>
                <c:pt idx="4652">
                  <c:v>0.61815500000000001</c:v>
                </c:pt>
                <c:pt idx="4653">
                  <c:v>5.36937</c:v>
                </c:pt>
                <c:pt idx="4654">
                  <c:v>0.45730100000000001</c:v>
                </c:pt>
                <c:pt idx="4655">
                  <c:v>0.75940600000000003</c:v>
                </c:pt>
                <c:pt idx="4656">
                  <c:v>0.18162</c:v>
                </c:pt>
                <c:pt idx="4657">
                  <c:v>4.4679000000000003E-2</c:v>
                </c:pt>
                <c:pt idx="4658">
                  <c:v>0.110195</c:v>
                </c:pt>
                <c:pt idx="4659">
                  <c:v>0.15709000000000001</c:v>
                </c:pt>
                <c:pt idx="4660">
                  <c:v>0.28174100000000002</c:v>
                </c:pt>
                <c:pt idx="4661">
                  <c:v>0.82384100000000005</c:v>
                </c:pt>
                <c:pt idx="4662">
                  <c:v>0.29252899999999998</c:v>
                </c:pt>
                <c:pt idx="4663">
                  <c:v>0.20654900000000001</c:v>
                </c:pt>
                <c:pt idx="4664">
                  <c:v>9.3907699999999997E-2</c:v>
                </c:pt>
                <c:pt idx="4665">
                  <c:v>10.004099999999999</c:v>
                </c:pt>
                <c:pt idx="4666">
                  <c:v>12.2011</c:v>
                </c:pt>
                <c:pt idx="4667">
                  <c:v>5.0984300000000003E-2</c:v>
                </c:pt>
                <c:pt idx="4668">
                  <c:v>0.28079999999999999</c:v>
                </c:pt>
                <c:pt idx="4669">
                  <c:v>2.5553300000000001</c:v>
                </c:pt>
                <c:pt idx="4670">
                  <c:v>9.3560699999999997E-2</c:v>
                </c:pt>
                <c:pt idx="4671">
                  <c:v>8.6912100000000006E-2</c:v>
                </c:pt>
                <c:pt idx="4672">
                  <c:v>4.5497000000000003E-2</c:v>
                </c:pt>
                <c:pt idx="4673">
                  <c:v>68.2911</c:v>
                </c:pt>
                <c:pt idx="4674">
                  <c:v>8.2423599999999997</c:v>
                </c:pt>
                <c:pt idx="4675">
                  <c:v>8.5627099999999998E-2</c:v>
                </c:pt>
                <c:pt idx="4676">
                  <c:v>0.142738</c:v>
                </c:pt>
                <c:pt idx="4677">
                  <c:v>4.6270600000000002E-2</c:v>
                </c:pt>
                <c:pt idx="4678">
                  <c:v>62.710999999999999</c:v>
                </c:pt>
                <c:pt idx="4679">
                  <c:v>0.38420300000000002</c:v>
                </c:pt>
                <c:pt idx="4680">
                  <c:v>6.3099699999999999</c:v>
                </c:pt>
                <c:pt idx="4681">
                  <c:v>1.1172200000000001</c:v>
                </c:pt>
                <c:pt idx="4682">
                  <c:v>5.1283000000000002E-2</c:v>
                </c:pt>
                <c:pt idx="4683">
                  <c:v>4.72237E-2</c:v>
                </c:pt>
                <c:pt idx="4684">
                  <c:v>10.513999999999999</c:v>
                </c:pt>
                <c:pt idx="4685">
                  <c:v>1.21601</c:v>
                </c:pt>
                <c:pt idx="4686">
                  <c:v>0.341053</c:v>
                </c:pt>
                <c:pt idx="4687">
                  <c:v>26.5654</c:v>
                </c:pt>
                <c:pt idx="4688">
                  <c:v>0.69204200000000005</c:v>
                </c:pt>
                <c:pt idx="4689">
                  <c:v>0.30518699999999999</c:v>
                </c:pt>
                <c:pt idx="4690">
                  <c:v>9.66394E-2</c:v>
                </c:pt>
                <c:pt idx="4691">
                  <c:v>8.6688799999999997</c:v>
                </c:pt>
                <c:pt idx="4692">
                  <c:v>0.211866</c:v>
                </c:pt>
                <c:pt idx="4693">
                  <c:v>0.10091</c:v>
                </c:pt>
                <c:pt idx="4694">
                  <c:v>4.5592899999999999E-2</c:v>
                </c:pt>
                <c:pt idx="4695">
                  <c:v>14.737299999999999</c:v>
                </c:pt>
                <c:pt idx="4696">
                  <c:v>0.180039</c:v>
                </c:pt>
                <c:pt idx="4697">
                  <c:v>4.9074399999999997E-2</c:v>
                </c:pt>
                <c:pt idx="4698">
                  <c:v>45.0154</c:v>
                </c:pt>
                <c:pt idx="4699">
                  <c:v>9.1060000000000002E-2</c:v>
                </c:pt>
                <c:pt idx="4700">
                  <c:v>0.14940400000000001</c:v>
                </c:pt>
                <c:pt idx="4701">
                  <c:v>0.17474600000000001</c:v>
                </c:pt>
                <c:pt idx="4702">
                  <c:v>4.8152199999999999E-2</c:v>
                </c:pt>
                <c:pt idx="4703">
                  <c:v>0.38564599999999999</c:v>
                </c:pt>
                <c:pt idx="4704">
                  <c:v>0.40751500000000002</c:v>
                </c:pt>
                <c:pt idx="4705">
                  <c:v>0.102508</c:v>
                </c:pt>
                <c:pt idx="4706">
                  <c:v>4.34207E-2</c:v>
                </c:pt>
                <c:pt idx="4707">
                  <c:v>5.1214700000000002E-2</c:v>
                </c:pt>
                <c:pt idx="4708">
                  <c:v>0.207286</c:v>
                </c:pt>
                <c:pt idx="4709">
                  <c:v>69.855000000000004</c:v>
                </c:pt>
                <c:pt idx="4710">
                  <c:v>1.5469900000000001</c:v>
                </c:pt>
                <c:pt idx="4711">
                  <c:v>0.29533999999999999</c:v>
                </c:pt>
                <c:pt idx="4712">
                  <c:v>0.28021699999999999</c:v>
                </c:pt>
                <c:pt idx="4713">
                  <c:v>0.15495200000000001</c:v>
                </c:pt>
                <c:pt idx="4714">
                  <c:v>9.6844200000000005E-2</c:v>
                </c:pt>
                <c:pt idx="4715">
                  <c:v>12.212300000000001</c:v>
                </c:pt>
                <c:pt idx="4716">
                  <c:v>0.12966900000000001</c:v>
                </c:pt>
                <c:pt idx="4717">
                  <c:v>0.26860400000000001</c:v>
                </c:pt>
                <c:pt idx="4718">
                  <c:v>0.43076300000000001</c:v>
                </c:pt>
                <c:pt idx="4719">
                  <c:v>4.3098200000000003E-2</c:v>
                </c:pt>
                <c:pt idx="4720">
                  <c:v>1.4706900000000001</c:v>
                </c:pt>
                <c:pt idx="4721">
                  <c:v>4.85072E-2</c:v>
                </c:pt>
                <c:pt idx="4722">
                  <c:v>0.33906900000000001</c:v>
                </c:pt>
                <c:pt idx="4723">
                  <c:v>0.112355</c:v>
                </c:pt>
                <c:pt idx="4724">
                  <c:v>0.196129</c:v>
                </c:pt>
                <c:pt idx="4725">
                  <c:v>0.75373999999999997</c:v>
                </c:pt>
                <c:pt idx="4726">
                  <c:v>0.67944300000000002</c:v>
                </c:pt>
                <c:pt idx="4727">
                  <c:v>0.92595300000000003</c:v>
                </c:pt>
                <c:pt idx="4728">
                  <c:v>0.73234999999999995</c:v>
                </c:pt>
                <c:pt idx="4729">
                  <c:v>0.175398</c:v>
                </c:pt>
                <c:pt idx="4730">
                  <c:v>6.2986300000000002</c:v>
                </c:pt>
                <c:pt idx="4731">
                  <c:v>0.196633</c:v>
                </c:pt>
                <c:pt idx="4732">
                  <c:v>0.49793399999999999</c:v>
                </c:pt>
                <c:pt idx="4733">
                  <c:v>0.13281899999999999</c:v>
                </c:pt>
                <c:pt idx="4734">
                  <c:v>7.7901499999999997</c:v>
                </c:pt>
                <c:pt idx="4735">
                  <c:v>0.46127800000000002</c:v>
                </c:pt>
                <c:pt idx="4736">
                  <c:v>4.3474400000000003E-2</c:v>
                </c:pt>
                <c:pt idx="4737">
                  <c:v>3.5989300000000002</c:v>
                </c:pt>
                <c:pt idx="4738">
                  <c:v>0.17377500000000001</c:v>
                </c:pt>
                <c:pt idx="4739">
                  <c:v>1.57735</c:v>
                </c:pt>
                <c:pt idx="4740">
                  <c:v>4.2807400000000002E-2</c:v>
                </c:pt>
                <c:pt idx="4741">
                  <c:v>20.601400000000002</c:v>
                </c:pt>
                <c:pt idx="4742">
                  <c:v>9.9920099999999998E-2</c:v>
                </c:pt>
                <c:pt idx="4743">
                  <c:v>4.3561000000000002E-2</c:v>
                </c:pt>
                <c:pt idx="4744">
                  <c:v>0.34743099999999999</c:v>
                </c:pt>
                <c:pt idx="4745">
                  <c:v>0.574596</c:v>
                </c:pt>
                <c:pt idx="4746">
                  <c:v>0.91031099999999998</c:v>
                </c:pt>
                <c:pt idx="4747">
                  <c:v>1.3991</c:v>
                </c:pt>
                <c:pt idx="4748">
                  <c:v>0.82578600000000002</c:v>
                </c:pt>
                <c:pt idx="4749">
                  <c:v>1.62469</c:v>
                </c:pt>
                <c:pt idx="4750">
                  <c:v>4.2535400000000001E-2</c:v>
                </c:pt>
                <c:pt idx="4751">
                  <c:v>5.3100799999999997E-2</c:v>
                </c:pt>
                <c:pt idx="4752">
                  <c:v>8.4037100000000002</c:v>
                </c:pt>
                <c:pt idx="4753">
                  <c:v>0.77627800000000002</c:v>
                </c:pt>
                <c:pt idx="4754">
                  <c:v>5.0181000000000003E-2</c:v>
                </c:pt>
                <c:pt idx="4755">
                  <c:v>4.1820799999999998E-2</c:v>
                </c:pt>
                <c:pt idx="4756">
                  <c:v>34.534300000000002</c:v>
                </c:pt>
                <c:pt idx="4757">
                  <c:v>7.6112200000000003</c:v>
                </c:pt>
                <c:pt idx="4758">
                  <c:v>4.9160599999999999E-2</c:v>
                </c:pt>
                <c:pt idx="4759">
                  <c:v>9.61727E-2</c:v>
                </c:pt>
                <c:pt idx="4760">
                  <c:v>0.17118</c:v>
                </c:pt>
                <c:pt idx="4761">
                  <c:v>9.1029299999999994E-2</c:v>
                </c:pt>
                <c:pt idx="4762">
                  <c:v>9.2735799999999993E-2</c:v>
                </c:pt>
                <c:pt idx="4763">
                  <c:v>0.20091200000000001</c:v>
                </c:pt>
                <c:pt idx="4764">
                  <c:v>8.9665099999999995</c:v>
                </c:pt>
                <c:pt idx="4765">
                  <c:v>0.29742000000000002</c:v>
                </c:pt>
                <c:pt idx="4766">
                  <c:v>14.982799999999999</c:v>
                </c:pt>
                <c:pt idx="4767">
                  <c:v>0.30243199999999998</c:v>
                </c:pt>
                <c:pt idx="4768">
                  <c:v>0.160163</c:v>
                </c:pt>
                <c:pt idx="4769">
                  <c:v>46.9955</c:v>
                </c:pt>
                <c:pt idx="4770">
                  <c:v>1.3804000000000001</c:v>
                </c:pt>
                <c:pt idx="4771">
                  <c:v>4.1318999999999999</c:v>
                </c:pt>
                <c:pt idx="4772">
                  <c:v>0.26173200000000002</c:v>
                </c:pt>
                <c:pt idx="4773">
                  <c:v>0.19870599999999999</c:v>
                </c:pt>
                <c:pt idx="4774">
                  <c:v>0.94804900000000003</c:v>
                </c:pt>
                <c:pt idx="4775">
                  <c:v>1.8307100000000001</c:v>
                </c:pt>
                <c:pt idx="4776">
                  <c:v>8.5988599999999998E-2</c:v>
                </c:pt>
                <c:pt idx="4777">
                  <c:v>0.188441</c:v>
                </c:pt>
                <c:pt idx="4778">
                  <c:v>0.12531400000000001</c:v>
                </c:pt>
                <c:pt idx="4779">
                  <c:v>0.130804</c:v>
                </c:pt>
                <c:pt idx="4780">
                  <c:v>0.12956999999999999</c:v>
                </c:pt>
                <c:pt idx="4781">
                  <c:v>0.128529</c:v>
                </c:pt>
                <c:pt idx="4782">
                  <c:v>0.141482</c:v>
                </c:pt>
                <c:pt idx="4783">
                  <c:v>9.8054400000000008</c:v>
                </c:pt>
                <c:pt idx="4784">
                  <c:v>0.37036999999999998</c:v>
                </c:pt>
                <c:pt idx="4785">
                  <c:v>0.226553</c:v>
                </c:pt>
                <c:pt idx="4786">
                  <c:v>4.1568300000000002E-2</c:v>
                </c:pt>
                <c:pt idx="4787">
                  <c:v>5.1597700000000003E-2</c:v>
                </c:pt>
                <c:pt idx="4788">
                  <c:v>10.215999999999999</c:v>
                </c:pt>
                <c:pt idx="4789">
                  <c:v>9.2380500000000004E-2</c:v>
                </c:pt>
                <c:pt idx="4790">
                  <c:v>3.3656100000000002</c:v>
                </c:pt>
                <c:pt idx="4791">
                  <c:v>1.74726</c:v>
                </c:pt>
                <c:pt idx="4792">
                  <c:v>0.13849</c:v>
                </c:pt>
                <c:pt idx="4793">
                  <c:v>8.3026300000000006</c:v>
                </c:pt>
                <c:pt idx="4794">
                  <c:v>4.6118800000000001E-2</c:v>
                </c:pt>
                <c:pt idx="4795">
                  <c:v>0.12614500000000001</c:v>
                </c:pt>
                <c:pt idx="4796">
                  <c:v>0.289802</c:v>
                </c:pt>
                <c:pt idx="4797">
                  <c:v>0.28830299999999998</c:v>
                </c:pt>
                <c:pt idx="4798">
                  <c:v>0.29460700000000001</c:v>
                </c:pt>
                <c:pt idx="4799">
                  <c:v>12.5123</c:v>
                </c:pt>
                <c:pt idx="4800">
                  <c:v>8.7015400000000007E-2</c:v>
                </c:pt>
                <c:pt idx="4801">
                  <c:v>5.0297500000000002E-2</c:v>
                </c:pt>
                <c:pt idx="4802">
                  <c:v>1.0925400000000001</c:v>
                </c:pt>
                <c:pt idx="4803">
                  <c:v>7.6166999999999998</c:v>
                </c:pt>
                <c:pt idx="4804">
                  <c:v>0.35922300000000001</c:v>
                </c:pt>
                <c:pt idx="4805">
                  <c:v>0.43142999999999998</c:v>
                </c:pt>
                <c:pt idx="4806">
                  <c:v>6.6591800000000001</c:v>
                </c:pt>
                <c:pt idx="4807">
                  <c:v>0.30794700000000003</c:v>
                </c:pt>
                <c:pt idx="4808">
                  <c:v>5.0659599999999999E-2</c:v>
                </c:pt>
                <c:pt idx="4809">
                  <c:v>4.2774199999999998E-2</c:v>
                </c:pt>
                <c:pt idx="4810">
                  <c:v>59.647500000000001</c:v>
                </c:pt>
                <c:pt idx="4811">
                  <c:v>0.26319900000000002</c:v>
                </c:pt>
                <c:pt idx="4812">
                  <c:v>4.6562899999999997E-2</c:v>
                </c:pt>
                <c:pt idx="4813">
                  <c:v>4.3256200000000002E-2</c:v>
                </c:pt>
                <c:pt idx="4814">
                  <c:v>4.7850999999999998E-2</c:v>
                </c:pt>
                <c:pt idx="4815">
                  <c:v>50.102400000000003</c:v>
                </c:pt>
                <c:pt idx="4816">
                  <c:v>4.55174E-2</c:v>
                </c:pt>
                <c:pt idx="4817">
                  <c:v>8.9834200000000006</c:v>
                </c:pt>
                <c:pt idx="4818">
                  <c:v>4.2083200000000001E-2</c:v>
                </c:pt>
                <c:pt idx="4819">
                  <c:v>0.54767600000000005</c:v>
                </c:pt>
                <c:pt idx="4820">
                  <c:v>4.3427300000000002E-2</c:v>
                </c:pt>
                <c:pt idx="4821">
                  <c:v>4.3428500000000002E-2</c:v>
                </c:pt>
                <c:pt idx="4822">
                  <c:v>0.76707000000000003</c:v>
                </c:pt>
                <c:pt idx="4823">
                  <c:v>9.1407500000000003E-2</c:v>
                </c:pt>
                <c:pt idx="4824">
                  <c:v>0.134934</c:v>
                </c:pt>
                <c:pt idx="4825">
                  <c:v>23.279900000000001</c:v>
                </c:pt>
                <c:pt idx="4826">
                  <c:v>0.21976799999999999</c:v>
                </c:pt>
                <c:pt idx="4827">
                  <c:v>4.6138199999999996</c:v>
                </c:pt>
                <c:pt idx="4828">
                  <c:v>0.31620700000000002</c:v>
                </c:pt>
                <c:pt idx="4829">
                  <c:v>4.2874500000000003E-2</c:v>
                </c:pt>
                <c:pt idx="4830">
                  <c:v>1.57193</c:v>
                </c:pt>
                <c:pt idx="4831">
                  <c:v>1.2617</c:v>
                </c:pt>
                <c:pt idx="4832">
                  <c:v>0.33907100000000001</c:v>
                </c:pt>
                <c:pt idx="4833">
                  <c:v>1.30383</c:v>
                </c:pt>
                <c:pt idx="4834">
                  <c:v>4.1955399999999997E-2</c:v>
                </c:pt>
                <c:pt idx="4835">
                  <c:v>0.16132299999999999</c:v>
                </c:pt>
                <c:pt idx="4836">
                  <c:v>5.0871899999999997</c:v>
                </c:pt>
                <c:pt idx="4837">
                  <c:v>0.29379699999999997</c:v>
                </c:pt>
                <c:pt idx="4838">
                  <c:v>2.83324</c:v>
                </c:pt>
                <c:pt idx="4839">
                  <c:v>9.1025300000000003E-2</c:v>
                </c:pt>
                <c:pt idx="4840">
                  <c:v>4.5876500000000001E-2</c:v>
                </c:pt>
                <c:pt idx="4841">
                  <c:v>4.67442E-2</c:v>
                </c:pt>
                <c:pt idx="4842">
                  <c:v>8.67483E-2</c:v>
                </c:pt>
                <c:pt idx="4843">
                  <c:v>0.16572999999999999</c:v>
                </c:pt>
                <c:pt idx="4844">
                  <c:v>4.9219699999999998E-2</c:v>
                </c:pt>
                <c:pt idx="4845">
                  <c:v>2.16404</c:v>
                </c:pt>
                <c:pt idx="4846">
                  <c:v>7.4444499999999998</c:v>
                </c:pt>
                <c:pt idx="4847">
                  <c:v>0.63013799999999998</c:v>
                </c:pt>
                <c:pt idx="4848">
                  <c:v>0.20870900000000001</c:v>
                </c:pt>
                <c:pt idx="4849">
                  <c:v>0.92718100000000003</c:v>
                </c:pt>
                <c:pt idx="4850">
                  <c:v>0.50658199999999998</c:v>
                </c:pt>
                <c:pt idx="4851">
                  <c:v>4.64223E-2</c:v>
                </c:pt>
                <c:pt idx="4852">
                  <c:v>4.2757999999999997E-2</c:v>
                </c:pt>
                <c:pt idx="4853">
                  <c:v>0.21559200000000001</c:v>
                </c:pt>
                <c:pt idx="4854">
                  <c:v>0.95252000000000003</c:v>
                </c:pt>
                <c:pt idx="4855">
                  <c:v>8.4030300000000002E-2</c:v>
                </c:pt>
                <c:pt idx="4856">
                  <c:v>30.355799999999999</c:v>
                </c:pt>
                <c:pt idx="4857">
                  <c:v>64.857600000000005</c:v>
                </c:pt>
                <c:pt idx="4858">
                  <c:v>8.3174799999999998</c:v>
                </c:pt>
                <c:pt idx="4859">
                  <c:v>27.714200000000002</c:v>
                </c:pt>
                <c:pt idx="4860">
                  <c:v>4.3375499999999997E-2</c:v>
                </c:pt>
                <c:pt idx="4861">
                  <c:v>4.25431E-2</c:v>
                </c:pt>
                <c:pt idx="4862">
                  <c:v>2.15326</c:v>
                </c:pt>
                <c:pt idx="4863">
                  <c:v>4.7333400000000001</c:v>
                </c:pt>
                <c:pt idx="4864">
                  <c:v>0.21915599999999999</c:v>
                </c:pt>
                <c:pt idx="4865">
                  <c:v>3.8822700000000001</c:v>
                </c:pt>
                <c:pt idx="4866">
                  <c:v>4.5162899999999999E-2</c:v>
                </c:pt>
                <c:pt idx="4867">
                  <c:v>0.21210000000000001</c:v>
                </c:pt>
                <c:pt idx="4868">
                  <c:v>107.441</c:v>
                </c:pt>
                <c:pt idx="4869">
                  <c:v>0.52283199999999996</c:v>
                </c:pt>
                <c:pt idx="4870">
                  <c:v>5.0230799999999999E-2</c:v>
                </c:pt>
                <c:pt idx="4871">
                  <c:v>0.15837999999999999</c:v>
                </c:pt>
                <c:pt idx="4872">
                  <c:v>2.8786900000000002</c:v>
                </c:pt>
                <c:pt idx="4873">
                  <c:v>0.16928599999999999</c:v>
                </c:pt>
                <c:pt idx="4874">
                  <c:v>7.6728899999999998</c:v>
                </c:pt>
                <c:pt idx="4875">
                  <c:v>4.5471600000000001E-2</c:v>
                </c:pt>
                <c:pt idx="4876">
                  <c:v>0.105249</c:v>
                </c:pt>
                <c:pt idx="4877">
                  <c:v>4.8516000000000004</c:v>
                </c:pt>
                <c:pt idx="4878">
                  <c:v>1.40991</c:v>
                </c:pt>
                <c:pt idx="4879">
                  <c:v>4.4263799999999999E-2</c:v>
                </c:pt>
                <c:pt idx="4880">
                  <c:v>0.81125899999999995</c:v>
                </c:pt>
                <c:pt idx="4881">
                  <c:v>2.15625</c:v>
                </c:pt>
                <c:pt idx="4882">
                  <c:v>0.59160000000000001</c:v>
                </c:pt>
                <c:pt idx="4883">
                  <c:v>0.23050300000000001</c:v>
                </c:pt>
                <c:pt idx="4884">
                  <c:v>0.24701300000000001</c:v>
                </c:pt>
                <c:pt idx="4885">
                  <c:v>2.10141</c:v>
                </c:pt>
                <c:pt idx="4886">
                  <c:v>2.6865100000000002</c:v>
                </c:pt>
                <c:pt idx="4887">
                  <c:v>0.79457800000000001</c:v>
                </c:pt>
                <c:pt idx="4888">
                  <c:v>0.18410000000000001</c:v>
                </c:pt>
                <c:pt idx="4889">
                  <c:v>40.149799999999999</c:v>
                </c:pt>
                <c:pt idx="4890">
                  <c:v>0.33507599999999998</c:v>
                </c:pt>
                <c:pt idx="4891">
                  <c:v>0.33738400000000002</c:v>
                </c:pt>
                <c:pt idx="4892">
                  <c:v>4.1618599999999999</c:v>
                </c:pt>
                <c:pt idx="4893">
                  <c:v>4.2415799999999997E-2</c:v>
                </c:pt>
                <c:pt idx="4894">
                  <c:v>9.5881999999999995E-2</c:v>
                </c:pt>
                <c:pt idx="4895">
                  <c:v>0.55199399999999998</c:v>
                </c:pt>
                <c:pt idx="4896">
                  <c:v>4.3447800000000002E-2</c:v>
                </c:pt>
                <c:pt idx="4897">
                  <c:v>27.832100000000001</c:v>
                </c:pt>
                <c:pt idx="4898">
                  <c:v>37.828600000000002</c:v>
                </c:pt>
                <c:pt idx="4899">
                  <c:v>0.43143799999999999</c:v>
                </c:pt>
                <c:pt idx="4900">
                  <c:v>4.2515200000000003E-2</c:v>
                </c:pt>
                <c:pt idx="4901">
                  <c:v>12.602499999999999</c:v>
                </c:pt>
                <c:pt idx="4902">
                  <c:v>0.50053700000000001</c:v>
                </c:pt>
                <c:pt idx="4903">
                  <c:v>8.0847300000000004</c:v>
                </c:pt>
                <c:pt idx="4904">
                  <c:v>7.2541099999999998</c:v>
                </c:pt>
                <c:pt idx="4905">
                  <c:v>4.6484400000000002E-2</c:v>
                </c:pt>
                <c:pt idx="4906">
                  <c:v>5.5103600000000004</c:v>
                </c:pt>
                <c:pt idx="4907">
                  <c:v>0.340895</c:v>
                </c:pt>
                <c:pt idx="4908">
                  <c:v>4.4620399999999998E-2</c:v>
                </c:pt>
                <c:pt idx="4909">
                  <c:v>4.2663399999999997E-2</c:v>
                </c:pt>
                <c:pt idx="4910">
                  <c:v>0.27979599999999999</c:v>
                </c:pt>
                <c:pt idx="4911">
                  <c:v>5.3049499999999998</c:v>
                </c:pt>
                <c:pt idx="4912">
                  <c:v>4.6046999999999998E-2</c:v>
                </c:pt>
                <c:pt idx="4913">
                  <c:v>4.5180100000000001E-2</c:v>
                </c:pt>
                <c:pt idx="4914">
                  <c:v>0.51243099999999997</c:v>
                </c:pt>
                <c:pt idx="4915">
                  <c:v>10.148</c:v>
                </c:pt>
                <c:pt idx="4916">
                  <c:v>8.2917100000000001</c:v>
                </c:pt>
                <c:pt idx="4917">
                  <c:v>0.55184900000000003</c:v>
                </c:pt>
                <c:pt idx="4918">
                  <c:v>4.3257499999999997E-2</c:v>
                </c:pt>
                <c:pt idx="4919">
                  <c:v>5.2129599999999998E-2</c:v>
                </c:pt>
                <c:pt idx="4920">
                  <c:v>5.1501499999999999E-2</c:v>
                </c:pt>
                <c:pt idx="4921">
                  <c:v>0.68352800000000002</c:v>
                </c:pt>
                <c:pt idx="4922">
                  <c:v>0.210955</c:v>
                </c:pt>
                <c:pt idx="4923">
                  <c:v>100.52200000000001</c:v>
                </c:pt>
                <c:pt idx="4924">
                  <c:v>0.31702799999999998</c:v>
                </c:pt>
                <c:pt idx="4925">
                  <c:v>9.4317100000000007</c:v>
                </c:pt>
                <c:pt idx="4926">
                  <c:v>4.9791000000000002E-2</c:v>
                </c:pt>
                <c:pt idx="4927">
                  <c:v>11.178900000000001</c:v>
                </c:pt>
                <c:pt idx="4928">
                  <c:v>0.33205400000000002</c:v>
                </c:pt>
                <c:pt idx="4929">
                  <c:v>0.14455200000000001</c:v>
                </c:pt>
                <c:pt idx="4930">
                  <c:v>0.10946699999999999</c:v>
                </c:pt>
                <c:pt idx="4931">
                  <c:v>0.59639699999999995</c:v>
                </c:pt>
                <c:pt idx="4932">
                  <c:v>63.649000000000001</c:v>
                </c:pt>
                <c:pt idx="4933">
                  <c:v>2.6234799999999998</c:v>
                </c:pt>
                <c:pt idx="4934">
                  <c:v>8.9195200000000002E-2</c:v>
                </c:pt>
                <c:pt idx="4935">
                  <c:v>0.16836400000000001</c:v>
                </c:pt>
                <c:pt idx="4936">
                  <c:v>5.2438199999999997E-2</c:v>
                </c:pt>
                <c:pt idx="4937">
                  <c:v>0.101412</c:v>
                </c:pt>
                <c:pt idx="4938">
                  <c:v>0.129048</c:v>
                </c:pt>
                <c:pt idx="4939">
                  <c:v>0.96585799999999999</c:v>
                </c:pt>
                <c:pt idx="4940">
                  <c:v>0.35231800000000002</c:v>
                </c:pt>
                <c:pt idx="4941">
                  <c:v>5.4697999999999997E-2</c:v>
                </c:pt>
                <c:pt idx="4942">
                  <c:v>0.17585999999999999</c:v>
                </c:pt>
                <c:pt idx="4943">
                  <c:v>4.7433700000000002E-2</c:v>
                </c:pt>
                <c:pt idx="4944">
                  <c:v>0.80573700000000004</c:v>
                </c:pt>
                <c:pt idx="4945">
                  <c:v>0.97858699999999998</c:v>
                </c:pt>
                <c:pt idx="4946">
                  <c:v>0.30166599999999999</c:v>
                </c:pt>
                <c:pt idx="4947">
                  <c:v>0.20763499999999999</c:v>
                </c:pt>
                <c:pt idx="4948">
                  <c:v>0.55552400000000002</c:v>
                </c:pt>
                <c:pt idx="4949">
                  <c:v>8.7087700000000004E-2</c:v>
                </c:pt>
                <c:pt idx="4950">
                  <c:v>0.29497899999999999</c:v>
                </c:pt>
                <c:pt idx="4951">
                  <c:v>0.31034600000000001</c:v>
                </c:pt>
                <c:pt idx="4952">
                  <c:v>0.469391</c:v>
                </c:pt>
                <c:pt idx="4953">
                  <c:v>4.9653900000000001E-2</c:v>
                </c:pt>
                <c:pt idx="4954">
                  <c:v>4.6901999999999999E-2</c:v>
                </c:pt>
                <c:pt idx="4955">
                  <c:v>0.35946699999999998</c:v>
                </c:pt>
                <c:pt idx="4956">
                  <c:v>0.31597700000000001</c:v>
                </c:pt>
                <c:pt idx="4957">
                  <c:v>4.3266499999999999E-2</c:v>
                </c:pt>
                <c:pt idx="4958">
                  <c:v>8.0246600000000008</c:v>
                </c:pt>
                <c:pt idx="4959">
                  <c:v>0.17546999999999999</c:v>
                </c:pt>
                <c:pt idx="4960">
                  <c:v>4.5278600000000002E-2</c:v>
                </c:pt>
                <c:pt idx="4961">
                  <c:v>0.235343</c:v>
                </c:pt>
                <c:pt idx="4962">
                  <c:v>106.65600000000001</c:v>
                </c:pt>
                <c:pt idx="4963">
                  <c:v>0.44851099999999999</c:v>
                </c:pt>
                <c:pt idx="4964">
                  <c:v>4.64018E-2</c:v>
                </c:pt>
                <c:pt idx="4965">
                  <c:v>4.3354900000000002E-2</c:v>
                </c:pt>
                <c:pt idx="4966">
                  <c:v>0.26613500000000001</c:v>
                </c:pt>
                <c:pt idx="4967">
                  <c:v>0.66667299999999996</c:v>
                </c:pt>
                <c:pt idx="4968">
                  <c:v>0.17513799999999999</c:v>
                </c:pt>
                <c:pt idx="4969">
                  <c:v>78.820400000000006</c:v>
                </c:pt>
                <c:pt idx="4970">
                  <c:v>0.70011199999999996</c:v>
                </c:pt>
                <c:pt idx="4971">
                  <c:v>4.50049E-2</c:v>
                </c:pt>
                <c:pt idx="4972">
                  <c:v>1.22482</c:v>
                </c:pt>
                <c:pt idx="4973">
                  <c:v>2.4946199999999998</c:v>
                </c:pt>
                <c:pt idx="4974">
                  <c:v>3.28348</c:v>
                </c:pt>
                <c:pt idx="4975">
                  <c:v>81.915899999999993</c:v>
                </c:pt>
                <c:pt idx="4976">
                  <c:v>0.128918</c:v>
                </c:pt>
                <c:pt idx="4977">
                  <c:v>7.0897100000000002</c:v>
                </c:pt>
                <c:pt idx="4978">
                  <c:v>0.24229700000000001</c:v>
                </c:pt>
                <c:pt idx="4979">
                  <c:v>0.101645</c:v>
                </c:pt>
                <c:pt idx="4980">
                  <c:v>10.7943</c:v>
                </c:pt>
                <c:pt idx="4981">
                  <c:v>4.2684100000000003E-2</c:v>
                </c:pt>
                <c:pt idx="4982">
                  <c:v>0.29927399999999998</c:v>
                </c:pt>
                <c:pt idx="4983">
                  <c:v>4.1910799999999998E-2</c:v>
                </c:pt>
                <c:pt idx="4984">
                  <c:v>0.25140200000000001</c:v>
                </c:pt>
                <c:pt idx="4985">
                  <c:v>0.14170199999999999</c:v>
                </c:pt>
                <c:pt idx="4986">
                  <c:v>0.33549800000000002</c:v>
                </c:pt>
                <c:pt idx="4987">
                  <c:v>1.2653000000000001</c:v>
                </c:pt>
                <c:pt idx="4988">
                  <c:v>8.6329000000000003E-2</c:v>
                </c:pt>
                <c:pt idx="4989">
                  <c:v>4.6762600000000001</c:v>
                </c:pt>
                <c:pt idx="4990">
                  <c:v>56.173299999999998</c:v>
                </c:pt>
                <c:pt idx="4991">
                  <c:v>0.19245300000000001</c:v>
                </c:pt>
                <c:pt idx="4992">
                  <c:v>6.8805100000000001</c:v>
                </c:pt>
                <c:pt idx="4993">
                  <c:v>0.80216600000000005</c:v>
                </c:pt>
                <c:pt idx="4994">
                  <c:v>1.1197699999999999</c:v>
                </c:pt>
                <c:pt idx="4995">
                  <c:v>0.43567899999999998</c:v>
                </c:pt>
                <c:pt idx="4996">
                  <c:v>8.7300600000000006E-2</c:v>
                </c:pt>
                <c:pt idx="4997">
                  <c:v>0.13833100000000001</c:v>
                </c:pt>
                <c:pt idx="4998">
                  <c:v>0.33322600000000002</c:v>
                </c:pt>
                <c:pt idx="4999">
                  <c:v>0.31455899999999998</c:v>
                </c:pt>
              </c:numCache>
            </c:numRef>
          </c:xVal>
          <c:yVal>
            <c:numRef>
              <c:f>output_simulations_all!$D$2:$D$5001</c:f>
              <c:numCache>
                <c:formatCode>General</c:formatCode>
                <c:ptCount val="5000"/>
                <c:pt idx="0">
                  <c:v>0.58967199999999997</c:v>
                </c:pt>
                <c:pt idx="1">
                  <c:v>0.407223</c:v>
                </c:pt>
                <c:pt idx="2">
                  <c:v>0.15343799999999999</c:v>
                </c:pt>
                <c:pt idx="3">
                  <c:v>0.39359</c:v>
                </c:pt>
                <c:pt idx="4">
                  <c:v>0.47617500000000001</c:v>
                </c:pt>
                <c:pt idx="5">
                  <c:v>0.61868599999999996</c:v>
                </c:pt>
                <c:pt idx="6">
                  <c:v>0.71949600000000002</c:v>
                </c:pt>
                <c:pt idx="7">
                  <c:v>0.199937</c:v>
                </c:pt>
                <c:pt idx="8">
                  <c:v>0.54243200000000003</c:v>
                </c:pt>
                <c:pt idx="9">
                  <c:v>9.6859600000000004E-2</c:v>
                </c:pt>
                <c:pt idx="10">
                  <c:v>0.46150400000000003</c:v>
                </c:pt>
                <c:pt idx="11">
                  <c:v>0.98333000000000004</c:v>
                </c:pt>
                <c:pt idx="12">
                  <c:v>0.54618199999999995</c:v>
                </c:pt>
                <c:pt idx="13">
                  <c:v>7.2614899999999996E-2</c:v>
                </c:pt>
                <c:pt idx="14">
                  <c:v>0.12941900000000001</c:v>
                </c:pt>
                <c:pt idx="15">
                  <c:v>0.90001100000000001</c:v>
                </c:pt>
                <c:pt idx="16">
                  <c:v>0.56848500000000002</c:v>
                </c:pt>
                <c:pt idx="17">
                  <c:v>0.184977</c:v>
                </c:pt>
                <c:pt idx="18">
                  <c:v>0.75126700000000002</c:v>
                </c:pt>
                <c:pt idx="19">
                  <c:v>0.17466300000000001</c:v>
                </c:pt>
                <c:pt idx="20">
                  <c:v>0.74257499999999999</c:v>
                </c:pt>
                <c:pt idx="21">
                  <c:v>0.28412399999999999</c:v>
                </c:pt>
                <c:pt idx="22">
                  <c:v>5.9868200000000003E-2</c:v>
                </c:pt>
                <c:pt idx="23">
                  <c:v>0.56812200000000002</c:v>
                </c:pt>
                <c:pt idx="24">
                  <c:v>0.99085000000000001</c:v>
                </c:pt>
                <c:pt idx="25">
                  <c:v>0.28181499999999998</c:v>
                </c:pt>
                <c:pt idx="26">
                  <c:v>0.226712</c:v>
                </c:pt>
                <c:pt idx="27">
                  <c:v>0.24355599999999999</c:v>
                </c:pt>
                <c:pt idx="28">
                  <c:v>0.37859700000000002</c:v>
                </c:pt>
                <c:pt idx="29">
                  <c:v>0.61592100000000005</c:v>
                </c:pt>
                <c:pt idx="30">
                  <c:v>0.41144399999999998</c:v>
                </c:pt>
                <c:pt idx="31">
                  <c:v>0.15241199999999999</c:v>
                </c:pt>
                <c:pt idx="32">
                  <c:v>0.38226700000000002</c:v>
                </c:pt>
                <c:pt idx="33">
                  <c:v>0.71577299999999999</c:v>
                </c:pt>
                <c:pt idx="34">
                  <c:v>4.11423E-3</c:v>
                </c:pt>
                <c:pt idx="35">
                  <c:v>0.41600500000000001</c:v>
                </c:pt>
                <c:pt idx="36">
                  <c:v>0.70375299999999996</c:v>
                </c:pt>
                <c:pt idx="37">
                  <c:v>0.71583300000000005</c:v>
                </c:pt>
                <c:pt idx="38">
                  <c:v>0.30807400000000001</c:v>
                </c:pt>
                <c:pt idx="39">
                  <c:v>0.64448499999999997</c:v>
                </c:pt>
                <c:pt idx="40">
                  <c:v>0.78866199999999997</c:v>
                </c:pt>
                <c:pt idx="41">
                  <c:v>0.105439</c:v>
                </c:pt>
                <c:pt idx="42">
                  <c:v>0.62876200000000004</c:v>
                </c:pt>
                <c:pt idx="43">
                  <c:v>0.33028999999999997</c:v>
                </c:pt>
                <c:pt idx="44">
                  <c:v>0.74612999999999996</c:v>
                </c:pt>
                <c:pt idx="45">
                  <c:v>0.17518800000000001</c:v>
                </c:pt>
                <c:pt idx="46">
                  <c:v>0.22875999999999999</c:v>
                </c:pt>
                <c:pt idx="47">
                  <c:v>0.47964299999999999</c:v>
                </c:pt>
                <c:pt idx="48">
                  <c:v>0.83913800000000005</c:v>
                </c:pt>
                <c:pt idx="49">
                  <c:v>0.83987400000000001</c:v>
                </c:pt>
                <c:pt idx="50">
                  <c:v>0.25441999999999998</c:v>
                </c:pt>
                <c:pt idx="51">
                  <c:v>0.60059200000000001</c:v>
                </c:pt>
                <c:pt idx="52">
                  <c:v>0.318915</c:v>
                </c:pt>
                <c:pt idx="53">
                  <c:v>0.89106200000000002</c:v>
                </c:pt>
                <c:pt idx="54">
                  <c:v>0.43801600000000002</c:v>
                </c:pt>
                <c:pt idx="55">
                  <c:v>0.60134900000000002</c:v>
                </c:pt>
                <c:pt idx="56">
                  <c:v>0.174123</c:v>
                </c:pt>
                <c:pt idx="57">
                  <c:v>0.65517499999999995</c:v>
                </c:pt>
                <c:pt idx="58">
                  <c:v>0.34055099999999999</c:v>
                </c:pt>
                <c:pt idx="59">
                  <c:v>0.69333599999999995</c:v>
                </c:pt>
                <c:pt idx="60">
                  <c:v>0.42144399999999999</c:v>
                </c:pt>
                <c:pt idx="61">
                  <c:v>0.39864300000000003</c:v>
                </c:pt>
                <c:pt idx="62">
                  <c:v>0.33912199999999998</c:v>
                </c:pt>
                <c:pt idx="63">
                  <c:v>0.40653400000000001</c:v>
                </c:pt>
                <c:pt idx="64">
                  <c:v>0.193666</c:v>
                </c:pt>
                <c:pt idx="65">
                  <c:v>0.47969899999999999</c:v>
                </c:pt>
                <c:pt idx="66">
                  <c:v>8.57686E-2</c:v>
                </c:pt>
                <c:pt idx="67">
                  <c:v>0.79095400000000005</c:v>
                </c:pt>
                <c:pt idx="68">
                  <c:v>0.56532300000000002</c:v>
                </c:pt>
                <c:pt idx="69">
                  <c:v>0.581646</c:v>
                </c:pt>
                <c:pt idx="70">
                  <c:v>0.225302</c:v>
                </c:pt>
                <c:pt idx="71">
                  <c:v>0.59024200000000004</c:v>
                </c:pt>
                <c:pt idx="72">
                  <c:v>0.106701</c:v>
                </c:pt>
                <c:pt idx="73">
                  <c:v>0.72568900000000003</c:v>
                </c:pt>
                <c:pt idx="74">
                  <c:v>0.65726799999999996</c:v>
                </c:pt>
                <c:pt idx="75">
                  <c:v>0.948461</c:v>
                </c:pt>
                <c:pt idx="76">
                  <c:v>0.61443700000000001</c:v>
                </c:pt>
                <c:pt idx="77">
                  <c:v>0.51181900000000002</c:v>
                </c:pt>
                <c:pt idx="78">
                  <c:v>0.28758</c:v>
                </c:pt>
                <c:pt idx="79">
                  <c:v>0.39081399999999999</c:v>
                </c:pt>
                <c:pt idx="80">
                  <c:v>0.21967</c:v>
                </c:pt>
                <c:pt idx="81">
                  <c:v>0.41040500000000002</c:v>
                </c:pt>
                <c:pt idx="82">
                  <c:v>0.80435000000000001</c:v>
                </c:pt>
                <c:pt idx="83">
                  <c:v>4.3999400000000001E-2</c:v>
                </c:pt>
                <c:pt idx="84">
                  <c:v>0.84154099999999998</c:v>
                </c:pt>
                <c:pt idx="85">
                  <c:v>0.60823700000000003</c:v>
                </c:pt>
                <c:pt idx="86">
                  <c:v>0.99001300000000003</c:v>
                </c:pt>
                <c:pt idx="87">
                  <c:v>0.67486999999999997</c:v>
                </c:pt>
                <c:pt idx="88">
                  <c:v>0.118702</c:v>
                </c:pt>
                <c:pt idx="89">
                  <c:v>0.27868999999999999</c:v>
                </c:pt>
                <c:pt idx="90">
                  <c:v>0.56565799999999999</c:v>
                </c:pt>
                <c:pt idx="91">
                  <c:v>0.165433</c:v>
                </c:pt>
                <c:pt idx="92">
                  <c:v>0.46480300000000002</c:v>
                </c:pt>
                <c:pt idx="93">
                  <c:v>0.95126200000000005</c:v>
                </c:pt>
                <c:pt idx="94">
                  <c:v>0.55518400000000001</c:v>
                </c:pt>
                <c:pt idx="95">
                  <c:v>0.98547700000000005</c:v>
                </c:pt>
                <c:pt idx="96">
                  <c:v>0.39841700000000002</c:v>
                </c:pt>
                <c:pt idx="97">
                  <c:v>0.55347800000000003</c:v>
                </c:pt>
                <c:pt idx="98">
                  <c:v>0.65944999999999998</c:v>
                </c:pt>
                <c:pt idx="99">
                  <c:v>0.84468600000000005</c:v>
                </c:pt>
                <c:pt idx="100">
                  <c:v>0.945855</c:v>
                </c:pt>
                <c:pt idx="101">
                  <c:v>0.207289</c:v>
                </c:pt>
                <c:pt idx="102">
                  <c:v>0.32447599999999999</c:v>
                </c:pt>
                <c:pt idx="103">
                  <c:v>0.70670500000000003</c:v>
                </c:pt>
                <c:pt idx="104">
                  <c:v>0.50602499999999995</c:v>
                </c:pt>
                <c:pt idx="105">
                  <c:v>0.69161499999999998</c:v>
                </c:pt>
                <c:pt idx="106">
                  <c:v>0.183722</c:v>
                </c:pt>
                <c:pt idx="107">
                  <c:v>0.58594800000000002</c:v>
                </c:pt>
                <c:pt idx="108">
                  <c:v>0.58625099999999997</c:v>
                </c:pt>
                <c:pt idx="109">
                  <c:v>0.82086999999999999</c:v>
                </c:pt>
                <c:pt idx="110">
                  <c:v>0.81306</c:v>
                </c:pt>
                <c:pt idx="111">
                  <c:v>3.3803599999999998E-3</c:v>
                </c:pt>
                <c:pt idx="112">
                  <c:v>0.35416999999999998</c:v>
                </c:pt>
                <c:pt idx="113">
                  <c:v>0.93793000000000004</c:v>
                </c:pt>
                <c:pt idx="114">
                  <c:v>3.6230900000000003E-2</c:v>
                </c:pt>
                <c:pt idx="115">
                  <c:v>0.34387400000000001</c:v>
                </c:pt>
                <c:pt idx="116">
                  <c:v>0.16644100000000001</c:v>
                </c:pt>
                <c:pt idx="117">
                  <c:v>0.240786</c:v>
                </c:pt>
                <c:pt idx="118">
                  <c:v>0.95370999999999995</c:v>
                </c:pt>
                <c:pt idx="119">
                  <c:v>0.19897300000000001</c:v>
                </c:pt>
                <c:pt idx="120">
                  <c:v>0.50691900000000001</c:v>
                </c:pt>
                <c:pt idx="121">
                  <c:v>1.06935E-2</c:v>
                </c:pt>
                <c:pt idx="122">
                  <c:v>0.60314900000000005</c:v>
                </c:pt>
                <c:pt idx="123">
                  <c:v>0.30986399999999997</c:v>
                </c:pt>
                <c:pt idx="124">
                  <c:v>0.50455300000000003</c:v>
                </c:pt>
                <c:pt idx="125">
                  <c:v>0.71628199999999997</c:v>
                </c:pt>
                <c:pt idx="126">
                  <c:v>0.16837199999999999</c:v>
                </c:pt>
                <c:pt idx="127">
                  <c:v>0.21887599999999999</c:v>
                </c:pt>
                <c:pt idx="128">
                  <c:v>0.97196099999999996</c:v>
                </c:pt>
                <c:pt idx="129">
                  <c:v>0.73707599999999995</c:v>
                </c:pt>
                <c:pt idx="130">
                  <c:v>0.84543299999999999</c:v>
                </c:pt>
                <c:pt idx="131">
                  <c:v>0.11372699999999999</c:v>
                </c:pt>
                <c:pt idx="132">
                  <c:v>0.23761099999999999</c:v>
                </c:pt>
                <c:pt idx="133">
                  <c:v>0.667153</c:v>
                </c:pt>
                <c:pt idx="134">
                  <c:v>9.76852E-2</c:v>
                </c:pt>
                <c:pt idx="135">
                  <c:v>0.212285</c:v>
                </c:pt>
                <c:pt idx="136">
                  <c:v>0.28067199999999998</c:v>
                </c:pt>
                <c:pt idx="137">
                  <c:v>0.62410299999999996</c:v>
                </c:pt>
                <c:pt idx="138">
                  <c:v>0.33889900000000001</c:v>
                </c:pt>
                <c:pt idx="139">
                  <c:v>0.10666299999999999</c:v>
                </c:pt>
                <c:pt idx="140">
                  <c:v>0.31528800000000001</c:v>
                </c:pt>
                <c:pt idx="141">
                  <c:v>0.91512199999999999</c:v>
                </c:pt>
                <c:pt idx="142">
                  <c:v>0.44757400000000003</c:v>
                </c:pt>
                <c:pt idx="143">
                  <c:v>0.67958099999999999</c:v>
                </c:pt>
                <c:pt idx="144">
                  <c:v>0.51023399999999997</c:v>
                </c:pt>
                <c:pt idx="145">
                  <c:v>0.37414700000000001</c:v>
                </c:pt>
                <c:pt idx="146">
                  <c:v>0.96922299999999995</c:v>
                </c:pt>
                <c:pt idx="147">
                  <c:v>0.61694700000000002</c:v>
                </c:pt>
                <c:pt idx="148">
                  <c:v>0.75492999999999999</c:v>
                </c:pt>
                <c:pt idx="149">
                  <c:v>0.80650500000000003</c:v>
                </c:pt>
                <c:pt idx="150">
                  <c:v>0.33518500000000001</c:v>
                </c:pt>
                <c:pt idx="151">
                  <c:v>0.86845499999999998</c:v>
                </c:pt>
                <c:pt idx="152">
                  <c:v>0.27199200000000001</c:v>
                </c:pt>
                <c:pt idx="153">
                  <c:v>0.65762200000000004</c:v>
                </c:pt>
                <c:pt idx="154">
                  <c:v>0.52721099999999999</c:v>
                </c:pt>
                <c:pt idx="155">
                  <c:v>0.17519799999999999</c:v>
                </c:pt>
                <c:pt idx="156">
                  <c:v>0.53437500000000004</c:v>
                </c:pt>
                <c:pt idx="157">
                  <c:v>0.18309800000000001</c:v>
                </c:pt>
                <c:pt idx="158">
                  <c:v>0.93725000000000003</c:v>
                </c:pt>
                <c:pt idx="159">
                  <c:v>0.33924500000000002</c:v>
                </c:pt>
                <c:pt idx="160">
                  <c:v>0.95582</c:v>
                </c:pt>
                <c:pt idx="161">
                  <c:v>0.60378100000000001</c:v>
                </c:pt>
                <c:pt idx="162">
                  <c:v>9.3221799999999994E-2</c:v>
                </c:pt>
                <c:pt idx="163">
                  <c:v>0.81700499999999998</c:v>
                </c:pt>
                <c:pt idx="164">
                  <c:v>5.56496E-2</c:v>
                </c:pt>
                <c:pt idx="165">
                  <c:v>0.14695</c:v>
                </c:pt>
                <c:pt idx="166">
                  <c:v>5.0207399999999999E-2</c:v>
                </c:pt>
                <c:pt idx="167">
                  <c:v>0.124459</c:v>
                </c:pt>
                <c:pt idx="168">
                  <c:v>0.87214899999999995</c:v>
                </c:pt>
                <c:pt idx="169">
                  <c:v>0.65447999999999995</c:v>
                </c:pt>
                <c:pt idx="170">
                  <c:v>0.48846400000000001</c:v>
                </c:pt>
                <c:pt idx="171">
                  <c:v>0.87013600000000002</c:v>
                </c:pt>
                <c:pt idx="172">
                  <c:v>0.64658599999999999</c:v>
                </c:pt>
                <c:pt idx="173">
                  <c:v>0.449353</c:v>
                </c:pt>
                <c:pt idx="174">
                  <c:v>0.18354100000000001</c:v>
                </c:pt>
                <c:pt idx="175">
                  <c:v>0.452544</c:v>
                </c:pt>
                <c:pt idx="176">
                  <c:v>0.118393</c:v>
                </c:pt>
                <c:pt idx="177">
                  <c:v>0.181751</c:v>
                </c:pt>
                <c:pt idx="178">
                  <c:v>8.2145300000000004E-2</c:v>
                </c:pt>
                <c:pt idx="179">
                  <c:v>0.78273499999999996</c:v>
                </c:pt>
                <c:pt idx="180">
                  <c:v>0.26053399999999999</c:v>
                </c:pt>
                <c:pt idx="181">
                  <c:v>0.12501200000000001</c:v>
                </c:pt>
                <c:pt idx="182">
                  <c:v>0.56433500000000003</c:v>
                </c:pt>
                <c:pt idx="183">
                  <c:v>4.4375400000000002E-2</c:v>
                </c:pt>
                <c:pt idx="184">
                  <c:v>0.78426300000000004</c:v>
                </c:pt>
                <c:pt idx="185">
                  <c:v>0.61167199999999999</c:v>
                </c:pt>
                <c:pt idx="186">
                  <c:v>0.41282799999999997</c:v>
                </c:pt>
                <c:pt idx="187">
                  <c:v>0.64852900000000002</c:v>
                </c:pt>
                <c:pt idx="188">
                  <c:v>0.74968299999999999</c:v>
                </c:pt>
                <c:pt idx="189">
                  <c:v>0.72675299999999998</c:v>
                </c:pt>
                <c:pt idx="190">
                  <c:v>0.45177899999999999</c:v>
                </c:pt>
                <c:pt idx="191">
                  <c:v>0.36599599999999999</c:v>
                </c:pt>
                <c:pt idx="192">
                  <c:v>0.85649600000000004</c:v>
                </c:pt>
                <c:pt idx="193">
                  <c:v>0.32219900000000001</c:v>
                </c:pt>
                <c:pt idx="194">
                  <c:v>0.30786000000000002</c:v>
                </c:pt>
                <c:pt idx="195">
                  <c:v>0.173316</c:v>
                </c:pt>
                <c:pt idx="196">
                  <c:v>0.60095900000000002</c:v>
                </c:pt>
                <c:pt idx="197">
                  <c:v>0.98491499999999998</c:v>
                </c:pt>
                <c:pt idx="198">
                  <c:v>0.48110399999999998</c:v>
                </c:pt>
                <c:pt idx="199">
                  <c:v>0.96665299999999998</c:v>
                </c:pt>
                <c:pt idx="200">
                  <c:v>0.50533099999999997</c:v>
                </c:pt>
                <c:pt idx="201">
                  <c:v>0.79843399999999998</c:v>
                </c:pt>
                <c:pt idx="202">
                  <c:v>0.47058</c:v>
                </c:pt>
                <c:pt idx="203">
                  <c:v>0.88128600000000001</c:v>
                </c:pt>
                <c:pt idx="204">
                  <c:v>8.1631999999999996E-2</c:v>
                </c:pt>
                <c:pt idx="205">
                  <c:v>0.29233300000000001</c:v>
                </c:pt>
                <c:pt idx="206">
                  <c:v>0.62524999999999997</c:v>
                </c:pt>
                <c:pt idx="207">
                  <c:v>0.21801799999999999</c:v>
                </c:pt>
                <c:pt idx="208">
                  <c:v>0.233769</c:v>
                </c:pt>
                <c:pt idx="209">
                  <c:v>0.15665499999999999</c:v>
                </c:pt>
                <c:pt idx="210">
                  <c:v>4.2615E-2</c:v>
                </c:pt>
                <c:pt idx="211">
                  <c:v>9.0131699999999992E-3</c:v>
                </c:pt>
                <c:pt idx="212">
                  <c:v>1.60258E-2</c:v>
                </c:pt>
                <c:pt idx="213">
                  <c:v>0.407387</c:v>
                </c:pt>
                <c:pt idx="214">
                  <c:v>0.24190600000000001</c:v>
                </c:pt>
                <c:pt idx="215">
                  <c:v>0.32374900000000001</c:v>
                </c:pt>
                <c:pt idx="216">
                  <c:v>0.45083000000000001</c:v>
                </c:pt>
                <c:pt idx="217">
                  <c:v>0.128667</c:v>
                </c:pt>
                <c:pt idx="218">
                  <c:v>2.46351E-2</c:v>
                </c:pt>
                <c:pt idx="219">
                  <c:v>0.387351</c:v>
                </c:pt>
                <c:pt idx="220">
                  <c:v>0.84209699999999998</c:v>
                </c:pt>
                <c:pt idx="221">
                  <c:v>0.69803000000000004</c:v>
                </c:pt>
                <c:pt idx="222">
                  <c:v>0.66273199999999999</c:v>
                </c:pt>
                <c:pt idx="223">
                  <c:v>0.71296199999999998</c:v>
                </c:pt>
                <c:pt idx="224">
                  <c:v>0.87391200000000002</c:v>
                </c:pt>
                <c:pt idx="225">
                  <c:v>0.85904499999999995</c:v>
                </c:pt>
                <c:pt idx="226">
                  <c:v>0.66403199999999996</c:v>
                </c:pt>
                <c:pt idx="227">
                  <c:v>0.68897799999999998</c:v>
                </c:pt>
                <c:pt idx="228">
                  <c:v>0.74821199999999999</c:v>
                </c:pt>
                <c:pt idx="229">
                  <c:v>0.757911</c:v>
                </c:pt>
                <c:pt idx="230">
                  <c:v>0.39859099999999997</c:v>
                </c:pt>
                <c:pt idx="231">
                  <c:v>0.93701500000000004</c:v>
                </c:pt>
                <c:pt idx="232">
                  <c:v>0.48193799999999998</c:v>
                </c:pt>
                <c:pt idx="233">
                  <c:v>0.45039499999999999</c:v>
                </c:pt>
                <c:pt idx="234">
                  <c:v>0.97441699999999998</c:v>
                </c:pt>
                <c:pt idx="235">
                  <c:v>0.80858099999999999</c:v>
                </c:pt>
                <c:pt idx="236">
                  <c:v>0.75280599999999998</c:v>
                </c:pt>
                <c:pt idx="237">
                  <c:v>0.19419900000000001</c:v>
                </c:pt>
                <c:pt idx="238">
                  <c:v>0.34177800000000003</c:v>
                </c:pt>
                <c:pt idx="239">
                  <c:v>0.90450600000000003</c:v>
                </c:pt>
                <c:pt idx="240">
                  <c:v>0.85310399999999997</c:v>
                </c:pt>
                <c:pt idx="241">
                  <c:v>0.99573299999999998</c:v>
                </c:pt>
                <c:pt idx="242">
                  <c:v>0.131878</c:v>
                </c:pt>
                <c:pt idx="243">
                  <c:v>0.63889300000000004</c:v>
                </c:pt>
                <c:pt idx="244">
                  <c:v>0.215227</c:v>
                </c:pt>
                <c:pt idx="245">
                  <c:v>0.85278500000000002</c:v>
                </c:pt>
                <c:pt idx="246">
                  <c:v>0.91710899999999995</c:v>
                </c:pt>
                <c:pt idx="247">
                  <c:v>0.98588500000000001</c:v>
                </c:pt>
                <c:pt idx="248">
                  <c:v>0.35805100000000001</c:v>
                </c:pt>
                <c:pt idx="249">
                  <c:v>0.77985499999999996</c:v>
                </c:pt>
                <c:pt idx="250">
                  <c:v>0.18598799999999999</c:v>
                </c:pt>
                <c:pt idx="251">
                  <c:v>0.24801100000000001</c:v>
                </c:pt>
                <c:pt idx="252">
                  <c:v>0.63741499999999995</c:v>
                </c:pt>
                <c:pt idx="253">
                  <c:v>0.92780200000000002</c:v>
                </c:pt>
                <c:pt idx="254">
                  <c:v>0.46260600000000002</c:v>
                </c:pt>
                <c:pt idx="255">
                  <c:v>0.71718300000000001</c:v>
                </c:pt>
                <c:pt idx="256">
                  <c:v>0.59237700000000004</c:v>
                </c:pt>
                <c:pt idx="257">
                  <c:v>0.81414200000000003</c:v>
                </c:pt>
                <c:pt idx="258">
                  <c:v>0.287192</c:v>
                </c:pt>
                <c:pt idx="259">
                  <c:v>0.46671000000000001</c:v>
                </c:pt>
                <c:pt idx="260">
                  <c:v>0.89591299999999996</c:v>
                </c:pt>
                <c:pt idx="261">
                  <c:v>0.47291800000000001</c:v>
                </c:pt>
                <c:pt idx="262">
                  <c:v>0.33172800000000002</c:v>
                </c:pt>
                <c:pt idx="263">
                  <c:v>0.802871</c:v>
                </c:pt>
                <c:pt idx="264">
                  <c:v>0.124628</c:v>
                </c:pt>
                <c:pt idx="265">
                  <c:v>0.94159700000000002</c:v>
                </c:pt>
                <c:pt idx="266">
                  <c:v>0.71274099999999996</c:v>
                </c:pt>
                <c:pt idx="267">
                  <c:v>0.24810299999999999</c:v>
                </c:pt>
                <c:pt idx="268">
                  <c:v>0.41625600000000001</c:v>
                </c:pt>
                <c:pt idx="269">
                  <c:v>0.77663499999999996</c:v>
                </c:pt>
                <c:pt idx="270">
                  <c:v>0.119537</c:v>
                </c:pt>
                <c:pt idx="271">
                  <c:v>0.69962000000000002</c:v>
                </c:pt>
                <c:pt idx="272">
                  <c:v>0.19839300000000001</c:v>
                </c:pt>
                <c:pt idx="273">
                  <c:v>0.175429</c:v>
                </c:pt>
                <c:pt idx="274">
                  <c:v>0.72186300000000003</c:v>
                </c:pt>
                <c:pt idx="275">
                  <c:v>0.70944099999999999</c:v>
                </c:pt>
                <c:pt idx="276">
                  <c:v>0.607819</c:v>
                </c:pt>
                <c:pt idx="277">
                  <c:v>0.76400100000000004</c:v>
                </c:pt>
                <c:pt idx="278">
                  <c:v>0.631498</c:v>
                </c:pt>
                <c:pt idx="279">
                  <c:v>0.89393800000000001</c:v>
                </c:pt>
                <c:pt idx="280">
                  <c:v>0.98118099999999997</c:v>
                </c:pt>
                <c:pt idx="281">
                  <c:v>0.44387599999999999</c:v>
                </c:pt>
                <c:pt idx="282">
                  <c:v>0.59258299999999997</c:v>
                </c:pt>
                <c:pt idx="283">
                  <c:v>9.4615400000000002E-2</c:v>
                </c:pt>
                <c:pt idx="284">
                  <c:v>0.16919899999999999</c:v>
                </c:pt>
                <c:pt idx="285">
                  <c:v>0.65036000000000005</c:v>
                </c:pt>
                <c:pt idx="286">
                  <c:v>5.3402900000000003E-2</c:v>
                </c:pt>
                <c:pt idx="287">
                  <c:v>9.9598500000000006E-2</c:v>
                </c:pt>
                <c:pt idx="288">
                  <c:v>0.67513599999999996</c:v>
                </c:pt>
                <c:pt idx="289">
                  <c:v>0.641123</c:v>
                </c:pt>
                <c:pt idx="290">
                  <c:v>0.13906099999999999</c:v>
                </c:pt>
                <c:pt idx="291">
                  <c:v>0.21660199999999999</c:v>
                </c:pt>
                <c:pt idx="292">
                  <c:v>0.54974100000000004</c:v>
                </c:pt>
                <c:pt idx="293">
                  <c:v>0.740892</c:v>
                </c:pt>
                <c:pt idx="294">
                  <c:v>0.61243599999999998</c:v>
                </c:pt>
                <c:pt idx="295">
                  <c:v>0.185728</c:v>
                </c:pt>
                <c:pt idx="296">
                  <c:v>0.54925800000000002</c:v>
                </c:pt>
                <c:pt idx="297">
                  <c:v>0.57171000000000005</c:v>
                </c:pt>
                <c:pt idx="298">
                  <c:v>0.15031700000000001</c:v>
                </c:pt>
                <c:pt idx="299">
                  <c:v>0.47866999999999998</c:v>
                </c:pt>
                <c:pt idx="300">
                  <c:v>0.94733199999999995</c:v>
                </c:pt>
                <c:pt idx="301">
                  <c:v>0.70909900000000003</c:v>
                </c:pt>
                <c:pt idx="302">
                  <c:v>0.124927</c:v>
                </c:pt>
                <c:pt idx="303">
                  <c:v>0.72808700000000004</c:v>
                </c:pt>
                <c:pt idx="304">
                  <c:v>0.97152899999999998</c:v>
                </c:pt>
                <c:pt idx="305">
                  <c:v>0.34361900000000001</c:v>
                </c:pt>
                <c:pt idx="306">
                  <c:v>0.33157599999999998</c:v>
                </c:pt>
                <c:pt idx="307">
                  <c:v>0.39816400000000002</c:v>
                </c:pt>
                <c:pt idx="308">
                  <c:v>0.29613499999999998</c:v>
                </c:pt>
                <c:pt idx="309">
                  <c:v>0.18831000000000001</c:v>
                </c:pt>
                <c:pt idx="310">
                  <c:v>0.38081399999999999</c:v>
                </c:pt>
                <c:pt idx="311">
                  <c:v>0.42829099999999998</c:v>
                </c:pt>
                <c:pt idx="312">
                  <c:v>2.19197E-2</c:v>
                </c:pt>
                <c:pt idx="313">
                  <c:v>6.2579099999999999E-2</c:v>
                </c:pt>
                <c:pt idx="314">
                  <c:v>0.72796300000000003</c:v>
                </c:pt>
                <c:pt idx="315">
                  <c:v>0.59393899999999999</c:v>
                </c:pt>
                <c:pt idx="316">
                  <c:v>0.134908</c:v>
                </c:pt>
                <c:pt idx="317">
                  <c:v>0.66345200000000004</c:v>
                </c:pt>
                <c:pt idx="318">
                  <c:v>0.56419600000000003</c:v>
                </c:pt>
                <c:pt idx="319">
                  <c:v>0.347694</c:v>
                </c:pt>
                <c:pt idx="320">
                  <c:v>0.77298100000000003</c:v>
                </c:pt>
                <c:pt idx="321">
                  <c:v>0.63373599999999997</c:v>
                </c:pt>
                <c:pt idx="322">
                  <c:v>0.25260500000000002</c:v>
                </c:pt>
                <c:pt idx="323">
                  <c:v>0.28379500000000002</c:v>
                </c:pt>
                <c:pt idx="324">
                  <c:v>0.751363</c:v>
                </c:pt>
                <c:pt idx="325">
                  <c:v>0.27629399999999998</c:v>
                </c:pt>
                <c:pt idx="326">
                  <c:v>0.27602599999999999</c:v>
                </c:pt>
                <c:pt idx="327">
                  <c:v>0.95260599999999995</c:v>
                </c:pt>
                <c:pt idx="328">
                  <c:v>0.40797600000000001</c:v>
                </c:pt>
                <c:pt idx="329">
                  <c:v>2.6091400000000001E-2</c:v>
                </c:pt>
                <c:pt idx="330">
                  <c:v>0.71972899999999995</c:v>
                </c:pt>
                <c:pt idx="331">
                  <c:v>0.46215200000000001</c:v>
                </c:pt>
                <c:pt idx="332">
                  <c:v>0.69134600000000002</c:v>
                </c:pt>
                <c:pt idx="333">
                  <c:v>0.56701000000000001</c:v>
                </c:pt>
                <c:pt idx="334">
                  <c:v>0.152944</c:v>
                </c:pt>
                <c:pt idx="335">
                  <c:v>0.52447600000000005</c:v>
                </c:pt>
                <c:pt idx="336">
                  <c:v>0.26170599999999999</c:v>
                </c:pt>
                <c:pt idx="337">
                  <c:v>0.62233300000000003</c:v>
                </c:pt>
                <c:pt idx="338">
                  <c:v>0.69775500000000001</c:v>
                </c:pt>
                <c:pt idx="339">
                  <c:v>0.72523400000000005</c:v>
                </c:pt>
                <c:pt idx="340">
                  <c:v>0.20786199999999999</c:v>
                </c:pt>
                <c:pt idx="341">
                  <c:v>0.54405199999999998</c:v>
                </c:pt>
                <c:pt idx="342">
                  <c:v>0.41825200000000001</c:v>
                </c:pt>
                <c:pt idx="343">
                  <c:v>0.92024499999999998</c:v>
                </c:pt>
                <c:pt idx="344">
                  <c:v>0.685087</c:v>
                </c:pt>
                <c:pt idx="345">
                  <c:v>0.46732800000000002</c:v>
                </c:pt>
                <c:pt idx="346">
                  <c:v>0.72348500000000004</c:v>
                </c:pt>
                <c:pt idx="347">
                  <c:v>0.61395900000000003</c:v>
                </c:pt>
                <c:pt idx="348">
                  <c:v>0.34445700000000001</c:v>
                </c:pt>
                <c:pt idx="349">
                  <c:v>0.11287</c:v>
                </c:pt>
                <c:pt idx="350">
                  <c:v>0.27107100000000001</c:v>
                </c:pt>
                <c:pt idx="351">
                  <c:v>0.62118099999999998</c:v>
                </c:pt>
                <c:pt idx="352">
                  <c:v>0.37803999999999999</c:v>
                </c:pt>
                <c:pt idx="353">
                  <c:v>0.61082700000000001</c:v>
                </c:pt>
                <c:pt idx="354">
                  <c:v>0.29821799999999998</c:v>
                </c:pt>
                <c:pt idx="355">
                  <c:v>0.68014600000000003</c:v>
                </c:pt>
                <c:pt idx="356">
                  <c:v>0.84244799999999997</c:v>
                </c:pt>
                <c:pt idx="357">
                  <c:v>0.58033199999999996</c:v>
                </c:pt>
                <c:pt idx="358">
                  <c:v>0.48439500000000002</c:v>
                </c:pt>
                <c:pt idx="359">
                  <c:v>0.91809799999999997</c:v>
                </c:pt>
                <c:pt idx="360">
                  <c:v>0.78808699999999998</c:v>
                </c:pt>
                <c:pt idx="361">
                  <c:v>3.1200300000000002E-3</c:v>
                </c:pt>
                <c:pt idx="362">
                  <c:v>0.72765899999999994</c:v>
                </c:pt>
                <c:pt idx="363">
                  <c:v>0.85886300000000004</c:v>
                </c:pt>
                <c:pt idx="364">
                  <c:v>0.45744499999999999</c:v>
                </c:pt>
                <c:pt idx="365">
                  <c:v>0.72315099999999999</c:v>
                </c:pt>
                <c:pt idx="366">
                  <c:v>0.697052</c:v>
                </c:pt>
                <c:pt idx="367">
                  <c:v>0.61872799999999994</c:v>
                </c:pt>
                <c:pt idx="368">
                  <c:v>0.98797000000000001</c:v>
                </c:pt>
                <c:pt idx="369">
                  <c:v>0.80902099999999999</c:v>
                </c:pt>
                <c:pt idx="370">
                  <c:v>0.34132400000000002</c:v>
                </c:pt>
                <c:pt idx="371">
                  <c:v>7.5795699999999994E-2</c:v>
                </c:pt>
                <c:pt idx="372">
                  <c:v>0.20286299999999999</c:v>
                </c:pt>
                <c:pt idx="373">
                  <c:v>0.61796799999999996</c:v>
                </c:pt>
                <c:pt idx="374">
                  <c:v>0.73084300000000002</c:v>
                </c:pt>
                <c:pt idx="375">
                  <c:v>0.28750100000000001</c:v>
                </c:pt>
                <c:pt idx="376">
                  <c:v>0.19653899999999999</c:v>
                </c:pt>
                <c:pt idx="377">
                  <c:v>0.75624000000000002</c:v>
                </c:pt>
                <c:pt idx="378">
                  <c:v>0.81453100000000001</c:v>
                </c:pt>
                <c:pt idx="379">
                  <c:v>6.7788100000000004E-2</c:v>
                </c:pt>
                <c:pt idx="380">
                  <c:v>1.19001E-2</c:v>
                </c:pt>
                <c:pt idx="381">
                  <c:v>0.56618400000000002</c:v>
                </c:pt>
                <c:pt idx="382">
                  <c:v>0.86288900000000002</c:v>
                </c:pt>
                <c:pt idx="383">
                  <c:v>0.73701499999999998</c:v>
                </c:pt>
                <c:pt idx="384">
                  <c:v>0.10948099999999999</c:v>
                </c:pt>
                <c:pt idx="385">
                  <c:v>1.62121E-2</c:v>
                </c:pt>
                <c:pt idx="386">
                  <c:v>0.53069100000000002</c:v>
                </c:pt>
                <c:pt idx="387">
                  <c:v>0.27052100000000001</c:v>
                </c:pt>
                <c:pt idx="388">
                  <c:v>0.63409899999999997</c:v>
                </c:pt>
                <c:pt idx="389">
                  <c:v>0.20947399999999999</c:v>
                </c:pt>
                <c:pt idx="390">
                  <c:v>9.5227000000000003E-3</c:v>
                </c:pt>
                <c:pt idx="391">
                  <c:v>0.20666599999999999</c:v>
                </c:pt>
                <c:pt idx="392">
                  <c:v>0.30243700000000001</c:v>
                </c:pt>
                <c:pt idx="393">
                  <c:v>2.4370300000000001E-2</c:v>
                </c:pt>
                <c:pt idx="394">
                  <c:v>0.40705200000000002</c:v>
                </c:pt>
                <c:pt idx="395">
                  <c:v>0.61417900000000003</c:v>
                </c:pt>
                <c:pt idx="396">
                  <c:v>0.78165600000000002</c:v>
                </c:pt>
                <c:pt idx="397">
                  <c:v>0.83964399999999995</c:v>
                </c:pt>
                <c:pt idx="398">
                  <c:v>0.20963599999999999</c:v>
                </c:pt>
                <c:pt idx="399">
                  <c:v>0.43290699999999999</c:v>
                </c:pt>
                <c:pt idx="400">
                  <c:v>0.82200399999999996</c:v>
                </c:pt>
                <c:pt idx="401">
                  <c:v>0.32158100000000001</c:v>
                </c:pt>
                <c:pt idx="402">
                  <c:v>8.9378200000000005E-2</c:v>
                </c:pt>
                <c:pt idx="403">
                  <c:v>0.15786700000000001</c:v>
                </c:pt>
                <c:pt idx="404">
                  <c:v>0.69936100000000001</c:v>
                </c:pt>
                <c:pt idx="405">
                  <c:v>0.10433000000000001</c:v>
                </c:pt>
                <c:pt idx="406">
                  <c:v>0.29447099999999998</c:v>
                </c:pt>
                <c:pt idx="407">
                  <c:v>0.35024899999999998</c:v>
                </c:pt>
                <c:pt idx="408">
                  <c:v>0.59808600000000001</c:v>
                </c:pt>
                <c:pt idx="409">
                  <c:v>0.80147100000000004</c:v>
                </c:pt>
                <c:pt idx="410">
                  <c:v>0.80890399999999996</c:v>
                </c:pt>
                <c:pt idx="411">
                  <c:v>0.51567200000000002</c:v>
                </c:pt>
                <c:pt idx="412">
                  <c:v>0.91293999999999997</c:v>
                </c:pt>
                <c:pt idx="413">
                  <c:v>0.43287700000000001</c:v>
                </c:pt>
                <c:pt idx="414">
                  <c:v>0.53312099999999996</c:v>
                </c:pt>
                <c:pt idx="415">
                  <c:v>0.31362099999999998</c:v>
                </c:pt>
                <c:pt idx="416">
                  <c:v>3.3942100000000003E-2</c:v>
                </c:pt>
                <c:pt idx="417">
                  <c:v>0.174654</c:v>
                </c:pt>
                <c:pt idx="418">
                  <c:v>0.52888199999999996</c:v>
                </c:pt>
                <c:pt idx="419">
                  <c:v>0.138377</c:v>
                </c:pt>
                <c:pt idx="420">
                  <c:v>0.23652100000000001</c:v>
                </c:pt>
                <c:pt idx="421">
                  <c:v>0.807342</c:v>
                </c:pt>
                <c:pt idx="422">
                  <c:v>0.64487300000000003</c:v>
                </c:pt>
                <c:pt idx="423">
                  <c:v>0.86199800000000004</c:v>
                </c:pt>
                <c:pt idx="424">
                  <c:v>0.118794</c:v>
                </c:pt>
                <c:pt idx="425">
                  <c:v>0.71454399999999996</c:v>
                </c:pt>
                <c:pt idx="426">
                  <c:v>0.65482600000000002</c:v>
                </c:pt>
                <c:pt idx="427">
                  <c:v>0.28023799999999999</c:v>
                </c:pt>
                <c:pt idx="428">
                  <c:v>0.423626</c:v>
                </c:pt>
                <c:pt idx="429">
                  <c:v>0.120214</c:v>
                </c:pt>
                <c:pt idx="430">
                  <c:v>0.55750900000000003</c:v>
                </c:pt>
                <c:pt idx="431">
                  <c:v>0.25910499999999997</c:v>
                </c:pt>
                <c:pt idx="432">
                  <c:v>0.56759000000000004</c:v>
                </c:pt>
                <c:pt idx="433">
                  <c:v>0.69381099999999996</c:v>
                </c:pt>
                <c:pt idx="434">
                  <c:v>0.176847</c:v>
                </c:pt>
                <c:pt idx="435">
                  <c:v>0.89864900000000003</c:v>
                </c:pt>
                <c:pt idx="436">
                  <c:v>0.13827700000000001</c:v>
                </c:pt>
                <c:pt idx="437">
                  <c:v>0.111308</c:v>
                </c:pt>
                <c:pt idx="438">
                  <c:v>0.37286200000000003</c:v>
                </c:pt>
                <c:pt idx="439">
                  <c:v>0.82046399999999997</c:v>
                </c:pt>
                <c:pt idx="440">
                  <c:v>0.31612400000000002</c:v>
                </c:pt>
                <c:pt idx="441">
                  <c:v>0.88143199999999999</c:v>
                </c:pt>
                <c:pt idx="442">
                  <c:v>0.66780799999999996</c:v>
                </c:pt>
                <c:pt idx="443">
                  <c:v>0.65630100000000002</c:v>
                </c:pt>
                <c:pt idx="444">
                  <c:v>0.12114900000000001</c:v>
                </c:pt>
                <c:pt idx="445">
                  <c:v>0.966893</c:v>
                </c:pt>
                <c:pt idx="446">
                  <c:v>0.100734</c:v>
                </c:pt>
                <c:pt idx="447">
                  <c:v>0.60286600000000001</c:v>
                </c:pt>
                <c:pt idx="448">
                  <c:v>0.22805500000000001</c:v>
                </c:pt>
                <c:pt idx="449">
                  <c:v>0.96607600000000005</c:v>
                </c:pt>
                <c:pt idx="450">
                  <c:v>0.45001999999999998</c:v>
                </c:pt>
                <c:pt idx="451">
                  <c:v>0.89260499999999998</c:v>
                </c:pt>
                <c:pt idx="452">
                  <c:v>0.73817699999999997</c:v>
                </c:pt>
                <c:pt idx="453">
                  <c:v>0.17172000000000001</c:v>
                </c:pt>
                <c:pt idx="454">
                  <c:v>0.77721700000000005</c:v>
                </c:pt>
                <c:pt idx="455">
                  <c:v>0.83590100000000001</c:v>
                </c:pt>
                <c:pt idx="456">
                  <c:v>5.0091900000000002E-2</c:v>
                </c:pt>
                <c:pt idx="457">
                  <c:v>0.74058400000000002</c:v>
                </c:pt>
                <c:pt idx="458">
                  <c:v>0.24431800000000001</c:v>
                </c:pt>
                <c:pt idx="459">
                  <c:v>0.157499</c:v>
                </c:pt>
                <c:pt idx="460">
                  <c:v>0.82306599999999996</c:v>
                </c:pt>
                <c:pt idx="461">
                  <c:v>0.379521</c:v>
                </c:pt>
                <c:pt idx="462">
                  <c:v>6.3044500000000003E-2</c:v>
                </c:pt>
                <c:pt idx="463">
                  <c:v>0.61249600000000004</c:v>
                </c:pt>
                <c:pt idx="464">
                  <c:v>0.186529</c:v>
                </c:pt>
                <c:pt idx="465">
                  <c:v>0.31531500000000001</c:v>
                </c:pt>
                <c:pt idx="466">
                  <c:v>0.77626300000000004</c:v>
                </c:pt>
                <c:pt idx="467">
                  <c:v>0.59781200000000001</c:v>
                </c:pt>
                <c:pt idx="468">
                  <c:v>0.862707</c:v>
                </c:pt>
                <c:pt idx="469">
                  <c:v>0.14463799999999999</c:v>
                </c:pt>
                <c:pt idx="470">
                  <c:v>0.57055999999999996</c:v>
                </c:pt>
                <c:pt idx="471">
                  <c:v>0.50808399999999998</c:v>
                </c:pt>
                <c:pt idx="472">
                  <c:v>0.67093199999999997</c:v>
                </c:pt>
                <c:pt idx="473">
                  <c:v>0.70000200000000001</c:v>
                </c:pt>
                <c:pt idx="474">
                  <c:v>0.35492800000000002</c:v>
                </c:pt>
                <c:pt idx="475">
                  <c:v>0.56022099999999997</c:v>
                </c:pt>
                <c:pt idx="476">
                  <c:v>0.12901299999999999</c:v>
                </c:pt>
                <c:pt idx="477">
                  <c:v>0.15296499999999999</c:v>
                </c:pt>
                <c:pt idx="478">
                  <c:v>0.62394700000000003</c:v>
                </c:pt>
                <c:pt idx="479">
                  <c:v>0.88955899999999999</c:v>
                </c:pt>
                <c:pt idx="480">
                  <c:v>0.28326299999999999</c:v>
                </c:pt>
                <c:pt idx="481">
                  <c:v>0.60401000000000005</c:v>
                </c:pt>
                <c:pt idx="482">
                  <c:v>9.2601900000000001E-2</c:v>
                </c:pt>
                <c:pt idx="483">
                  <c:v>0.76458400000000004</c:v>
                </c:pt>
                <c:pt idx="484">
                  <c:v>3.8118699999999998E-2</c:v>
                </c:pt>
                <c:pt idx="485">
                  <c:v>0.618533</c:v>
                </c:pt>
                <c:pt idx="486">
                  <c:v>0.54075700000000004</c:v>
                </c:pt>
                <c:pt idx="487">
                  <c:v>0.61772000000000005</c:v>
                </c:pt>
                <c:pt idx="488">
                  <c:v>0.54829700000000003</c:v>
                </c:pt>
                <c:pt idx="489">
                  <c:v>0.428587</c:v>
                </c:pt>
                <c:pt idx="490">
                  <c:v>6.4948400000000003E-2</c:v>
                </c:pt>
                <c:pt idx="491">
                  <c:v>0.60010699999999995</c:v>
                </c:pt>
                <c:pt idx="492">
                  <c:v>0.38605099999999998</c:v>
                </c:pt>
                <c:pt idx="493">
                  <c:v>0.10316400000000001</c:v>
                </c:pt>
                <c:pt idx="494">
                  <c:v>0.92252999999999996</c:v>
                </c:pt>
                <c:pt idx="495">
                  <c:v>0.910273</c:v>
                </c:pt>
                <c:pt idx="496">
                  <c:v>0.59252400000000005</c:v>
                </c:pt>
                <c:pt idx="497">
                  <c:v>2.3226400000000001E-2</c:v>
                </c:pt>
                <c:pt idx="498">
                  <c:v>6.2830300000000002E-3</c:v>
                </c:pt>
                <c:pt idx="499">
                  <c:v>0.109541</c:v>
                </c:pt>
                <c:pt idx="500">
                  <c:v>0.89366299999999999</c:v>
                </c:pt>
                <c:pt idx="501">
                  <c:v>0.74361900000000003</c:v>
                </c:pt>
                <c:pt idx="502">
                  <c:v>0.56031500000000001</c:v>
                </c:pt>
                <c:pt idx="503">
                  <c:v>7.6041200000000003E-2</c:v>
                </c:pt>
                <c:pt idx="504">
                  <c:v>0.82830999999999999</c:v>
                </c:pt>
                <c:pt idx="505">
                  <c:v>0.14333599999999999</c:v>
                </c:pt>
                <c:pt idx="506">
                  <c:v>0.43543500000000002</c:v>
                </c:pt>
                <c:pt idx="507">
                  <c:v>0.99019500000000005</c:v>
                </c:pt>
                <c:pt idx="508">
                  <c:v>0.83081000000000005</c:v>
                </c:pt>
                <c:pt idx="509">
                  <c:v>0.44955699999999998</c:v>
                </c:pt>
                <c:pt idx="510">
                  <c:v>0.54043600000000003</c:v>
                </c:pt>
                <c:pt idx="511">
                  <c:v>0.75534900000000005</c:v>
                </c:pt>
                <c:pt idx="512">
                  <c:v>0.51890700000000001</c:v>
                </c:pt>
                <c:pt idx="513">
                  <c:v>0.53193599999999996</c:v>
                </c:pt>
                <c:pt idx="514">
                  <c:v>0.99741000000000002</c:v>
                </c:pt>
                <c:pt idx="515">
                  <c:v>0.51068800000000003</c:v>
                </c:pt>
                <c:pt idx="516">
                  <c:v>5.45514E-2</c:v>
                </c:pt>
                <c:pt idx="517">
                  <c:v>0.50799300000000003</c:v>
                </c:pt>
                <c:pt idx="518">
                  <c:v>4.5958100000000002E-2</c:v>
                </c:pt>
                <c:pt idx="519">
                  <c:v>0.66741399999999995</c:v>
                </c:pt>
                <c:pt idx="520">
                  <c:v>0.94711400000000001</c:v>
                </c:pt>
                <c:pt idx="521">
                  <c:v>0.70571499999999998</c:v>
                </c:pt>
                <c:pt idx="522">
                  <c:v>0.67846200000000001</c:v>
                </c:pt>
                <c:pt idx="523">
                  <c:v>0.100632</c:v>
                </c:pt>
                <c:pt idx="524">
                  <c:v>0.20088300000000001</c:v>
                </c:pt>
                <c:pt idx="525">
                  <c:v>0.110974</c:v>
                </c:pt>
                <c:pt idx="526">
                  <c:v>0.95672100000000004</c:v>
                </c:pt>
                <c:pt idx="527">
                  <c:v>0.38808700000000002</c:v>
                </c:pt>
                <c:pt idx="528">
                  <c:v>0.38068000000000002</c:v>
                </c:pt>
                <c:pt idx="529">
                  <c:v>0.55990200000000001</c:v>
                </c:pt>
                <c:pt idx="530">
                  <c:v>0.80501500000000004</c:v>
                </c:pt>
                <c:pt idx="531">
                  <c:v>0.27438699999999999</c:v>
                </c:pt>
                <c:pt idx="532">
                  <c:v>0.91320599999999996</c:v>
                </c:pt>
                <c:pt idx="533">
                  <c:v>0.55554199999999998</c:v>
                </c:pt>
                <c:pt idx="534">
                  <c:v>0.74547399999999997</c:v>
                </c:pt>
                <c:pt idx="535">
                  <c:v>0.499083</c:v>
                </c:pt>
                <c:pt idx="536">
                  <c:v>0.16899700000000001</c:v>
                </c:pt>
                <c:pt idx="537">
                  <c:v>0.62447900000000001</c:v>
                </c:pt>
                <c:pt idx="538">
                  <c:v>0.57357899999999995</c:v>
                </c:pt>
                <c:pt idx="539">
                  <c:v>0.92636499999999999</c:v>
                </c:pt>
                <c:pt idx="540">
                  <c:v>0.473555</c:v>
                </c:pt>
                <c:pt idx="541">
                  <c:v>0.43230099999999999</c:v>
                </c:pt>
                <c:pt idx="542">
                  <c:v>0.91897399999999996</c:v>
                </c:pt>
                <c:pt idx="543">
                  <c:v>6.7836099999999996E-2</c:v>
                </c:pt>
                <c:pt idx="544">
                  <c:v>0.71631199999999995</c:v>
                </c:pt>
                <c:pt idx="545">
                  <c:v>0.54508500000000004</c:v>
                </c:pt>
                <c:pt idx="546">
                  <c:v>0.77912800000000004</c:v>
                </c:pt>
                <c:pt idx="547">
                  <c:v>0.46396599999999999</c:v>
                </c:pt>
                <c:pt idx="548">
                  <c:v>0.79007899999999998</c:v>
                </c:pt>
                <c:pt idx="549">
                  <c:v>0.69913800000000004</c:v>
                </c:pt>
                <c:pt idx="550">
                  <c:v>0.53634899999999996</c:v>
                </c:pt>
                <c:pt idx="551">
                  <c:v>0.58709900000000004</c:v>
                </c:pt>
                <c:pt idx="552">
                  <c:v>0.396424</c:v>
                </c:pt>
                <c:pt idx="553">
                  <c:v>0.40267999999999998</c:v>
                </c:pt>
                <c:pt idx="554">
                  <c:v>0.40342099999999997</c:v>
                </c:pt>
                <c:pt idx="555">
                  <c:v>0.95124799999999998</c:v>
                </c:pt>
                <c:pt idx="556">
                  <c:v>6.0160400000000003E-2</c:v>
                </c:pt>
                <c:pt idx="557">
                  <c:v>0.76239400000000002</c:v>
                </c:pt>
                <c:pt idx="558">
                  <c:v>0.481151</c:v>
                </c:pt>
                <c:pt idx="559">
                  <c:v>0.78675600000000001</c:v>
                </c:pt>
                <c:pt idx="560">
                  <c:v>0.35649799999999998</c:v>
                </c:pt>
                <c:pt idx="561">
                  <c:v>0.38587500000000002</c:v>
                </c:pt>
                <c:pt idx="562">
                  <c:v>0.17591599999999999</c:v>
                </c:pt>
                <c:pt idx="563">
                  <c:v>0.284356</c:v>
                </c:pt>
                <c:pt idx="564">
                  <c:v>0.71321800000000002</c:v>
                </c:pt>
                <c:pt idx="565">
                  <c:v>0.39970600000000001</c:v>
                </c:pt>
                <c:pt idx="566">
                  <c:v>0.91198000000000001</c:v>
                </c:pt>
                <c:pt idx="567">
                  <c:v>0.87229900000000005</c:v>
                </c:pt>
                <c:pt idx="568">
                  <c:v>0.97923499999999997</c:v>
                </c:pt>
                <c:pt idx="569">
                  <c:v>0.73151999999999995</c:v>
                </c:pt>
                <c:pt idx="570">
                  <c:v>5.3577199999999998E-2</c:v>
                </c:pt>
                <c:pt idx="571">
                  <c:v>0.637382</c:v>
                </c:pt>
                <c:pt idx="572">
                  <c:v>0.33343600000000001</c:v>
                </c:pt>
                <c:pt idx="573">
                  <c:v>0.74855499999999997</c:v>
                </c:pt>
                <c:pt idx="574">
                  <c:v>0.19330700000000001</c:v>
                </c:pt>
                <c:pt idx="575">
                  <c:v>0.49256800000000001</c:v>
                </c:pt>
                <c:pt idx="576">
                  <c:v>3.4437599999999999E-2</c:v>
                </c:pt>
                <c:pt idx="577">
                  <c:v>0.55826399999999998</c:v>
                </c:pt>
                <c:pt idx="578">
                  <c:v>0.29765000000000003</c:v>
                </c:pt>
                <c:pt idx="579">
                  <c:v>0.66987600000000003</c:v>
                </c:pt>
                <c:pt idx="580">
                  <c:v>0.60753900000000005</c:v>
                </c:pt>
                <c:pt idx="581">
                  <c:v>0.465754</c:v>
                </c:pt>
                <c:pt idx="582">
                  <c:v>0.95692500000000003</c:v>
                </c:pt>
                <c:pt idx="583">
                  <c:v>0.34639399999999998</c:v>
                </c:pt>
                <c:pt idx="584">
                  <c:v>0.27631899999999998</c:v>
                </c:pt>
                <c:pt idx="585">
                  <c:v>0.162018</c:v>
                </c:pt>
                <c:pt idx="586">
                  <c:v>0.524308</c:v>
                </c:pt>
                <c:pt idx="587">
                  <c:v>0.298819</c:v>
                </c:pt>
                <c:pt idx="588">
                  <c:v>4.5135000000000002E-2</c:v>
                </c:pt>
                <c:pt idx="589">
                  <c:v>0.75222</c:v>
                </c:pt>
                <c:pt idx="590">
                  <c:v>0.667049</c:v>
                </c:pt>
                <c:pt idx="591">
                  <c:v>0.51598999999999995</c:v>
                </c:pt>
                <c:pt idx="592">
                  <c:v>0.25778699999999999</c:v>
                </c:pt>
                <c:pt idx="593">
                  <c:v>0.33257799999999998</c:v>
                </c:pt>
                <c:pt idx="594">
                  <c:v>0.140158</c:v>
                </c:pt>
                <c:pt idx="595">
                  <c:v>0.435089</c:v>
                </c:pt>
                <c:pt idx="596">
                  <c:v>5.92332E-2</c:v>
                </c:pt>
                <c:pt idx="597">
                  <c:v>0.83873399999999998</c:v>
                </c:pt>
                <c:pt idx="598">
                  <c:v>0.61505600000000005</c:v>
                </c:pt>
                <c:pt idx="599">
                  <c:v>0.59247799999999995</c:v>
                </c:pt>
                <c:pt idx="600">
                  <c:v>3.6186700000000002E-2</c:v>
                </c:pt>
                <c:pt idx="601">
                  <c:v>0.15709999999999999</c:v>
                </c:pt>
                <c:pt idx="602">
                  <c:v>0.81831799999999999</c:v>
                </c:pt>
                <c:pt idx="603">
                  <c:v>1.84665E-2</c:v>
                </c:pt>
                <c:pt idx="604">
                  <c:v>0.59722299999999995</c:v>
                </c:pt>
                <c:pt idx="605">
                  <c:v>0.54494600000000004</c:v>
                </c:pt>
                <c:pt idx="606">
                  <c:v>0.20931900000000001</c:v>
                </c:pt>
                <c:pt idx="607">
                  <c:v>0.96368299999999996</c:v>
                </c:pt>
                <c:pt idx="608">
                  <c:v>0.36382300000000001</c:v>
                </c:pt>
                <c:pt idx="609">
                  <c:v>0.85554799999999998</c:v>
                </c:pt>
                <c:pt idx="610">
                  <c:v>0.22265099999999999</c:v>
                </c:pt>
                <c:pt idx="611">
                  <c:v>0.72772899999999996</c:v>
                </c:pt>
                <c:pt idx="612">
                  <c:v>0.88594200000000001</c:v>
                </c:pt>
                <c:pt idx="613">
                  <c:v>0.361128</c:v>
                </c:pt>
                <c:pt idx="614">
                  <c:v>0.88686299999999996</c:v>
                </c:pt>
                <c:pt idx="615">
                  <c:v>0.86611199999999999</c:v>
                </c:pt>
                <c:pt idx="616">
                  <c:v>0.96618899999999996</c:v>
                </c:pt>
                <c:pt idx="617">
                  <c:v>0.79620599999999997</c:v>
                </c:pt>
                <c:pt idx="618">
                  <c:v>0.235957</c:v>
                </c:pt>
                <c:pt idx="619">
                  <c:v>0.24313799999999999</c:v>
                </c:pt>
                <c:pt idx="620">
                  <c:v>6.6742800000000005E-2</c:v>
                </c:pt>
                <c:pt idx="621">
                  <c:v>0.429786</c:v>
                </c:pt>
                <c:pt idx="622">
                  <c:v>0.97511499999999995</c:v>
                </c:pt>
                <c:pt idx="623">
                  <c:v>0.44650600000000001</c:v>
                </c:pt>
                <c:pt idx="624">
                  <c:v>0.28465299999999999</c:v>
                </c:pt>
                <c:pt idx="625">
                  <c:v>0.47176699999999999</c:v>
                </c:pt>
                <c:pt idx="626">
                  <c:v>0.79793000000000003</c:v>
                </c:pt>
                <c:pt idx="627">
                  <c:v>0.83072900000000005</c:v>
                </c:pt>
                <c:pt idx="628">
                  <c:v>0.55482600000000004</c:v>
                </c:pt>
                <c:pt idx="629">
                  <c:v>0.12529199999999999</c:v>
                </c:pt>
                <c:pt idx="630">
                  <c:v>1.46479E-2</c:v>
                </c:pt>
                <c:pt idx="631">
                  <c:v>0.31689800000000001</c:v>
                </c:pt>
                <c:pt idx="632">
                  <c:v>0.95494999999999997</c:v>
                </c:pt>
                <c:pt idx="633">
                  <c:v>0.31564900000000001</c:v>
                </c:pt>
                <c:pt idx="634">
                  <c:v>0.60677400000000004</c:v>
                </c:pt>
                <c:pt idx="635">
                  <c:v>0.34093099999999998</c:v>
                </c:pt>
                <c:pt idx="636">
                  <c:v>0.31698300000000001</c:v>
                </c:pt>
                <c:pt idx="637">
                  <c:v>0.41594599999999998</c:v>
                </c:pt>
                <c:pt idx="638">
                  <c:v>6.6398700000000005E-2</c:v>
                </c:pt>
                <c:pt idx="639">
                  <c:v>0.676346</c:v>
                </c:pt>
                <c:pt idx="640">
                  <c:v>0.25980300000000001</c:v>
                </c:pt>
                <c:pt idx="641">
                  <c:v>0.17907600000000001</c:v>
                </c:pt>
                <c:pt idx="642">
                  <c:v>2.7988800000000001E-2</c:v>
                </c:pt>
                <c:pt idx="643">
                  <c:v>0.87508600000000003</c:v>
                </c:pt>
                <c:pt idx="644">
                  <c:v>0.52168499999999995</c:v>
                </c:pt>
                <c:pt idx="645">
                  <c:v>0.62227500000000002</c:v>
                </c:pt>
                <c:pt idx="646">
                  <c:v>0.27047900000000002</c:v>
                </c:pt>
                <c:pt idx="647">
                  <c:v>0.41747000000000001</c:v>
                </c:pt>
                <c:pt idx="648">
                  <c:v>0.777393</c:v>
                </c:pt>
                <c:pt idx="649">
                  <c:v>0.63145700000000005</c:v>
                </c:pt>
                <c:pt idx="650">
                  <c:v>0.19322700000000001</c:v>
                </c:pt>
                <c:pt idx="651">
                  <c:v>0.24224999999999999</c:v>
                </c:pt>
                <c:pt idx="652">
                  <c:v>0.66784399999999999</c:v>
                </c:pt>
                <c:pt idx="653">
                  <c:v>0.67548699999999995</c:v>
                </c:pt>
                <c:pt idx="654">
                  <c:v>0.26255400000000001</c:v>
                </c:pt>
                <c:pt idx="655">
                  <c:v>0.37124800000000002</c:v>
                </c:pt>
                <c:pt idx="656">
                  <c:v>0.76307100000000005</c:v>
                </c:pt>
                <c:pt idx="657">
                  <c:v>0.31513099999999999</c:v>
                </c:pt>
                <c:pt idx="658">
                  <c:v>0.73903399999999997</c:v>
                </c:pt>
                <c:pt idx="659">
                  <c:v>0.82713499999999995</c:v>
                </c:pt>
                <c:pt idx="660">
                  <c:v>0.333229</c:v>
                </c:pt>
                <c:pt idx="661">
                  <c:v>0.92205300000000001</c:v>
                </c:pt>
                <c:pt idx="662">
                  <c:v>0.75615200000000005</c:v>
                </c:pt>
                <c:pt idx="663">
                  <c:v>0.39482299999999998</c:v>
                </c:pt>
                <c:pt idx="664">
                  <c:v>3.5187599999999999E-2</c:v>
                </c:pt>
                <c:pt idx="665">
                  <c:v>0.96473500000000001</c:v>
                </c:pt>
                <c:pt idx="666">
                  <c:v>0.47017100000000001</c:v>
                </c:pt>
                <c:pt idx="667">
                  <c:v>0.2515</c:v>
                </c:pt>
                <c:pt idx="668">
                  <c:v>0.99390500000000004</c:v>
                </c:pt>
                <c:pt idx="669">
                  <c:v>0.242781</c:v>
                </c:pt>
                <c:pt idx="670">
                  <c:v>0.80486899999999995</c:v>
                </c:pt>
                <c:pt idx="671">
                  <c:v>0.13378599999999999</c:v>
                </c:pt>
                <c:pt idx="672">
                  <c:v>0.74921499999999996</c:v>
                </c:pt>
                <c:pt idx="673">
                  <c:v>0.50146900000000005</c:v>
                </c:pt>
                <c:pt idx="674">
                  <c:v>0.84007600000000004</c:v>
                </c:pt>
                <c:pt idx="675">
                  <c:v>0.42154700000000001</c:v>
                </c:pt>
                <c:pt idx="676">
                  <c:v>0.89299099999999998</c:v>
                </c:pt>
                <c:pt idx="677">
                  <c:v>0.65336499999999997</c:v>
                </c:pt>
                <c:pt idx="678">
                  <c:v>0.61511800000000005</c:v>
                </c:pt>
                <c:pt idx="679">
                  <c:v>0.19778899999999999</c:v>
                </c:pt>
                <c:pt idx="680">
                  <c:v>0.62555000000000005</c:v>
                </c:pt>
                <c:pt idx="681">
                  <c:v>0.34865699999999999</c:v>
                </c:pt>
                <c:pt idx="682">
                  <c:v>0.906914</c:v>
                </c:pt>
                <c:pt idx="683">
                  <c:v>0.40224399999999999</c:v>
                </c:pt>
                <c:pt idx="684">
                  <c:v>0.40184300000000001</c:v>
                </c:pt>
                <c:pt idx="685">
                  <c:v>0.108962</c:v>
                </c:pt>
                <c:pt idx="686">
                  <c:v>0.93946099999999999</c:v>
                </c:pt>
                <c:pt idx="687">
                  <c:v>0.47763</c:v>
                </c:pt>
                <c:pt idx="688">
                  <c:v>0.36849199999999999</c:v>
                </c:pt>
                <c:pt idx="689">
                  <c:v>0.273733</c:v>
                </c:pt>
                <c:pt idx="690">
                  <c:v>0.71823800000000004</c:v>
                </c:pt>
                <c:pt idx="691">
                  <c:v>0.96581099999999998</c:v>
                </c:pt>
                <c:pt idx="692">
                  <c:v>4.1595500000000001E-2</c:v>
                </c:pt>
                <c:pt idx="693">
                  <c:v>0.93115800000000004</c:v>
                </c:pt>
                <c:pt idx="694">
                  <c:v>0.95508400000000004</c:v>
                </c:pt>
                <c:pt idx="695">
                  <c:v>0.49476900000000001</c:v>
                </c:pt>
                <c:pt idx="696">
                  <c:v>3.1289600000000001E-2</c:v>
                </c:pt>
                <c:pt idx="697">
                  <c:v>0.84567199999999998</c:v>
                </c:pt>
                <c:pt idx="698">
                  <c:v>0.33745999999999998</c:v>
                </c:pt>
                <c:pt idx="699">
                  <c:v>0.58753299999999997</c:v>
                </c:pt>
                <c:pt idx="700">
                  <c:v>0.35358800000000001</c:v>
                </c:pt>
                <c:pt idx="701">
                  <c:v>0.191494</c:v>
                </c:pt>
                <c:pt idx="702">
                  <c:v>0.55190499999999998</c:v>
                </c:pt>
                <c:pt idx="703">
                  <c:v>0.88374600000000003</c:v>
                </c:pt>
                <c:pt idx="704">
                  <c:v>0.13784299999999999</c:v>
                </c:pt>
                <c:pt idx="705">
                  <c:v>0.91530999999999996</c:v>
                </c:pt>
                <c:pt idx="706">
                  <c:v>8.9419299999999993E-2</c:v>
                </c:pt>
                <c:pt idx="707">
                  <c:v>0.47076499999999999</c:v>
                </c:pt>
                <c:pt idx="708">
                  <c:v>0.220192</c:v>
                </c:pt>
                <c:pt idx="709">
                  <c:v>0.46190700000000001</c:v>
                </c:pt>
                <c:pt idx="710">
                  <c:v>0.29385800000000001</c:v>
                </c:pt>
                <c:pt idx="711">
                  <c:v>0.75727800000000001</c:v>
                </c:pt>
                <c:pt idx="712">
                  <c:v>0.27584500000000001</c:v>
                </c:pt>
                <c:pt idx="713">
                  <c:v>0.65933600000000003</c:v>
                </c:pt>
                <c:pt idx="714">
                  <c:v>0.45752300000000001</c:v>
                </c:pt>
                <c:pt idx="715">
                  <c:v>0.690635</c:v>
                </c:pt>
                <c:pt idx="716">
                  <c:v>5.21866E-2</c:v>
                </c:pt>
                <c:pt idx="717">
                  <c:v>0.118691</c:v>
                </c:pt>
                <c:pt idx="718">
                  <c:v>0.54044400000000004</c:v>
                </c:pt>
                <c:pt idx="719">
                  <c:v>0.98832900000000001</c:v>
                </c:pt>
                <c:pt idx="720">
                  <c:v>9.5795699999999998E-2</c:v>
                </c:pt>
                <c:pt idx="721">
                  <c:v>0.246002</c:v>
                </c:pt>
                <c:pt idx="722">
                  <c:v>0.30637300000000001</c:v>
                </c:pt>
                <c:pt idx="723">
                  <c:v>0.15073600000000001</c:v>
                </c:pt>
                <c:pt idx="724">
                  <c:v>0.31176500000000001</c:v>
                </c:pt>
                <c:pt idx="725">
                  <c:v>0.68421100000000001</c:v>
                </c:pt>
                <c:pt idx="726">
                  <c:v>0.479966</c:v>
                </c:pt>
                <c:pt idx="727">
                  <c:v>0.15529100000000001</c:v>
                </c:pt>
                <c:pt idx="728">
                  <c:v>0.54549599999999998</c:v>
                </c:pt>
                <c:pt idx="729">
                  <c:v>0.93139300000000003</c:v>
                </c:pt>
                <c:pt idx="730">
                  <c:v>0.91253099999999998</c:v>
                </c:pt>
                <c:pt idx="731">
                  <c:v>0.30433500000000002</c:v>
                </c:pt>
                <c:pt idx="732">
                  <c:v>0.60745499999999997</c:v>
                </c:pt>
                <c:pt idx="733">
                  <c:v>0.27540100000000001</c:v>
                </c:pt>
                <c:pt idx="734">
                  <c:v>0.75419700000000001</c:v>
                </c:pt>
                <c:pt idx="735">
                  <c:v>0.18474199999999999</c:v>
                </c:pt>
                <c:pt idx="736">
                  <c:v>0.246062</c:v>
                </c:pt>
                <c:pt idx="737">
                  <c:v>0.26620899999999997</c:v>
                </c:pt>
                <c:pt idx="738">
                  <c:v>0.47467799999999999</c:v>
                </c:pt>
                <c:pt idx="739">
                  <c:v>0.64454299999999998</c:v>
                </c:pt>
                <c:pt idx="740">
                  <c:v>0.83932700000000005</c:v>
                </c:pt>
                <c:pt idx="741">
                  <c:v>0.53725699999999998</c:v>
                </c:pt>
                <c:pt idx="742">
                  <c:v>2.0475199999999999E-2</c:v>
                </c:pt>
                <c:pt idx="743">
                  <c:v>2.64736E-2</c:v>
                </c:pt>
                <c:pt idx="744">
                  <c:v>0.121629</c:v>
                </c:pt>
                <c:pt idx="745">
                  <c:v>0.41145900000000002</c:v>
                </c:pt>
                <c:pt idx="746">
                  <c:v>0.67259000000000002</c:v>
                </c:pt>
                <c:pt idx="747">
                  <c:v>0.56821200000000005</c:v>
                </c:pt>
                <c:pt idx="748">
                  <c:v>0.64010400000000001</c:v>
                </c:pt>
                <c:pt idx="749">
                  <c:v>0.90582200000000002</c:v>
                </c:pt>
                <c:pt idx="750">
                  <c:v>0.81408899999999995</c:v>
                </c:pt>
                <c:pt idx="751">
                  <c:v>0.94363900000000001</c:v>
                </c:pt>
                <c:pt idx="752">
                  <c:v>0.40252199999999999</c:v>
                </c:pt>
                <c:pt idx="753">
                  <c:v>0.79527700000000001</c:v>
                </c:pt>
                <c:pt idx="754">
                  <c:v>0.33426800000000001</c:v>
                </c:pt>
                <c:pt idx="755">
                  <c:v>0.15537400000000001</c:v>
                </c:pt>
                <c:pt idx="756">
                  <c:v>0.56515400000000005</c:v>
                </c:pt>
                <c:pt idx="757">
                  <c:v>0.10945100000000001</c:v>
                </c:pt>
                <c:pt idx="758">
                  <c:v>0.78422999999999998</c:v>
                </c:pt>
                <c:pt idx="759">
                  <c:v>8.7272100000000005E-2</c:v>
                </c:pt>
                <c:pt idx="760">
                  <c:v>0.14904200000000001</c:v>
                </c:pt>
                <c:pt idx="761">
                  <c:v>0.97567199999999998</c:v>
                </c:pt>
                <c:pt idx="762">
                  <c:v>0.39535999999999999</c:v>
                </c:pt>
                <c:pt idx="763">
                  <c:v>0.74237799999999998</c:v>
                </c:pt>
                <c:pt idx="764">
                  <c:v>0.895343</c:v>
                </c:pt>
                <c:pt idx="765">
                  <c:v>0.1125</c:v>
                </c:pt>
                <c:pt idx="766">
                  <c:v>0.91889900000000002</c:v>
                </c:pt>
                <c:pt idx="767">
                  <c:v>0.97820799999999997</c:v>
                </c:pt>
                <c:pt idx="768">
                  <c:v>0.33504800000000001</c:v>
                </c:pt>
                <c:pt idx="769">
                  <c:v>0.40748200000000001</c:v>
                </c:pt>
                <c:pt idx="770">
                  <c:v>0.228413</c:v>
                </c:pt>
                <c:pt idx="771">
                  <c:v>0.83850899999999995</c:v>
                </c:pt>
                <c:pt idx="772">
                  <c:v>0.42389100000000002</c:v>
                </c:pt>
                <c:pt idx="773">
                  <c:v>8.3292699999999997E-2</c:v>
                </c:pt>
                <c:pt idx="774">
                  <c:v>0.98789099999999996</c:v>
                </c:pt>
                <c:pt idx="775">
                  <c:v>0.47987800000000003</c:v>
                </c:pt>
                <c:pt idx="776">
                  <c:v>0.70768600000000004</c:v>
                </c:pt>
                <c:pt idx="777">
                  <c:v>0.51460700000000004</c:v>
                </c:pt>
                <c:pt idx="778">
                  <c:v>8.7365300000000007E-2</c:v>
                </c:pt>
                <c:pt idx="779">
                  <c:v>0.184361</c:v>
                </c:pt>
                <c:pt idx="780">
                  <c:v>0.86734599999999995</c:v>
                </c:pt>
                <c:pt idx="781">
                  <c:v>0.85964499999999999</c:v>
                </c:pt>
                <c:pt idx="782">
                  <c:v>0.116537</c:v>
                </c:pt>
                <c:pt idx="783">
                  <c:v>0.64478500000000005</c:v>
                </c:pt>
                <c:pt idx="784">
                  <c:v>2.25623E-2</c:v>
                </c:pt>
                <c:pt idx="785">
                  <c:v>0.27470899999999998</c:v>
                </c:pt>
                <c:pt idx="786">
                  <c:v>1.54988E-3</c:v>
                </c:pt>
                <c:pt idx="787">
                  <c:v>0.92661099999999996</c:v>
                </c:pt>
                <c:pt idx="788">
                  <c:v>0.64619499999999996</c:v>
                </c:pt>
                <c:pt idx="789">
                  <c:v>0.77983000000000002</c:v>
                </c:pt>
                <c:pt idx="790">
                  <c:v>0.17949000000000001</c:v>
                </c:pt>
                <c:pt idx="791">
                  <c:v>0.81701000000000001</c:v>
                </c:pt>
                <c:pt idx="792">
                  <c:v>0.64686900000000003</c:v>
                </c:pt>
                <c:pt idx="793">
                  <c:v>0.21609800000000001</c:v>
                </c:pt>
                <c:pt idx="794">
                  <c:v>0.33889999999999998</c:v>
                </c:pt>
                <c:pt idx="795">
                  <c:v>0.74406899999999998</c:v>
                </c:pt>
                <c:pt idx="796">
                  <c:v>0.72904199999999997</c:v>
                </c:pt>
                <c:pt idx="797">
                  <c:v>0.82453200000000004</c:v>
                </c:pt>
                <c:pt idx="798">
                  <c:v>0.62291799999999997</c:v>
                </c:pt>
                <c:pt idx="799">
                  <c:v>4.8833500000000002E-2</c:v>
                </c:pt>
                <c:pt idx="800">
                  <c:v>0.49681700000000001</c:v>
                </c:pt>
                <c:pt idx="801">
                  <c:v>0.40547899999999998</c:v>
                </c:pt>
                <c:pt idx="802">
                  <c:v>0.88723200000000002</c:v>
                </c:pt>
                <c:pt idx="803">
                  <c:v>0.98480800000000002</c:v>
                </c:pt>
                <c:pt idx="804">
                  <c:v>0.68132499999999996</c:v>
                </c:pt>
                <c:pt idx="805">
                  <c:v>0.54922000000000004</c:v>
                </c:pt>
                <c:pt idx="806">
                  <c:v>0.53320500000000004</c:v>
                </c:pt>
                <c:pt idx="807">
                  <c:v>0.45916299999999999</c:v>
                </c:pt>
                <c:pt idx="808">
                  <c:v>0.40277499999999999</c:v>
                </c:pt>
                <c:pt idx="809">
                  <c:v>0.495591</c:v>
                </c:pt>
                <c:pt idx="810">
                  <c:v>0.67150799999999999</c:v>
                </c:pt>
                <c:pt idx="811">
                  <c:v>0.14210100000000001</c:v>
                </c:pt>
                <c:pt idx="812">
                  <c:v>0.75257399999999997</c:v>
                </c:pt>
                <c:pt idx="813">
                  <c:v>0.61172499999999996</c:v>
                </c:pt>
                <c:pt idx="814">
                  <c:v>0.33668500000000001</c:v>
                </c:pt>
                <c:pt idx="815">
                  <c:v>0.179622</c:v>
                </c:pt>
                <c:pt idx="816">
                  <c:v>0.12299599999999999</c:v>
                </c:pt>
                <c:pt idx="817">
                  <c:v>0.33275900000000003</c:v>
                </c:pt>
                <c:pt idx="818">
                  <c:v>0.13713700000000001</c:v>
                </c:pt>
                <c:pt idx="819">
                  <c:v>0.71156900000000001</c:v>
                </c:pt>
                <c:pt idx="820">
                  <c:v>0.98583500000000002</c:v>
                </c:pt>
                <c:pt idx="821">
                  <c:v>0.64668400000000004</c:v>
                </c:pt>
                <c:pt idx="822">
                  <c:v>0.13311300000000001</c:v>
                </c:pt>
                <c:pt idx="823">
                  <c:v>9.5556699999999994E-2</c:v>
                </c:pt>
                <c:pt idx="824">
                  <c:v>0.81752999999999998</c:v>
                </c:pt>
                <c:pt idx="825">
                  <c:v>0.81269100000000005</c:v>
                </c:pt>
                <c:pt idx="826">
                  <c:v>0.94440900000000005</c:v>
                </c:pt>
                <c:pt idx="827">
                  <c:v>0.25315100000000001</c:v>
                </c:pt>
                <c:pt idx="828">
                  <c:v>0.55918000000000001</c:v>
                </c:pt>
                <c:pt idx="829">
                  <c:v>0.59913099999999997</c:v>
                </c:pt>
                <c:pt idx="830">
                  <c:v>0.218862</c:v>
                </c:pt>
                <c:pt idx="831">
                  <c:v>5.9273100000000002E-2</c:v>
                </c:pt>
                <c:pt idx="832">
                  <c:v>0.77141899999999997</c:v>
                </c:pt>
                <c:pt idx="833">
                  <c:v>0.70538599999999996</c:v>
                </c:pt>
                <c:pt idx="834">
                  <c:v>0.31293100000000001</c:v>
                </c:pt>
                <c:pt idx="835">
                  <c:v>0.40171499999999999</c:v>
                </c:pt>
                <c:pt idx="836">
                  <c:v>0.17153499999999999</c:v>
                </c:pt>
                <c:pt idx="837">
                  <c:v>0.93192900000000001</c:v>
                </c:pt>
                <c:pt idx="838">
                  <c:v>0.69285300000000005</c:v>
                </c:pt>
                <c:pt idx="839">
                  <c:v>0.96340700000000001</c:v>
                </c:pt>
                <c:pt idx="840">
                  <c:v>0.97223599999999999</c:v>
                </c:pt>
                <c:pt idx="841">
                  <c:v>0.41401500000000002</c:v>
                </c:pt>
                <c:pt idx="842">
                  <c:v>0.75507299999999999</c:v>
                </c:pt>
                <c:pt idx="843">
                  <c:v>0.16850499999999999</c:v>
                </c:pt>
                <c:pt idx="844">
                  <c:v>0.259328</c:v>
                </c:pt>
                <c:pt idx="845">
                  <c:v>0.131191</c:v>
                </c:pt>
                <c:pt idx="846">
                  <c:v>0.97376099999999999</c:v>
                </c:pt>
                <c:pt idx="847">
                  <c:v>0.47889900000000002</c:v>
                </c:pt>
                <c:pt idx="848">
                  <c:v>0.74779099999999998</c:v>
                </c:pt>
                <c:pt idx="849">
                  <c:v>0.93014399999999997</c:v>
                </c:pt>
                <c:pt idx="850">
                  <c:v>0.486205</c:v>
                </c:pt>
                <c:pt idx="851">
                  <c:v>0.38489800000000002</c:v>
                </c:pt>
                <c:pt idx="852">
                  <c:v>0.894598</c:v>
                </c:pt>
                <c:pt idx="853">
                  <c:v>0.83502900000000002</c:v>
                </c:pt>
                <c:pt idx="854">
                  <c:v>0.65666199999999997</c:v>
                </c:pt>
                <c:pt idx="855">
                  <c:v>0.20718500000000001</c:v>
                </c:pt>
                <c:pt idx="856">
                  <c:v>7.3156100000000002E-2</c:v>
                </c:pt>
                <c:pt idx="857">
                  <c:v>0.14088400000000001</c:v>
                </c:pt>
                <c:pt idx="858">
                  <c:v>0.217359</c:v>
                </c:pt>
                <c:pt idx="859">
                  <c:v>0.69269999999999998</c:v>
                </c:pt>
                <c:pt idx="860">
                  <c:v>0.993394</c:v>
                </c:pt>
                <c:pt idx="861">
                  <c:v>0.30552400000000002</c:v>
                </c:pt>
                <c:pt idx="862">
                  <c:v>0.54463799999999996</c:v>
                </c:pt>
                <c:pt idx="863">
                  <c:v>5.6611700000000001E-2</c:v>
                </c:pt>
                <c:pt idx="864">
                  <c:v>7.9881900000000006E-2</c:v>
                </c:pt>
                <c:pt idx="865">
                  <c:v>0.70763699999999996</c:v>
                </c:pt>
                <c:pt idx="866">
                  <c:v>0.41090599999999999</c:v>
                </c:pt>
                <c:pt idx="867">
                  <c:v>8.4470799999999999E-2</c:v>
                </c:pt>
                <c:pt idx="868">
                  <c:v>0.19171199999999999</c:v>
                </c:pt>
                <c:pt idx="869">
                  <c:v>0.26828099999999999</c:v>
                </c:pt>
                <c:pt idx="870">
                  <c:v>0.77427699999999999</c:v>
                </c:pt>
                <c:pt idx="871">
                  <c:v>0.48409099999999999</c:v>
                </c:pt>
                <c:pt idx="872">
                  <c:v>0.59590299999999996</c:v>
                </c:pt>
                <c:pt idx="873">
                  <c:v>0.115704</c:v>
                </c:pt>
                <c:pt idx="874">
                  <c:v>0.48032799999999998</c:v>
                </c:pt>
                <c:pt idx="875">
                  <c:v>0.17576600000000001</c:v>
                </c:pt>
                <c:pt idx="876">
                  <c:v>0.85003600000000001</c:v>
                </c:pt>
                <c:pt idx="877">
                  <c:v>0.42254900000000001</c:v>
                </c:pt>
                <c:pt idx="878">
                  <c:v>0.29467300000000002</c:v>
                </c:pt>
                <c:pt idx="879">
                  <c:v>0.81808999999999998</c:v>
                </c:pt>
                <c:pt idx="880">
                  <c:v>0.44857399999999997</c:v>
                </c:pt>
                <c:pt idx="881">
                  <c:v>0.55449599999999999</c:v>
                </c:pt>
                <c:pt idx="882">
                  <c:v>0.36475600000000002</c:v>
                </c:pt>
                <c:pt idx="883">
                  <c:v>0.220249</c:v>
                </c:pt>
                <c:pt idx="884">
                  <c:v>0.45323200000000002</c:v>
                </c:pt>
                <c:pt idx="885">
                  <c:v>0.94611100000000004</c:v>
                </c:pt>
                <c:pt idx="886">
                  <c:v>0.43493500000000002</c:v>
                </c:pt>
                <c:pt idx="887">
                  <c:v>0.410576</c:v>
                </c:pt>
                <c:pt idx="888">
                  <c:v>0.234512</c:v>
                </c:pt>
                <c:pt idx="889">
                  <c:v>0.335426</c:v>
                </c:pt>
                <c:pt idx="890">
                  <c:v>0.44239699999999998</c:v>
                </c:pt>
                <c:pt idx="891">
                  <c:v>0.58050800000000002</c:v>
                </c:pt>
                <c:pt idx="892">
                  <c:v>0.18169399999999999</c:v>
                </c:pt>
                <c:pt idx="893">
                  <c:v>0.746726</c:v>
                </c:pt>
                <c:pt idx="894">
                  <c:v>0.32109399999999999</c:v>
                </c:pt>
                <c:pt idx="895">
                  <c:v>0.79254899999999995</c:v>
                </c:pt>
                <c:pt idx="896">
                  <c:v>0.89599200000000001</c:v>
                </c:pt>
                <c:pt idx="897">
                  <c:v>0.64799600000000002</c:v>
                </c:pt>
                <c:pt idx="898">
                  <c:v>0.74088200000000004</c:v>
                </c:pt>
                <c:pt idx="899">
                  <c:v>0.46298800000000001</c:v>
                </c:pt>
                <c:pt idx="900">
                  <c:v>0.49054599999999998</c:v>
                </c:pt>
                <c:pt idx="901">
                  <c:v>0.57443</c:v>
                </c:pt>
                <c:pt idx="902">
                  <c:v>0.78066800000000003</c:v>
                </c:pt>
                <c:pt idx="903">
                  <c:v>0.52459299999999998</c:v>
                </c:pt>
                <c:pt idx="904">
                  <c:v>0.651509</c:v>
                </c:pt>
                <c:pt idx="905">
                  <c:v>0.22764400000000001</c:v>
                </c:pt>
                <c:pt idx="906">
                  <c:v>5.0002400000000002E-2</c:v>
                </c:pt>
                <c:pt idx="907">
                  <c:v>3.4004899999999998E-2</c:v>
                </c:pt>
                <c:pt idx="908">
                  <c:v>0.77204600000000001</c:v>
                </c:pt>
                <c:pt idx="909">
                  <c:v>0.95462999999999998</c:v>
                </c:pt>
                <c:pt idx="910">
                  <c:v>0.97167800000000004</c:v>
                </c:pt>
                <c:pt idx="911">
                  <c:v>0.60270299999999999</c:v>
                </c:pt>
                <c:pt idx="912">
                  <c:v>0.56207600000000002</c:v>
                </c:pt>
                <c:pt idx="913">
                  <c:v>0.49632500000000002</c:v>
                </c:pt>
                <c:pt idx="914">
                  <c:v>0.57567299999999999</c:v>
                </c:pt>
                <c:pt idx="915">
                  <c:v>0.84610200000000002</c:v>
                </c:pt>
                <c:pt idx="916">
                  <c:v>0.838781</c:v>
                </c:pt>
                <c:pt idx="917">
                  <c:v>0.19439999999999999</c:v>
                </c:pt>
                <c:pt idx="918">
                  <c:v>0.26840700000000001</c:v>
                </c:pt>
                <c:pt idx="919">
                  <c:v>0.40390500000000001</c:v>
                </c:pt>
                <c:pt idx="920">
                  <c:v>0.59805299999999995</c:v>
                </c:pt>
                <c:pt idx="921">
                  <c:v>0.30040800000000001</c:v>
                </c:pt>
                <c:pt idx="922">
                  <c:v>0.84352300000000002</c:v>
                </c:pt>
                <c:pt idx="923">
                  <c:v>0.54601299999999997</c:v>
                </c:pt>
                <c:pt idx="924">
                  <c:v>1.6714799999999998E-2</c:v>
                </c:pt>
                <c:pt idx="925">
                  <c:v>0.61055599999999999</c:v>
                </c:pt>
                <c:pt idx="926">
                  <c:v>0.40901300000000002</c:v>
                </c:pt>
                <c:pt idx="927">
                  <c:v>0.52576500000000004</c:v>
                </c:pt>
                <c:pt idx="928">
                  <c:v>0.38430999999999998</c:v>
                </c:pt>
                <c:pt idx="929">
                  <c:v>0.92371199999999998</c:v>
                </c:pt>
                <c:pt idx="930">
                  <c:v>0.66687700000000005</c:v>
                </c:pt>
                <c:pt idx="931">
                  <c:v>0.660381</c:v>
                </c:pt>
                <c:pt idx="932">
                  <c:v>0.64089200000000002</c:v>
                </c:pt>
                <c:pt idx="933">
                  <c:v>0.50258700000000001</c:v>
                </c:pt>
                <c:pt idx="934">
                  <c:v>0.80701699999999998</c:v>
                </c:pt>
                <c:pt idx="935">
                  <c:v>0.50371500000000002</c:v>
                </c:pt>
                <c:pt idx="936">
                  <c:v>0.98474799999999996</c:v>
                </c:pt>
                <c:pt idx="937">
                  <c:v>8.4553799999999998E-2</c:v>
                </c:pt>
                <c:pt idx="938">
                  <c:v>0.107919</c:v>
                </c:pt>
                <c:pt idx="939">
                  <c:v>0.323187</c:v>
                </c:pt>
                <c:pt idx="940">
                  <c:v>0.76493999999999995</c:v>
                </c:pt>
                <c:pt idx="941">
                  <c:v>0.72799100000000005</c:v>
                </c:pt>
                <c:pt idx="942">
                  <c:v>0.90485499999999996</c:v>
                </c:pt>
                <c:pt idx="943">
                  <c:v>0.28181</c:v>
                </c:pt>
                <c:pt idx="944">
                  <c:v>0.58022200000000002</c:v>
                </c:pt>
                <c:pt idx="945">
                  <c:v>0.67372500000000002</c:v>
                </c:pt>
                <c:pt idx="946">
                  <c:v>7.6328400000000005E-2</c:v>
                </c:pt>
                <c:pt idx="947">
                  <c:v>0.21896499999999999</c:v>
                </c:pt>
                <c:pt idx="948">
                  <c:v>0.43972899999999998</c:v>
                </c:pt>
                <c:pt idx="949">
                  <c:v>0.92580200000000001</c:v>
                </c:pt>
                <c:pt idx="950">
                  <c:v>0.58496499999999996</c:v>
                </c:pt>
                <c:pt idx="951">
                  <c:v>0.34429100000000001</c:v>
                </c:pt>
                <c:pt idx="952">
                  <c:v>0.79164800000000002</c:v>
                </c:pt>
                <c:pt idx="953">
                  <c:v>0.37083300000000002</c:v>
                </c:pt>
                <c:pt idx="954">
                  <c:v>7.3563700000000001E-3</c:v>
                </c:pt>
                <c:pt idx="955">
                  <c:v>0.98441000000000001</c:v>
                </c:pt>
                <c:pt idx="956">
                  <c:v>0.31614900000000001</c:v>
                </c:pt>
                <c:pt idx="957">
                  <c:v>0.83779999999999999</c:v>
                </c:pt>
                <c:pt idx="958">
                  <c:v>0.71500399999999997</c:v>
                </c:pt>
                <c:pt idx="959">
                  <c:v>0.435446</c:v>
                </c:pt>
                <c:pt idx="960">
                  <c:v>0.65684699999999996</c:v>
                </c:pt>
                <c:pt idx="961">
                  <c:v>0.79181599999999996</c:v>
                </c:pt>
                <c:pt idx="962">
                  <c:v>0.85511499999999996</c:v>
                </c:pt>
                <c:pt idx="963">
                  <c:v>7.4025000000000002E-3</c:v>
                </c:pt>
                <c:pt idx="964">
                  <c:v>0.69855599999999995</c:v>
                </c:pt>
                <c:pt idx="965">
                  <c:v>0.39465899999999998</c:v>
                </c:pt>
                <c:pt idx="966">
                  <c:v>0.60132699999999994</c:v>
                </c:pt>
                <c:pt idx="967">
                  <c:v>5.7832399999999999E-2</c:v>
                </c:pt>
                <c:pt idx="968">
                  <c:v>0.991151</c:v>
                </c:pt>
                <c:pt idx="969">
                  <c:v>0.71818800000000005</c:v>
                </c:pt>
                <c:pt idx="970">
                  <c:v>1.9351500000000001E-2</c:v>
                </c:pt>
                <c:pt idx="971">
                  <c:v>0.33400000000000002</c:v>
                </c:pt>
                <c:pt idx="972">
                  <c:v>0.79670099999999999</c:v>
                </c:pt>
                <c:pt idx="973">
                  <c:v>0.87624100000000005</c:v>
                </c:pt>
                <c:pt idx="974">
                  <c:v>0.69306400000000001</c:v>
                </c:pt>
                <c:pt idx="975">
                  <c:v>0.63286399999999998</c:v>
                </c:pt>
                <c:pt idx="976">
                  <c:v>0.29335699999999998</c:v>
                </c:pt>
                <c:pt idx="977">
                  <c:v>0.92657400000000001</c:v>
                </c:pt>
                <c:pt idx="978">
                  <c:v>0.17154800000000001</c:v>
                </c:pt>
                <c:pt idx="979">
                  <c:v>0.28146500000000002</c:v>
                </c:pt>
                <c:pt idx="980">
                  <c:v>8.0483399999999997E-2</c:v>
                </c:pt>
                <c:pt idx="981">
                  <c:v>0.49641600000000002</c:v>
                </c:pt>
                <c:pt idx="982">
                  <c:v>0.75942699999999996</c:v>
                </c:pt>
                <c:pt idx="983">
                  <c:v>0.121239</c:v>
                </c:pt>
                <c:pt idx="984">
                  <c:v>0.55022800000000005</c:v>
                </c:pt>
                <c:pt idx="985">
                  <c:v>0.37996999999999997</c:v>
                </c:pt>
                <c:pt idx="986">
                  <c:v>0.70222499999999999</c:v>
                </c:pt>
                <c:pt idx="987">
                  <c:v>0.95377500000000004</c:v>
                </c:pt>
                <c:pt idx="988">
                  <c:v>0.50397899999999995</c:v>
                </c:pt>
                <c:pt idx="989">
                  <c:v>6.06277E-2</c:v>
                </c:pt>
                <c:pt idx="990">
                  <c:v>0.54531499999999999</c:v>
                </c:pt>
                <c:pt idx="991">
                  <c:v>0.80590700000000004</c:v>
                </c:pt>
                <c:pt idx="992">
                  <c:v>0.32348500000000002</c:v>
                </c:pt>
                <c:pt idx="993">
                  <c:v>0.97728800000000005</c:v>
                </c:pt>
                <c:pt idx="994">
                  <c:v>0.132519</c:v>
                </c:pt>
                <c:pt idx="995">
                  <c:v>5.95013E-2</c:v>
                </c:pt>
                <c:pt idx="996">
                  <c:v>0.98168200000000005</c:v>
                </c:pt>
                <c:pt idx="997">
                  <c:v>0.75510500000000003</c:v>
                </c:pt>
                <c:pt idx="998">
                  <c:v>0.66425199999999995</c:v>
                </c:pt>
                <c:pt idx="999">
                  <c:v>0.87410100000000002</c:v>
                </c:pt>
                <c:pt idx="1000">
                  <c:v>0.70263500000000001</c:v>
                </c:pt>
                <c:pt idx="1001">
                  <c:v>0.55775200000000003</c:v>
                </c:pt>
                <c:pt idx="1002">
                  <c:v>1.30475E-2</c:v>
                </c:pt>
                <c:pt idx="1003">
                  <c:v>0.85955300000000001</c:v>
                </c:pt>
                <c:pt idx="1004">
                  <c:v>0.67078400000000005</c:v>
                </c:pt>
                <c:pt idx="1005">
                  <c:v>0.35504999999999998</c:v>
                </c:pt>
                <c:pt idx="1006">
                  <c:v>0.77323299999999995</c:v>
                </c:pt>
                <c:pt idx="1007">
                  <c:v>0.33266699999999999</c:v>
                </c:pt>
                <c:pt idx="1008">
                  <c:v>0.91201100000000002</c:v>
                </c:pt>
                <c:pt idx="1009">
                  <c:v>0.293294</c:v>
                </c:pt>
                <c:pt idx="1010">
                  <c:v>0.103256</c:v>
                </c:pt>
                <c:pt idx="1011">
                  <c:v>0.76005900000000004</c:v>
                </c:pt>
                <c:pt idx="1012">
                  <c:v>0.33189999999999997</c:v>
                </c:pt>
                <c:pt idx="1013">
                  <c:v>0.69901000000000002</c:v>
                </c:pt>
                <c:pt idx="1014">
                  <c:v>0.46973199999999998</c:v>
                </c:pt>
                <c:pt idx="1015">
                  <c:v>0.103787</c:v>
                </c:pt>
                <c:pt idx="1016">
                  <c:v>0.199077</c:v>
                </c:pt>
                <c:pt idx="1017">
                  <c:v>0.94723199999999996</c:v>
                </c:pt>
                <c:pt idx="1018">
                  <c:v>0.54267900000000002</c:v>
                </c:pt>
                <c:pt idx="1019">
                  <c:v>0.56579500000000005</c:v>
                </c:pt>
                <c:pt idx="1020">
                  <c:v>0.136244</c:v>
                </c:pt>
                <c:pt idx="1021">
                  <c:v>0.141121</c:v>
                </c:pt>
                <c:pt idx="1022">
                  <c:v>0.54127899999999995</c:v>
                </c:pt>
                <c:pt idx="1023">
                  <c:v>0.67968099999999998</c:v>
                </c:pt>
                <c:pt idx="1024">
                  <c:v>0.67165600000000003</c:v>
                </c:pt>
                <c:pt idx="1025">
                  <c:v>0.98810699999999996</c:v>
                </c:pt>
                <c:pt idx="1026">
                  <c:v>7.4349399999999996E-2</c:v>
                </c:pt>
                <c:pt idx="1027">
                  <c:v>0.23823900000000001</c:v>
                </c:pt>
                <c:pt idx="1028">
                  <c:v>0.67001599999999994</c:v>
                </c:pt>
                <c:pt idx="1029">
                  <c:v>0.72312699999999996</c:v>
                </c:pt>
                <c:pt idx="1030">
                  <c:v>0.67571700000000001</c:v>
                </c:pt>
                <c:pt idx="1031">
                  <c:v>0.71170500000000003</c:v>
                </c:pt>
                <c:pt idx="1032">
                  <c:v>0.237264</c:v>
                </c:pt>
                <c:pt idx="1033">
                  <c:v>0.297514</c:v>
                </c:pt>
                <c:pt idx="1034">
                  <c:v>0.182313</c:v>
                </c:pt>
                <c:pt idx="1035">
                  <c:v>0.18663199999999999</c:v>
                </c:pt>
                <c:pt idx="1036">
                  <c:v>0.94647700000000001</c:v>
                </c:pt>
                <c:pt idx="1037">
                  <c:v>0.91147299999999998</c:v>
                </c:pt>
                <c:pt idx="1038">
                  <c:v>3.8490900000000002E-2</c:v>
                </c:pt>
                <c:pt idx="1039">
                  <c:v>0.10879</c:v>
                </c:pt>
                <c:pt idx="1040">
                  <c:v>0.576237</c:v>
                </c:pt>
                <c:pt idx="1041">
                  <c:v>0.16597700000000001</c:v>
                </c:pt>
                <c:pt idx="1042">
                  <c:v>0.19789300000000001</c:v>
                </c:pt>
                <c:pt idx="1043">
                  <c:v>0.81700600000000001</c:v>
                </c:pt>
                <c:pt idx="1044">
                  <c:v>0.20043800000000001</c:v>
                </c:pt>
                <c:pt idx="1045">
                  <c:v>0.196737</c:v>
                </c:pt>
                <c:pt idx="1046">
                  <c:v>0.90744100000000005</c:v>
                </c:pt>
                <c:pt idx="1047">
                  <c:v>9.5585199999999995E-2</c:v>
                </c:pt>
                <c:pt idx="1048">
                  <c:v>0.23094000000000001</c:v>
                </c:pt>
                <c:pt idx="1049">
                  <c:v>0.95305799999999996</c:v>
                </c:pt>
                <c:pt idx="1050">
                  <c:v>0.53096100000000002</c:v>
                </c:pt>
                <c:pt idx="1051">
                  <c:v>6.1454000000000001E-4</c:v>
                </c:pt>
                <c:pt idx="1052">
                  <c:v>4.87917E-2</c:v>
                </c:pt>
                <c:pt idx="1053">
                  <c:v>0.39423599999999998</c:v>
                </c:pt>
                <c:pt idx="1054">
                  <c:v>0.89545300000000005</c:v>
                </c:pt>
                <c:pt idx="1055">
                  <c:v>1.9732E-2</c:v>
                </c:pt>
                <c:pt idx="1056">
                  <c:v>0.10490099999999999</c:v>
                </c:pt>
                <c:pt idx="1057">
                  <c:v>0.95523999999999998</c:v>
                </c:pt>
                <c:pt idx="1058">
                  <c:v>0.79520299999999999</c:v>
                </c:pt>
                <c:pt idx="1059">
                  <c:v>0.60574700000000004</c:v>
                </c:pt>
                <c:pt idx="1060">
                  <c:v>0.101299</c:v>
                </c:pt>
                <c:pt idx="1061">
                  <c:v>0.47661399999999998</c:v>
                </c:pt>
                <c:pt idx="1062">
                  <c:v>0.45022400000000001</c:v>
                </c:pt>
                <c:pt idx="1063">
                  <c:v>7.3818999999999996E-2</c:v>
                </c:pt>
                <c:pt idx="1064">
                  <c:v>0.39739999999999998</c:v>
                </c:pt>
                <c:pt idx="1065">
                  <c:v>0.47821399999999997</c:v>
                </c:pt>
                <c:pt idx="1066">
                  <c:v>0.88562799999999997</c:v>
                </c:pt>
                <c:pt idx="1067">
                  <c:v>0.397121</c:v>
                </c:pt>
                <c:pt idx="1068">
                  <c:v>0.56019200000000002</c:v>
                </c:pt>
                <c:pt idx="1069">
                  <c:v>0.450735</c:v>
                </c:pt>
                <c:pt idx="1070">
                  <c:v>0.83928499999999995</c:v>
                </c:pt>
                <c:pt idx="1071">
                  <c:v>4.6070100000000003E-2</c:v>
                </c:pt>
                <c:pt idx="1072">
                  <c:v>8.5750000000000007E-2</c:v>
                </c:pt>
                <c:pt idx="1073">
                  <c:v>0.55356000000000005</c:v>
                </c:pt>
                <c:pt idx="1074">
                  <c:v>0.51142299999999996</c:v>
                </c:pt>
                <c:pt idx="1075">
                  <c:v>0.57369499999999995</c:v>
                </c:pt>
                <c:pt idx="1076">
                  <c:v>0.29349199999999998</c:v>
                </c:pt>
                <c:pt idx="1077">
                  <c:v>0.58715399999999995</c:v>
                </c:pt>
                <c:pt idx="1078">
                  <c:v>0.12515899999999999</c:v>
                </c:pt>
                <c:pt idx="1079">
                  <c:v>0.379496</c:v>
                </c:pt>
                <c:pt idx="1080">
                  <c:v>0.216807</c:v>
                </c:pt>
                <c:pt idx="1081">
                  <c:v>0.833534</c:v>
                </c:pt>
                <c:pt idx="1082">
                  <c:v>0.262264</c:v>
                </c:pt>
                <c:pt idx="1083">
                  <c:v>0.23940600000000001</c:v>
                </c:pt>
                <c:pt idx="1084">
                  <c:v>0.14525099999999999</c:v>
                </c:pt>
                <c:pt idx="1085">
                  <c:v>0.50102999999999998</c:v>
                </c:pt>
                <c:pt idx="1086">
                  <c:v>0.94175900000000001</c:v>
                </c:pt>
                <c:pt idx="1087">
                  <c:v>0.85555899999999996</c:v>
                </c:pt>
                <c:pt idx="1088">
                  <c:v>0.43987999999999999</c:v>
                </c:pt>
                <c:pt idx="1089">
                  <c:v>0.11393300000000001</c:v>
                </c:pt>
                <c:pt idx="1090">
                  <c:v>0.58344499999999999</c:v>
                </c:pt>
                <c:pt idx="1091">
                  <c:v>0.73884300000000003</c:v>
                </c:pt>
                <c:pt idx="1092">
                  <c:v>0.56829099999999999</c:v>
                </c:pt>
                <c:pt idx="1093">
                  <c:v>0.72641500000000003</c:v>
                </c:pt>
                <c:pt idx="1094">
                  <c:v>2.2347700000000001E-3</c:v>
                </c:pt>
                <c:pt idx="1095">
                  <c:v>0.18415999999999999</c:v>
                </c:pt>
                <c:pt idx="1096">
                  <c:v>0.313004</c:v>
                </c:pt>
                <c:pt idx="1097">
                  <c:v>0.74954299999999996</c:v>
                </c:pt>
                <c:pt idx="1098">
                  <c:v>0.238568</c:v>
                </c:pt>
                <c:pt idx="1099">
                  <c:v>0.56800499999999998</c:v>
                </c:pt>
                <c:pt idx="1100">
                  <c:v>0.66930900000000004</c:v>
                </c:pt>
                <c:pt idx="1101">
                  <c:v>0.18194399999999999</c:v>
                </c:pt>
                <c:pt idx="1102">
                  <c:v>0.165737</c:v>
                </c:pt>
                <c:pt idx="1103">
                  <c:v>0.47408099999999997</c:v>
                </c:pt>
                <c:pt idx="1104">
                  <c:v>0.20865800000000001</c:v>
                </c:pt>
                <c:pt idx="1105">
                  <c:v>0.45618999999999998</c:v>
                </c:pt>
                <c:pt idx="1106">
                  <c:v>0.52778000000000003</c:v>
                </c:pt>
                <c:pt idx="1107">
                  <c:v>0.36469600000000002</c:v>
                </c:pt>
                <c:pt idx="1108">
                  <c:v>0.77534499999999995</c:v>
                </c:pt>
                <c:pt idx="1109">
                  <c:v>0.68065399999999998</c:v>
                </c:pt>
                <c:pt idx="1110">
                  <c:v>0.111404</c:v>
                </c:pt>
                <c:pt idx="1111">
                  <c:v>0.99413300000000004</c:v>
                </c:pt>
                <c:pt idx="1112">
                  <c:v>5.2606E-2</c:v>
                </c:pt>
                <c:pt idx="1113">
                  <c:v>0.91669999999999996</c:v>
                </c:pt>
                <c:pt idx="1114">
                  <c:v>0.366784</c:v>
                </c:pt>
                <c:pt idx="1115">
                  <c:v>0.433201</c:v>
                </c:pt>
                <c:pt idx="1116">
                  <c:v>0.10960399999999999</c:v>
                </c:pt>
                <c:pt idx="1117">
                  <c:v>0.98029900000000003</c:v>
                </c:pt>
                <c:pt idx="1118">
                  <c:v>0.45050000000000001</c:v>
                </c:pt>
                <c:pt idx="1119">
                  <c:v>0.471273</c:v>
                </c:pt>
                <c:pt idx="1120">
                  <c:v>0.73250400000000004</c:v>
                </c:pt>
                <c:pt idx="1121">
                  <c:v>0.11669400000000001</c:v>
                </c:pt>
                <c:pt idx="1122">
                  <c:v>0.49387999999999999</c:v>
                </c:pt>
                <c:pt idx="1123">
                  <c:v>0.10767400000000001</c:v>
                </c:pt>
                <c:pt idx="1124">
                  <c:v>0.21187600000000001</c:v>
                </c:pt>
                <c:pt idx="1125">
                  <c:v>0.47442899999999999</c:v>
                </c:pt>
                <c:pt idx="1126">
                  <c:v>0.70192699999999997</c:v>
                </c:pt>
                <c:pt idx="1127">
                  <c:v>0.64975700000000003</c:v>
                </c:pt>
                <c:pt idx="1128">
                  <c:v>0.94504699999999997</c:v>
                </c:pt>
                <c:pt idx="1129">
                  <c:v>0.69394500000000003</c:v>
                </c:pt>
                <c:pt idx="1130">
                  <c:v>0.69320499999999996</c:v>
                </c:pt>
                <c:pt idx="1131">
                  <c:v>0.414385</c:v>
                </c:pt>
                <c:pt idx="1132">
                  <c:v>0.56445299999999998</c:v>
                </c:pt>
                <c:pt idx="1133">
                  <c:v>0.54499900000000001</c:v>
                </c:pt>
                <c:pt idx="1134">
                  <c:v>0.61065899999999995</c:v>
                </c:pt>
                <c:pt idx="1135">
                  <c:v>0.73550400000000005</c:v>
                </c:pt>
                <c:pt idx="1136">
                  <c:v>0.36759900000000001</c:v>
                </c:pt>
                <c:pt idx="1137">
                  <c:v>6.8278900000000003E-2</c:v>
                </c:pt>
                <c:pt idx="1138">
                  <c:v>0.71251399999999998</c:v>
                </c:pt>
                <c:pt idx="1139">
                  <c:v>0.92316299999999996</c:v>
                </c:pt>
                <c:pt idx="1140">
                  <c:v>0.937496</c:v>
                </c:pt>
                <c:pt idx="1141">
                  <c:v>0.50397599999999998</c:v>
                </c:pt>
                <c:pt idx="1142">
                  <c:v>0.72425399999999995</c:v>
                </c:pt>
                <c:pt idx="1143">
                  <c:v>0.95996499999999996</c:v>
                </c:pt>
                <c:pt idx="1144">
                  <c:v>0.73296099999999997</c:v>
                </c:pt>
                <c:pt idx="1145">
                  <c:v>0.61436599999999997</c:v>
                </c:pt>
                <c:pt idx="1146">
                  <c:v>0.56430899999999995</c:v>
                </c:pt>
                <c:pt idx="1147">
                  <c:v>0.17759800000000001</c:v>
                </c:pt>
                <c:pt idx="1148">
                  <c:v>1.6383200000000001E-2</c:v>
                </c:pt>
                <c:pt idx="1149">
                  <c:v>0.46683599999999997</c:v>
                </c:pt>
                <c:pt idx="1150">
                  <c:v>0.56798800000000005</c:v>
                </c:pt>
                <c:pt idx="1151">
                  <c:v>0.34629599999999999</c:v>
                </c:pt>
                <c:pt idx="1152">
                  <c:v>0.91313800000000001</c:v>
                </c:pt>
                <c:pt idx="1153">
                  <c:v>0.17034099999999999</c:v>
                </c:pt>
                <c:pt idx="1154">
                  <c:v>0.99819599999999997</c:v>
                </c:pt>
                <c:pt idx="1155">
                  <c:v>0.43737500000000001</c:v>
                </c:pt>
                <c:pt idx="1156">
                  <c:v>0.544964</c:v>
                </c:pt>
                <c:pt idx="1157">
                  <c:v>0.17625399999999999</c:v>
                </c:pt>
                <c:pt idx="1158">
                  <c:v>0.89415900000000004</c:v>
                </c:pt>
                <c:pt idx="1159">
                  <c:v>0.82823500000000005</c:v>
                </c:pt>
                <c:pt idx="1160">
                  <c:v>0.43534899999999999</c:v>
                </c:pt>
                <c:pt idx="1161">
                  <c:v>0.72181899999999999</c:v>
                </c:pt>
                <c:pt idx="1162">
                  <c:v>0.87045399999999995</c:v>
                </c:pt>
                <c:pt idx="1163">
                  <c:v>0.358155</c:v>
                </c:pt>
                <c:pt idx="1164">
                  <c:v>0.66318900000000003</c:v>
                </c:pt>
                <c:pt idx="1165">
                  <c:v>0.53440200000000004</c:v>
                </c:pt>
                <c:pt idx="1166">
                  <c:v>0.191887</c:v>
                </c:pt>
                <c:pt idx="1167">
                  <c:v>8.59037E-3</c:v>
                </c:pt>
                <c:pt idx="1168">
                  <c:v>0.61743300000000001</c:v>
                </c:pt>
                <c:pt idx="1169">
                  <c:v>0.96725700000000003</c:v>
                </c:pt>
                <c:pt idx="1170">
                  <c:v>0.66950799999999999</c:v>
                </c:pt>
                <c:pt idx="1171">
                  <c:v>0.73176699999999995</c:v>
                </c:pt>
                <c:pt idx="1172">
                  <c:v>0.472999</c:v>
                </c:pt>
                <c:pt idx="1173">
                  <c:v>0.72521100000000005</c:v>
                </c:pt>
                <c:pt idx="1174">
                  <c:v>0.27673700000000001</c:v>
                </c:pt>
                <c:pt idx="1175">
                  <c:v>0.81940900000000005</c:v>
                </c:pt>
                <c:pt idx="1176">
                  <c:v>0.54305099999999995</c:v>
                </c:pt>
                <c:pt idx="1177">
                  <c:v>0.74432699999999996</c:v>
                </c:pt>
                <c:pt idx="1178">
                  <c:v>0.107194</c:v>
                </c:pt>
                <c:pt idx="1179">
                  <c:v>0.88334400000000002</c:v>
                </c:pt>
                <c:pt idx="1180">
                  <c:v>0.174344</c:v>
                </c:pt>
                <c:pt idx="1181">
                  <c:v>9.3047000000000005E-2</c:v>
                </c:pt>
                <c:pt idx="1182">
                  <c:v>0.184167</c:v>
                </c:pt>
                <c:pt idx="1183">
                  <c:v>0.42166500000000001</c:v>
                </c:pt>
                <c:pt idx="1184">
                  <c:v>0.92517300000000002</c:v>
                </c:pt>
                <c:pt idx="1185">
                  <c:v>0.91843600000000003</c:v>
                </c:pt>
                <c:pt idx="1186">
                  <c:v>0.4728</c:v>
                </c:pt>
                <c:pt idx="1187">
                  <c:v>0.50102999999999998</c:v>
                </c:pt>
                <c:pt idx="1188">
                  <c:v>0.924647</c:v>
                </c:pt>
                <c:pt idx="1189">
                  <c:v>1.33601E-2</c:v>
                </c:pt>
                <c:pt idx="1190">
                  <c:v>0.97458500000000003</c:v>
                </c:pt>
                <c:pt idx="1191">
                  <c:v>0.234012</c:v>
                </c:pt>
                <c:pt idx="1192">
                  <c:v>0.36012899999999998</c:v>
                </c:pt>
                <c:pt idx="1193">
                  <c:v>0.23147799999999999</c:v>
                </c:pt>
                <c:pt idx="1194">
                  <c:v>0.64659699999999998</c:v>
                </c:pt>
                <c:pt idx="1195">
                  <c:v>0.377023</c:v>
                </c:pt>
                <c:pt idx="1196">
                  <c:v>0.56708899999999995</c:v>
                </c:pt>
                <c:pt idx="1197">
                  <c:v>0.39573700000000001</c:v>
                </c:pt>
                <c:pt idx="1198">
                  <c:v>0.34728999999999999</c:v>
                </c:pt>
                <c:pt idx="1199">
                  <c:v>0.50403500000000001</c:v>
                </c:pt>
                <c:pt idx="1200">
                  <c:v>0.46616800000000003</c:v>
                </c:pt>
                <c:pt idx="1201">
                  <c:v>0.312332</c:v>
                </c:pt>
                <c:pt idx="1202">
                  <c:v>0.93520099999999995</c:v>
                </c:pt>
                <c:pt idx="1203">
                  <c:v>0.44788299999999998</c:v>
                </c:pt>
                <c:pt idx="1204">
                  <c:v>0.78806200000000004</c:v>
                </c:pt>
                <c:pt idx="1205">
                  <c:v>0.84824500000000003</c:v>
                </c:pt>
                <c:pt idx="1206">
                  <c:v>0.42213200000000001</c:v>
                </c:pt>
                <c:pt idx="1207">
                  <c:v>0.47421099999999999</c:v>
                </c:pt>
                <c:pt idx="1208">
                  <c:v>0.56253399999999998</c:v>
                </c:pt>
                <c:pt idx="1209">
                  <c:v>0.35947699999999999</c:v>
                </c:pt>
                <c:pt idx="1210">
                  <c:v>0.85708300000000004</c:v>
                </c:pt>
                <c:pt idx="1211">
                  <c:v>0.88086399999999998</c:v>
                </c:pt>
                <c:pt idx="1212">
                  <c:v>0.516235</c:v>
                </c:pt>
                <c:pt idx="1213">
                  <c:v>0.106657</c:v>
                </c:pt>
                <c:pt idx="1214">
                  <c:v>0.13347600000000001</c:v>
                </c:pt>
                <c:pt idx="1215">
                  <c:v>0.627301</c:v>
                </c:pt>
                <c:pt idx="1216">
                  <c:v>0.57823800000000003</c:v>
                </c:pt>
                <c:pt idx="1217">
                  <c:v>0.66479100000000002</c:v>
                </c:pt>
                <c:pt idx="1218">
                  <c:v>0.77544199999999996</c:v>
                </c:pt>
                <c:pt idx="1219">
                  <c:v>0.85493600000000003</c:v>
                </c:pt>
                <c:pt idx="1220">
                  <c:v>0.77465099999999998</c:v>
                </c:pt>
                <c:pt idx="1221">
                  <c:v>0.139793</c:v>
                </c:pt>
                <c:pt idx="1222">
                  <c:v>0.194052</c:v>
                </c:pt>
                <c:pt idx="1223">
                  <c:v>0.63304000000000005</c:v>
                </c:pt>
                <c:pt idx="1224">
                  <c:v>0.66320500000000004</c:v>
                </c:pt>
                <c:pt idx="1225">
                  <c:v>6.9662200000000004E-3</c:v>
                </c:pt>
                <c:pt idx="1226">
                  <c:v>0.53189699999999995</c:v>
                </c:pt>
                <c:pt idx="1227">
                  <c:v>0.17967</c:v>
                </c:pt>
                <c:pt idx="1228">
                  <c:v>0.62071600000000005</c:v>
                </c:pt>
                <c:pt idx="1229">
                  <c:v>0.76992700000000003</c:v>
                </c:pt>
                <c:pt idx="1230">
                  <c:v>0.31891799999999998</c:v>
                </c:pt>
                <c:pt idx="1231">
                  <c:v>0.97891300000000003</c:v>
                </c:pt>
                <c:pt idx="1232">
                  <c:v>0.51780099999999996</c:v>
                </c:pt>
                <c:pt idx="1233">
                  <c:v>1.18464E-2</c:v>
                </c:pt>
                <c:pt idx="1234">
                  <c:v>0.299618</c:v>
                </c:pt>
                <c:pt idx="1235">
                  <c:v>0.55657800000000002</c:v>
                </c:pt>
                <c:pt idx="1236">
                  <c:v>0.72284099999999996</c:v>
                </c:pt>
                <c:pt idx="1237">
                  <c:v>8.6960400000000004E-3</c:v>
                </c:pt>
                <c:pt idx="1238">
                  <c:v>0.63397999999999999</c:v>
                </c:pt>
                <c:pt idx="1239">
                  <c:v>0.59329500000000002</c:v>
                </c:pt>
                <c:pt idx="1240">
                  <c:v>5.5448799999999999E-2</c:v>
                </c:pt>
                <c:pt idx="1241">
                  <c:v>0.34338400000000002</c:v>
                </c:pt>
                <c:pt idx="1242">
                  <c:v>0.31118800000000002</c:v>
                </c:pt>
                <c:pt idx="1243">
                  <c:v>9.3626200000000007E-2</c:v>
                </c:pt>
                <c:pt idx="1244">
                  <c:v>0.20250699999999999</c:v>
                </c:pt>
                <c:pt idx="1245">
                  <c:v>0.10886</c:v>
                </c:pt>
                <c:pt idx="1246">
                  <c:v>0.111553</c:v>
                </c:pt>
                <c:pt idx="1247">
                  <c:v>2.12731E-2</c:v>
                </c:pt>
                <c:pt idx="1248">
                  <c:v>0.81125800000000003</c:v>
                </c:pt>
                <c:pt idx="1249">
                  <c:v>0.51407599999999998</c:v>
                </c:pt>
                <c:pt idx="1250">
                  <c:v>0.83152400000000004</c:v>
                </c:pt>
                <c:pt idx="1251">
                  <c:v>0.80166199999999999</c:v>
                </c:pt>
                <c:pt idx="1252">
                  <c:v>0.50344699999999998</c:v>
                </c:pt>
                <c:pt idx="1253">
                  <c:v>0.52549999999999997</c:v>
                </c:pt>
                <c:pt idx="1254">
                  <c:v>0.84618599999999999</c:v>
                </c:pt>
                <c:pt idx="1255">
                  <c:v>0.408279</c:v>
                </c:pt>
                <c:pt idx="1256">
                  <c:v>2.11364E-2</c:v>
                </c:pt>
                <c:pt idx="1257">
                  <c:v>0.78285300000000002</c:v>
                </c:pt>
                <c:pt idx="1258">
                  <c:v>0.57202900000000001</c:v>
                </c:pt>
                <c:pt idx="1259">
                  <c:v>0.59033599999999997</c:v>
                </c:pt>
                <c:pt idx="1260">
                  <c:v>0.47481400000000001</c:v>
                </c:pt>
                <c:pt idx="1261">
                  <c:v>0.613703</c:v>
                </c:pt>
                <c:pt idx="1262">
                  <c:v>9.9007299999999999E-3</c:v>
                </c:pt>
                <c:pt idx="1263">
                  <c:v>0.14166100000000001</c:v>
                </c:pt>
                <c:pt idx="1264">
                  <c:v>0.84050000000000002</c:v>
                </c:pt>
                <c:pt idx="1265">
                  <c:v>0.103875</c:v>
                </c:pt>
                <c:pt idx="1266">
                  <c:v>0.70976499999999998</c:v>
                </c:pt>
                <c:pt idx="1267">
                  <c:v>0.92975399999999997</c:v>
                </c:pt>
                <c:pt idx="1268">
                  <c:v>0.35667100000000002</c:v>
                </c:pt>
                <c:pt idx="1269">
                  <c:v>0.64190899999999995</c:v>
                </c:pt>
                <c:pt idx="1270">
                  <c:v>0.93059400000000003</c:v>
                </c:pt>
                <c:pt idx="1271">
                  <c:v>0.89701600000000004</c:v>
                </c:pt>
                <c:pt idx="1272">
                  <c:v>0.34845999999999999</c:v>
                </c:pt>
                <c:pt idx="1273">
                  <c:v>0.386156</c:v>
                </c:pt>
                <c:pt idx="1274">
                  <c:v>0.41796299999999997</c:v>
                </c:pt>
                <c:pt idx="1275">
                  <c:v>0.48271399999999998</c:v>
                </c:pt>
                <c:pt idx="1276">
                  <c:v>0.39604400000000001</c:v>
                </c:pt>
                <c:pt idx="1277">
                  <c:v>3.8086399999999999E-2</c:v>
                </c:pt>
                <c:pt idx="1278">
                  <c:v>0.94257100000000005</c:v>
                </c:pt>
                <c:pt idx="1279">
                  <c:v>0.23268800000000001</c:v>
                </c:pt>
                <c:pt idx="1280">
                  <c:v>0.16081500000000001</c:v>
                </c:pt>
                <c:pt idx="1281">
                  <c:v>0.99185900000000005</c:v>
                </c:pt>
                <c:pt idx="1282">
                  <c:v>0.75980700000000001</c:v>
                </c:pt>
                <c:pt idx="1283">
                  <c:v>0.68056499999999998</c:v>
                </c:pt>
                <c:pt idx="1284">
                  <c:v>0.15678500000000001</c:v>
                </c:pt>
                <c:pt idx="1285">
                  <c:v>0.40494000000000002</c:v>
                </c:pt>
                <c:pt idx="1286">
                  <c:v>0.71774099999999996</c:v>
                </c:pt>
                <c:pt idx="1287">
                  <c:v>0.90396600000000005</c:v>
                </c:pt>
                <c:pt idx="1288">
                  <c:v>0.33400299999999999</c:v>
                </c:pt>
                <c:pt idx="1289">
                  <c:v>0.79001900000000003</c:v>
                </c:pt>
                <c:pt idx="1290">
                  <c:v>0.30160300000000001</c:v>
                </c:pt>
                <c:pt idx="1291">
                  <c:v>0.33658500000000002</c:v>
                </c:pt>
                <c:pt idx="1292">
                  <c:v>0.23397399999999999</c:v>
                </c:pt>
                <c:pt idx="1293">
                  <c:v>0.776115</c:v>
                </c:pt>
                <c:pt idx="1294">
                  <c:v>0.766571</c:v>
                </c:pt>
                <c:pt idx="1295">
                  <c:v>0.66896599999999995</c:v>
                </c:pt>
                <c:pt idx="1296">
                  <c:v>0.62079399999999996</c:v>
                </c:pt>
                <c:pt idx="1297">
                  <c:v>0.99555899999999997</c:v>
                </c:pt>
                <c:pt idx="1298">
                  <c:v>0.93783099999999997</c:v>
                </c:pt>
                <c:pt idx="1299">
                  <c:v>0.440724</c:v>
                </c:pt>
                <c:pt idx="1300">
                  <c:v>0.60173100000000002</c:v>
                </c:pt>
                <c:pt idx="1301">
                  <c:v>0.28145500000000001</c:v>
                </c:pt>
                <c:pt idx="1302">
                  <c:v>4.8455600000000001E-2</c:v>
                </c:pt>
                <c:pt idx="1303">
                  <c:v>0.35131800000000002</c:v>
                </c:pt>
                <c:pt idx="1304">
                  <c:v>0.34167199999999998</c:v>
                </c:pt>
                <c:pt idx="1305">
                  <c:v>0.28596100000000002</c:v>
                </c:pt>
                <c:pt idx="1306">
                  <c:v>0.58713300000000002</c:v>
                </c:pt>
                <c:pt idx="1307">
                  <c:v>0.116162</c:v>
                </c:pt>
                <c:pt idx="1308">
                  <c:v>0.68415300000000001</c:v>
                </c:pt>
                <c:pt idx="1309">
                  <c:v>0.17777100000000001</c:v>
                </c:pt>
                <c:pt idx="1310">
                  <c:v>0.30230400000000002</c:v>
                </c:pt>
                <c:pt idx="1311">
                  <c:v>0.31432300000000002</c:v>
                </c:pt>
                <c:pt idx="1312">
                  <c:v>0.90686999999999995</c:v>
                </c:pt>
                <c:pt idx="1313">
                  <c:v>0.90868099999999996</c:v>
                </c:pt>
                <c:pt idx="1314">
                  <c:v>0.73653500000000005</c:v>
                </c:pt>
                <c:pt idx="1315">
                  <c:v>0.45026899999999997</c:v>
                </c:pt>
                <c:pt idx="1316">
                  <c:v>0.97294599999999998</c:v>
                </c:pt>
                <c:pt idx="1317">
                  <c:v>0.75255899999999998</c:v>
                </c:pt>
                <c:pt idx="1318">
                  <c:v>0.76524599999999998</c:v>
                </c:pt>
                <c:pt idx="1319">
                  <c:v>5.4014100000000002E-2</c:v>
                </c:pt>
                <c:pt idx="1320">
                  <c:v>0.77804899999999999</c:v>
                </c:pt>
                <c:pt idx="1321">
                  <c:v>0.34747600000000001</c:v>
                </c:pt>
                <c:pt idx="1322">
                  <c:v>0.21843099999999999</c:v>
                </c:pt>
                <c:pt idx="1323">
                  <c:v>0.80218500000000004</c:v>
                </c:pt>
                <c:pt idx="1324">
                  <c:v>3.3282800000000001E-2</c:v>
                </c:pt>
                <c:pt idx="1325">
                  <c:v>0.93426699999999996</c:v>
                </c:pt>
                <c:pt idx="1326">
                  <c:v>0.21646000000000001</c:v>
                </c:pt>
                <c:pt idx="1327">
                  <c:v>0.52392399999999995</c:v>
                </c:pt>
                <c:pt idx="1328">
                  <c:v>0.56236200000000003</c:v>
                </c:pt>
                <c:pt idx="1329">
                  <c:v>0.89292199999999999</c:v>
                </c:pt>
                <c:pt idx="1330">
                  <c:v>0.237731</c:v>
                </c:pt>
                <c:pt idx="1331">
                  <c:v>0.82727899999999999</c:v>
                </c:pt>
                <c:pt idx="1332">
                  <c:v>0.557064</c:v>
                </c:pt>
                <c:pt idx="1333">
                  <c:v>0.830677</c:v>
                </c:pt>
                <c:pt idx="1334">
                  <c:v>0.39389099999999999</c:v>
                </c:pt>
                <c:pt idx="1335">
                  <c:v>0.51434800000000003</c:v>
                </c:pt>
                <c:pt idx="1336">
                  <c:v>0.84089400000000003</c:v>
                </c:pt>
                <c:pt idx="1337">
                  <c:v>0.34048099999999998</c:v>
                </c:pt>
                <c:pt idx="1338">
                  <c:v>0.39299400000000001</c:v>
                </c:pt>
                <c:pt idx="1339">
                  <c:v>0.216416</c:v>
                </c:pt>
                <c:pt idx="1340">
                  <c:v>0.657694</c:v>
                </c:pt>
                <c:pt idx="1341">
                  <c:v>0.85536199999999996</c:v>
                </c:pt>
                <c:pt idx="1342">
                  <c:v>9.7629999999999995E-2</c:v>
                </c:pt>
                <c:pt idx="1343">
                  <c:v>0.14242299999999999</c:v>
                </c:pt>
                <c:pt idx="1344">
                  <c:v>0.25301899999999999</c:v>
                </c:pt>
                <c:pt idx="1345">
                  <c:v>0.32369599999999998</c:v>
                </c:pt>
                <c:pt idx="1346">
                  <c:v>0.121569</c:v>
                </c:pt>
                <c:pt idx="1347">
                  <c:v>0.129051</c:v>
                </c:pt>
                <c:pt idx="1348">
                  <c:v>0.44197999999999998</c:v>
                </c:pt>
                <c:pt idx="1349">
                  <c:v>0.58325199999999999</c:v>
                </c:pt>
                <c:pt idx="1350">
                  <c:v>0.841476</c:v>
                </c:pt>
                <c:pt idx="1351">
                  <c:v>0.28154600000000002</c:v>
                </c:pt>
                <c:pt idx="1352">
                  <c:v>0.93502700000000005</c:v>
                </c:pt>
                <c:pt idx="1353">
                  <c:v>0.193971</c:v>
                </c:pt>
                <c:pt idx="1354">
                  <c:v>0.83927499999999999</c:v>
                </c:pt>
                <c:pt idx="1355">
                  <c:v>0.64609700000000003</c:v>
                </c:pt>
                <c:pt idx="1356">
                  <c:v>0.92749499999999996</c:v>
                </c:pt>
                <c:pt idx="1357">
                  <c:v>0.90771900000000005</c:v>
                </c:pt>
                <c:pt idx="1358">
                  <c:v>0.56845100000000004</c:v>
                </c:pt>
                <c:pt idx="1359">
                  <c:v>0.28696700000000003</c:v>
                </c:pt>
                <c:pt idx="1360">
                  <c:v>0.20871500000000001</c:v>
                </c:pt>
                <c:pt idx="1361">
                  <c:v>0.21577299999999999</c:v>
                </c:pt>
                <c:pt idx="1362">
                  <c:v>0.41894999999999999</c:v>
                </c:pt>
                <c:pt idx="1363">
                  <c:v>0.76717500000000005</c:v>
                </c:pt>
                <c:pt idx="1364">
                  <c:v>7.1363999999999997E-2</c:v>
                </c:pt>
                <c:pt idx="1365">
                  <c:v>0.18895500000000001</c:v>
                </c:pt>
                <c:pt idx="1366">
                  <c:v>2.8419900000000001E-2</c:v>
                </c:pt>
                <c:pt idx="1367">
                  <c:v>0.20746400000000001</c:v>
                </c:pt>
                <c:pt idx="1368">
                  <c:v>0.37528299999999998</c:v>
                </c:pt>
                <c:pt idx="1369">
                  <c:v>0.13036900000000001</c:v>
                </c:pt>
                <c:pt idx="1370">
                  <c:v>0.66270499999999999</c:v>
                </c:pt>
                <c:pt idx="1371">
                  <c:v>0.43867899999999999</c:v>
                </c:pt>
                <c:pt idx="1372">
                  <c:v>0.70538500000000004</c:v>
                </c:pt>
                <c:pt idx="1373">
                  <c:v>0.67528200000000005</c:v>
                </c:pt>
                <c:pt idx="1374">
                  <c:v>0.43935200000000002</c:v>
                </c:pt>
                <c:pt idx="1375">
                  <c:v>0.37304700000000002</c:v>
                </c:pt>
                <c:pt idx="1376">
                  <c:v>0.43692799999999998</c:v>
                </c:pt>
                <c:pt idx="1377">
                  <c:v>0.49883499999999997</c:v>
                </c:pt>
                <c:pt idx="1378">
                  <c:v>0.16803199999999999</c:v>
                </c:pt>
                <c:pt idx="1379">
                  <c:v>0.38111400000000001</c:v>
                </c:pt>
                <c:pt idx="1380">
                  <c:v>0.56570500000000001</c:v>
                </c:pt>
                <c:pt idx="1381">
                  <c:v>0.44101299999999999</c:v>
                </c:pt>
                <c:pt idx="1382">
                  <c:v>5.4753700000000002E-2</c:v>
                </c:pt>
                <c:pt idx="1383">
                  <c:v>0.252691</c:v>
                </c:pt>
                <c:pt idx="1384">
                  <c:v>0.62868800000000002</c:v>
                </c:pt>
                <c:pt idx="1385">
                  <c:v>0.72955099999999995</c:v>
                </c:pt>
                <c:pt idx="1386">
                  <c:v>0.456648</c:v>
                </c:pt>
                <c:pt idx="1387">
                  <c:v>0.25366899999999998</c:v>
                </c:pt>
                <c:pt idx="1388">
                  <c:v>0.12145599999999999</c:v>
                </c:pt>
                <c:pt idx="1389">
                  <c:v>0.356068</c:v>
                </c:pt>
                <c:pt idx="1390">
                  <c:v>0.68578799999999995</c:v>
                </c:pt>
                <c:pt idx="1391">
                  <c:v>0.71832499999999999</c:v>
                </c:pt>
                <c:pt idx="1392">
                  <c:v>7.92215E-2</c:v>
                </c:pt>
                <c:pt idx="1393">
                  <c:v>1.16361E-2</c:v>
                </c:pt>
                <c:pt idx="1394">
                  <c:v>0.70065699999999997</c:v>
                </c:pt>
                <c:pt idx="1395">
                  <c:v>9.3662099999999998E-2</c:v>
                </c:pt>
                <c:pt idx="1396">
                  <c:v>0.75690100000000005</c:v>
                </c:pt>
                <c:pt idx="1397">
                  <c:v>0.37448900000000002</c:v>
                </c:pt>
                <c:pt idx="1398">
                  <c:v>0.98893900000000001</c:v>
                </c:pt>
                <c:pt idx="1399">
                  <c:v>0.27470800000000001</c:v>
                </c:pt>
                <c:pt idx="1400">
                  <c:v>0.20691100000000001</c:v>
                </c:pt>
                <c:pt idx="1401">
                  <c:v>0.65207800000000005</c:v>
                </c:pt>
                <c:pt idx="1402">
                  <c:v>0.456673</c:v>
                </c:pt>
                <c:pt idx="1403">
                  <c:v>2.13654E-2</c:v>
                </c:pt>
                <c:pt idx="1404">
                  <c:v>0.59937799999999997</c:v>
                </c:pt>
                <c:pt idx="1405">
                  <c:v>0.19583100000000001</c:v>
                </c:pt>
                <c:pt idx="1406">
                  <c:v>0.36036499999999999</c:v>
                </c:pt>
                <c:pt idx="1407">
                  <c:v>0.32043100000000002</c:v>
                </c:pt>
                <c:pt idx="1408">
                  <c:v>0.26475799999999999</c:v>
                </c:pt>
                <c:pt idx="1409">
                  <c:v>9.9630899999999994E-2</c:v>
                </c:pt>
                <c:pt idx="1410">
                  <c:v>0.48069200000000001</c:v>
                </c:pt>
                <c:pt idx="1411">
                  <c:v>0.39107399999999998</c:v>
                </c:pt>
                <c:pt idx="1412">
                  <c:v>0.96194199999999996</c:v>
                </c:pt>
                <c:pt idx="1413">
                  <c:v>0.97624100000000003</c:v>
                </c:pt>
                <c:pt idx="1414">
                  <c:v>1.0133E-2</c:v>
                </c:pt>
                <c:pt idx="1415">
                  <c:v>0.43138599999999999</c:v>
                </c:pt>
                <c:pt idx="1416">
                  <c:v>0.45634799999999998</c:v>
                </c:pt>
                <c:pt idx="1417">
                  <c:v>0.80205400000000004</c:v>
                </c:pt>
                <c:pt idx="1418">
                  <c:v>0.80385600000000001</c:v>
                </c:pt>
                <c:pt idx="1419">
                  <c:v>0.60817200000000005</c:v>
                </c:pt>
                <c:pt idx="1420">
                  <c:v>0.26864500000000002</c:v>
                </c:pt>
                <c:pt idx="1421">
                  <c:v>0.25145000000000001</c:v>
                </c:pt>
                <c:pt idx="1422">
                  <c:v>0.68571300000000002</c:v>
                </c:pt>
                <c:pt idx="1423">
                  <c:v>9.5825099999999996E-2</c:v>
                </c:pt>
                <c:pt idx="1424">
                  <c:v>0.40545799999999999</c:v>
                </c:pt>
                <c:pt idx="1425">
                  <c:v>0.96303700000000003</c:v>
                </c:pt>
                <c:pt idx="1426">
                  <c:v>0.77753899999999998</c:v>
                </c:pt>
                <c:pt idx="1427">
                  <c:v>0.39115899999999998</c:v>
                </c:pt>
                <c:pt idx="1428">
                  <c:v>0.125557</c:v>
                </c:pt>
                <c:pt idx="1429">
                  <c:v>0.21743999999999999</c:v>
                </c:pt>
                <c:pt idx="1430">
                  <c:v>0.28888900000000001</c:v>
                </c:pt>
                <c:pt idx="1431">
                  <c:v>0.91925199999999996</c:v>
                </c:pt>
                <c:pt idx="1432">
                  <c:v>0.67247000000000001</c:v>
                </c:pt>
                <c:pt idx="1433">
                  <c:v>0.624865</c:v>
                </c:pt>
                <c:pt idx="1434">
                  <c:v>0.546404</c:v>
                </c:pt>
                <c:pt idx="1435">
                  <c:v>0.98650099999999996</c:v>
                </c:pt>
                <c:pt idx="1436">
                  <c:v>0.55974500000000005</c:v>
                </c:pt>
                <c:pt idx="1437">
                  <c:v>0.15163299999999999</c:v>
                </c:pt>
                <c:pt idx="1438">
                  <c:v>0.248056</c:v>
                </c:pt>
                <c:pt idx="1439">
                  <c:v>0.98638700000000001</c:v>
                </c:pt>
                <c:pt idx="1440">
                  <c:v>0.211198</c:v>
                </c:pt>
                <c:pt idx="1441">
                  <c:v>0.52267600000000003</c:v>
                </c:pt>
                <c:pt idx="1442">
                  <c:v>0.89705699999999999</c:v>
                </c:pt>
                <c:pt idx="1443">
                  <c:v>0.88088900000000003</c:v>
                </c:pt>
                <c:pt idx="1444">
                  <c:v>0.97149200000000002</c:v>
                </c:pt>
                <c:pt idx="1445">
                  <c:v>0.97596400000000005</c:v>
                </c:pt>
                <c:pt idx="1446">
                  <c:v>0.91121099999999999</c:v>
                </c:pt>
                <c:pt idx="1447">
                  <c:v>0.61445799999999995</c:v>
                </c:pt>
                <c:pt idx="1448">
                  <c:v>0.915049</c:v>
                </c:pt>
                <c:pt idx="1449">
                  <c:v>0.94299100000000002</c:v>
                </c:pt>
                <c:pt idx="1450">
                  <c:v>0.92920700000000001</c:v>
                </c:pt>
                <c:pt idx="1451">
                  <c:v>8.0474599999999993E-2</c:v>
                </c:pt>
                <c:pt idx="1452">
                  <c:v>0.200096</c:v>
                </c:pt>
                <c:pt idx="1453">
                  <c:v>0.32977400000000001</c:v>
                </c:pt>
                <c:pt idx="1454">
                  <c:v>0.50727699999999998</c:v>
                </c:pt>
                <c:pt idx="1455">
                  <c:v>0.965005</c:v>
                </c:pt>
                <c:pt idx="1456">
                  <c:v>0.71517600000000003</c:v>
                </c:pt>
                <c:pt idx="1457">
                  <c:v>0.31593199999999999</c:v>
                </c:pt>
                <c:pt idx="1458">
                  <c:v>0.284105</c:v>
                </c:pt>
                <c:pt idx="1459">
                  <c:v>0.58897299999999997</c:v>
                </c:pt>
                <c:pt idx="1460">
                  <c:v>0.28616200000000003</c:v>
                </c:pt>
                <c:pt idx="1461">
                  <c:v>0.33574399999999999</c:v>
                </c:pt>
                <c:pt idx="1462">
                  <c:v>5.9283299999999997E-2</c:v>
                </c:pt>
                <c:pt idx="1463">
                  <c:v>0.42386299999999999</c:v>
                </c:pt>
                <c:pt idx="1464">
                  <c:v>0.13667699999999999</c:v>
                </c:pt>
                <c:pt idx="1465">
                  <c:v>0.41297899999999998</c:v>
                </c:pt>
                <c:pt idx="1466">
                  <c:v>0.62768699999999999</c:v>
                </c:pt>
                <c:pt idx="1467">
                  <c:v>0.83682500000000004</c:v>
                </c:pt>
                <c:pt idx="1468">
                  <c:v>0.94977199999999995</c:v>
                </c:pt>
                <c:pt idx="1469">
                  <c:v>0.23257700000000001</c:v>
                </c:pt>
                <c:pt idx="1470">
                  <c:v>4.2554099999999997E-2</c:v>
                </c:pt>
                <c:pt idx="1471">
                  <c:v>0.94842700000000002</c:v>
                </c:pt>
                <c:pt idx="1472">
                  <c:v>0.18759700000000001</c:v>
                </c:pt>
                <c:pt idx="1473">
                  <c:v>0.56843100000000002</c:v>
                </c:pt>
                <c:pt idx="1474">
                  <c:v>0.59630499999999997</c:v>
                </c:pt>
                <c:pt idx="1475">
                  <c:v>0.94797699999999996</c:v>
                </c:pt>
                <c:pt idx="1476">
                  <c:v>0.95119299999999996</c:v>
                </c:pt>
                <c:pt idx="1477">
                  <c:v>0.58021800000000001</c:v>
                </c:pt>
                <c:pt idx="1478">
                  <c:v>0.45179000000000002</c:v>
                </c:pt>
                <c:pt idx="1479">
                  <c:v>0.60283799999999998</c:v>
                </c:pt>
                <c:pt idx="1480">
                  <c:v>0.93132000000000004</c:v>
                </c:pt>
                <c:pt idx="1481">
                  <c:v>0.50668800000000003</c:v>
                </c:pt>
                <c:pt idx="1482">
                  <c:v>0.53920800000000002</c:v>
                </c:pt>
                <c:pt idx="1483">
                  <c:v>0.21447099999999999</c:v>
                </c:pt>
                <c:pt idx="1484">
                  <c:v>0.77490899999999996</c:v>
                </c:pt>
                <c:pt idx="1485">
                  <c:v>0.99335200000000001</c:v>
                </c:pt>
                <c:pt idx="1486">
                  <c:v>0.667883</c:v>
                </c:pt>
                <c:pt idx="1487">
                  <c:v>0.31104100000000001</c:v>
                </c:pt>
                <c:pt idx="1488">
                  <c:v>0.93192200000000003</c:v>
                </c:pt>
                <c:pt idx="1489">
                  <c:v>5.7246699999999998E-2</c:v>
                </c:pt>
                <c:pt idx="1490">
                  <c:v>0.70914600000000005</c:v>
                </c:pt>
                <c:pt idx="1491">
                  <c:v>0.86774300000000004</c:v>
                </c:pt>
                <c:pt idx="1492">
                  <c:v>0.66026799999999997</c:v>
                </c:pt>
                <c:pt idx="1493">
                  <c:v>0.14796599999999999</c:v>
                </c:pt>
                <c:pt idx="1494">
                  <c:v>0.56697699999999995</c:v>
                </c:pt>
                <c:pt idx="1495">
                  <c:v>0.55429499999999998</c:v>
                </c:pt>
                <c:pt idx="1496">
                  <c:v>0.28005099999999999</c:v>
                </c:pt>
                <c:pt idx="1497">
                  <c:v>0.47032600000000002</c:v>
                </c:pt>
                <c:pt idx="1498">
                  <c:v>0.487209</c:v>
                </c:pt>
                <c:pt idx="1499">
                  <c:v>0.27818399999999999</c:v>
                </c:pt>
                <c:pt idx="1500">
                  <c:v>0.23067599999999999</c:v>
                </c:pt>
                <c:pt idx="1501">
                  <c:v>0.84716000000000002</c:v>
                </c:pt>
                <c:pt idx="1502">
                  <c:v>4.9978399999999999E-2</c:v>
                </c:pt>
                <c:pt idx="1503">
                  <c:v>0.42669200000000002</c:v>
                </c:pt>
                <c:pt idx="1504">
                  <c:v>4.7079099999999999E-2</c:v>
                </c:pt>
                <c:pt idx="1505">
                  <c:v>0.25682899999999997</c:v>
                </c:pt>
                <c:pt idx="1506">
                  <c:v>0.36396899999999999</c:v>
                </c:pt>
                <c:pt idx="1507">
                  <c:v>0.523706</c:v>
                </c:pt>
                <c:pt idx="1508">
                  <c:v>0.39779700000000001</c:v>
                </c:pt>
                <c:pt idx="1509">
                  <c:v>0.20242099999999999</c:v>
                </c:pt>
                <c:pt idx="1510">
                  <c:v>5.8425699999999997E-2</c:v>
                </c:pt>
                <c:pt idx="1511">
                  <c:v>0.79988800000000004</c:v>
                </c:pt>
                <c:pt idx="1512">
                  <c:v>0.58566799999999997</c:v>
                </c:pt>
                <c:pt idx="1513">
                  <c:v>1.1256E-2</c:v>
                </c:pt>
                <c:pt idx="1514">
                  <c:v>0.898142</c:v>
                </c:pt>
                <c:pt idx="1515">
                  <c:v>6.9337299999999995E-4</c:v>
                </c:pt>
                <c:pt idx="1516">
                  <c:v>0.30333399999999999</c:v>
                </c:pt>
                <c:pt idx="1517">
                  <c:v>0.95501400000000003</c:v>
                </c:pt>
                <c:pt idx="1518">
                  <c:v>6.4340400000000006E-2</c:v>
                </c:pt>
                <c:pt idx="1519">
                  <c:v>0.370921</c:v>
                </c:pt>
                <c:pt idx="1520">
                  <c:v>0.11655</c:v>
                </c:pt>
                <c:pt idx="1521">
                  <c:v>9.1665800000000006E-2</c:v>
                </c:pt>
                <c:pt idx="1522">
                  <c:v>0.53988100000000006</c:v>
                </c:pt>
                <c:pt idx="1523">
                  <c:v>0.69634200000000002</c:v>
                </c:pt>
                <c:pt idx="1524">
                  <c:v>0.65114899999999998</c:v>
                </c:pt>
                <c:pt idx="1525">
                  <c:v>0.94970699999999997</c:v>
                </c:pt>
                <c:pt idx="1526">
                  <c:v>0.110801</c:v>
                </c:pt>
                <c:pt idx="1527">
                  <c:v>0.72032399999999996</c:v>
                </c:pt>
                <c:pt idx="1528">
                  <c:v>0.74736599999999997</c:v>
                </c:pt>
                <c:pt idx="1529">
                  <c:v>8.0545400000000003E-2</c:v>
                </c:pt>
                <c:pt idx="1530">
                  <c:v>0.78496500000000002</c:v>
                </c:pt>
                <c:pt idx="1531">
                  <c:v>0.37159999999999999</c:v>
                </c:pt>
                <c:pt idx="1532">
                  <c:v>0.43402600000000002</c:v>
                </c:pt>
                <c:pt idx="1533">
                  <c:v>0.30342200000000003</c:v>
                </c:pt>
                <c:pt idx="1534">
                  <c:v>0.121445</c:v>
                </c:pt>
                <c:pt idx="1535">
                  <c:v>0.35354600000000003</c:v>
                </c:pt>
                <c:pt idx="1536">
                  <c:v>0.24236199999999999</c:v>
                </c:pt>
                <c:pt idx="1537">
                  <c:v>0.24333299999999999</c:v>
                </c:pt>
                <c:pt idx="1538">
                  <c:v>0.62024199999999996</c:v>
                </c:pt>
                <c:pt idx="1539">
                  <c:v>0.72352099999999997</c:v>
                </c:pt>
                <c:pt idx="1540">
                  <c:v>0.55521900000000002</c:v>
                </c:pt>
                <c:pt idx="1541">
                  <c:v>0.83513199999999999</c:v>
                </c:pt>
                <c:pt idx="1542">
                  <c:v>0.26993099999999998</c:v>
                </c:pt>
                <c:pt idx="1543">
                  <c:v>0.82853100000000002</c:v>
                </c:pt>
                <c:pt idx="1544">
                  <c:v>0.65741400000000005</c:v>
                </c:pt>
                <c:pt idx="1545">
                  <c:v>0.22828200000000001</c:v>
                </c:pt>
                <c:pt idx="1546">
                  <c:v>0.40336899999999998</c:v>
                </c:pt>
                <c:pt idx="1547">
                  <c:v>0.74705699999999997</c:v>
                </c:pt>
                <c:pt idx="1548">
                  <c:v>0.90101600000000004</c:v>
                </c:pt>
                <c:pt idx="1549">
                  <c:v>0.74750099999999997</c:v>
                </c:pt>
                <c:pt idx="1550">
                  <c:v>4.4329399999999998E-2</c:v>
                </c:pt>
                <c:pt idx="1551">
                  <c:v>0.336924</c:v>
                </c:pt>
                <c:pt idx="1552">
                  <c:v>0.99977099999999997</c:v>
                </c:pt>
                <c:pt idx="1553">
                  <c:v>0.809836</c:v>
                </c:pt>
                <c:pt idx="1554">
                  <c:v>0.48433900000000002</c:v>
                </c:pt>
                <c:pt idx="1555">
                  <c:v>0.85485500000000003</c:v>
                </c:pt>
                <c:pt idx="1556">
                  <c:v>0.98391799999999996</c:v>
                </c:pt>
                <c:pt idx="1557">
                  <c:v>0.87568500000000005</c:v>
                </c:pt>
                <c:pt idx="1558">
                  <c:v>0.90043799999999996</c:v>
                </c:pt>
                <c:pt idx="1559">
                  <c:v>0.98854600000000004</c:v>
                </c:pt>
                <c:pt idx="1560">
                  <c:v>0.47003099999999998</c:v>
                </c:pt>
                <c:pt idx="1561">
                  <c:v>0.31101899999999999</c:v>
                </c:pt>
                <c:pt idx="1562">
                  <c:v>0.52241499999999996</c:v>
                </c:pt>
                <c:pt idx="1563">
                  <c:v>0.1</c:v>
                </c:pt>
                <c:pt idx="1564">
                  <c:v>0.785748</c:v>
                </c:pt>
                <c:pt idx="1565">
                  <c:v>0.84825200000000001</c:v>
                </c:pt>
                <c:pt idx="1566">
                  <c:v>0.97952099999999998</c:v>
                </c:pt>
                <c:pt idx="1567">
                  <c:v>0.39534799999999998</c:v>
                </c:pt>
                <c:pt idx="1568">
                  <c:v>0.436116</c:v>
                </c:pt>
                <c:pt idx="1569">
                  <c:v>0.55805899999999997</c:v>
                </c:pt>
                <c:pt idx="1570">
                  <c:v>0.86047600000000002</c:v>
                </c:pt>
                <c:pt idx="1571">
                  <c:v>0.88138300000000003</c:v>
                </c:pt>
                <c:pt idx="1572">
                  <c:v>0.95451799999999998</c:v>
                </c:pt>
                <c:pt idx="1573">
                  <c:v>0.84122399999999997</c:v>
                </c:pt>
                <c:pt idx="1574">
                  <c:v>0.41415400000000002</c:v>
                </c:pt>
                <c:pt idx="1575">
                  <c:v>0.52027299999999999</c:v>
                </c:pt>
                <c:pt idx="1576">
                  <c:v>0.59330899999999998</c:v>
                </c:pt>
                <c:pt idx="1577">
                  <c:v>5.9862699999999998E-2</c:v>
                </c:pt>
                <c:pt idx="1578">
                  <c:v>0.60541100000000003</c:v>
                </c:pt>
                <c:pt idx="1579">
                  <c:v>0.64342100000000002</c:v>
                </c:pt>
                <c:pt idx="1580">
                  <c:v>0.89947100000000002</c:v>
                </c:pt>
                <c:pt idx="1581">
                  <c:v>0.69393000000000005</c:v>
                </c:pt>
                <c:pt idx="1582">
                  <c:v>0.52038399999999996</c:v>
                </c:pt>
                <c:pt idx="1583">
                  <c:v>0.42257</c:v>
                </c:pt>
                <c:pt idx="1584">
                  <c:v>0.617425</c:v>
                </c:pt>
                <c:pt idx="1585">
                  <c:v>5.2169100000000003E-2</c:v>
                </c:pt>
                <c:pt idx="1586">
                  <c:v>0.79150299999999996</c:v>
                </c:pt>
                <c:pt idx="1587">
                  <c:v>0.122072</c:v>
                </c:pt>
                <c:pt idx="1588">
                  <c:v>0.65364800000000001</c:v>
                </c:pt>
                <c:pt idx="1589">
                  <c:v>0.83934200000000003</c:v>
                </c:pt>
                <c:pt idx="1590">
                  <c:v>0.664717</c:v>
                </c:pt>
                <c:pt idx="1591">
                  <c:v>0.73764099999999999</c:v>
                </c:pt>
                <c:pt idx="1592">
                  <c:v>0.69527099999999997</c:v>
                </c:pt>
                <c:pt idx="1593">
                  <c:v>0.225187</c:v>
                </c:pt>
                <c:pt idx="1594">
                  <c:v>0.24501700000000001</c:v>
                </c:pt>
                <c:pt idx="1595">
                  <c:v>0.56340000000000001</c:v>
                </c:pt>
                <c:pt idx="1596">
                  <c:v>0.17590800000000001</c:v>
                </c:pt>
                <c:pt idx="1597">
                  <c:v>0.41973899999999997</c:v>
                </c:pt>
                <c:pt idx="1598">
                  <c:v>0.62913300000000005</c:v>
                </c:pt>
                <c:pt idx="1599">
                  <c:v>0.11963500000000001</c:v>
                </c:pt>
                <c:pt idx="1600">
                  <c:v>0.63408799999999998</c:v>
                </c:pt>
                <c:pt idx="1601">
                  <c:v>0.82687600000000006</c:v>
                </c:pt>
                <c:pt idx="1602">
                  <c:v>0.236179</c:v>
                </c:pt>
                <c:pt idx="1603">
                  <c:v>0.68241499999999999</c:v>
                </c:pt>
                <c:pt idx="1604">
                  <c:v>0.68897299999999995</c:v>
                </c:pt>
                <c:pt idx="1605">
                  <c:v>0.58031999999999995</c:v>
                </c:pt>
                <c:pt idx="1606">
                  <c:v>0.19922599999999999</c:v>
                </c:pt>
                <c:pt idx="1607">
                  <c:v>0.268231</c:v>
                </c:pt>
                <c:pt idx="1608">
                  <c:v>0.72758999999999996</c:v>
                </c:pt>
                <c:pt idx="1609">
                  <c:v>0.33393400000000001</c:v>
                </c:pt>
                <c:pt idx="1610">
                  <c:v>0.33779700000000001</c:v>
                </c:pt>
                <c:pt idx="1611">
                  <c:v>0.84987900000000005</c:v>
                </c:pt>
                <c:pt idx="1612">
                  <c:v>0.65903400000000001</c:v>
                </c:pt>
                <c:pt idx="1613">
                  <c:v>0.48230899999999999</c:v>
                </c:pt>
                <c:pt idx="1614">
                  <c:v>0.23869799999999999</c:v>
                </c:pt>
                <c:pt idx="1615">
                  <c:v>0.86772000000000005</c:v>
                </c:pt>
                <c:pt idx="1616">
                  <c:v>0.38151400000000002</c:v>
                </c:pt>
                <c:pt idx="1617">
                  <c:v>0.76175800000000005</c:v>
                </c:pt>
                <c:pt idx="1618">
                  <c:v>0.67072399999999999</c:v>
                </c:pt>
                <c:pt idx="1619">
                  <c:v>7.81414E-2</c:v>
                </c:pt>
                <c:pt idx="1620">
                  <c:v>0.46273599999999998</c:v>
                </c:pt>
                <c:pt idx="1621">
                  <c:v>0.72149799999999997</c:v>
                </c:pt>
                <c:pt idx="1622">
                  <c:v>0.94162999999999997</c:v>
                </c:pt>
                <c:pt idx="1623">
                  <c:v>0.91659400000000002</c:v>
                </c:pt>
                <c:pt idx="1624">
                  <c:v>0.68526399999999998</c:v>
                </c:pt>
                <c:pt idx="1625">
                  <c:v>0.25217699999999998</c:v>
                </c:pt>
                <c:pt idx="1626">
                  <c:v>0.563168</c:v>
                </c:pt>
                <c:pt idx="1627">
                  <c:v>0.94378499999999999</c:v>
                </c:pt>
                <c:pt idx="1628">
                  <c:v>0.43360399999999999</c:v>
                </c:pt>
                <c:pt idx="1629">
                  <c:v>0.22367300000000001</c:v>
                </c:pt>
                <c:pt idx="1630">
                  <c:v>0.96349300000000004</c:v>
                </c:pt>
                <c:pt idx="1631">
                  <c:v>0.34812900000000002</c:v>
                </c:pt>
                <c:pt idx="1632">
                  <c:v>0.23189199999999999</c:v>
                </c:pt>
                <c:pt idx="1633">
                  <c:v>0.95852300000000001</c:v>
                </c:pt>
                <c:pt idx="1634">
                  <c:v>0.44118099999999999</c:v>
                </c:pt>
                <c:pt idx="1635">
                  <c:v>0.198745</c:v>
                </c:pt>
                <c:pt idx="1636">
                  <c:v>0.74113899999999999</c:v>
                </c:pt>
                <c:pt idx="1637">
                  <c:v>0.54100899999999996</c:v>
                </c:pt>
                <c:pt idx="1638">
                  <c:v>3.7818699999999997E-2</c:v>
                </c:pt>
                <c:pt idx="1639">
                  <c:v>0.89674399999999999</c:v>
                </c:pt>
                <c:pt idx="1640">
                  <c:v>0.71813199999999999</c:v>
                </c:pt>
                <c:pt idx="1641">
                  <c:v>0.87305500000000003</c:v>
                </c:pt>
                <c:pt idx="1642">
                  <c:v>0.596333</c:v>
                </c:pt>
                <c:pt idx="1643">
                  <c:v>0.95046600000000003</c:v>
                </c:pt>
                <c:pt idx="1644">
                  <c:v>0.40369500000000003</c:v>
                </c:pt>
                <c:pt idx="1645">
                  <c:v>0.47950999999999999</c:v>
                </c:pt>
                <c:pt idx="1646">
                  <c:v>0.607985</c:v>
                </c:pt>
                <c:pt idx="1647">
                  <c:v>0.95252899999999996</c:v>
                </c:pt>
                <c:pt idx="1648">
                  <c:v>0.63829999999999998</c:v>
                </c:pt>
                <c:pt idx="1649">
                  <c:v>0.39641599999999999</c:v>
                </c:pt>
                <c:pt idx="1650">
                  <c:v>0.45749600000000001</c:v>
                </c:pt>
                <c:pt idx="1651">
                  <c:v>0.248779</c:v>
                </c:pt>
                <c:pt idx="1652">
                  <c:v>0.852742</c:v>
                </c:pt>
                <c:pt idx="1653">
                  <c:v>0.72548599999999996</c:v>
                </c:pt>
                <c:pt idx="1654">
                  <c:v>0.57065999999999995</c:v>
                </c:pt>
                <c:pt idx="1655">
                  <c:v>0.22425400000000001</c:v>
                </c:pt>
                <c:pt idx="1656">
                  <c:v>0.76375999999999999</c:v>
                </c:pt>
                <c:pt idx="1657">
                  <c:v>0.80984100000000003</c:v>
                </c:pt>
                <c:pt idx="1658">
                  <c:v>0.74126499999999995</c:v>
                </c:pt>
                <c:pt idx="1659">
                  <c:v>0.27418199999999998</c:v>
                </c:pt>
                <c:pt idx="1660">
                  <c:v>0.35144599999999998</c:v>
                </c:pt>
                <c:pt idx="1661">
                  <c:v>3.3345E-2</c:v>
                </c:pt>
                <c:pt idx="1662">
                  <c:v>0.69062000000000001</c:v>
                </c:pt>
                <c:pt idx="1663">
                  <c:v>0.83484700000000001</c:v>
                </c:pt>
                <c:pt idx="1664">
                  <c:v>0.61394599999999999</c:v>
                </c:pt>
                <c:pt idx="1665">
                  <c:v>0.15788099999999999</c:v>
                </c:pt>
                <c:pt idx="1666">
                  <c:v>0.18395700000000001</c:v>
                </c:pt>
                <c:pt idx="1667">
                  <c:v>0.81166099999999997</c:v>
                </c:pt>
                <c:pt idx="1668">
                  <c:v>0.48666599999999999</c:v>
                </c:pt>
                <c:pt idx="1669">
                  <c:v>0.21459</c:v>
                </c:pt>
                <c:pt idx="1670">
                  <c:v>0.88922400000000001</c:v>
                </c:pt>
                <c:pt idx="1671">
                  <c:v>0.902061</c:v>
                </c:pt>
                <c:pt idx="1672">
                  <c:v>0.32216699999999998</c:v>
                </c:pt>
                <c:pt idx="1673">
                  <c:v>0.27159</c:v>
                </c:pt>
                <c:pt idx="1674">
                  <c:v>0.91433500000000001</c:v>
                </c:pt>
                <c:pt idx="1675">
                  <c:v>0.82492600000000005</c:v>
                </c:pt>
                <c:pt idx="1676">
                  <c:v>0.65340699999999996</c:v>
                </c:pt>
                <c:pt idx="1677">
                  <c:v>0.148754</c:v>
                </c:pt>
                <c:pt idx="1678">
                  <c:v>0.75333799999999995</c:v>
                </c:pt>
                <c:pt idx="1679">
                  <c:v>0.36999900000000002</c:v>
                </c:pt>
                <c:pt idx="1680">
                  <c:v>0.32111899999999999</c:v>
                </c:pt>
                <c:pt idx="1681">
                  <c:v>0.56629499999999999</c:v>
                </c:pt>
                <c:pt idx="1682">
                  <c:v>1.8703299999999999E-2</c:v>
                </c:pt>
                <c:pt idx="1683">
                  <c:v>0.60650800000000005</c:v>
                </c:pt>
                <c:pt idx="1684">
                  <c:v>0.88271200000000005</c:v>
                </c:pt>
                <c:pt idx="1685">
                  <c:v>0.57085300000000005</c:v>
                </c:pt>
                <c:pt idx="1686">
                  <c:v>0.26833099999999999</c:v>
                </c:pt>
                <c:pt idx="1687">
                  <c:v>0.61958000000000002</c:v>
                </c:pt>
                <c:pt idx="1688">
                  <c:v>0.58380299999999996</c:v>
                </c:pt>
                <c:pt idx="1689">
                  <c:v>0.398484</c:v>
                </c:pt>
                <c:pt idx="1690">
                  <c:v>0.15940199999999999</c:v>
                </c:pt>
                <c:pt idx="1691">
                  <c:v>0.73656200000000005</c:v>
                </c:pt>
                <c:pt idx="1692">
                  <c:v>7.4698799999999999E-3</c:v>
                </c:pt>
                <c:pt idx="1693">
                  <c:v>0.89971100000000004</c:v>
                </c:pt>
                <c:pt idx="1694">
                  <c:v>0.972634</c:v>
                </c:pt>
                <c:pt idx="1695">
                  <c:v>0.21692500000000001</c:v>
                </c:pt>
                <c:pt idx="1696">
                  <c:v>0.168045</c:v>
                </c:pt>
                <c:pt idx="1697">
                  <c:v>0.82042899999999996</c:v>
                </c:pt>
                <c:pt idx="1698">
                  <c:v>0.67293700000000001</c:v>
                </c:pt>
                <c:pt idx="1699">
                  <c:v>0.92201699999999998</c:v>
                </c:pt>
                <c:pt idx="1700">
                  <c:v>0.84606599999999998</c:v>
                </c:pt>
                <c:pt idx="1701">
                  <c:v>0.51474900000000001</c:v>
                </c:pt>
                <c:pt idx="1702">
                  <c:v>0.367197</c:v>
                </c:pt>
                <c:pt idx="1703">
                  <c:v>0.50967600000000002</c:v>
                </c:pt>
                <c:pt idx="1704">
                  <c:v>0.30341200000000002</c:v>
                </c:pt>
                <c:pt idx="1705">
                  <c:v>0.121707</c:v>
                </c:pt>
                <c:pt idx="1706">
                  <c:v>0.55550500000000003</c:v>
                </c:pt>
                <c:pt idx="1707">
                  <c:v>0.63727299999999998</c:v>
                </c:pt>
                <c:pt idx="1708">
                  <c:v>0.79630900000000004</c:v>
                </c:pt>
                <c:pt idx="1709">
                  <c:v>0.346414</c:v>
                </c:pt>
                <c:pt idx="1710">
                  <c:v>0.45540999999999998</c:v>
                </c:pt>
                <c:pt idx="1711">
                  <c:v>0.21274399999999999</c:v>
                </c:pt>
                <c:pt idx="1712">
                  <c:v>0.96611000000000002</c:v>
                </c:pt>
                <c:pt idx="1713">
                  <c:v>0.33772999999999997</c:v>
                </c:pt>
                <c:pt idx="1714">
                  <c:v>0.76649500000000004</c:v>
                </c:pt>
                <c:pt idx="1715">
                  <c:v>0.21234700000000001</c:v>
                </c:pt>
                <c:pt idx="1716">
                  <c:v>0.85323499999999997</c:v>
                </c:pt>
                <c:pt idx="1717">
                  <c:v>0.55642800000000003</c:v>
                </c:pt>
                <c:pt idx="1718">
                  <c:v>0.95784400000000003</c:v>
                </c:pt>
                <c:pt idx="1719">
                  <c:v>0.49106300000000003</c:v>
                </c:pt>
                <c:pt idx="1720">
                  <c:v>0.346717</c:v>
                </c:pt>
                <c:pt idx="1721">
                  <c:v>0.99305900000000003</c:v>
                </c:pt>
                <c:pt idx="1722">
                  <c:v>0.64861899999999995</c:v>
                </c:pt>
                <c:pt idx="1723">
                  <c:v>0.32684099999999999</c:v>
                </c:pt>
                <c:pt idx="1724">
                  <c:v>2.9456400000000001E-2</c:v>
                </c:pt>
                <c:pt idx="1725">
                  <c:v>0.12316100000000001</c:v>
                </c:pt>
                <c:pt idx="1726">
                  <c:v>0.59423099999999995</c:v>
                </c:pt>
                <c:pt idx="1727">
                  <c:v>0.53381100000000004</c:v>
                </c:pt>
                <c:pt idx="1728">
                  <c:v>0.58525899999999997</c:v>
                </c:pt>
                <c:pt idx="1729">
                  <c:v>0.85626199999999997</c:v>
                </c:pt>
                <c:pt idx="1730">
                  <c:v>0.128085</c:v>
                </c:pt>
                <c:pt idx="1731">
                  <c:v>0.20760100000000001</c:v>
                </c:pt>
                <c:pt idx="1732">
                  <c:v>0.44406200000000001</c:v>
                </c:pt>
                <c:pt idx="1733">
                  <c:v>0.69164099999999995</c:v>
                </c:pt>
                <c:pt idx="1734">
                  <c:v>0.36974899999999999</c:v>
                </c:pt>
                <c:pt idx="1735">
                  <c:v>0.54671800000000004</c:v>
                </c:pt>
                <c:pt idx="1736">
                  <c:v>0.48815599999999998</c:v>
                </c:pt>
                <c:pt idx="1737">
                  <c:v>0.72411000000000003</c:v>
                </c:pt>
                <c:pt idx="1738">
                  <c:v>0.732043</c:v>
                </c:pt>
                <c:pt idx="1739">
                  <c:v>3.2471399999999997E-2</c:v>
                </c:pt>
                <c:pt idx="1740">
                  <c:v>0.37049300000000002</c:v>
                </c:pt>
                <c:pt idx="1741">
                  <c:v>0.429506</c:v>
                </c:pt>
                <c:pt idx="1742">
                  <c:v>0.99834599999999996</c:v>
                </c:pt>
                <c:pt idx="1743">
                  <c:v>0.91007300000000002</c:v>
                </c:pt>
                <c:pt idx="1744">
                  <c:v>0.455708</c:v>
                </c:pt>
                <c:pt idx="1745">
                  <c:v>4.4534900000000002E-2</c:v>
                </c:pt>
                <c:pt idx="1746">
                  <c:v>0.57745999999999997</c:v>
                </c:pt>
                <c:pt idx="1747">
                  <c:v>0.93667699999999998</c:v>
                </c:pt>
                <c:pt idx="1748">
                  <c:v>0.40127499999999999</c:v>
                </c:pt>
                <c:pt idx="1749">
                  <c:v>0.78068199999999999</c:v>
                </c:pt>
                <c:pt idx="1750">
                  <c:v>6.1762499999999998E-2</c:v>
                </c:pt>
                <c:pt idx="1751">
                  <c:v>0.41869600000000001</c:v>
                </c:pt>
                <c:pt idx="1752">
                  <c:v>0.189747</c:v>
                </c:pt>
                <c:pt idx="1753">
                  <c:v>0.67413900000000004</c:v>
                </c:pt>
                <c:pt idx="1754">
                  <c:v>0.146147</c:v>
                </c:pt>
                <c:pt idx="1755">
                  <c:v>0.81084100000000003</c:v>
                </c:pt>
                <c:pt idx="1756">
                  <c:v>0.43450699999999998</c:v>
                </c:pt>
                <c:pt idx="1757">
                  <c:v>0.48788799999999999</c:v>
                </c:pt>
                <c:pt idx="1758">
                  <c:v>0.85255099999999995</c:v>
                </c:pt>
                <c:pt idx="1759">
                  <c:v>0.81205300000000002</c:v>
                </c:pt>
                <c:pt idx="1760">
                  <c:v>0.77424800000000005</c:v>
                </c:pt>
                <c:pt idx="1761">
                  <c:v>0.41879499999999997</c:v>
                </c:pt>
                <c:pt idx="1762">
                  <c:v>5.7080100000000002E-2</c:v>
                </c:pt>
                <c:pt idx="1763">
                  <c:v>0.47644900000000001</c:v>
                </c:pt>
                <c:pt idx="1764">
                  <c:v>0.933639</c:v>
                </c:pt>
                <c:pt idx="1765">
                  <c:v>0.20705699999999999</c:v>
                </c:pt>
                <c:pt idx="1766">
                  <c:v>0.41015699999999999</c:v>
                </c:pt>
                <c:pt idx="1767">
                  <c:v>0.84009699999999998</c:v>
                </c:pt>
                <c:pt idx="1768">
                  <c:v>0.41166799999999998</c:v>
                </c:pt>
                <c:pt idx="1769">
                  <c:v>0.38988200000000001</c:v>
                </c:pt>
                <c:pt idx="1770">
                  <c:v>0.282694</c:v>
                </c:pt>
                <c:pt idx="1771">
                  <c:v>0.83682400000000001</c:v>
                </c:pt>
                <c:pt idx="1772">
                  <c:v>0.27559699999999998</c:v>
                </c:pt>
                <c:pt idx="1773">
                  <c:v>0.89735399999999998</c:v>
                </c:pt>
                <c:pt idx="1774">
                  <c:v>0.51280700000000001</c:v>
                </c:pt>
                <c:pt idx="1775">
                  <c:v>0.83080399999999999</c:v>
                </c:pt>
                <c:pt idx="1776">
                  <c:v>0.17383799999999999</c:v>
                </c:pt>
                <c:pt idx="1777">
                  <c:v>6.8722000000000005E-2</c:v>
                </c:pt>
                <c:pt idx="1778">
                  <c:v>0.107388</c:v>
                </c:pt>
                <c:pt idx="1779">
                  <c:v>0.406358</c:v>
                </c:pt>
                <c:pt idx="1780">
                  <c:v>0.86927299999999996</c:v>
                </c:pt>
                <c:pt idx="1781">
                  <c:v>0.88800699999999999</c:v>
                </c:pt>
                <c:pt idx="1782">
                  <c:v>0.99430099999999999</c:v>
                </c:pt>
                <c:pt idx="1783">
                  <c:v>0.26897100000000002</c:v>
                </c:pt>
                <c:pt idx="1784">
                  <c:v>0.80028200000000005</c:v>
                </c:pt>
                <c:pt idx="1785">
                  <c:v>2.4467200000000001E-2</c:v>
                </c:pt>
                <c:pt idx="1786">
                  <c:v>8.4606299999999995E-2</c:v>
                </c:pt>
                <c:pt idx="1787">
                  <c:v>0.37971300000000002</c:v>
                </c:pt>
                <c:pt idx="1788">
                  <c:v>0.21144299999999999</c:v>
                </c:pt>
                <c:pt idx="1789">
                  <c:v>0.45156400000000002</c:v>
                </c:pt>
                <c:pt idx="1790">
                  <c:v>0.132076</c:v>
                </c:pt>
                <c:pt idx="1791">
                  <c:v>0.29062500000000002</c:v>
                </c:pt>
                <c:pt idx="1792">
                  <c:v>0.108997</c:v>
                </c:pt>
                <c:pt idx="1793">
                  <c:v>0.87904499999999997</c:v>
                </c:pt>
                <c:pt idx="1794">
                  <c:v>0.52162799999999998</c:v>
                </c:pt>
                <c:pt idx="1795">
                  <c:v>0.98821099999999995</c:v>
                </c:pt>
                <c:pt idx="1796">
                  <c:v>6.9230899999999998E-2</c:v>
                </c:pt>
                <c:pt idx="1797">
                  <c:v>0.26441599999999998</c:v>
                </c:pt>
                <c:pt idx="1798">
                  <c:v>0.44996000000000003</c:v>
                </c:pt>
                <c:pt idx="1799">
                  <c:v>0.57935000000000003</c:v>
                </c:pt>
                <c:pt idx="1800">
                  <c:v>0.92231099999999999</c:v>
                </c:pt>
                <c:pt idx="1801">
                  <c:v>0.116689</c:v>
                </c:pt>
                <c:pt idx="1802">
                  <c:v>0.482103</c:v>
                </c:pt>
                <c:pt idx="1803">
                  <c:v>0.26994400000000002</c:v>
                </c:pt>
                <c:pt idx="1804">
                  <c:v>0.74979399999999996</c:v>
                </c:pt>
                <c:pt idx="1805">
                  <c:v>9.8758600000000002E-2</c:v>
                </c:pt>
                <c:pt idx="1806">
                  <c:v>0.82147800000000004</c:v>
                </c:pt>
                <c:pt idx="1807">
                  <c:v>0.60065999999999997</c:v>
                </c:pt>
                <c:pt idx="1808">
                  <c:v>0.325318</c:v>
                </c:pt>
                <c:pt idx="1809">
                  <c:v>0.45691799999999999</c:v>
                </c:pt>
                <c:pt idx="1810">
                  <c:v>0.51053999999999999</c:v>
                </c:pt>
                <c:pt idx="1811">
                  <c:v>0.590974</c:v>
                </c:pt>
                <c:pt idx="1812">
                  <c:v>0.96782000000000001</c:v>
                </c:pt>
                <c:pt idx="1813">
                  <c:v>0.25550099999999998</c:v>
                </c:pt>
                <c:pt idx="1814">
                  <c:v>0.72288200000000002</c:v>
                </c:pt>
                <c:pt idx="1815">
                  <c:v>0.59354399999999996</c:v>
                </c:pt>
                <c:pt idx="1816">
                  <c:v>0.74826999999999999</c:v>
                </c:pt>
                <c:pt idx="1817">
                  <c:v>0.52858899999999998</c:v>
                </c:pt>
                <c:pt idx="1818">
                  <c:v>0.82211800000000002</c:v>
                </c:pt>
                <c:pt idx="1819">
                  <c:v>0.61469099999999999</c:v>
                </c:pt>
                <c:pt idx="1820">
                  <c:v>0.939554</c:v>
                </c:pt>
                <c:pt idx="1821">
                  <c:v>0.77861999999999998</c:v>
                </c:pt>
                <c:pt idx="1822">
                  <c:v>0.44541799999999998</c:v>
                </c:pt>
                <c:pt idx="1823">
                  <c:v>4.0386499999999999E-2</c:v>
                </c:pt>
                <c:pt idx="1824">
                  <c:v>0.97850700000000002</c:v>
                </c:pt>
                <c:pt idx="1825">
                  <c:v>0.397928</c:v>
                </c:pt>
                <c:pt idx="1826">
                  <c:v>0.75193900000000002</c:v>
                </c:pt>
                <c:pt idx="1827">
                  <c:v>7.1946999999999997E-2</c:v>
                </c:pt>
                <c:pt idx="1828">
                  <c:v>0.92999200000000004</c:v>
                </c:pt>
                <c:pt idx="1829">
                  <c:v>1.6001100000000001E-2</c:v>
                </c:pt>
                <c:pt idx="1830">
                  <c:v>0.39650800000000003</c:v>
                </c:pt>
                <c:pt idx="1831">
                  <c:v>0.427589</c:v>
                </c:pt>
                <c:pt idx="1832">
                  <c:v>0.44745000000000001</c:v>
                </c:pt>
                <c:pt idx="1833">
                  <c:v>0.554948</c:v>
                </c:pt>
                <c:pt idx="1834">
                  <c:v>7.8850000000000003E-2</c:v>
                </c:pt>
                <c:pt idx="1835">
                  <c:v>0.33835700000000002</c:v>
                </c:pt>
                <c:pt idx="1836">
                  <c:v>0.75151599999999996</c:v>
                </c:pt>
                <c:pt idx="1837">
                  <c:v>0.81351600000000002</c:v>
                </c:pt>
                <c:pt idx="1838">
                  <c:v>0.76727999999999996</c:v>
                </c:pt>
                <c:pt idx="1839">
                  <c:v>0.83875699999999997</c:v>
                </c:pt>
                <c:pt idx="1840">
                  <c:v>0.44771</c:v>
                </c:pt>
                <c:pt idx="1841">
                  <c:v>0.64000299999999999</c:v>
                </c:pt>
                <c:pt idx="1842">
                  <c:v>0.624332</c:v>
                </c:pt>
                <c:pt idx="1843">
                  <c:v>0.531609</c:v>
                </c:pt>
                <c:pt idx="1844">
                  <c:v>0.18062600000000001</c:v>
                </c:pt>
                <c:pt idx="1845">
                  <c:v>0.95674000000000003</c:v>
                </c:pt>
                <c:pt idx="1846">
                  <c:v>0.51216899999999999</c:v>
                </c:pt>
                <c:pt idx="1847">
                  <c:v>0.72433000000000003</c:v>
                </c:pt>
                <c:pt idx="1848">
                  <c:v>0.95793399999999995</c:v>
                </c:pt>
                <c:pt idx="1849">
                  <c:v>0.58106199999999997</c:v>
                </c:pt>
                <c:pt idx="1850">
                  <c:v>0.71650800000000003</c:v>
                </c:pt>
                <c:pt idx="1851">
                  <c:v>0.98560400000000004</c:v>
                </c:pt>
                <c:pt idx="1852">
                  <c:v>0.11018600000000001</c:v>
                </c:pt>
                <c:pt idx="1853">
                  <c:v>0.43670399999999998</c:v>
                </c:pt>
                <c:pt idx="1854">
                  <c:v>0.60932200000000003</c:v>
                </c:pt>
                <c:pt idx="1855">
                  <c:v>0.69276300000000002</c:v>
                </c:pt>
                <c:pt idx="1856">
                  <c:v>0.56976599999999999</c:v>
                </c:pt>
                <c:pt idx="1857">
                  <c:v>0.10402</c:v>
                </c:pt>
                <c:pt idx="1858">
                  <c:v>0.50285999999999997</c:v>
                </c:pt>
                <c:pt idx="1859">
                  <c:v>0.62810299999999997</c:v>
                </c:pt>
                <c:pt idx="1860">
                  <c:v>0.146539</c:v>
                </c:pt>
                <c:pt idx="1861">
                  <c:v>0.65563700000000003</c:v>
                </c:pt>
                <c:pt idx="1862">
                  <c:v>0.18040600000000001</c:v>
                </c:pt>
                <c:pt idx="1863">
                  <c:v>0.55147999999999997</c:v>
                </c:pt>
                <c:pt idx="1864">
                  <c:v>0.15201999999999999</c:v>
                </c:pt>
                <c:pt idx="1865">
                  <c:v>3.45269E-3</c:v>
                </c:pt>
                <c:pt idx="1866">
                  <c:v>0.89703299999999997</c:v>
                </c:pt>
                <c:pt idx="1867">
                  <c:v>0.59864899999999999</c:v>
                </c:pt>
                <c:pt idx="1868">
                  <c:v>0.48280099999999998</c:v>
                </c:pt>
                <c:pt idx="1869">
                  <c:v>0.35478500000000002</c:v>
                </c:pt>
                <c:pt idx="1870">
                  <c:v>0.31792999999999999</c:v>
                </c:pt>
                <c:pt idx="1871">
                  <c:v>0.59536599999999995</c:v>
                </c:pt>
                <c:pt idx="1872">
                  <c:v>0.73245000000000005</c:v>
                </c:pt>
                <c:pt idx="1873">
                  <c:v>0.30182599999999998</c:v>
                </c:pt>
                <c:pt idx="1874">
                  <c:v>0.186949</c:v>
                </c:pt>
                <c:pt idx="1875">
                  <c:v>0.91142299999999998</c:v>
                </c:pt>
                <c:pt idx="1876">
                  <c:v>0.848105</c:v>
                </c:pt>
                <c:pt idx="1877">
                  <c:v>7.3742600000000005E-2</c:v>
                </c:pt>
                <c:pt idx="1878">
                  <c:v>0.92170700000000005</c:v>
                </c:pt>
                <c:pt idx="1879">
                  <c:v>0.14713200000000001</c:v>
                </c:pt>
                <c:pt idx="1880">
                  <c:v>0.81591599999999997</c:v>
                </c:pt>
                <c:pt idx="1881">
                  <c:v>2.9227599999999999E-2</c:v>
                </c:pt>
                <c:pt idx="1882">
                  <c:v>0.174787</c:v>
                </c:pt>
                <c:pt idx="1883">
                  <c:v>0.12002</c:v>
                </c:pt>
                <c:pt idx="1884">
                  <c:v>0.58057300000000001</c:v>
                </c:pt>
                <c:pt idx="1885">
                  <c:v>8.7368899999999999E-2</c:v>
                </c:pt>
                <c:pt idx="1886">
                  <c:v>0.28531699999999999</c:v>
                </c:pt>
                <c:pt idx="1887">
                  <c:v>0.55267100000000002</c:v>
                </c:pt>
                <c:pt idx="1888">
                  <c:v>0.84947399999999995</c:v>
                </c:pt>
                <c:pt idx="1889">
                  <c:v>0.30861</c:v>
                </c:pt>
                <c:pt idx="1890">
                  <c:v>0.52286600000000005</c:v>
                </c:pt>
                <c:pt idx="1891">
                  <c:v>0.51552799999999999</c:v>
                </c:pt>
                <c:pt idx="1892">
                  <c:v>0.841997</c:v>
                </c:pt>
                <c:pt idx="1893">
                  <c:v>0.84204500000000004</c:v>
                </c:pt>
                <c:pt idx="1894">
                  <c:v>0.245279</c:v>
                </c:pt>
                <c:pt idx="1895">
                  <c:v>0.845221</c:v>
                </c:pt>
                <c:pt idx="1896">
                  <c:v>0.36268499999999998</c:v>
                </c:pt>
                <c:pt idx="1897">
                  <c:v>8.9862700000000004E-2</c:v>
                </c:pt>
                <c:pt idx="1898">
                  <c:v>0.10974399999999999</c:v>
                </c:pt>
                <c:pt idx="1899">
                  <c:v>0.80706900000000004</c:v>
                </c:pt>
                <c:pt idx="1900">
                  <c:v>0.31153999999999998</c:v>
                </c:pt>
                <c:pt idx="1901">
                  <c:v>0.377388</c:v>
                </c:pt>
                <c:pt idx="1902">
                  <c:v>0.92057699999999998</c:v>
                </c:pt>
                <c:pt idx="1903">
                  <c:v>0.23357800000000001</c:v>
                </c:pt>
                <c:pt idx="1904">
                  <c:v>0.74950000000000006</c:v>
                </c:pt>
                <c:pt idx="1905">
                  <c:v>0.74771200000000004</c:v>
                </c:pt>
                <c:pt idx="1906">
                  <c:v>0.51436800000000005</c:v>
                </c:pt>
                <c:pt idx="1907">
                  <c:v>0.64842</c:v>
                </c:pt>
                <c:pt idx="1908">
                  <c:v>4.7774900000000002E-2</c:v>
                </c:pt>
                <c:pt idx="1909">
                  <c:v>0.87534100000000004</c:v>
                </c:pt>
                <c:pt idx="1910">
                  <c:v>0.351385</c:v>
                </c:pt>
                <c:pt idx="1911">
                  <c:v>0.76140200000000002</c:v>
                </c:pt>
                <c:pt idx="1912">
                  <c:v>0.19265199999999999</c:v>
                </c:pt>
                <c:pt idx="1913">
                  <c:v>0.32588899999999998</c:v>
                </c:pt>
                <c:pt idx="1914">
                  <c:v>0.22636899999999999</c:v>
                </c:pt>
                <c:pt idx="1915">
                  <c:v>0.32638899999999998</c:v>
                </c:pt>
                <c:pt idx="1916">
                  <c:v>0.96778699999999995</c:v>
                </c:pt>
                <c:pt idx="1917">
                  <c:v>0.769594</c:v>
                </c:pt>
                <c:pt idx="1918">
                  <c:v>0.96481300000000003</c:v>
                </c:pt>
                <c:pt idx="1919">
                  <c:v>0.75235600000000002</c:v>
                </c:pt>
                <c:pt idx="1920">
                  <c:v>0.223912</c:v>
                </c:pt>
                <c:pt idx="1921">
                  <c:v>0.67680099999999999</c:v>
                </c:pt>
                <c:pt idx="1922">
                  <c:v>0.37520100000000001</c:v>
                </c:pt>
                <c:pt idx="1923">
                  <c:v>0.108888</c:v>
                </c:pt>
                <c:pt idx="1924">
                  <c:v>0.41836499999999999</c:v>
                </c:pt>
                <c:pt idx="1925">
                  <c:v>0.78744999999999998</c:v>
                </c:pt>
                <c:pt idx="1926">
                  <c:v>0.18879699999999999</c:v>
                </c:pt>
                <c:pt idx="1927">
                  <c:v>0.59746100000000002</c:v>
                </c:pt>
                <c:pt idx="1928">
                  <c:v>0.598163</c:v>
                </c:pt>
                <c:pt idx="1929">
                  <c:v>0.87949600000000006</c:v>
                </c:pt>
                <c:pt idx="1930">
                  <c:v>0.69822600000000001</c:v>
                </c:pt>
                <c:pt idx="1931">
                  <c:v>0.72859200000000002</c:v>
                </c:pt>
                <c:pt idx="1932">
                  <c:v>0.16743</c:v>
                </c:pt>
                <c:pt idx="1933">
                  <c:v>0.29559000000000002</c:v>
                </c:pt>
                <c:pt idx="1934">
                  <c:v>0.53522400000000003</c:v>
                </c:pt>
                <c:pt idx="1935">
                  <c:v>4.1936000000000001E-2</c:v>
                </c:pt>
                <c:pt idx="1936">
                  <c:v>0.79092700000000005</c:v>
                </c:pt>
                <c:pt idx="1937">
                  <c:v>0.96823999999999999</c:v>
                </c:pt>
                <c:pt idx="1938">
                  <c:v>0.56282600000000005</c:v>
                </c:pt>
                <c:pt idx="1939">
                  <c:v>0.28313700000000003</c:v>
                </c:pt>
                <c:pt idx="1940">
                  <c:v>0.14712800000000001</c:v>
                </c:pt>
                <c:pt idx="1941">
                  <c:v>0.78126799999999996</c:v>
                </c:pt>
                <c:pt idx="1942">
                  <c:v>0.173434</c:v>
                </c:pt>
                <c:pt idx="1943">
                  <c:v>0.32201600000000002</c:v>
                </c:pt>
                <c:pt idx="1944">
                  <c:v>0.89279200000000003</c:v>
                </c:pt>
                <c:pt idx="1945">
                  <c:v>0.84538000000000002</c:v>
                </c:pt>
                <c:pt idx="1946">
                  <c:v>0.26939299999999999</c:v>
                </c:pt>
                <c:pt idx="1947">
                  <c:v>0.116354</c:v>
                </c:pt>
                <c:pt idx="1948">
                  <c:v>0.78797799999999996</c:v>
                </c:pt>
                <c:pt idx="1949">
                  <c:v>0.42286699999999999</c:v>
                </c:pt>
                <c:pt idx="1950">
                  <c:v>0.92704699999999995</c:v>
                </c:pt>
                <c:pt idx="1951">
                  <c:v>0.600526</c:v>
                </c:pt>
                <c:pt idx="1952">
                  <c:v>0.51988699999999999</c:v>
                </c:pt>
                <c:pt idx="1953">
                  <c:v>0.68618800000000002</c:v>
                </c:pt>
                <c:pt idx="1954">
                  <c:v>0.72378799999999999</c:v>
                </c:pt>
                <c:pt idx="1955">
                  <c:v>0.79171999999999998</c:v>
                </c:pt>
                <c:pt idx="1956">
                  <c:v>0.59291799999999995</c:v>
                </c:pt>
                <c:pt idx="1957">
                  <c:v>0.57587100000000002</c:v>
                </c:pt>
                <c:pt idx="1958">
                  <c:v>4.3242200000000001E-2</c:v>
                </c:pt>
                <c:pt idx="1959">
                  <c:v>4.9809600000000002E-2</c:v>
                </c:pt>
                <c:pt idx="1960">
                  <c:v>0.62974799999999997</c:v>
                </c:pt>
                <c:pt idx="1961">
                  <c:v>0.52630399999999999</c:v>
                </c:pt>
                <c:pt idx="1962">
                  <c:v>0.84068100000000001</c:v>
                </c:pt>
                <c:pt idx="1963">
                  <c:v>0.71540899999999996</c:v>
                </c:pt>
                <c:pt idx="1964">
                  <c:v>0.38239200000000001</c:v>
                </c:pt>
                <c:pt idx="1965">
                  <c:v>0.65425100000000003</c:v>
                </c:pt>
                <c:pt idx="1966">
                  <c:v>0.47260799999999997</c:v>
                </c:pt>
                <c:pt idx="1967">
                  <c:v>0.68731200000000003</c:v>
                </c:pt>
                <c:pt idx="1968">
                  <c:v>0.78644099999999995</c:v>
                </c:pt>
                <c:pt idx="1969">
                  <c:v>0.22425</c:v>
                </c:pt>
                <c:pt idx="1970">
                  <c:v>0.78388199999999997</c:v>
                </c:pt>
                <c:pt idx="1971">
                  <c:v>0.94279199999999996</c:v>
                </c:pt>
                <c:pt idx="1972">
                  <c:v>6.0410699999999998E-2</c:v>
                </c:pt>
                <c:pt idx="1973">
                  <c:v>0.20377000000000001</c:v>
                </c:pt>
                <c:pt idx="1974">
                  <c:v>0.17844599999999999</c:v>
                </c:pt>
                <c:pt idx="1975">
                  <c:v>0.48594100000000001</c:v>
                </c:pt>
                <c:pt idx="1976">
                  <c:v>0.24301300000000001</c:v>
                </c:pt>
                <c:pt idx="1977">
                  <c:v>0.25711499999999998</c:v>
                </c:pt>
                <c:pt idx="1978">
                  <c:v>1.2654200000000001E-2</c:v>
                </c:pt>
                <c:pt idx="1979">
                  <c:v>0.16941300000000001</c:v>
                </c:pt>
                <c:pt idx="1980">
                  <c:v>0.43788100000000002</c:v>
                </c:pt>
                <c:pt idx="1981">
                  <c:v>0.30254700000000001</c:v>
                </c:pt>
                <c:pt idx="1982">
                  <c:v>0.82074599999999998</c:v>
                </c:pt>
                <c:pt idx="1983">
                  <c:v>9.5422599999999996E-2</c:v>
                </c:pt>
                <c:pt idx="1984">
                  <c:v>0.57984000000000002</c:v>
                </c:pt>
                <c:pt idx="1985">
                  <c:v>0.222687</c:v>
                </c:pt>
                <c:pt idx="1986">
                  <c:v>0.67953399999999997</c:v>
                </c:pt>
                <c:pt idx="1987">
                  <c:v>0.52972600000000003</c:v>
                </c:pt>
                <c:pt idx="1988">
                  <c:v>9.4848399999999999E-2</c:v>
                </c:pt>
                <c:pt idx="1989">
                  <c:v>0.21340899999999999</c:v>
                </c:pt>
                <c:pt idx="1990">
                  <c:v>4.44757E-2</c:v>
                </c:pt>
                <c:pt idx="1991">
                  <c:v>0.92743600000000004</c:v>
                </c:pt>
                <c:pt idx="1992">
                  <c:v>0.11021400000000001</c:v>
                </c:pt>
                <c:pt idx="1993">
                  <c:v>0.233794</c:v>
                </c:pt>
                <c:pt idx="1994">
                  <c:v>0.335646</c:v>
                </c:pt>
                <c:pt idx="1995">
                  <c:v>0.45138200000000001</c:v>
                </c:pt>
                <c:pt idx="1996">
                  <c:v>0.42557099999999998</c:v>
                </c:pt>
                <c:pt idx="1997">
                  <c:v>0.31979800000000003</c:v>
                </c:pt>
                <c:pt idx="1998">
                  <c:v>0.81296400000000002</c:v>
                </c:pt>
                <c:pt idx="1999">
                  <c:v>0.8468</c:v>
                </c:pt>
                <c:pt idx="2000">
                  <c:v>0.66434599999999999</c:v>
                </c:pt>
                <c:pt idx="2001">
                  <c:v>0.21823500000000001</c:v>
                </c:pt>
                <c:pt idx="2002">
                  <c:v>0.45217800000000002</c:v>
                </c:pt>
                <c:pt idx="2003">
                  <c:v>0.84011599999999997</c:v>
                </c:pt>
                <c:pt idx="2004">
                  <c:v>0.34264</c:v>
                </c:pt>
                <c:pt idx="2005">
                  <c:v>0.36983500000000002</c:v>
                </c:pt>
                <c:pt idx="2006">
                  <c:v>0.55771599999999999</c:v>
                </c:pt>
                <c:pt idx="2007">
                  <c:v>0.67268499999999998</c:v>
                </c:pt>
                <c:pt idx="2008">
                  <c:v>0.37325900000000001</c:v>
                </c:pt>
                <c:pt idx="2009">
                  <c:v>0.67272600000000005</c:v>
                </c:pt>
                <c:pt idx="2010">
                  <c:v>0.18348900000000001</c:v>
                </c:pt>
                <c:pt idx="2011">
                  <c:v>0.69345400000000001</c:v>
                </c:pt>
                <c:pt idx="2012">
                  <c:v>1.6560200000000001E-2</c:v>
                </c:pt>
                <c:pt idx="2013">
                  <c:v>0.87838400000000005</c:v>
                </c:pt>
                <c:pt idx="2014">
                  <c:v>0.18462300000000001</c:v>
                </c:pt>
                <c:pt idx="2015">
                  <c:v>0.84492100000000003</c:v>
                </c:pt>
                <c:pt idx="2016">
                  <c:v>8.8858500000000007E-2</c:v>
                </c:pt>
                <c:pt idx="2017">
                  <c:v>0.93561799999999995</c:v>
                </c:pt>
                <c:pt idx="2018">
                  <c:v>0.75868199999999997</c:v>
                </c:pt>
                <c:pt idx="2019">
                  <c:v>0.499442</c:v>
                </c:pt>
                <c:pt idx="2020">
                  <c:v>0.48007899999999998</c:v>
                </c:pt>
                <c:pt idx="2021">
                  <c:v>0.74003399999999997</c:v>
                </c:pt>
                <c:pt idx="2022">
                  <c:v>0.59597299999999997</c:v>
                </c:pt>
                <c:pt idx="2023">
                  <c:v>0.73589899999999997</c:v>
                </c:pt>
                <c:pt idx="2024">
                  <c:v>0.85092199999999996</c:v>
                </c:pt>
                <c:pt idx="2025">
                  <c:v>0.36272300000000002</c:v>
                </c:pt>
                <c:pt idx="2026">
                  <c:v>0.42512899999999998</c:v>
                </c:pt>
                <c:pt idx="2027">
                  <c:v>0.44681300000000002</c:v>
                </c:pt>
                <c:pt idx="2028">
                  <c:v>0.722885</c:v>
                </c:pt>
                <c:pt idx="2029">
                  <c:v>0.98677700000000002</c:v>
                </c:pt>
                <c:pt idx="2030">
                  <c:v>0.36595699999999998</c:v>
                </c:pt>
                <c:pt idx="2031">
                  <c:v>0.33630900000000002</c:v>
                </c:pt>
                <c:pt idx="2032">
                  <c:v>5.7091700000000004E-3</c:v>
                </c:pt>
                <c:pt idx="2033">
                  <c:v>0.66435599999999995</c:v>
                </c:pt>
                <c:pt idx="2034">
                  <c:v>0.39185700000000001</c:v>
                </c:pt>
                <c:pt idx="2035">
                  <c:v>0.852657</c:v>
                </c:pt>
                <c:pt idx="2036">
                  <c:v>3.63056E-2</c:v>
                </c:pt>
                <c:pt idx="2037">
                  <c:v>0.77327199999999996</c:v>
                </c:pt>
                <c:pt idx="2038">
                  <c:v>0.196826</c:v>
                </c:pt>
                <c:pt idx="2039">
                  <c:v>0.73385400000000001</c:v>
                </c:pt>
                <c:pt idx="2040">
                  <c:v>0.35683199999999998</c:v>
                </c:pt>
                <c:pt idx="2041">
                  <c:v>0.18645900000000001</c:v>
                </c:pt>
                <c:pt idx="2042">
                  <c:v>0.81877999999999995</c:v>
                </c:pt>
                <c:pt idx="2043">
                  <c:v>0.99765400000000004</c:v>
                </c:pt>
                <c:pt idx="2044">
                  <c:v>0.72956399999999999</c:v>
                </c:pt>
                <c:pt idx="2045">
                  <c:v>0.73676799999999998</c:v>
                </c:pt>
                <c:pt idx="2046">
                  <c:v>0.31761699999999998</c:v>
                </c:pt>
                <c:pt idx="2047">
                  <c:v>0.60375400000000001</c:v>
                </c:pt>
                <c:pt idx="2048">
                  <c:v>0.82022200000000001</c:v>
                </c:pt>
                <c:pt idx="2049">
                  <c:v>0.83858100000000002</c:v>
                </c:pt>
                <c:pt idx="2050">
                  <c:v>0.221163</c:v>
                </c:pt>
                <c:pt idx="2051">
                  <c:v>0.37545400000000001</c:v>
                </c:pt>
                <c:pt idx="2052">
                  <c:v>1.1768900000000001E-2</c:v>
                </c:pt>
                <c:pt idx="2053">
                  <c:v>0.61945300000000003</c:v>
                </c:pt>
                <c:pt idx="2054">
                  <c:v>7.3583099999999999E-3</c:v>
                </c:pt>
                <c:pt idx="2055">
                  <c:v>0.46129599999999998</c:v>
                </c:pt>
                <c:pt idx="2056">
                  <c:v>0.604321</c:v>
                </c:pt>
                <c:pt idx="2057">
                  <c:v>0.234872</c:v>
                </c:pt>
                <c:pt idx="2058">
                  <c:v>0.109219</c:v>
                </c:pt>
                <c:pt idx="2059">
                  <c:v>0.18829899999999999</c:v>
                </c:pt>
                <c:pt idx="2060">
                  <c:v>0.97725399999999996</c:v>
                </c:pt>
                <c:pt idx="2061">
                  <c:v>0.36135699999999998</c:v>
                </c:pt>
                <c:pt idx="2062">
                  <c:v>0.80098100000000005</c:v>
                </c:pt>
                <c:pt idx="2063">
                  <c:v>0.234871</c:v>
                </c:pt>
                <c:pt idx="2064">
                  <c:v>0.39171299999999998</c:v>
                </c:pt>
                <c:pt idx="2065">
                  <c:v>0.76883100000000004</c:v>
                </c:pt>
                <c:pt idx="2066">
                  <c:v>0.31366699999999997</c:v>
                </c:pt>
                <c:pt idx="2067">
                  <c:v>0.40928700000000001</c:v>
                </c:pt>
                <c:pt idx="2068">
                  <c:v>0.91216399999999997</c:v>
                </c:pt>
                <c:pt idx="2069">
                  <c:v>0.72743400000000003</c:v>
                </c:pt>
                <c:pt idx="2070">
                  <c:v>0.70938599999999996</c:v>
                </c:pt>
                <c:pt idx="2071">
                  <c:v>0.79517099999999996</c:v>
                </c:pt>
                <c:pt idx="2072">
                  <c:v>0.57407600000000003</c:v>
                </c:pt>
                <c:pt idx="2073">
                  <c:v>0.26788200000000001</c:v>
                </c:pt>
                <c:pt idx="2074">
                  <c:v>0.566249</c:v>
                </c:pt>
                <c:pt idx="2075">
                  <c:v>0.32247399999999998</c:v>
                </c:pt>
                <c:pt idx="2076">
                  <c:v>0.84475</c:v>
                </c:pt>
                <c:pt idx="2077">
                  <c:v>0.19040399999999999</c:v>
                </c:pt>
                <c:pt idx="2078">
                  <c:v>0.86744699999999997</c:v>
                </c:pt>
                <c:pt idx="2079">
                  <c:v>0.68978200000000001</c:v>
                </c:pt>
                <c:pt idx="2080">
                  <c:v>0.17416100000000001</c:v>
                </c:pt>
                <c:pt idx="2081">
                  <c:v>0.72992500000000005</c:v>
                </c:pt>
                <c:pt idx="2082">
                  <c:v>0.39856200000000003</c:v>
                </c:pt>
                <c:pt idx="2083">
                  <c:v>0.98470999999999997</c:v>
                </c:pt>
                <c:pt idx="2084">
                  <c:v>0.88048199999999999</c:v>
                </c:pt>
                <c:pt idx="2085">
                  <c:v>6.9486199999999998E-2</c:v>
                </c:pt>
                <c:pt idx="2086">
                  <c:v>0.96494500000000005</c:v>
                </c:pt>
                <c:pt idx="2087">
                  <c:v>0.77942100000000003</c:v>
                </c:pt>
                <c:pt idx="2088">
                  <c:v>0.42979699999999998</c:v>
                </c:pt>
                <c:pt idx="2089">
                  <c:v>0.17838799999999999</c:v>
                </c:pt>
                <c:pt idx="2090">
                  <c:v>0.81992500000000001</c:v>
                </c:pt>
                <c:pt idx="2091">
                  <c:v>0.63275999999999999</c:v>
                </c:pt>
                <c:pt idx="2092">
                  <c:v>0.27745599999999998</c:v>
                </c:pt>
                <c:pt idx="2093">
                  <c:v>0.83426299999999998</c:v>
                </c:pt>
                <c:pt idx="2094">
                  <c:v>0.87774300000000005</c:v>
                </c:pt>
                <c:pt idx="2095">
                  <c:v>4.02654E-2</c:v>
                </c:pt>
                <c:pt idx="2096">
                  <c:v>0.22337699999999999</c:v>
                </c:pt>
                <c:pt idx="2097">
                  <c:v>0.54232400000000003</c:v>
                </c:pt>
                <c:pt idx="2098">
                  <c:v>0.99898799999999999</c:v>
                </c:pt>
                <c:pt idx="2099">
                  <c:v>0.14936199999999999</c:v>
                </c:pt>
                <c:pt idx="2100">
                  <c:v>0.64281500000000003</c:v>
                </c:pt>
                <c:pt idx="2101">
                  <c:v>0.33274799999999999</c:v>
                </c:pt>
                <c:pt idx="2102">
                  <c:v>0.49202099999999999</c:v>
                </c:pt>
                <c:pt idx="2103">
                  <c:v>8.59713E-2</c:v>
                </c:pt>
                <c:pt idx="2104">
                  <c:v>0.46180900000000003</c:v>
                </c:pt>
                <c:pt idx="2105">
                  <c:v>0.31635799999999997</c:v>
                </c:pt>
                <c:pt idx="2106">
                  <c:v>0.18053900000000001</c:v>
                </c:pt>
                <c:pt idx="2107">
                  <c:v>0.63680000000000003</c:v>
                </c:pt>
                <c:pt idx="2108">
                  <c:v>0.51433099999999998</c:v>
                </c:pt>
                <c:pt idx="2109">
                  <c:v>0.76777300000000004</c:v>
                </c:pt>
                <c:pt idx="2110">
                  <c:v>0.23727500000000001</c:v>
                </c:pt>
                <c:pt idx="2111">
                  <c:v>0.71870599999999996</c:v>
                </c:pt>
                <c:pt idx="2112">
                  <c:v>2.6234500000000001E-2</c:v>
                </c:pt>
                <c:pt idx="2113">
                  <c:v>0.30770700000000001</c:v>
                </c:pt>
                <c:pt idx="2114">
                  <c:v>0.39152300000000001</c:v>
                </c:pt>
                <c:pt idx="2115">
                  <c:v>0.82137499999999997</c:v>
                </c:pt>
                <c:pt idx="2116">
                  <c:v>0.85531500000000005</c:v>
                </c:pt>
                <c:pt idx="2117">
                  <c:v>8.3192500000000003E-2</c:v>
                </c:pt>
                <c:pt idx="2118">
                  <c:v>0.47391699999999998</c:v>
                </c:pt>
                <c:pt idx="2119">
                  <c:v>0.85841500000000004</c:v>
                </c:pt>
                <c:pt idx="2120">
                  <c:v>5.7412699999999997E-2</c:v>
                </c:pt>
                <c:pt idx="2121">
                  <c:v>0.79270200000000002</c:v>
                </c:pt>
                <c:pt idx="2122">
                  <c:v>0.67413599999999996</c:v>
                </c:pt>
                <c:pt idx="2123">
                  <c:v>0.799817</c:v>
                </c:pt>
                <c:pt idx="2124">
                  <c:v>0.31909399999999999</c:v>
                </c:pt>
                <c:pt idx="2125">
                  <c:v>0.76720200000000005</c:v>
                </c:pt>
                <c:pt idx="2126">
                  <c:v>4.1162000000000004E-3</c:v>
                </c:pt>
                <c:pt idx="2127">
                  <c:v>5.5578000000000002E-2</c:v>
                </c:pt>
                <c:pt idx="2128">
                  <c:v>0.28571800000000003</c:v>
                </c:pt>
                <c:pt idx="2129">
                  <c:v>0.124795</c:v>
                </c:pt>
                <c:pt idx="2130">
                  <c:v>0.75243300000000002</c:v>
                </c:pt>
                <c:pt idx="2131">
                  <c:v>0.60446699999999998</c:v>
                </c:pt>
                <c:pt idx="2132">
                  <c:v>0.509274</c:v>
                </c:pt>
                <c:pt idx="2133">
                  <c:v>0.39340700000000001</c:v>
                </c:pt>
                <c:pt idx="2134">
                  <c:v>4.2489199999999998E-2</c:v>
                </c:pt>
                <c:pt idx="2135">
                  <c:v>0.55892299999999995</c:v>
                </c:pt>
                <c:pt idx="2136">
                  <c:v>0.83770800000000001</c:v>
                </c:pt>
                <c:pt idx="2137">
                  <c:v>0.215036</c:v>
                </c:pt>
                <c:pt idx="2138">
                  <c:v>0.81394599999999995</c:v>
                </c:pt>
                <c:pt idx="2139">
                  <c:v>0.99957300000000004</c:v>
                </c:pt>
                <c:pt idx="2140">
                  <c:v>6.8699399999999994E-2</c:v>
                </c:pt>
                <c:pt idx="2141">
                  <c:v>0.89525999999999994</c:v>
                </c:pt>
                <c:pt idx="2142">
                  <c:v>0.79297099999999998</c:v>
                </c:pt>
                <c:pt idx="2143">
                  <c:v>0.73302599999999996</c:v>
                </c:pt>
                <c:pt idx="2144">
                  <c:v>0.84095299999999995</c:v>
                </c:pt>
                <c:pt idx="2145">
                  <c:v>0.174762</c:v>
                </c:pt>
                <c:pt idx="2146">
                  <c:v>0.61061500000000002</c:v>
                </c:pt>
                <c:pt idx="2147">
                  <c:v>0.95394199999999996</c:v>
                </c:pt>
                <c:pt idx="2148">
                  <c:v>0.232015</c:v>
                </c:pt>
                <c:pt idx="2149">
                  <c:v>0.43304999999999999</c:v>
                </c:pt>
                <c:pt idx="2150">
                  <c:v>0.561029</c:v>
                </c:pt>
                <c:pt idx="2151">
                  <c:v>0.15665100000000001</c:v>
                </c:pt>
                <c:pt idx="2152">
                  <c:v>0.18087700000000001</c:v>
                </c:pt>
                <c:pt idx="2153">
                  <c:v>0.78740100000000002</c:v>
                </c:pt>
                <c:pt idx="2154">
                  <c:v>0.660744</c:v>
                </c:pt>
                <c:pt idx="2155">
                  <c:v>0.50705800000000001</c:v>
                </c:pt>
                <c:pt idx="2156">
                  <c:v>3.54492E-2</c:v>
                </c:pt>
                <c:pt idx="2157">
                  <c:v>0.84692299999999998</c:v>
                </c:pt>
                <c:pt idx="2158">
                  <c:v>0.17893800000000001</c:v>
                </c:pt>
                <c:pt idx="2159">
                  <c:v>0.35853099999999999</c:v>
                </c:pt>
                <c:pt idx="2160">
                  <c:v>0.30301899999999998</c:v>
                </c:pt>
                <c:pt idx="2161">
                  <c:v>0.77919799999999995</c:v>
                </c:pt>
                <c:pt idx="2162">
                  <c:v>0.16807900000000001</c:v>
                </c:pt>
                <c:pt idx="2163">
                  <c:v>0.37607200000000002</c:v>
                </c:pt>
                <c:pt idx="2164">
                  <c:v>0.13367699999999999</c:v>
                </c:pt>
                <c:pt idx="2165">
                  <c:v>0.74264399999999997</c:v>
                </c:pt>
                <c:pt idx="2166">
                  <c:v>0.481715</c:v>
                </c:pt>
                <c:pt idx="2167">
                  <c:v>0.38868599999999998</c:v>
                </c:pt>
                <c:pt idx="2168">
                  <c:v>0.39102999999999999</c:v>
                </c:pt>
                <c:pt idx="2169">
                  <c:v>0.71660000000000001</c:v>
                </c:pt>
                <c:pt idx="2170">
                  <c:v>0.93262800000000001</c:v>
                </c:pt>
                <c:pt idx="2171">
                  <c:v>0.81143299999999996</c:v>
                </c:pt>
                <c:pt idx="2172">
                  <c:v>0.372805</c:v>
                </c:pt>
                <c:pt idx="2173">
                  <c:v>0.135268</c:v>
                </c:pt>
                <c:pt idx="2174">
                  <c:v>0.47382999999999997</c:v>
                </c:pt>
                <c:pt idx="2175">
                  <c:v>1.9923E-2</c:v>
                </c:pt>
                <c:pt idx="2176">
                  <c:v>0.98121999999999998</c:v>
                </c:pt>
                <c:pt idx="2177">
                  <c:v>0.63963700000000001</c:v>
                </c:pt>
                <c:pt idx="2178">
                  <c:v>0.86955899999999997</c:v>
                </c:pt>
                <c:pt idx="2179">
                  <c:v>0.77085300000000001</c:v>
                </c:pt>
                <c:pt idx="2180">
                  <c:v>0.65748300000000004</c:v>
                </c:pt>
                <c:pt idx="2181">
                  <c:v>0.54502099999999998</c:v>
                </c:pt>
                <c:pt idx="2182">
                  <c:v>0.289912</c:v>
                </c:pt>
                <c:pt idx="2183">
                  <c:v>0.62683</c:v>
                </c:pt>
                <c:pt idx="2184">
                  <c:v>0.28402699999999997</c:v>
                </c:pt>
                <c:pt idx="2185">
                  <c:v>0.99521700000000002</c:v>
                </c:pt>
                <c:pt idx="2186">
                  <c:v>0.87675800000000004</c:v>
                </c:pt>
                <c:pt idx="2187">
                  <c:v>2.66267E-2</c:v>
                </c:pt>
                <c:pt idx="2188">
                  <c:v>0.66486199999999995</c:v>
                </c:pt>
                <c:pt idx="2189">
                  <c:v>0.178781</c:v>
                </c:pt>
                <c:pt idx="2190">
                  <c:v>0.71425799999999995</c:v>
                </c:pt>
                <c:pt idx="2191">
                  <c:v>0.64219300000000001</c:v>
                </c:pt>
                <c:pt idx="2192">
                  <c:v>0.247581</c:v>
                </c:pt>
                <c:pt idx="2193">
                  <c:v>0.93549800000000005</c:v>
                </c:pt>
                <c:pt idx="2194">
                  <c:v>0.79386000000000001</c:v>
                </c:pt>
                <c:pt idx="2195">
                  <c:v>0.42139399999999999</c:v>
                </c:pt>
                <c:pt idx="2196">
                  <c:v>0.36919400000000002</c:v>
                </c:pt>
                <c:pt idx="2197">
                  <c:v>0.65251300000000001</c:v>
                </c:pt>
                <c:pt idx="2198">
                  <c:v>0.20292099999999999</c:v>
                </c:pt>
                <c:pt idx="2199">
                  <c:v>0.72305399999999997</c:v>
                </c:pt>
                <c:pt idx="2200">
                  <c:v>3.1433999999999997E-2</c:v>
                </c:pt>
                <c:pt idx="2201">
                  <c:v>0.17283999999999999</c:v>
                </c:pt>
                <c:pt idx="2202">
                  <c:v>0.75473500000000004</c:v>
                </c:pt>
                <c:pt idx="2203">
                  <c:v>0.61669099999999999</c:v>
                </c:pt>
                <c:pt idx="2204">
                  <c:v>0.31567800000000001</c:v>
                </c:pt>
                <c:pt idx="2205">
                  <c:v>0.53443300000000005</c:v>
                </c:pt>
                <c:pt idx="2206">
                  <c:v>0.30973699999999998</c:v>
                </c:pt>
                <c:pt idx="2207">
                  <c:v>0.74633099999999997</c:v>
                </c:pt>
                <c:pt idx="2208">
                  <c:v>0.43015599999999998</c:v>
                </c:pt>
                <c:pt idx="2209">
                  <c:v>0.126664</c:v>
                </c:pt>
                <c:pt idx="2210">
                  <c:v>0.55676400000000004</c:v>
                </c:pt>
                <c:pt idx="2211">
                  <c:v>0.78330999999999995</c:v>
                </c:pt>
                <c:pt idx="2212">
                  <c:v>0.271123</c:v>
                </c:pt>
                <c:pt idx="2213">
                  <c:v>0.93577500000000002</c:v>
                </c:pt>
                <c:pt idx="2214">
                  <c:v>0.58440999999999999</c:v>
                </c:pt>
                <c:pt idx="2215">
                  <c:v>0.61662499999999998</c:v>
                </c:pt>
                <c:pt idx="2216">
                  <c:v>0.782744</c:v>
                </c:pt>
                <c:pt idx="2217">
                  <c:v>0.110002</c:v>
                </c:pt>
                <c:pt idx="2218">
                  <c:v>0.40946199999999999</c:v>
                </c:pt>
                <c:pt idx="2219">
                  <c:v>0.78208100000000003</c:v>
                </c:pt>
                <c:pt idx="2220">
                  <c:v>0.85297199999999995</c:v>
                </c:pt>
                <c:pt idx="2221">
                  <c:v>0.61558000000000002</c:v>
                </c:pt>
                <c:pt idx="2222">
                  <c:v>0.65234300000000001</c:v>
                </c:pt>
                <c:pt idx="2223">
                  <c:v>0.80745999999999996</c:v>
                </c:pt>
                <c:pt idx="2224">
                  <c:v>0.63616700000000004</c:v>
                </c:pt>
                <c:pt idx="2225">
                  <c:v>0.459507</c:v>
                </c:pt>
                <c:pt idx="2226">
                  <c:v>0.74388100000000001</c:v>
                </c:pt>
                <c:pt idx="2227">
                  <c:v>0.98061600000000004</c:v>
                </c:pt>
                <c:pt idx="2228">
                  <c:v>0.31323400000000001</c:v>
                </c:pt>
                <c:pt idx="2229">
                  <c:v>0.14362800000000001</c:v>
                </c:pt>
                <c:pt idx="2230">
                  <c:v>6.90659E-2</c:v>
                </c:pt>
                <c:pt idx="2231">
                  <c:v>0.31639400000000001</c:v>
                </c:pt>
                <c:pt idx="2232">
                  <c:v>6.0829300000000003E-2</c:v>
                </c:pt>
                <c:pt idx="2233">
                  <c:v>0.23522599999999999</c:v>
                </c:pt>
                <c:pt idx="2234">
                  <c:v>0.23034099999999999</c:v>
                </c:pt>
                <c:pt idx="2235">
                  <c:v>0.96307299999999996</c:v>
                </c:pt>
                <c:pt idx="2236">
                  <c:v>0.26137899999999997</c:v>
                </c:pt>
                <c:pt idx="2237">
                  <c:v>0.26552300000000001</c:v>
                </c:pt>
                <c:pt idx="2238">
                  <c:v>6.8754499999999996E-2</c:v>
                </c:pt>
                <c:pt idx="2239">
                  <c:v>0.35511500000000001</c:v>
                </c:pt>
                <c:pt idx="2240">
                  <c:v>0.97650599999999999</c:v>
                </c:pt>
                <c:pt idx="2241">
                  <c:v>0.89289399999999997</c:v>
                </c:pt>
                <c:pt idx="2242">
                  <c:v>0.423593</c:v>
                </c:pt>
                <c:pt idx="2243">
                  <c:v>0.269702</c:v>
                </c:pt>
                <c:pt idx="2244">
                  <c:v>0.357844</c:v>
                </c:pt>
                <c:pt idx="2245">
                  <c:v>0.726773</c:v>
                </c:pt>
                <c:pt idx="2246">
                  <c:v>0.49636599999999997</c:v>
                </c:pt>
                <c:pt idx="2247">
                  <c:v>0.29644999999999999</c:v>
                </c:pt>
                <c:pt idx="2248">
                  <c:v>0.667906</c:v>
                </c:pt>
                <c:pt idx="2249">
                  <c:v>0.233762</c:v>
                </c:pt>
                <c:pt idx="2250">
                  <c:v>0.75140899999999999</c:v>
                </c:pt>
                <c:pt idx="2251">
                  <c:v>8.7743199999999993E-2</c:v>
                </c:pt>
                <c:pt idx="2252">
                  <c:v>0.48675600000000002</c:v>
                </c:pt>
                <c:pt idx="2253">
                  <c:v>0.89498500000000003</c:v>
                </c:pt>
                <c:pt idx="2254">
                  <c:v>0.40171299999999999</c:v>
                </c:pt>
                <c:pt idx="2255">
                  <c:v>0.44769500000000001</c:v>
                </c:pt>
                <c:pt idx="2256">
                  <c:v>0.71558999999999995</c:v>
                </c:pt>
                <c:pt idx="2257">
                  <c:v>0.81153200000000003</c:v>
                </c:pt>
                <c:pt idx="2258">
                  <c:v>0.95145500000000005</c:v>
                </c:pt>
                <c:pt idx="2259">
                  <c:v>0.89598599999999995</c:v>
                </c:pt>
                <c:pt idx="2260">
                  <c:v>0.23908399999999999</c:v>
                </c:pt>
                <c:pt idx="2261">
                  <c:v>9.9316199999999993E-2</c:v>
                </c:pt>
                <c:pt idx="2262">
                  <c:v>0.70449799999999996</c:v>
                </c:pt>
                <c:pt idx="2263">
                  <c:v>0.195692</c:v>
                </c:pt>
                <c:pt idx="2264">
                  <c:v>0.162243</c:v>
                </c:pt>
                <c:pt idx="2265">
                  <c:v>0.97623899999999997</c:v>
                </c:pt>
                <c:pt idx="2266">
                  <c:v>0.53985700000000003</c:v>
                </c:pt>
                <c:pt idx="2267">
                  <c:v>0.87206499999999998</c:v>
                </c:pt>
                <c:pt idx="2268">
                  <c:v>0.97023700000000002</c:v>
                </c:pt>
                <c:pt idx="2269">
                  <c:v>0.54356800000000005</c:v>
                </c:pt>
                <c:pt idx="2270">
                  <c:v>0.97253400000000001</c:v>
                </c:pt>
                <c:pt idx="2271">
                  <c:v>0.49632900000000002</c:v>
                </c:pt>
                <c:pt idx="2272">
                  <c:v>0.80596500000000004</c:v>
                </c:pt>
                <c:pt idx="2273">
                  <c:v>0.64265399999999995</c:v>
                </c:pt>
                <c:pt idx="2274">
                  <c:v>0.25018699999999999</c:v>
                </c:pt>
                <c:pt idx="2275">
                  <c:v>0.57726999999999995</c:v>
                </c:pt>
                <c:pt idx="2276">
                  <c:v>0.50842699999999996</c:v>
                </c:pt>
                <c:pt idx="2277">
                  <c:v>0.32540200000000002</c:v>
                </c:pt>
                <c:pt idx="2278">
                  <c:v>0.61231199999999997</c:v>
                </c:pt>
                <c:pt idx="2279">
                  <c:v>0.10929800000000001</c:v>
                </c:pt>
                <c:pt idx="2280">
                  <c:v>0.63377700000000003</c:v>
                </c:pt>
                <c:pt idx="2281">
                  <c:v>0.14883199999999999</c:v>
                </c:pt>
                <c:pt idx="2282">
                  <c:v>0.329488</c:v>
                </c:pt>
                <c:pt idx="2283">
                  <c:v>0.84438000000000002</c:v>
                </c:pt>
                <c:pt idx="2284">
                  <c:v>0.492006</c:v>
                </c:pt>
                <c:pt idx="2285">
                  <c:v>0.85986899999999999</c:v>
                </c:pt>
                <c:pt idx="2286">
                  <c:v>0.66815800000000003</c:v>
                </c:pt>
                <c:pt idx="2287">
                  <c:v>0.15221999999999999</c:v>
                </c:pt>
                <c:pt idx="2288">
                  <c:v>0.15545700000000001</c:v>
                </c:pt>
                <c:pt idx="2289">
                  <c:v>0.68750900000000004</c:v>
                </c:pt>
                <c:pt idx="2290">
                  <c:v>0.38832100000000003</c:v>
                </c:pt>
                <c:pt idx="2291">
                  <c:v>0.44443300000000002</c:v>
                </c:pt>
                <c:pt idx="2292">
                  <c:v>0.81351499999999999</c:v>
                </c:pt>
                <c:pt idx="2293">
                  <c:v>0.81281599999999998</c:v>
                </c:pt>
                <c:pt idx="2294">
                  <c:v>0.86370400000000003</c:v>
                </c:pt>
                <c:pt idx="2295">
                  <c:v>0.66251599999999999</c:v>
                </c:pt>
                <c:pt idx="2296">
                  <c:v>0.86469399999999996</c:v>
                </c:pt>
                <c:pt idx="2297">
                  <c:v>0.63278199999999996</c:v>
                </c:pt>
                <c:pt idx="2298">
                  <c:v>0.64502499999999996</c:v>
                </c:pt>
                <c:pt idx="2299">
                  <c:v>6.2566399999999994E-2</c:v>
                </c:pt>
                <c:pt idx="2300">
                  <c:v>0.12706899999999999</c:v>
                </c:pt>
                <c:pt idx="2301">
                  <c:v>0.69402299999999995</c:v>
                </c:pt>
                <c:pt idx="2302">
                  <c:v>0.40826699999999999</c:v>
                </c:pt>
                <c:pt idx="2303">
                  <c:v>0.57565500000000003</c:v>
                </c:pt>
                <c:pt idx="2304">
                  <c:v>0.29034500000000002</c:v>
                </c:pt>
                <c:pt idx="2305">
                  <c:v>0.30650699999999997</c:v>
                </c:pt>
                <c:pt idx="2306">
                  <c:v>0.581538</c:v>
                </c:pt>
                <c:pt idx="2307">
                  <c:v>0.19483500000000001</c:v>
                </c:pt>
                <c:pt idx="2308">
                  <c:v>0.19913900000000001</c:v>
                </c:pt>
                <c:pt idx="2309">
                  <c:v>0.89879799999999999</c:v>
                </c:pt>
                <c:pt idx="2310">
                  <c:v>8.1439800000000007E-2</c:v>
                </c:pt>
                <c:pt idx="2311">
                  <c:v>0.232989</c:v>
                </c:pt>
                <c:pt idx="2312">
                  <c:v>0.91447599999999996</c:v>
                </c:pt>
                <c:pt idx="2313">
                  <c:v>0.684477</c:v>
                </c:pt>
                <c:pt idx="2314">
                  <c:v>0.65432100000000004</c:v>
                </c:pt>
                <c:pt idx="2315">
                  <c:v>0.63565400000000005</c:v>
                </c:pt>
                <c:pt idx="2316">
                  <c:v>0.70987599999999995</c:v>
                </c:pt>
                <c:pt idx="2317">
                  <c:v>0.99331800000000003</c:v>
                </c:pt>
                <c:pt idx="2318">
                  <c:v>0.71105799999999997</c:v>
                </c:pt>
                <c:pt idx="2319">
                  <c:v>0.22780500000000001</c:v>
                </c:pt>
                <c:pt idx="2320">
                  <c:v>0.63126000000000004</c:v>
                </c:pt>
                <c:pt idx="2321">
                  <c:v>0.59284800000000004</c:v>
                </c:pt>
                <c:pt idx="2322">
                  <c:v>0.59735000000000005</c:v>
                </c:pt>
                <c:pt idx="2323">
                  <c:v>0.98739600000000005</c:v>
                </c:pt>
                <c:pt idx="2324">
                  <c:v>2.1326999999999999E-2</c:v>
                </c:pt>
                <c:pt idx="2325">
                  <c:v>0.38866499999999998</c:v>
                </c:pt>
                <c:pt idx="2326">
                  <c:v>3.6602500000000003E-2</c:v>
                </c:pt>
                <c:pt idx="2327">
                  <c:v>0.34529700000000002</c:v>
                </c:pt>
                <c:pt idx="2328">
                  <c:v>0.84317900000000001</c:v>
                </c:pt>
                <c:pt idx="2329">
                  <c:v>5.2959399999999997E-2</c:v>
                </c:pt>
                <c:pt idx="2330">
                  <c:v>0.82038699999999998</c:v>
                </c:pt>
                <c:pt idx="2331">
                  <c:v>0.22492799999999999</c:v>
                </c:pt>
                <c:pt idx="2332">
                  <c:v>0.59084700000000001</c:v>
                </c:pt>
                <c:pt idx="2333">
                  <c:v>0.66196699999999997</c:v>
                </c:pt>
                <c:pt idx="2334">
                  <c:v>0.25170799999999999</c:v>
                </c:pt>
                <c:pt idx="2335">
                  <c:v>0.99888399999999999</c:v>
                </c:pt>
                <c:pt idx="2336">
                  <c:v>0.69876400000000005</c:v>
                </c:pt>
                <c:pt idx="2337">
                  <c:v>0.94228800000000001</c:v>
                </c:pt>
                <c:pt idx="2338">
                  <c:v>7.94049E-2</c:v>
                </c:pt>
                <c:pt idx="2339">
                  <c:v>0.77007999999999999</c:v>
                </c:pt>
                <c:pt idx="2340">
                  <c:v>0.32563399999999998</c:v>
                </c:pt>
                <c:pt idx="2341">
                  <c:v>0.56151499999999999</c:v>
                </c:pt>
                <c:pt idx="2342">
                  <c:v>0.39821299999999998</c:v>
                </c:pt>
                <c:pt idx="2343">
                  <c:v>0.76203699999999996</c:v>
                </c:pt>
                <c:pt idx="2344">
                  <c:v>0.76365499999999997</c:v>
                </c:pt>
                <c:pt idx="2345">
                  <c:v>7.1066099999999993E-2</c:v>
                </c:pt>
                <c:pt idx="2346">
                  <c:v>0.93568499999999999</c:v>
                </c:pt>
                <c:pt idx="2347">
                  <c:v>2.96335E-2</c:v>
                </c:pt>
                <c:pt idx="2348">
                  <c:v>0.92466899999999996</c:v>
                </c:pt>
                <c:pt idx="2349">
                  <c:v>0.19128000000000001</c:v>
                </c:pt>
                <c:pt idx="2350">
                  <c:v>0.34865600000000002</c:v>
                </c:pt>
                <c:pt idx="2351">
                  <c:v>0.88560399999999995</c:v>
                </c:pt>
                <c:pt idx="2352">
                  <c:v>0.94525000000000003</c:v>
                </c:pt>
                <c:pt idx="2353">
                  <c:v>0.672821</c:v>
                </c:pt>
                <c:pt idx="2354">
                  <c:v>0.188356</c:v>
                </c:pt>
                <c:pt idx="2355">
                  <c:v>0.48850399999999999</c:v>
                </c:pt>
                <c:pt idx="2356">
                  <c:v>0.82329799999999997</c:v>
                </c:pt>
                <c:pt idx="2357">
                  <c:v>0.27578000000000003</c:v>
                </c:pt>
                <c:pt idx="2358">
                  <c:v>0.91408</c:v>
                </c:pt>
                <c:pt idx="2359">
                  <c:v>0.42895499999999998</c:v>
                </c:pt>
                <c:pt idx="2360">
                  <c:v>0.61651299999999998</c:v>
                </c:pt>
                <c:pt idx="2361">
                  <c:v>0.76968700000000001</c:v>
                </c:pt>
                <c:pt idx="2362">
                  <c:v>0.85345599999999999</c:v>
                </c:pt>
                <c:pt idx="2363">
                  <c:v>0.85816199999999998</c:v>
                </c:pt>
                <c:pt idx="2364">
                  <c:v>0.78344599999999998</c:v>
                </c:pt>
                <c:pt idx="2365">
                  <c:v>0.72345400000000004</c:v>
                </c:pt>
                <c:pt idx="2366">
                  <c:v>0.79072399999999998</c:v>
                </c:pt>
                <c:pt idx="2367">
                  <c:v>0.52081599999999995</c:v>
                </c:pt>
                <c:pt idx="2368">
                  <c:v>0.88841800000000004</c:v>
                </c:pt>
                <c:pt idx="2369">
                  <c:v>0.99652700000000005</c:v>
                </c:pt>
                <c:pt idx="2370">
                  <c:v>0.75486299999999995</c:v>
                </c:pt>
                <c:pt idx="2371">
                  <c:v>6.5084600000000006E-2</c:v>
                </c:pt>
                <c:pt idx="2372">
                  <c:v>0.98956500000000003</c:v>
                </c:pt>
                <c:pt idx="2373">
                  <c:v>0.35038900000000001</c:v>
                </c:pt>
                <c:pt idx="2374">
                  <c:v>0.58350400000000002</c:v>
                </c:pt>
                <c:pt idx="2375">
                  <c:v>0.98410399999999998</c:v>
                </c:pt>
                <c:pt idx="2376">
                  <c:v>0.13567199999999999</c:v>
                </c:pt>
                <c:pt idx="2377">
                  <c:v>0.154309</c:v>
                </c:pt>
                <c:pt idx="2378">
                  <c:v>0.351294</c:v>
                </c:pt>
                <c:pt idx="2379">
                  <c:v>0.48573499999999997</c:v>
                </c:pt>
                <c:pt idx="2380">
                  <c:v>0.19928299999999999</c:v>
                </c:pt>
                <c:pt idx="2381">
                  <c:v>0.72485100000000002</c:v>
                </c:pt>
                <c:pt idx="2382">
                  <c:v>0.32870300000000002</c:v>
                </c:pt>
                <c:pt idx="2383">
                  <c:v>0.57800300000000004</c:v>
                </c:pt>
                <c:pt idx="2384">
                  <c:v>0.301867</c:v>
                </c:pt>
                <c:pt idx="2385">
                  <c:v>0.19369</c:v>
                </c:pt>
                <c:pt idx="2386">
                  <c:v>0.113676</c:v>
                </c:pt>
                <c:pt idx="2387">
                  <c:v>0.82208800000000004</c:v>
                </c:pt>
                <c:pt idx="2388">
                  <c:v>3.5920500000000001E-2</c:v>
                </c:pt>
                <c:pt idx="2389">
                  <c:v>0.41828900000000002</c:v>
                </c:pt>
                <c:pt idx="2390">
                  <c:v>0.315218</c:v>
                </c:pt>
                <c:pt idx="2391">
                  <c:v>4.8058799999999999E-2</c:v>
                </c:pt>
                <c:pt idx="2392">
                  <c:v>2.2285900000000001E-2</c:v>
                </c:pt>
                <c:pt idx="2393">
                  <c:v>0.91193999999999997</c:v>
                </c:pt>
                <c:pt idx="2394">
                  <c:v>0.38204300000000002</c:v>
                </c:pt>
                <c:pt idx="2395">
                  <c:v>0.98503200000000002</c:v>
                </c:pt>
                <c:pt idx="2396">
                  <c:v>7.8357700000000006E-3</c:v>
                </c:pt>
                <c:pt idx="2397">
                  <c:v>0.720051</c:v>
                </c:pt>
                <c:pt idx="2398">
                  <c:v>8.8988999999999999E-2</c:v>
                </c:pt>
                <c:pt idx="2399">
                  <c:v>0.164571</c:v>
                </c:pt>
                <c:pt idx="2400">
                  <c:v>0.71014699999999997</c:v>
                </c:pt>
                <c:pt idx="2401">
                  <c:v>0.93181700000000001</c:v>
                </c:pt>
                <c:pt idx="2402">
                  <c:v>0.616788</c:v>
                </c:pt>
                <c:pt idx="2403">
                  <c:v>0.48328900000000002</c:v>
                </c:pt>
                <c:pt idx="2404">
                  <c:v>0.35401500000000002</c:v>
                </c:pt>
                <c:pt idx="2405">
                  <c:v>0.35211100000000001</c:v>
                </c:pt>
                <c:pt idx="2406">
                  <c:v>0.74203399999999997</c:v>
                </c:pt>
                <c:pt idx="2407">
                  <c:v>0.30053999999999997</c:v>
                </c:pt>
                <c:pt idx="2408">
                  <c:v>2.1968999999999999E-2</c:v>
                </c:pt>
                <c:pt idx="2409">
                  <c:v>0.94893499999999997</c:v>
                </c:pt>
                <c:pt idx="2410">
                  <c:v>0.80940500000000004</c:v>
                </c:pt>
                <c:pt idx="2411">
                  <c:v>5.5316299999999999E-2</c:v>
                </c:pt>
                <c:pt idx="2412">
                  <c:v>8.1314300000000006E-2</c:v>
                </c:pt>
                <c:pt idx="2413">
                  <c:v>0.49095499999999997</c:v>
                </c:pt>
                <c:pt idx="2414">
                  <c:v>1.4876199999999999E-2</c:v>
                </c:pt>
                <c:pt idx="2415">
                  <c:v>0.63592899999999997</c:v>
                </c:pt>
                <c:pt idx="2416">
                  <c:v>0.99337600000000004</c:v>
                </c:pt>
                <c:pt idx="2417">
                  <c:v>2.6065099999999998E-3</c:v>
                </c:pt>
                <c:pt idx="2418">
                  <c:v>0.77193599999999996</c:v>
                </c:pt>
                <c:pt idx="2419">
                  <c:v>0.401754</c:v>
                </c:pt>
                <c:pt idx="2420">
                  <c:v>0.46769100000000002</c:v>
                </c:pt>
                <c:pt idx="2421">
                  <c:v>0.55800499999999997</c:v>
                </c:pt>
                <c:pt idx="2422">
                  <c:v>0.23050300000000001</c:v>
                </c:pt>
                <c:pt idx="2423">
                  <c:v>0.92271099999999995</c:v>
                </c:pt>
                <c:pt idx="2424">
                  <c:v>0.68560399999999999</c:v>
                </c:pt>
                <c:pt idx="2425">
                  <c:v>0.444739</c:v>
                </c:pt>
                <c:pt idx="2426">
                  <c:v>0.48330699999999999</c:v>
                </c:pt>
                <c:pt idx="2427">
                  <c:v>0.163492</c:v>
                </c:pt>
                <c:pt idx="2428">
                  <c:v>0.33492</c:v>
                </c:pt>
                <c:pt idx="2429">
                  <c:v>0.71056399999999997</c:v>
                </c:pt>
                <c:pt idx="2430">
                  <c:v>0.251496</c:v>
                </c:pt>
                <c:pt idx="2431">
                  <c:v>0.260104</c:v>
                </c:pt>
                <c:pt idx="2432">
                  <c:v>0.74935799999999997</c:v>
                </c:pt>
                <c:pt idx="2433">
                  <c:v>0.78146599999999999</c:v>
                </c:pt>
                <c:pt idx="2434">
                  <c:v>0.636575</c:v>
                </c:pt>
                <c:pt idx="2435">
                  <c:v>0.244536</c:v>
                </c:pt>
                <c:pt idx="2436">
                  <c:v>0.52293999999999996</c:v>
                </c:pt>
                <c:pt idx="2437">
                  <c:v>0.895401</c:v>
                </c:pt>
                <c:pt idx="2438">
                  <c:v>0.30825599999999997</c:v>
                </c:pt>
                <c:pt idx="2439">
                  <c:v>0.79659199999999997</c:v>
                </c:pt>
                <c:pt idx="2440">
                  <c:v>0.96262400000000004</c:v>
                </c:pt>
                <c:pt idx="2441">
                  <c:v>0.47129900000000002</c:v>
                </c:pt>
                <c:pt idx="2442">
                  <c:v>0.21562999999999999</c:v>
                </c:pt>
                <c:pt idx="2443">
                  <c:v>0.22132299999999999</c:v>
                </c:pt>
                <c:pt idx="2444">
                  <c:v>8.3798300000000006E-2</c:v>
                </c:pt>
                <c:pt idx="2445">
                  <c:v>0.626942</c:v>
                </c:pt>
                <c:pt idx="2446">
                  <c:v>0.68229099999999998</c:v>
                </c:pt>
                <c:pt idx="2447">
                  <c:v>0.88857200000000003</c:v>
                </c:pt>
                <c:pt idx="2448">
                  <c:v>0.566523</c:v>
                </c:pt>
                <c:pt idx="2449">
                  <c:v>0.46555299999999999</c:v>
                </c:pt>
                <c:pt idx="2450">
                  <c:v>0.28251700000000002</c:v>
                </c:pt>
                <c:pt idx="2451">
                  <c:v>0.43065599999999998</c:v>
                </c:pt>
                <c:pt idx="2452">
                  <c:v>0.82310000000000005</c:v>
                </c:pt>
                <c:pt idx="2453">
                  <c:v>0.49849199999999999</c:v>
                </c:pt>
                <c:pt idx="2454">
                  <c:v>6.8713899999999998E-3</c:v>
                </c:pt>
                <c:pt idx="2455">
                  <c:v>0.88299799999999995</c:v>
                </c:pt>
                <c:pt idx="2456">
                  <c:v>0.260799</c:v>
                </c:pt>
                <c:pt idx="2457">
                  <c:v>0.46843800000000002</c:v>
                </c:pt>
                <c:pt idx="2458">
                  <c:v>0.53017499999999995</c:v>
                </c:pt>
                <c:pt idx="2459">
                  <c:v>0.91159199999999996</c:v>
                </c:pt>
                <c:pt idx="2460">
                  <c:v>0.68063099999999999</c:v>
                </c:pt>
                <c:pt idx="2461">
                  <c:v>0.17186699999999999</c:v>
                </c:pt>
                <c:pt idx="2462">
                  <c:v>0.177788</c:v>
                </c:pt>
                <c:pt idx="2463">
                  <c:v>0.53501200000000004</c:v>
                </c:pt>
                <c:pt idx="2464">
                  <c:v>0.90446099999999996</c:v>
                </c:pt>
                <c:pt idx="2465">
                  <c:v>0.96282900000000005</c:v>
                </c:pt>
                <c:pt idx="2466">
                  <c:v>0.41973899999999997</c:v>
                </c:pt>
                <c:pt idx="2467">
                  <c:v>0.766517</c:v>
                </c:pt>
                <c:pt idx="2468">
                  <c:v>0.98702999999999996</c:v>
                </c:pt>
                <c:pt idx="2469">
                  <c:v>0.73641199999999996</c:v>
                </c:pt>
                <c:pt idx="2470">
                  <c:v>0.34411900000000001</c:v>
                </c:pt>
                <c:pt idx="2471">
                  <c:v>0.96007200000000004</c:v>
                </c:pt>
                <c:pt idx="2472">
                  <c:v>0.90085800000000005</c:v>
                </c:pt>
                <c:pt idx="2473">
                  <c:v>0.990954</c:v>
                </c:pt>
                <c:pt idx="2474">
                  <c:v>0.29323700000000003</c:v>
                </c:pt>
                <c:pt idx="2475">
                  <c:v>0.77155300000000004</c:v>
                </c:pt>
                <c:pt idx="2476">
                  <c:v>0.62458100000000005</c:v>
                </c:pt>
                <c:pt idx="2477">
                  <c:v>0.51304300000000003</c:v>
                </c:pt>
                <c:pt idx="2478">
                  <c:v>0.424008</c:v>
                </c:pt>
                <c:pt idx="2479">
                  <c:v>0.29701300000000003</c:v>
                </c:pt>
                <c:pt idx="2480">
                  <c:v>0.69992399999999999</c:v>
                </c:pt>
                <c:pt idx="2481">
                  <c:v>0.53262699999999996</c:v>
                </c:pt>
                <c:pt idx="2482">
                  <c:v>0.21351200000000001</c:v>
                </c:pt>
                <c:pt idx="2483">
                  <c:v>0.48735099999999998</c:v>
                </c:pt>
                <c:pt idx="2484">
                  <c:v>0.321488</c:v>
                </c:pt>
                <c:pt idx="2485">
                  <c:v>0.86602000000000001</c:v>
                </c:pt>
                <c:pt idx="2486">
                  <c:v>0.59769700000000003</c:v>
                </c:pt>
                <c:pt idx="2487">
                  <c:v>3.4110300000000003E-2</c:v>
                </c:pt>
                <c:pt idx="2488">
                  <c:v>0.38425900000000002</c:v>
                </c:pt>
                <c:pt idx="2489">
                  <c:v>0.47103600000000001</c:v>
                </c:pt>
                <c:pt idx="2490">
                  <c:v>0.45330900000000002</c:v>
                </c:pt>
                <c:pt idx="2491">
                  <c:v>6.5503000000000006E-2</c:v>
                </c:pt>
                <c:pt idx="2492">
                  <c:v>0.76957699999999996</c:v>
                </c:pt>
                <c:pt idx="2493">
                  <c:v>0.47851300000000002</c:v>
                </c:pt>
                <c:pt idx="2494">
                  <c:v>0.14257400000000001</c:v>
                </c:pt>
                <c:pt idx="2495">
                  <c:v>0.96636200000000005</c:v>
                </c:pt>
                <c:pt idx="2496">
                  <c:v>3.6761700000000001E-2</c:v>
                </c:pt>
                <c:pt idx="2497">
                  <c:v>7.3248400000000005E-2</c:v>
                </c:pt>
                <c:pt idx="2498">
                  <c:v>0.48183100000000001</c:v>
                </c:pt>
                <c:pt idx="2499">
                  <c:v>7.5460099999999997E-3</c:v>
                </c:pt>
                <c:pt idx="2500">
                  <c:v>0.76034299999999999</c:v>
                </c:pt>
                <c:pt idx="2501">
                  <c:v>3.4876900000000002E-2</c:v>
                </c:pt>
                <c:pt idx="2502">
                  <c:v>0.36402000000000001</c:v>
                </c:pt>
                <c:pt idx="2503">
                  <c:v>0.73511099999999996</c:v>
                </c:pt>
                <c:pt idx="2504">
                  <c:v>0.19071399999999999</c:v>
                </c:pt>
                <c:pt idx="2505">
                  <c:v>0.25585999999999998</c:v>
                </c:pt>
                <c:pt idx="2506">
                  <c:v>0.24568100000000001</c:v>
                </c:pt>
                <c:pt idx="2507">
                  <c:v>0.55718999999999996</c:v>
                </c:pt>
                <c:pt idx="2508">
                  <c:v>0.196989</c:v>
                </c:pt>
                <c:pt idx="2509">
                  <c:v>0.48344300000000001</c:v>
                </c:pt>
                <c:pt idx="2510">
                  <c:v>0.85804000000000002</c:v>
                </c:pt>
                <c:pt idx="2511">
                  <c:v>0.69106500000000004</c:v>
                </c:pt>
                <c:pt idx="2512">
                  <c:v>0.38056400000000001</c:v>
                </c:pt>
                <c:pt idx="2513">
                  <c:v>0.343225</c:v>
                </c:pt>
                <c:pt idx="2514">
                  <c:v>0.18510199999999999</c:v>
                </c:pt>
                <c:pt idx="2515">
                  <c:v>0.81882200000000005</c:v>
                </c:pt>
                <c:pt idx="2516">
                  <c:v>0.45196900000000001</c:v>
                </c:pt>
                <c:pt idx="2517">
                  <c:v>0.152249</c:v>
                </c:pt>
                <c:pt idx="2518">
                  <c:v>0.46238099999999999</c:v>
                </c:pt>
                <c:pt idx="2519">
                  <c:v>0.94591700000000001</c:v>
                </c:pt>
                <c:pt idx="2520">
                  <c:v>0.21765999999999999</c:v>
                </c:pt>
                <c:pt idx="2521">
                  <c:v>0.69450900000000004</c:v>
                </c:pt>
                <c:pt idx="2522">
                  <c:v>0.6169</c:v>
                </c:pt>
                <c:pt idx="2523">
                  <c:v>0.40646599999999999</c:v>
                </c:pt>
                <c:pt idx="2524">
                  <c:v>0.29509299999999999</c:v>
                </c:pt>
                <c:pt idx="2525">
                  <c:v>1.14016E-2</c:v>
                </c:pt>
                <c:pt idx="2526">
                  <c:v>0.68946399999999997</c:v>
                </c:pt>
                <c:pt idx="2527">
                  <c:v>0.19577800000000001</c:v>
                </c:pt>
                <c:pt idx="2528">
                  <c:v>0.87607100000000004</c:v>
                </c:pt>
                <c:pt idx="2529">
                  <c:v>0.39463399999999998</c:v>
                </c:pt>
                <c:pt idx="2530">
                  <c:v>0.99075899999999995</c:v>
                </c:pt>
                <c:pt idx="2531">
                  <c:v>0.70821599999999996</c:v>
                </c:pt>
                <c:pt idx="2532">
                  <c:v>0.94487600000000005</c:v>
                </c:pt>
                <c:pt idx="2533">
                  <c:v>0.50512999999999997</c:v>
                </c:pt>
                <c:pt idx="2534">
                  <c:v>0.17102300000000001</c:v>
                </c:pt>
                <c:pt idx="2535">
                  <c:v>0.30947599999999997</c:v>
                </c:pt>
                <c:pt idx="2536">
                  <c:v>0.85001300000000002</c:v>
                </c:pt>
                <c:pt idx="2537">
                  <c:v>0.32098300000000002</c:v>
                </c:pt>
                <c:pt idx="2538">
                  <c:v>0.458814</c:v>
                </c:pt>
                <c:pt idx="2539">
                  <c:v>0.65575600000000001</c:v>
                </c:pt>
                <c:pt idx="2540">
                  <c:v>0.42633900000000002</c:v>
                </c:pt>
                <c:pt idx="2541">
                  <c:v>0.63409000000000004</c:v>
                </c:pt>
                <c:pt idx="2542">
                  <c:v>0.59090699999999996</c:v>
                </c:pt>
                <c:pt idx="2543">
                  <c:v>4.3398800000000001E-2</c:v>
                </c:pt>
                <c:pt idx="2544">
                  <c:v>0.29926900000000001</c:v>
                </c:pt>
                <c:pt idx="2545">
                  <c:v>0.50043400000000005</c:v>
                </c:pt>
                <c:pt idx="2546">
                  <c:v>0.58557300000000001</c:v>
                </c:pt>
                <c:pt idx="2547">
                  <c:v>0.53196299999999996</c:v>
                </c:pt>
                <c:pt idx="2548">
                  <c:v>7.7363799999999996E-2</c:v>
                </c:pt>
                <c:pt idx="2549">
                  <c:v>0.886602</c:v>
                </c:pt>
                <c:pt idx="2550">
                  <c:v>0.71045599999999998</c:v>
                </c:pt>
                <c:pt idx="2551">
                  <c:v>0.46</c:v>
                </c:pt>
                <c:pt idx="2552">
                  <c:v>0.31928499999999999</c:v>
                </c:pt>
                <c:pt idx="2553">
                  <c:v>0.17255499999999999</c:v>
                </c:pt>
                <c:pt idx="2554">
                  <c:v>0.28942899999999999</c:v>
                </c:pt>
                <c:pt idx="2555">
                  <c:v>0.72082900000000005</c:v>
                </c:pt>
                <c:pt idx="2556">
                  <c:v>0.12958</c:v>
                </c:pt>
                <c:pt idx="2557">
                  <c:v>0.463588</c:v>
                </c:pt>
                <c:pt idx="2558">
                  <c:v>9.4834699999999994E-2</c:v>
                </c:pt>
                <c:pt idx="2559">
                  <c:v>0.74648199999999998</c:v>
                </c:pt>
                <c:pt idx="2560">
                  <c:v>0.51357600000000003</c:v>
                </c:pt>
                <c:pt idx="2561">
                  <c:v>8.3501699999999998E-2</c:v>
                </c:pt>
                <c:pt idx="2562">
                  <c:v>0.76825699999999997</c:v>
                </c:pt>
                <c:pt idx="2563">
                  <c:v>0.94682900000000003</c:v>
                </c:pt>
                <c:pt idx="2564">
                  <c:v>0.38901799999999997</c:v>
                </c:pt>
                <c:pt idx="2565">
                  <c:v>0.39497399999999999</c:v>
                </c:pt>
                <c:pt idx="2566">
                  <c:v>0.50744599999999995</c:v>
                </c:pt>
                <c:pt idx="2567">
                  <c:v>0.63961500000000004</c:v>
                </c:pt>
                <c:pt idx="2568">
                  <c:v>0.116217</c:v>
                </c:pt>
                <c:pt idx="2569">
                  <c:v>0.84024200000000004</c:v>
                </c:pt>
                <c:pt idx="2570">
                  <c:v>0.51022800000000001</c:v>
                </c:pt>
                <c:pt idx="2571">
                  <c:v>0.51606799999999997</c:v>
                </c:pt>
                <c:pt idx="2572">
                  <c:v>0.43543199999999999</c:v>
                </c:pt>
                <c:pt idx="2573">
                  <c:v>0.41278900000000002</c:v>
                </c:pt>
                <c:pt idx="2574">
                  <c:v>0.47089900000000001</c:v>
                </c:pt>
                <c:pt idx="2575">
                  <c:v>0.70285399999999998</c:v>
                </c:pt>
                <c:pt idx="2576">
                  <c:v>0.11974600000000001</c:v>
                </c:pt>
                <c:pt idx="2577">
                  <c:v>0.66088000000000002</c:v>
                </c:pt>
                <c:pt idx="2578">
                  <c:v>0.62837100000000001</c:v>
                </c:pt>
                <c:pt idx="2579">
                  <c:v>0.250753</c:v>
                </c:pt>
                <c:pt idx="2580">
                  <c:v>0.47171299999999999</c:v>
                </c:pt>
                <c:pt idx="2581">
                  <c:v>0.87679600000000002</c:v>
                </c:pt>
                <c:pt idx="2582">
                  <c:v>0.835422</c:v>
                </c:pt>
                <c:pt idx="2583">
                  <c:v>0.21679799999999999</c:v>
                </c:pt>
                <c:pt idx="2584">
                  <c:v>3.2181199999999999E-4</c:v>
                </c:pt>
                <c:pt idx="2585">
                  <c:v>0.27426600000000001</c:v>
                </c:pt>
                <c:pt idx="2586">
                  <c:v>0.34322999999999998</c:v>
                </c:pt>
                <c:pt idx="2587">
                  <c:v>7.1641399999999994E-2</c:v>
                </c:pt>
                <c:pt idx="2588">
                  <c:v>0.92014200000000002</c:v>
                </c:pt>
                <c:pt idx="2589">
                  <c:v>0.75677300000000003</c:v>
                </c:pt>
                <c:pt idx="2590">
                  <c:v>0.26082</c:v>
                </c:pt>
                <c:pt idx="2591">
                  <c:v>0.77783199999999997</c:v>
                </c:pt>
                <c:pt idx="2592">
                  <c:v>0.81935100000000005</c:v>
                </c:pt>
                <c:pt idx="2593">
                  <c:v>0.78570200000000001</c:v>
                </c:pt>
                <c:pt idx="2594">
                  <c:v>0.74660700000000002</c:v>
                </c:pt>
                <c:pt idx="2595">
                  <c:v>0.69466099999999997</c:v>
                </c:pt>
                <c:pt idx="2596">
                  <c:v>0.38192399999999999</c:v>
                </c:pt>
                <c:pt idx="2597">
                  <c:v>0.98002500000000003</c:v>
                </c:pt>
                <c:pt idx="2598">
                  <c:v>0.24557200000000001</c:v>
                </c:pt>
                <c:pt idx="2599">
                  <c:v>0.981576</c:v>
                </c:pt>
                <c:pt idx="2600">
                  <c:v>0.54383800000000004</c:v>
                </c:pt>
                <c:pt idx="2601">
                  <c:v>0.27260000000000001</c:v>
                </c:pt>
                <c:pt idx="2602">
                  <c:v>0.228572</c:v>
                </c:pt>
                <c:pt idx="2603">
                  <c:v>7.7822100000000005E-2</c:v>
                </c:pt>
                <c:pt idx="2604">
                  <c:v>0.85978100000000002</c:v>
                </c:pt>
                <c:pt idx="2605">
                  <c:v>0.87866</c:v>
                </c:pt>
                <c:pt idx="2606">
                  <c:v>0.35246100000000002</c:v>
                </c:pt>
                <c:pt idx="2607">
                  <c:v>0.77544800000000003</c:v>
                </c:pt>
                <c:pt idx="2608">
                  <c:v>0.38474900000000001</c:v>
                </c:pt>
                <c:pt idx="2609">
                  <c:v>0.745062</c:v>
                </c:pt>
                <c:pt idx="2610">
                  <c:v>0.21839500000000001</c:v>
                </c:pt>
                <c:pt idx="2611">
                  <c:v>0.24918899999999999</c:v>
                </c:pt>
                <c:pt idx="2612">
                  <c:v>0.65690700000000002</c:v>
                </c:pt>
                <c:pt idx="2613">
                  <c:v>0.75791799999999998</c:v>
                </c:pt>
                <c:pt idx="2614">
                  <c:v>0.57723100000000005</c:v>
                </c:pt>
                <c:pt idx="2615">
                  <c:v>0.390351</c:v>
                </c:pt>
                <c:pt idx="2616">
                  <c:v>0.392986</c:v>
                </c:pt>
                <c:pt idx="2617">
                  <c:v>0.11687400000000001</c:v>
                </c:pt>
                <c:pt idx="2618">
                  <c:v>0.84370400000000001</c:v>
                </c:pt>
                <c:pt idx="2619">
                  <c:v>9.16965E-2</c:v>
                </c:pt>
                <c:pt idx="2620">
                  <c:v>0.139849</c:v>
                </c:pt>
                <c:pt idx="2621">
                  <c:v>0.16288900000000001</c:v>
                </c:pt>
                <c:pt idx="2622">
                  <c:v>0.27516400000000002</c:v>
                </c:pt>
                <c:pt idx="2623">
                  <c:v>0.13663500000000001</c:v>
                </c:pt>
                <c:pt idx="2624">
                  <c:v>0.84935400000000005</c:v>
                </c:pt>
                <c:pt idx="2625">
                  <c:v>0.19712399999999999</c:v>
                </c:pt>
                <c:pt idx="2626">
                  <c:v>0.156421</c:v>
                </c:pt>
                <c:pt idx="2627">
                  <c:v>0.50577899999999998</c:v>
                </c:pt>
                <c:pt idx="2628">
                  <c:v>0.21826599999999999</c:v>
                </c:pt>
                <c:pt idx="2629">
                  <c:v>0.57776899999999998</c:v>
                </c:pt>
                <c:pt idx="2630">
                  <c:v>3.0729800000000002E-2</c:v>
                </c:pt>
                <c:pt idx="2631">
                  <c:v>8.58101E-2</c:v>
                </c:pt>
                <c:pt idx="2632">
                  <c:v>0.26163399999999998</c:v>
                </c:pt>
                <c:pt idx="2633">
                  <c:v>0.31767800000000002</c:v>
                </c:pt>
                <c:pt idx="2634">
                  <c:v>0.78419499999999998</c:v>
                </c:pt>
                <c:pt idx="2635">
                  <c:v>0.63788</c:v>
                </c:pt>
                <c:pt idx="2636">
                  <c:v>0.76758199999999999</c:v>
                </c:pt>
                <c:pt idx="2637">
                  <c:v>7.5052300000000002E-2</c:v>
                </c:pt>
                <c:pt idx="2638">
                  <c:v>3.5945299999999999E-2</c:v>
                </c:pt>
                <c:pt idx="2639">
                  <c:v>0.94672000000000001</c:v>
                </c:pt>
                <c:pt idx="2640">
                  <c:v>0.29992099999999999</c:v>
                </c:pt>
                <c:pt idx="2641">
                  <c:v>0.44113000000000002</c:v>
                </c:pt>
                <c:pt idx="2642">
                  <c:v>0.262152</c:v>
                </c:pt>
                <c:pt idx="2643">
                  <c:v>0.93360900000000002</c:v>
                </c:pt>
                <c:pt idx="2644">
                  <c:v>0.242926</c:v>
                </c:pt>
                <c:pt idx="2645">
                  <c:v>0.476412</c:v>
                </c:pt>
                <c:pt idx="2646">
                  <c:v>0.32081700000000002</c:v>
                </c:pt>
                <c:pt idx="2647">
                  <c:v>0.27471000000000001</c:v>
                </c:pt>
                <c:pt idx="2648">
                  <c:v>0.92234899999999997</c:v>
                </c:pt>
                <c:pt idx="2649">
                  <c:v>0.380463</c:v>
                </c:pt>
                <c:pt idx="2650">
                  <c:v>0.70775699999999997</c:v>
                </c:pt>
                <c:pt idx="2651">
                  <c:v>0.88311099999999998</c:v>
                </c:pt>
                <c:pt idx="2652">
                  <c:v>0.57132099999999997</c:v>
                </c:pt>
                <c:pt idx="2653">
                  <c:v>0.97494499999999995</c:v>
                </c:pt>
                <c:pt idx="2654">
                  <c:v>7.8092999999999996E-2</c:v>
                </c:pt>
                <c:pt idx="2655">
                  <c:v>0.1429</c:v>
                </c:pt>
                <c:pt idx="2656">
                  <c:v>0.28977799999999998</c:v>
                </c:pt>
                <c:pt idx="2657">
                  <c:v>0.37090600000000001</c:v>
                </c:pt>
                <c:pt idx="2658">
                  <c:v>0.51402999999999999</c:v>
                </c:pt>
                <c:pt idx="2659">
                  <c:v>0.62085100000000004</c:v>
                </c:pt>
                <c:pt idx="2660">
                  <c:v>0.54641499999999998</c:v>
                </c:pt>
                <c:pt idx="2661">
                  <c:v>0.68262800000000001</c:v>
                </c:pt>
                <c:pt idx="2662">
                  <c:v>0.47426099999999999</c:v>
                </c:pt>
                <c:pt idx="2663">
                  <c:v>0.43951299999999999</c:v>
                </c:pt>
                <c:pt idx="2664">
                  <c:v>0.99410299999999996</c:v>
                </c:pt>
                <c:pt idx="2665">
                  <c:v>0.86241199999999996</c:v>
                </c:pt>
                <c:pt idx="2666">
                  <c:v>0.84590399999999999</c:v>
                </c:pt>
                <c:pt idx="2667">
                  <c:v>0.23391300000000001</c:v>
                </c:pt>
                <c:pt idx="2668">
                  <c:v>0.28946300000000003</c:v>
                </c:pt>
                <c:pt idx="2669">
                  <c:v>0.12307</c:v>
                </c:pt>
                <c:pt idx="2670">
                  <c:v>0.75447799999999998</c:v>
                </c:pt>
                <c:pt idx="2671">
                  <c:v>0.74521700000000002</c:v>
                </c:pt>
                <c:pt idx="2672">
                  <c:v>0.76042200000000004</c:v>
                </c:pt>
                <c:pt idx="2673">
                  <c:v>8.46079E-2</c:v>
                </c:pt>
                <c:pt idx="2674">
                  <c:v>0.80532700000000002</c:v>
                </c:pt>
                <c:pt idx="2675">
                  <c:v>0.808473</c:v>
                </c:pt>
                <c:pt idx="2676">
                  <c:v>0.17891699999999999</c:v>
                </c:pt>
                <c:pt idx="2677">
                  <c:v>0.90946400000000005</c:v>
                </c:pt>
                <c:pt idx="2678">
                  <c:v>0.721302</c:v>
                </c:pt>
                <c:pt idx="2679">
                  <c:v>0.18825600000000001</c:v>
                </c:pt>
                <c:pt idx="2680">
                  <c:v>0.96412299999999995</c:v>
                </c:pt>
                <c:pt idx="2681">
                  <c:v>0.442469</c:v>
                </c:pt>
                <c:pt idx="2682">
                  <c:v>0.31284899999999999</c:v>
                </c:pt>
                <c:pt idx="2683">
                  <c:v>0.34126800000000002</c:v>
                </c:pt>
                <c:pt idx="2684">
                  <c:v>0.18015300000000001</c:v>
                </c:pt>
                <c:pt idx="2685">
                  <c:v>0.93764899999999995</c:v>
                </c:pt>
                <c:pt idx="2686">
                  <c:v>0.57928999999999997</c:v>
                </c:pt>
                <c:pt idx="2687">
                  <c:v>0.79852900000000004</c:v>
                </c:pt>
                <c:pt idx="2688">
                  <c:v>4.6195699999999999E-2</c:v>
                </c:pt>
                <c:pt idx="2689">
                  <c:v>0.51039400000000001</c:v>
                </c:pt>
                <c:pt idx="2690">
                  <c:v>0.34932299999999999</c:v>
                </c:pt>
                <c:pt idx="2691">
                  <c:v>0.38116299999999997</c:v>
                </c:pt>
                <c:pt idx="2692">
                  <c:v>0.82091999999999998</c:v>
                </c:pt>
                <c:pt idx="2693">
                  <c:v>0.15979199999999999</c:v>
                </c:pt>
                <c:pt idx="2694">
                  <c:v>0.74747300000000005</c:v>
                </c:pt>
                <c:pt idx="2695">
                  <c:v>0.72209299999999998</c:v>
                </c:pt>
                <c:pt idx="2696">
                  <c:v>0.70771099999999998</c:v>
                </c:pt>
                <c:pt idx="2697">
                  <c:v>0.82963500000000001</c:v>
                </c:pt>
                <c:pt idx="2698">
                  <c:v>0.56278300000000003</c:v>
                </c:pt>
                <c:pt idx="2699">
                  <c:v>0.61722200000000005</c:v>
                </c:pt>
                <c:pt idx="2700">
                  <c:v>0.83690900000000001</c:v>
                </c:pt>
                <c:pt idx="2701">
                  <c:v>0.10342899999999999</c:v>
                </c:pt>
                <c:pt idx="2702">
                  <c:v>0.93562599999999996</c:v>
                </c:pt>
                <c:pt idx="2703">
                  <c:v>0.45239299999999999</c:v>
                </c:pt>
                <c:pt idx="2704">
                  <c:v>8.0897700000000003E-2</c:v>
                </c:pt>
                <c:pt idx="2705">
                  <c:v>0.190722</c:v>
                </c:pt>
                <c:pt idx="2706">
                  <c:v>0.95349600000000001</c:v>
                </c:pt>
                <c:pt idx="2707">
                  <c:v>0.70684400000000003</c:v>
                </c:pt>
                <c:pt idx="2708">
                  <c:v>0.36619000000000002</c:v>
                </c:pt>
                <c:pt idx="2709">
                  <c:v>0.333208</c:v>
                </c:pt>
                <c:pt idx="2710">
                  <c:v>0.60361100000000001</c:v>
                </c:pt>
                <c:pt idx="2711">
                  <c:v>0.77982600000000002</c:v>
                </c:pt>
                <c:pt idx="2712">
                  <c:v>7.1085300000000004E-2</c:v>
                </c:pt>
                <c:pt idx="2713">
                  <c:v>9.41028E-2</c:v>
                </c:pt>
                <c:pt idx="2714">
                  <c:v>0.69310899999999998</c:v>
                </c:pt>
                <c:pt idx="2715">
                  <c:v>9.3368699999999999E-2</c:v>
                </c:pt>
                <c:pt idx="2716">
                  <c:v>0.51471199999999995</c:v>
                </c:pt>
                <c:pt idx="2717">
                  <c:v>0.28362100000000001</c:v>
                </c:pt>
                <c:pt idx="2718">
                  <c:v>0.84103300000000003</c:v>
                </c:pt>
                <c:pt idx="2719">
                  <c:v>0.25731700000000002</c:v>
                </c:pt>
                <c:pt idx="2720">
                  <c:v>0.42963800000000002</c:v>
                </c:pt>
                <c:pt idx="2721">
                  <c:v>0.55527800000000005</c:v>
                </c:pt>
                <c:pt idx="2722">
                  <c:v>0.198681</c:v>
                </c:pt>
                <c:pt idx="2723">
                  <c:v>0.37075999999999998</c:v>
                </c:pt>
                <c:pt idx="2724">
                  <c:v>0.86609999999999998</c:v>
                </c:pt>
                <c:pt idx="2725">
                  <c:v>0.489981</c:v>
                </c:pt>
                <c:pt idx="2726">
                  <c:v>0.823438</c:v>
                </c:pt>
                <c:pt idx="2727">
                  <c:v>0.62604899999999997</c:v>
                </c:pt>
                <c:pt idx="2728">
                  <c:v>0.82731900000000003</c:v>
                </c:pt>
                <c:pt idx="2729">
                  <c:v>0.61942799999999998</c:v>
                </c:pt>
                <c:pt idx="2730">
                  <c:v>0.79890600000000001</c:v>
                </c:pt>
                <c:pt idx="2731">
                  <c:v>0.35774099999999998</c:v>
                </c:pt>
                <c:pt idx="2732">
                  <c:v>0.48259200000000002</c:v>
                </c:pt>
                <c:pt idx="2733">
                  <c:v>5.5267499999999997E-2</c:v>
                </c:pt>
                <c:pt idx="2734">
                  <c:v>0.110985</c:v>
                </c:pt>
                <c:pt idx="2735">
                  <c:v>0.20655599999999999</c:v>
                </c:pt>
                <c:pt idx="2736">
                  <c:v>0.53495599999999999</c:v>
                </c:pt>
                <c:pt idx="2737">
                  <c:v>0.20021600000000001</c:v>
                </c:pt>
                <c:pt idx="2738">
                  <c:v>0.128993</c:v>
                </c:pt>
                <c:pt idx="2739">
                  <c:v>0.12506500000000001</c:v>
                </c:pt>
                <c:pt idx="2740">
                  <c:v>0.97698600000000002</c:v>
                </c:pt>
                <c:pt idx="2741">
                  <c:v>0.228633</c:v>
                </c:pt>
                <c:pt idx="2742">
                  <c:v>0.98780299999999999</c:v>
                </c:pt>
                <c:pt idx="2743">
                  <c:v>0.97580800000000001</c:v>
                </c:pt>
                <c:pt idx="2744">
                  <c:v>0.26045000000000001</c:v>
                </c:pt>
                <c:pt idx="2745">
                  <c:v>0.312199</c:v>
                </c:pt>
                <c:pt idx="2746">
                  <c:v>1.5682999999999999E-2</c:v>
                </c:pt>
                <c:pt idx="2747">
                  <c:v>0.36449199999999998</c:v>
                </c:pt>
                <c:pt idx="2748">
                  <c:v>0.62570099999999995</c:v>
                </c:pt>
                <c:pt idx="2749">
                  <c:v>0.27458500000000002</c:v>
                </c:pt>
                <c:pt idx="2750">
                  <c:v>0.31414399999999998</c:v>
                </c:pt>
                <c:pt idx="2751">
                  <c:v>0.99043700000000001</c:v>
                </c:pt>
                <c:pt idx="2752">
                  <c:v>0.93976300000000001</c:v>
                </c:pt>
                <c:pt idx="2753">
                  <c:v>0.55968600000000002</c:v>
                </c:pt>
                <c:pt idx="2754">
                  <c:v>0.91102700000000003</c:v>
                </c:pt>
                <c:pt idx="2755">
                  <c:v>0.91924899999999998</c:v>
                </c:pt>
                <c:pt idx="2756">
                  <c:v>0.29470099999999999</c:v>
                </c:pt>
                <c:pt idx="2757">
                  <c:v>0.69638999999999995</c:v>
                </c:pt>
                <c:pt idx="2758">
                  <c:v>0.177255</c:v>
                </c:pt>
                <c:pt idx="2759">
                  <c:v>0.37132199999999999</c:v>
                </c:pt>
                <c:pt idx="2760">
                  <c:v>0.66809499999999999</c:v>
                </c:pt>
                <c:pt idx="2761">
                  <c:v>0.91509099999999999</c:v>
                </c:pt>
                <c:pt idx="2762">
                  <c:v>0.558562</c:v>
                </c:pt>
                <c:pt idx="2763">
                  <c:v>6.6864000000000007E-2</c:v>
                </c:pt>
                <c:pt idx="2764">
                  <c:v>0.211647</c:v>
                </c:pt>
                <c:pt idx="2765">
                  <c:v>0.36030099999999998</c:v>
                </c:pt>
                <c:pt idx="2766">
                  <c:v>6.8986900000000004E-2</c:v>
                </c:pt>
                <c:pt idx="2767">
                  <c:v>0.21448300000000001</c:v>
                </c:pt>
                <c:pt idx="2768">
                  <c:v>0.64784900000000001</c:v>
                </c:pt>
                <c:pt idx="2769">
                  <c:v>0.42808200000000002</c:v>
                </c:pt>
                <c:pt idx="2770">
                  <c:v>0.22851199999999999</c:v>
                </c:pt>
                <c:pt idx="2771">
                  <c:v>0.74268400000000001</c:v>
                </c:pt>
                <c:pt idx="2772">
                  <c:v>0.42777599999999999</c:v>
                </c:pt>
                <c:pt idx="2773">
                  <c:v>0.62705900000000003</c:v>
                </c:pt>
                <c:pt idx="2774">
                  <c:v>0.95676399999999995</c:v>
                </c:pt>
                <c:pt idx="2775">
                  <c:v>0.39056099999999999</c:v>
                </c:pt>
                <c:pt idx="2776">
                  <c:v>0.59536999999999995</c:v>
                </c:pt>
                <c:pt idx="2777">
                  <c:v>0.846078</c:v>
                </c:pt>
                <c:pt idx="2778">
                  <c:v>0.62339699999999998</c:v>
                </c:pt>
                <c:pt idx="2779">
                  <c:v>0.26042799999999999</c:v>
                </c:pt>
                <c:pt idx="2780">
                  <c:v>0.87177400000000005</c:v>
                </c:pt>
                <c:pt idx="2781">
                  <c:v>0.85452799999999995</c:v>
                </c:pt>
                <c:pt idx="2782">
                  <c:v>1.42644E-2</c:v>
                </c:pt>
                <c:pt idx="2783">
                  <c:v>0.260986</c:v>
                </c:pt>
                <c:pt idx="2784">
                  <c:v>0.42773499999999998</c:v>
                </c:pt>
                <c:pt idx="2785">
                  <c:v>0.35172700000000001</c:v>
                </c:pt>
                <c:pt idx="2786">
                  <c:v>0.77459900000000004</c:v>
                </c:pt>
                <c:pt idx="2787">
                  <c:v>0.349964</c:v>
                </c:pt>
                <c:pt idx="2788">
                  <c:v>0.93895899999999999</c:v>
                </c:pt>
                <c:pt idx="2789">
                  <c:v>0.87485800000000002</c:v>
                </c:pt>
                <c:pt idx="2790">
                  <c:v>0.12021900000000001</c:v>
                </c:pt>
                <c:pt idx="2791">
                  <c:v>0.41179399999999999</c:v>
                </c:pt>
                <c:pt idx="2792">
                  <c:v>0.525501</c:v>
                </c:pt>
                <c:pt idx="2793">
                  <c:v>0.78591299999999997</c:v>
                </c:pt>
                <c:pt idx="2794">
                  <c:v>0.87175599999999998</c:v>
                </c:pt>
                <c:pt idx="2795">
                  <c:v>0.41271099999999999</c:v>
                </c:pt>
                <c:pt idx="2796">
                  <c:v>0.41750100000000001</c:v>
                </c:pt>
                <c:pt idx="2797">
                  <c:v>0.70080900000000002</c:v>
                </c:pt>
                <c:pt idx="2798">
                  <c:v>0.83802900000000002</c:v>
                </c:pt>
                <c:pt idx="2799">
                  <c:v>0.55999699999999997</c:v>
                </c:pt>
                <c:pt idx="2800">
                  <c:v>0.72284700000000002</c:v>
                </c:pt>
                <c:pt idx="2801">
                  <c:v>8.9006999999999992E-3</c:v>
                </c:pt>
                <c:pt idx="2802">
                  <c:v>6.5506200000000001E-2</c:v>
                </c:pt>
                <c:pt idx="2803">
                  <c:v>0.34663899999999997</c:v>
                </c:pt>
                <c:pt idx="2804">
                  <c:v>0.45134099999999999</c:v>
                </c:pt>
                <c:pt idx="2805">
                  <c:v>5.1478799999999998E-2</c:v>
                </c:pt>
                <c:pt idx="2806">
                  <c:v>0.69963900000000001</c:v>
                </c:pt>
                <c:pt idx="2807">
                  <c:v>0.26795600000000003</c:v>
                </c:pt>
                <c:pt idx="2808">
                  <c:v>0.84962400000000005</c:v>
                </c:pt>
                <c:pt idx="2809">
                  <c:v>0.41023700000000002</c:v>
                </c:pt>
                <c:pt idx="2810">
                  <c:v>0.97855800000000004</c:v>
                </c:pt>
                <c:pt idx="2811">
                  <c:v>0.46256399999999998</c:v>
                </c:pt>
                <c:pt idx="2812">
                  <c:v>0.87300599999999995</c:v>
                </c:pt>
                <c:pt idx="2813">
                  <c:v>0.73468299999999997</c:v>
                </c:pt>
                <c:pt idx="2814">
                  <c:v>0.53914300000000004</c:v>
                </c:pt>
                <c:pt idx="2815">
                  <c:v>0.98929900000000004</c:v>
                </c:pt>
                <c:pt idx="2816">
                  <c:v>0.52491500000000002</c:v>
                </c:pt>
                <c:pt idx="2817">
                  <c:v>0.533447</c:v>
                </c:pt>
                <c:pt idx="2818">
                  <c:v>0.232572</c:v>
                </c:pt>
                <c:pt idx="2819">
                  <c:v>0.42922500000000002</c:v>
                </c:pt>
                <c:pt idx="2820">
                  <c:v>8.2375299999999999E-2</c:v>
                </c:pt>
                <c:pt idx="2821">
                  <c:v>0.68662400000000001</c:v>
                </c:pt>
                <c:pt idx="2822">
                  <c:v>0.252301</c:v>
                </c:pt>
                <c:pt idx="2823">
                  <c:v>0.46652399999999999</c:v>
                </c:pt>
                <c:pt idx="2824">
                  <c:v>0.50626000000000004</c:v>
                </c:pt>
                <c:pt idx="2825">
                  <c:v>0.77052100000000001</c:v>
                </c:pt>
                <c:pt idx="2826">
                  <c:v>0.24462500000000001</c:v>
                </c:pt>
                <c:pt idx="2827">
                  <c:v>2.9624500000000002E-2</c:v>
                </c:pt>
                <c:pt idx="2828">
                  <c:v>0.27110800000000002</c:v>
                </c:pt>
                <c:pt idx="2829">
                  <c:v>0.25512800000000002</c:v>
                </c:pt>
                <c:pt idx="2830">
                  <c:v>0.56150500000000003</c:v>
                </c:pt>
                <c:pt idx="2831">
                  <c:v>0.99307400000000001</c:v>
                </c:pt>
                <c:pt idx="2832">
                  <c:v>3.53754E-3</c:v>
                </c:pt>
                <c:pt idx="2833">
                  <c:v>7.1554499999999993E-2</c:v>
                </c:pt>
                <c:pt idx="2834">
                  <c:v>0.42494399999999999</c:v>
                </c:pt>
                <c:pt idx="2835">
                  <c:v>0.950596</c:v>
                </c:pt>
                <c:pt idx="2836">
                  <c:v>0.90356000000000003</c:v>
                </c:pt>
                <c:pt idx="2837">
                  <c:v>0.366226</c:v>
                </c:pt>
                <c:pt idx="2838">
                  <c:v>0.40168100000000001</c:v>
                </c:pt>
                <c:pt idx="2839">
                  <c:v>0.22136700000000001</c:v>
                </c:pt>
                <c:pt idx="2840">
                  <c:v>0.28276600000000002</c:v>
                </c:pt>
                <c:pt idx="2841">
                  <c:v>0.95620000000000005</c:v>
                </c:pt>
                <c:pt idx="2842">
                  <c:v>2.0059899999999999E-2</c:v>
                </c:pt>
                <c:pt idx="2843">
                  <c:v>0.75166900000000003</c:v>
                </c:pt>
                <c:pt idx="2844">
                  <c:v>0.81166400000000005</c:v>
                </c:pt>
                <c:pt idx="2845">
                  <c:v>0.88360000000000005</c:v>
                </c:pt>
                <c:pt idx="2846">
                  <c:v>0.42224600000000001</c:v>
                </c:pt>
                <c:pt idx="2847">
                  <c:v>0.52765499999999999</c:v>
                </c:pt>
                <c:pt idx="2848">
                  <c:v>0.98554900000000001</c:v>
                </c:pt>
                <c:pt idx="2849">
                  <c:v>0.62819800000000003</c:v>
                </c:pt>
                <c:pt idx="2850">
                  <c:v>0.862514</c:v>
                </c:pt>
                <c:pt idx="2851">
                  <c:v>0.708229</c:v>
                </c:pt>
                <c:pt idx="2852">
                  <c:v>0.233517</c:v>
                </c:pt>
                <c:pt idx="2853">
                  <c:v>0.70579000000000003</c:v>
                </c:pt>
                <c:pt idx="2854">
                  <c:v>0.70652499999999996</c:v>
                </c:pt>
                <c:pt idx="2855">
                  <c:v>0.757212</c:v>
                </c:pt>
                <c:pt idx="2856">
                  <c:v>0.608375</c:v>
                </c:pt>
                <c:pt idx="2857">
                  <c:v>0.55558600000000002</c:v>
                </c:pt>
                <c:pt idx="2858">
                  <c:v>0.71218999999999999</c:v>
                </c:pt>
                <c:pt idx="2859">
                  <c:v>0.325492</c:v>
                </c:pt>
                <c:pt idx="2860">
                  <c:v>0.76682300000000003</c:v>
                </c:pt>
                <c:pt idx="2861">
                  <c:v>0.42165999999999998</c:v>
                </c:pt>
                <c:pt idx="2862">
                  <c:v>0.288935</c:v>
                </c:pt>
                <c:pt idx="2863">
                  <c:v>0.37740000000000001</c:v>
                </c:pt>
                <c:pt idx="2864">
                  <c:v>0.18601200000000001</c:v>
                </c:pt>
                <c:pt idx="2865">
                  <c:v>0.37788100000000002</c:v>
                </c:pt>
                <c:pt idx="2866">
                  <c:v>0.88694200000000001</c:v>
                </c:pt>
                <c:pt idx="2867">
                  <c:v>0.6956</c:v>
                </c:pt>
                <c:pt idx="2868">
                  <c:v>0.18621599999999999</c:v>
                </c:pt>
                <c:pt idx="2869">
                  <c:v>0.19963800000000001</c:v>
                </c:pt>
                <c:pt idx="2870">
                  <c:v>0.23311200000000001</c:v>
                </c:pt>
                <c:pt idx="2871">
                  <c:v>0.56431600000000004</c:v>
                </c:pt>
                <c:pt idx="2872">
                  <c:v>5.9834100000000001E-2</c:v>
                </c:pt>
                <c:pt idx="2873">
                  <c:v>9.8496899999999995E-3</c:v>
                </c:pt>
                <c:pt idx="2874">
                  <c:v>0.756494</c:v>
                </c:pt>
                <c:pt idx="2875">
                  <c:v>0.42974099999999998</c:v>
                </c:pt>
                <c:pt idx="2876">
                  <c:v>0.62583100000000003</c:v>
                </c:pt>
                <c:pt idx="2877">
                  <c:v>0.25308900000000001</c:v>
                </c:pt>
                <c:pt idx="2878">
                  <c:v>0.71524299999999996</c:v>
                </c:pt>
                <c:pt idx="2879">
                  <c:v>0.72284899999999996</c:v>
                </c:pt>
                <c:pt idx="2880">
                  <c:v>0.99420900000000001</c:v>
                </c:pt>
                <c:pt idx="2881">
                  <c:v>5.0845000000000001E-2</c:v>
                </c:pt>
                <c:pt idx="2882">
                  <c:v>0.23277300000000001</c:v>
                </c:pt>
                <c:pt idx="2883">
                  <c:v>0.44306699999999999</c:v>
                </c:pt>
                <c:pt idx="2884">
                  <c:v>0.19758100000000001</c:v>
                </c:pt>
                <c:pt idx="2885">
                  <c:v>0.430674</c:v>
                </c:pt>
                <c:pt idx="2886">
                  <c:v>0.92219499999999999</c:v>
                </c:pt>
                <c:pt idx="2887">
                  <c:v>0.76405199999999995</c:v>
                </c:pt>
                <c:pt idx="2888">
                  <c:v>0.62239500000000003</c:v>
                </c:pt>
                <c:pt idx="2889">
                  <c:v>0.57746799999999998</c:v>
                </c:pt>
                <c:pt idx="2890">
                  <c:v>0.89618799999999998</c:v>
                </c:pt>
                <c:pt idx="2891">
                  <c:v>1.27314E-2</c:v>
                </c:pt>
                <c:pt idx="2892">
                  <c:v>0.94532300000000002</c:v>
                </c:pt>
                <c:pt idx="2893">
                  <c:v>0.95144700000000004</c:v>
                </c:pt>
                <c:pt idx="2894">
                  <c:v>0.85277700000000001</c:v>
                </c:pt>
                <c:pt idx="2895">
                  <c:v>0.45116899999999999</c:v>
                </c:pt>
                <c:pt idx="2896">
                  <c:v>4.44704E-2</c:v>
                </c:pt>
                <c:pt idx="2897">
                  <c:v>0.48502000000000001</c:v>
                </c:pt>
                <c:pt idx="2898">
                  <c:v>0.73443099999999994</c:v>
                </c:pt>
                <c:pt idx="2899">
                  <c:v>0.92130400000000001</c:v>
                </c:pt>
                <c:pt idx="2900">
                  <c:v>0.21694099999999999</c:v>
                </c:pt>
                <c:pt idx="2901">
                  <c:v>0.81083499999999997</c:v>
                </c:pt>
                <c:pt idx="2902">
                  <c:v>0.94742300000000002</c:v>
                </c:pt>
                <c:pt idx="2903">
                  <c:v>0.89949900000000005</c:v>
                </c:pt>
                <c:pt idx="2904">
                  <c:v>0.36111300000000002</c:v>
                </c:pt>
                <c:pt idx="2905">
                  <c:v>0.136908</c:v>
                </c:pt>
                <c:pt idx="2906">
                  <c:v>0.46771800000000002</c:v>
                </c:pt>
                <c:pt idx="2907">
                  <c:v>0.83404299999999998</c:v>
                </c:pt>
                <c:pt idx="2908">
                  <c:v>1.5316400000000001E-2</c:v>
                </c:pt>
                <c:pt idx="2909">
                  <c:v>0.11537799999999999</c:v>
                </c:pt>
                <c:pt idx="2910">
                  <c:v>0.15934699999999999</c:v>
                </c:pt>
                <c:pt idx="2911">
                  <c:v>0.80434799999999995</c:v>
                </c:pt>
                <c:pt idx="2912">
                  <c:v>0.89007800000000004</c:v>
                </c:pt>
                <c:pt idx="2913">
                  <c:v>0.1394</c:v>
                </c:pt>
                <c:pt idx="2914">
                  <c:v>0.46841899999999997</c:v>
                </c:pt>
                <c:pt idx="2915">
                  <c:v>0.76807300000000001</c:v>
                </c:pt>
                <c:pt idx="2916">
                  <c:v>0.248558</c:v>
                </c:pt>
                <c:pt idx="2917">
                  <c:v>9.5008499999999996E-2</c:v>
                </c:pt>
                <c:pt idx="2918">
                  <c:v>0.14277899999999999</c:v>
                </c:pt>
                <c:pt idx="2919">
                  <c:v>0.204094</c:v>
                </c:pt>
                <c:pt idx="2920">
                  <c:v>0.59789599999999998</c:v>
                </c:pt>
                <c:pt idx="2921">
                  <c:v>7.6969099999999999E-2</c:v>
                </c:pt>
                <c:pt idx="2922">
                  <c:v>0.85955499999999996</c:v>
                </c:pt>
                <c:pt idx="2923">
                  <c:v>0.47745900000000002</c:v>
                </c:pt>
                <c:pt idx="2924">
                  <c:v>0.628861</c:v>
                </c:pt>
                <c:pt idx="2925">
                  <c:v>0.431473</c:v>
                </c:pt>
                <c:pt idx="2926">
                  <c:v>0.15165799999999999</c:v>
                </c:pt>
                <c:pt idx="2927">
                  <c:v>0.92656099999999997</c:v>
                </c:pt>
                <c:pt idx="2928">
                  <c:v>0.69289400000000001</c:v>
                </c:pt>
                <c:pt idx="2929">
                  <c:v>0.55000000000000004</c:v>
                </c:pt>
                <c:pt idx="2930">
                  <c:v>0.90015999999999996</c:v>
                </c:pt>
                <c:pt idx="2931">
                  <c:v>0.81018400000000002</c:v>
                </c:pt>
                <c:pt idx="2932">
                  <c:v>0.85865599999999997</c:v>
                </c:pt>
                <c:pt idx="2933">
                  <c:v>0.165441</c:v>
                </c:pt>
                <c:pt idx="2934">
                  <c:v>0.80511100000000002</c:v>
                </c:pt>
                <c:pt idx="2935">
                  <c:v>0.66378599999999999</c:v>
                </c:pt>
                <c:pt idx="2936">
                  <c:v>0.19750799999999999</c:v>
                </c:pt>
                <c:pt idx="2937">
                  <c:v>0.87016199999999999</c:v>
                </c:pt>
                <c:pt idx="2938">
                  <c:v>0.81776099999999996</c:v>
                </c:pt>
                <c:pt idx="2939">
                  <c:v>0.42332500000000001</c:v>
                </c:pt>
                <c:pt idx="2940">
                  <c:v>1.8085E-2</c:v>
                </c:pt>
                <c:pt idx="2941">
                  <c:v>0.834345</c:v>
                </c:pt>
                <c:pt idx="2942">
                  <c:v>0.93892900000000001</c:v>
                </c:pt>
                <c:pt idx="2943">
                  <c:v>0.929481</c:v>
                </c:pt>
                <c:pt idx="2944">
                  <c:v>0.62247399999999997</c:v>
                </c:pt>
                <c:pt idx="2945">
                  <c:v>0.88736999999999999</c:v>
                </c:pt>
                <c:pt idx="2946">
                  <c:v>0.96468799999999999</c:v>
                </c:pt>
                <c:pt idx="2947">
                  <c:v>0.58208000000000004</c:v>
                </c:pt>
                <c:pt idx="2948">
                  <c:v>0.580152</c:v>
                </c:pt>
                <c:pt idx="2949">
                  <c:v>0.76685199999999998</c:v>
                </c:pt>
                <c:pt idx="2950">
                  <c:v>7.0267999999999997E-3</c:v>
                </c:pt>
                <c:pt idx="2951">
                  <c:v>0.77078899999999995</c:v>
                </c:pt>
                <c:pt idx="2952">
                  <c:v>0.939473</c:v>
                </c:pt>
                <c:pt idx="2953">
                  <c:v>0.92251399999999995</c:v>
                </c:pt>
                <c:pt idx="2954">
                  <c:v>0.37482700000000002</c:v>
                </c:pt>
                <c:pt idx="2955">
                  <c:v>0.94104699999999997</c:v>
                </c:pt>
                <c:pt idx="2956">
                  <c:v>0.97535700000000003</c:v>
                </c:pt>
                <c:pt idx="2957">
                  <c:v>0.139067</c:v>
                </c:pt>
                <c:pt idx="2958">
                  <c:v>5.3777999999999999E-2</c:v>
                </c:pt>
                <c:pt idx="2959">
                  <c:v>0.86885999999999997</c:v>
                </c:pt>
                <c:pt idx="2960">
                  <c:v>0.531227</c:v>
                </c:pt>
                <c:pt idx="2961">
                  <c:v>0.69133800000000001</c:v>
                </c:pt>
                <c:pt idx="2962">
                  <c:v>0.83651699999999996</c:v>
                </c:pt>
                <c:pt idx="2963">
                  <c:v>0.65368499999999996</c:v>
                </c:pt>
                <c:pt idx="2964">
                  <c:v>0.75281100000000001</c:v>
                </c:pt>
                <c:pt idx="2965">
                  <c:v>0.25065399999999999</c:v>
                </c:pt>
                <c:pt idx="2966">
                  <c:v>0.23305400000000001</c:v>
                </c:pt>
                <c:pt idx="2967">
                  <c:v>0.71328899999999995</c:v>
                </c:pt>
                <c:pt idx="2968">
                  <c:v>0.86057700000000004</c:v>
                </c:pt>
                <c:pt idx="2969">
                  <c:v>0.95998899999999998</c:v>
                </c:pt>
                <c:pt idx="2970">
                  <c:v>0.53484399999999999</c:v>
                </c:pt>
                <c:pt idx="2971">
                  <c:v>0.32355499999999998</c:v>
                </c:pt>
                <c:pt idx="2972">
                  <c:v>0.69793300000000003</c:v>
                </c:pt>
                <c:pt idx="2973">
                  <c:v>0.49577500000000002</c:v>
                </c:pt>
                <c:pt idx="2974">
                  <c:v>0.41972100000000001</c:v>
                </c:pt>
                <c:pt idx="2975">
                  <c:v>0.93432400000000004</c:v>
                </c:pt>
                <c:pt idx="2976">
                  <c:v>0.19515199999999999</c:v>
                </c:pt>
                <c:pt idx="2977">
                  <c:v>0.99706600000000001</c:v>
                </c:pt>
                <c:pt idx="2978">
                  <c:v>0.35047</c:v>
                </c:pt>
                <c:pt idx="2979">
                  <c:v>0.60245300000000002</c:v>
                </c:pt>
                <c:pt idx="2980">
                  <c:v>0.20291799999999999</c:v>
                </c:pt>
                <c:pt idx="2981">
                  <c:v>0.93150900000000003</c:v>
                </c:pt>
                <c:pt idx="2982">
                  <c:v>0.85601799999999995</c:v>
                </c:pt>
                <c:pt idx="2983">
                  <c:v>0.51896500000000001</c:v>
                </c:pt>
                <c:pt idx="2984">
                  <c:v>0.26865699999999998</c:v>
                </c:pt>
                <c:pt idx="2985">
                  <c:v>0.31132300000000002</c:v>
                </c:pt>
                <c:pt idx="2986">
                  <c:v>0.159807</c:v>
                </c:pt>
                <c:pt idx="2987">
                  <c:v>0.34720600000000001</c:v>
                </c:pt>
                <c:pt idx="2988">
                  <c:v>0.28319800000000001</c:v>
                </c:pt>
                <c:pt idx="2989">
                  <c:v>0.519347</c:v>
                </c:pt>
                <c:pt idx="2990">
                  <c:v>0.52333499999999999</c:v>
                </c:pt>
                <c:pt idx="2991">
                  <c:v>0.17294699999999999</c:v>
                </c:pt>
                <c:pt idx="2992">
                  <c:v>0.96067000000000002</c:v>
                </c:pt>
                <c:pt idx="2993">
                  <c:v>0.48194100000000001</c:v>
                </c:pt>
                <c:pt idx="2994">
                  <c:v>0.76798299999999997</c:v>
                </c:pt>
                <c:pt idx="2995">
                  <c:v>0.55473700000000004</c:v>
                </c:pt>
                <c:pt idx="2996">
                  <c:v>0.51476599999999995</c:v>
                </c:pt>
                <c:pt idx="2997">
                  <c:v>0.27279700000000001</c:v>
                </c:pt>
                <c:pt idx="2998">
                  <c:v>0.88819700000000001</c:v>
                </c:pt>
                <c:pt idx="2999">
                  <c:v>0.51126300000000002</c:v>
                </c:pt>
                <c:pt idx="3000">
                  <c:v>7.4878200000000006E-2</c:v>
                </c:pt>
                <c:pt idx="3001">
                  <c:v>0.73875599999999997</c:v>
                </c:pt>
                <c:pt idx="3002">
                  <c:v>0.86315699999999995</c:v>
                </c:pt>
                <c:pt idx="3003">
                  <c:v>6.4042000000000002E-2</c:v>
                </c:pt>
                <c:pt idx="3004">
                  <c:v>0.203682</c:v>
                </c:pt>
                <c:pt idx="3005">
                  <c:v>0.50711499999999998</c:v>
                </c:pt>
                <c:pt idx="3006">
                  <c:v>0.71948400000000001</c:v>
                </c:pt>
                <c:pt idx="3007">
                  <c:v>0.80763300000000005</c:v>
                </c:pt>
                <c:pt idx="3008">
                  <c:v>0.24654899999999999</c:v>
                </c:pt>
                <c:pt idx="3009">
                  <c:v>0.58757999999999999</c:v>
                </c:pt>
                <c:pt idx="3010">
                  <c:v>0.81503199999999998</c:v>
                </c:pt>
                <c:pt idx="3011">
                  <c:v>0.24034</c:v>
                </c:pt>
                <c:pt idx="3012">
                  <c:v>0.177451</c:v>
                </c:pt>
                <c:pt idx="3013">
                  <c:v>4.3213000000000001E-2</c:v>
                </c:pt>
                <c:pt idx="3014">
                  <c:v>0.43139</c:v>
                </c:pt>
                <c:pt idx="3015">
                  <c:v>7.5435299999999997E-2</c:v>
                </c:pt>
                <c:pt idx="3016">
                  <c:v>0.81223199999999995</c:v>
                </c:pt>
                <c:pt idx="3017">
                  <c:v>0.127665</c:v>
                </c:pt>
                <c:pt idx="3018">
                  <c:v>0.299232</c:v>
                </c:pt>
                <c:pt idx="3019">
                  <c:v>0.69341600000000003</c:v>
                </c:pt>
                <c:pt idx="3020">
                  <c:v>0.94249899999999998</c:v>
                </c:pt>
                <c:pt idx="3021">
                  <c:v>0.44536799999999999</c:v>
                </c:pt>
                <c:pt idx="3022">
                  <c:v>0.63846999999999998</c:v>
                </c:pt>
                <c:pt idx="3023">
                  <c:v>0.81357400000000002</c:v>
                </c:pt>
                <c:pt idx="3024">
                  <c:v>0.61778</c:v>
                </c:pt>
                <c:pt idx="3025">
                  <c:v>0.96520399999999995</c:v>
                </c:pt>
                <c:pt idx="3026">
                  <c:v>0.77291100000000001</c:v>
                </c:pt>
                <c:pt idx="3027">
                  <c:v>0.72251299999999996</c:v>
                </c:pt>
                <c:pt idx="3028">
                  <c:v>0.41703800000000002</c:v>
                </c:pt>
                <c:pt idx="3029">
                  <c:v>0.55974500000000005</c:v>
                </c:pt>
                <c:pt idx="3030">
                  <c:v>0.120071</c:v>
                </c:pt>
                <c:pt idx="3031">
                  <c:v>0.32976</c:v>
                </c:pt>
                <c:pt idx="3032">
                  <c:v>0.18406700000000001</c:v>
                </c:pt>
                <c:pt idx="3033">
                  <c:v>0.20624400000000001</c:v>
                </c:pt>
                <c:pt idx="3034">
                  <c:v>0.46478599999999998</c:v>
                </c:pt>
                <c:pt idx="3035">
                  <c:v>0.94041699999999995</c:v>
                </c:pt>
                <c:pt idx="3036">
                  <c:v>0.12776299999999999</c:v>
                </c:pt>
                <c:pt idx="3037">
                  <c:v>0.56996100000000005</c:v>
                </c:pt>
                <c:pt idx="3038">
                  <c:v>3.7334199999999998E-2</c:v>
                </c:pt>
                <c:pt idx="3039">
                  <c:v>0.167905</c:v>
                </c:pt>
                <c:pt idx="3040">
                  <c:v>0.49412400000000001</c:v>
                </c:pt>
                <c:pt idx="3041">
                  <c:v>0.83412200000000003</c:v>
                </c:pt>
                <c:pt idx="3042">
                  <c:v>0.57293000000000005</c:v>
                </c:pt>
                <c:pt idx="3043">
                  <c:v>0.33543899999999999</c:v>
                </c:pt>
                <c:pt idx="3044">
                  <c:v>4.9326700000000001E-3</c:v>
                </c:pt>
                <c:pt idx="3045">
                  <c:v>0.659914</c:v>
                </c:pt>
                <c:pt idx="3046">
                  <c:v>0.97716400000000003</c:v>
                </c:pt>
                <c:pt idx="3047">
                  <c:v>0.59252700000000003</c:v>
                </c:pt>
                <c:pt idx="3048">
                  <c:v>0.736456</c:v>
                </c:pt>
                <c:pt idx="3049">
                  <c:v>0.60642399999999996</c:v>
                </c:pt>
                <c:pt idx="3050">
                  <c:v>0.82356300000000005</c:v>
                </c:pt>
                <c:pt idx="3051">
                  <c:v>0.120768</c:v>
                </c:pt>
                <c:pt idx="3052">
                  <c:v>1.17763E-2</c:v>
                </c:pt>
                <c:pt idx="3053">
                  <c:v>0.44439299999999998</c:v>
                </c:pt>
                <c:pt idx="3054">
                  <c:v>0.85496899999999998</c:v>
                </c:pt>
                <c:pt idx="3055">
                  <c:v>0.96916800000000003</c:v>
                </c:pt>
                <c:pt idx="3056">
                  <c:v>0.37989299999999998</c:v>
                </c:pt>
                <c:pt idx="3057">
                  <c:v>0.92398499999999995</c:v>
                </c:pt>
                <c:pt idx="3058">
                  <c:v>0.60406099999999996</c:v>
                </c:pt>
                <c:pt idx="3059">
                  <c:v>8.8755200000000006E-2</c:v>
                </c:pt>
                <c:pt idx="3060">
                  <c:v>0.70325000000000004</c:v>
                </c:pt>
                <c:pt idx="3061">
                  <c:v>1.3296000000000001E-2</c:v>
                </c:pt>
                <c:pt idx="3062">
                  <c:v>0.14183699999999999</c:v>
                </c:pt>
                <c:pt idx="3063">
                  <c:v>0.43817</c:v>
                </c:pt>
                <c:pt idx="3064">
                  <c:v>0.87702000000000002</c:v>
                </c:pt>
                <c:pt idx="3065">
                  <c:v>0.73001300000000002</c:v>
                </c:pt>
                <c:pt idx="3066">
                  <c:v>0.3584</c:v>
                </c:pt>
                <c:pt idx="3067">
                  <c:v>0.95242899999999997</c:v>
                </c:pt>
                <c:pt idx="3068">
                  <c:v>7.0907799999999993E-2</c:v>
                </c:pt>
                <c:pt idx="3069">
                  <c:v>0.27340100000000001</c:v>
                </c:pt>
                <c:pt idx="3070">
                  <c:v>0.81019699999999994</c:v>
                </c:pt>
                <c:pt idx="3071">
                  <c:v>4.1720599999999997E-2</c:v>
                </c:pt>
                <c:pt idx="3072">
                  <c:v>0.28743800000000003</c:v>
                </c:pt>
                <c:pt idx="3073">
                  <c:v>0.12931799999999999</c:v>
                </c:pt>
                <c:pt idx="3074">
                  <c:v>0.25803999999999999</c:v>
                </c:pt>
                <c:pt idx="3075">
                  <c:v>0.35537400000000002</c:v>
                </c:pt>
                <c:pt idx="3076">
                  <c:v>0.82932399999999995</c:v>
                </c:pt>
                <c:pt idx="3077">
                  <c:v>0.52575099999999997</c:v>
                </c:pt>
                <c:pt idx="3078">
                  <c:v>0.23103499999999999</c:v>
                </c:pt>
                <c:pt idx="3079">
                  <c:v>0.64965799999999996</c:v>
                </c:pt>
                <c:pt idx="3080">
                  <c:v>0.33818300000000001</c:v>
                </c:pt>
                <c:pt idx="3081">
                  <c:v>0.51970899999999998</c:v>
                </c:pt>
                <c:pt idx="3082">
                  <c:v>0.32977099999999998</c:v>
                </c:pt>
                <c:pt idx="3083">
                  <c:v>0.74499700000000002</c:v>
                </c:pt>
                <c:pt idx="3084">
                  <c:v>0.74278999999999995</c:v>
                </c:pt>
                <c:pt idx="3085">
                  <c:v>0.26997300000000002</c:v>
                </c:pt>
                <c:pt idx="3086">
                  <c:v>0.37251099999999998</c:v>
                </c:pt>
                <c:pt idx="3087">
                  <c:v>0.88597899999999996</c:v>
                </c:pt>
                <c:pt idx="3088">
                  <c:v>0.86463999999999996</c:v>
                </c:pt>
                <c:pt idx="3089">
                  <c:v>0.91917400000000005</c:v>
                </c:pt>
                <c:pt idx="3090">
                  <c:v>0.60111400000000004</c:v>
                </c:pt>
                <c:pt idx="3091">
                  <c:v>0.41631099999999999</c:v>
                </c:pt>
                <c:pt idx="3092">
                  <c:v>0.48491499999999998</c:v>
                </c:pt>
                <c:pt idx="3093">
                  <c:v>0.76143700000000003</c:v>
                </c:pt>
                <c:pt idx="3094">
                  <c:v>0.57560100000000003</c:v>
                </c:pt>
                <c:pt idx="3095">
                  <c:v>0.44331199999999998</c:v>
                </c:pt>
                <c:pt idx="3096">
                  <c:v>0.13243099999999999</c:v>
                </c:pt>
                <c:pt idx="3097">
                  <c:v>0.66167900000000002</c:v>
                </c:pt>
                <c:pt idx="3098">
                  <c:v>0.693662</c:v>
                </c:pt>
                <c:pt idx="3099">
                  <c:v>0.91808800000000002</c:v>
                </c:pt>
                <c:pt idx="3100">
                  <c:v>0.74597500000000005</c:v>
                </c:pt>
                <c:pt idx="3101">
                  <c:v>0.89916300000000005</c:v>
                </c:pt>
                <c:pt idx="3102">
                  <c:v>0.61011899999999997</c:v>
                </c:pt>
                <c:pt idx="3103">
                  <c:v>0.88784300000000005</c:v>
                </c:pt>
                <c:pt idx="3104">
                  <c:v>0.77193000000000001</c:v>
                </c:pt>
                <c:pt idx="3105">
                  <c:v>0.43471300000000002</c:v>
                </c:pt>
                <c:pt idx="3106">
                  <c:v>0.67033299999999996</c:v>
                </c:pt>
                <c:pt idx="3107">
                  <c:v>0.23361299999999999</c:v>
                </c:pt>
                <c:pt idx="3108">
                  <c:v>0.35006700000000002</c:v>
                </c:pt>
                <c:pt idx="3109">
                  <c:v>0.604545</c:v>
                </c:pt>
                <c:pt idx="3110">
                  <c:v>0.76775300000000002</c:v>
                </c:pt>
                <c:pt idx="3111">
                  <c:v>0.47596500000000003</c:v>
                </c:pt>
                <c:pt idx="3112">
                  <c:v>0.327565</c:v>
                </c:pt>
                <c:pt idx="3113">
                  <c:v>0.56190399999999996</c:v>
                </c:pt>
                <c:pt idx="3114">
                  <c:v>0.772088</c:v>
                </c:pt>
                <c:pt idx="3115">
                  <c:v>0.20260800000000001</c:v>
                </c:pt>
                <c:pt idx="3116">
                  <c:v>0.97529100000000002</c:v>
                </c:pt>
                <c:pt idx="3117">
                  <c:v>0.194656</c:v>
                </c:pt>
                <c:pt idx="3118">
                  <c:v>0.44458500000000001</c:v>
                </c:pt>
                <c:pt idx="3119">
                  <c:v>0.194267</c:v>
                </c:pt>
                <c:pt idx="3120">
                  <c:v>0.98926400000000003</c:v>
                </c:pt>
                <c:pt idx="3121">
                  <c:v>2.7691400000000001E-2</c:v>
                </c:pt>
                <c:pt idx="3122">
                  <c:v>0.283086</c:v>
                </c:pt>
                <c:pt idx="3123">
                  <c:v>0.369782</c:v>
                </c:pt>
                <c:pt idx="3124">
                  <c:v>0.175702</c:v>
                </c:pt>
                <c:pt idx="3125">
                  <c:v>0.90471400000000002</c:v>
                </c:pt>
                <c:pt idx="3126">
                  <c:v>0.90231499999999998</c:v>
                </c:pt>
                <c:pt idx="3127">
                  <c:v>0.67492799999999997</c:v>
                </c:pt>
                <c:pt idx="3128">
                  <c:v>0.80637599999999998</c:v>
                </c:pt>
                <c:pt idx="3129">
                  <c:v>1.38555E-2</c:v>
                </c:pt>
                <c:pt idx="3130">
                  <c:v>0.63924499999999995</c:v>
                </c:pt>
                <c:pt idx="3131">
                  <c:v>0.16902200000000001</c:v>
                </c:pt>
                <c:pt idx="3132">
                  <c:v>0.49618699999999999</c:v>
                </c:pt>
                <c:pt idx="3133">
                  <c:v>0.16334299999999999</c:v>
                </c:pt>
                <c:pt idx="3134">
                  <c:v>0.18134400000000001</c:v>
                </c:pt>
                <c:pt idx="3135">
                  <c:v>0.49962499999999999</c:v>
                </c:pt>
                <c:pt idx="3136">
                  <c:v>0.56699200000000005</c:v>
                </c:pt>
                <c:pt idx="3137">
                  <c:v>0.34373700000000001</c:v>
                </c:pt>
                <c:pt idx="3138">
                  <c:v>5.5306599999999997E-2</c:v>
                </c:pt>
                <c:pt idx="3139">
                  <c:v>0.24617</c:v>
                </c:pt>
                <c:pt idx="3140">
                  <c:v>7.1797100000000003E-2</c:v>
                </c:pt>
                <c:pt idx="3141">
                  <c:v>0.24207999999999999</c:v>
                </c:pt>
                <c:pt idx="3142">
                  <c:v>0.111009</c:v>
                </c:pt>
                <c:pt idx="3143">
                  <c:v>0.72171399999999997</c:v>
                </c:pt>
                <c:pt idx="3144">
                  <c:v>0.81462800000000002</c:v>
                </c:pt>
                <c:pt idx="3145">
                  <c:v>0.927512</c:v>
                </c:pt>
                <c:pt idx="3146">
                  <c:v>0.83875900000000003</c:v>
                </c:pt>
                <c:pt idx="3147">
                  <c:v>0.95180399999999998</c:v>
                </c:pt>
                <c:pt idx="3148">
                  <c:v>0.70322799999999996</c:v>
                </c:pt>
                <c:pt idx="3149">
                  <c:v>0.303533</c:v>
                </c:pt>
                <c:pt idx="3150">
                  <c:v>0.42860700000000002</c:v>
                </c:pt>
                <c:pt idx="3151">
                  <c:v>0.90393299999999999</c:v>
                </c:pt>
                <c:pt idx="3152">
                  <c:v>0.91596200000000005</c:v>
                </c:pt>
                <c:pt idx="3153">
                  <c:v>0.52596100000000001</c:v>
                </c:pt>
                <c:pt idx="3154">
                  <c:v>0.59183699999999995</c:v>
                </c:pt>
                <c:pt idx="3155">
                  <c:v>0.75965000000000005</c:v>
                </c:pt>
                <c:pt idx="3156">
                  <c:v>0.414385</c:v>
                </c:pt>
                <c:pt idx="3157">
                  <c:v>0.381795</c:v>
                </c:pt>
                <c:pt idx="3158">
                  <c:v>0.879776</c:v>
                </c:pt>
                <c:pt idx="3159">
                  <c:v>0.79877799999999999</c:v>
                </c:pt>
                <c:pt idx="3160">
                  <c:v>0.75487300000000002</c:v>
                </c:pt>
                <c:pt idx="3161">
                  <c:v>0.54838699999999996</c:v>
                </c:pt>
                <c:pt idx="3162">
                  <c:v>0.83848</c:v>
                </c:pt>
                <c:pt idx="3163">
                  <c:v>0.24213699999999999</c:v>
                </c:pt>
                <c:pt idx="3164">
                  <c:v>0.78837000000000002</c:v>
                </c:pt>
                <c:pt idx="3165">
                  <c:v>6.5544199999999997E-2</c:v>
                </c:pt>
                <c:pt idx="3166">
                  <c:v>9.1610400000000005E-3</c:v>
                </c:pt>
                <c:pt idx="3167">
                  <c:v>0.512262</c:v>
                </c:pt>
                <c:pt idx="3168">
                  <c:v>5.5415199999999998E-2</c:v>
                </c:pt>
                <c:pt idx="3169">
                  <c:v>0.20422699999999999</c:v>
                </c:pt>
                <c:pt idx="3170">
                  <c:v>0.32735799999999998</c:v>
                </c:pt>
                <c:pt idx="3171">
                  <c:v>0.55179100000000003</c:v>
                </c:pt>
                <c:pt idx="3172">
                  <c:v>0.95831299999999997</c:v>
                </c:pt>
                <c:pt idx="3173">
                  <c:v>0.452961</c:v>
                </c:pt>
                <c:pt idx="3174">
                  <c:v>0.67684299999999997</c:v>
                </c:pt>
                <c:pt idx="3175">
                  <c:v>0.52750600000000003</c:v>
                </c:pt>
                <c:pt idx="3176">
                  <c:v>0.57469199999999998</c:v>
                </c:pt>
                <c:pt idx="3177">
                  <c:v>0.81235100000000005</c:v>
                </c:pt>
                <c:pt idx="3178">
                  <c:v>0.476136</c:v>
                </c:pt>
                <c:pt idx="3179">
                  <c:v>0.82067000000000001</c:v>
                </c:pt>
                <c:pt idx="3180">
                  <c:v>7.5062999999999996E-3</c:v>
                </c:pt>
                <c:pt idx="3181">
                  <c:v>0.77030100000000001</c:v>
                </c:pt>
                <c:pt idx="3182">
                  <c:v>0.72760400000000003</c:v>
                </c:pt>
                <c:pt idx="3183">
                  <c:v>0.99023600000000001</c:v>
                </c:pt>
                <c:pt idx="3184">
                  <c:v>0.964534</c:v>
                </c:pt>
                <c:pt idx="3185">
                  <c:v>0.57233900000000004</c:v>
                </c:pt>
                <c:pt idx="3186">
                  <c:v>0.94395200000000001</c:v>
                </c:pt>
                <c:pt idx="3187">
                  <c:v>0.61272000000000004</c:v>
                </c:pt>
                <c:pt idx="3188">
                  <c:v>8.3536399999999997E-2</c:v>
                </c:pt>
                <c:pt idx="3189">
                  <c:v>1.0043099999999999E-2</c:v>
                </c:pt>
                <c:pt idx="3190">
                  <c:v>0.13961000000000001</c:v>
                </c:pt>
                <c:pt idx="3191">
                  <c:v>0.90030600000000005</c:v>
                </c:pt>
                <c:pt idx="3192">
                  <c:v>0.979495</c:v>
                </c:pt>
                <c:pt idx="3193">
                  <c:v>0.89828300000000005</c:v>
                </c:pt>
                <c:pt idx="3194">
                  <c:v>0.98900900000000003</c:v>
                </c:pt>
                <c:pt idx="3195">
                  <c:v>0.57194500000000004</c:v>
                </c:pt>
                <c:pt idx="3196">
                  <c:v>0.726657</c:v>
                </c:pt>
                <c:pt idx="3197">
                  <c:v>0.73324100000000003</c:v>
                </c:pt>
                <c:pt idx="3198">
                  <c:v>0.649953</c:v>
                </c:pt>
                <c:pt idx="3199">
                  <c:v>0.19494800000000001</c:v>
                </c:pt>
                <c:pt idx="3200">
                  <c:v>0.55500099999999997</c:v>
                </c:pt>
                <c:pt idx="3201">
                  <c:v>0.50149900000000003</c:v>
                </c:pt>
                <c:pt idx="3202">
                  <c:v>0.55363499999999999</c:v>
                </c:pt>
                <c:pt idx="3203">
                  <c:v>0.37461899999999998</c:v>
                </c:pt>
                <c:pt idx="3204">
                  <c:v>0.40377200000000002</c:v>
                </c:pt>
                <c:pt idx="3205">
                  <c:v>0.20130700000000001</c:v>
                </c:pt>
                <c:pt idx="3206">
                  <c:v>0.70840599999999998</c:v>
                </c:pt>
                <c:pt idx="3207">
                  <c:v>0.285908</c:v>
                </c:pt>
                <c:pt idx="3208">
                  <c:v>0.38908999999999999</c:v>
                </c:pt>
                <c:pt idx="3209">
                  <c:v>0.68696199999999996</c:v>
                </c:pt>
                <c:pt idx="3210">
                  <c:v>0.95558900000000002</c:v>
                </c:pt>
                <c:pt idx="3211">
                  <c:v>0.19045100000000001</c:v>
                </c:pt>
                <c:pt idx="3212">
                  <c:v>0.47943000000000002</c:v>
                </c:pt>
                <c:pt idx="3213">
                  <c:v>0.59749300000000005</c:v>
                </c:pt>
                <c:pt idx="3214">
                  <c:v>0.91358300000000003</c:v>
                </c:pt>
                <c:pt idx="3215">
                  <c:v>0.288269</c:v>
                </c:pt>
                <c:pt idx="3216">
                  <c:v>0.99277700000000002</c:v>
                </c:pt>
                <c:pt idx="3217">
                  <c:v>0.14083599999999999</c:v>
                </c:pt>
                <c:pt idx="3218">
                  <c:v>0.172707</c:v>
                </c:pt>
                <c:pt idx="3219">
                  <c:v>0.69003199999999998</c:v>
                </c:pt>
                <c:pt idx="3220">
                  <c:v>0.67527499999999996</c:v>
                </c:pt>
                <c:pt idx="3221">
                  <c:v>0.22251799999999999</c:v>
                </c:pt>
                <c:pt idx="3222">
                  <c:v>0.52336199999999999</c:v>
                </c:pt>
                <c:pt idx="3223">
                  <c:v>3.2687899999999999E-2</c:v>
                </c:pt>
                <c:pt idx="3224">
                  <c:v>0.88316099999999997</c:v>
                </c:pt>
                <c:pt idx="3225">
                  <c:v>0.68445400000000001</c:v>
                </c:pt>
                <c:pt idx="3226">
                  <c:v>7.6149800000000004E-2</c:v>
                </c:pt>
                <c:pt idx="3227">
                  <c:v>0.53988499999999995</c:v>
                </c:pt>
                <c:pt idx="3228">
                  <c:v>0.73829</c:v>
                </c:pt>
                <c:pt idx="3229">
                  <c:v>0.229295</c:v>
                </c:pt>
                <c:pt idx="3230">
                  <c:v>0.52159900000000003</c:v>
                </c:pt>
                <c:pt idx="3231">
                  <c:v>0.381915</c:v>
                </c:pt>
                <c:pt idx="3232">
                  <c:v>0.79573400000000005</c:v>
                </c:pt>
                <c:pt idx="3233">
                  <c:v>4.3621500000000001E-2</c:v>
                </c:pt>
                <c:pt idx="3234">
                  <c:v>0.88150700000000004</c:v>
                </c:pt>
                <c:pt idx="3235">
                  <c:v>0.95799100000000004</c:v>
                </c:pt>
                <c:pt idx="3236">
                  <c:v>1.00926E-2</c:v>
                </c:pt>
                <c:pt idx="3237">
                  <c:v>0.99904099999999996</c:v>
                </c:pt>
                <c:pt idx="3238">
                  <c:v>0.744116</c:v>
                </c:pt>
                <c:pt idx="3239">
                  <c:v>0.93705400000000005</c:v>
                </c:pt>
                <c:pt idx="3240">
                  <c:v>0.27450000000000002</c:v>
                </c:pt>
                <c:pt idx="3241">
                  <c:v>0.74708200000000002</c:v>
                </c:pt>
                <c:pt idx="3242">
                  <c:v>0.11860800000000001</c:v>
                </c:pt>
                <c:pt idx="3243">
                  <c:v>2.2727899999999999E-2</c:v>
                </c:pt>
                <c:pt idx="3244">
                  <c:v>0.65266400000000002</c:v>
                </c:pt>
                <c:pt idx="3245">
                  <c:v>0.65227299999999999</c:v>
                </c:pt>
                <c:pt idx="3246">
                  <c:v>0.71131200000000006</c:v>
                </c:pt>
                <c:pt idx="3247">
                  <c:v>0.47100900000000001</c:v>
                </c:pt>
                <c:pt idx="3248">
                  <c:v>0.89451000000000003</c:v>
                </c:pt>
                <c:pt idx="3249">
                  <c:v>6.3845799999999994E-2</c:v>
                </c:pt>
                <c:pt idx="3250">
                  <c:v>0.88441599999999998</c:v>
                </c:pt>
                <c:pt idx="3251">
                  <c:v>0.18048700000000001</c:v>
                </c:pt>
                <c:pt idx="3252">
                  <c:v>0.789184</c:v>
                </c:pt>
                <c:pt idx="3253">
                  <c:v>0.65147299999999997</c:v>
                </c:pt>
                <c:pt idx="3254">
                  <c:v>0.55091500000000004</c:v>
                </c:pt>
                <c:pt idx="3255">
                  <c:v>0.33226299999999998</c:v>
                </c:pt>
                <c:pt idx="3256">
                  <c:v>0.59237200000000001</c:v>
                </c:pt>
                <c:pt idx="3257">
                  <c:v>0.60834699999999997</c:v>
                </c:pt>
                <c:pt idx="3258">
                  <c:v>0.89491600000000004</c:v>
                </c:pt>
                <c:pt idx="3259">
                  <c:v>0.53831099999999998</c:v>
                </c:pt>
                <c:pt idx="3260">
                  <c:v>0.73614199999999996</c:v>
                </c:pt>
                <c:pt idx="3261">
                  <c:v>0.20605899999999999</c:v>
                </c:pt>
                <c:pt idx="3262">
                  <c:v>0.495147</c:v>
                </c:pt>
                <c:pt idx="3263">
                  <c:v>0.39181700000000003</c:v>
                </c:pt>
                <c:pt idx="3264">
                  <c:v>0.80608500000000005</c:v>
                </c:pt>
                <c:pt idx="3265">
                  <c:v>0.80060399999999998</c:v>
                </c:pt>
                <c:pt idx="3266">
                  <c:v>0.45487100000000003</c:v>
                </c:pt>
                <c:pt idx="3267">
                  <c:v>0.732962</c:v>
                </c:pt>
                <c:pt idx="3268">
                  <c:v>0.37402200000000002</c:v>
                </c:pt>
                <c:pt idx="3269">
                  <c:v>0.77637299999999998</c:v>
                </c:pt>
                <c:pt idx="3270">
                  <c:v>0.54254400000000003</c:v>
                </c:pt>
                <c:pt idx="3271">
                  <c:v>0.85683100000000001</c:v>
                </c:pt>
                <c:pt idx="3272">
                  <c:v>0.34502100000000002</c:v>
                </c:pt>
                <c:pt idx="3273">
                  <c:v>0.63903399999999999</c:v>
                </c:pt>
                <c:pt idx="3274">
                  <c:v>0.53007700000000002</c:v>
                </c:pt>
                <c:pt idx="3275">
                  <c:v>0.42156700000000003</c:v>
                </c:pt>
                <c:pt idx="3276">
                  <c:v>0.58302699999999996</c:v>
                </c:pt>
                <c:pt idx="3277">
                  <c:v>0.73740899999999998</c:v>
                </c:pt>
                <c:pt idx="3278">
                  <c:v>0.34734100000000001</c:v>
                </c:pt>
                <c:pt idx="3279">
                  <c:v>0.22818099999999999</c:v>
                </c:pt>
                <c:pt idx="3280">
                  <c:v>0.24958</c:v>
                </c:pt>
                <c:pt idx="3281">
                  <c:v>0.71508499999999997</c:v>
                </c:pt>
                <c:pt idx="3282">
                  <c:v>0.118031</c:v>
                </c:pt>
                <c:pt idx="3283">
                  <c:v>0.68207799999999996</c:v>
                </c:pt>
                <c:pt idx="3284">
                  <c:v>0.29853200000000002</c:v>
                </c:pt>
                <c:pt idx="3285">
                  <c:v>0.56717899999999999</c:v>
                </c:pt>
                <c:pt idx="3286">
                  <c:v>0.204566</c:v>
                </c:pt>
                <c:pt idx="3287">
                  <c:v>0.61028499999999997</c:v>
                </c:pt>
                <c:pt idx="3288">
                  <c:v>0.15829799999999999</c:v>
                </c:pt>
                <c:pt idx="3289">
                  <c:v>0.81647099999999995</c:v>
                </c:pt>
                <c:pt idx="3290">
                  <c:v>4.74049E-2</c:v>
                </c:pt>
                <c:pt idx="3291">
                  <c:v>0.20682200000000001</c:v>
                </c:pt>
                <c:pt idx="3292">
                  <c:v>0.88722599999999996</c:v>
                </c:pt>
                <c:pt idx="3293">
                  <c:v>6.7815500000000001E-2</c:v>
                </c:pt>
                <c:pt idx="3294">
                  <c:v>0.94202799999999998</c:v>
                </c:pt>
                <c:pt idx="3295">
                  <c:v>0.95186599999999999</c:v>
                </c:pt>
                <c:pt idx="3296">
                  <c:v>0.83567800000000003</c:v>
                </c:pt>
                <c:pt idx="3297">
                  <c:v>0.85732399999999997</c:v>
                </c:pt>
                <c:pt idx="3298">
                  <c:v>0.82377800000000001</c:v>
                </c:pt>
                <c:pt idx="3299">
                  <c:v>0.95948699999999998</c:v>
                </c:pt>
                <c:pt idx="3300">
                  <c:v>0.65288500000000005</c:v>
                </c:pt>
                <c:pt idx="3301">
                  <c:v>0.81894800000000001</c:v>
                </c:pt>
                <c:pt idx="3302">
                  <c:v>0.34575099999999998</c:v>
                </c:pt>
                <c:pt idx="3303">
                  <c:v>0.73863900000000005</c:v>
                </c:pt>
                <c:pt idx="3304">
                  <c:v>0.67903100000000005</c:v>
                </c:pt>
                <c:pt idx="3305">
                  <c:v>0.36974400000000002</c:v>
                </c:pt>
                <c:pt idx="3306">
                  <c:v>0.9032</c:v>
                </c:pt>
                <c:pt idx="3307">
                  <c:v>0.424952</c:v>
                </c:pt>
                <c:pt idx="3308">
                  <c:v>0.23356399999999999</c:v>
                </c:pt>
                <c:pt idx="3309">
                  <c:v>0.63092199999999998</c:v>
                </c:pt>
                <c:pt idx="3310">
                  <c:v>0.447324</c:v>
                </c:pt>
                <c:pt idx="3311">
                  <c:v>0.91087499999999999</c:v>
                </c:pt>
                <c:pt idx="3312">
                  <c:v>0.73022699999999996</c:v>
                </c:pt>
                <c:pt idx="3313">
                  <c:v>0.838781</c:v>
                </c:pt>
                <c:pt idx="3314">
                  <c:v>0.95455199999999996</c:v>
                </c:pt>
                <c:pt idx="3315">
                  <c:v>3.0918399999999999E-2</c:v>
                </c:pt>
                <c:pt idx="3316">
                  <c:v>0.208811</c:v>
                </c:pt>
                <c:pt idx="3317">
                  <c:v>0.940967</c:v>
                </c:pt>
                <c:pt idx="3318">
                  <c:v>0.74069700000000005</c:v>
                </c:pt>
                <c:pt idx="3319">
                  <c:v>0.42019099999999998</c:v>
                </c:pt>
                <c:pt idx="3320">
                  <c:v>0.93878799999999996</c:v>
                </c:pt>
                <c:pt idx="3321">
                  <c:v>0.980047</c:v>
                </c:pt>
                <c:pt idx="3322">
                  <c:v>0.14585300000000001</c:v>
                </c:pt>
                <c:pt idx="3323">
                  <c:v>0.69413100000000005</c:v>
                </c:pt>
                <c:pt idx="3324">
                  <c:v>0.92678300000000002</c:v>
                </c:pt>
                <c:pt idx="3325">
                  <c:v>0.49559999999999998</c:v>
                </c:pt>
                <c:pt idx="3326">
                  <c:v>0.65468899999999997</c:v>
                </c:pt>
                <c:pt idx="3327">
                  <c:v>0.63327599999999995</c:v>
                </c:pt>
                <c:pt idx="3328">
                  <c:v>0.56101000000000001</c:v>
                </c:pt>
                <c:pt idx="3329">
                  <c:v>0.84086300000000003</c:v>
                </c:pt>
                <c:pt idx="3330">
                  <c:v>2.4203800000000001E-2</c:v>
                </c:pt>
                <c:pt idx="3331">
                  <c:v>0.94804200000000005</c:v>
                </c:pt>
                <c:pt idx="3332">
                  <c:v>0.79588000000000003</c:v>
                </c:pt>
                <c:pt idx="3333">
                  <c:v>0.98591200000000001</c:v>
                </c:pt>
                <c:pt idx="3334">
                  <c:v>0.92793099999999995</c:v>
                </c:pt>
                <c:pt idx="3335">
                  <c:v>0.564334</c:v>
                </c:pt>
                <c:pt idx="3336">
                  <c:v>0.182063</c:v>
                </c:pt>
                <c:pt idx="3337">
                  <c:v>0.59496300000000002</c:v>
                </c:pt>
                <c:pt idx="3338">
                  <c:v>0.78212000000000004</c:v>
                </c:pt>
                <c:pt idx="3339">
                  <c:v>0.294904</c:v>
                </c:pt>
                <c:pt idx="3340">
                  <c:v>0.87599800000000005</c:v>
                </c:pt>
                <c:pt idx="3341">
                  <c:v>2.75754E-2</c:v>
                </c:pt>
                <c:pt idx="3342">
                  <c:v>0.38006099999999998</c:v>
                </c:pt>
                <c:pt idx="3343">
                  <c:v>0.39596900000000002</c:v>
                </c:pt>
                <c:pt idx="3344">
                  <c:v>0.735545</c:v>
                </c:pt>
                <c:pt idx="3345">
                  <c:v>0.54533799999999999</c:v>
                </c:pt>
                <c:pt idx="3346">
                  <c:v>4.8863700000000003E-2</c:v>
                </c:pt>
                <c:pt idx="3347">
                  <c:v>0.65619400000000006</c:v>
                </c:pt>
                <c:pt idx="3348">
                  <c:v>0.78258700000000003</c:v>
                </c:pt>
                <c:pt idx="3349">
                  <c:v>8.6922799999999995E-2</c:v>
                </c:pt>
                <c:pt idx="3350">
                  <c:v>0.83413800000000005</c:v>
                </c:pt>
                <c:pt idx="3351">
                  <c:v>0.43618299999999999</c:v>
                </c:pt>
                <c:pt idx="3352">
                  <c:v>0.85650800000000005</c:v>
                </c:pt>
                <c:pt idx="3353">
                  <c:v>0.935589</c:v>
                </c:pt>
                <c:pt idx="3354">
                  <c:v>6.8699499999999997E-2</c:v>
                </c:pt>
                <c:pt idx="3355">
                  <c:v>0.48417900000000003</c:v>
                </c:pt>
                <c:pt idx="3356">
                  <c:v>5.2940399999999999E-3</c:v>
                </c:pt>
                <c:pt idx="3357">
                  <c:v>0.29516999999999999</c:v>
                </c:pt>
                <c:pt idx="3358">
                  <c:v>0.60608899999999999</c:v>
                </c:pt>
                <c:pt idx="3359">
                  <c:v>0.129859</c:v>
                </c:pt>
                <c:pt idx="3360">
                  <c:v>0.73582999999999998</c:v>
                </c:pt>
                <c:pt idx="3361">
                  <c:v>0.55282500000000001</c:v>
                </c:pt>
                <c:pt idx="3362">
                  <c:v>0.58984300000000001</c:v>
                </c:pt>
                <c:pt idx="3363">
                  <c:v>0.475775</c:v>
                </c:pt>
                <c:pt idx="3364">
                  <c:v>0.227576</c:v>
                </c:pt>
                <c:pt idx="3365">
                  <c:v>5.0644000000000002E-2</c:v>
                </c:pt>
                <c:pt idx="3366">
                  <c:v>0.76609799999999995</c:v>
                </c:pt>
                <c:pt idx="3367">
                  <c:v>0.75956999999999997</c:v>
                </c:pt>
                <c:pt idx="3368">
                  <c:v>0.45710800000000001</c:v>
                </c:pt>
                <c:pt idx="3369">
                  <c:v>0.702372</c:v>
                </c:pt>
                <c:pt idx="3370">
                  <c:v>0.68238900000000002</c:v>
                </c:pt>
                <c:pt idx="3371">
                  <c:v>0.247997</c:v>
                </c:pt>
                <c:pt idx="3372">
                  <c:v>4.9838199999999999E-3</c:v>
                </c:pt>
                <c:pt idx="3373">
                  <c:v>0.662632</c:v>
                </c:pt>
                <c:pt idx="3374">
                  <c:v>0.249888</c:v>
                </c:pt>
                <c:pt idx="3375">
                  <c:v>6.3954300000000006E-2</c:v>
                </c:pt>
                <c:pt idx="3376">
                  <c:v>0.75722400000000001</c:v>
                </c:pt>
                <c:pt idx="3377">
                  <c:v>0.28414</c:v>
                </c:pt>
                <c:pt idx="3378">
                  <c:v>0.587673</c:v>
                </c:pt>
                <c:pt idx="3379">
                  <c:v>0.70004699999999997</c:v>
                </c:pt>
                <c:pt idx="3380">
                  <c:v>0.31334699999999999</c:v>
                </c:pt>
                <c:pt idx="3381">
                  <c:v>0.83276099999999997</c:v>
                </c:pt>
                <c:pt idx="3382">
                  <c:v>0.236343</c:v>
                </c:pt>
                <c:pt idx="3383">
                  <c:v>1.6907100000000001E-2</c:v>
                </c:pt>
                <c:pt idx="3384">
                  <c:v>0.64513699999999996</c:v>
                </c:pt>
                <c:pt idx="3385">
                  <c:v>0.29461700000000002</c:v>
                </c:pt>
                <c:pt idx="3386">
                  <c:v>0.59410399999999997</c:v>
                </c:pt>
                <c:pt idx="3387">
                  <c:v>0.78666000000000003</c:v>
                </c:pt>
                <c:pt idx="3388">
                  <c:v>0.61053199999999996</c:v>
                </c:pt>
                <c:pt idx="3389">
                  <c:v>0.46526299999999998</c:v>
                </c:pt>
                <c:pt idx="3390">
                  <c:v>0.587642</c:v>
                </c:pt>
                <c:pt idx="3391">
                  <c:v>0.81762199999999996</c:v>
                </c:pt>
                <c:pt idx="3392">
                  <c:v>0.85102299999999997</c:v>
                </c:pt>
                <c:pt idx="3393">
                  <c:v>0.94568600000000003</c:v>
                </c:pt>
                <c:pt idx="3394">
                  <c:v>0.471576</c:v>
                </c:pt>
                <c:pt idx="3395">
                  <c:v>0.45883400000000002</c:v>
                </c:pt>
                <c:pt idx="3396">
                  <c:v>0.30261100000000002</c:v>
                </c:pt>
                <c:pt idx="3397">
                  <c:v>0.20533199999999999</c:v>
                </c:pt>
                <c:pt idx="3398">
                  <c:v>4.8219100000000001E-2</c:v>
                </c:pt>
                <c:pt idx="3399">
                  <c:v>0.41795199999999999</c:v>
                </c:pt>
                <c:pt idx="3400">
                  <c:v>0.32594800000000002</c:v>
                </c:pt>
                <c:pt idx="3401">
                  <c:v>0.36867899999999998</c:v>
                </c:pt>
                <c:pt idx="3402">
                  <c:v>0.64416799999999996</c:v>
                </c:pt>
                <c:pt idx="3403">
                  <c:v>7.2526099999999996E-2</c:v>
                </c:pt>
                <c:pt idx="3404">
                  <c:v>0.97382100000000005</c:v>
                </c:pt>
                <c:pt idx="3405">
                  <c:v>0.22797200000000001</c:v>
                </c:pt>
                <c:pt idx="3406">
                  <c:v>0.21473400000000001</c:v>
                </c:pt>
                <c:pt idx="3407">
                  <c:v>0.78475300000000003</c:v>
                </c:pt>
                <c:pt idx="3408">
                  <c:v>0.112883</c:v>
                </c:pt>
                <c:pt idx="3409">
                  <c:v>0.73596600000000001</c:v>
                </c:pt>
                <c:pt idx="3410">
                  <c:v>0.21133399999999999</c:v>
                </c:pt>
                <c:pt idx="3411">
                  <c:v>0.86416700000000002</c:v>
                </c:pt>
                <c:pt idx="3412">
                  <c:v>8.7351799999999993E-2</c:v>
                </c:pt>
                <c:pt idx="3413">
                  <c:v>0.14652499999999999</c:v>
                </c:pt>
                <c:pt idx="3414">
                  <c:v>0.67206699999999997</c:v>
                </c:pt>
                <c:pt idx="3415">
                  <c:v>0.758544</c:v>
                </c:pt>
                <c:pt idx="3416">
                  <c:v>0.34794599999999998</c:v>
                </c:pt>
                <c:pt idx="3417">
                  <c:v>0.62624999999999997</c:v>
                </c:pt>
                <c:pt idx="3418">
                  <c:v>0.108263</c:v>
                </c:pt>
                <c:pt idx="3419">
                  <c:v>0.48690099999999997</c:v>
                </c:pt>
                <c:pt idx="3420">
                  <c:v>0.45387699999999997</c:v>
                </c:pt>
                <c:pt idx="3421">
                  <c:v>7.7528600000000003E-2</c:v>
                </c:pt>
                <c:pt idx="3422">
                  <c:v>0.65915999999999997</c:v>
                </c:pt>
                <c:pt idx="3423">
                  <c:v>0.819465</c:v>
                </c:pt>
                <c:pt idx="3424">
                  <c:v>4.5132499999999999E-2</c:v>
                </c:pt>
                <c:pt idx="3425">
                  <c:v>0.42039599999999999</c:v>
                </c:pt>
                <c:pt idx="3426">
                  <c:v>0.15096000000000001</c:v>
                </c:pt>
                <c:pt idx="3427">
                  <c:v>0.51867099999999999</c:v>
                </c:pt>
                <c:pt idx="3428">
                  <c:v>0.21123</c:v>
                </c:pt>
                <c:pt idx="3429">
                  <c:v>0.33855499999999999</c:v>
                </c:pt>
                <c:pt idx="3430">
                  <c:v>0.133715</c:v>
                </c:pt>
                <c:pt idx="3431">
                  <c:v>0.90701600000000004</c:v>
                </c:pt>
                <c:pt idx="3432">
                  <c:v>0.54300099999999996</c:v>
                </c:pt>
                <c:pt idx="3433">
                  <c:v>0.26435999999999998</c:v>
                </c:pt>
                <c:pt idx="3434">
                  <c:v>0.20331099999999999</c:v>
                </c:pt>
                <c:pt idx="3435">
                  <c:v>0.106653</c:v>
                </c:pt>
                <c:pt idx="3436">
                  <c:v>0.83874599999999999</c:v>
                </c:pt>
                <c:pt idx="3437">
                  <c:v>3.4392699999999999E-3</c:v>
                </c:pt>
                <c:pt idx="3438">
                  <c:v>0.161222</c:v>
                </c:pt>
                <c:pt idx="3439">
                  <c:v>5.3257400000000003E-2</c:v>
                </c:pt>
                <c:pt idx="3440">
                  <c:v>0.83979700000000002</c:v>
                </c:pt>
                <c:pt idx="3441">
                  <c:v>2.65296E-2</c:v>
                </c:pt>
                <c:pt idx="3442">
                  <c:v>8.7439600000000003E-3</c:v>
                </c:pt>
                <c:pt idx="3443">
                  <c:v>0.55253699999999994</c:v>
                </c:pt>
                <c:pt idx="3444">
                  <c:v>0.36795699999999998</c:v>
                </c:pt>
                <c:pt idx="3445">
                  <c:v>0.80867299999999998</c:v>
                </c:pt>
                <c:pt idx="3446">
                  <c:v>0.77795300000000001</c:v>
                </c:pt>
                <c:pt idx="3447">
                  <c:v>0.66312099999999996</c:v>
                </c:pt>
                <c:pt idx="3448">
                  <c:v>0.82088799999999995</c:v>
                </c:pt>
                <c:pt idx="3449">
                  <c:v>0.89722800000000003</c:v>
                </c:pt>
                <c:pt idx="3450">
                  <c:v>0.152393</c:v>
                </c:pt>
                <c:pt idx="3451">
                  <c:v>0.22154199999999999</c:v>
                </c:pt>
                <c:pt idx="3452">
                  <c:v>0.81879900000000005</c:v>
                </c:pt>
                <c:pt idx="3453">
                  <c:v>0.25660100000000002</c:v>
                </c:pt>
                <c:pt idx="3454">
                  <c:v>0.37825399999999998</c:v>
                </c:pt>
                <c:pt idx="3455">
                  <c:v>0.82156399999999996</c:v>
                </c:pt>
                <c:pt idx="3456">
                  <c:v>0.69502200000000003</c:v>
                </c:pt>
                <c:pt idx="3457">
                  <c:v>0.96582299999999999</c:v>
                </c:pt>
                <c:pt idx="3458">
                  <c:v>0.81612600000000002</c:v>
                </c:pt>
                <c:pt idx="3459">
                  <c:v>0.649007</c:v>
                </c:pt>
                <c:pt idx="3460">
                  <c:v>0.457598</c:v>
                </c:pt>
                <c:pt idx="3461">
                  <c:v>0.55859499999999995</c:v>
                </c:pt>
                <c:pt idx="3462">
                  <c:v>0.552813</c:v>
                </c:pt>
                <c:pt idx="3463">
                  <c:v>0.76123200000000002</c:v>
                </c:pt>
                <c:pt idx="3464">
                  <c:v>0.26397100000000001</c:v>
                </c:pt>
                <c:pt idx="3465">
                  <c:v>4.7719499999999998E-2</c:v>
                </c:pt>
                <c:pt idx="3466">
                  <c:v>0.91226300000000005</c:v>
                </c:pt>
                <c:pt idx="3467">
                  <c:v>0.28291899999999998</c:v>
                </c:pt>
                <c:pt idx="3468">
                  <c:v>0.65166400000000002</c:v>
                </c:pt>
                <c:pt idx="3469">
                  <c:v>0.49519400000000002</c:v>
                </c:pt>
                <c:pt idx="3470">
                  <c:v>0.190632</c:v>
                </c:pt>
                <c:pt idx="3471">
                  <c:v>0.83199699999999999</c:v>
                </c:pt>
                <c:pt idx="3472">
                  <c:v>0.47529700000000003</c:v>
                </c:pt>
                <c:pt idx="3473">
                  <c:v>0.60418300000000003</c:v>
                </c:pt>
                <c:pt idx="3474">
                  <c:v>0.51094499999999998</c:v>
                </c:pt>
                <c:pt idx="3475">
                  <c:v>0.34821000000000002</c:v>
                </c:pt>
                <c:pt idx="3476">
                  <c:v>0.89267600000000003</c:v>
                </c:pt>
                <c:pt idx="3477">
                  <c:v>0.77909200000000001</c:v>
                </c:pt>
                <c:pt idx="3478">
                  <c:v>0.33628000000000002</c:v>
                </c:pt>
                <c:pt idx="3479">
                  <c:v>0.92742999999999998</c:v>
                </c:pt>
                <c:pt idx="3480">
                  <c:v>0.92716900000000002</c:v>
                </c:pt>
                <c:pt idx="3481">
                  <c:v>6.6690600000000003E-2</c:v>
                </c:pt>
                <c:pt idx="3482">
                  <c:v>0.155446</c:v>
                </c:pt>
                <c:pt idx="3483">
                  <c:v>0.64946199999999998</c:v>
                </c:pt>
                <c:pt idx="3484">
                  <c:v>0.15059500000000001</c:v>
                </c:pt>
                <c:pt idx="3485">
                  <c:v>0.671427</c:v>
                </c:pt>
                <c:pt idx="3486">
                  <c:v>0.46211200000000002</c:v>
                </c:pt>
                <c:pt idx="3487">
                  <c:v>4.5750800000000001E-2</c:v>
                </c:pt>
                <c:pt idx="3488">
                  <c:v>0.87321700000000002</c:v>
                </c:pt>
                <c:pt idx="3489">
                  <c:v>0.74501799999999996</c:v>
                </c:pt>
                <c:pt idx="3490">
                  <c:v>0.98643700000000001</c:v>
                </c:pt>
                <c:pt idx="3491">
                  <c:v>0.61703399999999997</c:v>
                </c:pt>
                <c:pt idx="3492">
                  <c:v>0.27451900000000001</c:v>
                </c:pt>
                <c:pt idx="3493">
                  <c:v>0.72586700000000004</c:v>
                </c:pt>
                <c:pt idx="3494">
                  <c:v>0.38881300000000002</c:v>
                </c:pt>
                <c:pt idx="3495">
                  <c:v>0.32750099999999999</c:v>
                </c:pt>
                <c:pt idx="3496">
                  <c:v>0.81306999999999996</c:v>
                </c:pt>
                <c:pt idx="3497">
                  <c:v>0.255027</c:v>
                </c:pt>
                <c:pt idx="3498">
                  <c:v>0.31495499999999998</c:v>
                </c:pt>
                <c:pt idx="3499">
                  <c:v>0.72861299999999996</c:v>
                </c:pt>
                <c:pt idx="3500">
                  <c:v>0.96342099999999997</c:v>
                </c:pt>
                <c:pt idx="3501">
                  <c:v>0.61868800000000002</c:v>
                </c:pt>
                <c:pt idx="3502">
                  <c:v>0.36453000000000002</c:v>
                </c:pt>
                <c:pt idx="3503">
                  <c:v>0.74418499999999999</c:v>
                </c:pt>
                <c:pt idx="3504">
                  <c:v>0.321606</c:v>
                </c:pt>
                <c:pt idx="3505">
                  <c:v>0.58098499999999997</c:v>
                </c:pt>
                <c:pt idx="3506">
                  <c:v>0.96235300000000001</c:v>
                </c:pt>
                <c:pt idx="3507">
                  <c:v>0.77423799999999998</c:v>
                </c:pt>
                <c:pt idx="3508">
                  <c:v>0.216</c:v>
                </c:pt>
                <c:pt idx="3509">
                  <c:v>0.220857</c:v>
                </c:pt>
                <c:pt idx="3510">
                  <c:v>0.471389</c:v>
                </c:pt>
                <c:pt idx="3511">
                  <c:v>5.0192399999999998E-2</c:v>
                </c:pt>
                <c:pt idx="3512">
                  <c:v>0.68112399999999995</c:v>
                </c:pt>
                <c:pt idx="3513">
                  <c:v>7.2708599999999996E-3</c:v>
                </c:pt>
                <c:pt idx="3514">
                  <c:v>0.15163299999999999</c:v>
                </c:pt>
                <c:pt idx="3515">
                  <c:v>0.39751700000000001</c:v>
                </c:pt>
                <c:pt idx="3516">
                  <c:v>0.40593000000000001</c:v>
                </c:pt>
                <c:pt idx="3517">
                  <c:v>0.523532</c:v>
                </c:pt>
                <c:pt idx="3518">
                  <c:v>6.14631E-2</c:v>
                </c:pt>
                <c:pt idx="3519">
                  <c:v>0.38237100000000002</c:v>
                </c:pt>
                <c:pt idx="3520">
                  <c:v>0.617815</c:v>
                </c:pt>
                <c:pt idx="3521">
                  <c:v>0.91090000000000004</c:v>
                </c:pt>
                <c:pt idx="3522">
                  <c:v>0.332486</c:v>
                </c:pt>
                <c:pt idx="3523">
                  <c:v>0.40070699999999998</c:v>
                </c:pt>
                <c:pt idx="3524">
                  <c:v>5.60844E-2</c:v>
                </c:pt>
                <c:pt idx="3525">
                  <c:v>0.12989700000000001</c:v>
                </c:pt>
                <c:pt idx="3526">
                  <c:v>0.23693</c:v>
                </c:pt>
                <c:pt idx="3527">
                  <c:v>0.24807799999999999</c:v>
                </c:pt>
                <c:pt idx="3528">
                  <c:v>0.95721599999999996</c:v>
                </c:pt>
                <c:pt idx="3529">
                  <c:v>0.28251399999999999</c:v>
                </c:pt>
                <c:pt idx="3530">
                  <c:v>6.8980899999999998E-2</c:v>
                </c:pt>
                <c:pt idx="3531">
                  <c:v>3.9461099999999999E-2</c:v>
                </c:pt>
                <c:pt idx="3532">
                  <c:v>0.12721099999999999</c:v>
                </c:pt>
                <c:pt idx="3533">
                  <c:v>0.60338400000000003</c:v>
                </c:pt>
                <c:pt idx="3534">
                  <c:v>0.64827599999999996</c:v>
                </c:pt>
                <c:pt idx="3535">
                  <c:v>0.36852099999999999</c:v>
                </c:pt>
                <c:pt idx="3536">
                  <c:v>0.65261800000000003</c:v>
                </c:pt>
                <c:pt idx="3537">
                  <c:v>0.45439000000000002</c:v>
                </c:pt>
                <c:pt idx="3538">
                  <c:v>0.56429300000000004</c:v>
                </c:pt>
                <c:pt idx="3539">
                  <c:v>0.84542700000000004</c:v>
                </c:pt>
                <c:pt idx="3540">
                  <c:v>0.66510499999999995</c:v>
                </c:pt>
                <c:pt idx="3541">
                  <c:v>0.102591</c:v>
                </c:pt>
                <c:pt idx="3542">
                  <c:v>3.6888400000000002E-2</c:v>
                </c:pt>
                <c:pt idx="3543">
                  <c:v>0.121766</c:v>
                </c:pt>
                <c:pt idx="3544">
                  <c:v>0.80751799999999996</c:v>
                </c:pt>
                <c:pt idx="3545">
                  <c:v>0.210151</c:v>
                </c:pt>
                <c:pt idx="3546">
                  <c:v>0.33716800000000002</c:v>
                </c:pt>
                <c:pt idx="3547">
                  <c:v>0.374529</c:v>
                </c:pt>
                <c:pt idx="3548">
                  <c:v>0.80025900000000005</c:v>
                </c:pt>
                <c:pt idx="3549">
                  <c:v>0.88793200000000005</c:v>
                </c:pt>
                <c:pt idx="3550">
                  <c:v>0.98807800000000001</c:v>
                </c:pt>
                <c:pt idx="3551">
                  <c:v>0.54971400000000004</c:v>
                </c:pt>
                <c:pt idx="3552">
                  <c:v>0.59053699999999998</c:v>
                </c:pt>
                <c:pt idx="3553">
                  <c:v>0.61981299999999995</c:v>
                </c:pt>
                <c:pt idx="3554">
                  <c:v>0.83161200000000002</c:v>
                </c:pt>
                <c:pt idx="3555">
                  <c:v>4.1202799999999998E-2</c:v>
                </c:pt>
                <c:pt idx="3556">
                  <c:v>0.72453100000000004</c:v>
                </c:pt>
                <c:pt idx="3557">
                  <c:v>0.96171399999999996</c:v>
                </c:pt>
                <c:pt idx="3558">
                  <c:v>0.93108000000000002</c:v>
                </c:pt>
                <c:pt idx="3559">
                  <c:v>0.21945899999999999</c:v>
                </c:pt>
                <c:pt idx="3560">
                  <c:v>0.316521</c:v>
                </c:pt>
                <c:pt idx="3561">
                  <c:v>8.2192600000000005E-2</c:v>
                </c:pt>
                <c:pt idx="3562">
                  <c:v>0.35916799999999999</c:v>
                </c:pt>
                <c:pt idx="3563">
                  <c:v>0.30460300000000001</c:v>
                </c:pt>
                <c:pt idx="3564">
                  <c:v>0.63365199999999999</c:v>
                </c:pt>
                <c:pt idx="3565">
                  <c:v>0.63899099999999998</c:v>
                </c:pt>
                <c:pt idx="3566">
                  <c:v>0.72670699999999999</c:v>
                </c:pt>
                <c:pt idx="3567">
                  <c:v>0.366313</c:v>
                </c:pt>
                <c:pt idx="3568">
                  <c:v>0.44873299999999999</c:v>
                </c:pt>
                <c:pt idx="3569">
                  <c:v>0.72435700000000003</c:v>
                </c:pt>
                <c:pt idx="3570">
                  <c:v>0.86443999999999999</c:v>
                </c:pt>
                <c:pt idx="3571">
                  <c:v>0.16119700000000001</c:v>
                </c:pt>
                <c:pt idx="3572">
                  <c:v>0.137133</c:v>
                </c:pt>
                <c:pt idx="3573">
                  <c:v>0.65658700000000003</c:v>
                </c:pt>
                <c:pt idx="3574">
                  <c:v>0.93475200000000003</c:v>
                </c:pt>
                <c:pt idx="3575">
                  <c:v>0.83522799999999997</c:v>
                </c:pt>
                <c:pt idx="3576">
                  <c:v>0.53248399999999996</c:v>
                </c:pt>
                <c:pt idx="3577">
                  <c:v>0.365039</c:v>
                </c:pt>
                <c:pt idx="3578">
                  <c:v>0.40833000000000003</c:v>
                </c:pt>
                <c:pt idx="3579">
                  <c:v>0.69095700000000004</c:v>
                </c:pt>
                <c:pt idx="3580">
                  <c:v>0.22711500000000001</c:v>
                </c:pt>
                <c:pt idx="3581">
                  <c:v>7.0273299999999997E-2</c:v>
                </c:pt>
                <c:pt idx="3582">
                  <c:v>0.80657999999999996</c:v>
                </c:pt>
                <c:pt idx="3583">
                  <c:v>0.91560799999999998</c:v>
                </c:pt>
                <c:pt idx="3584">
                  <c:v>0.96129600000000004</c:v>
                </c:pt>
                <c:pt idx="3585">
                  <c:v>0.42280200000000001</c:v>
                </c:pt>
                <c:pt idx="3586">
                  <c:v>0.67296800000000001</c:v>
                </c:pt>
                <c:pt idx="3587">
                  <c:v>0.72936100000000004</c:v>
                </c:pt>
                <c:pt idx="3588">
                  <c:v>0.27013999999999999</c:v>
                </c:pt>
                <c:pt idx="3589">
                  <c:v>0.15631</c:v>
                </c:pt>
                <c:pt idx="3590">
                  <c:v>1.9224000000000002E-2</c:v>
                </c:pt>
                <c:pt idx="3591">
                  <c:v>0.95032300000000003</c:v>
                </c:pt>
                <c:pt idx="3592">
                  <c:v>0.299122</c:v>
                </c:pt>
                <c:pt idx="3593">
                  <c:v>0.79833399999999999</c:v>
                </c:pt>
                <c:pt idx="3594">
                  <c:v>0.751884</c:v>
                </c:pt>
                <c:pt idx="3595">
                  <c:v>0.358543</c:v>
                </c:pt>
                <c:pt idx="3596">
                  <c:v>0.43158999999999997</c:v>
                </c:pt>
                <c:pt idx="3597">
                  <c:v>0.30279699999999998</c:v>
                </c:pt>
                <c:pt idx="3598">
                  <c:v>0.749108</c:v>
                </c:pt>
                <c:pt idx="3599">
                  <c:v>0.27240999999999999</c:v>
                </c:pt>
                <c:pt idx="3600">
                  <c:v>0.394787</c:v>
                </c:pt>
                <c:pt idx="3601">
                  <c:v>0.39204699999999998</c:v>
                </c:pt>
                <c:pt idx="3602">
                  <c:v>0.289719</c:v>
                </c:pt>
                <c:pt idx="3603">
                  <c:v>0.94624399999999997</c:v>
                </c:pt>
                <c:pt idx="3604">
                  <c:v>0.97089999999999999</c:v>
                </c:pt>
                <c:pt idx="3605">
                  <c:v>0.21579899999999999</c:v>
                </c:pt>
                <c:pt idx="3606">
                  <c:v>0.28046300000000002</c:v>
                </c:pt>
                <c:pt idx="3607">
                  <c:v>3.02791E-2</c:v>
                </c:pt>
                <c:pt idx="3608">
                  <c:v>0.71111199999999997</c:v>
                </c:pt>
                <c:pt idx="3609">
                  <c:v>0.57857000000000003</c:v>
                </c:pt>
                <c:pt idx="3610">
                  <c:v>0.28039900000000001</c:v>
                </c:pt>
                <c:pt idx="3611">
                  <c:v>0.35418500000000003</c:v>
                </c:pt>
                <c:pt idx="3612">
                  <c:v>4.2282599999999997E-2</c:v>
                </c:pt>
                <c:pt idx="3613">
                  <c:v>0.621282</c:v>
                </c:pt>
                <c:pt idx="3614">
                  <c:v>7.85526E-2</c:v>
                </c:pt>
                <c:pt idx="3615">
                  <c:v>0.77404799999999996</c:v>
                </c:pt>
                <c:pt idx="3616">
                  <c:v>0.43198199999999998</c:v>
                </c:pt>
                <c:pt idx="3617">
                  <c:v>0.17253499999999999</c:v>
                </c:pt>
                <c:pt idx="3618">
                  <c:v>0.443249</c:v>
                </c:pt>
                <c:pt idx="3619">
                  <c:v>0.71607799999999999</c:v>
                </c:pt>
                <c:pt idx="3620">
                  <c:v>0.48382199999999997</c:v>
                </c:pt>
                <c:pt idx="3621">
                  <c:v>0.179483</c:v>
                </c:pt>
                <c:pt idx="3622">
                  <c:v>0.520644</c:v>
                </c:pt>
                <c:pt idx="3623">
                  <c:v>0.85117500000000001</c:v>
                </c:pt>
                <c:pt idx="3624">
                  <c:v>0.27224599999999999</c:v>
                </c:pt>
                <c:pt idx="3625">
                  <c:v>0.40679199999999999</c:v>
                </c:pt>
                <c:pt idx="3626">
                  <c:v>0.49704100000000001</c:v>
                </c:pt>
                <c:pt idx="3627">
                  <c:v>0.12509600000000001</c:v>
                </c:pt>
                <c:pt idx="3628">
                  <c:v>0.83982000000000001</c:v>
                </c:pt>
                <c:pt idx="3629">
                  <c:v>0.356794</c:v>
                </c:pt>
                <c:pt idx="3630">
                  <c:v>0.128161</c:v>
                </c:pt>
                <c:pt idx="3631">
                  <c:v>0.29572199999999998</c:v>
                </c:pt>
                <c:pt idx="3632">
                  <c:v>0.11873599999999999</c:v>
                </c:pt>
                <c:pt idx="3633">
                  <c:v>0.89758000000000004</c:v>
                </c:pt>
                <c:pt idx="3634">
                  <c:v>0.11353100000000001</c:v>
                </c:pt>
                <c:pt idx="3635">
                  <c:v>0.77785099999999996</c:v>
                </c:pt>
                <c:pt idx="3636">
                  <c:v>0.87071100000000001</c:v>
                </c:pt>
                <c:pt idx="3637">
                  <c:v>0.42879400000000001</c:v>
                </c:pt>
                <c:pt idx="3638">
                  <c:v>0.58409500000000003</c:v>
                </c:pt>
                <c:pt idx="3639">
                  <c:v>0.56574800000000003</c:v>
                </c:pt>
                <c:pt idx="3640">
                  <c:v>6.9695800000000002E-2</c:v>
                </c:pt>
                <c:pt idx="3641">
                  <c:v>6.33383E-2</c:v>
                </c:pt>
                <c:pt idx="3642">
                  <c:v>0.73960099999999995</c:v>
                </c:pt>
                <c:pt idx="3643">
                  <c:v>0.54504399999999997</c:v>
                </c:pt>
                <c:pt idx="3644">
                  <c:v>0.88606399999999996</c:v>
                </c:pt>
                <c:pt idx="3645">
                  <c:v>0.42172399999999999</c:v>
                </c:pt>
                <c:pt idx="3646">
                  <c:v>0.26272299999999998</c:v>
                </c:pt>
                <c:pt idx="3647">
                  <c:v>0.95443599999999995</c:v>
                </c:pt>
                <c:pt idx="3648">
                  <c:v>0.229823</c:v>
                </c:pt>
                <c:pt idx="3649">
                  <c:v>0.77870799999999996</c:v>
                </c:pt>
                <c:pt idx="3650">
                  <c:v>1.6251700000000001E-2</c:v>
                </c:pt>
                <c:pt idx="3651">
                  <c:v>0.387243</c:v>
                </c:pt>
                <c:pt idx="3652">
                  <c:v>0.97566399999999998</c:v>
                </c:pt>
                <c:pt idx="3653">
                  <c:v>0.113464</c:v>
                </c:pt>
                <c:pt idx="3654">
                  <c:v>0.21191099999999999</c:v>
                </c:pt>
                <c:pt idx="3655">
                  <c:v>0.58631599999999995</c:v>
                </c:pt>
                <c:pt idx="3656">
                  <c:v>0.73645400000000005</c:v>
                </c:pt>
                <c:pt idx="3657">
                  <c:v>0.46883399999999997</c:v>
                </c:pt>
                <c:pt idx="3658">
                  <c:v>0.88884399999999997</c:v>
                </c:pt>
                <c:pt idx="3659">
                  <c:v>0.371199</c:v>
                </c:pt>
                <c:pt idx="3660">
                  <c:v>0.53807499999999997</c:v>
                </c:pt>
                <c:pt idx="3661">
                  <c:v>0.10556599999999999</c:v>
                </c:pt>
                <c:pt idx="3662">
                  <c:v>0.84061799999999998</c:v>
                </c:pt>
                <c:pt idx="3663">
                  <c:v>0.56851799999999997</c:v>
                </c:pt>
                <c:pt idx="3664">
                  <c:v>0.87603600000000004</c:v>
                </c:pt>
                <c:pt idx="3665">
                  <c:v>0.106781</c:v>
                </c:pt>
                <c:pt idx="3666">
                  <c:v>1.5052599999999999E-2</c:v>
                </c:pt>
                <c:pt idx="3667">
                  <c:v>0.74024999999999996</c:v>
                </c:pt>
                <c:pt idx="3668">
                  <c:v>0.56491599999999997</c:v>
                </c:pt>
                <c:pt idx="3669">
                  <c:v>0.30010799999999999</c:v>
                </c:pt>
                <c:pt idx="3670">
                  <c:v>0.26481199999999999</c:v>
                </c:pt>
                <c:pt idx="3671">
                  <c:v>0.766351</c:v>
                </c:pt>
                <c:pt idx="3672">
                  <c:v>0.85579700000000003</c:v>
                </c:pt>
                <c:pt idx="3673">
                  <c:v>4.2058600000000002E-2</c:v>
                </c:pt>
                <c:pt idx="3674">
                  <c:v>0.92798400000000003</c:v>
                </c:pt>
                <c:pt idx="3675">
                  <c:v>7.0764900000000006E-2</c:v>
                </c:pt>
                <c:pt idx="3676">
                  <c:v>9.2939400000000005E-2</c:v>
                </c:pt>
                <c:pt idx="3677">
                  <c:v>0.34645900000000002</c:v>
                </c:pt>
                <c:pt idx="3678">
                  <c:v>0.53104399999999996</c:v>
                </c:pt>
                <c:pt idx="3679">
                  <c:v>0.115859</c:v>
                </c:pt>
                <c:pt idx="3680">
                  <c:v>0.32527899999999998</c:v>
                </c:pt>
                <c:pt idx="3681">
                  <c:v>0.50971299999999997</c:v>
                </c:pt>
                <c:pt idx="3682">
                  <c:v>0.16928699999999999</c:v>
                </c:pt>
                <c:pt idx="3683">
                  <c:v>0.176091</c:v>
                </c:pt>
                <c:pt idx="3684">
                  <c:v>8.5155099999999997E-2</c:v>
                </c:pt>
                <c:pt idx="3685">
                  <c:v>0.14407600000000001</c:v>
                </c:pt>
                <c:pt idx="3686">
                  <c:v>0.78918500000000003</c:v>
                </c:pt>
                <c:pt idx="3687">
                  <c:v>0.46969300000000003</c:v>
                </c:pt>
                <c:pt idx="3688">
                  <c:v>0.34851399999999999</c:v>
                </c:pt>
                <c:pt idx="3689">
                  <c:v>0.97035000000000005</c:v>
                </c:pt>
                <c:pt idx="3690">
                  <c:v>0.87791799999999998</c:v>
                </c:pt>
                <c:pt idx="3691">
                  <c:v>0.85522399999999998</c:v>
                </c:pt>
                <c:pt idx="3692">
                  <c:v>0.89424599999999999</c:v>
                </c:pt>
                <c:pt idx="3693">
                  <c:v>0.203235</c:v>
                </c:pt>
                <c:pt idx="3694">
                  <c:v>0.68573700000000004</c:v>
                </c:pt>
                <c:pt idx="3695">
                  <c:v>0.46509400000000001</c:v>
                </c:pt>
                <c:pt idx="3696">
                  <c:v>0.91944700000000001</c:v>
                </c:pt>
                <c:pt idx="3697">
                  <c:v>0.12903200000000001</c:v>
                </c:pt>
                <c:pt idx="3698">
                  <c:v>0.438031</c:v>
                </c:pt>
                <c:pt idx="3699">
                  <c:v>0.79089600000000004</c:v>
                </c:pt>
                <c:pt idx="3700">
                  <c:v>9.7369399999999995E-2</c:v>
                </c:pt>
                <c:pt idx="3701">
                  <c:v>0.55248600000000003</c:v>
                </c:pt>
                <c:pt idx="3702">
                  <c:v>0.64187000000000005</c:v>
                </c:pt>
                <c:pt idx="3703">
                  <c:v>0.21366599999999999</c:v>
                </c:pt>
                <c:pt idx="3704">
                  <c:v>0.81923800000000002</c:v>
                </c:pt>
                <c:pt idx="3705">
                  <c:v>0.39256799999999997</c:v>
                </c:pt>
                <c:pt idx="3706">
                  <c:v>0.96974400000000005</c:v>
                </c:pt>
                <c:pt idx="3707">
                  <c:v>7.8165799999999994E-2</c:v>
                </c:pt>
                <c:pt idx="3708">
                  <c:v>0.82819699999999996</c:v>
                </c:pt>
                <c:pt idx="3709">
                  <c:v>0.49690800000000002</c:v>
                </c:pt>
                <c:pt idx="3710">
                  <c:v>0.74265199999999998</c:v>
                </c:pt>
                <c:pt idx="3711">
                  <c:v>0.68670200000000003</c:v>
                </c:pt>
                <c:pt idx="3712">
                  <c:v>3.8170200000000001E-2</c:v>
                </c:pt>
                <c:pt idx="3713">
                  <c:v>0.71261099999999999</c:v>
                </c:pt>
                <c:pt idx="3714">
                  <c:v>5.9731899999999997E-2</c:v>
                </c:pt>
                <c:pt idx="3715">
                  <c:v>0.34023199999999998</c:v>
                </c:pt>
                <c:pt idx="3716">
                  <c:v>0.40799800000000003</c:v>
                </c:pt>
                <c:pt idx="3717">
                  <c:v>0.25714300000000001</c:v>
                </c:pt>
                <c:pt idx="3718">
                  <c:v>0.65206699999999995</c:v>
                </c:pt>
                <c:pt idx="3719">
                  <c:v>0.14005799999999999</c:v>
                </c:pt>
                <c:pt idx="3720">
                  <c:v>0.60160599999999997</c:v>
                </c:pt>
                <c:pt idx="3721">
                  <c:v>0.13768900000000001</c:v>
                </c:pt>
                <c:pt idx="3722">
                  <c:v>0.72036800000000001</c:v>
                </c:pt>
                <c:pt idx="3723">
                  <c:v>0.237846</c:v>
                </c:pt>
                <c:pt idx="3724">
                  <c:v>0.170516</c:v>
                </c:pt>
                <c:pt idx="3725">
                  <c:v>0.84389000000000003</c:v>
                </c:pt>
                <c:pt idx="3726">
                  <c:v>0.84718400000000005</c:v>
                </c:pt>
                <c:pt idx="3727">
                  <c:v>0.72436500000000004</c:v>
                </c:pt>
                <c:pt idx="3728">
                  <c:v>0.41745199999999999</c:v>
                </c:pt>
                <c:pt idx="3729">
                  <c:v>0.12690799999999999</c:v>
                </c:pt>
                <c:pt idx="3730">
                  <c:v>0.96690799999999999</c:v>
                </c:pt>
                <c:pt idx="3731">
                  <c:v>0.34587000000000001</c:v>
                </c:pt>
                <c:pt idx="3732">
                  <c:v>0.62718399999999996</c:v>
                </c:pt>
                <c:pt idx="3733">
                  <c:v>0.43249599999999999</c:v>
                </c:pt>
                <c:pt idx="3734">
                  <c:v>0.124179</c:v>
                </c:pt>
                <c:pt idx="3735">
                  <c:v>0.27987200000000001</c:v>
                </c:pt>
                <c:pt idx="3736">
                  <c:v>0.587144</c:v>
                </c:pt>
                <c:pt idx="3737">
                  <c:v>0.54866099999999995</c:v>
                </c:pt>
                <c:pt idx="3738">
                  <c:v>0.30276399999999998</c:v>
                </c:pt>
                <c:pt idx="3739">
                  <c:v>0.91573400000000005</c:v>
                </c:pt>
                <c:pt idx="3740">
                  <c:v>0.36651499999999998</c:v>
                </c:pt>
                <c:pt idx="3741">
                  <c:v>0.71222399999999997</c:v>
                </c:pt>
                <c:pt idx="3742">
                  <c:v>0.29605999999999999</c:v>
                </c:pt>
                <c:pt idx="3743">
                  <c:v>0.24674699999999999</c:v>
                </c:pt>
                <c:pt idx="3744">
                  <c:v>0.71540599999999999</c:v>
                </c:pt>
                <c:pt idx="3745">
                  <c:v>0.870367</c:v>
                </c:pt>
                <c:pt idx="3746">
                  <c:v>0.74899400000000005</c:v>
                </c:pt>
                <c:pt idx="3747">
                  <c:v>0.546983</c:v>
                </c:pt>
                <c:pt idx="3748">
                  <c:v>0.19431599999999999</c:v>
                </c:pt>
                <c:pt idx="3749">
                  <c:v>0.52847900000000003</c:v>
                </c:pt>
                <c:pt idx="3750">
                  <c:v>0.86907100000000004</c:v>
                </c:pt>
                <c:pt idx="3751">
                  <c:v>0.224138</c:v>
                </c:pt>
                <c:pt idx="3752">
                  <c:v>0.83136699999999997</c:v>
                </c:pt>
                <c:pt idx="3753">
                  <c:v>0.899536</c:v>
                </c:pt>
                <c:pt idx="3754">
                  <c:v>0.281082</c:v>
                </c:pt>
                <c:pt idx="3755">
                  <c:v>6.1466E-2</c:v>
                </c:pt>
                <c:pt idx="3756">
                  <c:v>0.41401399999999999</c:v>
                </c:pt>
                <c:pt idx="3757">
                  <c:v>0.187138</c:v>
                </c:pt>
                <c:pt idx="3758">
                  <c:v>0.51042799999999999</c:v>
                </c:pt>
                <c:pt idx="3759">
                  <c:v>1.8435E-2</c:v>
                </c:pt>
                <c:pt idx="3760">
                  <c:v>0.86127399999999998</c:v>
                </c:pt>
                <c:pt idx="3761">
                  <c:v>6.12913E-2</c:v>
                </c:pt>
                <c:pt idx="3762">
                  <c:v>0.58488499999999999</c:v>
                </c:pt>
                <c:pt idx="3763">
                  <c:v>0.87888999999999995</c:v>
                </c:pt>
                <c:pt idx="3764">
                  <c:v>5.9772800000000001E-2</c:v>
                </c:pt>
                <c:pt idx="3765">
                  <c:v>6.1519799999999999E-2</c:v>
                </c:pt>
                <c:pt idx="3766">
                  <c:v>0.72574399999999994</c:v>
                </c:pt>
                <c:pt idx="3767">
                  <c:v>0.82152800000000004</c:v>
                </c:pt>
                <c:pt idx="3768">
                  <c:v>0.52424400000000004</c:v>
                </c:pt>
                <c:pt idx="3769">
                  <c:v>0.47720200000000002</c:v>
                </c:pt>
                <c:pt idx="3770">
                  <c:v>0.98550800000000005</c:v>
                </c:pt>
                <c:pt idx="3771">
                  <c:v>0.59438999999999997</c:v>
                </c:pt>
                <c:pt idx="3772">
                  <c:v>0.98917900000000003</c:v>
                </c:pt>
                <c:pt idx="3773">
                  <c:v>0.33087699999999998</c:v>
                </c:pt>
                <c:pt idx="3774">
                  <c:v>0.58781300000000003</c:v>
                </c:pt>
                <c:pt idx="3775">
                  <c:v>0.99216400000000005</c:v>
                </c:pt>
                <c:pt idx="3776">
                  <c:v>0.28456700000000001</c:v>
                </c:pt>
                <c:pt idx="3777">
                  <c:v>0.98075400000000001</c:v>
                </c:pt>
                <c:pt idx="3778">
                  <c:v>0.68004500000000001</c:v>
                </c:pt>
                <c:pt idx="3779">
                  <c:v>0.209537</c:v>
                </c:pt>
                <c:pt idx="3780">
                  <c:v>0.75265599999999999</c:v>
                </c:pt>
                <c:pt idx="3781">
                  <c:v>0.752467</c:v>
                </c:pt>
                <c:pt idx="3782">
                  <c:v>0.56068700000000005</c:v>
                </c:pt>
                <c:pt idx="3783">
                  <c:v>0.62126599999999998</c:v>
                </c:pt>
                <c:pt idx="3784">
                  <c:v>0.84473399999999998</c:v>
                </c:pt>
                <c:pt idx="3785">
                  <c:v>0.35114699999999999</c:v>
                </c:pt>
                <c:pt idx="3786">
                  <c:v>0.94353699999999996</c:v>
                </c:pt>
                <c:pt idx="3787">
                  <c:v>0.28880299999999998</c:v>
                </c:pt>
                <c:pt idx="3788">
                  <c:v>7.1605699999999994E-2</c:v>
                </c:pt>
                <c:pt idx="3789">
                  <c:v>0.56743200000000005</c:v>
                </c:pt>
                <c:pt idx="3790">
                  <c:v>0.26515300000000003</c:v>
                </c:pt>
                <c:pt idx="3791">
                  <c:v>0.70651799999999998</c:v>
                </c:pt>
                <c:pt idx="3792">
                  <c:v>0.373448</c:v>
                </c:pt>
                <c:pt idx="3793">
                  <c:v>0.53703999999999996</c:v>
                </c:pt>
                <c:pt idx="3794">
                  <c:v>0.47677799999999998</c:v>
                </c:pt>
                <c:pt idx="3795">
                  <c:v>0.40849200000000002</c:v>
                </c:pt>
                <c:pt idx="3796">
                  <c:v>0.47366799999999998</c:v>
                </c:pt>
                <c:pt idx="3797">
                  <c:v>0.818214</c:v>
                </c:pt>
                <c:pt idx="3798">
                  <c:v>0.53595099999999996</c:v>
                </c:pt>
                <c:pt idx="3799">
                  <c:v>0.37798799999999999</c:v>
                </c:pt>
                <c:pt idx="3800">
                  <c:v>0.257988</c:v>
                </c:pt>
                <c:pt idx="3801">
                  <c:v>0.63391900000000001</c:v>
                </c:pt>
                <c:pt idx="3802">
                  <c:v>0.18927099999999999</c:v>
                </c:pt>
                <c:pt idx="3803">
                  <c:v>0.98085299999999997</c:v>
                </c:pt>
                <c:pt idx="3804">
                  <c:v>0.50027699999999997</c:v>
                </c:pt>
                <c:pt idx="3805">
                  <c:v>0.74051100000000003</c:v>
                </c:pt>
                <c:pt idx="3806">
                  <c:v>0.36606699999999998</c:v>
                </c:pt>
                <c:pt idx="3807">
                  <c:v>0.35316700000000001</c:v>
                </c:pt>
                <c:pt idx="3808">
                  <c:v>0.37012099999999998</c:v>
                </c:pt>
                <c:pt idx="3809">
                  <c:v>0.80055200000000004</c:v>
                </c:pt>
                <c:pt idx="3810">
                  <c:v>0.16206899999999999</c:v>
                </c:pt>
                <c:pt idx="3811">
                  <c:v>0.97833199999999998</c:v>
                </c:pt>
                <c:pt idx="3812">
                  <c:v>0.98667700000000003</c:v>
                </c:pt>
                <c:pt idx="3813">
                  <c:v>0.72079400000000005</c:v>
                </c:pt>
                <c:pt idx="3814">
                  <c:v>0.83807500000000001</c:v>
                </c:pt>
                <c:pt idx="3815">
                  <c:v>0.230821</c:v>
                </c:pt>
                <c:pt idx="3816">
                  <c:v>0.46827600000000003</c:v>
                </c:pt>
                <c:pt idx="3817">
                  <c:v>0.93908499999999995</c:v>
                </c:pt>
                <c:pt idx="3818">
                  <c:v>0.70806500000000006</c:v>
                </c:pt>
                <c:pt idx="3819">
                  <c:v>0.40908299999999997</c:v>
                </c:pt>
                <c:pt idx="3820">
                  <c:v>0.86307599999999995</c:v>
                </c:pt>
                <c:pt idx="3821">
                  <c:v>0.58025199999999999</c:v>
                </c:pt>
                <c:pt idx="3822">
                  <c:v>0.48131000000000002</c:v>
                </c:pt>
                <c:pt idx="3823">
                  <c:v>0.68231399999999998</c:v>
                </c:pt>
                <c:pt idx="3824">
                  <c:v>0.14579600000000001</c:v>
                </c:pt>
                <c:pt idx="3825">
                  <c:v>0.54650600000000005</c:v>
                </c:pt>
                <c:pt idx="3826">
                  <c:v>0.86421199999999998</c:v>
                </c:pt>
                <c:pt idx="3827">
                  <c:v>0.333482</c:v>
                </c:pt>
                <c:pt idx="3828">
                  <c:v>0.95674700000000001</c:v>
                </c:pt>
                <c:pt idx="3829">
                  <c:v>0.31467000000000001</c:v>
                </c:pt>
                <c:pt idx="3830">
                  <c:v>0.81893400000000005</c:v>
                </c:pt>
                <c:pt idx="3831">
                  <c:v>0.38959899999999997</c:v>
                </c:pt>
                <c:pt idx="3832">
                  <c:v>0.97485599999999994</c:v>
                </c:pt>
                <c:pt idx="3833">
                  <c:v>0.441552</c:v>
                </c:pt>
                <c:pt idx="3834">
                  <c:v>0.78820699999999999</c:v>
                </c:pt>
                <c:pt idx="3835">
                  <c:v>0.598221</c:v>
                </c:pt>
                <c:pt idx="3836">
                  <c:v>0.155338</c:v>
                </c:pt>
                <c:pt idx="3837">
                  <c:v>0.82319799999999999</c:v>
                </c:pt>
                <c:pt idx="3838">
                  <c:v>0.92101</c:v>
                </c:pt>
                <c:pt idx="3839">
                  <c:v>0.79733600000000004</c:v>
                </c:pt>
                <c:pt idx="3840">
                  <c:v>0.42066100000000001</c:v>
                </c:pt>
                <c:pt idx="3841">
                  <c:v>0.301209</c:v>
                </c:pt>
                <c:pt idx="3842">
                  <c:v>0.24517600000000001</c:v>
                </c:pt>
                <c:pt idx="3843">
                  <c:v>0.106847</c:v>
                </c:pt>
                <c:pt idx="3844">
                  <c:v>0.45793</c:v>
                </c:pt>
                <c:pt idx="3845">
                  <c:v>0.700214</c:v>
                </c:pt>
                <c:pt idx="3846">
                  <c:v>0.25653999999999999</c:v>
                </c:pt>
                <c:pt idx="3847">
                  <c:v>0.45460400000000001</c:v>
                </c:pt>
                <c:pt idx="3848">
                  <c:v>0.53027899999999994</c:v>
                </c:pt>
                <c:pt idx="3849">
                  <c:v>0.36437599999999998</c:v>
                </c:pt>
                <c:pt idx="3850">
                  <c:v>0.94914399999999999</c:v>
                </c:pt>
                <c:pt idx="3851">
                  <c:v>0.43007699999999999</c:v>
                </c:pt>
                <c:pt idx="3852">
                  <c:v>0.62660000000000005</c:v>
                </c:pt>
                <c:pt idx="3853">
                  <c:v>0.91477900000000001</c:v>
                </c:pt>
                <c:pt idx="3854">
                  <c:v>0.62072899999999998</c:v>
                </c:pt>
                <c:pt idx="3855">
                  <c:v>0.59683900000000001</c:v>
                </c:pt>
                <c:pt idx="3856">
                  <c:v>0.60362000000000005</c:v>
                </c:pt>
                <c:pt idx="3857">
                  <c:v>4.5304900000000002E-2</c:v>
                </c:pt>
                <c:pt idx="3858">
                  <c:v>0.57313599999999998</c:v>
                </c:pt>
                <c:pt idx="3859">
                  <c:v>0.39890100000000001</c:v>
                </c:pt>
                <c:pt idx="3860">
                  <c:v>0.83246200000000004</c:v>
                </c:pt>
                <c:pt idx="3861">
                  <c:v>0.31002400000000002</c:v>
                </c:pt>
                <c:pt idx="3862">
                  <c:v>0.485126</c:v>
                </c:pt>
                <c:pt idx="3863">
                  <c:v>1.9508000000000001E-2</c:v>
                </c:pt>
                <c:pt idx="3864">
                  <c:v>0.31186700000000001</c:v>
                </c:pt>
                <c:pt idx="3865">
                  <c:v>0.23372299999999999</c:v>
                </c:pt>
                <c:pt idx="3866">
                  <c:v>0.235817</c:v>
                </c:pt>
                <c:pt idx="3867">
                  <c:v>0.12947600000000001</c:v>
                </c:pt>
                <c:pt idx="3868">
                  <c:v>0.25551099999999999</c:v>
                </c:pt>
                <c:pt idx="3869">
                  <c:v>0.748081</c:v>
                </c:pt>
                <c:pt idx="3870">
                  <c:v>8.2783800000000005E-2</c:v>
                </c:pt>
                <c:pt idx="3871">
                  <c:v>0.56984599999999996</c:v>
                </c:pt>
                <c:pt idx="3872">
                  <c:v>0.28348499999999999</c:v>
                </c:pt>
                <c:pt idx="3873">
                  <c:v>0.241309</c:v>
                </c:pt>
                <c:pt idx="3874">
                  <c:v>0.42713899999999999</c:v>
                </c:pt>
                <c:pt idx="3875">
                  <c:v>9.0955800000000003E-2</c:v>
                </c:pt>
                <c:pt idx="3876">
                  <c:v>0.85757799999999995</c:v>
                </c:pt>
                <c:pt idx="3877">
                  <c:v>0.67000199999999999</c:v>
                </c:pt>
                <c:pt idx="3878">
                  <c:v>0.18692500000000001</c:v>
                </c:pt>
                <c:pt idx="3879">
                  <c:v>0.83394000000000001</c:v>
                </c:pt>
                <c:pt idx="3880">
                  <c:v>0.18423500000000001</c:v>
                </c:pt>
                <c:pt idx="3881">
                  <c:v>0.36717300000000003</c:v>
                </c:pt>
                <c:pt idx="3882">
                  <c:v>0.95254700000000003</c:v>
                </c:pt>
                <c:pt idx="3883">
                  <c:v>0.19880900000000001</c:v>
                </c:pt>
                <c:pt idx="3884">
                  <c:v>0.68489800000000001</c:v>
                </c:pt>
                <c:pt idx="3885">
                  <c:v>0.47605399999999998</c:v>
                </c:pt>
                <c:pt idx="3886">
                  <c:v>0.11350499999999999</c:v>
                </c:pt>
                <c:pt idx="3887">
                  <c:v>0.84588600000000003</c:v>
                </c:pt>
                <c:pt idx="3888">
                  <c:v>0.68810800000000005</c:v>
                </c:pt>
                <c:pt idx="3889">
                  <c:v>1.43444E-2</c:v>
                </c:pt>
                <c:pt idx="3890">
                  <c:v>0.97228199999999998</c:v>
                </c:pt>
                <c:pt idx="3891">
                  <c:v>0.57529399999999997</c:v>
                </c:pt>
                <c:pt idx="3892">
                  <c:v>0.95097200000000004</c:v>
                </c:pt>
                <c:pt idx="3893">
                  <c:v>0.116026</c:v>
                </c:pt>
                <c:pt idx="3894">
                  <c:v>0.57438500000000003</c:v>
                </c:pt>
                <c:pt idx="3895">
                  <c:v>0.11215700000000001</c:v>
                </c:pt>
                <c:pt idx="3896">
                  <c:v>0.45515699999999998</c:v>
                </c:pt>
                <c:pt idx="3897">
                  <c:v>0.80137400000000003</c:v>
                </c:pt>
                <c:pt idx="3898">
                  <c:v>0.88939800000000002</c:v>
                </c:pt>
                <c:pt idx="3899">
                  <c:v>0.23574400000000001</c:v>
                </c:pt>
                <c:pt idx="3900">
                  <c:v>7.9294799999999992E-3</c:v>
                </c:pt>
                <c:pt idx="3901">
                  <c:v>0.40205600000000002</c:v>
                </c:pt>
                <c:pt idx="3902">
                  <c:v>0.48400100000000001</c:v>
                </c:pt>
                <c:pt idx="3903">
                  <c:v>0.23697699999999999</c:v>
                </c:pt>
                <c:pt idx="3904">
                  <c:v>0.25429800000000002</c:v>
                </c:pt>
                <c:pt idx="3905">
                  <c:v>0.44624200000000003</c:v>
                </c:pt>
                <c:pt idx="3906">
                  <c:v>0.33315499999999998</c:v>
                </c:pt>
                <c:pt idx="3907">
                  <c:v>0.35434300000000002</c:v>
                </c:pt>
                <c:pt idx="3908">
                  <c:v>0.81102600000000002</c:v>
                </c:pt>
                <c:pt idx="3909">
                  <c:v>0.80357100000000004</c:v>
                </c:pt>
                <c:pt idx="3910">
                  <c:v>0.38610299999999997</c:v>
                </c:pt>
                <c:pt idx="3911">
                  <c:v>0.40631800000000001</c:v>
                </c:pt>
                <c:pt idx="3912">
                  <c:v>0.96905300000000005</c:v>
                </c:pt>
                <c:pt idx="3913">
                  <c:v>0.16526099999999999</c:v>
                </c:pt>
                <c:pt idx="3914">
                  <c:v>0.88185199999999997</c:v>
                </c:pt>
                <c:pt idx="3915">
                  <c:v>0.42777500000000002</c:v>
                </c:pt>
                <c:pt idx="3916">
                  <c:v>0.11312899999999999</c:v>
                </c:pt>
                <c:pt idx="3917">
                  <c:v>0.72396799999999994</c:v>
                </c:pt>
                <c:pt idx="3918">
                  <c:v>0.60720399999999997</c:v>
                </c:pt>
                <c:pt idx="3919">
                  <c:v>0.43443399999999999</c:v>
                </c:pt>
                <c:pt idx="3920">
                  <c:v>0.37961400000000001</c:v>
                </c:pt>
                <c:pt idx="3921">
                  <c:v>0.44657599999999997</c:v>
                </c:pt>
                <c:pt idx="3922">
                  <c:v>0.14666999999999999</c:v>
                </c:pt>
                <c:pt idx="3923">
                  <c:v>0.46665299999999998</c:v>
                </c:pt>
                <c:pt idx="3924">
                  <c:v>0.40948600000000002</c:v>
                </c:pt>
                <c:pt idx="3925">
                  <c:v>0.97967899999999997</c:v>
                </c:pt>
                <c:pt idx="3926">
                  <c:v>0.848298</c:v>
                </c:pt>
                <c:pt idx="3927">
                  <c:v>0.87100999999999995</c:v>
                </c:pt>
                <c:pt idx="3928">
                  <c:v>0.80295700000000003</c:v>
                </c:pt>
                <c:pt idx="3929">
                  <c:v>0.48469200000000001</c:v>
                </c:pt>
                <c:pt idx="3930">
                  <c:v>0.77437</c:v>
                </c:pt>
                <c:pt idx="3931">
                  <c:v>2.1679199999999998E-3</c:v>
                </c:pt>
                <c:pt idx="3932">
                  <c:v>7.2956999999999994E-2</c:v>
                </c:pt>
                <c:pt idx="3933">
                  <c:v>9.8537600000000003E-2</c:v>
                </c:pt>
                <c:pt idx="3934">
                  <c:v>0.44742399999999999</c:v>
                </c:pt>
                <c:pt idx="3935">
                  <c:v>0.261181</c:v>
                </c:pt>
                <c:pt idx="3936">
                  <c:v>8.32479E-2</c:v>
                </c:pt>
                <c:pt idx="3937">
                  <c:v>0.88681500000000002</c:v>
                </c:pt>
                <c:pt idx="3938">
                  <c:v>0.30748599999999998</c:v>
                </c:pt>
                <c:pt idx="3939">
                  <c:v>0.81567900000000004</c:v>
                </c:pt>
                <c:pt idx="3940">
                  <c:v>0.43969900000000001</c:v>
                </c:pt>
                <c:pt idx="3941">
                  <c:v>5.3054200000000003E-2</c:v>
                </c:pt>
                <c:pt idx="3942">
                  <c:v>0.51191600000000004</c:v>
                </c:pt>
                <c:pt idx="3943">
                  <c:v>0.44058900000000001</c:v>
                </c:pt>
                <c:pt idx="3944">
                  <c:v>0.71265699999999998</c:v>
                </c:pt>
                <c:pt idx="3945">
                  <c:v>0.45929999999999999</c:v>
                </c:pt>
                <c:pt idx="3946">
                  <c:v>0.37128</c:v>
                </c:pt>
                <c:pt idx="3947">
                  <c:v>0.90079100000000001</c:v>
                </c:pt>
                <c:pt idx="3948">
                  <c:v>0.41576800000000003</c:v>
                </c:pt>
                <c:pt idx="3949">
                  <c:v>0.83193899999999998</c:v>
                </c:pt>
                <c:pt idx="3950">
                  <c:v>0.92856399999999994</c:v>
                </c:pt>
                <c:pt idx="3951">
                  <c:v>0.72112399999999999</c:v>
                </c:pt>
                <c:pt idx="3952">
                  <c:v>0.71461399999999997</c:v>
                </c:pt>
                <c:pt idx="3953">
                  <c:v>0.20182</c:v>
                </c:pt>
                <c:pt idx="3954">
                  <c:v>8.7443000000000007E-2</c:v>
                </c:pt>
                <c:pt idx="3955">
                  <c:v>2.0511600000000001E-2</c:v>
                </c:pt>
                <c:pt idx="3956">
                  <c:v>0.56442899999999996</c:v>
                </c:pt>
                <c:pt idx="3957">
                  <c:v>0.89935299999999996</c:v>
                </c:pt>
                <c:pt idx="3958">
                  <c:v>0.79254400000000003</c:v>
                </c:pt>
                <c:pt idx="3959">
                  <c:v>0.92111799999999999</c:v>
                </c:pt>
                <c:pt idx="3960">
                  <c:v>0.71324799999999999</c:v>
                </c:pt>
                <c:pt idx="3961">
                  <c:v>0.86956999999999995</c:v>
                </c:pt>
                <c:pt idx="3962">
                  <c:v>0.78961700000000001</c:v>
                </c:pt>
                <c:pt idx="3963">
                  <c:v>1.98108E-2</c:v>
                </c:pt>
                <c:pt idx="3964">
                  <c:v>0.986564</c:v>
                </c:pt>
                <c:pt idx="3965">
                  <c:v>0.27849600000000002</c:v>
                </c:pt>
                <c:pt idx="3966">
                  <c:v>0.79507000000000005</c:v>
                </c:pt>
                <c:pt idx="3967">
                  <c:v>0.67661400000000005</c:v>
                </c:pt>
                <c:pt idx="3968">
                  <c:v>0.46792800000000001</c:v>
                </c:pt>
                <c:pt idx="3969">
                  <c:v>0.699461</c:v>
                </c:pt>
                <c:pt idx="3970">
                  <c:v>0.99355000000000004</c:v>
                </c:pt>
                <c:pt idx="3971">
                  <c:v>0.40110699999999999</c:v>
                </c:pt>
                <c:pt idx="3972">
                  <c:v>0.135605</c:v>
                </c:pt>
                <c:pt idx="3973">
                  <c:v>0.82474999999999998</c:v>
                </c:pt>
                <c:pt idx="3974">
                  <c:v>0.71113700000000002</c:v>
                </c:pt>
                <c:pt idx="3975">
                  <c:v>0.34294000000000002</c:v>
                </c:pt>
                <c:pt idx="3976">
                  <c:v>0.14993200000000001</c:v>
                </c:pt>
                <c:pt idx="3977">
                  <c:v>0.57435800000000004</c:v>
                </c:pt>
                <c:pt idx="3978">
                  <c:v>0.745197</c:v>
                </c:pt>
                <c:pt idx="3979">
                  <c:v>0.38857599999999998</c:v>
                </c:pt>
                <c:pt idx="3980">
                  <c:v>0.126443</c:v>
                </c:pt>
                <c:pt idx="3981">
                  <c:v>0.184226</c:v>
                </c:pt>
                <c:pt idx="3982">
                  <c:v>0.14791000000000001</c:v>
                </c:pt>
                <c:pt idx="3983">
                  <c:v>0.14877699999999999</c:v>
                </c:pt>
                <c:pt idx="3984">
                  <c:v>0.52685899999999997</c:v>
                </c:pt>
                <c:pt idx="3985">
                  <c:v>0.38956200000000002</c:v>
                </c:pt>
                <c:pt idx="3986">
                  <c:v>0.39250800000000002</c:v>
                </c:pt>
                <c:pt idx="3987">
                  <c:v>0.10148500000000001</c:v>
                </c:pt>
                <c:pt idx="3988">
                  <c:v>0.45788600000000002</c:v>
                </c:pt>
                <c:pt idx="3989">
                  <c:v>0.54475399999999996</c:v>
                </c:pt>
                <c:pt idx="3990">
                  <c:v>0.96716599999999997</c:v>
                </c:pt>
                <c:pt idx="3991">
                  <c:v>0.296238</c:v>
                </c:pt>
                <c:pt idx="3992">
                  <c:v>0.245389</c:v>
                </c:pt>
                <c:pt idx="3993">
                  <c:v>0.52998900000000004</c:v>
                </c:pt>
                <c:pt idx="3994">
                  <c:v>0.74912299999999998</c:v>
                </c:pt>
                <c:pt idx="3995">
                  <c:v>0.577291</c:v>
                </c:pt>
                <c:pt idx="3996">
                  <c:v>0.51343000000000005</c:v>
                </c:pt>
                <c:pt idx="3997">
                  <c:v>0.47821900000000001</c:v>
                </c:pt>
                <c:pt idx="3998">
                  <c:v>0.44994699999999999</c:v>
                </c:pt>
                <c:pt idx="3999">
                  <c:v>0.30842999999999998</c:v>
                </c:pt>
                <c:pt idx="4000">
                  <c:v>0.790107</c:v>
                </c:pt>
                <c:pt idx="4001">
                  <c:v>0.170873</c:v>
                </c:pt>
                <c:pt idx="4002">
                  <c:v>0.63664299999999996</c:v>
                </c:pt>
                <c:pt idx="4003">
                  <c:v>0.47883999999999999</c:v>
                </c:pt>
                <c:pt idx="4004">
                  <c:v>0.81346700000000005</c:v>
                </c:pt>
                <c:pt idx="4005">
                  <c:v>4.7286399999999999E-2</c:v>
                </c:pt>
                <c:pt idx="4006">
                  <c:v>0.38300899999999999</c:v>
                </c:pt>
                <c:pt idx="4007">
                  <c:v>2.98071E-2</c:v>
                </c:pt>
                <c:pt idx="4008">
                  <c:v>0.96132399999999996</c:v>
                </c:pt>
                <c:pt idx="4009">
                  <c:v>0.73560800000000004</c:v>
                </c:pt>
                <c:pt idx="4010">
                  <c:v>0.12773699999999999</c:v>
                </c:pt>
                <c:pt idx="4011">
                  <c:v>0.68124899999999999</c:v>
                </c:pt>
                <c:pt idx="4012">
                  <c:v>0.25748399999999999</c:v>
                </c:pt>
                <c:pt idx="4013">
                  <c:v>0.15126100000000001</c:v>
                </c:pt>
                <c:pt idx="4014">
                  <c:v>0.33435799999999999</c:v>
                </c:pt>
                <c:pt idx="4015">
                  <c:v>0.55622700000000003</c:v>
                </c:pt>
                <c:pt idx="4016">
                  <c:v>0.43517299999999998</c:v>
                </c:pt>
                <c:pt idx="4017">
                  <c:v>0.25874000000000003</c:v>
                </c:pt>
                <c:pt idx="4018">
                  <c:v>0.631934</c:v>
                </c:pt>
                <c:pt idx="4019">
                  <c:v>0.847418</c:v>
                </c:pt>
                <c:pt idx="4020">
                  <c:v>7.1207199999999998E-2</c:v>
                </c:pt>
                <c:pt idx="4021">
                  <c:v>0.72359300000000004</c:v>
                </c:pt>
                <c:pt idx="4022">
                  <c:v>0.65597099999999997</c:v>
                </c:pt>
                <c:pt idx="4023">
                  <c:v>0.58658699999999997</c:v>
                </c:pt>
                <c:pt idx="4024">
                  <c:v>4.41972E-4</c:v>
                </c:pt>
                <c:pt idx="4025">
                  <c:v>0.63556299999999999</c:v>
                </c:pt>
                <c:pt idx="4026">
                  <c:v>0.95542400000000005</c:v>
                </c:pt>
                <c:pt idx="4027">
                  <c:v>0.45536900000000002</c:v>
                </c:pt>
                <c:pt idx="4028">
                  <c:v>0.92810199999999998</c:v>
                </c:pt>
                <c:pt idx="4029">
                  <c:v>0.74116199999999999</c:v>
                </c:pt>
                <c:pt idx="4030">
                  <c:v>0.13597899999999999</c:v>
                </c:pt>
                <c:pt idx="4031">
                  <c:v>0.41254999999999997</c:v>
                </c:pt>
                <c:pt idx="4032">
                  <c:v>0.47974299999999998</c:v>
                </c:pt>
                <c:pt idx="4033">
                  <c:v>0.70235400000000003</c:v>
                </c:pt>
                <c:pt idx="4034">
                  <c:v>0.130914</c:v>
                </c:pt>
                <c:pt idx="4035">
                  <c:v>0.61431100000000005</c:v>
                </c:pt>
                <c:pt idx="4036">
                  <c:v>0.95609100000000002</c:v>
                </c:pt>
                <c:pt idx="4037">
                  <c:v>0.97247499999999998</c:v>
                </c:pt>
                <c:pt idx="4038">
                  <c:v>0.59156600000000004</c:v>
                </c:pt>
                <c:pt idx="4039">
                  <c:v>0.439803</c:v>
                </c:pt>
                <c:pt idx="4040">
                  <c:v>0.22483400000000001</c:v>
                </c:pt>
                <c:pt idx="4041">
                  <c:v>0.155308</c:v>
                </c:pt>
                <c:pt idx="4042">
                  <c:v>0.92186900000000005</c:v>
                </c:pt>
                <c:pt idx="4043">
                  <c:v>0.64080899999999996</c:v>
                </c:pt>
                <c:pt idx="4044">
                  <c:v>0.39613999999999999</c:v>
                </c:pt>
                <c:pt idx="4045">
                  <c:v>0.13186800000000001</c:v>
                </c:pt>
                <c:pt idx="4046">
                  <c:v>0.68344499999999997</c:v>
                </c:pt>
                <c:pt idx="4047">
                  <c:v>0.75639699999999999</c:v>
                </c:pt>
                <c:pt idx="4048">
                  <c:v>0.915049</c:v>
                </c:pt>
                <c:pt idx="4049">
                  <c:v>0.61364399999999997</c:v>
                </c:pt>
                <c:pt idx="4050">
                  <c:v>0.94427799999999995</c:v>
                </c:pt>
                <c:pt idx="4051">
                  <c:v>0.66092399999999996</c:v>
                </c:pt>
                <c:pt idx="4052">
                  <c:v>0.65251300000000001</c:v>
                </c:pt>
                <c:pt idx="4053">
                  <c:v>0.21191199999999999</c:v>
                </c:pt>
                <c:pt idx="4054">
                  <c:v>0.45892300000000003</c:v>
                </c:pt>
                <c:pt idx="4055">
                  <c:v>0.66680200000000001</c:v>
                </c:pt>
                <c:pt idx="4056">
                  <c:v>7.3805599999999999E-2</c:v>
                </c:pt>
                <c:pt idx="4057">
                  <c:v>0.77491399999999999</c:v>
                </c:pt>
                <c:pt idx="4058">
                  <c:v>0.70794100000000004</c:v>
                </c:pt>
                <c:pt idx="4059">
                  <c:v>0.24018100000000001</c:v>
                </c:pt>
                <c:pt idx="4060">
                  <c:v>0.96846900000000002</c:v>
                </c:pt>
                <c:pt idx="4061">
                  <c:v>0.94413000000000002</c:v>
                </c:pt>
                <c:pt idx="4062">
                  <c:v>0.773312</c:v>
                </c:pt>
                <c:pt idx="4063">
                  <c:v>0.31669900000000001</c:v>
                </c:pt>
                <c:pt idx="4064">
                  <c:v>0.25756499999999999</c:v>
                </c:pt>
                <c:pt idx="4065">
                  <c:v>3.5500200000000003E-2</c:v>
                </c:pt>
                <c:pt idx="4066">
                  <c:v>0.83211199999999996</c:v>
                </c:pt>
                <c:pt idx="4067">
                  <c:v>0.20691799999999999</c:v>
                </c:pt>
                <c:pt idx="4068">
                  <c:v>0.25625199999999998</c:v>
                </c:pt>
                <c:pt idx="4069">
                  <c:v>0.48719499999999999</c:v>
                </c:pt>
                <c:pt idx="4070">
                  <c:v>6.53223E-2</c:v>
                </c:pt>
                <c:pt idx="4071">
                  <c:v>0.36815599999999998</c:v>
                </c:pt>
                <c:pt idx="4072">
                  <c:v>0.95876899999999998</c:v>
                </c:pt>
                <c:pt idx="4073">
                  <c:v>0.39016600000000001</c:v>
                </c:pt>
                <c:pt idx="4074">
                  <c:v>0.16662299999999999</c:v>
                </c:pt>
                <c:pt idx="4075">
                  <c:v>0.94855400000000001</c:v>
                </c:pt>
                <c:pt idx="4076">
                  <c:v>0.47587600000000002</c:v>
                </c:pt>
                <c:pt idx="4077">
                  <c:v>0.42524800000000001</c:v>
                </c:pt>
                <c:pt idx="4078">
                  <c:v>0.38308799999999998</c:v>
                </c:pt>
                <c:pt idx="4079">
                  <c:v>0.59611999999999998</c:v>
                </c:pt>
                <c:pt idx="4080">
                  <c:v>0.158884</c:v>
                </c:pt>
                <c:pt idx="4081">
                  <c:v>0.37629600000000002</c:v>
                </c:pt>
                <c:pt idx="4082">
                  <c:v>0.72868699999999997</c:v>
                </c:pt>
                <c:pt idx="4083">
                  <c:v>0.16730900000000001</c:v>
                </c:pt>
                <c:pt idx="4084">
                  <c:v>0.39613399999999999</c:v>
                </c:pt>
                <c:pt idx="4085">
                  <c:v>0.55882200000000004</c:v>
                </c:pt>
                <c:pt idx="4086">
                  <c:v>8.4147799999999995E-2</c:v>
                </c:pt>
                <c:pt idx="4087">
                  <c:v>0.524451</c:v>
                </c:pt>
                <c:pt idx="4088">
                  <c:v>0.71654200000000001</c:v>
                </c:pt>
                <c:pt idx="4089">
                  <c:v>4.9548399999999999E-2</c:v>
                </c:pt>
                <c:pt idx="4090">
                  <c:v>2.4075800000000001E-2</c:v>
                </c:pt>
                <c:pt idx="4091">
                  <c:v>0.90926200000000001</c:v>
                </c:pt>
                <c:pt idx="4092">
                  <c:v>0.273756</c:v>
                </c:pt>
                <c:pt idx="4093">
                  <c:v>0.87104800000000004</c:v>
                </c:pt>
                <c:pt idx="4094">
                  <c:v>0.27891500000000002</c:v>
                </c:pt>
                <c:pt idx="4095">
                  <c:v>0.74083600000000005</c:v>
                </c:pt>
                <c:pt idx="4096">
                  <c:v>0.45666400000000001</c:v>
                </c:pt>
                <c:pt idx="4097">
                  <c:v>0.19836000000000001</c:v>
                </c:pt>
                <c:pt idx="4098">
                  <c:v>0.56668799999999997</c:v>
                </c:pt>
                <c:pt idx="4099">
                  <c:v>0.95646200000000003</c:v>
                </c:pt>
                <c:pt idx="4100">
                  <c:v>0.75023200000000001</c:v>
                </c:pt>
                <c:pt idx="4101">
                  <c:v>0.52337100000000003</c:v>
                </c:pt>
                <c:pt idx="4102">
                  <c:v>0.65110599999999996</c:v>
                </c:pt>
                <c:pt idx="4103">
                  <c:v>0.37633100000000003</c:v>
                </c:pt>
                <c:pt idx="4104">
                  <c:v>0.65634199999999998</c:v>
                </c:pt>
                <c:pt idx="4105">
                  <c:v>0.52061999999999997</c:v>
                </c:pt>
                <c:pt idx="4106">
                  <c:v>0.54717700000000002</c:v>
                </c:pt>
                <c:pt idx="4107">
                  <c:v>0.96009999999999995</c:v>
                </c:pt>
                <c:pt idx="4108">
                  <c:v>0.22754099999999999</c:v>
                </c:pt>
                <c:pt idx="4109">
                  <c:v>0.16750699999999999</c:v>
                </c:pt>
                <c:pt idx="4110">
                  <c:v>0.422705</c:v>
                </c:pt>
                <c:pt idx="4111">
                  <c:v>2.7111400000000001E-2</c:v>
                </c:pt>
                <c:pt idx="4112">
                  <c:v>0.20085900000000001</c:v>
                </c:pt>
                <c:pt idx="4113">
                  <c:v>0.72375800000000001</c:v>
                </c:pt>
                <c:pt idx="4114">
                  <c:v>0.63686600000000004</c:v>
                </c:pt>
                <c:pt idx="4115">
                  <c:v>0.29178999999999999</c:v>
                </c:pt>
                <c:pt idx="4116">
                  <c:v>0.62351800000000002</c:v>
                </c:pt>
                <c:pt idx="4117">
                  <c:v>0.41839999999999999</c:v>
                </c:pt>
                <c:pt idx="4118">
                  <c:v>0.91867600000000005</c:v>
                </c:pt>
                <c:pt idx="4119">
                  <c:v>0.85019299999999998</c:v>
                </c:pt>
                <c:pt idx="4120">
                  <c:v>0.275283</c:v>
                </c:pt>
                <c:pt idx="4121">
                  <c:v>0.68416600000000005</c:v>
                </c:pt>
                <c:pt idx="4122">
                  <c:v>0.68834499999999998</c:v>
                </c:pt>
                <c:pt idx="4123">
                  <c:v>0.92846099999999998</c:v>
                </c:pt>
                <c:pt idx="4124">
                  <c:v>5.5256199999999998E-2</c:v>
                </c:pt>
                <c:pt idx="4125">
                  <c:v>0.56772100000000003</c:v>
                </c:pt>
                <c:pt idx="4126">
                  <c:v>0.86940300000000004</c:v>
                </c:pt>
                <c:pt idx="4127">
                  <c:v>0.49645699999999998</c:v>
                </c:pt>
                <c:pt idx="4128">
                  <c:v>0.66614200000000001</c:v>
                </c:pt>
                <c:pt idx="4129">
                  <c:v>0.18010300000000001</c:v>
                </c:pt>
                <c:pt idx="4130">
                  <c:v>0.61212100000000003</c:v>
                </c:pt>
                <c:pt idx="4131">
                  <c:v>0.53896500000000003</c:v>
                </c:pt>
                <c:pt idx="4132">
                  <c:v>0.91145600000000004</c:v>
                </c:pt>
                <c:pt idx="4133">
                  <c:v>2.7372E-2</c:v>
                </c:pt>
                <c:pt idx="4134">
                  <c:v>0.55986000000000002</c:v>
                </c:pt>
                <c:pt idx="4135">
                  <c:v>0.56973399999999996</c:v>
                </c:pt>
                <c:pt idx="4136">
                  <c:v>0.132441</c:v>
                </c:pt>
                <c:pt idx="4137">
                  <c:v>0.48573300000000003</c:v>
                </c:pt>
                <c:pt idx="4138">
                  <c:v>0.85569600000000001</c:v>
                </c:pt>
                <c:pt idx="4139">
                  <c:v>0.10684</c:v>
                </c:pt>
                <c:pt idx="4140">
                  <c:v>0.47972399999999998</c:v>
                </c:pt>
                <c:pt idx="4141">
                  <c:v>0.71956600000000004</c:v>
                </c:pt>
                <c:pt idx="4142">
                  <c:v>0.19781099999999999</c:v>
                </c:pt>
                <c:pt idx="4143">
                  <c:v>0.98108499999999998</c:v>
                </c:pt>
                <c:pt idx="4144">
                  <c:v>0.35555500000000001</c:v>
                </c:pt>
                <c:pt idx="4145">
                  <c:v>0.61018799999999995</c:v>
                </c:pt>
                <c:pt idx="4146">
                  <c:v>0.58132700000000004</c:v>
                </c:pt>
                <c:pt idx="4147">
                  <c:v>0.81979000000000002</c:v>
                </c:pt>
                <c:pt idx="4148">
                  <c:v>0.85802</c:v>
                </c:pt>
                <c:pt idx="4149">
                  <c:v>0.68201000000000001</c:v>
                </c:pt>
                <c:pt idx="4150">
                  <c:v>0.1588</c:v>
                </c:pt>
                <c:pt idx="4151">
                  <c:v>0.54238600000000003</c:v>
                </c:pt>
                <c:pt idx="4152">
                  <c:v>0.34537499999999999</c:v>
                </c:pt>
                <c:pt idx="4153">
                  <c:v>0.61641699999999999</c:v>
                </c:pt>
                <c:pt idx="4154">
                  <c:v>0.101826</c:v>
                </c:pt>
                <c:pt idx="4155">
                  <c:v>0.36770599999999998</c:v>
                </c:pt>
                <c:pt idx="4156">
                  <c:v>0.93841799999999997</c:v>
                </c:pt>
                <c:pt idx="4157">
                  <c:v>0.89743799999999996</c:v>
                </c:pt>
                <c:pt idx="4158">
                  <c:v>0.105588</c:v>
                </c:pt>
                <c:pt idx="4159">
                  <c:v>0.127441</c:v>
                </c:pt>
                <c:pt idx="4160">
                  <c:v>0.52280499999999996</c:v>
                </c:pt>
                <c:pt idx="4161">
                  <c:v>0.81025000000000003</c:v>
                </c:pt>
                <c:pt idx="4162">
                  <c:v>0.93979000000000001</c:v>
                </c:pt>
                <c:pt idx="4163">
                  <c:v>0.17067599999999999</c:v>
                </c:pt>
                <c:pt idx="4164">
                  <c:v>0.22245000000000001</c:v>
                </c:pt>
                <c:pt idx="4165">
                  <c:v>0.15276500000000001</c:v>
                </c:pt>
                <c:pt idx="4166">
                  <c:v>0.40590900000000002</c:v>
                </c:pt>
                <c:pt idx="4167">
                  <c:v>0.43810500000000002</c:v>
                </c:pt>
                <c:pt idx="4168">
                  <c:v>0.40777600000000003</c:v>
                </c:pt>
                <c:pt idx="4169">
                  <c:v>0.91991800000000001</c:v>
                </c:pt>
                <c:pt idx="4170">
                  <c:v>0.61951000000000001</c:v>
                </c:pt>
                <c:pt idx="4171">
                  <c:v>0.27227699999999999</c:v>
                </c:pt>
                <c:pt idx="4172">
                  <c:v>0.92350900000000002</c:v>
                </c:pt>
                <c:pt idx="4173">
                  <c:v>0.20888000000000001</c:v>
                </c:pt>
                <c:pt idx="4174">
                  <c:v>8.7096099999999996E-2</c:v>
                </c:pt>
                <c:pt idx="4175">
                  <c:v>0.53676299999999999</c:v>
                </c:pt>
                <c:pt idx="4176">
                  <c:v>0.40262300000000001</c:v>
                </c:pt>
                <c:pt idx="4177">
                  <c:v>0.39241500000000001</c:v>
                </c:pt>
                <c:pt idx="4178">
                  <c:v>0.125997</c:v>
                </c:pt>
                <c:pt idx="4179">
                  <c:v>0.65704899999999999</c:v>
                </c:pt>
                <c:pt idx="4180">
                  <c:v>0.17249900000000001</c:v>
                </c:pt>
                <c:pt idx="4181">
                  <c:v>0.99506300000000003</c:v>
                </c:pt>
                <c:pt idx="4182">
                  <c:v>0.93353799999999998</c:v>
                </c:pt>
                <c:pt idx="4183">
                  <c:v>0.63128399999999996</c:v>
                </c:pt>
                <c:pt idx="4184">
                  <c:v>0.44275199999999998</c:v>
                </c:pt>
                <c:pt idx="4185">
                  <c:v>0.70676000000000005</c:v>
                </c:pt>
                <c:pt idx="4186">
                  <c:v>1.6349800000000001E-2</c:v>
                </c:pt>
                <c:pt idx="4187">
                  <c:v>2.5054299999999999E-4</c:v>
                </c:pt>
                <c:pt idx="4188">
                  <c:v>0.57403199999999999</c:v>
                </c:pt>
                <c:pt idx="4189">
                  <c:v>0.79671700000000001</c:v>
                </c:pt>
                <c:pt idx="4190">
                  <c:v>0.103801</c:v>
                </c:pt>
                <c:pt idx="4191">
                  <c:v>0.475101</c:v>
                </c:pt>
                <c:pt idx="4192">
                  <c:v>0.660443</c:v>
                </c:pt>
                <c:pt idx="4193">
                  <c:v>0.66418699999999997</c:v>
                </c:pt>
                <c:pt idx="4194">
                  <c:v>5.8104700000000002E-2</c:v>
                </c:pt>
                <c:pt idx="4195">
                  <c:v>0.68571099999999996</c:v>
                </c:pt>
                <c:pt idx="4196">
                  <c:v>0.40055400000000002</c:v>
                </c:pt>
                <c:pt idx="4197">
                  <c:v>0.56084800000000001</c:v>
                </c:pt>
                <c:pt idx="4198">
                  <c:v>0.77715699999999999</c:v>
                </c:pt>
                <c:pt idx="4199">
                  <c:v>0.503606</c:v>
                </c:pt>
                <c:pt idx="4200">
                  <c:v>0.75299000000000005</c:v>
                </c:pt>
                <c:pt idx="4201">
                  <c:v>3.5045699999999999E-2</c:v>
                </c:pt>
                <c:pt idx="4202">
                  <c:v>0.98893200000000003</c:v>
                </c:pt>
                <c:pt idx="4203">
                  <c:v>0.34950799999999999</c:v>
                </c:pt>
                <c:pt idx="4204">
                  <c:v>0.93610099999999996</c:v>
                </c:pt>
                <c:pt idx="4205">
                  <c:v>0.96402299999999996</c:v>
                </c:pt>
                <c:pt idx="4206">
                  <c:v>0.438635</c:v>
                </c:pt>
                <c:pt idx="4207">
                  <c:v>0.64589300000000005</c:v>
                </c:pt>
                <c:pt idx="4208">
                  <c:v>0.20622799999999999</c:v>
                </c:pt>
                <c:pt idx="4209">
                  <c:v>0.711619</c:v>
                </c:pt>
                <c:pt idx="4210">
                  <c:v>0.580928</c:v>
                </c:pt>
                <c:pt idx="4211">
                  <c:v>0.85680400000000001</c:v>
                </c:pt>
                <c:pt idx="4212">
                  <c:v>2.45563E-2</c:v>
                </c:pt>
                <c:pt idx="4213">
                  <c:v>0.83481799999999995</c:v>
                </c:pt>
                <c:pt idx="4214">
                  <c:v>0.73005699999999996</c:v>
                </c:pt>
                <c:pt idx="4215">
                  <c:v>0.44144800000000001</c:v>
                </c:pt>
                <c:pt idx="4216">
                  <c:v>0.58054300000000003</c:v>
                </c:pt>
                <c:pt idx="4217">
                  <c:v>0.95910899999999999</c:v>
                </c:pt>
                <c:pt idx="4218">
                  <c:v>0.90182200000000001</c:v>
                </c:pt>
                <c:pt idx="4219">
                  <c:v>0.54822000000000004</c:v>
                </c:pt>
                <c:pt idx="4220">
                  <c:v>0.29696899999999998</c:v>
                </c:pt>
                <c:pt idx="4221">
                  <c:v>0.36183199999999999</c:v>
                </c:pt>
                <c:pt idx="4222">
                  <c:v>0.71048500000000003</c:v>
                </c:pt>
                <c:pt idx="4223">
                  <c:v>0.73561399999999999</c:v>
                </c:pt>
                <c:pt idx="4224">
                  <c:v>0.83526</c:v>
                </c:pt>
                <c:pt idx="4225">
                  <c:v>0.12296700000000001</c:v>
                </c:pt>
                <c:pt idx="4226">
                  <c:v>0.66079900000000003</c:v>
                </c:pt>
                <c:pt idx="4227">
                  <c:v>0.30103200000000002</c:v>
                </c:pt>
                <c:pt idx="4228">
                  <c:v>0.34450700000000001</c:v>
                </c:pt>
                <c:pt idx="4229">
                  <c:v>0.464009</c:v>
                </c:pt>
                <c:pt idx="4230">
                  <c:v>0.15085899999999999</c:v>
                </c:pt>
                <c:pt idx="4231">
                  <c:v>0.466142</c:v>
                </c:pt>
                <c:pt idx="4232">
                  <c:v>0.31131900000000001</c:v>
                </c:pt>
                <c:pt idx="4233">
                  <c:v>0.164747</c:v>
                </c:pt>
                <c:pt idx="4234">
                  <c:v>0.85142700000000004</c:v>
                </c:pt>
                <c:pt idx="4235">
                  <c:v>0.15203800000000001</c:v>
                </c:pt>
                <c:pt idx="4236">
                  <c:v>0.66841799999999996</c:v>
                </c:pt>
                <c:pt idx="4237">
                  <c:v>0.26962000000000003</c:v>
                </c:pt>
                <c:pt idx="4238">
                  <c:v>0.67324799999999996</c:v>
                </c:pt>
                <c:pt idx="4239">
                  <c:v>0.60221599999999997</c:v>
                </c:pt>
                <c:pt idx="4240">
                  <c:v>1.9010800000000001E-2</c:v>
                </c:pt>
                <c:pt idx="4241">
                  <c:v>0.71063200000000004</c:v>
                </c:pt>
                <c:pt idx="4242">
                  <c:v>7.7053099999999999E-2</c:v>
                </c:pt>
                <c:pt idx="4243">
                  <c:v>0.75159200000000004</c:v>
                </c:pt>
                <c:pt idx="4244">
                  <c:v>0.70457999999999998</c:v>
                </c:pt>
                <c:pt idx="4245">
                  <c:v>0.132691</c:v>
                </c:pt>
                <c:pt idx="4246">
                  <c:v>0.82417600000000002</c:v>
                </c:pt>
                <c:pt idx="4247">
                  <c:v>0.92621399999999998</c:v>
                </c:pt>
                <c:pt idx="4248">
                  <c:v>0.48218299999999997</c:v>
                </c:pt>
                <c:pt idx="4249">
                  <c:v>0.96884000000000003</c:v>
                </c:pt>
                <c:pt idx="4250">
                  <c:v>0.82798300000000002</c:v>
                </c:pt>
                <c:pt idx="4251">
                  <c:v>0.52770799999999995</c:v>
                </c:pt>
                <c:pt idx="4252">
                  <c:v>0.89781500000000003</c:v>
                </c:pt>
                <c:pt idx="4253">
                  <c:v>0.19861999999999999</c:v>
                </c:pt>
                <c:pt idx="4254">
                  <c:v>0.57736200000000004</c:v>
                </c:pt>
                <c:pt idx="4255">
                  <c:v>0.77263099999999996</c:v>
                </c:pt>
                <c:pt idx="4256">
                  <c:v>0.95849300000000004</c:v>
                </c:pt>
                <c:pt idx="4257">
                  <c:v>0.36820799999999998</c:v>
                </c:pt>
                <c:pt idx="4258">
                  <c:v>0.62193200000000004</c:v>
                </c:pt>
                <c:pt idx="4259">
                  <c:v>0.45763300000000001</c:v>
                </c:pt>
                <c:pt idx="4260">
                  <c:v>0.86785000000000001</c:v>
                </c:pt>
                <c:pt idx="4261">
                  <c:v>0.63885400000000003</c:v>
                </c:pt>
                <c:pt idx="4262">
                  <c:v>0.279945</c:v>
                </c:pt>
                <c:pt idx="4263">
                  <c:v>0.67653300000000005</c:v>
                </c:pt>
                <c:pt idx="4264">
                  <c:v>0.13628899999999999</c:v>
                </c:pt>
                <c:pt idx="4265">
                  <c:v>0.76923600000000003</c:v>
                </c:pt>
                <c:pt idx="4266">
                  <c:v>0.40756900000000001</c:v>
                </c:pt>
                <c:pt idx="4267">
                  <c:v>0.85922399999999999</c:v>
                </c:pt>
                <c:pt idx="4268">
                  <c:v>7.1917800000000004E-2</c:v>
                </c:pt>
                <c:pt idx="4269">
                  <c:v>0.54175799999999996</c:v>
                </c:pt>
                <c:pt idx="4270">
                  <c:v>0.63386500000000001</c:v>
                </c:pt>
                <c:pt idx="4271">
                  <c:v>0.60018199999999999</c:v>
                </c:pt>
                <c:pt idx="4272">
                  <c:v>0.65973199999999999</c:v>
                </c:pt>
                <c:pt idx="4273">
                  <c:v>0.42155799999999999</c:v>
                </c:pt>
                <c:pt idx="4274">
                  <c:v>0.475443</c:v>
                </c:pt>
                <c:pt idx="4275">
                  <c:v>0.49496299999999999</c:v>
                </c:pt>
                <c:pt idx="4276">
                  <c:v>0.66838399999999998</c:v>
                </c:pt>
                <c:pt idx="4277">
                  <c:v>0.59725600000000001</c:v>
                </c:pt>
                <c:pt idx="4278">
                  <c:v>0.62594799999999995</c:v>
                </c:pt>
                <c:pt idx="4279">
                  <c:v>0.8105</c:v>
                </c:pt>
                <c:pt idx="4280">
                  <c:v>0.643119</c:v>
                </c:pt>
                <c:pt idx="4281">
                  <c:v>0.99522699999999997</c:v>
                </c:pt>
                <c:pt idx="4282">
                  <c:v>0.85589000000000004</c:v>
                </c:pt>
                <c:pt idx="4283">
                  <c:v>0.84316599999999997</c:v>
                </c:pt>
                <c:pt idx="4284">
                  <c:v>0.85783900000000002</c:v>
                </c:pt>
                <c:pt idx="4285">
                  <c:v>5.66867E-2</c:v>
                </c:pt>
                <c:pt idx="4286">
                  <c:v>0.22630700000000001</c:v>
                </c:pt>
                <c:pt idx="4287">
                  <c:v>0.76378199999999996</c:v>
                </c:pt>
                <c:pt idx="4288">
                  <c:v>0.81563200000000002</c:v>
                </c:pt>
                <c:pt idx="4289">
                  <c:v>1.1224899999999999E-2</c:v>
                </c:pt>
                <c:pt idx="4290">
                  <c:v>0.86705600000000005</c:v>
                </c:pt>
                <c:pt idx="4291">
                  <c:v>0.54266599999999998</c:v>
                </c:pt>
                <c:pt idx="4292">
                  <c:v>0.96427799999999997</c:v>
                </c:pt>
                <c:pt idx="4293">
                  <c:v>0.72562800000000005</c:v>
                </c:pt>
                <c:pt idx="4294">
                  <c:v>8.6960099999999999E-2</c:v>
                </c:pt>
                <c:pt idx="4295">
                  <c:v>0.59565699999999999</c:v>
                </c:pt>
                <c:pt idx="4296">
                  <c:v>0.53985300000000003</c:v>
                </c:pt>
                <c:pt idx="4297">
                  <c:v>0.87485800000000002</c:v>
                </c:pt>
                <c:pt idx="4298">
                  <c:v>0.93898199999999998</c:v>
                </c:pt>
                <c:pt idx="4299">
                  <c:v>0.59110600000000002</c:v>
                </c:pt>
                <c:pt idx="4300">
                  <c:v>4.8343499999999998E-2</c:v>
                </c:pt>
                <c:pt idx="4301">
                  <c:v>0.17049800000000001</c:v>
                </c:pt>
                <c:pt idx="4302">
                  <c:v>7.17608E-2</c:v>
                </c:pt>
                <c:pt idx="4303">
                  <c:v>0.31956400000000001</c:v>
                </c:pt>
                <c:pt idx="4304">
                  <c:v>0.738672</c:v>
                </c:pt>
                <c:pt idx="4305">
                  <c:v>0.21965199999999999</c:v>
                </c:pt>
                <c:pt idx="4306">
                  <c:v>0.90321899999999999</c:v>
                </c:pt>
                <c:pt idx="4307">
                  <c:v>0.60538499999999995</c:v>
                </c:pt>
                <c:pt idx="4308">
                  <c:v>0.23106599999999999</c:v>
                </c:pt>
                <c:pt idx="4309">
                  <c:v>0.198185</c:v>
                </c:pt>
                <c:pt idx="4310">
                  <c:v>0.712337</c:v>
                </c:pt>
                <c:pt idx="4311">
                  <c:v>0.48659000000000002</c:v>
                </c:pt>
                <c:pt idx="4312">
                  <c:v>0.85666799999999999</c:v>
                </c:pt>
                <c:pt idx="4313">
                  <c:v>0.89264100000000002</c:v>
                </c:pt>
                <c:pt idx="4314">
                  <c:v>0.35537200000000002</c:v>
                </c:pt>
                <c:pt idx="4315">
                  <c:v>0.48678700000000003</c:v>
                </c:pt>
                <c:pt idx="4316">
                  <c:v>0.25048500000000001</c:v>
                </c:pt>
                <c:pt idx="4317">
                  <c:v>0.43336400000000003</c:v>
                </c:pt>
                <c:pt idx="4318">
                  <c:v>0.30463400000000002</c:v>
                </c:pt>
                <c:pt idx="4319">
                  <c:v>0.185888</c:v>
                </c:pt>
                <c:pt idx="4320">
                  <c:v>0.89199499999999998</c:v>
                </c:pt>
                <c:pt idx="4321">
                  <c:v>0.41036299999999998</c:v>
                </c:pt>
                <c:pt idx="4322">
                  <c:v>0.60881200000000002</c:v>
                </c:pt>
                <c:pt idx="4323">
                  <c:v>0.24065400000000001</c:v>
                </c:pt>
                <c:pt idx="4324">
                  <c:v>0.57483499999999998</c:v>
                </c:pt>
                <c:pt idx="4325">
                  <c:v>0.62980499999999995</c:v>
                </c:pt>
                <c:pt idx="4326">
                  <c:v>0.24132200000000001</c:v>
                </c:pt>
                <c:pt idx="4327">
                  <c:v>0.588731</c:v>
                </c:pt>
                <c:pt idx="4328">
                  <c:v>0.94052500000000006</c:v>
                </c:pt>
                <c:pt idx="4329">
                  <c:v>7.4143000000000001E-2</c:v>
                </c:pt>
                <c:pt idx="4330">
                  <c:v>0.89584900000000001</c:v>
                </c:pt>
                <c:pt idx="4331">
                  <c:v>0.59164700000000003</c:v>
                </c:pt>
                <c:pt idx="4332">
                  <c:v>0.91695800000000005</c:v>
                </c:pt>
                <c:pt idx="4333">
                  <c:v>0.98565000000000003</c:v>
                </c:pt>
                <c:pt idx="4334">
                  <c:v>9.7854399999999994E-2</c:v>
                </c:pt>
                <c:pt idx="4335">
                  <c:v>0.94705499999999998</c:v>
                </c:pt>
                <c:pt idx="4336">
                  <c:v>0.273563</c:v>
                </c:pt>
                <c:pt idx="4337">
                  <c:v>0.34221299999999999</c:v>
                </c:pt>
                <c:pt idx="4338">
                  <c:v>1.8742000000000002E-2</c:v>
                </c:pt>
                <c:pt idx="4339">
                  <c:v>0.75048199999999998</c:v>
                </c:pt>
                <c:pt idx="4340">
                  <c:v>0.16128300000000001</c:v>
                </c:pt>
                <c:pt idx="4341">
                  <c:v>0.19613</c:v>
                </c:pt>
                <c:pt idx="4342">
                  <c:v>0.26701799999999998</c:v>
                </c:pt>
                <c:pt idx="4343">
                  <c:v>0.63883400000000001</c:v>
                </c:pt>
                <c:pt idx="4344">
                  <c:v>0.41494300000000001</c:v>
                </c:pt>
                <c:pt idx="4345">
                  <c:v>0.49384899999999998</c:v>
                </c:pt>
                <c:pt idx="4346">
                  <c:v>0.93799299999999997</c:v>
                </c:pt>
                <c:pt idx="4347">
                  <c:v>0.21204600000000001</c:v>
                </c:pt>
                <c:pt idx="4348">
                  <c:v>0.82753699999999997</c:v>
                </c:pt>
                <c:pt idx="4349">
                  <c:v>0.31269000000000002</c:v>
                </c:pt>
                <c:pt idx="4350">
                  <c:v>0.23204</c:v>
                </c:pt>
                <c:pt idx="4351">
                  <c:v>0.65390099999999995</c:v>
                </c:pt>
                <c:pt idx="4352">
                  <c:v>0.783188</c:v>
                </c:pt>
                <c:pt idx="4353">
                  <c:v>0.54605999999999999</c:v>
                </c:pt>
                <c:pt idx="4354">
                  <c:v>0.54398000000000002</c:v>
                </c:pt>
                <c:pt idx="4355">
                  <c:v>0.18307499999999999</c:v>
                </c:pt>
                <c:pt idx="4356">
                  <c:v>0.73141900000000004</c:v>
                </c:pt>
                <c:pt idx="4357">
                  <c:v>0.41111700000000001</c:v>
                </c:pt>
                <c:pt idx="4358">
                  <c:v>9.5036200000000001E-2</c:v>
                </c:pt>
                <c:pt idx="4359">
                  <c:v>4.7429699999999998E-2</c:v>
                </c:pt>
                <c:pt idx="4360">
                  <c:v>8.0735100000000008E-3</c:v>
                </c:pt>
                <c:pt idx="4361">
                  <c:v>0.36312800000000001</c:v>
                </c:pt>
                <c:pt idx="4362">
                  <c:v>0.94673499999999999</c:v>
                </c:pt>
                <c:pt idx="4363">
                  <c:v>0.924257</c:v>
                </c:pt>
                <c:pt idx="4364">
                  <c:v>0.27014899999999997</c:v>
                </c:pt>
                <c:pt idx="4365">
                  <c:v>1.1114600000000001E-2</c:v>
                </c:pt>
                <c:pt idx="4366">
                  <c:v>0.14924499999999999</c:v>
                </c:pt>
                <c:pt idx="4367">
                  <c:v>3.9116699999999997E-2</c:v>
                </c:pt>
                <c:pt idx="4368">
                  <c:v>0.35469099999999998</c:v>
                </c:pt>
                <c:pt idx="4369">
                  <c:v>0.64999899999999999</c:v>
                </c:pt>
                <c:pt idx="4370">
                  <c:v>0.90256999999999998</c:v>
                </c:pt>
                <c:pt idx="4371">
                  <c:v>0.585812</c:v>
                </c:pt>
                <c:pt idx="4372">
                  <c:v>0.85758299999999998</c:v>
                </c:pt>
                <c:pt idx="4373">
                  <c:v>0.71098099999999997</c:v>
                </c:pt>
                <c:pt idx="4374">
                  <c:v>0.33635599999999999</c:v>
                </c:pt>
                <c:pt idx="4375">
                  <c:v>0.16313900000000001</c:v>
                </c:pt>
                <c:pt idx="4376">
                  <c:v>0.159604</c:v>
                </c:pt>
                <c:pt idx="4377">
                  <c:v>0.40737800000000002</c:v>
                </c:pt>
                <c:pt idx="4378">
                  <c:v>4.02666E-2</c:v>
                </c:pt>
                <c:pt idx="4379">
                  <c:v>0.75192999999999999</c:v>
                </c:pt>
                <c:pt idx="4380">
                  <c:v>0.44704899999999997</c:v>
                </c:pt>
                <c:pt idx="4381">
                  <c:v>8.1554199999999993E-2</c:v>
                </c:pt>
                <c:pt idx="4382">
                  <c:v>0.125939</c:v>
                </c:pt>
                <c:pt idx="4383">
                  <c:v>0.51108699999999996</c:v>
                </c:pt>
                <c:pt idx="4384">
                  <c:v>0.13264599999999999</c:v>
                </c:pt>
                <c:pt idx="4385">
                  <c:v>0.53346700000000002</c:v>
                </c:pt>
                <c:pt idx="4386">
                  <c:v>6.4882899999999993E-2</c:v>
                </c:pt>
                <c:pt idx="4387">
                  <c:v>0.42877599999999999</c:v>
                </c:pt>
                <c:pt idx="4388">
                  <c:v>0.810809</c:v>
                </c:pt>
                <c:pt idx="4389">
                  <c:v>0.17279800000000001</c:v>
                </c:pt>
                <c:pt idx="4390">
                  <c:v>0.82123999999999997</c:v>
                </c:pt>
                <c:pt idx="4391">
                  <c:v>0.72719800000000001</c:v>
                </c:pt>
                <c:pt idx="4392">
                  <c:v>0.65675799999999995</c:v>
                </c:pt>
                <c:pt idx="4393">
                  <c:v>0.67973399999999995</c:v>
                </c:pt>
                <c:pt idx="4394">
                  <c:v>0.106935</c:v>
                </c:pt>
                <c:pt idx="4395">
                  <c:v>7.2177000000000005E-2</c:v>
                </c:pt>
                <c:pt idx="4396">
                  <c:v>8.2068799999999997E-2</c:v>
                </c:pt>
                <c:pt idx="4397">
                  <c:v>0.86854399999999998</c:v>
                </c:pt>
                <c:pt idx="4398">
                  <c:v>0.13511500000000001</c:v>
                </c:pt>
                <c:pt idx="4399">
                  <c:v>0.80745400000000001</c:v>
                </c:pt>
                <c:pt idx="4400">
                  <c:v>0.22625600000000001</c:v>
                </c:pt>
                <c:pt idx="4401">
                  <c:v>0.64273199999999997</c:v>
                </c:pt>
                <c:pt idx="4402">
                  <c:v>0.70178499999999999</c:v>
                </c:pt>
                <c:pt idx="4403">
                  <c:v>1.14307E-2</c:v>
                </c:pt>
                <c:pt idx="4404">
                  <c:v>0.14796699999999999</c:v>
                </c:pt>
                <c:pt idx="4405">
                  <c:v>0.722418</c:v>
                </c:pt>
                <c:pt idx="4406">
                  <c:v>0.81100700000000003</c:v>
                </c:pt>
                <c:pt idx="4407">
                  <c:v>4.9257900000000002E-3</c:v>
                </c:pt>
                <c:pt idx="4408">
                  <c:v>0.78684299999999996</c:v>
                </c:pt>
                <c:pt idx="4409">
                  <c:v>0.41364499999999998</c:v>
                </c:pt>
                <c:pt idx="4410">
                  <c:v>0.89341099999999996</c:v>
                </c:pt>
                <c:pt idx="4411">
                  <c:v>0.28880899999999998</c:v>
                </c:pt>
                <c:pt idx="4412">
                  <c:v>0.56638999999999995</c:v>
                </c:pt>
                <c:pt idx="4413">
                  <c:v>0.73944100000000001</c:v>
                </c:pt>
                <c:pt idx="4414">
                  <c:v>0.395681</c:v>
                </c:pt>
                <c:pt idx="4415">
                  <c:v>0.52391299999999996</c:v>
                </c:pt>
                <c:pt idx="4416">
                  <c:v>0.31827</c:v>
                </c:pt>
                <c:pt idx="4417">
                  <c:v>0.306226</c:v>
                </c:pt>
                <c:pt idx="4418">
                  <c:v>0.32644200000000001</c:v>
                </c:pt>
                <c:pt idx="4419">
                  <c:v>6.5196500000000004E-2</c:v>
                </c:pt>
                <c:pt idx="4420">
                  <c:v>0.75605900000000004</c:v>
                </c:pt>
                <c:pt idx="4421">
                  <c:v>0.31962800000000002</c:v>
                </c:pt>
                <c:pt idx="4422">
                  <c:v>0.62475899999999995</c:v>
                </c:pt>
                <c:pt idx="4423">
                  <c:v>0.36067500000000002</c:v>
                </c:pt>
                <c:pt idx="4424">
                  <c:v>5.9736900000000002E-2</c:v>
                </c:pt>
                <c:pt idx="4425">
                  <c:v>0.57713700000000001</c:v>
                </c:pt>
                <c:pt idx="4426">
                  <c:v>0.384548</c:v>
                </c:pt>
                <c:pt idx="4427">
                  <c:v>0.70763600000000004</c:v>
                </c:pt>
                <c:pt idx="4428">
                  <c:v>0.73239500000000002</c:v>
                </c:pt>
                <c:pt idx="4429">
                  <c:v>0.26998800000000001</c:v>
                </c:pt>
                <c:pt idx="4430">
                  <c:v>0.64808299999999996</c:v>
                </c:pt>
                <c:pt idx="4431">
                  <c:v>0.48636800000000002</c:v>
                </c:pt>
                <c:pt idx="4432">
                  <c:v>0.533192</c:v>
                </c:pt>
                <c:pt idx="4433">
                  <c:v>0.48789199999999999</c:v>
                </c:pt>
                <c:pt idx="4434">
                  <c:v>0.91977699999999996</c:v>
                </c:pt>
                <c:pt idx="4435">
                  <c:v>0.56633900000000004</c:v>
                </c:pt>
                <c:pt idx="4436">
                  <c:v>0.66643200000000002</c:v>
                </c:pt>
                <c:pt idx="4437">
                  <c:v>0.57658399999999999</c:v>
                </c:pt>
                <c:pt idx="4438">
                  <c:v>0.99279499999999998</c:v>
                </c:pt>
                <c:pt idx="4439">
                  <c:v>0.53090499999999996</c:v>
                </c:pt>
                <c:pt idx="4440">
                  <c:v>2.8672900000000001E-2</c:v>
                </c:pt>
                <c:pt idx="4441">
                  <c:v>0.237901</c:v>
                </c:pt>
                <c:pt idx="4442">
                  <c:v>0.15428800000000001</c:v>
                </c:pt>
                <c:pt idx="4443">
                  <c:v>0.239232</c:v>
                </c:pt>
                <c:pt idx="4444">
                  <c:v>0.68261099999999997</c:v>
                </c:pt>
                <c:pt idx="4445">
                  <c:v>0.48478199999999999</c:v>
                </c:pt>
                <c:pt idx="4446">
                  <c:v>0.75559699999999996</c:v>
                </c:pt>
                <c:pt idx="4447">
                  <c:v>0.81914200000000004</c:v>
                </c:pt>
                <c:pt idx="4448">
                  <c:v>0.49360100000000001</c:v>
                </c:pt>
                <c:pt idx="4449">
                  <c:v>0.51343099999999997</c:v>
                </c:pt>
                <c:pt idx="4450">
                  <c:v>0.79901</c:v>
                </c:pt>
                <c:pt idx="4451">
                  <c:v>0.34087099999999998</c:v>
                </c:pt>
                <c:pt idx="4452">
                  <c:v>5.9414700000000001E-2</c:v>
                </c:pt>
                <c:pt idx="4453">
                  <c:v>0.53822400000000004</c:v>
                </c:pt>
                <c:pt idx="4454">
                  <c:v>0.82731299999999997</c:v>
                </c:pt>
                <c:pt idx="4455">
                  <c:v>0.62273299999999998</c:v>
                </c:pt>
                <c:pt idx="4456">
                  <c:v>9.5918900000000001E-2</c:v>
                </c:pt>
                <c:pt idx="4457">
                  <c:v>0.76608900000000002</c:v>
                </c:pt>
                <c:pt idx="4458">
                  <c:v>0.47336699999999998</c:v>
                </c:pt>
                <c:pt idx="4459">
                  <c:v>0.40264299999999997</c:v>
                </c:pt>
                <c:pt idx="4460">
                  <c:v>0.78894600000000004</c:v>
                </c:pt>
                <c:pt idx="4461">
                  <c:v>0.55790700000000004</c:v>
                </c:pt>
                <c:pt idx="4462">
                  <c:v>0.367724</c:v>
                </c:pt>
                <c:pt idx="4463">
                  <c:v>0.93790300000000004</c:v>
                </c:pt>
                <c:pt idx="4464">
                  <c:v>0.58627700000000005</c:v>
                </c:pt>
                <c:pt idx="4465">
                  <c:v>0.59836199999999995</c:v>
                </c:pt>
                <c:pt idx="4466">
                  <c:v>7.1401699999999999E-2</c:v>
                </c:pt>
                <c:pt idx="4467">
                  <c:v>0.49487100000000001</c:v>
                </c:pt>
                <c:pt idx="4468">
                  <c:v>0.81503700000000001</c:v>
                </c:pt>
                <c:pt idx="4469">
                  <c:v>0.76543399999999995</c:v>
                </c:pt>
                <c:pt idx="4470">
                  <c:v>0.78190499999999996</c:v>
                </c:pt>
                <c:pt idx="4471">
                  <c:v>3.2167899999999999E-2</c:v>
                </c:pt>
                <c:pt idx="4472">
                  <c:v>0.27886699999999998</c:v>
                </c:pt>
                <c:pt idx="4473">
                  <c:v>0.89874200000000004</c:v>
                </c:pt>
                <c:pt idx="4474">
                  <c:v>0.15082200000000001</c:v>
                </c:pt>
                <c:pt idx="4475">
                  <c:v>0.99052399999999996</c:v>
                </c:pt>
                <c:pt idx="4476">
                  <c:v>0.58999400000000002</c:v>
                </c:pt>
                <c:pt idx="4477">
                  <c:v>0.891154</c:v>
                </c:pt>
                <c:pt idx="4478">
                  <c:v>0.36706699999999998</c:v>
                </c:pt>
                <c:pt idx="4479">
                  <c:v>1.21637E-2</c:v>
                </c:pt>
                <c:pt idx="4480">
                  <c:v>0.69922099999999998</c:v>
                </c:pt>
                <c:pt idx="4481">
                  <c:v>2.0913899999999999E-2</c:v>
                </c:pt>
                <c:pt idx="4482">
                  <c:v>0.74309899999999995</c:v>
                </c:pt>
                <c:pt idx="4483">
                  <c:v>0.95804</c:v>
                </c:pt>
                <c:pt idx="4484">
                  <c:v>0.602383</c:v>
                </c:pt>
                <c:pt idx="4485">
                  <c:v>0.33165099999999997</c:v>
                </c:pt>
                <c:pt idx="4486">
                  <c:v>0.41411700000000001</c:v>
                </c:pt>
                <c:pt idx="4487">
                  <c:v>0.34328900000000001</c:v>
                </c:pt>
                <c:pt idx="4488">
                  <c:v>0.284696</c:v>
                </c:pt>
                <c:pt idx="4489">
                  <c:v>0.38236799999999999</c:v>
                </c:pt>
                <c:pt idx="4490">
                  <c:v>0.59009299999999998</c:v>
                </c:pt>
                <c:pt idx="4491">
                  <c:v>0.45785999999999999</c:v>
                </c:pt>
                <c:pt idx="4492">
                  <c:v>0.235928</c:v>
                </c:pt>
                <c:pt idx="4493">
                  <c:v>3.55848E-2</c:v>
                </c:pt>
                <c:pt idx="4494">
                  <c:v>4.2482300000000001E-2</c:v>
                </c:pt>
                <c:pt idx="4495">
                  <c:v>0.52623500000000001</c:v>
                </c:pt>
                <c:pt idx="4496">
                  <c:v>0.78182200000000002</c:v>
                </c:pt>
                <c:pt idx="4497">
                  <c:v>0.757826</c:v>
                </c:pt>
                <c:pt idx="4498">
                  <c:v>0.88724199999999998</c:v>
                </c:pt>
                <c:pt idx="4499">
                  <c:v>0.57018100000000005</c:v>
                </c:pt>
                <c:pt idx="4500">
                  <c:v>0.51188299999999998</c:v>
                </c:pt>
                <c:pt idx="4501">
                  <c:v>0.29583399999999999</c:v>
                </c:pt>
                <c:pt idx="4502">
                  <c:v>0.29779</c:v>
                </c:pt>
                <c:pt idx="4503">
                  <c:v>0.63256199999999996</c:v>
                </c:pt>
                <c:pt idx="4504">
                  <c:v>0.80647000000000002</c:v>
                </c:pt>
                <c:pt idx="4505">
                  <c:v>0.61480900000000005</c:v>
                </c:pt>
                <c:pt idx="4506">
                  <c:v>9.3434000000000003E-2</c:v>
                </c:pt>
                <c:pt idx="4507">
                  <c:v>0.162995</c:v>
                </c:pt>
                <c:pt idx="4508">
                  <c:v>0.87804300000000002</c:v>
                </c:pt>
                <c:pt idx="4509">
                  <c:v>0.39435399999999998</c:v>
                </c:pt>
                <c:pt idx="4510">
                  <c:v>0.32154700000000003</c:v>
                </c:pt>
                <c:pt idx="4511">
                  <c:v>0.17038700000000001</c:v>
                </c:pt>
                <c:pt idx="4512">
                  <c:v>0.52633600000000003</c:v>
                </c:pt>
                <c:pt idx="4513">
                  <c:v>0.94218500000000005</c:v>
                </c:pt>
                <c:pt idx="4514">
                  <c:v>0.62212500000000004</c:v>
                </c:pt>
                <c:pt idx="4515">
                  <c:v>5.5443100000000002E-2</c:v>
                </c:pt>
                <c:pt idx="4516">
                  <c:v>0.79946700000000004</c:v>
                </c:pt>
                <c:pt idx="4517">
                  <c:v>0.198681</c:v>
                </c:pt>
                <c:pt idx="4518">
                  <c:v>0.65171900000000005</c:v>
                </c:pt>
                <c:pt idx="4519">
                  <c:v>0.91761000000000004</c:v>
                </c:pt>
                <c:pt idx="4520">
                  <c:v>0.35031200000000001</c:v>
                </c:pt>
                <c:pt idx="4521">
                  <c:v>0.310755</c:v>
                </c:pt>
                <c:pt idx="4522">
                  <c:v>0.12634699999999999</c:v>
                </c:pt>
                <c:pt idx="4523">
                  <c:v>0.39770800000000001</c:v>
                </c:pt>
                <c:pt idx="4524">
                  <c:v>0.89692499999999997</c:v>
                </c:pt>
                <c:pt idx="4525">
                  <c:v>0.750946</c:v>
                </c:pt>
                <c:pt idx="4526">
                  <c:v>0.295516</c:v>
                </c:pt>
                <c:pt idx="4527">
                  <c:v>2.6255000000000001E-2</c:v>
                </c:pt>
                <c:pt idx="4528">
                  <c:v>0.90108900000000003</c:v>
                </c:pt>
                <c:pt idx="4529">
                  <c:v>0.90594799999999998</c:v>
                </c:pt>
                <c:pt idx="4530">
                  <c:v>0.144928</c:v>
                </c:pt>
                <c:pt idx="4531">
                  <c:v>0.70226900000000003</c:v>
                </c:pt>
                <c:pt idx="4532">
                  <c:v>0.79368300000000003</c:v>
                </c:pt>
                <c:pt idx="4533">
                  <c:v>0.92994900000000003</c:v>
                </c:pt>
                <c:pt idx="4534">
                  <c:v>0.65724899999999997</c:v>
                </c:pt>
                <c:pt idx="4535">
                  <c:v>5.7764900000000001E-2</c:v>
                </c:pt>
                <c:pt idx="4536">
                  <c:v>0.38668400000000003</c:v>
                </c:pt>
                <c:pt idx="4537">
                  <c:v>0.74543700000000002</c:v>
                </c:pt>
                <c:pt idx="4538">
                  <c:v>1.3184899999999999E-2</c:v>
                </c:pt>
                <c:pt idx="4539">
                  <c:v>0.93710199999999999</c:v>
                </c:pt>
                <c:pt idx="4540">
                  <c:v>6.7328899999999997E-2</c:v>
                </c:pt>
                <c:pt idx="4541">
                  <c:v>0.95618099999999995</c:v>
                </c:pt>
                <c:pt idx="4542">
                  <c:v>0.70057599999999998</c:v>
                </c:pt>
                <c:pt idx="4543">
                  <c:v>0.47548400000000002</c:v>
                </c:pt>
                <c:pt idx="4544">
                  <c:v>0.27943400000000002</c:v>
                </c:pt>
                <c:pt idx="4545">
                  <c:v>0.56074800000000002</c:v>
                </c:pt>
                <c:pt idx="4546">
                  <c:v>0.51591699999999996</c:v>
                </c:pt>
                <c:pt idx="4547">
                  <c:v>0.44484699999999999</c:v>
                </c:pt>
                <c:pt idx="4548">
                  <c:v>0.17507800000000001</c:v>
                </c:pt>
                <c:pt idx="4549">
                  <c:v>0.95030599999999998</c:v>
                </c:pt>
                <c:pt idx="4550">
                  <c:v>0.46824199999999999</c:v>
                </c:pt>
                <c:pt idx="4551">
                  <c:v>0.27962500000000001</c:v>
                </c:pt>
                <c:pt idx="4552">
                  <c:v>0.30352400000000002</c:v>
                </c:pt>
                <c:pt idx="4553">
                  <c:v>0.31632300000000002</c:v>
                </c:pt>
                <c:pt idx="4554">
                  <c:v>0.87126400000000004</c:v>
                </c:pt>
                <c:pt idx="4555">
                  <c:v>0.10018000000000001</c:v>
                </c:pt>
                <c:pt idx="4556">
                  <c:v>0.80060799999999999</c:v>
                </c:pt>
                <c:pt idx="4557">
                  <c:v>0.47338400000000003</c:v>
                </c:pt>
                <c:pt idx="4558">
                  <c:v>9.6602099999999996E-2</c:v>
                </c:pt>
                <c:pt idx="4559">
                  <c:v>0.37096200000000001</c:v>
                </c:pt>
                <c:pt idx="4560">
                  <c:v>0.71793399999999996</c:v>
                </c:pt>
                <c:pt idx="4561">
                  <c:v>0.87523200000000001</c:v>
                </c:pt>
                <c:pt idx="4562">
                  <c:v>1.7418800000000002E-2</c:v>
                </c:pt>
                <c:pt idx="4563">
                  <c:v>0.50864600000000004</c:v>
                </c:pt>
                <c:pt idx="4564">
                  <c:v>0.48088199999999998</c:v>
                </c:pt>
                <c:pt idx="4565">
                  <c:v>0.99355800000000005</c:v>
                </c:pt>
                <c:pt idx="4566">
                  <c:v>0.84296499999999996</c:v>
                </c:pt>
                <c:pt idx="4567">
                  <c:v>0.92933900000000003</c:v>
                </c:pt>
                <c:pt idx="4568">
                  <c:v>0.498942</c:v>
                </c:pt>
                <c:pt idx="4569">
                  <c:v>0.33021499999999998</c:v>
                </c:pt>
                <c:pt idx="4570">
                  <c:v>0.72948199999999996</c:v>
                </c:pt>
                <c:pt idx="4571">
                  <c:v>0.73308799999999996</c:v>
                </c:pt>
                <c:pt idx="4572">
                  <c:v>0.56336699999999995</c:v>
                </c:pt>
                <c:pt idx="4573">
                  <c:v>0.64960799999999996</c:v>
                </c:pt>
                <c:pt idx="4574">
                  <c:v>6.0912599999999997E-2</c:v>
                </c:pt>
                <c:pt idx="4575">
                  <c:v>0.34883799999999998</c:v>
                </c:pt>
                <c:pt idx="4576">
                  <c:v>0.84217799999999998</c:v>
                </c:pt>
                <c:pt idx="4577">
                  <c:v>0.587063</c:v>
                </c:pt>
                <c:pt idx="4578">
                  <c:v>0.41023900000000002</c:v>
                </c:pt>
                <c:pt idx="4579">
                  <c:v>0.94067100000000003</c:v>
                </c:pt>
                <c:pt idx="4580">
                  <c:v>6.6878300000000002E-2</c:v>
                </c:pt>
                <c:pt idx="4581">
                  <c:v>5.91922E-2</c:v>
                </c:pt>
                <c:pt idx="4582">
                  <c:v>6.3108300000000006E-2</c:v>
                </c:pt>
                <c:pt idx="4583">
                  <c:v>0.32094200000000001</c:v>
                </c:pt>
                <c:pt idx="4584">
                  <c:v>0.50062399999999996</c:v>
                </c:pt>
                <c:pt idx="4585">
                  <c:v>0.93227300000000002</c:v>
                </c:pt>
                <c:pt idx="4586">
                  <c:v>0.28033999999999998</c:v>
                </c:pt>
                <c:pt idx="4587">
                  <c:v>0.66274599999999995</c:v>
                </c:pt>
                <c:pt idx="4588">
                  <c:v>0.25592999999999999</c:v>
                </c:pt>
                <c:pt idx="4589">
                  <c:v>0.70419299999999996</c:v>
                </c:pt>
                <c:pt idx="4590">
                  <c:v>0.87126099999999995</c:v>
                </c:pt>
                <c:pt idx="4591">
                  <c:v>0.74677000000000004</c:v>
                </c:pt>
                <c:pt idx="4592">
                  <c:v>6.0161699999999999E-2</c:v>
                </c:pt>
                <c:pt idx="4593">
                  <c:v>0.200845</c:v>
                </c:pt>
                <c:pt idx="4594">
                  <c:v>0.75001600000000002</c:v>
                </c:pt>
                <c:pt idx="4595">
                  <c:v>1.08398E-2</c:v>
                </c:pt>
                <c:pt idx="4596">
                  <c:v>0.90125200000000005</c:v>
                </c:pt>
                <c:pt idx="4597">
                  <c:v>0.56429200000000002</c:v>
                </c:pt>
                <c:pt idx="4598">
                  <c:v>0.43454700000000002</c:v>
                </c:pt>
                <c:pt idx="4599">
                  <c:v>0.58717799999999998</c:v>
                </c:pt>
                <c:pt idx="4600">
                  <c:v>0.57896400000000003</c:v>
                </c:pt>
                <c:pt idx="4601">
                  <c:v>0.77995400000000004</c:v>
                </c:pt>
                <c:pt idx="4602">
                  <c:v>0.759127</c:v>
                </c:pt>
                <c:pt idx="4603">
                  <c:v>0.52567799999999998</c:v>
                </c:pt>
                <c:pt idx="4604">
                  <c:v>0.476659</c:v>
                </c:pt>
                <c:pt idx="4605">
                  <c:v>0.28075600000000001</c:v>
                </c:pt>
                <c:pt idx="4606">
                  <c:v>4.4645900000000001E-3</c:v>
                </c:pt>
                <c:pt idx="4607">
                  <c:v>0.37870500000000001</c:v>
                </c:pt>
                <c:pt idx="4608">
                  <c:v>0.37088599999999999</c:v>
                </c:pt>
                <c:pt idx="4609">
                  <c:v>0.68887500000000002</c:v>
                </c:pt>
                <c:pt idx="4610">
                  <c:v>0.83979000000000004</c:v>
                </c:pt>
                <c:pt idx="4611">
                  <c:v>0.201104</c:v>
                </c:pt>
                <c:pt idx="4612">
                  <c:v>7.8990900000000003E-2</c:v>
                </c:pt>
                <c:pt idx="4613">
                  <c:v>0.92111399999999999</c:v>
                </c:pt>
                <c:pt idx="4614">
                  <c:v>0.189058</c:v>
                </c:pt>
                <c:pt idx="4615">
                  <c:v>0.54988300000000001</c:v>
                </c:pt>
                <c:pt idx="4616">
                  <c:v>0.24842800000000001</c:v>
                </c:pt>
                <c:pt idx="4617">
                  <c:v>0.55638100000000001</c:v>
                </c:pt>
                <c:pt idx="4618">
                  <c:v>0.78377699999999995</c:v>
                </c:pt>
                <c:pt idx="4619">
                  <c:v>0.30712499999999998</c:v>
                </c:pt>
                <c:pt idx="4620">
                  <c:v>0.32941100000000001</c:v>
                </c:pt>
                <c:pt idx="4621">
                  <c:v>0.64912099999999995</c:v>
                </c:pt>
                <c:pt idx="4622">
                  <c:v>0.89474900000000002</c:v>
                </c:pt>
                <c:pt idx="4623">
                  <c:v>0.67820000000000003</c:v>
                </c:pt>
                <c:pt idx="4624">
                  <c:v>0.445378</c:v>
                </c:pt>
                <c:pt idx="4625">
                  <c:v>0.89687600000000001</c:v>
                </c:pt>
                <c:pt idx="4626">
                  <c:v>0.171291</c:v>
                </c:pt>
                <c:pt idx="4627">
                  <c:v>0.73974600000000001</c:v>
                </c:pt>
                <c:pt idx="4628">
                  <c:v>0.78396200000000005</c:v>
                </c:pt>
                <c:pt idx="4629">
                  <c:v>0.52197099999999996</c:v>
                </c:pt>
                <c:pt idx="4630">
                  <c:v>0.244424</c:v>
                </c:pt>
                <c:pt idx="4631">
                  <c:v>0.83826900000000004</c:v>
                </c:pt>
                <c:pt idx="4632">
                  <c:v>0.39286500000000002</c:v>
                </c:pt>
                <c:pt idx="4633">
                  <c:v>0.985066</c:v>
                </c:pt>
                <c:pt idx="4634">
                  <c:v>0.13603199999999999</c:v>
                </c:pt>
                <c:pt idx="4635">
                  <c:v>0.91499900000000001</c:v>
                </c:pt>
                <c:pt idx="4636">
                  <c:v>0.43290400000000001</c:v>
                </c:pt>
                <c:pt idx="4637">
                  <c:v>0.12413200000000001</c:v>
                </c:pt>
                <c:pt idx="4638">
                  <c:v>0.96150100000000005</c:v>
                </c:pt>
                <c:pt idx="4639">
                  <c:v>0.26310099999999997</c:v>
                </c:pt>
                <c:pt idx="4640">
                  <c:v>0.32458100000000001</c:v>
                </c:pt>
                <c:pt idx="4641">
                  <c:v>0.599082</c:v>
                </c:pt>
                <c:pt idx="4642">
                  <c:v>0.46973900000000002</c:v>
                </c:pt>
                <c:pt idx="4643">
                  <c:v>4.5260799999999997E-2</c:v>
                </c:pt>
                <c:pt idx="4644">
                  <c:v>0.90733299999999995</c:v>
                </c:pt>
                <c:pt idx="4645">
                  <c:v>0.92575399999999997</c:v>
                </c:pt>
                <c:pt idx="4646">
                  <c:v>0.31620999999999999</c:v>
                </c:pt>
                <c:pt idx="4647">
                  <c:v>0.39867200000000003</c:v>
                </c:pt>
                <c:pt idx="4648">
                  <c:v>0.76039100000000004</c:v>
                </c:pt>
                <c:pt idx="4649">
                  <c:v>0.99566600000000005</c:v>
                </c:pt>
                <c:pt idx="4650">
                  <c:v>0.51520500000000002</c:v>
                </c:pt>
                <c:pt idx="4651">
                  <c:v>0.309143</c:v>
                </c:pt>
                <c:pt idx="4652">
                  <c:v>0.95434200000000002</c:v>
                </c:pt>
                <c:pt idx="4653">
                  <c:v>0.43834699999999999</c:v>
                </c:pt>
                <c:pt idx="4654">
                  <c:v>0.59322699999999995</c:v>
                </c:pt>
                <c:pt idx="4655">
                  <c:v>0.74826499999999996</c:v>
                </c:pt>
                <c:pt idx="4656">
                  <c:v>0.68621200000000004</c:v>
                </c:pt>
                <c:pt idx="4657">
                  <c:v>0.72824299999999997</c:v>
                </c:pt>
                <c:pt idx="4658">
                  <c:v>0.102135</c:v>
                </c:pt>
                <c:pt idx="4659">
                  <c:v>0.24343899999999999</c:v>
                </c:pt>
                <c:pt idx="4660">
                  <c:v>0.54023900000000002</c:v>
                </c:pt>
                <c:pt idx="4661">
                  <c:v>0.41963</c:v>
                </c:pt>
                <c:pt idx="4662">
                  <c:v>0.92163899999999999</c:v>
                </c:pt>
                <c:pt idx="4663">
                  <c:v>0.26921099999999998</c:v>
                </c:pt>
                <c:pt idx="4664">
                  <c:v>0.58044399999999996</c:v>
                </c:pt>
                <c:pt idx="4665">
                  <c:v>0.16713600000000001</c:v>
                </c:pt>
                <c:pt idx="4666">
                  <c:v>5.7071999999999998E-2</c:v>
                </c:pt>
                <c:pt idx="4667">
                  <c:v>0.32528499999999999</c:v>
                </c:pt>
                <c:pt idx="4668">
                  <c:v>0.99632500000000002</c:v>
                </c:pt>
                <c:pt idx="4669">
                  <c:v>0.38785799999999998</c:v>
                </c:pt>
                <c:pt idx="4670">
                  <c:v>0.57189100000000004</c:v>
                </c:pt>
                <c:pt idx="4671">
                  <c:v>0.809948</c:v>
                </c:pt>
                <c:pt idx="4672">
                  <c:v>0.66966599999999998</c:v>
                </c:pt>
                <c:pt idx="4673">
                  <c:v>6.4761100000000002E-2</c:v>
                </c:pt>
                <c:pt idx="4674">
                  <c:v>0.243585</c:v>
                </c:pt>
                <c:pt idx="4675">
                  <c:v>0.86021999999999998</c:v>
                </c:pt>
                <c:pt idx="4676">
                  <c:v>0.53633399999999998</c:v>
                </c:pt>
                <c:pt idx="4677">
                  <c:v>0.61616599999999999</c:v>
                </c:pt>
                <c:pt idx="4678">
                  <c:v>7.0690500000000003E-2</c:v>
                </c:pt>
                <c:pt idx="4679">
                  <c:v>0.55522800000000005</c:v>
                </c:pt>
                <c:pt idx="4680">
                  <c:v>0.29980899999999999</c:v>
                </c:pt>
                <c:pt idx="4681">
                  <c:v>0.56022899999999998</c:v>
                </c:pt>
                <c:pt idx="4682">
                  <c:v>0.30865799999999999</c:v>
                </c:pt>
                <c:pt idx="4683">
                  <c:v>0.55266800000000005</c:v>
                </c:pt>
                <c:pt idx="4684">
                  <c:v>8.2878099999999996E-2</c:v>
                </c:pt>
                <c:pt idx="4685">
                  <c:v>0.82691700000000001</c:v>
                </c:pt>
                <c:pt idx="4686">
                  <c:v>0.93357800000000002</c:v>
                </c:pt>
                <c:pt idx="4687">
                  <c:v>0.106546</c:v>
                </c:pt>
                <c:pt idx="4688">
                  <c:v>0.94684699999999999</c:v>
                </c:pt>
                <c:pt idx="4689">
                  <c:v>0.24170800000000001</c:v>
                </c:pt>
                <c:pt idx="4690">
                  <c:v>0.49280400000000002</c:v>
                </c:pt>
                <c:pt idx="4691">
                  <c:v>0.177259</c:v>
                </c:pt>
                <c:pt idx="4692">
                  <c:v>0.248693</c:v>
                </c:pt>
                <c:pt idx="4693">
                  <c:v>0.34525400000000001</c:v>
                </c:pt>
                <c:pt idx="4694">
                  <c:v>0.66293100000000005</c:v>
                </c:pt>
                <c:pt idx="4695">
                  <c:v>5.6364900000000003E-2</c:v>
                </c:pt>
                <c:pt idx="4696">
                  <c:v>0.69430599999999998</c:v>
                </c:pt>
                <c:pt idx="4697">
                  <c:v>0.43641200000000002</c:v>
                </c:pt>
                <c:pt idx="4698">
                  <c:v>6.2966800000000003E-2</c:v>
                </c:pt>
                <c:pt idx="4699">
                  <c:v>0.65735100000000002</c:v>
                </c:pt>
                <c:pt idx="4700">
                  <c:v>0.81086400000000003</c:v>
                </c:pt>
                <c:pt idx="4701">
                  <c:v>0.802338</c:v>
                </c:pt>
                <c:pt idx="4702">
                  <c:v>0.49322899999999997</c:v>
                </c:pt>
                <c:pt idx="4703">
                  <c:v>0.41773199999999999</c:v>
                </c:pt>
                <c:pt idx="4704">
                  <c:v>0.69959800000000005</c:v>
                </c:pt>
                <c:pt idx="4705">
                  <c:v>0.32030999999999998</c:v>
                </c:pt>
                <c:pt idx="4706">
                  <c:v>0.82267100000000004</c:v>
                </c:pt>
                <c:pt idx="4707">
                  <c:v>0.312444</c:v>
                </c:pt>
                <c:pt idx="4708">
                  <c:v>0.28921799999999998</c:v>
                </c:pt>
                <c:pt idx="4709">
                  <c:v>1.8846100000000001E-2</c:v>
                </c:pt>
                <c:pt idx="4710">
                  <c:v>0.59647600000000001</c:v>
                </c:pt>
                <c:pt idx="4711">
                  <c:v>0.331571</c:v>
                </c:pt>
                <c:pt idx="4712">
                  <c:v>0.46235900000000002</c:v>
                </c:pt>
                <c:pt idx="4713">
                  <c:v>0.26850499999999999</c:v>
                </c:pt>
                <c:pt idx="4714">
                  <c:v>0.46638299999999999</c:v>
                </c:pt>
                <c:pt idx="4715">
                  <c:v>5.0563900000000002E-2</c:v>
                </c:pt>
                <c:pt idx="4716">
                  <c:v>0.81804200000000005</c:v>
                </c:pt>
                <c:pt idx="4717">
                  <c:v>0.69856600000000002</c:v>
                </c:pt>
                <c:pt idx="4718">
                  <c:v>0.14360800000000001</c:v>
                </c:pt>
                <c:pt idx="4719">
                  <c:v>0.84775599999999995</c:v>
                </c:pt>
                <c:pt idx="4720">
                  <c:v>0.35319099999999998</c:v>
                </c:pt>
                <c:pt idx="4721">
                  <c:v>0.47110200000000002</c:v>
                </c:pt>
                <c:pt idx="4722">
                  <c:v>0.47255599999999998</c:v>
                </c:pt>
                <c:pt idx="4723">
                  <c:v>0.975051</c:v>
                </c:pt>
                <c:pt idx="4724">
                  <c:v>0.40906199999999998</c:v>
                </c:pt>
                <c:pt idx="4725">
                  <c:v>0.78911399999999998</c:v>
                </c:pt>
                <c:pt idx="4726">
                  <c:v>0.79246799999999995</c:v>
                </c:pt>
                <c:pt idx="4727">
                  <c:v>0.284188</c:v>
                </c:pt>
                <c:pt idx="4728">
                  <c:v>0.17452899999999999</c:v>
                </c:pt>
                <c:pt idx="4729">
                  <c:v>0.80998800000000004</c:v>
                </c:pt>
                <c:pt idx="4730">
                  <c:v>0.146199</c:v>
                </c:pt>
                <c:pt idx="4731">
                  <c:v>0.76942600000000005</c:v>
                </c:pt>
                <c:pt idx="4732">
                  <c:v>0.49825599999999998</c:v>
                </c:pt>
                <c:pt idx="4733">
                  <c:v>0.751475</c:v>
                </c:pt>
                <c:pt idx="4734">
                  <c:v>0.15546099999999999</c:v>
                </c:pt>
                <c:pt idx="4735">
                  <c:v>0.76870700000000003</c:v>
                </c:pt>
                <c:pt idx="4736">
                  <c:v>0.81852599999999998</c:v>
                </c:pt>
                <c:pt idx="4737">
                  <c:v>0.66033900000000001</c:v>
                </c:pt>
                <c:pt idx="4738">
                  <c:v>0.85110600000000003</c:v>
                </c:pt>
                <c:pt idx="4739">
                  <c:v>0.55356899999999998</c:v>
                </c:pt>
                <c:pt idx="4740">
                  <c:v>0.87070099999999995</c:v>
                </c:pt>
                <c:pt idx="4741">
                  <c:v>5.0724499999999999E-2</c:v>
                </c:pt>
                <c:pt idx="4742">
                  <c:v>0.37383699999999997</c:v>
                </c:pt>
                <c:pt idx="4743">
                  <c:v>0.81187200000000004</c:v>
                </c:pt>
                <c:pt idx="4744">
                  <c:v>0.54429799999999995</c:v>
                </c:pt>
                <c:pt idx="4745">
                  <c:v>0.66421799999999998</c:v>
                </c:pt>
                <c:pt idx="4746">
                  <c:v>0.78148499999999999</c:v>
                </c:pt>
                <c:pt idx="4747">
                  <c:v>0.34640100000000001</c:v>
                </c:pt>
                <c:pt idx="4748">
                  <c:v>0.51655200000000001</c:v>
                </c:pt>
                <c:pt idx="4749">
                  <c:v>0.79292799999999997</c:v>
                </c:pt>
                <c:pt idx="4750">
                  <c:v>0.89245300000000005</c:v>
                </c:pt>
                <c:pt idx="4751">
                  <c:v>0.211477</c:v>
                </c:pt>
                <c:pt idx="4752">
                  <c:v>0.136078</c:v>
                </c:pt>
                <c:pt idx="4753">
                  <c:v>0.29094199999999998</c:v>
                </c:pt>
                <c:pt idx="4754">
                  <c:v>0.37099700000000002</c:v>
                </c:pt>
                <c:pt idx="4755">
                  <c:v>0.95092699999999997</c:v>
                </c:pt>
                <c:pt idx="4756">
                  <c:v>6.68628E-2</c:v>
                </c:pt>
                <c:pt idx="4757">
                  <c:v>0.12908500000000001</c:v>
                </c:pt>
                <c:pt idx="4758">
                  <c:v>0.43120999999999998</c:v>
                </c:pt>
                <c:pt idx="4759">
                  <c:v>0.48737399999999997</c:v>
                </c:pt>
                <c:pt idx="4760">
                  <c:v>0.89179600000000003</c:v>
                </c:pt>
                <c:pt idx="4761">
                  <c:v>0.65842999999999996</c:v>
                </c:pt>
                <c:pt idx="4762">
                  <c:v>0.59957300000000002</c:v>
                </c:pt>
                <c:pt idx="4763">
                  <c:v>0.34830499999999998</c:v>
                </c:pt>
                <c:pt idx="4764">
                  <c:v>0.16699900000000001</c:v>
                </c:pt>
                <c:pt idx="4765">
                  <c:v>0.41690300000000002</c:v>
                </c:pt>
                <c:pt idx="4766">
                  <c:v>0.11826100000000001</c:v>
                </c:pt>
                <c:pt idx="4767">
                  <c:v>0.575102</c:v>
                </c:pt>
                <c:pt idx="4768">
                  <c:v>0.20346800000000001</c:v>
                </c:pt>
                <c:pt idx="4769">
                  <c:v>1.30426E-2</c:v>
                </c:pt>
                <c:pt idx="4770">
                  <c:v>0.50653000000000004</c:v>
                </c:pt>
                <c:pt idx="4771">
                  <c:v>0.30873499999999998</c:v>
                </c:pt>
                <c:pt idx="4772">
                  <c:v>0.25104900000000002</c:v>
                </c:pt>
                <c:pt idx="4773">
                  <c:v>0.38047700000000001</c:v>
                </c:pt>
                <c:pt idx="4774">
                  <c:v>0.85331000000000001</c:v>
                </c:pt>
                <c:pt idx="4775">
                  <c:v>0.26306800000000002</c:v>
                </c:pt>
                <c:pt idx="4776">
                  <c:v>0.84592400000000001</c:v>
                </c:pt>
                <c:pt idx="4777">
                  <c:v>0.59033199999999997</c:v>
                </c:pt>
                <c:pt idx="4778">
                  <c:v>0.94838900000000004</c:v>
                </c:pt>
                <c:pt idx="4779">
                  <c:v>0.81549799999999995</c:v>
                </c:pt>
                <c:pt idx="4780">
                  <c:v>0.84728199999999998</c:v>
                </c:pt>
                <c:pt idx="4781">
                  <c:v>0.847908</c:v>
                </c:pt>
                <c:pt idx="4782">
                  <c:v>0.55013900000000004</c:v>
                </c:pt>
                <c:pt idx="4783">
                  <c:v>0.115262</c:v>
                </c:pt>
                <c:pt idx="4784">
                  <c:v>0.25883200000000001</c:v>
                </c:pt>
                <c:pt idx="4785">
                  <c:v>0.70696199999999998</c:v>
                </c:pt>
                <c:pt idx="4786">
                  <c:v>0.97207200000000005</c:v>
                </c:pt>
                <c:pt idx="4787">
                  <c:v>0.29134100000000002</c:v>
                </c:pt>
                <c:pt idx="4788">
                  <c:v>0.101496</c:v>
                </c:pt>
                <c:pt idx="4789">
                  <c:v>0.63169900000000001</c:v>
                </c:pt>
                <c:pt idx="4790">
                  <c:v>0.37746600000000002</c:v>
                </c:pt>
                <c:pt idx="4791">
                  <c:v>0.50435399999999997</c:v>
                </c:pt>
                <c:pt idx="4792">
                  <c:v>0.38580500000000001</c:v>
                </c:pt>
                <c:pt idx="4793">
                  <c:v>0.15570999999999999</c:v>
                </c:pt>
                <c:pt idx="4794">
                  <c:v>0.62652399999999997</c:v>
                </c:pt>
                <c:pt idx="4795">
                  <c:v>0.93879500000000005</c:v>
                </c:pt>
                <c:pt idx="4796">
                  <c:v>0.88259600000000005</c:v>
                </c:pt>
                <c:pt idx="4797">
                  <c:v>0.62979300000000005</c:v>
                </c:pt>
                <c:pt idx="4798">
                  <c:v>0.41833399999999998</c:v>
                </c:pt>
                <c:pt idx="4799">
                  <c:v>0.10091899999999999</c:v>
                </c:pt>
                <c:pt idx="4800">
                  <c:v>0.82601999999999998</c:v>
                </c:pt>
                <c:pt idx="4801">
                  <c:v>0.36427799999999999</c:v>
                </c:pt>
                <c:pt idx="4802">
                  <c:v>0.557585</c:v>
                </c:pt>
                <c:pt idx="4803">
                  <c:v>0.111402</c:v>
                </c:pt>
                <c:pt idx="4804">
                  <c:v>0.32703700000000002</c:v>
                </c:pt>
                <c:pt idx="4805">
                  <c:v>0.20971600000000001</c:v>
                </c:pt>
                <c:pt idx="4806">
                  <c:v>0.17340700000000001</c:v>
                </c:pt>
                <c:pt idx="4807">
                  <c:v>0.93819600000000003</c:v>
                </c:pt>
                <c:pt idx="4808">
                  <c:v>0.34359099999999998</c:v>
                </c:pt>
                <c:pt idx="4809">
                  <c:v>0.87334199999999995</c:v>
                </c:pt>
                <c:pt idx="4810">
                  <c:v>3.0213199999999999E-2</c:v>
                </c:pt>
                <c:pt idx="4811">
                  <c:v>5.21818E-2</c:v>
                </c:pt>
                <c:pt idx="4812">
                  <c:v>0.59641999999999995</c:v>
                </c:pt>
                <c:pt idx="4813">
                  <c:v>0.835422</c:v>
                </c:pt>
                <c:pt idx="4814">
                  <c:v>0.51225799999999999</c:v>
                </c:pt>
                <c:pt idx="4815">
                  <c:v>1.1564700000000001E-2</c:v>
                </c:pt>
                <c:pt idx="4816">
                  <c:v>0.66823299999999997</c:v>
                </c:pt>
                <c:pt idx="4817">
                  <c:v>0.17973600000000001</c:v>
                </c:pt>
                <c:pt idx="4818">
                  <c:v>0.929226</c:v>
                </c:pt>
                <c:pt idx="4819">
                  <c:v>0.346661</c:v>
                </c:pt>
                <c:pt idx="4820">
                  <c:v>0.822156</c:v>
                </c:pt>
                <c:pt idx="4821">
                  <c:v>0.82206299999999999</c:v>
                </c:pt>
                <c:pt idx="4822">
                  <c:v>0.481124</c:v>
                </c:pt>
                <c:pt idx="4823">
                  <c:v>0.64519599999999999</c:v>
                </c:pt>
                <c:pt idx="4824">
                  <c:v>0.68662400000000001</c:v>
                </c:pt>
                <c:pt idx="4825">
                  <c:v>5.4998699999999998E-2</c:v>
                </c:pt>
                <c:pt idx="4826">
                  <c:v>0.79813199999999995</c:v>
                </c:pt>
                <c:pt idx="4827">
                  <c:v>0.32695299999999999</c:v>
                </c:pt>
                <c:pt idx="4828">
                  <c:v>0.99216700000000002</c:v>
                </c:pt>
                <c:pt idx="4829">
                  <c:v>0.86538000000000004</c:v>
                </c:pt>
                <c:pt idx="4830">
                  <c:v>0.411744</c:v>
                </c:pt>
                <c:pt idx="4831">
                  <c:v>0.63907599999999998</c:v>
                </c:pt>
                <c:pt idx="4832">
                  <c:v>0.76044100000000003</c:v>
                </c:pt>
                <c:pt idx="4833">
                  <c:v>0.91018600000000005</c:v>
                </c:pt>
                <c:pt idx="4834">
                  <c:v>0.93976400000000004</c:v>
                </c:pt>
                <c:pt idx="4835">
                  <c:v>0.197298</c:v>
                </c:pt>
                <c:pt idx="4836">
                  <c:v>0.29622500000000002</c:v>
                </c:pt>
                <c:pt idx="4837">
                  <c:v>0.47988500000000001</c:v>
                </c:pt>
                <c:pt idx="4838">
                  <c:v>0.25512899999999999</c:v>
                </c:pt>
                <c:pt idx="4839">
                  <c:v>0.67862</c:v>
                </c:pt>
                <c:pt idx="4840">
                  <c:v>0.64319599999999999</c:v>
                </c:pt>
                <c:pt idx="4841">
                  <c:v>0.58429399999999998</c:v>
                </c:pt>
                <c:pt idx="4842">
                  <c:v>0.816272</c:v>
                </c:pt>
                <c:pt idx="4843">
                  <c:v>0.95363200000000004</c:v>
                </c:pt>
                <c:pt idx="4844">
                  <c:v>0.42765799999999998</c:v>
                </c:pt>
                <c:pt idx="4845">
                  <c:v>0.69687600000000005</c:v>
                </c:pt>
                <c:pt idx="4846">
                  <c:v>0.18970999999999999</c:v>
                </c:pt>
                <c:pt idx="4847">
                  <c:v>0.179313</c:v>
                </c:pt>
                <c:pt idx="4848">
                  <c:v>0.26008300000000001</c:v>
                </c:pt>
                <c:pt idx="4849">
                  <c:v>0.42908800000000002</c:v>
                </c:pt>
                <c:pt idx="4850">
                  <c:v>0.29173900000000003</c:v>
                </c:pt>
                <c:pt idx="4851">
                  <c:v>0.60588500000000001</c:v>
                </c:pt>
                <c:pt idx="4852">
                  <c:v>0.87463000000000002</c:v>
                </c:pt>
                <c:pt idx="4853">
                  <c:v>0.20119000000000001</c:v>
                </c:pt>
                <c:pt idx="4854">
                  <c:v>0.46047900000000003</c:v>
                </c:pt>
                <c:pt idx="4855">
                  <c:v>0.92483300000000002</c:v>
                </c:pt>
                <c:pt idx="4856">
                  <c:v>7.6904200000000006E-2</c:v>
                </c:pt>
                <c:pt idx="4857">
                  <c:v>2.6408600000000001E-2</c:v>
                </c:pt>
                <c:pt idx="4858">
                  <c:v>0.27669899999999997</c:v>
                </c:pt>
                <c:pt idx="4859">
                  <c:v>8.48077E-2</c:v>
                </c:pt>
                <c:pt idx="4860">
                  <c:v>0.82616500000000004</c:v>
                </c:pt>
                <c:pt idx="4861">
                  <c:v>0.89182899999999998</c:v>
                </c:pt>
                <c:pt idx="4862">
                  <c:v>0.57074800000000003</c:v>
                </c:pt>
                <c:pt idx="4863">
                  <c:v>0.50870700000000002</c:v>
                </c:pt>
                <c:pt idx="4864">
                  <c:v>0.77530399999999999</c:v>
                </c:pt>
                <c:pt idx="4865">
                  <c:v>0.33775100000000002</c:v>
                </c:pt>
                <c:pt idx="4866">
                  <c:v>0.69333699999999998</c:v>
                </c:pt>
                <c:pt idx="4867">
                  <c:v>0.88578500000000004</c:v>
                </c:pt>
                <c:pt idx="4868">
                  <c:v>2.2423200000000001E-2</c:v>
                </c:pt>
                <c:pt idx="4869">
                  <c:v>0.49546299999999999</c:v>
                </c:pt>
                <c:pt idx="4870">
                  <c:v>0.368118</c:v>
                </c:pt>
                <c:pt idx="4871">
                  <c:v>0.247589</c:v>
                </c:pt>
                <c:pt idx="4872">
                  <c:v>0.46771099999999999</c:v>
                </c:pt>
                <c:pt idx="4873">
                  <c:v>2.9858300000000001E-2</c:v>
                </c:pt>
                <c:pt idx="4874">
                  <c:v>0.15874199999999999</c:v>
                </c:pt>
                <c:pt idx="4875">
                  <c:v>0.671454</c:v>
                </c:pt>
                <c:pt idx="4876">
                  <c:v>0.226302</c:v>
                </c:pt>
                <c:pt idx="4877">
                  <c:v>0.265733</c:v>
                </c:pt>
                <c:pt idx="4878">
                  <c:v>0.155305</c:v>
                </c:pt>
                <c:pt idx="4879">
                  <c:v>0.75880999999999998</c:v>
                </c:pt>
                <c:pt idx="4880">
                  <c:v>0.53966400000000003</c:v>
                </c:pt>
                <c:pt idx="4881">
                  <c:v>0.46382800000000002</c:v>
                </c:pt>
                <c:pt idx="4882">
                  <c:v>0.69940000000000002</c:v>
                </c:pt>
                <c:pt idx="4883">
                  <c:v>0.63592899999999997</c:v>
                </c:pt>
                <c:pt idx="4884">
                  <c:v>0.64186200000000004</c:v>
                </c:pt>
                <c:pt idx="4885">
                  <c:v>0.29009099999999999</c:v>
                </c:pt>
                <c:pt idx="4886">
                  <c:v>0.55520199999999997</c:v>
                </c:pt>
                <c:pt idx="4887">
                  <c:v>0.75683299999999998</c:v>
                </c:pt>
                <c:pt idx="4888">
                  <c:v>0.64300599999999997</c:v>
                </c:pt>
                <c:pt idx="4889">
                  <c:v>2.5134299999999998E-2</c:v>
                </c:pt>
                <c:pt idx="4890">
                  <c:v>0.54278800000000005</c:v>
                </c:pt>
                <c:pt idx="4891">
                  <c:v>9.2167499999999992E-3</c:v>
                </c:pt>
                <c:pt idx="4892">
                  <c:v>0.196577</c:v>
                </c:pt>
                <c:pt idx="4893">
                  <c:v>0.90210199999999996</c:v>
                </c:pt>
                <c:pt idx="4894">
                  <c:v>0.496554</c:v>
                </c:pt>
                <c:pt idx="4895">
                  <c:v>0.91134000000000004</c:v>
                </c:pt>
                <c:pt idx="4896">
                  <c:v>0.82057599999999997</c:v>
                </c:pt>
                <c:pt idx="4897">
                  <c:v>8.71684E-3</c:v>
                </c:pt>
                <c:pt idx="4898">
                  <c:v>2.50715E-2</c:v>
                </c:pt>
                <c:pt idx="4899">
                  <c:v>0.918103</c:v>
                </c:pt>
                <c:pt idx="4900">
                  <c:v>0.89407899999999996</c:v>
                </c:pt>
                <c:pt idx="4901">
                  <c:v>9.2574500000000004E-2</c:v>
                </c:pt>
                <c:pt idx="4902">
                  <c:v>0.84182000000000001</c:v>
                </c:pt>
                <c:pt idx="4903">
                  <c:v>0.15811800000000001</c:v>
                </c:pt>
                <c:pt idx="4904">
                  <c:v>0.16101599999999999</c:v>
                </c:pt>
                <c:pt idx="4905">
                  <c:v>0.60169600000000001</c:v>
                </c:pt>
                <c:pt idx="4906">
                  <c:v>0.26027800000000001</c:v>
                </c:pt>
                <c:pt idx="4907">
                  <c:v>0.52220999999999995</c:v>
                </c:pt>
                <c:pt idx="4908">
                  <c:v>0.73252399999999995</c:v>
                </c:pt>
                <c:pt idx="4909">
                  <c:v>0.88218200000000002</c:v>
                </c:pt>
                <c:pt idx="4910">
                  <c:v>0.54853700000000005</c:v>
                </c:pt>
                <c:pt idx="4911">
                  <c:v>0.38040499999999999</c:v>
                </c:pt>
                <c:pt idx="4912">
                  <c:v>0.63144500000000003</c:v>
                </c:pt>
                <c:pt idx="4913">
                  <c:v>0.69210499999999997</c:v>
                </c:pt>
                <c:pt idx="4914">
                  <c:v>0.69579199999999997</c:v>
                </c:pt>
                <c:pt idx="4915">
                  <c:v>7.6926099999999997E-2</c:v>
                </c:pt>
                <c:pt idx="4916">
                  <c:v>0.13849500000000001</c:v>
                </c:pt>
                <c:pt idx="4917">
                  <c:v>0.56951300000000005</c:v>
                </c:pt>
                <c:pt idx="4918">
                  <c:v>0.835318</c:v>
                </c:pt>
                <c:pt idx="4919">
                  <c:v>0.26255400000000001</c:v>
                </c:pt>
                <c:pt idx="4920">
                  <c:v>0.29661599999999999</c:v>
                </c:pt>
                <c:pt idx="4921">
                  <c:v>0.74993100000000001</c:v>
                </c:pt>
                <c:pt idx="4922">
                  <c:v>0.56172299999999997</c:v>
                </c:pt>
                <c:pt idx="4923">
                  <c:v>4.58118E-2</c:v>
                </c:pt>
                <c:pt idx="4924">
                  <c:v>0.46147899999999997</c:v>
                </c:pt>
                <c:pt idx="4925">
                  <c:v>0.21317800000000001</c:v>
                </c:pt>
                <c:pt idx="4926">
                  <c:v>0.39372000000000001</c:v>
                </c:pt>
                <c:pt idx="4927">
                  <c:v>9.6680100000000005E-2</c:v>
                </c:pt>
                <c:pt idx="4928">
                  <c:v>0.76727599999999996</c:v>
                </c:pt>
                <c:pt idx="4929">
                  <c:v>0.511374</c:v>
                </c:pt>
                <c:pt idx="4930">
                  <c:v>0.11971900000000001</c:v>
                </c:pt>
                <c:pt idx="4931">
                  <c:v>0.114981</c:v>
                </c:pt>
                <c:pt idx="4932">
                  <c:v>2.0586400000000001E-2</c:v>
                </c:pt>
                <c:pt idx="4933">
                  <c:v>0.59407500000000002</c:v>
                </c:pt>
                <c:pt idx="4934">
                  <c:v>0.72419800000000001</c:v>
                </c:pt>
                <c:pt idx="4935">
                  <c:v>0.68353200000000003</c:v>
                </c:pt>
                <c:pt idx="4936">
                  <c:v>0.24612300000000001</c:v>
                </c:pt>
                <c:pt idx="4937">
                  <c:v>0.33097100000000002</c:v>
                </c:pt>
                <c:pt idx="4938">
                  <c:v>0.847549</c:v>
                </c:pt>
                <c:pt idx="4939">
                  <c:v>0.73277599999999998</c:v>
                </c:pt>
                <c:pt idx="4940">
                  <c:v>0.830341</c:v>
                </c:pt>
                <c:pt idx="4941">
                  <c:v>0.13142400000000001</c:v>
                </c:pt>
                <c:pt idx="4942">
                  <c:v>0.79120699999999999</c:v>
                </c:pt>
                <c:pt idx="4943">
                  <c:v>0.53901900000000003</c:v>
                </c:pt>
                <c:pt idx="4944">
                  <c:v>0.99557399999999996</c:v>
                </c:pt>
                <c:pt idx="4945">
                  <c:v>0.24865100000000001</c:v>
                </c:pt>
                <c:pt idx="4946">
                  <c:v>0.84794099999999994</c:v>
                </c:pt>
                <c:pt idx="4947">
                  <c:v>0.29455300000000001</c:v>
                </c:pt>
                <c:pt idx="4948">
                  <c:v>0.99687700000000001</c:v>
                </c:pt>
                <c:pt idx="4949">
                  <c:v>0.80319300000000005</c:v>
                </c:pt>
                <c:pt idx="4950">
                  <c:v>0.23275399999999999</c:v>
                </c:pt>
                <c:pt idx="4951">
                  <c:v>0.82738699999999998</c:v>
                </c:pt>
                <c:pt idx="4952">
                  <c:v>0.67051400000000005</c:v>
                </c:pt>
                <c:pt idx="4953">
                  <c:v>0.40179100000000001</c:v>
                </c:pt>
                <c:pt idx="4954">
                  <c:v>0.57381300000000002</c:v>
                </c:pt>
                <c:pt idx="4955">
                  <c:v>0.34227299999999999</c:v>
                </c:pt>
                <c:pt idx="4956">
                  <c:v>0.15723400000000001</c:v>
                </c:pt>
                <c:pt idx="4957">
                  <c:v>0.83461799999999997</c:v>
                </c:pt>
                <c:pt idx="4958">
                  <c:v>6.9466700000000006E-2</c:v>
                </c:pt>
                <c:pt idx="4959">
                  <c:v>0.79857299999999998</c:v>
                </c:pt>
                <c:pt idx="4960">
                  <c:v>0.68510099999999996</c:v>
                </c:pt>
                <c:pt idx="4961">
                  <c:v>0.53089200000000003</c:v>
                </c:pt>
                <c:pt idx="4962">
                  <c:v>3.4913E-2</c:v>
                </c:pt>
                <c:pt idx="4963">
                  <c:v>0.68176000000000003</c:v>
                </c:pt>
                <c:pt idx="4964">
                  <c:v>0.60727399999999998</c:v>
                </c:pt>
                <c:pt idx="4965">
                  <c:v>0.82775600000000005</c:v>
                </c:pt>
                <c:pt idx="4966">
                  <c:v>0.77552200000000004</c:v>
                </c:pt>
                <c:pt idx="4967">
                  <c:v>0.30829699999999999</c:v>
                </c:pt>
                <c:pt idx="4968">
                  <c:v>0.81491999999999998</c:v>
                </c:pt>
                <c:pt idx="4969">
                  <c:v>9.3349399999999999E-3</c:v>
                </c:pt>
                <c:pt idx="4970">
                  <c:v>0.50716899999999998</c:v>
                </c:pt>
                <c:pt idx="4971">
                  <c:v>0.70465299999999997</c:v>
                </c:pt>
                <c:pt idx="4972">
                  <c:v>0.13928099999999999</c:v>
                </c:pt>
                <c:pt idx="4973">
                  <c:v>0.57518499999999995</c:v>
                </c:pt>
                <c:pt idx="4974">
                  <c:v>0.239346</c:v>
                </c:pt>
                <c:pt idx="4975">
                  <c:v>1.95929E-2</c:v>
                </c:pt>
                <c:pt idx="4976">
                  <c:v>0.85097100000000003</c:v>
                </c:pt>
                <c:pt idx="4977">
                  <c:v>0.36867800000000001</c:v>
                </c:pt>
                <c:pt idx="4978">
                  <c:v>0.91993800000000003</c:v>
                </c:pt>
                <c:pt idx="4979">
                  <c:v>0.32439099999999998</c:v>
                </c:pt>
                <c:pt idx="4980">
                  <c:v>0.15546699999999999</c:v>
                </c:pt>
                <c:pt idx="4981">
                  <c:v>0.88052900000000001</c:v>
                </c:pt>
                <c:pt idx="4982">
                  <c:v>0.84934500000000002</c:v>
                </c:pt>
                <c:pt idx="4983">
                  <c:v>0.94345699999999999</c:v>
                </c:pt>
                <c:pt idx="4984">
                  <c:v>0.94103199999999998</c:v>
                </c:pt>
                <c:pt idx="4985">
                  <c:v>0.57213999999999998</c:v>
                </c:pt>
                <c:pt idx="4986">
                  <c:v>0.97645999999999999</c:v>
                </c:pt>
                <c:pt idx="4987">
                  <c:v>0.60133300000000001</c:v>
                </c:pt>
                <c:pt idx="4988">
                  <c:v>0.85262400000000005</c:v>
                </c:pt>
                <c:pt idx="4989">
                  <c:v>0.179843</c:v>
                </c:pt>
                <c:pt idx="4990">
                  <c:v>2.0228800000000002E-2</c:v>
                </c:pt>
                <c:pt idx="4991">
                  <c:v>0.52591900000000003</c:v>
                </c:pt>
                <c:pt idx="4992">
                  <c:v>0.130354</c:v>
                </c:pt>
                <c:pt idx="4993">
                  <c:v>0.66429000000000005</c:v>
                </c:pt>
                <c:pt idx="4994">
                  <c:v>0.69372699999999998</c:v>
                </c:pt>
                <c:pt idx="4995">
                  <c:v>0.73382899999999995</c:v>
                </c:pt>
                <c:pt idx="4996">
                  <c:v>0.79503999999999997</c:v>
                </c:pt>
                <c:pt idx="4997">
                  <c:v>0.62044600000000005</c:v>
                </c:pt>
                <c:pt idx="4998">
                  <c:v>0.44533800000000001</c:v>
                </c:pt>
                <c:pt idx="4999">
                  <c:v>0.157495</c:v>
                </c:pt>
              </c:numCache>
            </c:numRef>
          </c:yVal>
          <c:smooth val="0"/>
          <c:extLst>
            <c:ext xmlns:c16="http://schemas.microsoft.com/office/drawing/2014/chart" uri="{C3380CC4-5D6E-409C-BE32-E72D297353CC}">
              <c16:uniqueId val="{00000001-E192-44CF-A6F9-AB358646F18E}"/>
            </c:ext>
          </c:extLst>
        </c:ser>
        <c:dLbls>
          <c:showLegendKey val="0"/>
          <c:showVal val="0"/>
          <c:showCatName val="0"/>
          <c:showSerName val="0"/>
          <c:showPercent val="0"/>
          <c:showBubbleSize val="0"/>
        </c:dLbls>
        <c:axId val="672869535"/>
        <c:axId val="663762879"/>
      </c:scatterChart>
      <c:valAx>
        <c:axId val="67286953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t>Epidemic duration</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63762879"/>
        <c:crosses val="autoZero"/>
        <c:crossBetween val="midCat"/>
      </c:valAx>
      <c:valAx>
        <c:axId val="663762879"/>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t>Recovery</a:t>
                </a:r>
                <a:r>
                  <a:rPr lang="en-GB" baseline="0"/>
                  <a:t> Rate value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72869535"/>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 Varied Infection Rate Chart</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strRef>
              <c:f>output_simulations_all!$F$1</c:f>
              <c:strCache>
                <c:ptCount val="1"/>
                <c:pt idx="0">
                  <c:v> Infection Rate</c:v>
                </c:pt>
              </c:strCache>
            </c:strRef>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rgbClr val="C00000"/>
                </a:solidFill>
              </a:ln>
              <a:effectLst/>
            </c:spPr>
            <c:trendlineType val="log"/>
            <c:dispRSqr val="0"/>
            <c:dispEq val="0"/>
          </c:trendline>
          <c:xVal>
            <c:numRef>
              <c:f>output_simulations_all!$A$2:$A$5001</c:f>
              <c:numCache>
                <c:formatCode>General</c:formatCode>
                <c:ptCount val="5000"/>
                <c:pt idx="0">
                  <c:v>0.31806200000000001</c:v>
                </c:pt>
                <c:pt idx="1">
                  <c:v>10.803599999999999</c:v>
                </c:pt>
                <c:pt idx="2">
                  <c:v>0.21654799999999999</c:v>
                </c:pt>
                <c:pt idx="3">
                  <c:v>8.7079299999999993</c:v>
                </c:pt>
                <c:pt idx="4">
                  <c:v>1.6238699999999999</c:v>
                </c:pt>
                <c:pt idx="5">
                  <c:v>7.37669</c:v>
                </c:pt>
                <c:pt idx="6">
                  <c:v>35.561900000000001</c:v>
                </c:pt>
                <c:pt idx="7">
                  <c:v>0.10382</c:v>
                </c:pt>
                <c:pt idx="8">
                  <c:v>17.337800000000001</c:v>
                </c:pt>
                <c:pt idx="9">
                  <c:v>11.507899999999999</c:v>
                </c:pt>
                <c:pt idx="10">
                  <c:v>20.095099999999999</c:v>
                </c:pt>
                <c:pt idx="11">
                  <c:v>16.650200000000002</c:v>
                </c:pt>
                <c:pt idx="12">
                  <c:v>17.167300000000001</c:v>
                </c:pt>
                <c:pt idx="13">
                  <c:v>12.464700000000001</c:v>
                </c:pt>
                <c:pt idx="14">
                  <c:v>29.648599999999998</c:v>
                </c:pt>
                <c:pt idx="15">
                  <c:v>23.69</c:v>
                </c:pt>
                <c:pt idx="16">
                  <c:v>8.2593200000000007</c:v>
                </c:pt>
                <c:pt idx="17">
                  <c:v>1.6838200000000001</c:v>
                </c:pt>
                <c:pt idx="18">
                  <c:v>0.18130299999999999</c:v>
                </c:pt>
                <c:pt idx="19">
                  <c:v>11.4727</c:v>
                </c:pt>
                <c:pt idx="20">
                  <c:v>30.411899999999999</c:v>
                </c:pt>
                <c:pt idx="21">
                  <c:v>0.17440800000000001</c:v>
                </c:pt>
                <c:pt idx="22">
                  <c:v>9.3331700000000009</c:v>
                </c:pt>
                <c:pt idx="23">
                  <c:v>12.6381</c:v>
                </c:pt>
                <c:pt idx="24">
                  <c:v>18.331399999999999</c:v>
                </c:pt>
                <c:pt idx="25">
                  <c:v>0.107224</c:v>
                </c:pt>
                <c:pt idx="26">
                  <c:v>20.485700000000001</c:v>
                </c:pt>
                <c:pt idx="27">
                  <c:v>0.62314899999999995</c:v>
                </c:pt>
                <c:pt idx="28">
                  <c:v>2.1237599999999999</c:v>
                </c:pt>
                <c:pt idx="29">
                  <c:v>34.188299999999998</c:v>
                </c:pt>
                <c:pt idx="30">
                  <c:v>15.1073</c:v>
                </c:pt>
                <c:pt idx="31">
                  <c:v>0.12962599999999999</c:v>
                </c:pt>
                <c:pt idx="32">
                  <c:v>0.55099299999999996</c:v>
                </c:pt>
                <c:pt idx="33">
                  <c:v>0.11616600000000001</c:v>
                </c:pt>
                <c:pt idx="34">
                  <c:v>55.4345</c:v>
                </c:pt>
                <c:pt idx="35">
                  <c:v>7.7649100000000004</c:v>
                </c:pt>
                <c:pt idx="36">
                  <c:v>0.27845999999999999</c:v>
                </c:pt>
                <c:pt idx="37">
                  <c:v>9.3474799999999991</c:v>
                </c:pt>
                <c:pt idx="38">
                  <c:v>9.8708799999999997</c:v>
                </c:pt>
                <c:pt idx="39">
                  <c:v>14.0587</c:v>
                </c:pt>
                <c:pt idx="40">
                  <c:v>0.57362299999999999</c:v>
                </c:pt>
                <c:pt idx="41">
                  <c:v>22.061</c:v>
                </c:pt>
                <c:pt idx="42">
                  <c:v>0.30327799999999999</c:v>
                </c:pt>
                <c:pt idx="43">
                  <c:v>0.112454</c:v>
                </c:pt>
                <c:pt idx="44">
                  <c:v>6.18335E-2</c:v>
                </c:pt>
                <c:pt idx="45">
                  <c:v>0.38081500000000001</c:v>
                </c:pt>
                <c:pt idx="46">
                  <c:v>8.5954899999999999</c:v>
                </c:pt>
                <c:pt idx="47">
                  <c:v>1.8385100000000001</c:v>
                </c:pt>
                <c:pt idx="48">
                  <c:v>15.0863</c:v>
                </c:pt>
                <c:pt idx="49">
                  <c:v>1.9623299999999999</c:v>
                </c:pt>
                <c:pt idx="50">
                  <c:v>1.4718500000000001</c:v>
                </c:pt>
                <c:pt idx="51">
                  <c:v>8.6680799999999998</c:v>
                </c:pt>
                <c:pt idx="52">
                  <c:v>6.1060999999999997E-2</c:v>
                </c:pt>
                <c:pt idx="53">
                  <c:v>7.3309800000000003</c:v>
                </c:pt>
                <c:pt idx="54">
                  <c:v>8.1934699999999996</c:v>
                </c:pt>
                <c:pt idx="55">
                  <c:v>5.2231899999999998E-2</c:v>
                </c:pt>
                <c:pt idx="56">
                  <c:v>10.731199999999999</c:v>
                </c:pt>
                <c:pt idx="57">
                  <c:v>15.3908</c:v>
                </c:pt>
                <c:pt idx="58">
                  <c:v>5.2795100000000001</c:v>
                </c:pt>
                <c:pt idx="59">
                  <c:v>9.9921100000000003</c:v>
                </c:pt>
                <c:pt idx="60">
                  <c:v>4.0750999999999999</c:v>
                </c:pt>
                <c:pt idx="61">
                  <c:v>12.555899999999999</c:v>
                </c:pt>
                <c:pt idx="62">
                  <c:v>15.506399999999999</c:v>
                </c:pt>
                <c:pt idx="63">
                  <c:v>12.8726</c:v>
                </c:pt>
                <c:pt idx="64">
                  <c:v>10.0219</c:v>
                </c:pt>
                <c:pt idx="65">
                  <c:v>16.740300000000001</c:v>
                </c:pt>
                <c:pt idx="66">
                  <c:v>22.895900000000001</c:v>
                </c:pt>
                <c:pt idx="67">
                  <c:v>70.427000000000007</c:v>
                </c:pt>
                <c:pt idx="68">
                  <c:v>4.8132200000000003</c:v>
                </c:pt>
                <c:pt idx="69">
                  <c:v>26.529299999999999</c:v>
                </c:pt>
                <c:pt idx="70">
                  <c:v>11.498799999999999</c:v>
                </c:pt>
                <c:pt idx="71">
                  <c:v>0.64451999999999998</c:v>
                </c:pt>
                <c:pt idx="72">
                  <c:v>21.712</c:v>
                </c:pt>
                <c:pt idx="73">
                  <c:v>9.8900500000000005</c:v>
                </c:pt>
                <c:pt idx="74">
                  <c:v>0.26485399999999998</c:v>
                </c:pt>
                <c:pt idx="75">
                  <c:v>9.8547499999999992</c:v>
                </c:pt>
                <c:pt idx="76">
                  <c:v>6.5523199999999999</c:v>
                </c:pt>
                <c:pt idx="77">
                  <c:v>0.51809799999999995</c:v>
                </c:pt>
                <c:pt idx="78">
                  <c:v>4.8417799999999997E-2</c:v>
                </c:pt>
                <c:pt idx="79">
                  <c:v>8.1872699999999998</c:v>
                </c:pt>
                <c:pt idx="80">
                  <c:v>12.4129</c:v>
                </c:pt>
                <c:pt idx="81">
                  <c:v>5.3634000000000001E-2</c:v>
                </c:pt>
                <c:pt idx="82">
                  <c:v>19.161100000000001</c:v>
                </c:pt>
                <c:pt idx="83">
                  <c:v>0.63771100000000003</c:v>
                </c:pt>
                <c:pt idx="84">
                  <c:v>15.9734</c:v>
                </c:pt>
                <c:pt idx="85">
                  <c:v>8.8524100000000008</c:v>
                </c:pt>
                <c:pt idx="86">
                  <c:v>6.0486199999999997</c:v>
                </c:pt>
                <c:pt idx="87">
                  <c:v>7.0978599999999998</c:v>
                </c:pt>
                <c:pt idx="88">
                  <c:v>12.4108</c:v>
                </c:pt>
                <c:pt idx="89">
                  <c:v>0.63544800000000001</c:v>
                </c:pt>
                <c:pt idx="90">
                  <c:v>12.585699999999999</c:v>
                </c:pt>
                <c:pt idx="91">
                  <c:v>24.553799999999999</c:v>
                </c:pt>
                <c:pt idx="92">
                  <c:v>2.23184</c:v>
                </c:pt>
                <c:pt idx="93">
                  <c:v>0.67312399999999994</c:v>
                </c:pt>
                <c:pt idx="94">
                  <c:v>0.45205800000000002</c:v>
                </c:pt>
                <c:pt idx="95">
                  <c:v>12.7989</c:v>
                </c:pt>
                <c:pt idx="96">
                  <c:v>43.568600000000004</c:v>
                </c:pt>
                <c:pt idx="97">
                  <c:v>40.859000000000002</c:v>
                </c:pt>
                <c:pt idx="98">
                  <c:v>15.1486</c:v>
                </c:pt>
                <c:pt idx="99">
                  <c:v>6.8073099999999998E-2</c:v>
                </c:pt>
                <c:pt idx="100">
                  <c:v>12.611499999999999</c:v>
                </c:pt>
                <c:pt idx="101">
                  <c:v>9.8028799999999999E-2</c:v>
                </c:pt>
                <c:pt idx="102">
                  <c:v>0.54701500000000003</c:v>
                </c:pt>
                <c:pt idx="103">
                  <c:v>0.51778900000000005</c:v>
                </c:pt>
                <c:pt idx="104">
                  <c:v>0.201684</c:v>
                </c:pt>
                <c:pt idx="105">
                  <c:v>1.1156299999999999</c:v>
                </c:pt>
                <c:pt idx="106">
                  <c:v>0.78079100000000001</c:v>
                </c:pt>
                <c:pt idx="107">
                  <c:v>30.881699999999999</c:v>
                </c:pt>
                <c:pt idx="108">
                  <c:v>8.5187600000000003</c:v>
                </c:pt>
                <c:pt idx="109">
                  <c:v>5.9972200000000004</c:v>
                </c:pt>
                <c:pt idx="110">
                  <c:v>13.706099999999999</c:v>
                </c:pt>
                <c:pt idx="111">
                  <c:v>13.880100000000001</c:v>
                </c:pt>
                <c:pt idx="112">
                  <c:v>14.251899999999999</c:v>
                </c:pt>
                <c:pt idx="113">
                  <c:v>1.29</c:v>
                </c:pt>
                <c:pt idx="114">
                  <c:v>0.131188</c:v>
                </c:pt>
                <c:pt idx="115">
                  <c:v>10.311400000000001</c:v>
                </c:pt>
                <c:pt idx="116">
                  <c:v>6.5684100000000001</c:v>
                </c:pt>
                <c:pt idx="117">
                  <c:v>28.869</c:v>
                </c:pt>
                <c:pt idx="118">
                  <c:v>5.7129399999999997E-2</c:v>
                </c:pt>
                <c:pt idx="119">
                  <c:v>39.445500000000003</c:v>
                </c:pt>
                <c:pt idx="120">
                  <c:v>9.3692799999999998</c:v>
                </c:pt>
                <c:pt idx="121">
                  <c:v>0.86719500000000005</c:v>
                </c:pt>
                <c:pt idx="122">
                  <c:v>9.1121999999999996</c:v>
                </c:pt>
                <c:pt idx="123">
                  <c:v>12.781599999999999</c:v>
                </c:pt>
                <c:pt idx="124">
                  <c:v>0.32126500000000002</c:v>
                </c:pt>
                <c:pt idx="125">
                  <c:v>38.064</c:v>
                </c:pt>
                <c:pt idx="126">
                  <c:v>72.358099999999993</c:v>
                </c:pt>
                <c:pt idx="127">
                  <c:v>29.149699999999999</c:v>
                </c:pt>
                <c:pt idx="128">
                  <c:v>0.92050900000000002</c:v>
                </c:pt>
                <c:pt idx="129">
                  <c:v>11.046799999999999</c:v>
                </c:pt>
                <c:pt idx="130">
                  <c:v>5.35705E-2</c:v>
                </c:pt>
                <c:pt idx="131">
                  <c:v>13.9285</c:v>
                </c:pt>
                <c:pt idx="132">
                  <c:v>2.1895600000000002</c:v>
                </c:pt>
                <c:pt idx="133">
                  <c:v>8.1324900000000007</c:v>
                </c:pt>
                <c:pt idx="134">
                  <c:v>1.6755500000000001</c:v>
                </c:pt>
                <c:pt idx="135">
                  <c:v>1.01319</c:v>
                </c:pt>
                <c:pt idx="136">
                  <c:v>37.514400000000002</c:v>
                </c:pt>
                <c:pt idx="137">
                  <c:v>11.339399999999999</c:v>
                </c:pt>
                <c:pt idx="138">
                  <c:v>13.6411</c:v>
                </c:pt>
                <c:pt idx="139">
                  <c:v>17.444400000000002</c:v>
                </c:pt>
                <c:pt idx="140">
                  <c:v>10.320600000000001</c:v>
                </c:pt>
                <c:pt idx="141">
                  <c:v>9.9659800000000001</c:v>
                </c:pt>
                <c:pt idx="142">
                  <c:v>46.506399999999999</c:v>
                </c:pt>
                <c:pt idx="143">
                  <c:v>9.2017500000000005</c:v>
                </c:pt>
                <c:pt idx="144">
                  <c:v>12.744899999999999</c:v>
                </c:pt>
                <c:pt idx="145">
                  <c:v>14.9725</c:v>
                </c:pt>
                <c:pt idx="146">
                  <c:v>31.536300000000001</c:v>
                </c:pt>
                <c:pt idx="147">
                  <c:v>8.8459199999999996</c:v>
                </c:pt>
                <c:pt idx="148">
                  <c:v>9.6472999999999995</c:v>
                </c:pt>
                <c:pt idx="149">
                  <c:v>41.103099999999998</c:v>
                </c:pt>
                <c:pt idx="150">
                  <c:v>0.13148599999999999</c:v>
                </c:pt>
                <c:pt idx="151">
                  <c:v>10.6214</c:v>
                </c:pt>
                <c:pt idx="152">
                  <c:v>16.183900000000001</c:v>
                </c:pt>
                <c:pt idx="153">
                  <c:v>0.53061999999999998</c:v>
                </c:pt>
                <c:pt idx="154">
                  <c:v>15.94</c:v>
                </c:pt>
                <c:pt idx="155">
                  <c:v>34.5227</c:v>
                </c:pt>
                <c:pt idx="156">
                  <c:v>7.6895499999999997</c:v>
                </c:pt>
                <c:pt idx="157">
                  <c:v>2.9604599999999999</c:v>
                </c:pt>
                <c:pt idx="158">
                  <c:v>15.09</c:v>
                </c:pt>
                <c:pt idx="159">
                  <c:v>0.23488600000000001</c:v>
                </c:pt>
                <c:pt idx="160">
                  <c:v>12.275</c:v>
                </c:pt>
                <c:pt idx="161">
                  <c:v>5.00086E-2</c:v>
                </c:pt>
                <c:pt idx="162">
                  <c:v>0.187282</c:v>
                </c:pt>
                <c:pt idx="163">
                  <c:v>12.904</c:v>
                </c:pt>
                <c:pt idx="164">
                  <c:v>0.38761600000000002</c:v>
                </c:pt>
                <c:pt idx="165">
                  <c:v>1.2230700000000001</c:v>
                </c:pt>
                <c:pt idx="166">
                  <c:v>6.61721</c:v>
                </c:pt>
                <c:pt idx="167">
                  <c:v>6.8659400000000002</c:v>
                </c:pt>
                <c:pt idx="168">
                  <c:v>1.6429</c:v>
                </c:pt>
                <c:pt idx="169">
                  <c:v>6.7399500000000003</c:v>
                </c:pt>
                <c:pt idx="170">
                  <c:v>0.28999399999999997</c:v>
                </c:pt>
                <c:pt idx="171">
                  <c:v>13.7971</c:v>
                </c:pt>
                <c:pt idx="172">
                  <c:v>21.840800000000002</c:v>
                </c:pt>
                <c:pt idx="173">
                  <c:v>4.3180100000000001</c:v>
                </c:pt>
                <c:pt idx="174">
                  <c:v>0.78882699999999994</c:v>
                </c:pt>
                <c:pt idx="175">
                  <c:v>17.969799999999999</c:v>
                </c:pt>
                <c:pt idx="176">
                  <c:v>16.349299999999999</c:v>
                </c:pt>
                <c:pt idx="177">
                  <c:v>15.924899999999999</c:v>
                </c:pt>
                <c:pt idx="178">
                  <c:v>0.19448799999999999</c:v>
                </c:pt>
                <c:pt idx="179">
                  <c:v>21.136600000000001</c:v>
                </c:pt>
                <c:pt idx="180">
                  <c:v>7.1215200000000003</c:v>
                </c:pt>
                <c:pt idx="181">
                  <c:v>0.59581499999999998</c:v>
                </c:pt>
                <c:pt idx="182">
                  <c:v>11.097300000000001</c:v>
                </c:pt>
                <c:pt idx="183">
                  <c:v>0.133052</c:v>
                </c:pt>
                <c:pt idx="184">
                  <c:v>0.41594799999999998</c:v>
                </c:pt>
                <c:pt idx="185">
                  <c:v>0.86921800000000005</c:v>
                </c:pt>
                <c:pt idx="186">
                  <c:v>12.0845</c:v>
                </c:pt>
                <c:pt idx="187">
                  <c:v>0.10055799999999999</c:v>
                </c:pt>
                <c:pt idx="188">
                  <c:v>27.4617</c:v>
                </c:pt>
                <c:pt idx="189">
                  <c:v>6.6865100000000002</c:v>
                </c:pt>
                <c:pt idx="190">
                  <c:v>2.2054499999999999</c:v>
                </c:pt>
                <c:pt idx="191">
                  <c:v>12.5046</c:v>
                </c:pt>
                <c:pt idx="192">
                  <c:v>0.67207600000000001</c:v>
                </c:pt>
                <c:pt idx="193">
                  <c:v>10.391500000000001</c:v>
                </c:pt>
                <c:pt idx="194">
                  <c:v>19.7544</c:v>
                </c:pt>
                <c:pt idx="195">
                  <c:v>21.741499999999998</c:v>
                </c:pt>
                <c:pt idx="196">
                  <c:v>0.15048700000000001</c:v>
                </c:pt>
                <c:pt idx="197">
                  <c:v>5.5760100000000001</c:v>
                </c:pt>
                <c:pt idx="198">
                  <c:v>16.928799999999999</c:v>
                </c:pt>
                <c:pt idx="199">
                  <c:v>0.44683899999999999</c:v>
                </c:pt>
                <c:pt idx="200">
                  <c:v>0.20504600000000001</c:v>
                </c:pt>
                <c:pt idx="201">
                  <c:v>9.9904499999999992</c:v>
                </c:pt>
                <c:pt idx="202">
                  <c:v>0.67013</c:v>
                </c:pt>
                <c:pt idx="203">
                  <c:v>10.432600000000001</c:v>
                </c:pt>
                <c:pt idx="204">
                  <c:v>1.5245200000000001</c:v>
                </c:pt>
                <c:pt idx="205">
                  <c:v>5.4087199999999998</c:v>
                </c:pt>
                <c:pt idx="206">
                  <c:v>5.48339</c:v>
                </c:pt>
                <c:pt idx="207">
                  <c:v>13.5695</c:v>
                </c:pt>
                <c:pt idx="208">
                  <c:v>55.815800000000003</c:v>
                </c:pt>
                <c:pt idx="209">
                  <c:v>34.878</c:v>
                </c:pt>
                <c:pt idx="210">
                  <c:v>0.80870699999999995</c:v>
                </c:pt>
                <c:pt idx="211">
                  <c:v>0.52537800000000001</c:v>
                </c:pt>
                <c:pt idx="212">
                  <c:v>10.5136</c:v>
                </c:pt>
                <c:pt idx="213">
                  <c:v>0.56135299999999999</c:v>
                </c:pt>
                <c:pt idx="214">
                  <c:v>9.6752500000000001</c:v>
                </c:pt>
                <c:pt idx="215">
                  <c:v>12.055</c:v>
                </c:pt>
                <c:pt idx="216">
                  <c:v>13.9434</c:v>
                </c:pt>
                <c:pt idx="217">
                  <c:v>7.2288899999999998</c:v>
                </c:pt>
                <c:pt idx="218">
                  <c:v>47.339100000000002</c:v>
                </c:pt>
                <c:pt idx="219">
                  <c:v>9.6522200000000002E-2</c:v>
                </c:pt>
                <c:pt idx="220">
                  <c:v>11.4117</c:v>
                </c:pt>
                <c:pt idx="221">
                  <c:v>14.617800000000001</c:v>
                </c:pt>
                <c:pt idx="222">
                  <c:v>45.424700000000001</c:v>
                </c:pt>
                <c:pt idx="223">
                  <c:v>8.8005999999999993</c:v>
                </c:pt>
                <c:pt idx="224">
                  <c:v>7.7788000000000004</c:v>
                </c:pt>
                <c:pt idx="225">
                  <c:v>8.3041300000000007</c:v>
                </c:pt>
                <c:pt idx="226">
                  <c:v>11.3287</c:v>
                </c:pt>
                <c:pt idx="227">
                  <c:v>0.36432300000000001</c:v>
                </c:pt>
                <c:pt idx="228">
                  <c:v>12.9236</c:v>
                </c:pt>
                <c:pt idx="229">
                  <c:v>29.553699999999999</c:v>
                </c:pt>
                <c:pt idx="230">
                  <c:v>1.8448800000000001</c:v>
                </c:pt>
                <c:pt idx="231">
                  <c:v>0.66484200000000004</c:v>
                </c:pt>
                <c:pt idx="232">
                  <c:v>11.0989</c:v>
                </c:pt>
                <c:pt idx="233">
                  <c:v>0.76259999999999994</c:v>
                </c:pt>
                <c:pt idx="234">
                  <c:v>11.744199999999999</c:v>
                </c:pt>
                <c:pt idx="235">
                  <c:v>9.3535400000000005E-2</c:v>
                </c:pt>
                <c:pt idx="236">
                  <c:v>7.5459399999999999</c:v>
                </c:pt>
                <c:pt idx="237">
                  <c:v>8.9153199999999995</c:v>
                </c:pt>
                <c:pt idx="238">
                  <c:v>1.65032</c:v>
                </c:pt>
                <c:pt idx="239">
                  <c:v>0.32355099999999998</c:v>
                </c:pt>
                <c:pt idx="240">
                  <c:v>0.79803000000000002</c:v>
                </c:pt>
                <c:pt idx="241">
                  <c:v>6.8721399999999999</c:v>
                </c:pt>
                <c:pt idx="242">
                  <c:v>1.27654</c:v>
                </c:pt>
                <c:pt idx="243">
                  <c:v>45.510399999999997</c:v>
                </c:pt>
                <c:pt idx="244">
                  <c:v>21.707799999999999</c:v>
                </c:pt>
                <c:pt idx="245">
                  <c:v>34.212000000000003</c:v>
                </c:pt>
                <c:pt idx="246">
                  <c:v>4.7638699999999999E-2</c:v>
                </c:pt>
                <c:pt idx="247">
                  <c:v>8.1853499999999997</c:v>
                </c:pt>
                <c:pt idx="248">
                  <c:v>24.0154</c:v>
                </c:pt>
                <c:pt idx="249">
                  <c:v>11.765000000000001</c:v>
                </c:pt>
                <c:pt idx="250">
                  <c:v>41.754800000000003</c:v>
                </c:pt>
                <c:pt idx="251">
                  <c:v>13.232100000000001</c:v>
                </c:pt>
                <c:pt idx="252">
                  <c:v>7.0526299999999997</c:v>
                </c:pt>
                <c:pt idx="253">
                  <c:v>0.30551400000000001</c:v>
                </c:pt>
                <c:pt idx="254">
                  <c:v>8.4449199999999998</c:v>
                </c:pt>
                <c:pt idx="255">
                  <c:v>7.8644499999999997</c:v>
                </c:pt>
                <c:pt idx="256">
                  <c:v>11.279</c:v>
                </c:pt>
                <c:pt idx="257">
                  <c:v>7.1803600000000003</c:v>
                </c:pt>
                <c:pt idx="258">
                  <c:v>7.87493</c:v>
                </c:pt>
                <c:pt idx="259">
                  <c:v>12.0382</c:v>
                </c:pt>
                <c:pt idx="260">
                  <c:v>6.9101699999999999</c:v>
                </c:pt>
                <c:pt idx="261">
                  <c:v>5.9579500000000001E-2</c:v>
                </c:pt>
                <c:pt idx="262">
                  <c:v>10.0855</c:v>
                </c:pt>
                <c:pt idx="263">
                  <c:v>7.9999799999999999</c:v>
                </c:pt>
                <c:pt idx="264">
                  <c:v>0.89127999999999996</c:v>
                </c:pt>
                <c:pt idx="265">
                  <c:v>0.42537799999999998</c:v>
                </c:pt>
                <c:pt idx="266">
                  <c:v>13.5458</c:v>
                </c:pt>
                <c:pt idx="267">
                  <c:v>36.883400000000002</c:v>
                </c:pt>
                <c:pt idx="268">
                  <c:v>9.6381399999999999</c:v>
                </c:pt>
                <c:pt idx="269">
                  <c:v>19.640999999999998</c:v>
                </c:pt>
                <c:pt idx="270">
                  <c:v>6.8060799999999997</c:v>
                </c:pt>
                <c:pt idx="271">
                  <c:v>6.1117800000000004</c:v>
                </c:pt>
                <c:pt idx="272">
                  <c:v>36.595700000000001</c:v>
                </c:pt>
                <c:pt idx="273">
                  <c:v>0.57743599999999995</c:v>
                </c:pt>
                <c:pt idx="274">
                  <c:v>10.244</c:v>
                </c:pt>
                <c:pt idx="275">
                  <c:v>10.361000000000001</c:v>
                </c:pt>
                <c:pt idx="276">
                  <c:v>9.8590300000000006</c:v>
                </c:pt>
                <c:pt idx="277">
                  <c:v>9.3993500000000001</c:v>
                </c:pt>
                <c:pt idx="278">
                  <c:v>11.297800000000001</c:v>
                </c:pt>
                <c:pt idx="279">
                  <c:v>11.062200000000001</c:v>
                </c:pt>
                <c:pt idx="280">
                  <c:v>9.3641100000000002</c:v>
                </c:pt>
                <c:pt idx="281">
                  <c:v>11.3362</c:v>
                </c:pt>
                <c:pt idx="282">
                  <c:v>12.2903</c:v>
                </c:pt>
                <c:pt idx="283">
                  <c:v>28.2178</c:v>
                </c:pt>
                <c:pt idx="284">
                  <c:v>35.936700000000002</c:v>
                </c:pt>
                <c:pt idx="285">
                  <c:v>17.276599999999998</c:v>
                </c:pt>
                <c:pt idx="286">
                  <c:v>6.2015000000000001E-2</c:v>
                </c:pt>
                <c:pt idx="287">
                  <c:v>7.4574400000000001</c:v>
                </c:pt>
                <c:pt idx="288">
                  <c:v>15.395899999999999</c:v>
                </c:pt>
                <c:pt idx="289">
                  <c:v>7.0209900000000003</c:v>
                </c:pt>
                <c:pt idx="290">
                  <c:v>0.477188</c:v>
                </c:pt>
                <c:pt idx="291">
                  <c:v>0.21714600000000001</c:v>
                </c:pt>
                <c:pt idx="292">
                  <c:v>11.006600000000001</c:v>
                </c:pt>
                <c:pt idx="293">
                  <c:v>2.1492599999999999</c:v>
                </c:pt>
                <c:pt idx="294">
                  <c:v>8.2834699999999994</c:v>
                </c:pt>
                <c:pt idx="295">
                  <c:v>7.6581599999999996</c:v>
                </c:pt>
                <c:pt idx="296">
                  <c:v>6.0305999999999998E-2</c:v>
                </c:pt>
                <c:pt idx="297">
                  <c:v>18.1266</c:v>
                </c:pt>
                <c:pt idx="298">
                  <c:v>9.2780400000000007</c:v>
                </c:pt>
                <c:pt idx="299">
                  <c:v>13.681699999999999</c:v>
                </c:pt>
                <c:pt idx="300">
                  <c:v>65.435100000000006</c:v>
                </c:pt>
                <c:pt idx="301">
                  <c:v>8.4451599999999996</c:v>
                </c:pt>
                <c:pt idx="302">
                  <c:v>1.23777</c:v>
                </c:pt>
                <c:pt idx="303">
                  <c:v>5.3913799999999998E-2</c:v>
                </c:pt>
                <c:pt idx="304">
                  <c:v>0.366956</c:v>
                </c:pt>
                <c:pt idx="305">
                  <c:v>9.8699600000000007</c:v>
                </c:pt>
                <c:pt idx="306">
                  <c:v>2.11409</c:v>
                </c:pt>
                <c:pt idx="307">
                  <c:v>9.5797600000000003</c:v>
                </c:pt>
                <c:pt idx="308">
                  <c:v>0.19539999999999999</c:v>
                </c:pt>
                <c:pt idx="309">
                  <c:v>15.7346</c:v>
                </c:pt>
                <c:pt idx="310">
                  <c:v>9.8496900000000007</c:v>
                </c:pt>
                <c:pt idx="311">
                  <c:v>20.171900000000001</c:v>
                </c:pt>
                <c:pt idx="312">
                  <c:v>0.613178</c:v>
                </c:pt>
                <c:pt idx="313">
                  <c:v>14.8048</c:v>
                </c:pt>
                <c:pt idx="314">
                  <c:v>7.2498300000000002</c:v>
                </c:pt>
                <c:pt idx="315">
                  <c:v>18.128299999999999</c:v>
                </c:pt>
                <c:pt idx="316">
                  <c:v>1.6036600000000001</c:v>
                </c:pt>
                <c:pt idx="317">
                  <c:v>21.005600000000001</c:v>
                </c:pt>
                <c:pt idx="318">
                  <c:v>6.0057100000000002E-2</c:v>
                </c:pt>
                <c:pt idx="319">
                  <c:v>32.9527</c:v>
                </c:pt>
                <c:pt idx="320">
                  <c:v>24.923500000000001</c:v>
                </c:pt>
                <c:pt idx="321">
                  <c:v>0.54418299999999997</c:v>
                </c:pt>
                <c:pt idx="322">
                  <c:v>10.541499999999999</c:v>
                </c:pt>
                <c:pt idx="323">
                  <c:v>10.7357</c:v>
                </c:pt>
                <c:pt idx="324">
                  <c:v>28.523900000000001</c:v>
                </c:pt>
                <c:pt idx="325">
                  <c:v>16.049199999999999</c:v>
                </c:pt>
                <c:pt idx="326">
                  <c:v>24.783799999999999</c:v>
                </c:pt>
                <c:pt idx="327">
                  <c:v>0.32343</c:v>
                </c:pt>
                <c:pt idx="328">
                  <c:v>0.79171999999999998</c:v>
                </c:pt>
                <c:pt idx="329">
                  <c:v>12.4405</c:v>
                </c:pt>
                <c:pt idx="330">
                  <c:v>12.82</c:v>
                </c:pt>
                <c:pt idx="331">
                  <c:v>6.8945600000000002</c:v>
                </c:pt>
                <c:pt idx="332">
                  <c:v>1.5445199999999999</c:v>
                </c:pt>
                <c:pt idx="333">
                  <c:v>21.877400000000002</c:v>
                </c:pt>
                <c:pt idx="334">
                  <c:v>35.365099999999998</c:v>
                </c:pt>
                <c:pt idx="335">
                  <c:v>12.021000000000001</c:v>
                </c:pt>
                <c:pt idx="336">
                  <c:v>2.07952</c:v>
                </c:pt>
                <c:pt idx="337">
                  <c:v>13.1038</c:v>
                </c:pt>
                <c:pt idx="338">
                  <c:v>4.66962E-2</c:v>
                </c:pt>
                <c:pt idx="339">
                  <c:v>6.02479E-2</c:v>
                </c:pt>
                <c:pt idx="340">
                  <c:v>0.34577599999999997</c:v>
                </c:pt>
                <c:pt idx="341">
                  <c:v>19.301600000000001</c:v>
                </c:pt>
                <c:pt idx="342">
                  <c:v>7.4823899999999997</c:v>
                </c:pt>
                <c:pt idx="343">
                  <c:v>13.388400000000001</c:v>
                </c:pt>
                <c:pt idx="344">
                  <c:v>2.7539600000000002</c:v>
                </c:pt>
                <c:pt idx="345">
                  <c:v>6.9141599999999999</c:v>
                </c:pt>
                <c:pt idx="346">
                  <c:v>42.115400000000001</c:v>
                </c:pt>
                <c:pt idx="347">
                  <c:v>6.98712</c:v>
                </c:pt>
                <c:pt idx="348">
                  <c:v>8.0787300000000002</c:v>
                </c:pt>
                <c:pt idx="349">
                  <c:v>15.0504</c:v>
                </c:pt>
                <c:pt idx="350">
                  <c:v>0.384959</c:v>
                </c:pt>
                <c:pt idx="351">
                  <c:v>17.0274</c:v>
                </c:pt>
                <c:pt idx="352">
                  <c:v>10.6189</c:v>
                </c:pt>
                <c:pt idx="353">
                  <c:v>0.25141999999999998</c:v>
                </c:pt>
                <c:pt idx="354">
                  <c:v>5.4036399999999998E-2</c:v>
                </c:pt>
                <c:pt idx="355">
                  <c:v>2.9416899999999999</c:v>
                </c:pt>
                <c:pt idx="356">
                  <c:v>13.279500000000001</c:v>
                </c:pt>
                <c:pt idx="357">
                  <c:v>13.707100000000001</c:v>
                </c:pt>
                <c:pt idx="358">
                  <c:v>72.540599999999998</c:v>
                </c:pt>
                <c:pt idx="359">
                  <c:v>3.3318599999999998</c:v>
                </c:pt>
                <c:pt idx="360">
                  <c:v>11.2498</c:v>
                </c:pt>
                <c:pt idx="361">
                  <c:v>8.6108799999999999</c:v>
                </c:pt>
                <c:pt idx="362">
                  <c:v>1.8087299999999999</c:v>
                </c:pt>
                <c:pt idx="363">
                  <c:v>36.320599999999999</c:v>
                </c:pt>
                <c:pt idx="364">
                  <c:v>0.14924899999999999</c:v>
                </c:pt>
                <c:pt idx="365">
                  <c:v>0.32397799999999999</c:v>
                </c:pt>
                <c:pt idx="366">
                  <c:v>13.588900000000001</c:v>
                </c:pt>
                <c:pt idx="367">
                  <c:v>2.5352700000000001</c:v>
                </c:pt>
                <c:pt idx="368">
                  <c:v>15.0389</c:v>
                </c:pt>
                <c:pt idx="369">
                  <c:v>12.741099999999999</c:v>
                </c:pt>
                <c:pt idx="370">
                  <c:v>11.4961</c:v>
                </c:pt>
                <c:pt idx="371">
                  <c:v>12.471399999999999</c:v>
                </c:pt>
                <c:pt idx="372">
                  <c:v>11.8004</c:v>
                </c:pt>
                <c:pt idx="373">
                  <c:v>34.833100000000002</c:v>
                </c:pt>
                <c:pt idx="374">
                  <c:v>9.6244399999999999</c:v>
                </c:pt>
                <c:pt idx="375">
                  <c:v>6.7603</c:v>
                </c:pt>
                <c:pt idx="376">
                  <c:v>20.005600000000001</c:v>
                </c:pt>
                <c:pt idx="377">
                  <c:v>17.337499999999999</c:v>
                </c:pt>
                <c:pt idx="378">
                  <c:v>6.2147599999999997E-2</c:v>
                </c:pt>
                <c:pt idx="379">
                  <c:v>9.0209399999999995</c:v>
                </c:pt>
                <c:pt idx="380">
                  <c:v>6.9516900000000001</c:v>
                </c:pt>
                <c:pt idx="381">
                  <c:v>8.7106999999999992</c:v>
                </c:pt>
                <c:pt idx="382">
                  <c:v>1.2241899999999999</c:v>
                </c:pt>
                <c:pt idx="383">
                  <c:v>0.82817700000000005</c:v>
                </c:pt>
                <c:pt idx="384">
                  <c:v>0.45634799999999998</c:v>
                </c:pt>
                <c:pt idx="385">
                  <c:v>0.50495500000000004</c:v>
                </c:pt>
                <c:pt idx="386">
                  <c:v>6.4053599999999999</c:v>
                </c:pt>
                <c:pt idx="387">
                  <c:v>31.400500000000001</c:v>
                </c:pt>
                <c:pt idx="388">
                  <c:v>15.023999999999999</c:v>
                </c:pt>
                <c:pt idx="389">
                  <c:v>14.2254</c:v>
                </c:pt>
                <c:pt idx="390">
                  <c:v>0.24404500000000001</c:v>
                </c:pt>
                <c:pt idx="391">
                  <c:v>57.861199999999997</c:v>
                </c:pt>
                <c:pt idx="392">
                  <c:v>9.6524200000000004E-2</c:v>
                </c:pt>
                <c:pt idx="393">
                  <c:v>12.575799999999999</c:v>
                </c:pt>
                <c:pt idx="394">
                  <c:v>3.5909599999999999</c:v>
                </c:pt>
                <c:pt idx="395">
                  <c:v>7.6041499999999997</c:v>
                </c:pt>
                <c:pt idx="396">
                  <c:v>15.468</c:v>
                </c:pt>
                <c:pt idx="397">
                  <c:v>8.6675000000000004</c:v>
                </c:pt>
                <c:pt idx="398">
                  <c:v>9.4266600000000006E-2</c:v>
                </c:pt>
                <c:pt idx="399">
                  <c:v>3.4152300000000002</c:v>
                </c:pt>
                <c:pt idx="400">
                  <c:v>11.0336</c:v>
                </c:pt>
                <c:pt idx="401">
                  <c:v>8.9046900000000004</c:v>
                </c:pt>
                <c:pt idx="402">
                  <c:v>18.205300000000001</c:v>
                </c:pt>
                <c:pt idx="403">
                  <c:v>13.291499999999999</c:v>
                </c:pt>
                <c:pt idx="404">
                  <c:v>3.6884199999999998</c:v>
                </c:pt>
                <c:pt idx="405">
                  <c:v>0.12595000000000001</c:v>
                </c:pt>
                <c:pt idx="406">
                  <c:v>0.39587699999999998</c:v>
                </c:pt>
                <c:pt idx="407">
                  <c:v>15.7323</c:v>
                </c:pt>
                <c:pt idx="408">
                  <c:v>0.122131</c:v>
                </c:pt>
                <c:pt idx="409">
                  <c:v>0.17974399999999999</c:v>
                </c:pt>
                <c:pt idx="410">
                  <c:v>0.76734000000000002</c:v>
                </c:pt>
                <c:pt idx="411">
                  <c:v>3.1543100000000002</c:v>
                </c:pt>
                <c:pt idx="412">
                  <c:v>40.4437</c:v>
                </c:pt>
                <c:pt idx="413">
                  <c:v>18.361899999999999</c:v>
                </c:pt>
                <c:pt idx="414">
                  <c:v>0.20402999999999999</c:v>
                </c:pt>
                <c:pt idx="415">
                  <c:v>0.49885600000000002</c:v>
                </c:pt>
                <c:pt idx="416">
                  <c:v>0.124738</c:v>
                </c:pt>
                <c:pt idx="417">
                  <c:v>0.36508400000000002</c:v>
                </c:pt>
                <c:pt idx="418">
                  <c:v>1.1982299999999999</c:v>
                </c:pt>
                <c:pt idx="419">
                  <c:v>7.5404600000000004</c:v>
                </c:pt>
                <c:pt idx="420">
                  <c:v>8.6397399999999998</c:v>
                </c:pt>
                <c:pt idx="421">
                  <c:v>9.0430399999999995</c:v>
                </c:pt>
                <c:pt idx="422">
                  <c:v>17.393599999999999</c:v>
                </c:pt>
                <c:pt idx="423">
                  <c:v>33.462299999999999</c:v>
                </c:pt>
                <c:pt idx="424">
                  <c:v>17.487300000000001</c:v>
                </c:pt>
                <c:pt idx="425">
                  <c:v>14.757400000000001</c:v>
                </c:pt>
                <c:pt idx="426">
                  <c:v>6.1709600000000003E-2</c:v>
                </c:pt>
                <c:pt idx="427">
                  <c:v>0.234842</c:v>
                </c:pt>
                <c:pt idx="428">
                  <c:v>6.6885199999999996</c:v>
                </c:pt>
                <c:pt idx="429">
                  <c:v>0.10993</c:v>
                </c:pt>
                <c:pt idx="430">
                  <c:v>8.7948900000000005</c:v>
                </c:pt>
                <c:pt idx="431">
                  <c:v>18.0184</c:v>
                </c:pt>
                <c:pt idx="432">
                  <c:v>3.6322800000000002</c:v>
                </c:pt>
                <c:pt idx="433">
                  <c:v>0.56881499999999996</c:v>
                </c:pt>
                <c:pt idx="434">
                  <c:v>0.78122199999999997</c:v>
                </c:pt>
                <c:pt idx="435">
                  <c:v>0.60623199999999999</c:v>
                </c:pt>
                <c:pt idx="436">
                  <c:v>13.8552</c:v>
                </c:pt>
                <c:pt idx="437">
                  <c:v>7.0549799999999996</c:v>
                </c:pt>
                <c:pt idx="438">
                  <c:v>12.5627</c:v>
                </c:pt>
                <c:pt idx="439">
                  <c:v>2.0394899999999998</c:v>
                </c:pt>
                <c:pt idx="440">
                  <c:v>7.6873899999999997</c:v>
                </c:pt>
                <c:pt idx="441">
                  <c:v>6.5696900000000003E-2</c:v>
                </c:pt>
                <c:pt idx="442">
                  <c:v>5.69553E-2</c:v>
                </c:pt>
                <c:pt idx="443">
                  <c:v>0.77866299999999999</c:v>
                </c:pt>
                <c:pt idx="444">
                  <c:v>23.578600000000002</c:v>
                </c:pt>
                <c:pt idx="445">
                  <c:v>0.47353600000000001</c:v>
                </c:pt>
                <c:pt idx="446">
                  <c:v>17.326499999999999</c:v>
                </c:pt>
                <c:pt idx="447">
                  <c:v>7.7842099999999999</c:v>
                </c:pt>
                <c:pt idx="448">
                  <c:v>14.1151</c:v>
                </c:pt>
                <c:pt idx="449">
                  <c:v>0.90689699999999995</c:v>
                </c:pt>
                <c:pt idx="450">
                  <c:v>7.9723600000000001</c:v>
                </c:pt>
                <c:pt idx="451">
                  <c:v>9.5923300000000005</c:v>
                </c:pt>
                <c:pt idx="452">
                  <c:v>15.1906</c:v>
                </c:pt>
                <c:pt idx="453">
                  <c:v>7.8035199999999998</c:v>
                </c:pt>
                <c:pt idx="454">
                  <c:v>35.697400000000002</c:v>
                </c:pt>
                <c:pt idx="455">
                  <c:v>2.1082800000000002</c:v>
                </c:pt>
                <c:pt idx="456">
                  <c:v>11.430899999999999</c:v>
                </c:pt>
                <c:pt idx="457">
                  <c:v>9.6210500000000003</c:v>
                </c:pt>
                <c:pt idx="458">
                  <c:v>0.34175800000000001</c:v>
                </c:pt>
                <c:pt idx="459">
                  <c:v>0.31854700000000002</c:v>
                </c:pt>
                <c:pt idx="460">
                  <c:v>0.46851700000000002</c:v>
                </c:pt>
                <c:pt idx="461">
                  <c:v>0.226025</c:v>
                </c:pt>
                <c:pt idx="462">
                  <c:v>61.128700000000002</c:v>
                </c:pt>
                <c:pt idx="463">
                  <c:v>24.7379</c:v>
                </c:pt>
                <c:pt idx="464">
                  <c:v>2.4888499999999998</c:v>
                </c:pt>
                <c:pt idx="465">
                  <c:v>24.043299999999999</c:v>
                </c:pt>
                <c:pt idx="466">
                  <c:v>7.5082500000000003</c:v>
                </c:pt>
                <c:pt idx="467">
                  <c:v>10.1457</c:v>
                </c:pt>
                <c:pt idx="468">
                  <c:v>4.7229199999999999E-2</c:v>
                </c:pt>
                <c:pt idx="469">
                  <c:v>12.876899999999999</c:v>
                </c:pt>
                <c:pt idx="470">
                  <c:v>20.648199999999999</c:v>
                </c:pt>
                <c:pt idx="471">
                  <c:v>1.9064099999999999</c:v>
                </c:pt>
                <c:pt idx="472">
                  <c:v>8.3112100000000009</c:v>
                </c:pt>
                <c:pt idx="473">
                  <c:v>0.57731600000000005</c:v>
                </c:pt>
                <c:pt idx="474">
                  <c:v>13.966900000000001</c:v>
                </c:pt>
                <c:pt idx="475">
                  <c:v>6.1841100000000003E-2</c:v>
                </c:pt>
                <c:pt idx="476">
                  <c:v>7.02949</c:v>
                </c:pt>
                <c:pt idx="477">
                  <c:v>8.9157100000000007</c:v>
                </c:pt>
                <c:pt idx="478">
                  <c:v>15.5428</c:v>
                </c:pt>
                <c:pt idx="479">
                  <c:v>0.576932</c:v>
                </c:pt>
                <c:pt idx="480">
                  <c:v>0.22095799999999999</c:v>
                </c:pt>
                <c:pt idx="481">
                  <c:v>16.825600000000001</c:v>
                </c:pt>
                <c:pt idx="482">
                  <c:v>28.510999999999999</c:v>
                </c:pt>
                <c:pt idx="483">
                  <c:v>13.5707</c:v>
                </c:pt>
                <c:pt idx="484">
                  <c:v>0.75398399999999999</c:v>
                </c:pt>
                <c:pt idx="485">
                  <c:v>2.7557700000000001</c:v>
                </c:pt>
                <c:pt idx="486">
                  <c:v>18.1188</c:v>
                </c:pt>
                <c:pt idx="487">
                  <c:v>41.965299999999999</c:v>
                </c:pt>
                <c:pt idx="488">
                  <c:v>36.8217</c:v>
                </c:pt>
                <c:pt idx="489">
                  <c:v>21.1127</c:v>
                </c:pt>
                <c:pt idx="490">
                  <c:v>0.39069100000000001</c:v>
                </c:pt>
                <c:pt idx="491">
                  <c:v>6.5512200000000007E-2</c:v>
                </c:pt>
                <c:pt idx="492">
                  <c:v>0.86863999999999997</c:v>
                </c:pt>
                <c:pt idx="493">
                  <c:v>1.87676</c:v>
                </c:pt>
                <c:pt idx="494">
                  <c:v>10.0595</c:v>
                </c:pt>
                <c:pt idx="495">
                  <c:v>0.30345899999999998</c:v>
                </c:pt>
                <c:pt idx="496">
                  <c:v>0.55044300000000002</c:v>
                </c:pt>
                <c:pt idx="497">
                  <c:v>17.122</c:v>
                </c:pt>
                <c:pt idx="498">
                  <c:v>0.34728999999999999</c:v>
                </c:pt>
                <c:pt idx="499">
                  <c:v>0.394455</c:v>
                </c:pt>
                <c:pt idx="500">
                  <c:v>0.87239699999999998</c:v>
                </c:pt>
                <c:pt idx="501">
                  <c:v>5.39076E-2</c:v>
                </c:pt>
                <c:pt idx="502">
                  <c:v>9.9601799999999994</c:v>
                </c:pt>
                <c:pt idx="503">
                  <c:v>14.969799999999999</c:v>
                </c:pt>
                <c:pt idx="504">
                  <c:v>0.13017100000000001</c:v>
                </c:pt>
                <c:pt idx="505">
                  <c:v>0.97544600000000004</c:v>
                </c:pt>
                <c:pt idx="506">
                  <c:v>1.8068500000000001</c:v>
                </c:pt>
                <c:pt idx="507">
                  <c:v>11.268800000000001</c:v>
                </c:pt>
                <c:pt idx="508">
                  <c:v>12.3619</c:v>
                </c:pt>
                <c:pt idx="509">
                  <c:v>19.6252</c:v>
                </c:pt>
                <c:pt idx="510">
                  <c:v>18.946000000000002</c:v>
                </c:pt>
                <c:pt idx="511">
                  <c:v>6.5810000000000004</c:v>
                </c:pt>
                <c:pt idx="512">
                  <c:v>24.428799999999999</c:v>
                </c:pt>
                <c:pt idx="513">
                  <c:v>9.4726500000000005E-2</c:v>
                </c:pt>
                <c:pt idx="514">
                  <c:v>12.433400000000001</c:v>
                </c:pt>
                <c:pt idx="515">
                  <c:v>6.02095</c:v>
                </c:pt>
                <c:pt idx="516">
                  <c:v>0.88042299999999996</c:v>
                </c:pt>
                <c:pt idx="517">
                  <c:v>0.84656399999999998</c:v>
                </c:pt>
                <c:pt idx="518">
                  <c:v>0.45184999999999997</c:v>
                </c:pt>
                <c:pt idx="519">
                  <c:v>21.035599999999999</c:v>
                </c:pt>
                <c:pt idx="520">
                  <c:v>26.1175</c:v>
                </c:pt>
                <c:pt idx="521">
                  <c:v>0.107808</c:v>
                </c:pt>
                <c:pt idx="522">
                  <c:v>2.1627800000000001</c:v>
                </c:pt>
                <c:pt idx="523">
                  <c:v>11.107100000000001</c:v>
                </c:pt>
                <c:pt idx="524">
                  <c:v>13.773999999999999</c:v>
                </c:pt>
                <c:pt idx="525">
                  <c:v>12.866</c:v>
                </c:pt>
                <c:pt idx="526">
                  <c:v>0.67491999999999996</c:v>
                </c:pt>
                <c:pt idx="527">
                  <c:v>11.6083</c:v>
                </c:pt>
                <c:pt idx="528">
                  <c:v>18.7818</c:v>
                </c:pt>
                <c:pt idx="529">
                  <c:v>16.079599999999999</c:v>
                </c:pt>
                <c:pt idx="530">
                  <c:v>9.8166499999999992</c:v>
                </c:pt>
                <c:pt idx="531">
                  <c:v>0.87553499999999995</c:v>
                </c:pt>
                <c:pt idx="532">
                  <c:v>4.6878299999999998E-2</c:v>
                </c:pt>
                <c:pt idx="533">
                  <c:v>9.3540100000000006</c:v>
                </c:pt>
                <c:pt idx="534">
                  <c:v>0.37989499999999998</c:v>
                </c:pt>
                <c:pt idx="535">
                  <c:v>11.851000000000001</c:v>
                </c:pt>
                <c:pt idx="536">
                  <c:v>7.2037100000000001</c:v>
                </c:pt>
                <c:pt idx="537">
                  <c:v>26.580200000000001</c:v>
                </c:pt>
                <c:pt idx="538">
                  <c:v>0.17008799999999999</c:v>
                </c:pt>
                <c:pt idx="539">
                  <c:v>1.18685</c:v>
                </c:pt>
                <c:pt idx="540">
                  <c:v>0.13461000000000001</c:v>
                </c:pt>
                <c:pt idx="541">
                  <c:v>7.25007</c:v>
                </c:pt>
                <c:pt idx="542">
                  <c:v>14.350199999999999</c:v>
                </c:pt>
                <c:pt idx="543">
                  <c:v>0.109666</c:v>
                </c:pt>
                <c:pt idx="544">
                  <c:v>1.34188</c:v>
                </c:pt>
                <c:pt idx="545">
                  <c:v>15.5769</c:v>
                </c:pt>
                <c:pt idx="546">
                  <c:v>15.620900000000001</c:v>
                </c:pt>
                <c:pt idx="547">
                  <c:v>5.4227100000000004</c:v>
                </c:pt>
                <c:pt idx="548">
                  <c:v>9.3822799999999997</c:v>
                </c:pt>
                <c:pt idx="549">
                  <c:v>0.29441899999999999</c:v>
                </c:pt>
                <c:pt idx="550">
                  <c:v>12.076700000000001</c:v>
                </c:pt>
                <c:pt idx="551">
                  <c:v>9.6125799999999997E-2</c:v>
                </c:pt>
                <c:pt idx="552">
                  <c:v>0.17856900000000001</c:v>
                </c:pt>
                <c:pt idx="553">
                  <c:v>1.02982</c:v>
                </c:pt>
                <c:pt idx="554">
                  <c:v>9.6187299999999993</c:v>
                </c:pt>
                <c:pt idx="555">
                  <c:v>14.2172</c:v>
                </c:pt>
                <c:pt idx="556">
                  <c:v>0.32441900000000001</c:v>
                </c:pt>
                <c:pt idx="557">
                  <c:v>13.7418</c:v>
                </c:pt>
                <c:pt idx="558">
                  <c:v>0.34126499999999999</c:v>
                </c:pt>
                <c:pt idx="559">
                  <c:v>8.2946799999999996</c:v>
                </c:pt>
                <c:pt idx="560">
                  <c:v>19.326799999999999</c:v>
                </c:pt>
                <c:pt idx="561">
                  <c:v>13.3125</c:v>
                </c:pt>
                <c:pt idx="562">
                  <c:v>0.38069199999999997</c:v>
                </c:pt>
                <c:pt idx="563">
                  <c:v>9.7826199999999996</c:v>
                </c:pt>
                <c:pt idx="564">
                  <c:v>11.6724</c:v>
                </c:pt>
                <c:pt idx="565">
                  <c:v>9.1644500000000004</c:v>
                </c:pt>
                <c:pt idx="566">
                  <c:v>0.12046900000000001</c:v>
                </c:pt>
                <c:pt idx="567">
                  <c:v>0.99171200000000004</c:v>
                </c:pt>
                <c:pt idx="568">
                  <c:v>32.505200000000002</c:v>
                </c:pt>
                <c:pt idx="569">
                  <c:v>0.141897</c:v>
                </c:pt>
                <c:pt idx="570">
                  <c:v>13.0852</c:v>
                </c:pt>
                <c:pt idx="571">
                  <c:v>0.85605299999999995</c:v>
                </c:pt>
                <c:pt idx="572">
                  <c:v>0.832206</c:v>
                </c:pt>
                <c:pt idx="573">
                  <c:v>0.118951</c:v>
                </c:pt>
                <c:pt idx="574">
                  <c:v>0.53917999999999999</c:v>
                </c:pt>
                <c:pt idx="575">
                  <c:v>9.8993500000000001</c:v>
                </c:pt>
                <c:pt idx="576">
                  <c:v>0.35691299999999998</c:v>
                </c:pt>
                <c:pt idx="577">
                  <c:v>30.041399999999999</c:v>
                </c:pt>
                <c:pt idx="578">
                  <c:v>0.192714</c:v>
                </c:pt>
                <c:pt idx="579">
                  <c:v>12.250500000000001</c:v>
                </c:pt>
                <c:pt idx="580">
                  <c:v>0.70585200000000003</c:v>
                </c:pt>
                <c:pt idx="581">
                  <c:v>1.3274900000000001</c:v>
                </c:pt>
                <c:pt idx="582">
                  <c:v>4.5417100000000001</c:v>
                </c:pt>
                <c:pt idx="583">
                  <c:v>1.4528799999999999</c:v>
                </c:pt>
                <c:pt idx="584">
                  <c:v>0.10682</c:v>
                </c:pt>
                <c:pt idx="585">
                  <c:v>6.51032E-2</c:v>
                </c:pt>
                <c:pt idx="586">
                  <c:v>8.7938500000000008</c:v>
                </c:pt>
                <c:pt idx="587">
                  <c:v>7.4885700000000002</c:v>
                </c:pt>
                <c:pt idx="588">
                  <c:v>0.52842900000000004</c:v>
                </c:pt>
                <c:pt idx="589">
                  <c:v>9.8183399999999992</c:v>
                </c:pt>
                <c:pt idx="590">
                  <c:v>0.84156799999999998</c:v>
                </c:pt>
                <c:pt idx="591">
                  <c:v>0.66708999999999996</c:v>
                </c:pt>
                <c:pt idx="592">
                  <c:v>2.5241600000000002</c:v>
                </c:pt>
                <c:pt idx="593">
                  <c:v>0.14948500000000001</c:v>
                </c:pt>
                <c:pt idx="594">
                  <c:v>8.8213899999999992</c:v>
                </c:pt>
                <c:pt idx="595">
                  <c:v>37.545999999999999</c:v>
                </c:pt>
                <c:pt idx="596">
                  <c:v>9.76023</c:v>
                </c:pt>
                <c:pt idx="597">
                  <c:v>5.6802099999999998</c:v>
                </c:pt>
                <c:pt idx="598">
                  <c:v>0.13284599999999999</c:v>
                </c:pt>
                <c:pt idx="599">
                  <c:v>9.0603300000000004</c:v>
                </c:pt>
                <c:pt idx="600">
                  <c:v>1.25427</c:v>
                </c:pt>
                <c:pt idx="601">
                  <c:v>17.029900000000001</c:v>
                </c:pt>
                <c:pt idx="602">
                  <c:v>8.7796800000000008</c:v>
                </c:pt>
                <c:pt idx="603">
                  <c:v>0.488701</c:v>
                </c:pt>
                <c:pt idx="604">
                  <c:v>15.4704</c:v>
                </c:pt>
                <c:pt idx="605">
                  <c:v>9.3406300000000009</c:v>
                </c:pt>
                <c:pt idx="606">
                  <c:v>1.8031999999999999</c:v>
                </c:pt>
                <c:pt idx="607">
                  <c:v>11.304600000000001</c:v>
                </c:pt>
                <c:pt idx="608">
                  <c:v>9.8977599999999999E-2</c:v>
                </c:pt>
                <c:pt idx="609">
                  <c:v>1.2885800000000001</c:v>
                </c:pt>
                <c:pt idx="610">
                  <c:v>0.29510599999999998</c:v>
                </c:pt>
                <c:pt idx="611">
                  <c:v>2.6715900000000001</c:v>
                </c:pt>
                <c:pt idx="612">
                  <c:v>33.915500000000002</c:v>
                </c:pt>
                <c:pt idx="613">
                  <c:v>7.8117999999999999</c:v>
                </c:pt>
                <c:pt idx="614">
                  <c:v>23.366900000000001</c:v>
                </c:pt>
                <c:pt idx="615">
                  <c:v>0.95821999999999996</c:v>
                </c:pt>
                <c:pt idx="616">
                  <c:v>1.1191</c:v>
                </c:pt>
                <c:pt idx="617">
                  <c:v>55.1629</c:v>
                </c:pt>
                <c:pt idx="618">
                  <c:v>7.9829800000000004</c:v>
                </c:pt>
                <c:pt idx="619">
                  <c:v>7.80307</c:v>
                </c:pt>
                <c:pt idx="620">
                  <c:v>4.8477399999999997E-2</c:v>
                </c:pt>
                <c:pt idx="621">
                  <c:v>2.2879700000000001</c:v>
                </c:pt>
                <c:pt idx="622">
                  <c:v>6.1825299999999999</c:v>
                </c:pt>
                <c:pt idx="623">
                  <c:v>9.0404900000000001</c:v>
                </c:pt>
                <c:pt idx="624">
                  <c:v>1.2222299999999999</c:v>
                </c:pt>
                <c:pt idx="625">
                  <c:v>15.6289</c:v>
                </c:pt>
                <c:pt idx="626">
                  <c:v>16.977799999999998</c:v>
                </c:pt>
                <c:pt idx="627">
                  <c:v>0.111334</c:v>
                </c:pt>
                <c:pt idx="628">
                  <c:v>16.758199999999999</c:v>
                </c:pt>
                <c:pt idx="629">
                  <c:v>0.36404799999999998</c:v>
                </c:pt>
                <c:pt idx="630">
                  <c:v>10.7902</c:v>
                </c:pt>
                <c:pt idx="631">
                  <c:v>9.1677900000000001</c:v>
                </c:pt>
                <c:pt idx="632">
                  <c:v>5.4362500000000002</c:v>
                </c:pt>
                <c:pt idx="633">
                  <c:v>17.8703</c:v>
                </c:pt>
                <c:pt idx="634">
                  <c:v>9.1289800000000003</c:v>
                </c:pt>
                <c:pt idx="635">
                  <c:v>0.101184</c:v>
                </c:pt>
                <c:pt idx="636">
                  <c:v>19.703900000000001</c:v>
                </c:pt>
                <c:pt idx="637">
                  <c:v>1.76678</c:v>
                </c:pt>
                <c:pt idx="638">
                  <c:v>21.972200000000001</c:v>
                </c:pt>
                <c:pt idx="639">
                  <c:v>7.0871000000000004</c:v>
                </c:pt>
                <c:pt idx="640">
                  <c:v>1.0461100000000001</c:v>
                </c:pt>
                <c:pt idx="641">
                  <c:v>9.2256199999999993</c:v>
                </c:pt>
                <c:pt idx="642">
                  <c:v>23.492699999999999</c:v>
                </c:pt>
                <c:pt idx="643">
                  <c:v>5.7362700000000003E-2</c:v>
                </c:pt>
                <c:pt idx="644">
                  <c:v>9.1817499999999992</c:v>
                </c:pt>
                <c:pt idx="645">
                  <c:v>21.4312</c:v>
                </c:pt>
                <c:pt idx="646">
                  <c:v>0.52490400000000004</c:v>
                </c:pt>
                <c:pt idx="647">
                  <c:v>6.9037100000000002</c:v>
                </c:pt>
                <c:pt idx="648">
                  <c:v>0.14168700000000001</c:v>
                </c:pt>
                <c:pt idx="649">
                  <c:v>18.4361</c:v>
                </c:pt>
                <c:pt idx="650">
                  <c:v>9.8407199999999992</c:v>
                </c:pt>
                <c:pt idx="651">
                  <c:v>0.72700299999999995</c:v>
                </c:pt>
                <c:pt idx="652">
                  <c:v>11.2834</c:v>
                </c:pt>
                <c:pt idx="653">
                  <c:v>0.13419</c:v>
                </c:pt>
                <c:pt idx="654">
                  <c:v>14.518000000000001</c:v>
                </c:pt>
                <c:pt idx="655">
                  <c:v>8.64133</c:v>
                </c:pt>
                <c:pt idx="656">
                  <c:v>7.9905299999999997</c:v>
                </c:pt>
                <c:pt idx="657">
                  <c:v>9.4632799999999992</c:v>
                </c:pt>
                <c:pt idx="658">
                  <c:v>44.1875</c:v>
                </c:pt>
                <c:pt idx="659">
                  <c:v>0.14191599999999999</c:v>
                </c:pt>
                <c:pt idx="660">
                  <c:v>0.70381000000000005</c:v>
                </c:pt>
                <c:pt idx="661">
                  <c:v>7.1809799999999999</c:v>
                </c:pt>
                <c:pt idx="662">
                  <c:v>0.641953</c:v>
                </c:pt>
                <c:pt idx="663">
                  <c:v>21.141400000000001</c:v>
                </c:pt>
                <c:pt idx="664">
                  <c:v>0.48553499999999999</c:v>
                </c:pt>
                <c:pt idx="665">
                  <c:v>0.27996199999999999</c:v>
                </c:pt>
                <c:pt idx="666">
                  <c:v>12.422599999999999</c:v>
                </c:pt>
                <c:pt idx="667">
                  <c:v>1.5184299999999999</c:v>
                </c:pt>
                <c:pt idx="668">
                  <c:v>0.197521</c:v>
                </c:pt>
                <c:pt idx="669">
                  <c:v>0.12592200000000001</c:v>
                </c:pt>
                <c:pt idx="670">
                  <c:v>10.286300000000001</c:v>
                </c:pt>
                <c:pt idx="671">
                  <c:v>2.7281900000000001</c:v>
                </c:pt>
                <c:pt idx="672">
                  <c:v>0.113883</c:v>
                </c:pt>
                <c:pt idx="673">
                  <c:v>11.3157</c:v>
                </c:pt>
                <c:pt idx="674">
                  <c:v>8.3542000000000005</c:v>
                </c:pt>
                <c:pt idx="675">
                  <c:v>14.442</c:v>
                </c:pt>
                <c:pt idx="676">
                  <c:v>7.7528600000000001</c:v>
                </c:pt>
                <c:pt idx="677">
                  <c:v>20.189499999999999</c:v>
                </c:pt>
                <c:pt idx="678">
                  <c:v>12.194800000000001</c:v>
                </c:pt>
                <c:pt idx="679">
                  <c:v>0.99230300000000005</c:v>
                </c:pt>
                <c:pt idx="680">
                  <c:v>17.359000000000002</c:v>
                </c:pt>
                <c:pt idx="681">
                  <c:v>15.2829</c:v>
                </c:pt>
                <c:pt idx="682">
                  <c:v>0.35777999999999999</c:v>
                </c:pt>
                <c:pt idx="683">
                  <c:v>8.7870000000000008</c:v>
                </c:pt>
                <c:pt idx="684">
                  <c:v>6.2047999999999999E-2</c:v>
                </c:pt>
                <c:pt idx="685">
                  <c:v>7.6168899999999997</c:v>
                </c:pt>
                <c:pt idx="686">
                  <c:v>4.7543000000000002E-2</c:v>
                </c:pt>
                <c:pt idx="687">
                  <c:v>20.472100000000001</c:v>
                </c:pt>
                <c:pt idx="688">
                  <c:v>34.107199999999999</c:v>
                </c:pt>
                <c:pt idx="689">
                  <c:v>25.910299999999999</c:v>
                </c:pt>
                <c:pt idx="690">
                  <c:v>0.43179400000000001</c:v>
                </c:pt>
                <c:pt idx="691">
                  <c:v>12.492800000000001</c:v>
                </c:pt>
                <c:pt idx="692">
                  <c:v>0.36602499999999999</c:v>
                </c:pt>
                <c:pt idx="693">
                  <c:v>5.7126799999999998</c:v>
                </c:pt>
                <c:pt idx="694">
                  <c:v>7.1373499999999996</c:v>
                </c:pt>
                <c:pt idx="695">
                  <c:v>2.1245099999999999</c:v>
                </c:pt>
                <c:pt idx="696">
                  <c:v>12.6533</c:v>
                </c:pt>
                <c:pt idx="697">
                  <c:v>16.545300000000001</c:v>
                </c:pt>
                <c:pt idx="698">
                  <c:v>0.13345299999999999</c:v>
                </c:pt>
                <c:pt idx="699">
                  <c:v>26.8888</c:v>
                </c:pt>
                <c:pt idx="700">
                  <c:v>20.086200000000002</c:v>
                </c:pt>
                <c:pt idx="701">
                  <c:v>19.268899999999999</c:v>
                </c:pt>
                <c:pt idx="702">
                  <c:v>9.1320499999999996</c:v>
                </c:pt>
                <c:pt idx="703">
                  <c:v>0.338835</c:v>
                </c:pt>
                <c:pt idx="704">
                  <c:v>0.500139</c:v>
                </c:pt>
                <c:pt idx="705">
                  <c:v>2.0476299999999998</c:v>
                </c:pt>
                <c:pt idx="706">
                  <c:v>42.4908</c:v>
                </c:pt>
                <c:pt idx="707">
                  <c:v>6.7713200000000002</c:v>
                </c:pt>
                <c:pt idx="708">
                  <c:v>8.5812299999999997</c:v>
                </c:pt>
                <c:pt idx="709">
                  <c:v>6.3538200000000003E-2</c:v>
                </c:pt>
                <c:pt idx="710">
                  <c:v>0.102023</c:v>
                </c:pt>
                <c:pt idx="711">
                  <c:v>0.22794700000000001</c:v>
                </c:pt>
                <c:pt idx="712">
                  <c:v>0.97986200000000001</c:v>
                </c:pt>
                <c:pt idx="713">
                  <c:v>0.319878</c:v>
                </c:pt>
                <c:pt idx="714">
                  <c:v>7.7072399999999996</c:v>
                </c:pt>
                <c:pt idx="715">
                  <c:v>11.9839</c:v>
                </c:pt>
                <c:pt idx="716">
                  <c:v>10.38</c:v>
                </c:pt>
                <c:pt idx="717">
                  <c:v>21.854600000000001</c:v>
                </c:pt>
                <c:pt idx="718">
                  <c:v>19.820699999999999</c:v>
                </c:pt>
                <c:pt idx="719">
                  <c:v>6.9792399999999999</c:v>
                </c:pt>
                <c:pt idx="720">
                  <c:v>20.85</c:v>
                </c:pt>
                <c:pt idx="721">
                  <c:v>0.122514</c:v>
                </c:pt>
                <c:pt idx="722">
                  <c:v>1.1894400000000001</c:v>
                </c:pt>
                <c:pt idx="723">
                  <c:v>0.119266</c:v>
                </c:pt>
                <c:pt idx="724">
                  <c:v>22.582699999999999</c:v>
                </c:pt>
                <c:pt idx="725">
                  <c:v>15.0608</c:v>
                </c:pt>
                <c:pt idx="726">
                  <c:v>9.1589299999999998</c:v>
                </c:pt>
                <c:pt idx="727">
                  <c:v>0.87619100000000005</c:v>
                </c:pt>
                <c:pt idx="728">
                  <c:v>11.643599999999999</c:v>
                </c:pt>
                <c:pt idx="729">
                  <c:v>0.31581100000000001</c:v>
                </c:pt>
                <c:pt idx="730">
                  <c:v>12.375</c:v>
                </c:pt>
                <c:pt idx="731">
                  <c:v>14.157400000000001</c:v>
                </c:pt>
                <c:pt idx="732">
                  <c:v>0.88275499999999996</c:v>
                </c:pt>
                <c:pt idx="733">
                  <c:v>0.26125599999999999</c:v>
                </c:pt>
                <c:pt idx="734">
                  <c:v>1.46139</c:v>
                </c:pt>
                <c:pt idx="735">
                  <c:v>0.109931</c:v>
                </c:pt>
                <c:pt idx="736">
                  <c:v>19.9175</c:v>
                </c:pt>
                <c:pt idx="737">
                  <c:v>12.9063</c:v>
                </c:pt>
                <c:pt idx="738">
                  <c:v>27.882200000000001</c:v>
                </c:pt>
                <c:pt idx="739">
                  <c:v>10.973100000000001</c:v>
                </c:pt>
                <c:pt idx="740">
                  <c:v>5.3311099999999998</c:v>
                </c:pt>
                <c:pt idx="741">
                  <c:v>0.12589700000000001</c:v>
                </c:pt>
                <c:pt idx="742">
                  <c:v>19.106100000000001</c:v>
                </c:pt>
                <c:pt idx="743">
                  <c:v>43.441600000000001</c:v>
                </c:pt>
                <c:pt idx="744">
                  <c:v>22.209099999999999</c:v>
                </c:pt>
                <c:pt idx="745">
                  <c:v>40.259900000000002</c:v>
                </c:pt>
                <c:pt idx="746">
                  <c:v>0.19311900000000001</c:v>
                </c:pt>
                <c:pt idx="747">
                  <c:v>17.731200000000001</c:v>
                </c:pt>
                <c:pt idx="748">
                  <c:v>9.3114600000000003</c:v>
                </c:pt>
                <c:pt idx="749">
                  <c:v>7.12547</c:v>
                </c:pt>
                <c:pt idx="750">
                  <c:v>5.2154800000000001E-2</c:v>
                </c:pt>
                <c:pt idx="751">
                  <c:v>9.2522800000000007</c:v>
                </c:pt>
                <c:pt idx="752">
                  <c:v>19.5656</c:v>
                </c:pt>
                <c:pt idx="753">
                  <c:v>11.161</c:v>
                </c:pt>
                <c:pt idx="754">
                  <c:v>6.5038</c:v>
                </c:pt>
                <c:pt idx="755">
                  <c:v>7.3778300000000003</c:v>
                </c:pt>
                <c:pt idx="756">
                  <c:v>23.8047</c:v>
                </c:pt>
                <c:pt idx="757">
                  <c:v>0.46685700000000002</c:v>
                </c:pt>
                <c:pt idx="758">
                  <c:v>0.55839099999999997</c:v>
                </c:pt>
                <c:pt idx="759">
                  <c:v>8.2171900000000004</c:v>
                </c:pt>
                <c:pt idx="760">
                  <c:v>1.0686</c:v>
                </c:pt>
                <c:pt idx="761">
                  <c:v>8.3424600000000009</c:v>
                </c:pt>
                <c:pt idx="762">
                  <c:v>0.36735400000000001</c:v>
                </c:pt>
                <c:pt idx="763">
                  <c:v>7.23055</c:v>
                </c:pt>
                <c:pt idx="764">
                  <c:v>0.30904900000000002</c:v>
                </c:pt>
                <c:pt idx="765">
                  <c:v>8.4404199999999996</c:v>
                </c:pt>
                <c:pt idx="766">
                  <c:v>24.143799999999999</c:v>
                </c:pt>
                <c:pt idx="767">
                  <c:v>12.5855</c:v>
                </c:pt>
                <c:pt idx="768">
                  <c:v>9.1455599999999997</c:v>
                </c:pt>
                <c:pt idx="769">
                  <c:v>10.266500000000001</c:v>
                </c:pt>
                <c:pt idx="770">
                  <c:v>14.3139</c:v>
                </c:pt>
                <c:pt idx="771">
                  <c:v>8.7679899999999993</c:v>
                </c:pt>
                <c:pt idx="772">
                  <c:v>11.5039</c:v>
                </c:pt>
                <c:pt idx="773">
                  <c:v>8.6194799999999994</c:v>
                </c:pt>
                <c:pt idx="774">
                  <c:v>0.387465</c:v>
                </c:pt>
                <c:pt idx="775">
                  <c:v>0.56438500000000003</c:v>
                </c:pt>
                <c:pt idx="776">
                  <c:v>7.2839499999999999</c:v>
                </c:pt>
                <c:pt idx="777">
                  <c:v>40.883200000000002</c:v>
                </c:pt>
                <c:pt idx="778">
                  <c:v>0.25124099999999999</c:v>
                </c:pt>
                <c:pt idx="779">
                  <c:v>0.14396400000000001</c:v>
                </c:pt>
                <c:pt idx="780">
                  <c:v>0.45895000000000002</c:v>
                </c:pt>
                <c:pt idx="781">
                  <c:v>23.179600000000001</c:v>
                </c:pt>
                <c:pt idx="782">
                  <c:v>0.10774499999999999</c:v>
                </c:pt>
                <c:pt idx="783">
                  <c:v>5.2968500000000002E-2</c:v>
                </c:pt>
                <c:pt idx="784">
                  <c:v>34.636699999999998</c:v>
                </c:pt>
                <c:pt idx="785">
                  <c:v>10.2224</c:v>
                </c:pt>
                <c:pt idx="786">
                  <c:v>0.22686600000000001</c:v>
                </c:pt>
                <c:pt idx="787">
                  <c:v>1.0183899999999999</c:v>
                </c:pt>
                <c:pt idx="788">
                  <c:v>7.5525599999999997</c:v>
                </c:pt>
                <c:pt idx="789">
                  <c:v>8.8553300000000004</c:v>
                </c:pt>
                <c:pt idx="790">
                  <c:v>29.818000000000001</c:v>
                </c:pt>
                <c:pt idx="791">
                  <c:v>0.96309500000000003</c:v>
                </c:pt>
                <c:pt idx="792">
                  <c:v>16.439399999999999</c:v>
                </c:pt>
                <c:pt idx="793">
                  <c:v>16.967700000000001</c:v>
                </c:pt>
                <c:pt idx="794">
                  <c:v>10.1839</c:v>
                </c:pt>
                <c:pt idx="795">
                  <c:v>0.74363699999999999</c:v>
                </c:pt>
                <c:pt idx="796">
                  <c:v>12.8817</c:v>
                </c:pt>
                <c:pt idx="797">
                  <c:v>11.426600000000001</c:v>
                </c:pt>
                <c:pt idx="798">
                  <c:v>1.22637</c:v>
                </c:pt>
                <c:pt idx="799">
                  <c:v>9.9656900000000004</c:v>
                </c:pt>
                <c:pt idx="800">
                  <c:v>0.40386699999999998</c:v>
                </c:pt>
                <c:pt idx="801">
                  <c:v>34.881900000000002</c:v>
                </c:pt>
                <c:pt idx="802">
                  <c:v>7.7545299999999999</c:v>
                </c:pt>
                <c:pt idx="803">
                  <c:v>0.18991</c:v>
                </c:pt>
                <c:pt idx="804">
                  <c:v>0.16919300000000001</c:v>
                </c:pt>
                <c:pt idx="805">
                  <c:v>16.100000000000001</c:v>
                </c:pt>
                <c:pt idx="806">
                  <c:v>8.1346399999999992</c:v>
                </c:pt>
                <c:pt idx="807">
                  <c:v>19.2651</c:v>
                </c:pt>
                <c:pt idx="808">
                  <c:v>11.5373</c:v>
                </c:pt>
                <c:pt idx="809">
                  <c:v>5.4929499999999999E-2</c:v>
                </c:pt>
                <c:pt idx="810">
                  <c:v>16.643000000000001</c:v>
                </c:pt>
                <c:pt idx="811">
                  <c:v>7.9355799999999999</c:v>
                </c:pt>
                <c:pt idx="812">
                  <c:v>15.396100000000001</c:v>
                </c:pt>
                <c:pt idx="813">
                  <c:v>8.1976700000000005</c:v>
                </c:pt>
                <c:pt idx="814">
                  <c:v>11.937099999999999</c:v>
                </c:pt>
                <c:pt idx="815">
                  <c:v>8.8864400000000003</c:v>
                </c:pt>
                <c:pt idx="816">
                  <c:v>0.62157300000000004</c:v>
                </c:pt>
                <c:pt idx="817">
                  <c:v>2.13733</c:v>
                </c:pt>
                <c:pt idx="818">
                  <c:v>19.126000000000001</c:v>
                </c:pt>
                <c:pt idx="819">
                  <c:v>8.8963599999999996</c:v>
                </c:pt>
                <c:pt idx="820">
                  <c:v>5.07839E-2</c:v>
                </c:pt>
                <c:pt idx="821">
                  <c:v>0.24726000000000001</c:v>
                </c:pt>
                <c:pt idx="822">
                  <c:v>3.3262700000000001</c:v>
                </c:pt>
                <c:pt idx="823">
                  <c:v>0.68167800000000001</c:v>
                </c:pt>
                <c:pt idx="824">
                  <c:v>7.5832199999999998</c:v>
                </c:pt>
                <c:pt idx="825">
                  <c:v>15.716900000000001</c:v>
                </c:pt>
                <c:pt idx="826">
                  <c:v>10.8027</c:v>
                </c:pt>
                <c:pt idx="827">
                  <c:v>6.0490700000000004</c:v>
                </c:pt>
                <c:pt idx="828">
                  <c:v>6.5136200000000005E-2</c:v>
                </c:pt>
                <c:pt idx="829">
                  <c:v>0.52550799999999998</c:v>
                </c:pt>
                <c:pt idx="830">
                  <c:v>10.0647</c:v>
                </c:pt>
                <c:pt idx="831">
                  <c:v>0.89243499999999998</c:v>
                </c:pt>
                <c:pt idx="832">
                  <c:v>12.0177</c:v>
                </c:pt>
                <c:pt idx="833">
                  <c:v>10.9252</c:v>
                </c:pt>
                <c:pt idx="834">
                  <c:v>61.994300000000003</c:v>
                </c:pt>
                <c:pt idx="835">
                  <c:v>9.1456800000000005</c:v>
                </c:pt>
                <c:pt idx="836">
                  <c:v>11.813000000000001</c:v>
                </c:pt>
                <c:pt idx="837">
                  <c:v>5.2212099999999997E-2</c:v>
                </c:pt>
                <c:pt idx="838">
                  <c:v>15.736700000000001</c:v>
                </c:pt>
                <c:pt idx="839">
                  <c:v>14.165699999999999</c:v>
                </c:pt>
                <c:pt idx="840">
                  <c:v>0.76468800000000003</c:v>
                </c:pt>
                <c:pt idx="841">
                  <c:v>9.9071599999999993</c:v>
                </c:pt>
                <c:pt idx="842">
                  <c:v>3.4344399999999999</c:v>
                </c:pt>
                <c:pt idx="843">
                  <c:v>16.4574</c:v>
                </c:pt>
                <c:pt idx="844">
                  <c:v>1.7872699999999999</c:v>
                </c:pt>
                <c:pt idx="845">
                  <c:v>47.441099999999999</c:v>
                </c:pt>
                <c:pt idx="846">
                  <c:v>4.8782899999999997E-2</c:v>
                </c:pt>
                <c:pt idx="847">
                  <c:v>25.470199999999998</c:v>
                </c:pt>
                <c:pt idx="848">
                  <c:v>9.8132800000000006E-2</c:v>
                </c:pt>
                <c:pt idx="849">
                  <c:v>5.9894499999999997</c:v>
                </c:pt>
                <c:pt idx="850">
                  <c:v>35.458799999999997</c:v>
                </c:pt>
                <c:pt idx="851">
                  <c:v>5.0232599999999996</c:v>
                </c:pt>
                <c:pt idx="852">
                  <c:v>0.43930900000000001</c:v>
                </c:pt>
                <c:pt idx="853">
                  <c:v>10.9254</c:v>
                </c:pt>
                <c:pt idx="854">
                  <c:v>6.8328699999999998</c:v>
                </c:pt>
                <c:pt idx="855">
                  <c:v>10.359500000000001</c:v>
                </c:pt>
                <c:pt idx="856">
                  <c:v>9.2790599999999994</c:v>
                </c:pt>
                <c:pt idx="857">
                  <c:v>13.345499999999999</c:v>
                </c:pt>
                <c:pt idx="858">
                  <c:v>9.5943100000000001</c:v>
                </c:pt>
                <c:pt idx="859">
                  <c:v>14.481400000000001</c:v>
                </c:pt>
                <c:pt idx="860">
                  <c:v>7.1813200000000004</c:v>
                </c:pt>
                <c:pt idx="861">
                  <c:v>0.497867</c:v>
                </c:pt>
                <c:pt idx="862">
                  <c:v>0.38370900000000002</c:v>
                </c:pt>
                <c:pt idx="863">
                  <c:v>9.3714600000000008</c:v>
                </c:pt>
                <c:pt idx="864">
                  <c:v>8.8147699999999993</c:v>
                </c:pt>
                <c:pt idx="865">
                  <c:v>9.9559200000000008</c:v>
                </c:pt>
                <c:pt idx="866">
                  <c:v>0.28859200000000002</c:v>
                </c:pt>
                <c:pt idx="867">
                  <c:v>25.038900000000002</c:v>
                </c:pt>
                <c:pt idx="868">
                  <c:v>8.4993999999999996</c:v>
                </c:pt>
                <c:pt idx="869">
                  <c:v>0.664497</c:v>
                </c:pt>
                <c:pt idx="870">
                  <c:v>5.6894699999999999E-2</c:v>
                </c:pt>
                <c:pt idx="871">
                  <c:v>20.3216</c:v>
                </c:pt>
                <c:pt idx="872">
                  <c:v>9.5972600000000003</c:v>
                </c:pt>
                <c:pt idx="873">
                  <c:v>10.485099999999999</c:v>
                </c:pt>
                <c:pt idx="874">
                  <c:v>9.8568899999999999</c:v>
                </c:pt>
                <c:pt idx="875">
                  <c:v>0.134738</c:v>
                </c:pt>
                <c:pt idx="876">
                  <c:v>11.8908</c:v>
                </c:pt>
                <c:pt idx="877">
                  <c:v>0.41867399999999999</c:v>
                </c:pt>
                <c:pt idx="878">
                  <c:v>9.2125500000000002</c:v>
                </c:pt>
                <c:pt idx="879">
                  <c:v>10.5167</c:v>
                </c:pt>
                <c:pt idx="880">
                  <c:v>56.868299999999998</c:v>
                </c:pt>
                <c:pt idx="881">
                  <c:v>25.4315</c:v>
                </c:pt>
                <c:pt idx="882">
                  <c:v>29.838699999999999</c:v>
                </c:pt>
                <c:pt idx="883">
                  <c:v>4.6875399999999998E-2</c:v>
                </c:pt>
                <c:pt idx="884">
                  <c:v>25.977799999999998</c:v>
                </c:pt>
                <c:pt idx="885">
                  <c:v>0.72764799999999996</c:v>
                </c:pt>
                <c:pt idx="886">
                  <c:v>0.39570699999999998</c:v>
                </c:pt>
                <c:pt idx="887">
                  <c:v>5.0093499999999999E-2</c:v>
                </c:pt>
                <c:pt idx="888">
                  <c:v>7.68729</c:v>
                </c:pt>
                <c:pt idx="889">
                  <c:v>3.27081</c:v>
                </c:pt>
                <c:pt idx="890">
                  <c:v>0.28163300000000002</c:v>
                </c:pt>
                <c:pt idx="891">
                  <c:v>27.328700000000001</c:v>
                </c:pt>
                <c:pt idx="892">
                  <c:v>0.497865</c:v>
                </c:pt>
                <c:pt idx="893">
                  <c:v>9.5011399999999995</c:v>
                </c:pt>
                <c:pt idx="894">
                  <c:v>6.5204300000000002</c:v>
                </c:pt>
                <c:pt idx="895">
                  <c:v>18.968299999999999</c:v>
                </c:pt>
                <c:pt idx="896">
                  <c:v>8.5888500000000008</c:v>
                </c:pt>
                <c:pt idx="897">
                  <c:v>23.235700000000001</c:v>
                </c:pt>
                <c:pt idx="898">
                  <c:v>16.939399999999999</c:v>
                </c:pt>
                <c:pt idx="899">
                  <c:v>9.2092799999999997</c:v>
                </c:pt>
                <c:pt idx="900">
                  <c:v>0.62433000000000005</c:v>
                </c:pt>
                <c:pt idx="901">
                  <c:v>10.916700000000001</c:v>
                </c:pt>
                <c:pt idx="902">
                  <c:v>7.3304200000000002</c:v>
                </c:pt>
                <c:pt idx="903">
                  <c:v>0.50883900000000004</c:v>
                </c:pt>
                <c:pt idx="904">
                  <c:v>9.9620200000000008</c:v>
                </c:pt>
                <c:pt idx="905">
                  <c:v>8.3584099999999992</c:v>
                </c:pt>
                <c:pt idx="906">
                  <c:v>1.1753800000000001</c:v>
                </c:pt>
                <c:pt idx="907">
                  <c:v>65.984099999999998</c:v>
                </c:pt>
                <c:pt idx="908">
                  <c:v>11.707000000000001</c:v>
                </c:pt>
                <c:pt idx="909">
                  <c:v>6.4752500000000004E-2</c:v>
                </c:pt>
                <c:pt idx="910">
                  <c:v>17.099499999999999</c:v>
                </c:pt>
                <c:pt idx="911">
                  <c:v>0.84248299999999998</c:v>
                </c:pt>
                <c:pt idx="912">
                  <c:v>4.8301400000000001</c:v>
                </c:pt>
                <c:pt idx="913">
                  <c:v>2.4449299999999998</c:v>
                </c:pt>
                <c:pt idx="914">
                  <c:v>0.83980600000000005</c:v>
                </c:pt>
                <c:pt idx="915">
                  <c:v>22.738099999999999</c:v>
                </c:pt>
                <c:pt idx="916">
                  <c:v>19.235600000000002</c:v>
                </c:pt>
                <c:pt idx="917">
                  <c:v>1.1069500000000001</c:v>
                </c:pt>
                <c:pt idx="918">
                  <c:v>1.1710199999999999</c:v>
                </c:pt>
                <c:pt idx="919">
                  <c:v>8.7319499999999994</c:v>
                </c:pt>
                <c:pt idx="920">
                  <c:v>1.1719599999999999</c:v>
                </c:pt>
                <c:pt idx="921">
                  <c:v>0.52635399999999999</c:v>
                </c:pt>
                <c:pt idx="922">
                  <c:v>16.6297</c:v>
                </c:pt>
                <c:pt idx="923">
                  <c:v>6.1896599999999999</c:v>
                </c:pt>
                <c:pt idx="924">
                  <c:v>21.900600000000001</c:v>
                </c:pt>
                <c:pt idx="925">
                  <c:v>11.914400000000001</c:v>
                </c:pt>
                <c:pt idx="926">
                  <c:v>6.57272E-2</c:v>
                </c:pt>
                <c:pt idx="927">
                  <c:v>0.252861</c:v>
                </c:pt>
                <c:pt idx="928">
                  <c:v>2.5561500000000001</c:v>
                </c:pt>
                <c:pt idx="929">
                  <c:v>2.5629499999999998</c:v>
                </c:pt>
                <c:pt idx="930">
                  <c:v>6.9134399999999996</c:v>
                </c:pt>
                <c:pt idx="931">
                  <c:v>9.4058100000000007</c:v>
                </c:pt>
                <c:pt idx="932">
                  <c:v>0.19520999999999999</c:v>
                </c:pt>
                <c:pt idx="933">
                  <c:v>7.9891899999999998</c:v>
                </c:pt>
                <c:pt idx="934">
                  <c:v>3.92916</c:v>
                </c:pt>
                <c:pt idx="935">
                  <c:v>0.337534</c:v>
                </c:pt>
                <c:pt idx="936">
                  <c:v>0.239063</c:v>
                </c:pt>
                <c:pt idx="937">
                  <c:v>10.0649</c:v>
                </c:pt>
                <c:pt idx="938">
                  <c:v>15.659800000000001</c:v>
                </c:pt>
                <c:pt idx="939">
                  <c:v>3.3676400000000002</c:v>
                </c:pt>
                <c:pt idx="940">
                  <c:v>15.518700000000001</c:v>
                </c:pt>
                <c:pt idx="941">
                  <c:v>15.0585</c:v>
                </c:pt>
                <c:pt idx="942">
                  <c:v>5.1034000000000003E-2</c:v>
                </c:pt>
                <c:pt idx="943">
                  <c:v>28.640999999999998</c:v>
                </c:pt>
                <c:pt idx="944">
                  <c:v>32.133699999999997</c:v>
                </c:pt>
                <c:pt idx="945">
                  <c:v>11.4397</c:v>
                </c:pt>
                <c:pt idx="946">
                  <c:v>0.85416400000000003</c:v>
                </c:pt>
                <c:pt idx="947">
                  <c:v>10.916600000000001</c:v>
                </c:pt>
                <c:pt idx="948">
                  <c:v>3.3513099999999998</c:v>
                </c:pt>
                <c:pt idx="949">
                  <c:v>13.9049</c:v>
                </c:pt>
                <c:pt idx="950">
                  <c:v>13.2811</c:v>
                </c:pt>
                <c:pt idx="951">
                  <c:v>0.39063799999999999</c:v>
                </c:pt>
                <c:pt idx="952">
                  <c:v>6.4766900000000002E-2</c:v>
                </c:pt>
                <c:pt idx="953">
                  <c:v>11.3164</c:v>
                </c:pt>
                <c:pt idx="954">
                  <c:v>9.4720999999999993</c:v>
                </c:pt>
                <c:pt idx="955">
                  <c:v>36.560200000000002</c:v>
                </c:pt>
                <c:pt idx="956">
                  <c:v>4.4493999999999998</c:v>
                </c:pt>
                <c:pt idx="957">
                  <c:v>9.9233100000000007</c:v>
                </c:pt>
                <c:pt idx="958">
                  <c:v>18.9526</c:v>
                </c:pt>
                <c:pt idx="959">
                  <c:v>0.21883</c:v>
                </c:pt>
                <c:pt idx="960">
                  <c:v>0.83753699999999998</c:v>
                </c:pt>
                <c:pt idx="961">
                  <c:v>0.415885</c:v>
                </c:pt>
                <c:pt idx="962">
                  <c:v>25.712599999999998</c:v>
                </c:pt>
                <c:pt idx="963">
                  <c:v>16.406600000000001</c:v>
                </c:pt>
                <c:pt idx="964">
                  <c:v>8.3111700000000006</c:v>
                </c:pt>
                <c:pt idx="965">
                  <c:v>1.5228699999999999</c:v>
                </c:pt>
                <c:pt idx="966">
                  <c:v>42.918100000000003</c:v>
                </c:pt>
                <c:pt idx="967">
                  <c:v>31.577100000000002</c:v>
                </c:pt>
                <c:pt idx="968">
                  <c:v>34.235700000000001</c:v>
                </c:pt>
                <c:pt idx="969">
                  <c:v>0.96564000000000005</c:v>
                </c:pt>
                <c:pt idx="970">
                  <c:v>24.068999999999999</c:v>
                </c:pt>
                <c:pt idx="971">
                  <c:v>0.35446899999999998</c:v>
                </c:pt>
                <c:pt idx="972">
                  <c:v>5.4180600000000002E-2</c:v>
                </c:pt>
                <c:pt idx="973">
                  <c:v>6.7087000000000003</c:v>
                </c:pt>
                <c:pt idx="974">
                  <c:v>18.478899999999999</c:v>
                </c:pt>
                <c:pt idx="975">
                  <c:v>0.69562299999999999</c:v>
                </c:pt>
                <c:pt idx="976">
                  <c:v>1.1607099999999999</c:v>
                </c:pt>
                <c:pt idx="977">
                  <c:v>8.4304199999999998</c:v>
                </c:pt>
                <c:pt idx="978">
                  <c:v>9.67</c:v>
                </c:pt>
                <c:pt idx="979">
                  <c:v>1.2983100000000001</c:v>
                </c:pt>
                <c:pt idx="980">
                  <c:v>10.440099999999999</c:v>
                </c:pt>
                <c:pt idx="981">
                  <c:v>0.117034</c:v>
                </c:pt>
                <c:pt idx="982">
                  <c:v>9.1625899999999998</c:v>
                </c:pt>
                <c:pt idx="983">
                  <c:v>9.3638399999999997</c:v>
                </c:pt>
                <c:pt idx="984">
                  <c:v>14.388999999999999</c:v>
                </c:pt>
                <c:pt idx="985">
                  <c:v>21.011399999999998</c:v>
                </c:pt>
                <c:pt idx="986">
                  <c:v>6.1428499999999997E-2</c:v>
                </c:pt>
                <c:pt idx="987">
                  <c:v>7.6051399999999996</c:v>
                </c:pt>
                <c:pt idx="988">
                  <c:v>0.189695</c:v>
                </c:pt>
                <c:pt idx="989">
                  <c:v>7.2256999999999998</c:v>
                </c:pt>
                <c:pt idx="990">
                  <c:v>16.8476</c:v>
                </c:pt>
                <c:pt idx="991">
                  <c:v>6.7587999999999999</c:v>
                </c:pt>
                <c:pt idx="992">
                  <c:v>3.4656199999999999</c:v>
                </c:pt>
                <c:pt idx="993">
                  <c:v>0.77192300000000003</c:v>
                </c:pt>
                <c:pt idx="994">
                  <c:v>8.58005</c:v>
                </c:pt>
                <c:pt idx="995">
                  <c:v>12.3127</c:v>
                </c:pt>
                <c:pt idx="996">
                  <c:v>5.9608800000000004</c:v>
                </c:pt>
                <c:pt idx="997">
                  <c:v>9.7590900000000005</c:v>
                </c:pt>
                <c:pt idx="998">
                  <c:v>17.868600000000001</c:v>
                </c:pt>
                <c:pt idx="999">
                  <c:v>15.1358</c:v>
                </c:pt>
                <c:pt idx="1000">
                  <c:v>12.769399999999999</c:v>
                </c:pt>
                <c:pt idx="1001">
                  <c:v>9.6441300000000005</c:v>
                </c:pt>
                <c:pt idx="1002">
                  <c:v>33.485599999999998</c:v>
                </c:pt>
                <c:pt idx="1003">
                  <c:v>9.8510799999999996</c:v>
                </c:pt>
                <c:pt idx="1004">
                  <c:v>21.9346</c:v>
                </c:pt>
                <c:pt idx="1005">
                  <c:v>6.2537700000000002E-2</c:v>
                </c:pt>
                <c:pt idx="1006">
                  <c:v>32.165999999999997</c:v>
                </c:pt>
                <c:pt idx="1007">
                  <c:v>5.1779600000000002E-2</c:v>
                </c:pt>
                <c:pt idx="1008">
                  <c:v>11.4657</c:v>
                </c:pt>
                <c:pt idx="1009">
                  <c:v>5.1328100000000002E-2</c:v>
                </c:pt>
                <c:pt idx="1010">
                  <c:v>17.172899999999998</c:v>
                </c:pt>
                <c:pt idx="1011">
                  <c:v>18.187899999999999</c:v>
                </c:pt>
                <c:pt idx="1012">
                  <c:v>36.453800000000001</c:v>
                </c:pt>
                <c:pt idx="1013">
                  <c:v>0.17013</c:v>
                </c:pt>
                <c:pt idx="1014">
                  <c:v>0.34814099999999998</c:v>
                </c:pt>
                <c:pt idx="1015">
                  <c:v>9.2179000000000002</c:v>
                </c:pt>
                <c:pt idx="1016">
                  <c:v>32.706600000000002</c:v>
                </c:pt>
                <c:pt idx="1017">
                  <c:v>1.35301</c:v>
                </c:pt>
                <c:pt idx="1018">
                  <c:v>5.1769999999999997E-2</c:v>
                </c:pt>
                <c:pt idx="1019">
                  <c:v>8.70411</c:v>
                </c:pt>
                <c:pt idx="1020">
                  <c:v>11.7524</c:v>
                </c:pt>
                <c:pt idx="1021">
                  <c:v>6.3425799999999999</c:v>
                </c:pt>
                <c:pt idx="1022">
                  <c:v>7.8638399999999997</c:v>
                </c:pt>
                <c:pt idx="1023">
                  <c:v>12.2135</c:v>
                </c:pt>
                <c:pt idx="1024">
                  <c:v>23.261199999999999</c:v>
                </c:pt>
                <c:pt idx="1025">
                  <c:v>15.1396</c:v>
                </c:pt>
                <c:pt idx="1026">
                  <c:v>12.092000000000001</c:v>
                </c:pt>
                <c:pt idx="1027">
                  <c:v>9.8923100000000002</c:v>
                </c:pt>
                <c:pt idx="1028">
                  <c:v>24.973299999999998</c:v>
                </c:pt>
                <c:pt idx="1029">
                  <c:v>15.697100000000001</c:v>
                </c:pt>
                <c:pt idx="1030">
                  <c:v>0.15992799999999999</c:v>
                </c:pt>
                <c:pt idx="1031">
                  <c:v>6.9610900000000004</c:v>
                </c:pt>
                <c:pt idx="1032">
                  <c:v>1.1204000000000001</c:v>
                </c:pt>
                <c:pt idx="1033">
                  <c:v>0.40229900000000002</c:v>
                </c:pt>
                <c:pt idx="1034">
                  <c:v>9.2096900000000002</c:v>
                </c:pt>
                <c:pt idx="1035">
                  <c:v>8.2299100000000003</c:v>
                </c:pt>
                <c:pt idx="1036">
                  <c:v>8.3587799999999994</c:v>
                </c:pt>
                <c:pt idx="1037">
                  <c:v>8.0356000000000005</c:v>
                </c:pt>
                <c:pt idx="1038">
                  <c:v>7.1872199999999999</c:v>
                </c:pt>
                <c:pt idx="1039">
                  <c:v>0.25625500000000001</c:v>
                </c:pt>
                <c:pt idx="1040">
                  <c:v>8.4011499999999995</c:v>
                </c:pt>
                <c:pt idx="1041">
                  <c:v>0.18620800000000001</c:v>
                </c:pt>
                <c:pt idx="1042">
                  <c:v>7.4344599999999996</c:v>
                </c:pt>
                <c:pt idx="1043">
                  <c:v>9.7377800000000008</c:v>
                </c:pt>
                <c:pt idx="1044">
                  <c:v>0.40343400000000001</c:v>
                </c:pt>
                <c:pt idx="1045">
                  <c:v>0.54582799999999998</c:v>
                </c:pt>
                <c:pt idx="1046">
                  <c:v>13.1501</c:v>
                </c:pt>
                <c:pt idx="1047">
                  <c:v>16.4589</c:v>
                </c:pt>
                <c:pt idx="1048">
                  <c:v>5.7140299999999998E-2</c:v>
                </c:pt>
                <c:pt idx="1049">
                  <c:v>10.4412</c:v>
                </c:pt>
                <c:pt idx="1050">
                  <c:v>11.4495</c:v>
                </c:pt>
                <c:pt idx="1051">
                  <c:v>0.83516900000000005</c:v>
                </c:pt>
                <c:pt idx="1052">
                  <c:v>0.175034</c:v>
                </c:pt>
                <c:pt idx="1053">
                  <c:v>2.0476399999999999</c:v>
                </c:pt>
                <c:pt idx="1054">
                  <c:v>9.5160099999999996</c:v>
                </c:pt>
                <c:pt idx="1055">
                  <c:v>0.17070099999999999</c:v>
                </c:pt>
                <c:pt idx="1056">
                  <c:v>12.734999999999999</c:v>
                </c:pt>
                <c:pt idx="1057">
                  <c:v>1.91222</c:v>
                </c:pt>
                <c:pt idx="1058">
                  <c:v>0.13089600000000001</c:v>
                </c:pt>
                <c:pt idx="1059">
                  <c:v>1.06934</c:v>
                </c:pt>
                <c:pt idx="1060">
                  <c:v>9.5262600000000006</c:v>
                </c:pt>
                <c:pt idx="1061">
                  <c:v>26.2179</c:v>
                </c:pt>
                <c:pt idx="1062">
                  <c:v>12.908799999999999</c:v>
                </c:pt>
                <c:pt idx="1063">
                  <c:v>3.0041899999999999</c:v>
                </c:pt>
                <c:pt idx="1064">
                  <c:v>14.220499999999999</c:v>
                </c:pt>
                <c:pt idx="1065">
                  <c:v>10.4442</c:v>
                </c:pt>
                <c:pt idx="1066">
                  <c:v>31.9864</c:v>
                </c:pt>
                <c:pt idx="1067">
                  <c:v>0.10530299999999999</c:v>
                </c:pt>
                <c:pt idx="1068">
                  <c:v>24.367999999999999</c:v>
                </c:pt>
                <c:pt idx="1069">
                  <c:v>7.8803299999999998</c:v>
                </c:pt>
                <c:pt idx="1070">
                  <c:v>0.57688200000000001</c:v>
                </c:pt>
                <c:pt idx="1071">
                  <c:v>8.9002300000000005</c:v>
                </c:pt>
                <c:pt idx="1072">
                  <c:v>7.8956900000000001</c:v>
                </c:pt>
                <c:pt idx="1073">
                  <c:v>16.826799999999999</c:v>
                </c:pt>
                <c:pt idx="1074">
                  <c:v>10.5335</c:v>
                </c:pt>
                <c:pt idx="1075">
                  <c:v>2.1247400000000001</c:v>
                </c:pt>
                <c:pt idx="1076">
                  <c:v>13.602</c:v>
                </c:pt>
                <c:pt idx="1077">
                  <c:v>9.4650999999999996</c:v>
                </c:pt>
                <c:pt idx="1078">
                  <c:v>8.9805899999999994</c:v>
                </c:pt>
                <c:pt idx="1079">
                  <c:v>26.805599999999998</c:v>
                </c:pt>
                <c:pt idx="1080">
                  <c:v>14.4557</c:v>
                </c:pt>
                <c:pt idx="1081">
                  <c:v>22.918900000000001</c:v>
                </c:pt>
                <c:pt idx="1082">
                  <c:v>3.0489999999999999</c:v>
                </c:pt>
                <c:pt idx="1083">
                  <c:v>45.415300000000002</c:v>
                </c:pt>
                <c:pt idx="1084">
                  <c:v>29.553100000000001</c:v>
                </c:pt>
                <c:pt idx="1085">
                  <c:v>0.66995499999999997</c:v>
                </c:pt>
                <c:pt idx="1086">
                  <c:v>3.35711</c:v>
                </c:pt>
                <c:pt idx="1087">
                  <c:v>10.579599999999999</c:v>
                </c:pt>
                <c:pt idx="1088">
                  <c:v>10.504200000000001</c:v>
                </c:pt>
                <c:pt idx="1089">
                  <c:v>2.4085200000000002</c:v>
                </c:pt>
                <c:pt idx="1090">
                  <c:v>22.615400000000001</c:v>
                </c:pt>
                <c:pt idx="1091">
                  <c:v>25.0687</c:v>
                </c:pt>
                <c:pt idx="1092">
                  <c:v>0.18944800000000001</c:v>
                </c:pt>
                <c:pt idx="1093">
                  <c:v>27.3889</c:v>
                </c:pt>
                <c:pt idx="1094">
                  <c:v>9.6057799999999993</c:v>
                </c:pt>
                <c:pt idx="1095">
                  <c:v>15.6996</c:v>
                </c:pt>
                <c:pt idx="1096">
                  <c:v>5.8910900000000002</c:v>
                </c:pt>
                <c:pt idx="1097">
                  <c:v>0.20449500000000001</c:v>
                </c:pt>
                <c:pt idx="1098">
                  <c:v>26.304099999999998</c:v>
                </c:pt>
                <c:pt idx="1099">
                  <c:v>7.9995799999999999</c:v>
                </c:pt>
                <c:pt idx="1100">
                  <c:v>0.12206</c:v>
                </c:pt>
                <c:pt idx="1101">
                  <c:v>5.3290200000000003E-2</c:v>
                </c:pt>
                <c:pt idx="1102">
                  <c:v>0.19034799999999999</c:v>
                </c:pt>
                <c:pt idx="1103">
                  <c:v>6.89032</c:v>
                </c:pt>
                <c:pt idx="1104">
                  <c:v>1.1068899999999999</c:v>
                </c:pt>
                <c:pt idx="1105">
                  <c:v>0.20399700000000001</c:v>
                </c:pt>
                <c:pt idx="1106">
                  <c:v>10.680999999999999</c:v>
                </c:pt>
                <c:pt idx="1107">
                  <c:v>15.145</c:v>
                </c:pt>
                <c:pt idx="1108">
                  <c:v>6.5613000000000001</c:v>
                </c:pt>
                <c:pt idx="1109">
                  <c:v>0.1062</c:v>
                </c:pt>
                <c:pt idx="1110">
                  <c:v>13.959099999999999</c:v>
                </c:pt>
                <c:pt idx="1111">
                  <c:v>2.5508199999999999</c:v>
                </c:pt>
                <c:pt idx="1112">
                  <c:v>13.420400000000001</c:v>
                </c:pt>
                <c:pt idx="1113">
                  <c:v>14.1509</c:v>
                </c:pt>
                <c:pt idx="1114">
                  <c:v>17.6891</c:v>
                </c:pt>
                <c:pt idx="1115">
                  <c:v>10.9643</c:v>
                </c:pt>
                <c:pt idx="1116">
                  <c:v>8.7708399999999997</c:v>
                </c:pt>
                <c:pt idx="1117">
                  <c:v>0.44211299999999998</c:v>
                </c:pt>
                <c:pt idx="1118">
                  <c:v>12.961499999999999</c:v>
                </c:pt>
                <c:pt idx="1119">
                  <c:v>17.8262</c:v>
                </c:pt>
                <c:pt idx="1120">
                  <c:v>37.645000000000003</c:v>
                </c:pt>
                <c:pt idx="1121">
                  <c:v>0.115661</c:v>
                </c:pt>
                <c:pt idx="1122">
                  <c:v>9.6090099999999998E-2</c:v>
                </c:pt>
                <c:pt idx="1123">
                  <c:v>28.5885</c:v>
                </c:pt>
                <c:pt idx="1124">
                  <c:v>6.1154500000000001</c:v>
                </c:pt>
                <c:pt idx="1125">
                  <c:v>47.491399999999999</c:v>
                </c:pt>
                <c:pt idx="1126">
                  <c:v>1.2164200000000001</c:v>
                </c:pt>
                <c:pt idx="1127">
                  <c:v>16.3215</c:v>
                </c:pt>
                <c:pt idx="1128">
                  <c:v>7.5738000000000003</c:v>
                </c:pt>
                <c:pt idx="1129">
                  <c:v>5.0519699999999998</c:v>
                </c:pt>
                <c:pt idx="1130">
                  <c:v>0.45518199999999998</c:v>
                </c:pt>
                <c:pt idx="1131">
                  <c:v>23.519600000000001</c:v>
                </c:pt>
                <c:pt idx="1132">
                  <c:v>1.66493</c:v>
                </c:pt>
                <c:pt idx="1133">
                  <c:v>0.53931899999999999</c:v>
                </c:pt>
                <c:pt idx="1134">
                  <c:v>0.20098099999999999</c:v>
                </c:pt>
                <c:pt idx="1135">
                  <c:v>0.58485399999999998</c:v>
                </c:pt>
                <c:pt idx="1136">
                  <c:v>8.8339400000000001</c:v>
                </c:pt>
                <c:pt idx="1137">
                  <c:v>25.641100000000002</c:v>
                </c:pt>
                <c:pt idx="1138">
                  <c:v>18.229600000000001</c:v>
                </c:pt>
                <c:pt idx="1139">
                  <c:v>8.3869100000000003</c:v>
                </c:pt>
                <c:pt idx="1140">
                  <c:v>9.8804300000000005</c:v>
                </c:pt>
                <c:pt idx="1141">
                  <c:v>29.166</c:v>
                </c:pt>
                <c:pt idx="1142">
                  <c:v>16.9405</c:v>
                </c:pt>
                <c:pt idx="1143">
                  <c:v>26.710699999999999</c:v>
                </c:pt>
                <c:pt idx="1144">
                  <c:v>6.0775599999999999E-2</c:v>
                </c:pt>
                <c:pt idx="1145">
                  <c:v>8.26281</c:v>
                </c:pt>
                <c:pt idx="1146">
                  <c:v>8.1265300000000007</c:v>
                </c:pt>
                <c:pt idx="1147">
                  <c:v>21.495000000000001</c:v>
                </c:pt>
                <c:pt idx="1148">
                  <c:v>17.568100000000001</c:v>
                </c:pt>
                <c:pt idx="1149">
                  <c:v>0.104029</c:v>
                </c:pt>
                <c:pt idx="1150">
                  <c:v>12.267200000000001</c:v>
                </c:pt>
                <c:pt idx="1151">
                  <c:v>36.387999999999998</c:v>
                </c:pt>
                <c:pt idx="1152">
                  <c:v>6.3709399999999999E-2</c:v>
                </c:pt>
                <c:pt idx="1153">
                  <c:v>7.3879200000000003</c:v>
                </c:pt>
                <c:pt idx="1154">
                  <c:v>0.24285200000000001</c:v>
                </c:pt>
                <c:pt idx="1155">
                  <c:v>10.822900000000001</c:v>
                </c:pt>
                <c:pt idx="1156">
                  <c:v>23.430599999999998</c:v>
                </c:pt>
                <c:pt idx="1157">
                  <c:v>0.50164200000000003</c:v>
                </c:pt>
                <c:pt idx="1158">
                  <c:v>0.60222600000000004</c:v>
                </c:pt>
                <c:pt idx="1159">
                  <c:v>8.1853099999999994</c:v>
                </c:pt>
                <c:pt idx="1160">
                  <c:v>9.9745399999999993</c:v>
                </c:pt>
                <c:pt idx="1161">
                  <c:v>11.0708</c:v>
                </c:pt>
                <c:pt idx="1162">
                  <c:v>11.636699999999999</c:v>
                </c:pt>
                <c:pt idx="1163">
                  <c:v>32.408700000000003</c:v>
                </c:pt>
                <c:pt idx="1164">
                  <c:v>7.78057</c:v>
                </c:pt>
                <c:pt idx="1165">
                  <c:v>20.716699999999999</c:v>
                </c:pt>
                <c:pt idx="1166">
                  <c:v>14.303599999999999</c:v>
                </c:pt>
                <c:pt idx="1167">
                  <c:v>1.4926699999999999</c:v>
                </c:pt>
                <c:pt idx="1168">
                  <c:v>40.144799999999996</c:v>
                </c:pt>
                <c:pt idx="1169">
                  <c:v>8.7886600000000001</c:v>
                </c:pt>
                <c:pt idx="1170">
                  <c:v>0.10896599999999999</c:v>
                </c:pt>
                <c:pt idx="1171">
                  <c:v>11.835000000000001</c:v>
                </c:pt>
                <c:pt idx="1172">
                  <c:v>13.764699999999999</c:v>
                </c:pt>
                <c:pt idx="1173">
                  <c:v>6.1639900000000001</c:v>
                </c:pt>
                <c:pt idx="1174">
                  <c:v>15.327199999999999</c:v>
                </c:pt>
                <c:pt idx="1175">
                  <c:v>6.74383</c:v>
                </c:pt>
                <c:pt idx="1176">
                  <c:v>18.494399999999999</c:v>
                </c:pt>
                <c:pt idx="1177">
                  <c:v>51.308500000000002</c:v>
                </c:pt>
                <c:pt idx="1178">
                  <c:v>10.8893</c:v>
                </c:pt>
                <c:pt idx="1179">
                  <c:v>15.5131</c:v>
                </c:pt>
                <c:pt idx="1180">
                  <c:v>10.6782</c:v>
                </c:pt>
                <c:pt idx="1181">
                  <c:v>7.8257599999999998</c:v>
                </c:pt>
                <c:pt idx="1182">
                  <c:v>37.104799999999997</c:v>
                </c:pt>
                <c:pt idx="1183">
                  <c:v>5.5492199999999998E-2</c:v>
                </c:pt>
                <c:pt idx="1184">
                  <c:v>13.5733</c:v>
                </c:pt>
                <c:pt idx="1185">
                  <c:v>20.447500000000002</c:v>
                </c:pt>
                <c:pt idx="1186">
                  <c:v>0.582117</c:v>
                </c:pt>
                <c:pt idx="1187">
                  <c:v>28.047899999999998</c:v>
                </c:pt>
                <c:pt idx="1188">
                  <c:v>16.965299999999999</c:v>
                </c:pt>
                <c:pt idx="1189">
                  <c:v>10.807</c:v>
                </c:pt>
                <c:pt idx="1190">
                  <c:v>10.9894</c:v>
                </c:pt>
                <c:pt idx="1191">
                  <c:v>1.41005</c:v>
                </c:pt>
                <c:pt idx="1192">
                  <c:v>9.9780599999999993</c:v>
                </c:pt>
                <c:pt idx="1193">
                  <c:v>0.37927300000000003</c:v>
                </c:pt>
                <c:pt idx="1194">
                  <c:v>0.236539</c:v>
                </c:pt>
                <c:pt idx="1195">
                  <c:v>9.5748499999999996</c:v>
                </c:pt>
                <c:pt idx="1196">
                  <c:v>14.032299999999999</c:v>
                </c:pt>
                <c:pt idx="1197">
                  <c:v>0.81455100000000003</c:v>
                </c:pt>
                <c:pt idx="1198">
                  <c:v>17.276900000000001</c:v>
                </c:pt>
                <c:pt idx="1199">
                  <c:v>14.2951</c:v>
                </c:pt>
                <c:pt idx="1200">
                  <c:v>8.6970299999999998</c:v>
                </c:pt>
                <c:pt idx="1201">
                  <c:v>6.2657299999999999E-2</c:v>
                </c:pt>
                <c:pt idx="1202">
                  <c:v>8.7554400000000001</c:v>
                </c:pt>
                <c:pt idx="1203">
                  <c:v>16.675599999999999</c:v>
                </c:pt>
                <c:pt idx="1204">
                  <c:v>0.176375</c:v>
                </c:pt>
                <c:pt idx="1205">
                  <c:v>5.4319399999999997E-2</c:v>
                </c:pt>
                <c:pt idx="1206">
                  <c:v>0.41298400000000002</c:v>
                </c:pt>
                <c:pt idx="1207">
                  <c:v>19.365300000000001</c:v>
                </c:pt>
                <c:pt idx="1208">
                  <c:v>10.148099999999999</c:v>
                </c:pt>
                <c:pt idx="1209">
                  <c:v>9.1290700000000005</c:v>
                </c:pt>
                <c:pt idx="1210">
                  <c:v>0.23151099999999999</c:v>
                </c:pt>
                <c:pt idx="1211">
                  <c:v>0.95284199999999997</c:v>
                </c:pt>
                <c:pt idx="1212">
                  <c:v>27.523700000000002</c:v>
                </c:pt>
                <c:pt idx="1213">
                  <c:v>1.0815699999999999</c:v>
                </c:pt>
                <c:pt idx="1214">
                  <c:v>23.5975</c:v>
                </c:pt>
                <c:pt idx="1215">
                  <c:v>9.0020000000000007</c:v>
                </c:pt>
                <c:pt idx="1216">
                  <c:v>0.390571</c:v>
                </c:pt>
                <c:pt idx="1217">
                  <c:v>5.9612699999999998</c:v>
                </c:pt>
                <c:pt idx="1218">
                  <c:v>13.8682</c:v>
                </c:pt>
                <c:pt idx="1219">
                  <c:v>0.159828</c:v>
                </c:pt>
                <c:pt idx="1220">
                  <c:v>9.30002</c:v>
                </c:pt>
                <c:pt idx="1221">
                  <c:v>10.882300000000001</c:v>
                </c:pt>
                <c:pt idx="1222">
                  <c:v>1.0717099999999999</c:v>
                </c:pt>
                <c:pt idx="1223">
                  <c:v>9.4625599999999999</c:v>
                </c:pt>
                <c:pt idx="1224">
                  <c:v>0.13685700000000001</c:v>
                </c:pt>
                <c:pt idx="1225">
                  <c:v>0.71995100000000001</c:v>
                </c:pt>
                <c:pt idx="1226">
                  <c:v>7.88225</c:v>
                </c:pt>
                <c:pt idx="1227">
                  <c:v>12.027699999999999</c:v>
                </c:pt>
                <c:pt idx="1228">
                  <c:v>0.53054100000000004</c:v>
                </c:pt>
                <c:pt idx="1229">
                  <c:v>11.4803</c:v>
                </c:pt>
                <c:pt idx="1230">
                  <c:v>0.36412699999999998</c:v>
                </c:pt>
                <c:pt idx="1231">
                  <c:v>8.68384</c:v>
                </c:pt>
                <c:pt idx="1232">
                  <c:v>29.74</c:v>
                </c:pt>
                <c:pt idx="1233">
                  <c:v>10.825799999999999</c:v>
                </c:pt>
                <c:pt idx="1234">
                  <c:v>14.738200000000001</c:v>
                </c:pt>
                <c:pt idx="1235">
                  <c:v>16.244299999999999</c:v>
                </c:pt>
                <c:pt idx="1236">
                  <c:v>1.3380799999999999</c:v>
                </c:pt>
                <c:pt idx="1237">
                  <c:v>8.9050999999999991</c:v>
                </c:pt>
                <c:pt idx="1238">
                  <c:v>6.9729599999999996</c:v>
                </c:pt>
                <c:pt idx="1239">
                  <c:v>0.69783399999999995</c:v>
                </c:pt>
                <c:pt idx="1240">
                  <c:v>22.4514</c:v>
                </c:pt>
                <c:pt idx="1241">
                  <c:v>10.8406</c:v>
                </c:pt>
                <c:pt idx="1242">
                  <c:v>22.969899999999999</c:v>
                </c:pt>
                <c:pt idx="1243">
                  <c:v>0.97170100000000004</c:v>
                </c:pt>
                <c:pt idx="1244">
                  <c:v>1.2847</c:v>
                </c:pt>
                <c:pt idx="1245">
                  <c:v>9.5271399999999993</c:v>
                </c:pt>
                <c:pt idx="1246">
                  <c:v>32.621099999999998</c:v>
                </c:pt>
                <c:pt idx="1247">
                  <c:v>5.58291E-2</c:v>
                </c:pt>
                <c:pt idx="1248">
                  <c:v>10.292400000000001</c:v>
                </c:pt>
                <c:pt idx="1249">
                  <c:v>7.6657500000000001</c:v>
                </c:pt>
                <c:pt idx="1250">
                  <c:v>1.24411</c:v>
                </c:pt>
                <c:pt idx="1251">
                  <c:v>18.648700000000002</c:v>
                </c:pt>
                <c:pt idx="1252">
                  <c:v>7.7163199999999996</c:v>
                </c:pt>
                <c:pt idx="1253">
                  <c:v>9.7455999999999996</c:v>
                </c:pt>
                <c:pt idx="1254">
                  <c:v>0.33255099999999999</c:v>
                </c:pt>
                <c:pt idx="1255">
                  <c:v>47.522199999999998</c:v>
                </c:pt>
                <c:pt idx="1256">
                  <c:v>0.35086400000000001</c:v>
                </c:pt>
                <c:pt idx="1257">
                  <c:v>20.909500000000001</c:v>
                </c:pt>
                <c:pt idx="1258">
                  <c:v>0.288742</c:v>
                </c:pt>
                <c:pt idx="1259">
                  <c:v>0.99524000000000001</c:v>
                </c:pt>
                <c:pt idx="1260">
                  <c:v>0.30232500000000001</c:v>
                </c:pt>
                <c:pt idx="1261">
                  <c:v>12.0579</c:v>
                </c:pt>
                <c:pt idx="1262">
                  <c:v>22.458400000000001</c:v>
                </c:pt>
                <c:pt idx="1263">
                  <c:v>13.550599999999999</c:v>
                </c:pt>
                <c:pt idx="1264">
                  <c:v>13.6722</c:v>
                </c:pt>
                <c:pt idx="1265">
                  <c:v>0.343555</c:v>
                </c:pt>
                <c:pt idx="1266">
                  <c:v>10.796200000000001</c:v>
                </c:pt>
                <c:pt idx="1267">
                  <c:v>14.0832</c:v>
                </c:pt>
                <c:pt idx="1268">
                  <c:v>0.26006499999999999</c:v>
                </c:pt>
                <c:pt idx="1269">
                  <c:v>17.457799999999999</c:v>
                </c:pt>
                <c:pt idx="1270">
                  <c:v>1.9038299999999999</c:v>
                </c:pt>
                <c:pt idx="1271">
                  <c:v>0.46396799999999999</c:v>
                </c:pt>
                <c:pt idx="1272">
                  <c:v>6.1125299999999996</c:v>
                </c:pt>
                <c:pt idx="1273">
                  <c:v>2.8095500000000002</c:v>
                </c:pt>
                <c:pt idx="1274">
                  <c:v>45.7834</c:v>
                </c:pt>
                <c:pt idx="1275">
                  <c:v>22.078099999999999</c:v>
                </c:pt>
                <c:pt idx="1276">
                  <c:v>0.11514199999999999</c:v>
                </c:pt>
                <c:pt idx="1277">
                  <c:v>1.6073</c:v>
                </c:pt>
                <c:pt idx="1278">
                  <c:v>0.19406399999999999</c:v>
                </c:pt>
                <c:pt idx="1279">
                  <c:v>12.263299999999999</c:v>
                </c:pt>
                <c:pt idx="1280">
                  <c:v>7.5924399999999999</c:v>
                </c:pt>
                <c:pt idx="1281">
                  <c:v>8.0439299999999996</c:v>
                </c:pt>
                <c:pt idx="1282">
                  <c:v>1.38432</c:v>
                </c:pt>
                <c:pt idx="1283">
                  <c:v>6.4147800000000004</c:v>
                </c:pt>
                <c:pt idx="1284">
                  <c:v>24.823599999999999</c:v>
                </c:pt>
                <c:pt idx="1285">
                  <c:v>8.6479599999999994</c:v>
                </c:pt>
                <c:pt idx="1286">
                  <c:v>10.8827</c:v>
                </c:pt>
                <c:pt idx="1287">
                  <c:v>0.56629300000000005</c:v>
                </c:pt>
                <c:pt idx="1288">
                  <c:v>17.389700000000001</c:v>
                </c:pt>
                <c:pt idx="1289">
                  <c:v>15.223699999999999</c:v>
                </c:pt>
                <c:pt idx="1290">
                  <c:v>0.51743499999999998</c:v>
                </c:pt>
                <c:pt idx="1291">
                  <c:v>12.962199999999999</c:v>
                </c:pt>
                <c:pt idx="1292">
                  <c:v>0.135514</c:v>
                </c:pt>
                <c:pt idx="1293">
                  <c:v>25.264399999999998</c:v>
                </c:pt>
                <c:pt idx="1294">
                  <c:v>11.0564</c:v>
                </c:pt>
                <c:pt idx="1295">
                  <c:v>16.814599999999999</c:v>
                </c:pt>
                <c:pt idx="1296">
                  <c:v>1.48447</c:v>
                </c:pt>
                <c:pt idx="1297">
                  <c:v>9.8639100000000006</c:v>
                </c:pt>
                <c:pt idx="1298">
                  <c:v>0.24753900000000001</c:v>
                </c:pt>
                <c:pt idx="1299">
                  <c:v>12.013</c:v>
                </c:pt>
                <c:pt idx="1300">
                  <c:v>0.99497999999999998</c:v>
                </c:pt>
                <c:pt idx="1301">
                  <c:v>12.261900000000001</c:v>
                </c:pt>
                <c:pt idx="1302">
                  <c:v>0.252139</c:v>
                </c:pt>
                <c:pt idx="1303">
                  <c:v>0.104515</c:v>
                </c:pt>
                <c:pt idx="1304">
                  <c:v>0.96135400000000004</c:v>
                </c:pt>
                <c:pt idx="1305">
                  <c:v>11.2433</c:v>
                </c:pt>
                <c:pt idx="1306">
                  <c:v>4.7755400000000003E-2</c:v>
                </c:pt>
                <c:pt idx="1307">
                  <c:v>9.5458800000000004</c:v>
                </c:pt>
                <c:pt idx="1308">
                  <c:v>10.632199999999999</c:v>
                </c:pt>
                <c:pt idx="1309">
                  <c:v>16.654800000000002</c:v>
                </c:pt>
                <c:pt idx="1310">
                  <c:v>9.60473</c:v>
                </c:pt>
                <c:pt idx="1311">
                  <c:v>35.076000000000001</c:v>
                </c:pt>
                <c:pt idx="1312">
                  <c:v>5.1408500000000003E-2</c:v>
                </c:pt>
                <c:pt idx="1313">
                  <c:v>12.5968</c:v>
                </c:pt>
                <c:pt idx="1314">
                  <c:v>0.165821</c:v>
                </c:pt>
                <c:pt idx="1315">
                  <c:v>17.6204</c:v>
                </c:pt>
                <c:pt idx="1316">
                  <c:v>0.53542000000000001</c:v>
                </c:pt>
                <c:pt idx="1317">
                  <c:v>0.33028299999999999</c:v>
                </c:pt>
                <c:pt idx="1318">
                  <c:v>7.9851299999999998</c:v>
                </c:pt>
                <c:pt idx="1319">
                  <c:v>17.996400000000001</c:v>
                </c:pt>
                <c:pt idx="1320">
                  <c:v>46.4572</c:v>
                </c:pt>
                <c:pt idx="1321">
                  <c:v>11.692399999999999</c:v>
                </c:pt>
                <c:pt idx="1322">
                  <c:v>8.0103399999999993</c:v>
                </c:pt>
                <c:pt idx="1323">
                  <c:v>5.1060800000000003E-2</c:v>
                </c:pt>
                <c:pt idx="1324">
                  <c:v>0.16849600000000001</c:v>
                </c:pt>
                <c:pt idx="1325">
                  <c:v>7.5183799999999996</c:v>
                </c:pt>
                <c:pt idx="1326">
                  <c:v>14.9</c:v>
                </c:pt>
                <c:pt idx="1327">
                  <c:v>7.8218500000000004</c:v>
                </c:pt>
                <c:pt idx="1328">
                  <c:v>0.49129299999999998</c:v>
                </c:pt>
                <c:pt idx="1329">
                  <c:v>6.7086899999999998</c:v>
                </c:pt>
                <c:pt idx="1330">
                  <c:v>3.2545600000000001</c:v>
                </c:pt>
                <c:pt idx="1331">
                  <c:v>5.4307100000000004</c:v>
                </c:pt>
                <c:pt idx="1332">
                  <c:v>7.6258100000000004</c:v>
                </c:pt>
                <c:pt idx="1333">
                  <c:v>6.2881499999999999</c:v>
                </c:pt>
                <c:pt idx="1334">
                  <c:v>8.1050900000000006</c:v>
                </c:pt>
                <c:pt idx="1335">
                  <c:v>10.5945</c:v>
                </c:pt>
                <c:pt idx="1336">
                  <c:v>0.11398800000000001</c:v>
                </c:pt>
                <c:pt idx="1337">
                  <c:v>22.091200000000001</c:v>
                </c:pt>
                <c:pt idx="1338">
                  <c:v>47.0593</c:v>
                </c:pt>
                <c:pt idx="1339">
                  <c:v>12.738200000000001</c:v>
                </c:pt>
                <c:pt idx="1340">
                  <c:v>2.8047800000000001</c:v>
                </c:pt>
                <c:pt idx="1341">
                  <c:v>1.39977</c:v>
                </c:pt>
                <c:pt idx="1342">
                  <c:v>6.3959799999999997E-2</c:v>
                </c:pt>
                <c:pt idx="1343">
                  <c:v>1.16933</c:v>
                </c:pt>
                <c:pt idx="1344">
                  <c:v>8.2679200000000002</c:v>
                </c:pt>
                <c:pt idx="1345">
                  <c:v>13.6069</c:v>
                </c:pt>
                <c:pt idx="1346">
                  <c:v>0.32224199999999997</c:v>
                </c:pt>
                <c:pt idx="1347">
                  <c:v>7.6105999999999998</c:v>
                </c:pt>
                <c:pt idx="1348">
                  <c:v>0.16354399999999999</c:v>
                </c:pt>
                <c:pt idx="1349">
                  <c:v>1.57236</c:v>
                </c:pt>
                <c:pt idx="1350">
                  <c:v>16.7178</c:v>
                </c:pt>
                <c:pt idx="1351">
                  <c:v>9.7647899999999996</c:v>
                </c:pt>
                <c:pt idx="1352">
                  <c:v>1.4193199999999999</c:v>
                </c:pt>
                <c:pt idx="1353">
                  <c:v>20.4665</c:v>
                </c:pt>
                <c:pt idx="1354">
                  <c:v>0.12356499999999999</c:v>
                </c:pt>
                <c:pt idx="1355">
                  <c:v>1.82247</c:v>
                </c:pt>
                <c:pt idx="1356">
                  <c:v>0.271677</c:v>
                </c:pt>
                <c:pt idx="1357">
                  <c:v>0.52242500000000003</c:v>
                </c:pt>
                <c:pt idx="1358">
                  <c:v>0.114242</c:v>
                </c:pt>
                <c:pt idx="1359">
                  <c:v>10.756600000000001</c:v>
                </c:pt>
                <c:pt idx="1360">
                  <c:v>20.67</c:v>
                </c:pt>
                <c:pt idx="1361">
                  <c:v>3.2668599999999999</c:v>
                </c:pt>
                <c:pt idx="1362">
                  <c:v>0.59659300000000004</c:v>
                </c:pt>
                <c:pt idx="1363">
                  <c:v>11.302</c:v>
                </c:pt>
                <c:pt idx="1364">
                  <c:v>12.7875</c:v>
                </c:pt>
                <c:pt idx="1365">
                  <c:v>10.940300000000001</c:v>
                </c:pt>
                <c:pt idx="1366">
                  <c:v>11.4712</c:v>
                </c:pt>
                <c:pt idx="1367">
                  <c:v>7.1415499999999996</c:v>
                </c:pt>
                <c:pt idx="1368">
                  <c:v>1.20401</c:v>
                </c:pt>
                <c:pt idx="1369">
                  <c:v>1.70333</c:v>
                </c:pt>
                <c:pt idx="1370">
                  <c:v>14.2295</c:v>
                </c:pt>
                <c:pt idx="1371">
                  <c:v>9.7834900000000005</c:v>
                </c:pt>
                <c:pt idx="1372">
                  <c:v>0.18537899999999999</c:v>
                </c:pt>
                <c:pt idx="1373">
                  <c:v>14.028600000000001</c:v>
                </c:pt>
                <c:pt idx="1374">
                  <c:v>9.0961200000000009</c:v>
                </c:pt>
                <c:pt idx="1375">
                  <c:v>10.8736</c:v>
                </c:pt>
                <c:pt idx="1376">
                  <c:v>0.12639400000000001</c:v>
                </c:pt>
                <c:pt idx="1377">
                  <c:v>5.6939999999999998E-2</c:v>
                </c:pt>
                <c:pt idx="1378">
                  <c:v>14.2889</c:v>
                </c:pt>
                <c:pt idx="1379">
                  <c:v>5.2258899999999997E-2</c:v>
                </c:pt>
                <c:pt idx="1380">
                  <c:v>25.8523</c:v>
                </c:pt>
                <c:pt idx="1381">
                  <c:v>33.895600000000002</c:v>
                </c:pt>
                <c:pt idx="1382">
                  <c:v>37.352899999999998</c:v>
                </c:pt>
                <c:pt idx="1383">
                  <c:v>10.5657</c:v>
                </c:pt>
                <c:pt idx="1384">
                  <c:v>12.481199999999999</c:v>
                </c:pt>
                <c:pt idx="1385">
                  <c:v>9.2360000000000007</c:v>
                </c:pt>
                <c:pt idx="1386">
                  <c:v>1.44513</c:v>
                </c:pt>
                <c:pt idx="1387">
                  <c:v>11.324999999999999</c:v>
                </c:pt>
                <c:pt idx="1388">
                  <c:v>6.8580399999999999</c:v>
                </c:pt>
                <c:pt idx="1389">
                  <c:v>6.1045999999999996</c:v>
                </c:pt>
                <c:pt idx="1390">
                  <c:v>1.0606599999999999</c:v>
                </c:pt>
                <c:pt idx="1391">
                  <c:v>26.9861</c:v>
                </c:pt>
                <c:pt idx="1392">
                  <c:v>2.4222700000000001</c:v>
                </c:pt>
                <c:pt idx="1393">
                  <c:v>5.9345699999999999</c:v>
                </c:pt>
                <c:pt idx="1394">
                  <c:v>22.029299999999999</c:v>
                </c:pt>
                <c:pt idx="1395">
                  <c:v>5.7752299999999999E-2</c:v>
                </c:pt>
                <c:pt idx="1396">
                  <c:v>1.42506</c:v>
                </c:pt>
                <c:pt idx="1397">
                  <c:v>1.8890899999999999</c:v>
                </c:pt>
                <c:pt idx="1398">
                  <c:v>0.24476700000000001</c:v>
                </c:pt>
                <c:pt idx="1399">
                  <c:v>15.571899999999999</c:v>
                </c:pt>
                <c:pt idx="1400">
                  <c:v>14.7475</c:v>
                </c:pt>
                <c:pt idx="1401">
                  <c:v>7.4200999999999997</c:v>
                </c:pt>
                <c:pt idx="1402">
                  <c:v>0.24852199999999999</c:v>
                </c:pt>
                <c:pt idx="1403">
                  <c:v>18.138300000000001</c:v>
                </c:pt>
                <c:pt idx="1404">
                  <c:v>6.6339800000000002</c:v>
                </c:pt>
                <c:pt idx="1405">
                  <c:v>0.92576099999999995</c:v>
                </c:pt>
                <c:pt idx="1406">
                  <c:v>0.69016900000000003</c:v>
                </c:pt>
                <c:pt idx="1407">
                  <c:v>3.1777700000000002</c:v>
                </c:pt>
                <c:pt idx="1408">
                  <c:v>11.4163</c:v>
                </c:pt>
                <c:pt idx="1409">
                  <c:v>5.5231500000000003E-2</c:v>
                </c:pt>
                <c:pt idx="1410">
                  <c:v>10.1363</c:v>
                </c:pt>
                <c:pt idx="1411">
                  <c:v>11.303000000000001</c:v>
                </c:pt>
                <c:pt idx="1412">
                  <c:v>33.722999999999999</c:v>
                </c:pt>
                <c:pt idx="1413">
                  <c:v>7.0062699999999998</c:v>
                </c:pt>
                <c:pt idx="1414">
                  <c:v>9.2755600000000005</c:v>
                </c:pt>
                <c:pt idx="1415">
                  <c:v>0.10379099999999999</c:v>
                </c:pt>
                <c:pt idx="1416">
                  <c:v>21.670300000000001</c:v>
                </c:pt>
                <c:pt idx="1417">
                  <c:v>6.8896300000000004</c:v>
                </c:pt>
                <c:pt idx="1418">
                  <c:v>17.485099999999999</c:v>
                </c:pt>
                <c:pt idx="1419">
                  <c:v>6.8841200000000002</c:v>
                </c:pt>
                <c:pt idx="1420">
                  <c:v>18.828600000000002</c:v>
                </c:pt>
                <c:pt idx="1421">
                  <c:v>0.49226900000000001</c:v>
                </c:pt>
                <c:pt idx="1422">
                  <c:v>9.7673799999999993</c:v>
                </c:pt>
                <c:pt idx="1423">
                  <c:v>0.19345799999999999</c:v>
                </c:pt>
                <c:pt idx="1424">
                  <c:v>0.183895</c:v>
                </c:pt>
                <c:pt idx="1425">
                  <c:v>10.4779</c:v>
                </c:pt>
                <c:pt idx="1426">
                  <c:v>0.58438699999999999</c:v>
                </c:pt>
                <c:pt idx="1427">
                  <c:v>7.3521999999999998</c:v>
                </c:pt>
                <c:pt idx="1428">
                  <c:v>8.7094299999999993</c:v>
                </c:pt>
                <c:pt idx="1429">
                  <c:v>11.008599999999999</c:v>
                </c:pt>
                <c:pt idx="1430">
                  <c:v>0.19696</c:v>
                </c:pt>
                <c:pt idx="1431">
                  <c:v>1.4212800000000001</c:v>
                </c:pt>
                <c:pt idx="1432">
                  <c:v>15.774900000000001</c:v>
                </c:pt>
                <c:pt idx="1433">
                  <c:v>30.7148</c:v>
                </c:pt>
                <c:pt idx="1434">
                  <c:v>10.2201</c:v>
                </c:pt>
                <c:pt idx="1435">
                  <c:v>11.5076</c:v>
                </c:pt>
                <c:pt idx="1436">
                  <c:v>9.6591300000000005E-2</c:v>
                </c:pt>
                <c:pt idx="1437">
                  <c:v>21.898199999999999</c:v>
                </c:pt>
                <c:pt idx="1438">
                  <c:v>14.3209</c:v>
                </c:pt>
                <c:pt idx="1439">
                  <c:v>11.789099999999999</c:v>
                </c:pt>
                <c:pt idx="1440">
                  <c:v>7.3220400000000003</c:v>
                </c:pt>
                <c:pt idx="1441">
                  <c:v>0.74760400000000005</c:v>
                </c:pt>
                <c:pt idx="1442">
                  <c:v>0.99182099999999995</c:v>
                </c:pt>
                <c:pt idx="1443">
                  <c:v>0.80883300000000002</c:v>
                </c:pt>
                <c:pt idx="1444">
                  <c:v>8.3157300000000003</c:v>
                </c:pt>
                <c:pt idx="1445">
                  <c:v>23.441500000000001</c:v>
                </c:pt>
                <c:pt idx="1446">
                  <c:v>3.5290900000000001</c:v>
                </c:pt>
                <c:pt idx="1447">
                  <c:v>6.3574800000000001E-2</c:v>
                </c:pt>
                <c:pt idx="1448">
                  <c:v>8.2804300000000008</c:v>
                </c:pt>
                <c:pt idx="1449">
                  <c:v>0.355244</c:v>
                </c:pt>
                <c:pt idx="1450">
                  <c:v>1.3284400000000001</c:v>
                </c:pt>
                <c:pt idx="1451">
                  <c:v>4.5174700000000003</c:v>
                </c:pt>
                <c:pt idx="1452">
                  <c:v>19.3734</c:v>
                </c:pt>
                <c:pt idx="1453">
                  <c:v>26.895199999999999</c:v>
                </c:pt>
                <c:pt idx="1454">
                  <c:v>8.38964</c:v>
                </c:pt>
                <c:pt idx="1455">
                  <c:v>8.1967099999999995</c:v>
                </c:pt>
                <c:pt idx="1456">
                  <c:v>8.6059300000000007</c:v>
                </c:pt>
                <c:pt idx="1457">
                  <c:v>8.6655599999999993</c:v>
                </c:pt>
                <c:pt idx="1458">
                  <c:v>0.496417</c:v>
                </c:pt>
                <c:pt idx="1459">
                  <c:v>9.9605800000000002</c:v>
                </c:pt>
                <c:pt idx="1460">
                  <c:v>0.225521</c:v>
                </c:pt>
                <c:pt idx="1461">
                  <c:v>0.53222000000000003</c:v>
                </c:pt>
                <c:pt idx="1462">
                  <c:v>45.688499999999998</c:v>
                </c:pt>
                <c:pt idx="1463">
                  <c:v>5.9954800000000003E-2</c:v>
                </c:pt>
                <c:pt idx="1464">
                  <c:v>13.9849</c:v>
                </c:pt>
                <c:pt idx="1465">
                  <c:v>0.347383</c:v>
                </c:pt>
                <c:pt idx="1466">
                  <c:v>0.41014600000000001</c:v>
                </c:pt>
                <c:pt idx="1467">
                  <c:v>0.16051199999999999</c:v>
                </c:pt>
                <c:pt idx="1468">
                  <c:v>6.74369</c:v>
                </c:pt>
                <c:pt idx="1469">
                  <c:v>0.434917</c:v>
                </c:pt>
                <c:pt idx="1470">
                  <c:v>0.15882599999999999</c:v>
                </c:pt>
                <c:pt idx="1471">
                  <c:v>35.481099999999998</c:v>
                </c:pt>
                <c:pt idx="1472">
                  <c:v>7.8007600000000004</c:v>
                </c:pt>
                <c:pt idx="1473">
                  <c:v>8.0482899999999997</c:v>
                </c:pt>
                <c:pt idx="1474">
                  <c:v>14.5532</c:v>
                </c:pt>
                <c:pt idx="1475">
                  <c:v>8.9692799999999995</c:v>
                </c:pt>
                <c:pt idx="1476">
                  <c:v>7.4744599999999997</c:v>
                </c:pt>
                <c:pt idx="1477">
                  <c:v>25.245999999999999</c:v>
                </c:pt>
                <c:pt idx="1478">
                  <c:v>39.046500000000002</c:v>
                </c:pt>
                <c:pt idx="1479">
                  <c:v>8.7068999999999992</c:v>
                </c:pt>
                <c:pt idx="1480">
                  <c:v>12.676399999999999</c:v>
                </c:pt>
                <c:pt idx="1481">
                  <c:v>20.1661</c:v>
                </c:pt>
                <c:pt idx="1482">
                  <c:v>10.404500000000001</c:v>
                </c:pt>
                <c:pt idx="1483">
                  <c:v>15.5853</c:v>
                </c:pt>
                <c:pt idx="1484">
                  <c:v>7.7464399999999998</c:v>
                </c:pt>
                <c:pt idx="1485">
                  <c:v>18.575299999999999</c:v>
                </c:pt>
                <c:pt idx="1486">
                  <c:v>8.6005599999999998</c:v>
                </c:pt>
                <c:pt idx="1487">
                  <c:v>0.122738</c:v>
                </c:pt>
                <c:pt idx="1488">
                  <c:v>18.559200000000001</c:v>
                </c:pt>
                <c:pt idx="1489">
                  <c:v>0.13206300000000001</c:v>
                </c:pt>
                <c:pt idx="1490">
                  <c:v>19.998999999999999</c:v>
                </c:pt>
                <c:pt idx="1491">
                  <c:v>9.7490000000000006</c:v>
                </c:pt>
                <c:pt idx="1492">
                  <c:v>5.4169299999999997E-2</c:v>
                </c:pt>
                <c:pt idx="1493">
                  <c:v>13.491</c:v>
                </c:pt>
                <c:pt idx="1494">
                  <c:v>0.75390000000000001</c:v>
                </c:pt>
                <c:pt idx="1495">
                  <c:v>17.488099999999999</c:v>
                </c:pt>
                <c:pt idx="1496">
                  <c:v>10.497400000000001</c:v>
                </c:pt>
                <c:pt idx="1497">
                  <c:v>0.32272299999999998</c:v>
                </c:pt>
                <c:pt idx="1498">
                  <c:v>8.2844599999999993</c:v>
                </c:pt>
                <c:pt idx="1499">
                  <c:v>7.7278700000000002</c:v>
                </c:pt>
                <c:pt idx="1500">
                  <c:v>5.9082799999999998E-2</c:v>
                </c:pt>
                <c:pt idx="1501">
                  <c:v>3.4727100000000002</c:v>
                </c:pt>
                <c:pt idx="1502">
                  <c:v>16.0519</c:v>
                </c:pt>
                <c:pt idx="1503">
                  <c:v>13.030099999999999</c:v>
                </c:pt>
                <c:pt idx="1504">
                  <c:v>0.29863000000000001</c:v>
                </c:pt>
                <c:pt idx="1505">
                  <c:v>12.234500000000001</c:v>
                </c:pt>
                <c:pt idx="1506">
                  <c:v>33.892099999999999</c:v>
                </c:pt>
                <c:pt idx="1507">
                  <c:v>0.39286799999999999</c:v>
                </c:pt>
                <c:pt idx="1508">
                  <c:v>9.8994799999999994E-2</c:v>
                </c:pt>
                <c:pt idx="1509">
                  <c:v>23.295500000000001</c:v>
                </c:pt>
                <c:pt idx="1510">
                  <c:v>0.92339300000000002</c:v>
                </c:pt>
                <c:pt idx="1511">
                  <c:v>0.245617</c:v>
                </c:pt>
                <c:pt idx="1512">
                  <c:v>7.0128300000000001</c:v>
                </c:pt>
                <c:pt idx="1513">
                  <c:v>28.169</c:v>
                </c:pt>
                <c:pt idx="1514">
                  <c:v>0.12889700000000001</c:v>
                </c:pt>
                <c:pt idx="1515">
                  <c:v>1.14662</c:v>
                </c:pt>
                <c:pt idx="1516">
                  <c:v>14.007899999999999</c:v>
                </c:pt>
                <c:pt idx="1517">
                  <c:v>10.9132</c:v>
                </c:pt>
                <c:pt idx="1518">
                  <c:v>9.7863799999999994</c:v>
                </c:pt>
                <c:pt idx="1519">
                  <c:v>1.6728700000000001</c:v>
                </c:pt>
                <c:pt idx="1520">
                  <c:v>25.083400000000001</c:v>
                </c:pt>
                <c:pt idx="1521">
                  <c:v>7.9060699999999997</c:v>
                </c:pt>
                <c:pt idx="1522">
                  <c:v>0.105617</c:v>
                </c:pt>
                <c:pt idx="1523">
                  <c:v>14.3599</c:v>
                </c:pt>
                <c:pt idx="1524">
                  <c:v>6.52095</c:v>
                </c:pt>
                <c:pt idx="1525">
                  <c:v>8.2123799999999996</c:v>
                </c:pt>
                <c:pt idx="1526">
                  <c:v>14.1493</c:v>
                </c:pt>
                <c:pt idx="1527">
                  <c:v>14.2441</c:v>
                </c:pt>
                <c:pt idx="1528">
                  <c:v>0.63783500000000004</c:v>
                </c:pt>
                <c:pt idx="1529">
                  <c:v>8.8127399999999998</c:v>
                </c:pt>
                <c:pt idx="1530">
                  <c:v>20.483899999999998</c:v>
                </c:pt>
                <c:pt idx="1531">
                  <c:v>8.2924600000000002</c:v>
                </c:pt>
                <c:pt idx="1532">
                  <c:v>0.31229099999999999</c:v>
                </c:pt>
                <c:pt idx="1533">
                  <c:v>1.10111</c:v>
                </c:pt>
                <c:pt idx="1534">
                  <c:v>0.32552999999999999</c:v>
                </c:pt>
                <c:pt idx="1535">
                  <c:v>12.0915</c:v>
                </c:pt>
                <c:pt idx="1536">
                  <c:v>13.223100000000001</c:v>
                </c:pt>
                <c:pt idx="1537">
                  <c:v>7.2310999999999996</c:v>
                </c:pt>
                <c:pt idx="1538">
                  <c:v>13.374700000000001</c:v>
                </c:pt>
                <c:pt idx="1539">
                  <c:v>10.5252</c:v>
                </c:pt>
                <c:pt idx="1540">
                  <c:v>9.1550799999999999</c:v>
                </c:pt>
                <c:pt idx="1541">
                  <c:v>6.0609299999999998E-2</c:v>
                </c:pt>
                <c:pt idx="1542">
                  <c:v>6.9672499999999999</c:v>
                </c:pt>
                <c:pt idx="1543">
                  <c:v>7.8460999999999999</c:v>
                </c:pt>
                <c:pt idx="1544">
                  <c:v>0.84831900000000005</c:v>
                </c:pt>
                <c:pt idx="1545">
                  <c:v>9.2162900000000008</c:v>
                </c:pt>
                <c:pt idx="1546">
                  <c:v>4.8785200000000001E-2</c:v>
                </c:pt>
                <c:pt idx="1547">
                  <c:v>9.9933099999999997E-2</c:v>
                </c:pt>
                <c:pt idx="1548">
                  <c:v>0.372728</c:v>
                </c:pt>
                <c:pt idx="1549">
                  <c:v>21.195399999999999</c:v>
                </c:pt>
                <c:pt idx="1550">
                  <c:v>0.19302800000000001</c:v>
                </c:pt>
                <c:pt idx="1551">
                  <c:v>26.4742</c:v>
                </c:pt>
                <c:pt idx="1552">
                  <c:v>1.4958100000000001</c:v>
                </c:pt>
                <c:pt idx="1553">
                  <c:v>11.0741</c:v>
                </c:pt>
                <c:pt idx="1554">
                  <c:v>13.015599999999999</c:v>
                </c:pt>
                <c:pt idx="1555">
                  <c:v>9.6768099999999997</c:v>
                </c:pt>
                <c:pt idx="1556">
                  <c:v>1.1894</c:v>
                </c:pt>
                <c:pt idx="1557">
                  <c:v>1.1568099999999999</c:v>
                </c:pt>
                <c:pt idx="1558">
                  <c:v>17.461099999999998</c:v>
                </c:pt>
                <c:pt idx="1559">
                  <c:v>0.72974700000000003</c:v>
                </c:pt>
                <c:pt idx="1560">
                  <c:v>1.17747</c:v>
                </c:pt>
                <c:pt idx="1561">
                  <c:v>20.520399999999999</c:v>
                </c:pt>
                <c:pt idx="1562">
                  <c:v>0.19320300000000001</c:v>
                </c:pt>
                <c:pt idx="1563">
                  <c:v>7.8326700000000002</c:v>
                </c:pt>
                <c:pt idx="1564">
                  <c:v>9.1870600000000007</c:v>
                </c:pt>
                <c:pt idx="1565">
                  <c:v>15.3658</c:v>
                </c:pt>
                <c:pt idx="1566">
                  <c:v>2.3931800000000001</c:v>
                </c:pt>
                <c:pt idx="1567">
                  <c:v>7.8158500000000002</c:v>
                </c:pt>
                <c:pt idx="1568">
                  <c:v>11.532</c:v>
                </c:pt>
                <c:pt idx="1569">
                  <c:v>28.330200000000001</c:v>
                </c:pt>
                <c:pt idx="1570">
                  <c:v>7.8066399999999998</c:v>
                </c:pt>
                <c:pt idx="1571">
                  <c:v>1.67266</c:v>
                </c:pt>
                <c:pt idx="1572">
                  <c:v>1.1359900000000001</c:v>
                </c:pt>
                <c:pt idx="1573">
                  <c:v>21.639600000000002</c:v>
                </c:pt>
                <c:pt idx="1574">
                  <c:v>28.533200000000001</c:v>
                </c:pt>
                <c:pt idx="1575">
                  <c:v>0.909717</c:v>
                </c:pt>
                <c:pt idx="1576">
                  <c:v>5.4361300000000001E-2</c:v>
                </c:pt>
                <c:pt idx="1577">
                  <c:v>10.1289</c:v>
                </c:pt>
                <c:pt idx="1578">
                  <c:v>57.890500000000003</c:v>
                </c:pt>
                <c:pt idx="1579">
                  <c:v>0.22444800000000001</c:v>
                </c:pt>
                <c:pt idx="1580">
                  <c:v>9.6164600000000003E-2</c:v>
                </c:pt>
                <c:pt idx="1581">
                  <c:v>8.9797200000000004</c:v>
                </c:pt>
                <c:pt idx="1582">
                  <c:v>0.66369599999999995</c:v>
                </c:pt>
                <c:pt idx="1583">
                  <c:v>20.532599999999999</c:v>
                </c:pt>
                <c:pt idx="1584">
                  <c:v>0.33058399999999999</c:v>
                </c:pt>
                <c:pt idx="1585">
                  <c:v>0.122321</c:v>
                </c:pt>
                <c:pt idx="1586">
                  <c:v>21.657499999999999</c:v>
                </c:pt>
                <c:pt idx="1587">
                  <c:v>6.9744999999999999</c:v>
                </c:pt>
                <c:pt idx="1588">
                  <c:v>15.5296</c:v>
                </c:pt>
                <c:pt idx="1589">
                  <c:v>10.4612</c:v>
                </c:pt>
                <c:pt idx="1590">
                  <c:v>6.22858</c:v>
                </c:pt>
                <c:pt idx="1591">
                  <c:v>25.920500000000001</c:v>
                </c:pt>
                <c:pt idx="1592">
                  <c:v>0.65490800000000005</c:v>
                </c:pt>
                <c:pt idx="1593">
                  <c:v>20.476400000000002</c:v>
                </c:pt>
                <c:pt idx="1594">
                  <c:v>13.412599999999999</c:v>
                </c:pt>
                <c:pt idx="1595">
                  <c:v>1.2762100000000001</c:v>
                </c:pt>
                <c:pt idx="1596">
                  <c:v>9.2671200000000002</c:v>
                </c:pt>
                <c:pt idx="1597">
                  <c:v>8.3596900000000005</c:v>
                </c:pt>
                <c:pt idx="1598">
                  <c:v>1.08178</c:v>
                </c:pt>
                <c:pt idx="1599">
                  <c:v>37.345399999999998</c:v>
                </c:pt>
                <c:pt idx="1600">
                  <c:v>12.194699999999999</c:v>
                </c:pt>
                <c:pt idx="1601">
                  <c:v>0.42519699999999999</c:v>
                </c:pt>
                <c:pt idx="1602">
                  <c:v>8.9642499999999998</c:v>
                </c:pt>
                <c:pt idx="1603">
                  <c:v>8.2465399999999995</c:v>
                </c:pt>
                <c:pt idx="1604">
                  <c:v>132.29300000000001</c:v>
                </c:pt>
                <c:pt idx="1605">
                  <c:v>4.8148000000000003E-2</c:v>
                </c:pt>
                <c:pt idx="1606">
                  <c:v>10.8788</c:v>
                </c:pt>
                <c:pt idx="1607">
                  <c:v>13.9114</c:v>
                </c:pt>
                <c:pt idx="1608">
                  <c:v>10.181800000000001</c:v>
                </c:pt>
                <c:pt idx="1609">
                  <c:v>8.9205900000000007</c:v>
                </c:pt>
                <c:pt idx="1610">
                  <c:v>0.84967499999999996</c:v>
                </c:pt>
                <c:pt idx="1611">
                  <c:v>26.373999999999999</c:v>
                </c:pt>
                <c:pt idx="1612">
                  <c:v>19.3535</c:v>
                </c:pt>
                <c:pt idx="1613">
                  <c:v>1.2322</c:v>
                </c:pt>
                <c:pt idx="1614">
                  <c:v>0.27011600000000002</c:v>
                </c:pt>
                <c:pt idx="1615">
                  <c:v>4.0994700000000002</c:v>
                </c:pt>
                <c:pt idx="1616">
                  <c:v>0.177927</c:v>
                </c:pt>
                <c:pt idx="1617">
                  <c:v>9.4155200000000008</c:v>
                </c:pt>
                <c:pt idx="1618">
                  <c:v>4.6801099999999998E-2</c:v>
                </c:pt>
                <c:pt idx="1619">
                  <c:v>7.6916200000000003</c:v>
                </c:pt>
                <c:pt idx="1620">
                  <c:v>2.1869800000000001</c:v>
                </c:pt>
                <c:pt idx="1621">
                  <c:v>5.4218200000000001E-2</c:v>
                </c:pt>
                <c:pt idx="1622">
                  <c:v>4.9117300000000004</c:v>
                </c:pt>
                <c:pt idx="1623">
                  <c:v>7.1579899999999999</c:v>
                </c:pt>
                <c:pt idx="1624">
                  <c:v>10.038399999999999</c:v>
                </c:pt>
                <c:pt idx="1625">
                  <c:v>6.8648300000000004</c:v>
                </c:pt>
                <c:pt idx="1626">
                  <c:v>5.0775000000000001E-2</c:v>
                </c:pt>
                <c:pt idx="1627">
                  <c:v>8.7616599999999991</c:v>
                </c:pt>
                <c:pt idx="1628">
                  <c:v>0.199628</c:v>
                </c:pt>
                <c:pt idx="1629">
                  <c:v>19.428899999999999</c:v>
                </c:pt>
                <c:pt idx="1630">
                  <c:v>10.590999999999999</c:v>
                </c:pt>
                <c:pt idx="1631">
                  <c:v>0.25201499999999999</c:v>
                </c:pt>
                <c:pt idx="1632">
                  <c:v>7.3373400000000002</c:v>
                </c:pt>
                <c:pt idx="1633">
                  <c:v>12.1145</c:v>
                </c:pt>
                <c:pt idx="1634">
                  <c:v>5.8741300000000003E-2</c:v>
                </c:pt>
                <c:pt idx="1635">
                  <c:v>0.50863599999999998</c:v>
                </c:pt>
                <c:pt idx="1636">
                  <c:v>16.3855</c:v>
                </c:pt>
                <c:pt idx="1637">
                  <c:v>10.809799999999999</c:v>
                </c:pt>
                <c:pt idx="1638">
                  <c:v>1.02902</c:v>
                </c:pt>
                <c:pt idx="1639">
                  <c:v>18.2745</c:v>
                </c:pt>
                <c:pt idx="1640">
                  <c:v>9.36374</c:v>
                </c:pt>
                <c:pt idx="1641">
                  <c:v>37.292700000000004</c:v>
                </c:pt>
                <c:pt idx="1642">
                  <c:v>8.4907000000000004</c:v>
                </c:pt>
                <c:pt idx="1643">
                  <c:v>15.206799999999999</c:v>
                </c:pt>
                <c:pt idx="1644">
                  <c:v>19.408000000000001</c:v>
                </c:pt>
                <c:pt idx="1645">
                  <c:v>8.8636400000000002</c:v>
                </c:pt>
                <c:pt idx="1646">
                  <c:v>0.12604099999999999</c:v>
                </c:pt>
                <c:pt idx="1647">
                  <c:v>30.060099999999998</c:v>
                </c:pt>
                <c:pt idx="1648">
                  <c:v>25.349499999999999</c:v>
                </c:pt>
                <c:pt idx="1649">
                  <c:v>20.643999999999998</c:v>
                </c:pt>
                <c:pt idx="1650">
                  <c:v>1.49379</c:v>
                </c:pt>
                <c:pt idx="1651">
                  <c:v>13.361499999999999</c:v>
                </c:pt>
                <c:pt idx="1652">
                  <c:v>51.201999999999998</c:v>
                </c:pt>
                <c:pt idx="1653">
                  <c:v>15.540100000000001</c:v>
                </c:pt>
                <c:pt idx="1654">
                  <c:v>10.7949</c:v>
                </c:pt>
                <c:pt idx="1655">
                  <c:v>5.4393200000000003E-2</c:v>
                </c:pt>
                <c:pt idx="1656">
                  <c:v>0.53275600000000001</c:v>
                </c:pt>
                <c:pt idx="1657">
                  <c:v>9.2325300000000006</c:v>
                </c:pt>
                <c:pt idx="1658">
                  <c:v>18.877500000000001</c:v>
                </c:pt>
                <c:pt idx="1659">
                  <c:v>9.7500400000000003</c:v>
                </c:pt>
                <c:pt idx="1660">
                  <c:v>10.9659</c:v>
                </c:pt>
                <c:pt idx="1661">
                  <c:v>0.66590199999999999</c:v>
                </c:pt>
                <c:pt idx="1662">
                  <c:v>5.14229</c:v>
                </c:pt>
                <c:pt idx="1663">
                  <c:v>0.44185600000000003</c:v>
                </c:pt>
                <c:pt idx="1664">
                  <c:v>9.1723999999999997</c:v>
                </c:pt>
                <c:pt idx="1665">
                  <c:v>1.57802</c:v>
                </c:pt>
                <c:pt idx="1666">
                  <c:v>4.6578799999999996</c:v>
                </c:pt>
                <c:pt idx="1667">
                  <c:v>33.651600000000002</c:v>
                </c:pt>
                <c:pt idx="1668">
                  <c:v>0.36824600000000002</c:v>
                </c:pt>
                <c:pt idx="1669">
                  <c:v>2.9512900000000002</c:v>
                </c:pt>
                <c:pt idx="1670">
                  <c:v>6.5572499999999998</c:v>
                </c:pt>
                <c:pt idx="1671">
                  <c:v>11.491400000000001</c:v>
                </c:pt>
                <c:pt idx="1672">
                  <c:v>10.751200000000001</c:v>
                </c:pt>
                <c:pt idx="1673">
                  <c:v>8.2384500000000003</c:v>
                </c:pt>
                <c:pt idx="1674">
                  <c:v>15.258100000000001</c:v>
                </c:pt>
                <c:pt idx="1675">
                  <c:v>1.3812500000000001</c:v>
                </c:pt>
                <c:pt idx="1676">
                  <c:v>20.684999999999999</c:v>
                </c:pt>
                <c:pt idx="1677">
                  <c:v>6.5941900000000002</c:v>
                </c:pt>
                <c:pt idx="1678">
                  <c:v>7.7308000000000003</c:v>
                </c:pt>
                <c:pt idx="1679">
                  <c:v>18.526499999999999</c:v>
                </c:pt>
                <c:pt idx="1680">
                  <c:v>2.0024799999999998</c:v>
                </c:pt>
                <c:pt idx="1681">
                  <c:v>87.393900000000002</c:v>
                </c:pt>
                <c:pt idx="1682">
                  <c:v>0.121588</c:v>
                </c:pt>
                <c:pt idx="1683">
                  <c:v>5.3460100000000003E-2</c:v>
                </c:pt>
                <c:pt idx="1684">
                  <c:v>0.127523</c:v>
                </c:pt>
                <c:pt idx="1685">
                  <c:v>9.0120299999999993</c:v>
                </c:pt>
                <c:pt idx="1686">
                  <c:v>22.180099999999999</c:v>
                </c:pt>
                <c:pt idx="1687">
                  <c:v>0.28371099999999999</c:v>
                </c:pt>
                <c:pt idx="1688">
                  <c:v>10.494999999999999</c:v>
                </c:pt>
                <c:pt idx="1689">
                  <c:v>7.9161200000000003</c:v>
                </c:pt>
                <c:pt idx="1690">
                  <c:v>75.007000000000005</c:v>
                </c:pt>
                <c:pt idx="1691">
                  <c:v>8.7747399999999995</c:v>
                </c:pt>
                <c:pt idx="1692">
                  <c:v>12.5291</c:v>
                </c:pt>
                <c:pt idx="1693">
                  <c:v>15.514099999999999</c:v>
                </c:pt>
                <c:pt idx="1694">
                  <c:v>22.643699999999999</c:v>
                </c:pt>
                <c:pt idx="1695">
                  <c:v>10.3193</c:v>
                </c:pt>
                <c:pt idx="1696">
                  <c:v>0.51486100000000001</c:v>
                </c:pt>
                <c:pt idx="1697">
                  <c:v>20.612400000000001</c:v>
                </c:pt>
                <c:pt idx="1698">
                  <c:v>5.9512799999999997</c:v>
                </c:pt>
                <c:pt idx="1699">
                  <c:v>9.8491199999999992</c:v>
                </c:pt>
                <c:pt idx="1700">
                  <c:v>5.8059500000000002</c:v>
                </c:pt>
                <c:pt idx="1701">
                  <c:v>8.0606600000000004</c:v>
                </c:pt>
                <c:pt idx="1702">
                  <c:v>38.428199999999997</c:v>
                </c:pt>
                <c:pt idx="1703">
                  <c:v>67.767200000000003</c:v>
                </c:pt>
                <c:pt idx="1704">
                  <c:v>29.906300000000002</c:v>
                </c:pt>
                <c:pt idx="1705">
                  <c:v>0.161528</c:v>
                </c:pt>
                <c:pt idx="1706">
                  <c:v>0.10621700000000001</c:v>
                </c:pt>
                <c:pt idx="1707">
                  <c:v>0.51550700000000005</c:v>
                </c:pt>
                <c:pt idx="1708">
                  <c:v>23.3307</c:v>
                </c:pt>
                <c:pt idx="1709">
                  <c:v>12.507199999999999</c:v>
                </c:pt>
                <c:pt idx="1710">
                  <c:v>0.277702</c:v>
                </c:pt>
                <c:pt idx="1711">
                  <c:v>14.9626</c:v>
                </c:pt>
                <c:pt idx="1712">
                  <c:v>11.805300000000001</c:v>
                </c:pt>
                <c:pt idx="1713">
                  <c:v>7.6876199999999999</c:v>
                </c:pt>
                <c:pt idx="1714">
                  <c:v>24.7273</c:v>
                </c:pt>
                <c:pt idx="1715">
                  <c:v>0.63205</c:v>
                </c:pt>
                <c:pt idx="1716">
                  <c:v>25.831299999999999</c:v>
                </c:pt>
                <c:pt idx="1717">
                  <c:v>0.64285999999999999</c:v>
                </c:pt>
                <c:pt idx="1718">
                  <c:v>5.3943199999999997E-2</c:v>
                </c:pt>
                <c:pt idx="1719">
                  <c:v>0.30338599999999999</c:v>
                </c:pt>
                <c:pt idx="1720">
                  <c:v>58.457799999999999</c:v>
                </c:pt>
                <c:pt idx="1721">
                  <c:v>13.1996</c:v>
                </c:pt>
                <c:pt idx="1722">
                  <c:v>39.230499999999999</c:v>
                </c:pt>
                <c:pt idx="1723">
                  <c:v>8.10642</c:v>
                </c:pt>
                <c:pt idx="1724">
                  <c:v>15.7567</c:v>
                </c:pt>
                <c:pt idx="1725">
                  <c:v>7.4870700000000001</c:v>
                </c:pt>
                <c:pt idx="1726">
                  <c:v>10.277699999999999</c:v>
                </c:pt>
                <c:pt idx="1727">
                  <c:v>2.6346400000000001</c:v>
                </c:pt>
                <c:pt idx="1728">
                  <c:v>1.3100099999999999</c:v>
                </c:pt>
                <c:pt idx="1729">
                  <c:v>15.4633</c:v>
                </c:pt>
                <c:pt idx="1730">
                  <c:v>11.0047</c:v>
                </c:pt>
                <c:pt idx="1731">
                  <c:v>8.1348800000000008</c:v>
                </c:pt>
                <c:pt idx="1732">
                  <c:v>6.3000799999999996E-2</c:v>
                </c:pt>
                <c:pt idx="1733">
                  <c:v>5.0960499999999999E-2</c:v>
                </c:pt>
                <c:pt idx="1734">
                  <c:v>1.1996500000000001</c:v>
                </c:pt>
                <c:pt idx="1735">
                  <c:v>0.24984999999999999</c:v>
                </c:pt>
                <c:pt idx="1736">
                  <c:v>7.2777700000000003</c:v>
                </c:pt>
                <c:pt idx="1737">
                  <c:v>8.4818300000000004</c:v>
                </c:pt>
                <c:pt idx="1738">
                  <c:v>6.2831599999999996</c:v>
                </c:pt>
                <c:pt idx="1739">
                  <c:v>3.9315199999999999</c:v>
                </c:pt>
                <c:pt idx="1740">
                  <c:v>26.538799999999998</c:v>
                </c:pt>
                <c:pt idx="1741">
                  <c:v>17.781600000000001</c:v>
                </c:pt>
                <c:pt idx="1742">
                  <c:v>5.9818600000000002</c:v>
                </c:pt>
                <c:pt idx="1743">
                  <c:v>13.6388</c:v>
                </c:pt>
                <c:pt idx="1744">
                  <c:v>10.782500000000001</c:v>
                </c:pt>
                <c:pt idx="1745">
                  <c:v>3.1274199999999999</c:v>
                </c:pt>
                <c:pt idx="1746">
                  <c:v>0.32427600000000001</c:v>
                </c:pt>
                <c:pt idx="1747">
                  <c:v>0.24995800000000001</c:v>
                </c:pt>
                <c:pt idx="1748">
                  <c:v>1.1212899999999999</c:v>
                </c:pt>
                <c:pt idx="1749">
                  <c:v>9.7951099999999993</c:v>
                </c:pt>
                <c:pt idx="1750">
                  <c:v>0.12945400000000001</c:v>
                </c:pt>
                <c:pt idx="1751">
                  <c:v>18.510999999999999</c:v>
                </c:pt>
                <c:pt idx="1752">
                  <c:v>24.292200000000001</c:v>
                </c:pt>
                <c:pt idx="1753">
                  <c:v>1.01617</c:v>
                </c:pt>
                <c:pt idx="1754">
                  <c:v>18.063800000000001</c:v>
                </c:pt>
                <c:pt idx="1755">
                  <c:v>20.4451</c:v>
                </c:pt>
                <c:pt idx="1756">
                  <c:v>0.14249100000000001</c:v>
                </c:pt>
                <c:pt idx="1757">
                  <c:v>13.272</c:v>
                </c:pt>
                <c:pt idx="1758">
                  <c:v>10.920999999999999</c:v>
                </c:pt>
                <c:pt idx="1759">
                  <c:v>9.2384000000000004</c:v>
                </c:pt>
                <c:pt idx="1760">
                  <c:v>0.41437499999999999</c:v>
                </c:pt>
                <c:pt idx="1761">
                  <c:v>0.11534899999999999</c:v>
                </c:pt>
                <c:pt idx="1762">
                  <c:v>12.8218</c:v>
                </c:pt>
                <c:pt idx="1763">
                  <c:v>1.2316800000000001</c:v>
                </c:pt>
                <c:pt idx="1764">
                  <c:v>5.8063799999999999E-2</c:v>
                </c:pt>
                <c:pt idx="1765">
                  <c:v>0.294072</c:v>
                </c:pt>
                <c:pt idx="1766">
                  <c:v>10.55</c:v>
                </c:pt>
                <c:pt idx="1767">
                  <c:v>19.695799999999998</c:v>
                </c:pt>
                <c:pt idx="1768">
                  <c:v>0.133549</c:v>
                </c:pt>
                <c:pt idx="1769">
                  <c:v>0.46433600000000003</c:v>
                </c:pt>
                <c:pt idx="1770">
                  <c:v>10.162000000000001</c:v>
                </c:pt>
                <c:pt idx="1771">
                  <c:v>0.12590899999999999</c:v>
                </c:pt>
                <c:pt idx="1772">
                  <c:v>0.99523499999999998</c:v>
                </c:pt>
                <c:pt idx="1773">
                  <c:v>9.9554899999999993</c:v>
                </c:pt>
                <c:pt idx="1774">
                  <c:v>1.18685</c:v>
                </c:pt>
                <c:pt idx="1775">
                  <c:v>9.8922799999999995</c:v>
                </c:pt>
                <c:pt idx="1776">
                  <c:v>7.4520400000000002</c:v>
                </c:pt>
                <c:pt idx="1777">
                  <c:v>13.718500000000001</c:v>
                </c:pt>
                <c:pt idx="1778">
                  <c:v>8.3802400000000006</c:v>
                </c:pt>
                <c:pt idx="1779">
                  <c:v>5.9186700000000002E-2</c:v>
                </c:pt>
                <c:pt idx="1780">
                  <c:v>0.56904299999999997</c:v>
                </c:pt>
                <c:pt idx="1781">
                  <c:v>19.5321</c:v>
                </c:pt>
                <c:pt idx="1782">
                  <c:v>12.8651</c:v>
                </c:pt>
                <c:pt idx="1783">
                  <c:v>0.49024400000000001</c:v>
                </c:pt>
                <c:pt idx="1784">
                  <c:v>36.632199999999997</c:v>
                </c:pt>
                <c:pt idx="1785">
                  <c:v>6.65625</c:v>
                </c:pt>
                <c:pt idx="1786">
                  <c:v>7.3682499999999997</c:v>
                </c:pt>
                <c:pt idx="1787">
                  <c:v>19.130600000000001</c:v>
                </c:pt>
                <c:pt idx="1788">
                  <c:v>7.4675599999999998</c:v>
                </c:pt>
                <c:pt idx="1789">
                  <c:v>12.3005</c:v>
                </c:pt>
                <c:pt idx="1790">
                  <c:v>8.4120100000000004</c:v>
                </c:pt>
                <c:pt idx="1791">
                  <c:v>13.320399999999999</c:v>
                </c:pt>
                <c:pt idx="1792">
                  <c:v>8.6590199999999999</c:v>
                </c:pt>
                <c:pt idx="1793">
                  <c:v>1.3099400000000001</c:v>
                </c:pt>
                <c:pt idx="1794">
                  <c:v>9.3740699999999997</c:v>
                </c:pt>
                <c:pt idx="1795">
                  <c:v>18.6737</c:v>
                </c:pt>
                <c:pt idx="1796">
                  <c:v>11.5763</c:v>
                </c:pt>
                <c:pt idx="1797">
                  <c:v>5.1556200000000003E-2</c:v>
                </c:pt>
                <c:pt idx="1798">
                  <c:v>13.636100000000001</c:v>
                </c:pt>
                <c:pt idx="1799">
                  <c:v>14.0862</c:v>
                </c:pt>
                <c:pt idx="1800">
                  <c:v>19.2134</c:v>
                </c:pt>
                <c:pt idx="1801">
                  <c:v>5.1977200000000003</c:v>
                </c:pt>
                <c:pt idx="1802">
                  <c:v>0.197269</c:v>
                </c:pt>
                <c:pt idx="1803">
                  <c:v>12.7669</c:v>
                </c:pt>
                <c:pt idx="1804">
                  <c:v>18.422599999999999</c:v>
                </c:pt>
                <c:pt idx="1805">
                  <c:v>11.192600000000001</c:v>
                </c:pt>
                <c:pt idx="1806">
                  <c:v>14.5177</c:v>
                </c:pt>
                <c:pt idx="1807">
                  <c:v>15.4459</c:v>
                </c:pt>
                <c:pt idx="1808">
                  <c:v>31.253699999999998</c:v>
                </c:pt>
                <c:pt idx="1809">
                  <c:v>9.4648599999999998</c:v>
                </c:pt>
                <c:pt idx="1810">
                  <c:v>0.294576</c:v>
                </c:pt>
                <c:pt idx="1811">
                  <c:v>2.3489300000000002</c:v>
                </c:pt>
                <c:pt idx="1812">
                  <c:v>9.4765200000000007</c:v>
                </c:pt>
                <c:pt idx="1813">
                  <c:v>11.6418</c:v>
                </c:pt>
                <c:pt idx="1814">
                  <c:v>15.872</c:v>
                </c:pt>
                <c:pt idx="1815">
                  <c:v>0.458123</c:v>
                </c:pt>
                <c:pt idx="1816">
                  <c:v>0.92072299999999996</c:v>
                </c:pt>
                <c:pt idx="1817">
                  <c:v>8.5502900000000004</c:v>
                </c:pt>
                <c:pt idx="1818">
                  <c:v>11.3512</c:v>
                </c:pt>
                <c:pt idx="1819">
                  <c:v>0.62188399999999999</c:v>
                </c:pt>
                <c:pt idx="1820">
                  <c:v>7.0261199999999997</c:v>
                </c:pt>
                <c:pt idx="1821">
                  <c:v>0.26881899999999997</c:v>
                </c:pt>
                <c:pt idx="1822">
                  <c:v>9.91007E-2</c:v>
                </c:pt>
                <c:pt idx="1823">
                  <c:v>35.652700000000003</c:v>
                </c:pt>
                <c:pt idx="1824">
                  <c:v>8.3541600000000003</c:v>
                </c:pt>
                <c:pt idx="1825">
                  <c:v>8.9854000000000003</c:v>
                </c:pt>
                <c:pt idx="1826">
                  <c:v>0.27205699999999999</c:v>
                </c:pt>
                <c:pt idx="1827">
                  <c:v>21.281700000000001</c:v>
                </c:pt>
                <c:pt idx="1828">
                  <c:v>9.8040500000000002</c:v>
                </c:pt>
                <c:pt idx="1829">
                  <c:v>5.9186800000000002</c:v>
                </c:pt>
                <c:pt idx="1830">
                  <c:v>9.7218399999999996E-2</c:v>
                </c:pt>
                <c:pt idx="1831">
                  <c:v>23.440899999999999</c:v>
                </c:pt>
                <c:pt idx="1832">
                  <c:v>0.17658199999999999</c:v>
                </c:pt>
                <c:pt idx="1833">
                  <c:v>8.3496100000000002</c:v>
                </c:pt>
                <c:pt idx="1834">
                  <c:v>37.069800000000001</c:v>
                </c:pt>
                <c:pt idx="1835">
                  <c:v>0.241034</c:v>
                </c:pt>
                <c:pt idx="1836">
                  <c:v>8.0190900000000003</c:v>
                </c:pt>
                <c:pt idx="1837">
                  <c:v>17.7212</c:v>
                </c:pt>
                <c:pt idx="1838">
                  <c:v>33.2348</c:v>
                </c:pt>
                <c:pt idx="1839">
                  <c:v>0.12589600000000001</c:v>
                </c:pt>
                <c:pt idx="1840">
                  <c:v>14.9956</c:v>
                </c:pt>
                <c:pt idx="1841">
                  <c:v>34.369100000000003</c:v>
                </c:pt>
                <c:pt idx="1842">
                  <c:v>15.468299999999999</c:v>
                </c:pt>
                <c:pt idx="1843">
                  <c:v>3.1109399999999998</c:v>
                </c:pt>
                <c:pt idx="1844">
                  <c:v>0.74355499999999997</c:v>
                </c:pt>
                <c:pt idx="1845">
                  <c:v>10.159599999999999</c:v>
                </c:pt>
                <c:pt idx="1846">
                  <c:v>1.3631500000000001</c:v>
                </c:pt>
                <c:pt idx="1847">
                  <c:v>0.95111100000000004</c:v>
                </c:pt>
                <c:pt idx="1848">
                  <c:v>24.072900000000001</c:v>
                </c:pt>
                <c:pt idx="1849">
                  <c:v>38.763300000000001</c:v>
                </c:pt>
                <c:pt idx="1850">
                  <c:v>0.52224700000000002</c:v>
                </c:pt>
                <c:pt idx="1851">
                  <c:v>14.571099999999999</c:v>
                </c:pt>
                <c:pt idx="1852">
                  <c:v>0.29754599999999998</c:v>
                </c:pt>
                <c:pt idx="1853">
                  <c:v>6.4060499999999996</c:v>
                </c:pt>
                <c:pt idx="1854">
                  <c:v>0.409028</c:v>
                </c:pt>
                <c:pt idx="1855">
                  <c:v>12.1159</c:v>
                </c:pt>
                <c:pt idx="1856">
                  <c:v>0.398675</c:v>
                </c:pt>
                <c:pt idx="1857">
                  <c:v>12.546200000000001</c:v>
                </c:pt>
                <c:pt idx="1858">
                  <c:v>0.366143</c:v>
                </c:pt>
                <c:pt idx="1859">
                  <c:v>13.194800000000001</c:v>
                </c:pt>
                <c:pt idx="1860">
                  <c:v>0.57577999999999996</c:v>
                </c:pt>
                <c:pt idx="1861">
                  <c:v>12.3476</c:v>
                </c:pt>
                <c:pt idx="1862">
                  <c:v>6.0735499999999998E-2</c:v>
                </c:pt>
                <c:pt idx="1863">
                  <c:v>11.9983</c:v>
                </c:pt>
                <c:pt idx="1864">
                  <c:v>0.78896100000000002</c:v>
                </c:pt>
                <c:pt idx="1865">
                  <c:v>34.771500000000003</c:v>
                </c:pt>
                <c:pt idx="1866">
                  <c:v>19.993600000000001</c:v>
                </c:pt>
                <c:pt idx="1867">
                  <c:v>9.6912699999999994</c:v>
                </c:pt>
                <c:pt idx="1868">
                  <c:v>36.266100000000002</c:v>
                </c:pt>
                <c:pt idx="1869">
                  <c:v>15.030900000000001</c:v>
                </c:pt>
                <c:pt idx="1870">
                  <c:v>8.0202799999999996</c:v>
                </c:pt>
                <c:pt idx="1871">
                  <c:v>5.1611999999999998E-2</c:v>
                </c:pt>
                <c:pt idx="1872">
                  <c:v>0.61257099999999998</c:v>
                </c:pt>
                <c:pt idx="1873">
                  <c:v>28.7348</c:v>
                </c:pt>
                <c:pt idx="1874">
                  <c:v>11.518700000000001</c:v>
                </c:pt>
                <c:pt idx="1875">
                  <c:v>8.2404600000000006</c:v>
                </c:pt>
                <c:pt idx="1876">
                  <c:v>1.68123</c:v>
                </c:pt>
                <c:pt idx="1877">
                  <c:v>3.73143</c:v>
                </c:pt>
                <c:pt idx="1878">
                  <c:v>6.0997399999999997</c:v>
                </c:pt>
                <c:pt idx="1879">
                  <c:v>2.851</c:v>
                </c:pt>
                <c:pt idx="1880">
                  <c:v>6.3704499999999999</c:v>
                </c:pt>
                <c:pt idx="1881">
                  <c:v>6.4380300000000001E-2</c:v>
                </c:pt>
                <c:pt idx="1882">
                  <c:v>0.16322999999999999</c:v>
                </c:pt>
                <c:pt idx="1883">
                  <c:v>0.46301399999999998</c:v>
                </c:pt>
                <c:pt idx="1884">
                  <c:v>0.36563600000000002</c:v>
                </c:pt>
                <c:pt idx="1885">
                  <c:v>0.57391599999999998</c:v>
                </c:pt>
                <c:pt idx="1886">
                  <c:v>8.2164900000000003</c:v>
                </c:pt>
                <c:pt idx="1887">
                  <c:v>1.18814</c:v>
                </c:pt>
                <c:pt idx="1888">
                  <c:v>13.7087</c:v>
                </c:pt>
                <c:pt idx="1889">
                  <c:v>0.32005499999999998</c:v>
                </c:pt>
                <c:pt idx="1890">
                  <c:v>18.561299999999999</c:v>
                </c:pt>
                <c:pt idx="1891">
                  <c:v>31.0748</c:v>
                </c:pt>
                <c:pt idx="1892">
                  <c:v>14.5565</c:v>
                </c:pt>
                <c:pt idx="1893">
                  <c:v>9.6817799999999998</c:v>
                </c:pt>
                <c:pt idx="1894">
                  <c:v>0.17374999999999999</c:v>
                </c:pt>
                <c:pt idx="1895">
                  <c:v>22.320799999999998</c:v>
                </c:pt>
                <c:pt idx="1896">
                  <c:v>5.6281400000000001</c:v>
                </c:pt>
                <c:pt idx="1897">
                  <c:v>10.507199999999999</c:v>
                </c:pt>
                <c:pt idx="1898">
                  <c:v>6.0938400000000001</c:v>
                </c:pt>
                <c:pt idx="1899">
                  <c:v>34.834800000000001</c:v>
                </c:pt>
                <c:pt idx="1900">
                  <c:v>7.4848499999999998</c:v>
                </c:pt>
                <c:pt idx="1901">
                  <c:v>7.5093899999999998</c:v>
                </c:pt>
                <c:pt idx="1902">
                  <c:v>0.14729600000000001</c:v>
                </c:pt>
                <c:pt idx="1903">
                  <c:v>11.4292</c:v>
                </c:pt>
                <c:pt idx="1904">
                  <c:v>15.0487</c:v>
                </c:pt>
                <c:pt idx="1905">
                  <c:v>19.216000000000001</c:v>
                </c:pt>
                <c:pt idx="1906">
                  <c:v>10.678900000000001</c:v>
                </c:pt>
                <c:pt idx="1907">
                  <c:v>0.14227100000000001</c:v>
                </c:pt>
                <c:pt idx="1908">
                  <c:v>11.7598</c:v>
                </c:pt>
                <c:pt idx="1909">
                  <c:v>33.870899999999999</c:v>
                </c:pt>
                <c:pt idx="1910">
                  <c:v>0.72522299999999995</c:v>
                </c:pt>
                <c:pt idx="1911">
                  <c:v>0.26677800000000002</c:v>
                </c:pt>
                <c:pt idx="1912">
                  <c:v>0.202293</c:v>
                </c:pt>
                <c:pt idx="1913">
                  <c:v>0.89491799999999999</c:v>
                </c:pt>
                <c:pt idx="1914">
                  <c:v>20.357199999999999</c:v>
                </c:pt>
                <c:pt idx="1915">
                  <c:v>0.43844499999999997</c:v>
                </c:pt>
                <c:pt idx="1916">
                  <c:v>39.476599999999998</c:v>
                </c:pt>
                <c:pt idx="1917">
                  <c:v>7.2008099999999997</c:v>
                </c:pt>
                <c:pt idx="1918">
                  <c:v>1.0791999999999999</c:v>
                </c:pt>
                <c:pt idx="1919">
                  <c:v>13.4068</c:v>
                </c:pt>
                <c:pt idx="1920">
                  <c:v>8.3034800000000004</c:v>
                </c:pt>
                <c:pt idx="1921">
                  <c:v>5.6920199999999997E-2</c:v>
                </c:pt>
                <c:pt idx="1922">
                  <c:v>9.6447500000000005E-2</c:v>
                </c:pt>
                <c:pt idx="1923">
                  <c:v>14.385</c:v>
                </c:pt>
                <c:pt idx="1924">
                  <c:v>9.2693999999999992</c:v>
                </c:pt>
                <c:pt idx="1925">
                  <c:v>40.502099999999999</c:v>
                </c:pt>
                <c:pt idx="1926">
                  <c:v>15.5578</c:v>
                </c:pt>
                <c:pt idx="1927">
                  <c:v>5.4816200000000002E-2</c:v>
                </c:pt>
                <c:pt idx="1928">
                  <c:v>7.6544699999999999</c:v>
                </c:pt>
                <c:pt idx="1929">
                  <c:v>0.123678</c:v>
                </c:pt>
                <c:pt idx="1930">
                  <c:v>14.013500000000001</c:v>
                </c:pt>
                <c:pt idx="1931">
                  <c:v>16.3599</c:v>
                </c:pt>
                <c:pt idx="1932">
                  <c:v>0.60808600000000002</c:v>
                </c:pt>
                <c:pt idx="1933">
                  <c:v>0.406557</c:v>
                </c:pt>
                <c:pt idx="1934">
                  <c:v>13.756</c:v>
                </c:pt>
                <c:pt idx="1935">
                  <c:v>9.4538200000000003</c:v>
                </c:pt>
                <c:pt idx="1936">
                  <c:v>6.5905300000000002</c:v>
                </c:pt>
                <c:pt idx="1937">
                  <c:v>2.4184299999999999</c:v>
                </c:pt>
                <c:pt idx="1938">
                  <c:v>13.283099999999999</c:v>
                </c:pt>
                <c:pt idx="1939">
                  <c:v>0.178429</c:v>
                </c:pt>
                <c:pt idx="1940">
                  <c:v>10.971399999999999</c:v>
                </c:pt>
                <c:pt idx="1941">
                  <c:v>19.454599999999999</c:v>
                </c:pt>
                <c:pt idx="1942">
                  <c:v>9.6730300000000007</c:v>
                </c:pt>
                <c:pt idx="1943">
                  <c:v>26.918099999999999</c:v>
                </c:pt>
                <c:pt idx="1944">
                  <c:v>15.6601</c:v>
                </c:pt>
                <c:pt idx="1945">
                  <c:v>1.0653600000000001</c:v>
                </c:pt>
                <c:pt idx="1946">
                  <c:v>8.2126699999999992</c:v>
                </c:pt>
                <c:pt idx="1947">
                  <c:v>12.614599999999999</c:v>
                </c:pt>
                <c:pt idx="1948">
                  <c:v>4.9886899999999998E-2</c:v>
                </c:pt>
                <c:pt idx="1949">
                  <c:v>5.09002E-2</c:v>
                </c:pt>
                <c:pt idx="1950">
                  <c:v>20.991199999999999</c:v>
                </c:pt>
                <c:pt idx="1951">
                  <c:v>7.9818499999999997</c:v>
                </c:pt>
                <c:pt idx="1952">
                  <c:v>1.3481000000000001</c:v>
                </c:pt>
                <c:pt idx="1953">
                  <c:v>12.6463</c:v>
                </c:pt>
                <c:pt idx="1954">
                  <c:v>30.980399999999999</c:v>
                </c:pt>
                <c:pt idx="1955">
                  <c:v>7.3777499999999998</c:v>
                </c:pt>
                <c:pt idx="1956">
                  <c:v>28.5489</c:v>
                </c:pt>
                <c:pt idx="1957">
                  <c:v>9.6173300000000008</c:v>
                </c:pt>
                <c:pt idx="1958">
                  <c:v>20.337</c:v>
                </c:pt>
                <c:pt idx="1959">
                  <c:v>9.6316199999999998</c:v>
                </c:pt>
                <c:pt idx="1960">
                  <c:v>8.4528700000000008</c:v>
                </c:pt>
                <c:pt idx="1961">
                  <c:v>1.8316699999999999</c:v>
                </c:pt>
                <c:pt idx="1962">
                  <c:v>0.37770599999999999</c:v>
                </c:pt>
                <c:pt idx="1963">
                  <c:v>6.7374099999999997</c:v>
                </c:pt>
                <c:pt idx="1964">
                  <c:v>1.53871</c:v>
                </c:pt>
                <c:pt idx="1965">
                  <c:v>9.1009399999999996</c:v>
                </c:pt>
                <c:pt idx="1966">
                  <c:v>13.072100000000001</c:v>
                </c:pt>
                <c:pt idx="1967">
                  <c:v>9.3479399999999995</c:v>
                </c:pt>
                <c:pt idx="1968">
                  <c:v>31.401399999999999</c:v>
                </c:pt>
                <c:pt idx="1969">
                  <c:v>7.5793600000000003</c:v>
                </c:pt>
                <c:pt idx="1970">
                  <c:v>0.151092</c:v>
                </c:pt>
                <c:pt idx="1971">
                  <c:v>6.8139599999999995E-2</c:v>
                </c:pt>
                <c:pt idx="1972">
                  <c:v>38.645899999999997</c:v>
                </c:pt>
                <c:pt idx="1973">
                  <c:v>0.10242999999999999</c:v>
                </c:pt>
                <c:pt idx="1974">
                  <c:v>14.041</c:v>
                </c:pt>
                <c:pt idx="1975">
                  <c:v>9.8259699999999999</c:v>
                </c:pt>
                <c:pt idx="1976">
                  <c:v>0.42098999999999998</c:v>
                </c:pt>
                <c:pt idx="1977">
                  <c:v>8.1297200000000007</c:v>
                </c:pt>
                <c:pt idx="1978">
                  <c:v>7.5594599999999996</c:v>
                </c:pt>
                <c:pt idx="1979">
                  <c:v>5.0344699999999998</c:v>
                </c:pt>
                <c:pt idx="1980">
                  <c:v>1.7582</c:v>
                </c:pt>
                <c:pt idx="1981">
                  <c:v>7.8470000000000004</c:v>
                </c:pt>
                <c:pt idx="1982">
                  <c:v>0.106683</c:v>
                </c:pt>
                <c:pt idx="1983">
                  <c:v>0.61168500000000003</c:v>
                </c:pt>
                <c:pt idx="1984">
                  <c:v>11.7193</c:v>
                </c:pt>
                <c:pt idx="1985">
                  <c:v>0.103218</c:v>
                </c:pt>
                <c:pt idx="1986">
                  <c:v>15.4718</c:v>
                </c:pt>
                <c:pt idx="1987">
                  <c:v>8.8355099999999993</c:v>
                </c:pt>
                <c:pt idx="1988">
                  <c:v>15.8498</c:v>
                </c:pt>
                <c:pt idx="1989">
                  <c:v>5.9402200000000001</c:v>
                </c:pt>
                <c:pt idx="1990">
                  <c:v>8.3008299999999995</c:v>
                </c:pt>
                <c:pt idx="1991">
                  <c:v>1.36067</c:v>
                </c:pt>
                <c:pt idx="1992">
                  <c:v>18.790500000000002</c:v>
                </c:pt>
                <c:pt idx="1993">
                  <c:v>21.848700000000001</c:v>
                </c:pt>
                <c:pt idx="1994">
                  <c:v>0.47301500000000002</c:v>
                </c:pt>
                <c:pt idx="1995">
                  <c:v>7.3556299999999997</c:v>
                </c:pt>
                <c:pt idx="1996">
                  <c:v>11.4589</c:v>
                </c:pt>
                <c:pt idx="1997">
                  <c:v>4.3369</c:v>
                </c:pt>
                <c:pt idx="1998">
                  <c:v>5.3350300000000003E-2</c:v>
                </c:pt>
                <c:pt idx="1999">
                  <c:v>6.0047700000000002E-2</c:v>
                </c:pt>
                <c:pt idx="2000">
                  <c:v>14.7697</c:v>
                </c:pt>
                <c:pt idx="2001">
                  <c:v>0.228463</c:v>
                </c:pt>
                <c:pt idx="2002">
                  <c:v>6.63117</c:v>
                </c:pt>
                <c:pt idx="2003">
                  <c:v>4.6038899999999998</c:v>
                </c:pt>
                <c:pt idx="2004">
                  <c:v>0.12792799999999999</c:v>
                </c:pt>
                <c:pt idx="2005">
                  <c:v>0.74999300000000002</c:v>
                </c:pt>
                <c:pt idx="2006">
                  <c:v>8.3652499999999996</c:v>
                </c:pt>
                <c:pt idx="2007">
                  <c:v>17.892900000000001</c:v>
                </c:pt>
                <c:pt idx="2008">
                  <c:v>24.3766</c:v>
                </c:pt>
                <c:pt idx="2009">
                  <c:v>7.2028400000000001</c:v>
                </c:pt>
                <c:pt idx="2010">
                  <c:v>17.6111</c:v>
                </c:pt>
                <c:pt idx="2011">
                  <c:v>0.74994400000000006</c:v>
                </c:pt>
                <c:pt idx="2012">
                  <c:v>8.6755800000000001</c:v>
                </c:pt>
                <c:pt idx="2013">
                  <c:v>54.521700000000003</c:v>
                </c:pt>
                <c:pt idx="2014">
                  <c:v>6.4929799999999996E-2</c:v>
                </c:pt>
                <c:pt idx="2015">
                  <c:v>13.567299999999999</c:v>
                </c:pt>
                <c:pt idx="2016">
                  <c:v>1.5034400000000001</c:v>
                </c:pt>
                <c:pt idx="2017">
                  <c:v>7.3783200000000004</c:v>
                </c:pt>
                <c:pt idx="2018">
                  <c:v>17.0228</c:v>
                </c:pt>
                <c:pt idx="2019">
                  <c:v>7.0792999999999999</c:v>
                </c:pt>
                <c:pt idx="2020">
                  <c:v>5.2634999999999996</c:v>
                </c:pt>
                <c:pt idx="2021">
                  <c:v>5.4790599999999996</c:v>
                </c:pt>
                <c:pt idx="2022">
                  <c:v>5.02113E-2</c:v>
                </c:pt>
                <c:pt idx="2023">
                  <c:v>0.103557</c:v>
                </c:pt>
                <c:pt idx="2024">
                  <c:v>0.19376699999999999</c:v>
                </c:pt>
                <c:pt idx="2025">
                  <c:v>24.9998</c:v>
                </c:pt>
                <c:pt idx="2026">
                  <c:v>0.12026199999999999</c:v>
                </c:pt>
                <c:pt idx="2027">
                  <c:v>11.6496</c:v>
                </c:pt>
                <c:pt idx="2028">
                  <c:v>8.4692500000000006</c:v>
                </c:pt>
                <c:pt idx="2029">
                  <c:v>10.7536</c:v>
                </c:pt>
                <c:pt idx="2030">
                  <c:v>0.260768</c:v>
                </c:pt>
                <c:pt idx="2031">
                  <c:v>26.1249</c:v>
                </c:pt>
                <c:pt idx="2032">
                  <c:v>7.7521100000000001</c:v>
                </c:pt>
                <c:pt idx="2033">
                  <c:v>18.9068</c:v>
                </c:pt>
                <c:pt idx="2034">
                  <c:v>0.26314199999999999</c:v>
                </c:pt>
                <c:pt idx="2035">
                  <c:v>0.96848800000000002</c:v>
                </c:pt>
                <c:pt idx="2036">
                  <c:v>0.55679500000000004</c:v>
                </c:pt>
                <c:pt idx="2037">
                  <c:v>0.162799</c:v>
                </c:pt>
                <c:pt idx="2038">
                  <c:v>2.1816499999999999</c:v>
                </c:pt>
                <c:pt idx="2039">
                  <c:v>3.8973300000000002</c:v>
                </c:pt>
                <c:pt idx="2040">
                  <c:v>6.7892200000000003</c:v>
                </c:pt>
                <c:pt idx="2041">
                  <c:v>6.3679899999999998E-2</c:v>
                </c:pt>
                <c:pt idx="2042">
                  <c:v>0.51239599999999996</c:v>
                </c:pt>
                <c:pt idx="2043">
                  <c:v>0.177678</c:v>
                </c:pt>
                <c:pt idx="2044">
                  <c:v>11.1929</c:v>
                </c:pt>
                <c:pt idx="2045">
                  <c:v>0.10781399999999999</c:v>
                </c:pt>
                <c:pt idx="2046">
                  <c:v>8.69984</c:v>
                </c:pt>
                <c:pt idx="2047">
                  <c:v>2.5980500000000002</c:v>
                </c:pt>
                <c:pt idx="2048">
                  <c:v>5.4103900000000003E-2</c:v>
                </c:pt>
                <c:pt idx="2049">
                  <c:v>11.2058</c:v>
                </c:pt>
                <c:pt idx="2050">
                  <c:v>0.192075</c:v>
                </c:pt>
                <c:pt idx="2051">
                  <c:v>0.50474300000000005</c:v>
                </c:pt>
                <c:pt idx="2052">
                  <c:v>14.2645</c:v>
                </c:pt>
                <c:pt idx="2053">
                  <c:v>0.40219300000000002</c:v>
                </c:pt>
                <c:pt idx="2054">
                  <c:v>3.5068199999999998</c:v>
                </c:pt>
                <c:pt idx="2055">
                  <c:v>1.2965899999999999</c:v>
                </c:pt>
                <c:pt idx="2056">
                  <c:v>23.294799999999999</c:v>
                </c:pt>
                <c:pt idx="2057">
                  <c:v>1.4019699999999999</c:v>
                </c:pt>
                <c:pt idx="2058">
                  <c:v>0.20113200000000001</c:v>
                </c:pt>
                <c:pt idx="2059">
                  <c:v>0.41596699999999998</c:v>
                </c:pt>
                <c:pt idx="2060">
                  <c:v>19.603300000000001</c:v>
                </c:pt>
                <c:pt idx="2061">
                  <c:v>0.56006199999999995</c:v>
                </c:pt>
                <c:pt idx="2062">
                  <c:v>10.177899999999999</c:v>
                </c:pt>
                <c:pt idx="2063">
                  <c:v>24.510300000000001</c:v>
                </c:pt>
                <c:pt idx="2064">
                  <c:v>7.7749800000000002</c:v>
                </c:pt>
                <c:pt idx="2065">
                  <c:v>2.5361699999999998</c:v>
                </c:pt>
                <c:pt idx="2066">
                  <c:v>33.955599999999997</c:v>
                </c:pt>
                <c:pt idx="2067">
                  <c:v>25.537500000000001</c:v>
                </c:pt>
                <c:pt idx="2068">
                  <c:v>0.204073</c:v>
                </c:pt>
                <c:pt idx="2069">
                  <c:v>7.7284600000000001</c:v>
                </c:pt>
                <c:pt idx="2070">
                  <c:v>13.601000000000001</c:v>
                </c:pt>
                <c:pt idx="2071">
                  <c:v>10.865500000000001</c:v>
                </c:pt>
                <c:pt idx="2072">
                  <c:v>0.240507</c:v>
                </c:pt>
                <c:pt idx="2073">
                  <c:v>22.7301</c:v>
                </c:pt>
                <c:pt idx="2074">
                  <c:v>8.6645199999999996</c:v>
                </c:pt>
                <c:pt idx="2075">
                  <c:v>4.9622399999999997E-2</c:v>
                </c:pt>
                <c:pt idx="2076">
                  <c:v>11.2417</c:v>
                </c:pt>
                <c:pt idx="2077">
                  <c:v>10.973100000000001</c:v>
                </c:pt>
                <c:pt idx="2078">
                  <c:v>0.28687000000000001</c:v>
                </c:pt>
                <c:pt idx="2079">
                  <c:v>0.19037599999999999</c:v>
                </c:pt>
                <c:pt idx="2080">
                  <c:v>39.232500000000002</c:v>
                </c:pt>
                <c:pt idx="2081">
                  <c:v>1.6926000000000001</c:v>
                </c:pt>
                <c:pt idx="2082">
                  <c:v>0.404252</c:v>
                </c:pt>
                <c:pt idx="2083">
                  <c:v>0.26912000000000003</c:v>
                </c:pt>
                <c:pt idx="2084">
                  <c:v>8.1348900000000004</c:v>
                </c:pt>
                <c:pt idx="2085">
                  <c:v>7.4785599999999999</c:v>
                </c:pt>
                <c:pt idx="2086">
                  <c:v>12.5108</c:v>
                </c:pt>
                <c:pt idx="2087">
                  <c:v>2.5428199999999999</c:v>
                </c:pt>
                <c:pt idx="2088">
                  <c:v>0.132799</c:v>
                </c:pt>
                <c:pt idx="2089">
                  <c:v>11.2263</c:v>
                </c:pt>
                <c:pt idx="2090">
                  <c:v>48.6143</c:v>
                </c:pt>
                <c:pt idx="2091">
                  <c:v>8.5888799999999996</c:v>
                </c:pt>
                <c:pt idx="2092">
                  <c:v>7.3054100000000002</c:v>
                </c:pt>
                <c:pt idx="2093">
                  <c:v>19.496200000000002</c:v>
                </c:pt>
                <c:pt idx="2094">
                  <c:v>1.7995699999999999</c:v>
                </c:pt>
                <c:pt idx="2095">
                  <c:v>21.7471</c:v>
                </c:pt>
                <c:pt idx="2096">
                  <c:v>2.3747199999999999</c:v>
                </c:pt>
                <c:pt idx="2097">
                  <c:v>0.23579600000000001</c:v>
                </c:pt>
                <c:pt idx="2098">
                  <c:v>16.6066</c:v>
                </c:pt>
                <c:pt idx="2099">
                  <c:v>8.1908399999999997</c:v>
                </c:pt>
                <c:pt idx="2100">
                  <c:v>18.467099999999999</c:v>
                </c:pt>
                <c:pt idx="2101">
                  <c:v>10.567</c:v>
                </c:pt>
                <c:pt idx="2102">
                  <c:v>11.431100000000001</c:v>
                </c:pt>
                <c:pt idx="2103">
                  <c:v>6.6370100000000001</c:v>
                </c:pt>
                <c:pt idx="2104">
                  <c:v>0.30020599999999997</c:v>
                </c:pt>
                <c:pt idx="2105">
                  <c:v>12.0509</c:v>
                </c:pt>
                <c:pt idx="2106">
                  <c:v>7.2344499999999998</c:v>
                </c:pt>
                <c:pt idx="2107">
                  <c:v>0.52047200000000005</c:v>
                </c:pt>
                <c:pt idx="2108">
                  <c:v>80.580100000000002</c:v>
                </c:pt>
                <c:pt idx="2109">
                  <c:v>15.5306</c:v>
                </c:pt>
                <c:pt idx="2110">
                  <c:v>16.015899999999998</c:v>
                </c:pt>
                <c:pt idx="2111">
                  <c:v>0.120291</c:v>
                </c:pt>
                <c:pt idx="2112">
                  <c:v>0.32557199999999997</c:v>
                </c:pt>
                <c:pt idx="2113">
                  <c:v>0.19917399999999999</c:v>
                </c:pt>
                <c:pt idx="2114">
                  <c:v>9.3480299999999996</c:v>
                </c:pt>
                <c:pt idx="2115">
                  <c:v>15.093500000000001</c:v>
                </c:pt>
                <c:pt idx="2116">
                  <c:v>9.6996500000000001</c:v>
                </c:pt>
                <c:pt idx="2117">
                  <c:v>3.9438800000000001</c:v>
                </c:pt>
                <c:pt idx="2118">
                  <c:v>0.906366</c:v>
                </c:pt>
                <c:pt idx="2119">
                  <c:v>9.5157900000000009</c:v>
                </c:pt>
                <c:pt idx="2120">
                  <c:v>16.153400000000001</c:v>
                </c:pt>
                <c:pt idx="2121">
                  <c:v>0.19479199999999999</c:v>
                </c:pt>
                <c:pt idx="2122">
                  <c:v>0.19405800000000001</c:v>
                </c:pt>
                <c:pt idx="2123">
                  <c:v>35.357999999999997</c:v>
                </c:pt>
                <c:pt idx="2124">
                  <c:v>0.81050100000000003</c:v>
                </c:pt>
                <c:pt idx="2125">
                  <c:v>12.2195</c:v>
                </c:pt>
                <c:pt idx="2126">
                  <c:v>16.829000000000001</c:v>
                </c:pt>
                <c:pt idx="2127">
                  <c:v>6.7367400000000002</c:v>
                </c:pt>
                <c:pt idx="2128">
                  <c:v>6.2260500000000003E-2</c:v>
                </c:pt>
                <c:pt idx="2129">
                  <c:v>14.108499999999999</c:v>
                </c:pt>
                <c:pt idx="2130">
                  <c:v>7.5048199999999996</c:v>
                </c:pt>
                <c:pt idx="2131">
                  <c:v>0.23880399999999999</c:v>
                </c:pt>
                <c:pt idx="2132">
                  <c:v>0.16814299999999999</c:v>
                </c:pt>
                <c:pt idx="2133">
                  <c:v>0.90385300000000002</c:v>
                </c:pt>
                <c:pt idx="2134">
                  <c:v>7.2911200000000003</c:v>
                </c:pt>
                <c:pt idx="2135">
                  <c:v>27.1525</c:v>
                </c:pt>
                <c:pt idx="2136">
                  <c:v>0.124097</c:v>
                </c:pt>
                <c:pt idx="2137">
                  <c:v>8.8230599999999999</c:v>
                </c:pt>
                <c:pt idx="2138">
                  <c:v>8.7985699999999998</c:v>
                </c:pt>
                <c:pt idx="2139">
                  <c:v>0.79152900000000004</c:v>
                </c:pt>
                <c:pt idx="2140">
                  <c:v>9.4706700000000001</c:v>
                </c:pt>
                <c:pt idx="2141">
                  <c:v>20.879000000000001</c:v>
                </c:pt>
                <c:pt idx="2142">
                  <c:v>1.4583600000000001</c:v>
                </c:pt>
                <c:pt idx="2143">
                  <c:v>2.2999399999999999</c:v>
                </c:pt>
                <c:pt idx="2144">
                  <c:v>7.6097799999999998</c:v>
                </c:pt>
                <c:pt idx="2145">
                  <c:v>11.843999999999999</c:v>
                </c:pt>
                <c:pt idx="2146">
                  <c:v>30.100899999999999</c:v>
                </c:pt>
                <c:pt idx="2147">
                  <c:v>1.8216600000000001</c:v>
                </c:pt>
                <c:pt idx="2148">
                  <c:v>4.1358800000000002</c:v>
                </c:pt>
                <c:pt idx="2149">
                  <c:v>12.8782</c:v>
                </c:pt>
                <c:pt idx="2150">
                  <c:v>7.4430500000000004</c:v>
                </c:pt>
                <c:pt idx="2151">
                  <c:v>4.9507799999999998E-2</c:v>
                </c:pt>
                <c:pt idx="2152">
                  <c:v>9.8362000000000005E-2</c:v>
                </c:pt>
                <c:pt idx="2153">
                  <c:v>6.2127999999999997</c:v>
                </c:pt>
                <c:pt idx="2154">
                  <c:v>2.4598200000000001</c:v>
                </c:pt>
                <c:pt idx="2155">
                  <c:v>10.5824</c:v>
                </c:pt>
                <c:pt idx="2156">
                  <c:v>7.8887600000000004</c:v>
                </c:pt>
                <c:pt idx="2157">
                  <c:v>28.044</c:v>
                </c:pt>
                <c:pt idx="2158">
                  <c:v>10.357799999999999</c:v>
                </c:pt>
                <c:pt idx="2159">
                  <c:v>18.926100000000002</c:v>
                </c:pt>
                <c:pt idx="2160">
                  <c:v>12.921200000000001</c:v>
                </c:pt>
                <c:pt idx="2161">
                  <c:v>6.8063700000000005E-2</c:v>
                </c:pt>
                <c:pt idx="2162">
                  <c:v>0.55815800000000004</c:v>
                </c:pt>
                <c:pt idx="2163">
                  <c:v>7.1340199999999996</c:v>
                </c:pt>
                <c:pt idx="2164">
                  <c:v>22.151199999999999</c:v>
                </c:pt>
                <c:pt idx="2165">
                  <c:v>0.31078499999999998</c:v>
                </c:pt>
                <c:pt idx="2166">
                  <c:v>40.008200000000002</c:v>
                </c:pt>
                <c:pt idx="2167">
                  <c:v>22.313099999999999</c:v>
                </c:pt>
                <c:pt idx="2168">
                  <c:v>24.657399999999999</c:v>
                </c:pt>
                <c:pt idx="2169">
                  <c:v>0.94223699999999999</c:v>
                </c:pt>
                <c:pt idx="2170">
                  <c:v>11.697699999999999</c:v>
                </c:pt>
                <c:pt idx="2171">
                  <c:v>15.368</c:v>
                </c:pt>
                <c:pt idx="2172">
                  <c:v>0.81759800000000005</c:v>
                </c:pt>
                <c:pt idx="2173">
                  <c:v>31.2897</c:v>
                </c:pt>
                <c:pt idx="2174">
                  <c:v>0.17674300000000001</c:v>
                </c:pt>
                <c:pt idx="2175">
                  <c:v>10.734</c:v>
                </c:pt>
                <c:pt idx="2176">
                  <c:v>26.866099999999999</c:v>
                </c:pt>
                <c:pt idx="2177">
                  <c:v>0.63440700000000005</c:v>
                </c:pt>
                <c:pt idx="2178">
                  <c:v>9.4350799999999992</c:v>
                </c:pt>
                <c:pt idx="2179">
                  <c:v>21.314399999999999</c:v>
                </c:pt>
                <c:pt idx="2180">
                  <c:v>9.4868499999999994E-2</c:v>
                </c:pt>
                <c:pt idx="2181">
                  <c:v>4.82275E-2</c:v>
                </c:pt>
                <c:pt idx="2182">
                  <c:v>0.106768</c:v>
                </c:pt>
                <c:pt idx="2183">
                  <c:v>12.163600000000001</c:v>
                </c:pt>
                <c:pt idx="2184">
                  <c:v>29.724599999999999</c:v>
                </c:pt>
                <c:pt idx="2185">
                  <c:v>19.201000000000001</c:v>
                </c:pt>
                <c:pt idx="2186">
                  <c:v>0.393152</c:v>
                </c:pt>
                <c:pt idx="2187">
                  <c:v>0.29602000000000001</c:v>
                </c:pt>
                <c:pt idx="2188">
                  <c:v>5.59249E-2</c:v>
                </c:pt>
                <c:pt idx="2189">
                  <c:v>1.9776899999999999</c:v>
                </c:pt>
                <c:pt idx="2190">
                  <c:v>4.9687299999999997E-2</c:v>
                </c:pt>
                <c:pt idx="2191">
                  <c:v>0.247303</c:v>
                </c:pt>
                <c:pt idx="2192">
                  <c:v>1.96889</c:v>
                </c:pt>
                <c:pt idx="2193">
                  <c:v>20.042000000000002</c:v>
                </c:pt>
                <c:pt idx="2194">
                  <c:v>13.434200000000001</c:v>
                </c:pt>
                <c:pt idx="2195">
                  <c:v>20.230499999999999</c:v>
                </c:pt>
                <c:pt idx="2196">
                  <c:v>14.3878</c:v>
                </c:pt>
                <c:pt idx="2197">
                  <c:v>1.2166999999999999</c:v>
                </c:pt>
                <c:pt idx="2198">
                  <c:v>15.1302</c:v>
                </c:pt>
                <c:pt idx="2199">
                  <c:v>9.48658</c:v>
                </c:pt>
                <c:pt idx="2200">
                  <c:v>11.996700000000001</c:v>
                </c:pt>
                <c:pt idx="2201">
                  <c:v>10.4366</c:v>
                </c:pt>
                <c:pt idx="2202">
                  <c:v>5.9668499999999999E-2</c:v>
                </c:pt>
                <c:pt idx="2203">
                  <c:v>12.1981</c:v>
                </c:pt>
                <c:pt idx="2204">
                  <c:v>10.614000000000001</c:v>
                </c:pt>
                <c:pt idx="2205">
                  <c:v>0.99676100000000001</c:v>
                </c:pt>
                <c:pt idx="2206">
                  <c:v>0.27087600000000001</c:v>
                </c:pt>
                <c:pt idx="2207">
                  <c:v>0.47641299999999998</c:v>
                </c:pt>
                <c:pt idx="2208">
                  <c:v>13.6173</c:v>
                </c:pt>
                <c:pt idx="2209">
                  <c:v>9.0812600000000003</c:v>
                </c:pt>
                <c:pt idx="2210">
                  <c:v>11.7653</c:v>
                </c:pt>
                <c:pt idx="2211">
                  <c:v>12.529500000000001</c:v>
                </c:pt>
                <c:pt idx="2212">
                  <c:v>11.136200000000001</c:v>
                </c:pt>
                <c:pt idx="2213">
                  <c:v>37.110599999999998</c:v>
                </c:pt>
                <c:pt idx="2214">
                  <c:v>0.20111299999999999</c:v>
                </c:pt>
                <c:pt idx="2215">
                  <c:v>6.3192300000000001</c:v>
                </c:pt>
                <c:pt idx="2216">
                  <c:v>9.6073599999999995E-2</c:v>
                </c:pt>
                <c:pt idx="2217">
                  <c:v>23.1523</c:v>
                </c:pt>
                <c:pt idx="2218">
                  <c:v>15.195600000000001</c:v>
                </c:pt>
                <c:pt idx="2219">
                  <c:v>23.925799999999999</c:v>
                </c:pt>
                <c:pt idx="2220">
                  <c:v>0.96726800000000002</c:v>
                </c:pt>
                <c:pt idx="2221">
                  <c:v>9.1364199999999993</c:v>
                </c:pt>
                <c:pt idx="2222">
                  <c:v>0.84202399999999999</c:v>
                </c:pt>
                <c:pt idx="2223">
                  <c:v>7.6354600000000001</c:v>
                </c:pt>
                <c:pt idx="2224">
                  <c:v>0.337001</c:v>
                </c:pt>
                <c:pt idx="2225">
                  <c:v>3.90055</c:v>
                </c:pt>
                <c:pt idx="2226">
                  <c:v>11.354200000000001</c:v>
                </c:pt>
                <c:pt idx="2227">
                  <c:v>6.6711</c:v>
                </c:pt>
                <c:pt idx="2228">
                  <c:v>11.6755</c:v>
                </c:pt>
                <c:pt idx="2229">
                  <c:v>20.6007</c:v>
                </c:pt>
                <c:pt idx="2230">
                  <c:v>5.6143800000000001E-2</c:v>
                </c:pt>
                <c:pt idx="2231">
                  <c:v>14.5959</c:v>
                </c:pt>
                <c:pt idx="2232">
                  <c:v>1.8997200000000001</c:v>
                </c:pt>
                <c:pt idx="2233">
                  <c:v>33.343899999999998</c:v>
                </c:pt>
                <c:pt idx="2234">
                  <c:v>21.069400000000002</c:v>
                </c:pt>
                <c:pt idx="2235">
                  <c:v>0.40360800000000002</c:v>
                </c:pt>
                <c:pt idx="2236">
                  <c:v>10.4565</c:v>
                </c:pt>
                <c:pt idx="2237">
                  <c:v>0.271229</c:v>
                </c:pt>
                <c:pt idx="2238">
                  <c:v>3.6524800000000002</c:v>
                </c:pt>
                <c:pt idx="2239">
                  <c:v>16.480499999999999</c:v>
                </c:pt>
                <c:pt idx="2240">
                  <c:v>9.7355800000000006</c:v>
                </c:pt>
                <c:pt idx="2241">
                  <c:v>8.1958599999999997</c:v>
                </c:pt>
                <c:pt idx="2242">
                  <c:v>1.45299</c:v>
                </c:pt>
                <c:pt idx="2243">
                  <c:v>5.8889299999999999E-2</c:v>
                </c:pt>
                <c:pt idx="2244">
                  <c:v>1.80237</c:v>
                </c:pt>
                <c:pt idx="2245">
                  <c:v>6.7851800000000004</c:v>
                </c:pt>
                <c:pt idx="2246">
                  <c:v>11.249000000000001</c:v>
                </c:pt>
                <c:pt idx="2247">
                  <c:v>8.7833000000000006</c:v>
                </c:pt>
                <c:pt idx="2248">
                  <c:v>7.2942</c:v>
                </c:pt>
                <c:pt idx="2249">
                  <c:v>2.4146800000000002</c:v>
                </c:pt>
                <c:pt idx="2250">
                  <c:v>4.9174200000000001E-2</c:v>
                </c:pt>
                <c:pt idx="2251">
                  <c:v>21.954599999999999</c:v>
                </c:pt>
                <c:pt idx="2252">
                  <c:v>44.008499999999998</c:v>
                </c:pt>
                <c:pt idx="2253">
                  <c:v>0.14682799999999999</c:v>
                </c:pt>
                <c:pt idx="2254">
                  <c:v>0.14105200000000001</c:v>
                </c:pt>
                <c:pt idx="2255">
                  <c:v>9.6707999999999998</c:v>
                </c:pt>
                <c:pt idx="2256">
                  <c:v>0.64809600000000001</c:v>
                </c:pt>
                <c:pt idx="2257">
                  <c:v>9.6774399999999997E-2</c:v>
                </c:pt>
                <c:pt idx="2258">
                  <c:v>4.2962100000000003</c:v>
                </c:pt>
                <c:pt idx="2259">
                  <c:v>8.0565599999999993</c:v>
                </c:pt>
                <c:pt idx="2260">
                  <c:v>0.19555400000000001</c:v>
                </c:pt>
                <c:pt idx="2261">
                  <c:v>12.826700000000001</c:v>
                </c:pt>
                <c:pt idx="2262">
                  <c:v>19.465900000000001</c:v>
                </c:pt>
                <c:pt idx="2263">
                  <c:v>4.8843699999999997E-2</c:v>
                </c:pt>
                <c:pt idx="2264">
                  <c:v>8.6220499999999998</c:v>
                </c:pt>
                <c:pt idx="2265">
                  <c:v>5.8404600000000002</c:v>
                </c:pt>
                <c:pt idx="2266">
                  <c:v>18.096800000000002</c:v>
                </c:pt>
                <c:pt idx="2267">
                  <c:v>12.020899999999999</c:v>
                </c:pt>
                <c:pt idx="2268">
                  <c:v>1.67435</c:v>
                </c:pt>
                <c:pt idx="2269">
                  <c:v>0.399451</c:v>
                </c:pt>
                <c:pt idx="2270">
                  <c:v>13.4619</c:v>
                </c:pt>
                <c:pt idx="2271">
                  <c:v>2.4414699999999998</c:v>
                </c:pt>
                <c:pt idx="2272">
                  <c:v>27.986899999999999</c:v>
                </c:pt>
                <c:pt idx="2273">
                  <c:v>12.6266</c:v>
                </c:pt>
                <c:pt idx="2274">
                  <c:v>18.526599999999998</c:v>
                </c:pt>
                <c:pt idx="2275">
                  <c:v>1.15747</c:v>
                </c:pt>
                <c:pt idx="2276">
                  <c:v>19.202400000000001</c:v>
                </c:pt>
                <c:pt idx="2277">
                  <c:v>0.77000999999999997</c:v>
                </c:pt>
                <c:pt idx="2278">
                  <c:v>23.709900000000001</c:v>
                </c:pt>
                <c:pt idx="2279">
                  <c:v>13.389900000000001</c:v>
                </c:pt>
                <c:pt idx="2280">
                  <c:v>22.9541</c:v>
                </c:pt>
                <c:pt idx="2281">
                  <c:v>23.179600000000001</c:v>
                </c:pt>
                <c:pt idx="2282">
                  <c:v>24.795200000000001</c:v>
                </c:pt>
                <c:pt idx="2283">
                  <c:v>1.61076</c:v>
                </c:pt>
                <c:pt idx="2284">
                  <c:v>15.308299999999999</c:v>
                </c:pt>
                <c:pt idx="2285">
                  <c:v>1.8689</c:v>
                </c:pt>
                <c:pt idx="2286">
                  <c:v>12.079700000000001</c:v>
                </c:pt>
                <c:pt idx="2287">
                  <c:v>13.426399999999999</c:v>
                </c:pt>
                <c:pt idx="2288">
                  <c:v>14.966100000000001</c:v>
                </c:pt>
                <c:pt idx="2289">
                  <c:v>0.58181000000000005</c:v>
                </c:pt>
                <c:pt idx="2290">
                  <c:v>12.972099999999999</c:v>
                </c:pt>
                <c:pt idx="2291">
                  <c:v>0.79886500000000005</c:v>
                </c:pt>
                <c:pt idx="2292">
                  <c:v>1.9587000000000001</c:v>
                </c:pt>
                <c:pt idx="2293">
                  <c:v>10.587199999999999</c:v>
                </c:pt>
                <c:pt idx="2294">
                  <c:v>12.834300000000001</c:v>
                </c:pt>
                <c:pt idx="2295">
                  <c:v>28.249600000000001</c:v>
                </c:pt>
                <c:pt idx="2296">
                  <c:v>10.683400000000001</c:v>
                </c:pt>
                <c:pt idx="2297">
                  <c:v>0.131217</c:v>
                </c:pt>
                <c:pt idx="2298">
                  <c:v>3.2111900000000002</c:v>
                </c:pt>
                <c:pt idx="2299">
                  <c:v>9.4628800000000002</c:v>
                </c:pt>
                <c:pt idx="2300">
                  <c:v>5.7866499999999998</c:v>
                </c:pt>
                <c:pt idx="2301">
                  <c:v>5.1797200000000002E-2</c:v>
                </c:pt>
                <c:pt idx="2302">
                  <c:v>0.264824</c:v>
                </c:pt>
                <c:pt idx="2303">
                  <c:v>15.201700000000001</c:v>
                </c:pt>
                <c:pt idx="2304">
                  <c:v>0.205733</c:v>
                </c:pt>
                <c:pt idx="2305">
                  <c:v>9.8461099999999995</c:v>
                </c:pt>
                <c:pt idx="2306">
                  <c:v>22.1648</c:v>
                </c:pt>
                <c:pt idx="2307">
                  <c:v>0.68024799999999996</c:v>
                </c:pt>
                <c:pt idx="2308">
                  <c:v>24.8276</c:v>
                </c:pt>
                <c:pt idx="2309">
                  <c:v>8.4561899999999994</c:v>
                </c:pt>
                <c:pt idx="2310">
                  <c:v>6.7128300000000003</c:v>
                </c:pt>
                <c:pt idx="2311">
                  <c:v>9.8775999999999993</c:v>
                </c:pt>
                <c:pt idx="2312">
                  <c:v>0.92503400000000002</c:v>
                </c:pt>
                <c:pt idx="2313">
                  <c:v>7.6208400000000003</c:v>
                </c:pt>
                <c:pt idx="2314">
                  <c:v>21.532</c:v>
                </c:pt>
                <c:pt idx="2315">
                  <c:v>6.0033200000000004</c:v>
                </c:pt>
                <c:pt idx="2316">
                  <c:v>0.75976999999999995</c:v>
                </c:pt>
                <c:pt idx="2317">
                  <c:v>11.103899999999999</c:v>
                </c:pt>
                <c:pt idx="2318">
                  <c:v>13.099600000000001</c:v>
                </c:pt>
                <c:pt idx="2319">
                  <c:v>0.146178</c:v>
                </c:pt>
                <c:pt idx="2320">
                  <c:v>0.80906199999999995</c:v>
                </c:pt>
                <c:pt idx="2321">
                  <c:v>28.677299999999999</c:v>
                </c:pt>
                <c:pt idx="2322">
                  <c:v>0.135656</c:v>
                </c:pt>
                <c:pt idx="2323">
                  <c:v>18.5899</c:v>
                </c:pt>
                <c:pt idx="2324">
                  <c:v>1.8682700000000001</c:v>
                </c:pt>
                <c:pt idx="2325">
                  <c:v>15.117800000000001</c:v>
                </c:pt>
                <c:pt idx="2326">
                  <c:v>0.100954</c:v>
                </c:pt>
                <c:pt idx="2327">
                  <c:v>3.9916</c:v>
                </c:pt>
                <c:pt idx="2328">
                  <c:v>36.122</c:v>
                </c:pt>
                <c:pt idx="2329">
                  <c:v>22.1998</c:v>
                </c:pt>
                <c:pt idx="2330">
                  <c:v>16.842099999999999</c:v>
                </c:pt>
                <c:pt idx="2331">
                  <c:v>29.652000000000001</c:v>
                </c:pt>
                <c:pt idx="2332">
                  <c:v>44.103900000000003</c:v>
                </c:pt>
                <c:pt idx="2333">
                  <c:v>9.2960399999999996</c:v>
                </c:pt>
                <c:pt idx="2334">
                  <c:v>0.13053300000000001</c:v>
                </c:pt>
                <c:pt idx="2335">
                  <c:v>0.68797200000000003</c:v>
                </c:pt>
                <c:pt idx="2336">
                  <c:v>9.9318799999999996</c:v>
                </c:pt>
                <c:pt idx="2337">
                  <c:v>0.35297200000000001</c:v>
                </c:pt>
                <c:pt idx="2338">
                  <c:v>44.569600000000001</c:v>
                </c:pt>
                <c:pt idx="2339">
                  <c:v>23.058499999999999</c:v>
                </c:pt>
                <c:pt idx="2340">
                  <c:v>29.819800000000001</c:v>
                </c:pt>
                <c:pt idx="2341">
                  <c:v>7.4593600000000002</c:v>
                </c:pt>
                <c:pt idx="2342">
                  <c:v>12.012700000000001</c:v>
                </c:pt>
                <c:pt idx="2343">
                  <c:v>1.9795700000000001</c:v>
                </c:pt>
                <c:pt idx="2344">
                  <c:v>15.5684</c:v>
                </c:pt>
                <c:pt idx="2345">
                  <c:v>8.7103999999999999</c:v>
                </c:pt>
                <c:pt idx="2346">
                  <c:v>8.2421399999999991</c:v>
                </c:pt>
                <c:pt idx="2347">
                  <c:v>9.4407599999999992</c:v>
                </c:pt>
                <c:pt idx="2348">
                  <c:v>0.42010199999999998</c:v>
                </c:pt>
                <c:pt idx="2349">
                  <c:v>0.82147700000000001</c:v>
                </c:pt>
                <c:pt idx="2350">
                  <c:v>40.870800000000003</c:v>
                </c:pt>
                <c:pt idx="2351">
                  <c:v>11.1914</c:v>
                </c:pt>
                <c:pt idx="2352">
                  <c:v>9.5135600000000001E-2</c:v>
                </c:pt>
                <c:pt idx="2353">
                  <c:v>3.3694700000000002</c:v>
                </c:pt>
                <c:pt idx="2354">
                  <c:v>0.86218600000000001</c:v>
                </c:pt>
                <c:pt idx="2355">
                  <c:v>1.35301</c:v>
                </c:pt>
                <c:pt idx="2356">
                  <c:v>0.26208900000000002</c:v>
                </c:pt>
                <c:pt idx="2357">
                  <c:v>9.4818499999999997</c:v>
                </c:pt>
                <c:pt idx="2358">
                  <c:v>12.1998</c:v>
                </c:pt>
                <c:pt idx="2359">
                  <c:v>0.112161</c:v>
                </c:pt>
                <c:pt idx="2360">
                  <c:v>1.00858</c:v>
                </c:pt>
                <c:pt idx="2361">
                  <c:v>0.44111800000000001</c:v>
                </c:pt>
                <c:pt idx="2362">
                  <c:v>11.6776</c:v>
                </c:pt>
                <c:pt idx="2363">
                  <c:v>0.22058</c:v>
                </c:pt>
                <c:pt idx="2364">
                  <c:v>0.41794100000000001</c:v>
                </c:pt>
                <c:pt idx="2365">
                  <c:v>0.59193700000000005</c:v>
                </c:pt>
                <c:pt idx="2366">
                  <c:v>0.31587900000000002</c:v>
                </c:pt>
                <c:pt idx="2367">
                  <c:v>0.98933599999999999</c:v>
                </c:pt>
                <c:pt idx="2368">
                  <c:v>18.495899999999999</c:v>
                </c:pt>
                <c:pt idx="2369">
                  <c:v>0.93112899999999998</c:v>
                </c:pt>
                <c:pt idx="2370">
                  <c:v>23.012499999999999</c:v>
                </c:pt>
                <c:pt idx="2371">
                  <c:v>6.5786100000000003</c:v>
                </c:pt>
                <c:pt idx="2372">
                  <c:v>21.232600000000001</c:v>
                </c:pt>
                <c:pt idx="2373">
                  <c:v>13.3863</c:v>
                </c:pt>
                <c:pt idx="2374">
                  <c:v>30.148499999999999</c:v>
                </c:pt>
                <c:pt idx="2375">
                  <c:v>10.345499999999999</c:v>
                </c:pt>
                <c:pt idx="2376">
                  <c:v>0.992282</c:v>
                </c:pt>
                <c:pt idx="2377">
                  <c:v>7.1339499999999996</c:v>
                </c:pt>
                <c:pt idx="2378">
                  <c:v>0.82881800000000005</c:v>
                </c:pt>
                <c:pt idx="2379">
                  <c:v>13.662100000000001</c:v>
                </c:pt>
                <c:pt idx="2380">
                  <c:v>6.75176</c:v>
                </c:pt>
                <c:pt idx="2381">
                  <c:v>11.293699999999999</c:v>
                </c:pt>
                <c:pt idx="2382">
                  <c:v>29.519500000000001</c:v>
                </c:pt>
                <c:pt idx="2383">
                  <c:v>11.257999999999999</c:v>
                </c:pt>
                <c:pt idx="2384">
                  <c:v>30.481200000000001</c:v>
                </c:pt>
                <c:pt idx="2385">
                  <c:v>16.782800000000002</c:v>
                </c:pt>
                <c:pt idx="2386">
                  <c:v>0.69209699999999996</c:v>
                </c:pt>
                <c:pt idx="2387">
                  <c:v>12.5779</c:v>
                </c:pt>
                <c:pt idx="2388">
                  <c:v>16.816800000000001</c:v>
                </c:pt>
                <c:pt idx="2389">
                  <c:v>1.2018899999999999</c:v>
                </c:pt>
                <c:pt idx="2390">
                  <c:v>9.8185500000000001</c:v>
                </c:pt>
                <c:pt idx="2391">
                  <c:v>9.7764699999999998</c:v>
                </c:pt>
                <c:pt idx="2392">
                  <c:v>9.1147200000000002</c:v>
                </c:pt>
                <c:pt idx="2393">
                  <c:v>0.37773699999999999</c:v>
                </c:pt>
                <c:pt idx="2394">
                  <c:v>24.307200000000002</c:v>
                </c:pt>
                <c:pt idx="2395">
                  <c:v>6.8088199999999999</c:v>
                </c:pt>
                <c:pt idx="2396">
                  <c:v>12.625400000000001</c:v>
                </c:pt>
                <c:pt idx="2397">
                  <c:v>6.3107999999999997E-2</c:v>
                </c:pt>
                <c:pt idx="2398">
                  <c:v>5.9144299999999997E-2</c:v>
                </c:pt>
                <c:pt idx="2399">
                  <c:v>11.6503</c:v>
                </c:pt>
                <c:pt idx="2400">
                  <c:v>6.6755100000000001</c:v>
                </c:pt>
                <c:pt idx="2401">
                  <c:v>0.81194999999999995</c:v>
                </c:pt>
                <c:pt idx="2402">
                  <c:v>6.8558199999999996</c:v>
                </c:pt>
                <c:pt idx="2403">
                  <c:v>9.5278500000000002E-2</c:v>
                </c:pt>
                <c:pt idx="2404">
                  <c:v>15.2172</c:v>
                </c:pt>
                <c:pt idx="2405">
                  <c:v>27.407900000000001</c:v>
                </c:pt>
                <c:pt idx="2406">
                  <c:v>7.99641</c:v>
                </c:pt>
                <c:pt idx="2407">
                  <c:v>1.0210300000000001</c:v>
                </c:pt>
                <c:pt idx="2408">
                  <c:v>35.628999999999998</c:v>
                </c:pt>
                <c:pt idx="2409">
                  <c:v>0.40607900000000002</c:v>
                </c:pt>
                <c:pt idx="2410">
                  <c:v>19.113199999999999</c:v>
                </c:pt>
                <c:pt idx="2411">
                  <c:v>0.38087599999999999</c:v>
                </c:pt>
                <c:pt idx="2412">
                  <c:v>0.38687199999999999</c:v>
                </c:pt>
                <c:pt idx="2413">
                  <c:v>0.35949900000000001</c:v>
                </c:pt>
                <c:pt idx="2414">
                  <c:v>5.9876800000000001E-2</c:v>
                </c:pt>
                <c:pt idx="2415">
                  <c:v>7.1427300000000002</c:v>
                </c:pt>
                <c:pt idx="2416">
                  <c:v>10.085800000000001</c:v>
                </c:pt>
                <c:pt idx="2417">
                  <c:v>19.799800000000001</c:v>
                </c:pt>
                <c:pt idx="2418">
                  <c:v>0.26665800000000001</c:v>
                </c:pt>
                <c:pt idx="2419">
                  <c:v>0.41321400000000003</c:v>
                </c:pt>
                <c:pt idx="2420">
                  <c:v>0.25616499999999998</c:v>
                </c:pt>
                <c:pt idx="2421">
                  <c:v>7.0290299999999997</c:v>
                </c:pt>
                <c:pt idx="2422">
                  <c:v>9.0670699999999993</c:v>
                </c:pt>
                <c:pt idx="2423">
                  <c:v>0.63941599999999998</c:v>
                </c:pt>
                <c:pt idx="2424">
                  <c:v>9.9308999999999994</c:v>
                </c:pt>
                <c:pt idx="2425">
                  <c:v>0.26298500000000002</c:v>
                </c:pt>
                <c:pt idx="2426">
                  <c:v>19.128699999999998</c:v>
                </c:pt>
                <c:pt idx="2427">
                  <c:v>10.5928</c:v>
                </c:pt>
                <c:pt idx="2428">
                  <c:v>6.6674300000000004</c:v>
                </c:pt>
                <c:pt idx="2429">
                  <c:v>10.532299999999999</c:v>
                </c:pt>
                <c:pt idx="2430">
                  <c:v>30.5944</c:v>
                </c:pt>
                <c:pt idx="2431">
                  <c:v>24.236599999999999</c:v>
                </c:pt>
                <c:pt idx="2432">
                  <c:v>5.5198700000000003E-2</c:v>
                </c:pt>
                <c:pt idx="2433">
                  <c:v>2.7233299999999998</c:v>
                </c:pt>
                <c:pt idx="2434">
                  <c:v>58.177799999999998</c:v>
                </c:pt>
                <c:pt idx="2435">
                  <c:v>11.196400000000001</c:v>
                </c:pt>
                <c:pt idx="2436">
                  <c:v>0.24232000000000001</c:v>
                </c:pt>
                <c:pt idx="2437">
                  <c:v>14.8124</c:v>
                </c:pt>
                <c:pt idx="2438">
                  <c:v>9.0666700000000002</c:v>
                </c:pt>
                <c:pt idx="2439">
                  <c:v>13.2525</c:v>
                </c:pt>
                <c:pt idx="2440">
                  <c:v>40.499299999999998</c:v>
                </c:pt>
                <c:pt idx="2441">
                  <c:v>8.3365799999999997</c:v>
                </c:pt>
                <c:pt idx="2442">
                  <c:v>0.11416999999999999</c:v>
                </c:pt>
                <c:pt idx="2443">
                  <c:v>6.8853499999999999</c:v>
                </c:pt>
                <c:pt idx="2444">
                  <c:v>10.0207</c:v>
                </c:pt>
                <c:pt idx="2445">
                  <c:v>13.339399999999999</c:v>
                </c:pt>
                <c:pt idx="2446">
                  <c:v>1.71017</c:v>
                </c:pt>
                <c:pt idx="2447">
                  <c:v>3.2206600000000001</c:v>
                </c:pt>
                <c:pt idx="2448">
                  <c:v>56.733699999999999</c:v>
                </c:pt>
                <c:pt idx="2449">
                  <c:v>0.423404</c:v>
                </c:pt>
                <c:pt idx="2450">
                  <c:v>5.8194799999999998E-2</c:v>
                </c:pt>
                <c:pt idx="2451">
                  <c:v>12.011100000000001</c:v>
                </c:pt>
                <c:pt idx="2452">
                  <c:v>6.1126199999999999E-2</c:v>
                </c:pt>
                <c:pt idx="2453">
                  <c:v>10.2186</c:v>
                </c:pt>
                <c:pt idx="2454">
                  <c:v>16.2943</c:v>
                </c:pt>
                <c:pt idx="2455">
                  <c:v>0.102987</c:v>
                </c:pt>
                <c:pt idx="2456">
                  <c:v>1.5567</c:v>
                </c:pt>
                <c:pt idx="2457">
                  <c:v>10.395300000000001</c:v>
                </c:pt>
                <c:pt idx="2458">
                  <c:v>30.852799999999998</c:v>
                </c:pt>
                <c:pt idx="2459">
                  <c:v>9.3306299999999993</c:v>
                </c:pt>
                <c:pt idx="2460">
                  <c:v>12.7316</c:v>
                </c:pt>
                <c:pt idx="2461">
                  <c:v>12.675599999999999</c:v>
                </c:pt>
                <c:pt idx="2462">
                  <c:v>0.86045400000000005</c:v>
                </c:pt>
                <c:pt idx="2463">
                  <c:v>2.5119799999999999</c:v>
                </c:pt>
                <c:pt idx="2464">
                  <c:v>23.1218</c:v>
                </c:pt>
                <c:pt idx="2465">
                  <c:v>6.6113299999999997</c:v>
                </c:pt>
                <c:pt idx="2466">
                  <c:v>46.434800000000003</c:v>
                </c:pt>
                <c:pt idx="2467">
                  <c:v>11.5213</c:v>
                </c:pt>
                <c:pt idx="2468">
                  <c:v>18.435099999999998</c:v>
                </c:pt>
                <c:pt idx="2469">
                  <c:v>7.25556</c:v>
                </c:pt>
                <c:pt idx="2470">
                  <c:v>0.19463900000000001</c:v>
                </c:pt>
                <c:pt idx="2471">
                  <c:v>21.360800000000001</c:v>
                </c:pt>
                <c:pt idx="2472">
                  <c:v>0.44581999999999999</c:v>
                </c:pt>
                <c:pt idx="2473">
                  <c:v>10.0214</c:v>
                </c:pt>
                <c:pt idx="2474">
                  <c:v>8.0156799999999997</c:v>
                </c:pt>
                <c:pt idx="2475">
                  <c:v>14.202999999999999</c:v>
                </c:pt>
                <c:pt idx="2476">
                  <c:v>19.641400000000001</c:v>
                </c:pt>
                <c:pt idx="2477">
                  <c:v>23.882100000000001</c:v>
                </c:pt>
                <c:pt idx="2478">
                  <c:v>5.0580800000000004</c:v>
                </c:pt>
                <c:pt idx="2479">
                  <c:v>6.6646200000000002</c:v>
                </c:pt>
                <c:pt idx="2480">
                  <c:v>0.14983399999999999</c:v>
                </c:pt>
                <c:pt idx="2481">
                  <c:v>14.1089</c:v>
                </c:pt>
                <c:pt idx="2482">
                  <c:v>22.303699999999999</c:v>
                </c:pt>
                <c:pt idx="2483">
                  <c:v>0.13628000000000001</c:v>
                </c:pt>
                <c:pt idx="2484">
                  <c:v>0.12696099999999999</c:v>
                </c:pt>
                <c:pt idx="2485">
                  <c:v>0.35214499999999999</c:v>
                </c:pt>
                <c:pt idx="2486">
                  <c:v>5.07578</c:v>
                </c:pt>
                <c:pt idx="2487">
                  <c:v>1.72254</c:v>
                </c:pt>
                <c:pt idx="2488">
                  <c:v>0.25984699999999999</c:v>
                </c:pt>
                <c:pt idx="2489">
                  <c:v>15.8567</c:v>
                </c:pt>
                <c:pt idx="2490">
                  <c:v>22.830400000000001</c:v>
                </c:pt>
                <c:pt idx="2491">
                  <c:v>1.10616</c:v>
                </c:pt>
                <c:pt idx="2492">
                  <c:v>9.7365200000000005</c:v>
                </c:pt>
                <c:pt idx="2493">
                  <c:v>0.33728599999999997</c:v>
                </c:pt>
                <c:pt idx="2494">
                  <c:v>8.5732199999999992</c:v>
                </c:pt>
                <c:pt idx="2495">
                  <c:v>22.321200000000001</c:v>
                </c:pt>
                <c:pt idx="2496">
                  <c:v>23.651499999999999</c:v>
                </c:pt>
                <c:pt idx="2497">
                  <c:v>8.8593700000000002</c:v>
                </c:pt>
                <c:pt idx="2498">
                  <c:v>11.150600000000001</c:v>
                </c:pt>
                <c:pt idx="2499">
                  <c:v>3.6027499999999999</c:v>
                </c:pt>
                <c:pt idx="2500">
                  <c:v>13.5116</c:v>
                </c:pt>
                <c:pt idx="2501">
                  <c:v>16.6751</c:v>
                </c:pt>
                <c:pt idx="2502">
                  <c:v>13.428100000000001</c:v>
                </c:pt>
                <c:pt idx="2503">
                  <c:v>0.31859399999999999</c:v>
                </c:pt>
                <c:pt idx="2504">
                  <c:v>11.7347</c:v>
                </c:pt>
                <c:pt idx="2505">
                  <c:v>14.523300000000001</c:v>
                </c:pt>
                <c:pt idx="2506">
                  <c:v>1.7031400000000001</c:v>
                </c:pt>
                <c:pt idx="2507">
                  <c:v>8.9463799999999996</c:v>
                </c:pt>
                <c:pt idx="2508">
                  <c:v>1.0301199999999999</c:v>
                </c:pt>
                <c:pt idx="2509">
                  <c:v>15.3232</c:v>
                </c:pt>
                <c:pt idx="2510">
                  <c:v>0.12712000000000001</c:v>
                </c:pt>
                <c:pt idx="2511">
                  <c:v>20.377400000000002</c:v>
                </c:pt>
                <c:pt idx="2512">
                  <c:v>15.7593</c:v>
                </c:pt>
                <c:pt idx="2513">
                  <c:v>13.0587</c:v>
                </c:pt>
                <c:pt idx="2514">
                  <c:v>22.228200000000001</c:v>
                </c:pt>
                <c:pt idx="2515">
                  <c:v>0.45372099999999999</c:v>
                </c:pt>
                <c:pt idx="2516">
                  <c:v>7.6608200000000002</c:v>
                </c:pt>
                <c:pt idx="2517">
                  <c:v>13.3323</c:v>
                </c:pt>
                <c:pt idx="2518">
                  <c:v>18.887</c:v>
                </c:pt>
                <c:pt idx="2519">
                  <c:v>0.74676200000000004</c:v>
                </c:pt>
                <c:pt idx="2520">
                  <c:v>0.35358499999999998</c:v>
                </c:pt>
                <c:pt idx="2521">
                  <c:v>21.684200000000001</c:v>
                </c:pt>
                <c:pt idx="2522">
                  <c:v>0.41643799999999997</c:v>
                </c:pt>
                <c:pt idx="2523">
                  <c:v>13.155799999999999</c:v>
                </c:pt>
                <c:pt idx="2524">
                  <c:v>10.884399999999999</c:v>
                </c:pt>
                <c:pt idx="2525">
                  <c:v>0.17466699999999999</c:v>
                </c:pt>
                <c:pt idx="2526">
                  <c:v>0.32659300000000002</c:v>
                </c:pt>
                <c:pt idx="2527">
                  <c:v>1.0218</c:v>
                </c:pt>
                <c:pt idx="2528">
                  <c:v>0.30674600000000002</c:v>
                </c:pt>
                <c:pt idx="2529">
                  <c:v>1.38489</c:v>
                </c:pt>
                <c:pt idx="2530">
                  <c:v>5.0349400000000002E-2</c:v>
                </c:pt>
                <c:pt idx="2531">
                  <c:v>7.9945199999999996</c:v>
                </c:pt>
                <c:pt idx="2532">
                  <c:v>22.851600000000001</c:v>
                </c:pt>
                <c:pt idx="2533">
                  <c:v>1.6072500000000001</c:v>
                </c:pt>
                <c:pt idx="2534">
                  <c:v>4.9119200000000002E-2</c:v>
                </c:pt>
                <c:pt idx="2535">
                  <c:v>6.7639000000000005E-2</c:v>
                </c:pt>
                <c:pt idx="2536">
                  <c:v>14.795</c:v>
                </c:pt>
                <c:pt idx="2537">
                  <c:v>18.670999999999999</c:v>
                </c:pt>
                <c:pt idx="2538">
                  <c:v>20.8797</c:v>
                </c:pt>
                <c:pt idx="2539">
                  <c:v>13.8468</c:v>
                </c:pt>
                <c:pt idx="2540">
                  <c:v>0.108416</c:v>
                </c:pt>
                <c:pt idx="2541">
                  <c:v>22.241599999999998</c:v>
                </c:pt>
                <c:pt idx="2542">
                  <c:v>0.94267500000000004</c:v>
                </c:pt>
                <c:pt idx="2543">
                  <c:v>5.3928299999999998E-2</c:v>
                </c:pt>
                <c:pt idx="2544">
                  <c:v>29.968699999999998</c:v>
                </c:pt>
                <c:pt idx="2545">
                  <c:v>1.1742900000000001</c:v>
                </c:pt>
                <c:pt idx="2546">
                  <c:v>7.2907900000000003</c:v>
                </c:pt>
                <c:pt idx="2547">
                  <c:v>10.827199999999999</c:v>
                </c:pt>
                <c:pt idx="2548">
                  <c:v>0.34618500000000002</c:v>
                </c:pt>
                <c:pt idx="2549">
                  <c:v>15.5404</c:v>
                </c:pt>
                <c:pt idx="2550">
                  <c:v>0.47561500000000001</c:v>
                </c:pt>
                <c:pt idx="2551">
                  <c:v>1.16726</c:v>
                </c:pt>
                <c:pt idx="2552">
                  <c:v>14.665800000000001</c:v>
                </c:pt>
                <c:pt idx="2553">
                  <c:v>0.40945199999999998</c:v>
                </c:pt>
                <c:pt idx="2554">
                  <c:v>0.43556400000000001</c:v>
                </c:pt>
                <c:pt idx="2555">
                  <c:v>0.116615</c:v>
                </c:pt>
                <c:pt idx="2556">
                  <c:v>34.816800000000001</c:v>
                </c:pt>
                <c:pt idx="2557">
                  <c:v>20.958600000000001</c:v>
                </c:pt>
                <c:pt idx="2558">
                  <c:v>13.6271</c:v>
                </c:pt>
                <c:pt idx="2559">
                  <c:v>7.9714</c:v>
                </c:pt>
                <c:pt idx="2560">
                  <c:v>30.4908</c:v>
                </c:pt>
                <c:pt idx="2561">
                  <c:v>10.782999999999999</c:v>
                </c:pt>
                <c:pt idx="2562">
                  <c:v>0.18524599999999999</c:v>
                </c:pt>
                <c:pt idx="2563">
                  <c:v>0.23305000000000001</c:v>
                </c:pt>
                <c:pt idx="2564">
                  <c:v>6.56257</c:v>
                </c:pt>
                <c:pt idx="2565">
                  <c:v>16.353400000000001</c:v>
                </c:pt>
                <c:pt idx="2566">
                  <c:v>0.63773999999999997</c:v>
                </c:pt>
                <c:pt idx="2567">
                  <c:v>12.8049</c:v>
                </c:pt>
                <c:pt idx="2568">
                  <c:v>32.733699999999999</c:v>
                </c:pt>
                <c:pt idx="2569">
                  <c:v>0.57959499999999997</c:v>
                </c:pt>
                <c:pt idx="2570">
                  <c:v>13.6608</c:v>
                </c:pt>
                <c:pt idx="2571">
                  <c:v>51.975499999999997</c:v>
                </c:pt>
                <c:pt idx="2572">
                  <c:v>11.5654</c:v>
                </c:pt>
                <c:pt idx="2573">
                  <c:v>7.7141900000000003</c:v>
                </c:pt>
                <c:pt idx="2574">
                  <c:v>13.7981</c:v>
                </c:pt>
                <c:pt idx="2575">
                  <c:v>0.86335099999999998</c:v>
                </c:pt>
                <c:pt idx="2576">
                  <c:v>0.26641900000000002</c:v>
                </c:pt>
                <c:pt idx="2577">
                  <c:v>36.341200000000001</c:v>
                </c:pt>
                <c:pt idx="2578">
                  <c:v>11.894600000000001</c:v>
                </c:pt>
                <c:pt idx="2579">
                  <c:v>15.2531</c:v>
                </c:pt>
                <c:pt idx="2580">
                  <c:v>22.282399999999999</c:v>
                </c:pt>
                <c:pt idx="2581">
                  <c:v>13.491899999999999</c:v>
                </c:pt>
                <c:pt idx="2582">
                  <c:v>15.593</c:v>
                </c:pt>
                <c:pt idx="2583">
                  <c:v>6.1732899999999997</c:v>
                </c:pt>
                <c:pt idx="2584">
                  <c:v>0.623946</c:v>
                </c:pt>
                <c:pt idx="2585">
                  <c:v>0.97027399999999997</c:v>
                </c:pt>
                <c:pt idx="2586">
                  <c:v>12.850899999999999</c:v>
                </c:pt>
                <c:pt idx="2587">
                  <c:v>1.1791700000000001</c:v>
                </c:pt>
                <c:pt idx="2588">
                  <c:v>11.0419</c:v>
                </c:pt>
                <c:pt idx="2589">
                  <c:v>9.27989</c:v>
                </c:pt>
                <c:pt idx="2590">
                  <c:v>0.76320299999999996</c:v>
                </c:pt>
                <c:pt idx="2591">
                  <c:v>11.911199999999999</c:v>
                </c:pt>
                <c:pt idx="2592">
                  <c:v>22.732399999999998</c:v>
                </c:pt>
                <c:pt idx="2593">
                  <c:v>45.8431</c:v>
                </c:pt>
                <c:pt idx="2594">
                  <c:v>1.8818600000000001</c:v>
                </c:pt>
                <c:pt idx="2595">
                  <c:v>11.4839</c:v>
                </c:pt>
                <c:pt idx="2596">
                  <c:v>1.4044099999999999</c:v>
                </c:pt>
                <c:pt idx="2597">
                  <c:v>10.946999999999999</c:v>
                </c:pt>
                <c:pt idx="2598">
                  <c:v>0.36933899999999997</c:v>
                </c:pt>
                <c:pt idx="2599">
                  <c:v>0.38419900000000001</c:v>
                </c:pt>
                <c:pt idx="2600">
                  <c:v>14.7142</c:v>
                </c:pt>
                <c:pt idx="2601">
                  <c:v>9.4724500000000003E-2</c:v>
                </c:pt>
                <c:pt idx="2602">
                  <c:v>36.717599999999997</c:v>
                </c:pt>
                <c:pt idx="2603">
                  <c:v>14.3965</c:v>
                </c:pt>
                <c:pt idx="2604">
                  <c:v>0.369674</c:v>
                </c:pt>
                <c:pt idx="2605">
                  <c:v>22.199400000000001</c:v>
                </c:pt>
                <c:pt idx="2606">
                  <c:v>1.1156699999999999</c:v>
                </c:pt>
                <c:pt idx="2607">
                  <c:v>9.2401499999999999</c:v>
                </c:pt>
                <c:pt idx="2608">
                  <c:v>8.7988700000000009</c:v>
                </c:pt>
                <c:pt idx="2609">
                  <c:v>9.0695800000000002</c:v>
                </c:pt>
                <c:pt idx="2610">
                  <c:v>0.25867899999999999</c:v>
                </c:pt>
                <c:pt idx="2611">
                  <c:v>0.35111199999999998</c:v>
                </c:pt>
                <c:pt idx="2612">
                  <c:v>5.9958499999999998E-2</c:v>
                </c:pt>
                <c:pt idx="2613">
                  <c:v>9.4912299999999998</c:v>
                </c:pt>
                <c:pt idx="2614">
                  <c:v>7.7062299999999997</c:v>
                </c:pt>
                <c:pt idx="2615">
                  <c:v>16.032499999999999</c:v>
                </c:pt>
                <c:pt idx="2616">
                  <c:v>36.3782</c:v>
                </c:pt>
                <c:pt idx="2617">
                  <c:v>32.618600000000001</c:v>
                </c:pt>
                <c:pt idx="2618">
                  <c:v>3.1131500000000001</c:v>
                </c:pt>
                <c:pt idx="2619">
                  <c:v>0.101081</c:v>
                </c:pt>
                <c:pt idx="2620">
                  <c:v>0.109</c:v>
                </c:pt>
                <c:pt idx="2621">
                  <c:v>18.503499999999999</c:v>
                </c:pt>
                <c:pt idx="2622">
                  <c:v>0.182696</c:v>
                </c:pt>
                <c:pt idx="2623">
                  <c:v>29.7226</c:v>
                </c:pt>
                <c:pt idx="2624">
                  <c:v>0.39717799999999998</c:v>
                </c:pt>
                <c:pt idx="2625">
                  <c:v>8.61754</c:v>
                </c:pt>
                <c:pt idx="2626">
                  <c:v>12.963900000000001</c:v>
                </c:pt>
                <c:pt idx="2627">
                  <c:v>14.2597</c:v>
                </c:pt>
                <c:pt idx="2628">
                  <c:v>0.82332499999999997</c:v>
                </c:pt>
                <c:pt idx="2629">
                  <c:v>3.1008300000000002</c:v>
                </c:pt>
                <c:pt idx="2630">
                  <c:v>11.756600000000001</c:v>
                </c:pt>
                <c:pt idx="2631">
                  <c:v>1.5902799999999999</c:v>
                </c:pt>
                <c:pt idx="2632">
                  <c:v>0.101414</c:v>
                </c:pt>
                <c:pt idx="2633">
                  <c:v>30.797699999999999</c:v>
                </c:pt>
                <c:pt idx="2634">
                  <c:v>29.520700000000001</c:v>
                </c:pt>
                <c:pt idx="2635">
                  <c:v>2.3830200000000001</c:v>
                </c:pt>
                <c:pt idx="2636">
                  <c:v>0.39912500000000001</c:v>
                </c:pt>
                <c:pt idx="2637">
                  <c:v>14.980399999999999</c:v>
                </c:pt>
                <c:pt idx="2638">
                  <c:v>0.263874</c:v>
                </c:pt>
                <c:pt idx="2639">
                  <c:v>9.5957000000000008</c:v>
                </c:pt>
                <c:pt idx="2640">
                  <c:v>0.25582199999999999</c:v>
                </c:pt>
                <c:pt idx="2641">
                  <c:v>13.6355</c:v>
                </c:pt>
                <c:pt idx="2642">
                  <c:v>40.3264</c:v>
                </c:pt>
                <c:pt idx="2643">
                  <c:v>0.136161</c:v>
                </c:pt>
                <c:pt idx="2644">
                  <c:v>4.3474599999999999</c:v>
                </c:pt>
                <c:pt idx="2645">
                  <c:v>1.8857900000000001</c:v>
                </c:pt>
                <c:pt idx="2646">
                  <c:v>2.1604999999999999</c:v>
                </c:pt>
                <c:pt idx="2647">
                  <c:v>9.9710599999999996</c:v>
                </c:pt>
                <c:pt idx="2648">
                  <c:v>45.274299999999997</c:v>
                </c:pt>
                <c:pt idx="2649">
                  <c:v>5.4435799999999999E-2</c:v>
                </c:pt>
                <c:pt idx="2650">
                  <c:v>0.33773399999999998</c:v>
                </c:pt>
                <c:pt idx="2651">
                  <c:v>8.4829299999999996</c:v>
                </c:pt>
                <c:pt idx="2652">
                  <c:v>7.1647699999999999</c:v>
                </c:pt>
                <c:pt idx="2653">
                  <c:v>6.1381500000000004</c:v>
                </c:pt>
                <c:pt idx="2654">
                  <c:v>10.7296</c:v>
                </c:pt>
                <c:pt idx="2655">
                  <c:v>14.3042</c:v>
                </c:pt>
                <c:pt idx="2656">
                  <c:v>23.750299999999999</c:v>
                </c:pt>
                <c:pt idx="2657">
                  <c:v>24.952100000000002</c:v>
                </c:pt>
                <c:pt idx="2658">
                  <c:v>0.44634800000000002</c:v>
                </c:pt>
                <c:pt idx="2659">
                  <c:v>0.59057999999999999</c:v>
                </c:pt>
                <c:pt idx="2660">
                  <c:v>0.53385199999999999</c:v>
                </c:pt>
                <c:pt idx="2661">
                  <c:v>42.081499999999998</c:v>
                </c:pt>
                <c:pt idx="2662">
                  <c:v>17.664300000000001</c:v>
                </c:pt>
                <c:pt idx="2663">
                  <c:v>8.2789599999999997</c:v>
                </c:pt>
                <c:pt idx="2664">
                  <c:v>9.62608</c:v>
                </c:pt>
                <c:pt idx="2665">
                  <c:v>32.119500000000002</c:v>
                </c:pt>
                <c:pt idx="2666">
                  <c:v>1.7767299999999999</c:v>
                </c:pt>
                <c:pt idx="2667">
                  <c:v>0.23258599999999999</c:v>
                </c:pt>
                <c:pt idx="2668">
                  <c:v>0.84380900000000003</c:v>
                </c:pt>
                <c:pt idx="2669">
                  <c:v>10.6271</c:v>
                </c:pt>
                <c:pt idx="2670">
                  <c:v>17.610499999999998</c:v>
                </c:pt>
                <c:pt idx="2671">
                  <c:v>8.9430599999999991</c:v>
                </c:pt>
                <c:pt idx="2672">
                  <c:v>13.9314</c:v>
                </c:pt>
                <c:pt idx="2673">
                  <c:v>0.74745399999999995</c:v>
                </c:pt>
                <c:pt idx="2674">
                  <c:v>5.06541</c:v>
                </c:pt>
                <c:pt idx="2675">
                  <c:v>0.17089799999999999</c:v>
                </c:pt>
                <c:pt idx="2676">
                  <c:v>0.31368299999999999</c:v>
                </c:pt>
                <c:pt idx="2677">
                  <c:v>12.712</c:v>
                </c:pt>
                <c:pt idx="2678">
                  <c:v>22.405100000000001</c:v>
                </c:pt>
                <c:pt idx="2679">
                  <c:v>21.786200000000001</c:v>
                </c:pt>
                <c:pt idx="2680">
                  <c:v>0.464117</c:v>
                </c:pt>
                <c:pt idx="2681">
                  <c:v>20.152799999999999</c:v>
                </c:pt>
                <c:pt idx="2682">
                  <c:v>6.7576599999999996</c:v>
                </c:pt>
                <c:pt idx="2683">
                  <c:v>0.159057</c:v>
                </c:pt>
                <c:pt idx="2684">
                  <c:v>0.53354199999999996</c:v>
                </c:pt>
                <c:pt idx="2685">
                  <c:v>2.3736799999999998</c:v>
                </c:pt>
                <c:pt idx="2686">
                  <c:v>16.591000000000001</c:v>
                </c:pt>
                <c:pt idx="2687">
                  <c:v>0.44158900000000001</c:v>
                </c:pt>
                <c:pt idx="2688">
                  <c:v>5.2209100000000001E-2</c:v>
                </c:pt>
                <c:pt idx="2689">
                  <c:v>1.3582099999999999</c:v>
                </c:pt>
                <c:pt idx="2690">
                  <c:v>8.1417599999999997</c:v>
                </c:pt>
                <c:pt idx="2691">
                  <c:v>13.565799999999999</c:v>
                </c:pt>
                <c:pt idx="2692">
                  <c:v>9.7370099999999997</c:v>
                </c:pt>
                <c:pt idx="2693">
                  <c:v>0.229764</c:v>
                </c:pt>
                <c:pt idx="2694">
                  <c:v>10.5726</c:v>
                </c:pt>
                <c:pt idx="2695">
                  <c:v>20.9162</c:v>
                </c:pt>
                <c:pt idx="2696">
                  <c:v>7.7827000000000002</c:v>
                </c:pt>
                <c:pt idx="2697">
                  <c:v>8.3789700000000007</c:v>
                </c:pt>
                <c:pt idx="2698">
                  <c:v>0.34332299999999999</c:v>
                </c:pt>
                <c:pt idx="2699">
                  <c:v>0.19119700000000001</c:v>
                </c:pt>
                <c:pt idx="2700">
                  <c:v>6.8121099999999997</c:v>
                </c:pt>
                <c:pt idx="2701">
                  <c:v>0.133627</c:v>
                </c:pt>
                <c:pt idx="2702">
                  <c:v>7.6383200000000002</c:v>
                </c:pt>
                <c:pt idx="2703">
                  <c:v>0.339167</c:v>
                </c:pt>
                <c:pt idx="2704">
                  <c:v>15.191599999999999</c:v>
                </c:pt>
                <c:pt idx="2705">
                  <c:v>11.015499999999999</c:v>
                </c:pt>
                <c:pt idx="2706">
                  <c:v>11.3797</c:v>
                </c:pt>
                <c:pt idx="2707">
                  <c:v>10.444699999999999</c:v>
                </c:pt>
                <c:pt idx="2708">
                  <c:v>0.319241</c:v>
                </c:pt>
                <c:pt idx="2709">
                  <c:v>8.2300500000000003</c:v>
                </c:pt>
                <c:pt idx="2710">
                  <c:v>0.75924400000000003</c:v>
                </c:pt>
                <c:pt idx="2711">
                  <c:v>18.378299999999999</c:v>
                </c:pt>
                <c:pt idx="2712">
                  <c:v>0.108228</c:v>
                </c:pt>
                <c:pt idx="2713">
                  <c:v>6.9859799999999996</c:v>
                </c:pt>
                <c:pt idx="2714">
                  <c:v>0.12448099999999999</c:v>
                </c:pt>
                <c:pt idx="2715">
                  <c:v>38.649900000000002</c:v>
                </c:pt>
                <c:pt idx="2716">
                  <c:v>8.7266700000000004</c:v>
                </c:pt>
                <c:pt idx="2717">
                  <c:v>6.2393200000000003E-2</c:v>
                </c:pt>
                <c:pt idx="2718">
                  <c:v>1.1333200000000001</c:v>
                </c:pt>
                <c:pt idx="2719">
                  <c:v>10.6387</c:v>
                </c:pt>
                <c:pt idx="2720">
                  <c:v>15.956300000000001</c:v>
                </c:pt>
                <c:pt idx="2721">
                  <c:v>9.8168600000000001</c:v>
                </c:pt>
                <c:pt idx="2722">
                  <c:v>16.700800000000001</c:v>
                </c:pt>
                <c:pt idx="2723">
                  <c:v>10.712300000000001</c:v>
                </c:pt>
                <c:pt idx="2724">
                  <c:v>5.5153299999999996</c:v>
                </c:pt>
                <c:pt idx="2725">
                  <c:v>8.5855899999999998</c:v>
                </c:pt>
                <c:pt idx="2726">
                  <c:v>62.38</c:v>
                </c:pt>
                <c:pt idx="2727">
                  <c:v>6.8466399999999998</c:v>
                </c:pt>
                <c:pt idx="2728">
                  <c:v>1.0972200000000001</c:v>
                </c:pt>
                <c:pt idx="2729">
                  <c:v>14.7372</c:v>
                </c:pt>
                <c:pt idx="2730">
                  <c:v>10.483700000000001</c:v>
                </c:pt>
                <c:pt idx="2731">
                  <c:v>7.5655400000000004</c:v>
                </c:pt>
                <c:pt idx="2732">
                  <c:v>5.8033500000000002E-2</c:v>
                </c:pt>
                <c:pt idx="2733">
                  <c:v>9.8698200000000007</c:v>
                </c:pt>
                <c:pt idx="2734">
                  <c:v>6.4672900000000005E-2</c:v>
                </c:pt>
                <c:pt idx="2735">
                  <c:v>0.15303800000000001</c:v>
                </c:pt>
                <c:pt idx="2736">
                  <c:v>0.19630400000000001</c:v>
                </c:pt>
                <c:pt idx="2737">
                  <c:v>6.1372700000000002E-2</c:v>
                </c:pt>
                <c:pt idx="2738">
                  <c:v>23.212199999999999</c:v>
                </c:pt>
                <c:pt idx="2739">
                  <c:v>33.446300000000001</c:v>
                </c:pt>
                <c:pt idx="2740">
                  <c:v>4.7283800000000001E-2</c:v>
                </c:pt>
                <c:pt idx="2741">
                  <c:v>5.8777599999999999E-2</c:v>
                </c:pt>
                <c:pt idx="2742">
                  <c:v>9.1499400000000009</c:v>
                </c:pt>
                <c:pt idx="2743">
                  <c:v>6.3893199999999997</c:v>
                </c:pt>
                <c:pt idx="2744">
                  <c:v>6.34884</c:v>
                </c:pt>
                <c:pt idx="2745">
                  <c:v>11.741099999999999</c:v>
                </c:pt>
                <c:pt idx="2746">
                  <c:v>1.6484399999999999</c:v>
                </c:pt>
                <c:pt idx="2747">
                  <c:v>0.359904</c:v>
                </c:pt>
                <c:pt idx="2748">
                  <c:v>7.3030900000000001</c:v>
                </c:pt>
                <c:pt idx="2749">
                  <c:v>11.4527</c:v>
                </c:pt>
                <c:pt idx="2750">
                  <c:v>0.47207100000000002</c:v>
                </c:pt>
                <c:pt idx="2751">
                  <c:v>8.3528599999999997</c:v>
                </c:pt>
                <c:pt idx="2752">
                  <c:v>12.878399999999999</c:v>
                </c:pt>
                <c:pt idx="2753">
                  <c:v>37.127800000000001</c:v>
                </c:pt>
                <c:pt idx="2754">
                  <c:v>0.36130800000000002</c:v>
                </c:pt>
                <c:pt idx="2755">
                  <c:v>12.3287</c:v>
                </c:pt>
                <c:pt idx="2756">
                  <c:v>12.3209</c:v>
                </c:pt>
                <c:pt idx="2757">
                  <c:v>19.502600000000001</c:v>
                </c:pt>
                <c:pt idx="2758">
                  <c:v>11.319000000000001</c:v>
                </c:pt>
                <c:pt idx="2759">
                  <c:v>18.828600000000002</c:v>
                </c:pt>
                <c:pt idx="2760">
                  <c:v>20.233899999999998</c:v>
                </c:pt>
                <c:pt idx="2761">
                  <c:v>9.3788499999999999</c:v>
                </c:pt>
                <c:pt idx="2762">
                  <c:v>8.5849100000000007</c:v>
                </c:pt>
                <c:pt idx="2763">
                  <c:v>0.16769999999999999</c:v>
                </c:pt>
                <c:pt idx="2764">
                  <c:v>29.829799999999999</c:v>
                </c:pt>
                <c:pt idx="2765">
                  <c:v>15.0557</c:v>
                </c:pt>
                <c:pt idx="2766">
                  <c:v>1.0645500000000001</c:v>
                </c:pt>
                <c:pt idx="2767">
                  <c:v>0.64090100000000005</c:v>
                </c:pt>
                <c:pt idx="2768">
                  <c:v>6.20717E-2</c:v>
                </c:pt>
                <c:pt idx="2769">
                  <c:v>0.122303</c:v>
                </c:pt>
                <c:pt idx="2770">
                  <c:v>6.9231999999999996</c:v>
                </c:pt>
                <c:pt idx="2771">
                  <c:v>11.826700000000001</c:v>
                </c:pt>
                <c:pt idx="2772">
                  <c:v>1.4636899999999999</c:v>
                </c:pt>
                <c:pt idx="2773">
                  <c:v>28.0929</c:v>
                </c:pt>
                <c:pt idx="2774">
                  <c:v>0.51556199999999996</c:v>
                </c:pt>
                <c:pt idx="2775">
                  <c:v>5.3185000000000002</c:v>
                </c:pt>
                <c:pt idx="2776">
                  <c:v>0.10292900000000001</c:v>
                </c:pt>
                <c:pt idx="2777">
                  <c:v>0.44609500000000002</c:v>
                </c:pt>
                <c:pt idx="2778">
                  <c:v>0.18736700000000001</c:v>
                </c:pt>
                <c:pt idx="2779">
                  <c:v>1.3714299999999999</c:v>
                </c:pt>
                <c:pt idx="2780">
                  <c:v>9.7729199999999992</c:v>
                </c:pt>
                <c:pt idx="2781">
                  <c:v>0.16564699999999999</c:v>
                </c:pt>
                <c:pt idx="2782">
                  <c:v>17.097200000000001</c:v>
                </c:pt>
                <c:pt idx="2783">
                  <c:v>2.2276600000000002</c:v>
                </c:pt>
                <c:pt idx="2784">
                  <c:v>10.319699999999999</c:v>
                </c:pt>
                <c:pt idx="2785">
                  <c:v>6.6415199999999999</c:v>
                </c:pt>
                <c:pt idx="2786">
                  <c:v>11.51</c:v>
                </c:pt>
                <c:pt idx="2787">
                  <c:v>16.765499999999999</c:v>
                </c:pt>
                <c:pt idx="2788">
                  <c:v>0.143211</c:v>
                </c:pt>
                <c:pt idx="2789">
                  <c:v>1.1452</c:v>
                </c:pt>
                <c:pt idx="2790">
                  <c:v>0.40013500000000002</c:v>
                </c:pt>
                <c:pt idx="2791">
                  <c:v>0.13206399999999999</c:v>
                </c:pt>
                <c:pt idx="2792">
                  <c:v>32.898299999999999</c:v>
                </c:pt>
                <c:pt idx="2793">
                  <c:v>0.31109399999999998</c:v>
                </c:pt>
                <c:pt idx="2794">
                  <c:v>18.498200000000001</c:v>
                </c:pt>
                <c:pt idx="2795">
                  <c:v>7.3920500000000002</c:v>
                </c:pt>
                <c:pt idx="2796">
                  <c:v>0.26608799999999999</c:v>
                </c:pt>
                <c:pt idx="2797">
                  <c:v>15.1876</c:v>
                </c:pt>
                <c:pt idx="2798">
                  <c:v>11.585900000000001</c:v>
                </c:pt>
                <c:pt idx="2799">
                  <c:v>5.24115E-2</c:v>
                </c:pt>
                <c:pt idx="2800">
                  <c:v>15.1206</c:v>
                </c:pt>
                <c:pt idx="2801">
                  <c:v>22.290400000000002</c:v>
                </c:pt>
                <c:pt idx="2802">
                  <c:v>17.435099999999998</c:v>
                </c:pt>
                <c:pt idx="2803">
                  <c:v>0.76448000000000005</c:v>
                </c:pt>
                <c:pt idx="2804">
                  <c:v>0.343028</c:v>
                </c:pt>
                <c:pt idx="2805">
                  <c:v>0.50730699999999995</c:v>
                </c:pt>
                <c:pt idx="2806">
                  <c:v>18.119499999999999</c:v>
                </c:pt>
                <c:pt idx="2807">
                  <c:v>2.14594</c:v>
                </c:pt>
                <c:pt idx="2808">
                  <c:v>3.65747</c:v>
                </c:pt>
                <c:pt idx="2809">
                  <c:v>0.166489</c:v>
                </c:pt>
                <c:pt idx="2810">
                  <c:v>6.2670900000000002E-2</c:v>
                </c:pt>
                <c:pt idx="2811">
                  <c:v>14.0871</c:v>
                </c:pt>
                <c:pt idx="2812">
                  <c:v>8.1322100000000006</c:v>
                </c:pt>
                <c:pt idx="2813">
                  <c:v>1.1796899999999999</c:v>
                </c:pt>
                <c:pt idx="2814">
                  <c:v>14.577199999999999</c:v>
                </c:pt>
                <c:pt idx="2815">
                  <c:v>0.91135500000000003</c:v>
                </c:pt>
                <c:pt idx="2816">
                  <c:v>10.9857</c:v>
                </c:pt>
                <c:pt idx="2817">
                  <c:v>8.0826600000000006</c:v>
                </c:pt>
                <c:pt idx="2818">
                  <c:v>4.9005700000000001</c:v>
                </c:pt>
                <c:pt idx="2819">
                  <c:v>2.0137100000000001</c:v>
                </c:pt>
                <c:pt idx="2820">
                  <c:v>0.177673</c:v>
                </c:pt>
                <c:pt idx="2821">
                  <c:v>11.678599999999999</c:v>
                </c:pt>
                <c:pt idx="2822">
                  <c:v>0.88758899999999996</c:v>
                </c:pt>
                <c:pt idx="2823">
                  <c:v>21.121300000000002</c:v>
                </c:pt>
                <c:pt idx="2824">
                  <c:v>16.795400000000001</c:v>
                </c:pt>
                <c:pt idx="2825">
                  <c:v>10.7536</c:v>
                </c:pt>
                <c:pt idx="2826">
                  <c:v>18.117599999999999</c:v>
                </c:pt>
                <c:pt idx="2827">
                  <c:v>10.8231</c:v>
                </c:pt>
                <c:pt idx="2828">
                  <c:v>7.4481700000000002</c:v>
                </c:pt>
                <c:pt idx="2829">
                  <c:v>27.3413</c:v>
                </c:pt>
                <c:pt idx="2830">
                  <c:v>8.0925600000000006</c:v>
                </c:pt>
                <c:pt idx="2831">
                  <c:v>11.1488</c:v>
                </c:pt>
                <c:pt idx="2832">
                  <c:v>6.5781200000000002</c:v>
                </c:pt>
                <c:pt idx="2833">
                  <c:v>0.42943300000000001</c:v>
                </c:pt>
                <c:pt idx="2834">
                  <c:v>16.2195</c:v>
                </c:pt>
                <c:pt idx="2835">
                  <c:v>7.7824299999999997</c:v>
                </c:pt>
                <c:pt idx="2836">
                  <c:v>15.442399999999999</c:v>
                </c:pt>
                <c:pt idx="2837">
                  <c:v>31.996600000000001</c:v>
                </c:pt>
                <c:pt idx="2838">
                  <c:v>39.126399999999997</c:v>
                </c:pt>
                <c:pt idx="2839">
                  <c:v>6.3818200000000005E-2</c:v>
                </c:pt>
                <c:pt idx="2840">
                  <c:v>11.744899999999999</c:v>
                </c:pt>
                <c:pt idx="2841">
                  <c:v>0.119071</c:v>
                </c:pt>
                <c:pt idx="2842">
                  <c:v>7.0266900000000003</c:v>
                </c:pt>
                <c:pt idx="2843">
                  <c:v>3.8070499999999998</c:v>
                </c:pt>
                <c:pt idx="2844">
                  <c:v>0.23693800000000001</c:v>
                </c:pt>
                <c:pt idx="2845">
                  <c:v>11.276400000000001</c:v>
                </c:pt>
                <c:pt idx="2846">
                  <c:v>25.519400000000001</c:v>
                </c:pt>
                <c:pt idx="2847">
                  <c:v>7.8182200000000002</c:v>
                </c:pt>
                <c:pt idx="2848">
                  <c:v>16.866</c:v>
                </c:pt>
                <c:pt idx="2849">
                  <c:v>8.0567100000000007</c:v>
                </c:pt>
                <c:pt idx="2850">
                  <c:v>11.2707</c:v>
                </c:pt>
                <c:pt idx="2851">
                  <c:v>0.91400499999999996</c:v>
                </c:pt>
                <c:pt idx="2852">
                  <c:v>11.7806</c:v>
                </c:pt>
                <c:pt idx="2853">
                  <c:v>9.43214E-2</c:v>
                </c:pt>
                <c:pt idx="2854">
                  <c:v>11.130699999999999</c:v>
                </c:pt>
                <c:pt idx="2855">
                  <c:v>2.21862</c:v>
                </c:pt>
                <c:pt idx="2856">
                  <c:v>13.4109</c:v>
                </c:pt>
                <c:pt idx="2857">
                  <c:v>14.4565</c:v>
                </c:pt>
                <c:pt idx="2858">
                  <c:v>4.1869100000000001</c:v>
                </c:pt>
                <c:pt idx="2859">
                  <c:v>10.2272</c:v>
                </c:pt>
                <c:pt idx="2860">
                  <c:v>7.8460000000000001</c:v>
                </c:pt>
                <c:pt idx="2861">
                  <c:v>8.3633000000000006</c:v>
                </c:pt>
                <c:pt idx="2862">
                  <c:v>2.2896999999999998</c:v>
                </c:pt>
                <c:pt idx="2863">
                  <c:v>8.8590300000000006</c:v>
                </c:pt>
                <c:pt idx="2864">
                  <c:v>0.78861300000000001</c:v>
                </c:pt>
                <c:pt idx="2865">
                  <c:v>28.107500000000002</c:v>
                </c:pt>
                <c:pt idx="2866">
                  <c:v>9.0212500000000002</c:v>
                </c:pt>
                <c:pt idx="2867">
                  <c:v>8.6115899999999996</c:v>
                </c:pt>
                <c:pt idx="2868">
                  <c:v>10.116300000000001</c:v>
                </c:pt>
                <c:pt idx="2869">
                  <c:v>16.031300000000002</c:v>
                </c:pt>
                <c:pt idx="2870">
                  <c:v>0.15051500000000001</c:v>
                </c:pt>
                <c:pt idx="2871">
                  <c:v>10.047499999999999</c:v>
                </c:pt>
                <c:pt idx="2872">
                  <c:v>13.3028</c:v>
                </c:pt>
                <c:pt idx="2873">
                  <c:v>0.99162499999999998</c:v>
                </c:pt>
                <c:pt idx="2874">
                  <c:v>8.5527700000000006</c:v>
                </c:pt>
                <c:pt idx="2875">
                  <c:v>0.162605</c:v>
                </c:pt>
                <c:pt idx="2876">
                  <c:v>11.457000000000001</c:v>
                </c:pt>
                <c:pt idx="2877">
                  <c:v>20.5442</c:v>
                </c:pt>
                <c:pt idx="2878">
                  <c:v>33.173099999999998</c:v>
                </c:pt>
                <c:pt idx="2879">
                  <c:v>18.4771</c:v>
                </c:pt>
                <c:pt idx="2880">
                  <c:v>8.6401699999999995</c:v>
                </c:pt>
                <c:pt idx="2881">
                  <c:v>17.564599999999999</c:v>
                </c:pt>
                <c:pt idx="2882">
                  <c:v>3.1616900000000001</c:v>
                </c:pt>
                <c:pt idx="2883">
                  <c:v>0.12754299999999999</c:v>
                </c:pt>
                <c:pt idx="2884">
                  <c:v>26.767199999999999</c:v>
                </c:pt>
                <c:pt idx="2885">
                  <c:v>0.18617400000000001</c:v>
                </c:pt>
                <c:pt idx="2886">
                  <c:v>7.6240399999999999</c:v>
                </c:pt>
                <c:pt idx="2887">
                  <c:v>5.8346000000000002E-2</c:v>
                </c:pt>
                <c:pt idx="2888">
                  <c:v>9.9091399999999996E-2</c:v>
                </c:pt>
                <c:pt idx="2889">
                  <c:v>7.3300799999999997</c:v>
                </c:pt>
                <c:pt idx="2890">
                  <c:v>9.7198700000000002</c:v>
                </c:pt>
                <c:pt idx="2891">
                  <c:v>34.119399999999999</c:v>
                </c:pt>
                <c:pt idx="2892">
                  <c:v>28.542200000000001</c:v>
                </c:pt>
                <c:pt idx="2893">
                  <c:v>15.1028</c:v>
                </c:pt>
                <c:pt idx="2894">
                  <c:v>20.991800000000001</c:v>
                </c:pt>
                <c:pt idx="2895">
                  <c:v>32.325400000000002</c:v>
                </c:pt>
                <c:pt idx="2896">
                  <c:v>14.7065</c:v>
                </c:pt>
                <c:pt idx="2897">
                  <c:v>15.590299999999999</c:v>
                </c:pt>
                <c:pt idx="2898">
                  <c:v>0.29735400000000001</c:v>
                </c:pt>
                <c:pt idx="2899">
                  <c:v>3.17238</c:v>
                </c:pt>
                <c:pt idx="2900">
                  <c:v>0.46404400000000001</c:v>
                </c:pt>
                <c:pt idx="2901">
                  <c:v>2.6817199999999999</c:v>
                </c:pt>
                <c:pt idx="2902">
                  <c:v>22.135400000000001</c:v>
                </c:pt>
                <c:pt idx="2903">
                  <c:v>15.1652</c:v>
                </c:pt>
                <c:pt idx="2904">
                  <c:v>2.5783100000000001</c:v>
                </c:pt>
                <c:pt idx="2905">
                  <c:v>9.9049899999999997</c:v>
                </c:pt>
                <c:pt idx="2906">
                  <c:v>1.30318</c:v>
                </c:pt>
                <c:pt idx="2907">
                  <c:v>17.157399999999999</c:v>
                </c:pt>
                <c:pt idx="2908">
                  <c:v>11.3642</c:v>
                </c:pt>
                <c:pt idx="2909">
                  <c:v>14.4688</c:v>
                </c:pt>
                <c:pt idx="2910">
                  <c:v>9.5965699999999998</c:v>
                </c:pt>
                <c:pt idx="2911">
                  <c:v>10.0639</c:v>
                </c:pt>
                <c:pt idx="2912">
                  <c:v>1.51969</c:v>
                </c:pt>
                <c:pt idx="2913">
                  <c:v>0.121603</c:v>
                </c:pt>
                <c:pt idx="2914">
                  <c:v>16.079000000000001</c:v>
                </c:pt>
                <c:pt idx="2915">
                  <c:v>6.6778000000000004</c:v>
                </c:pt>
                <c:pt idx="2916">
                  <c:v>9.8441700000000001</c:v>
                </c:pt>
                <c:pt idx="2917">
                  <c:v>10.522600000000001</c:v>
                </c:pt>
                <c:pt idx="2918">
                  <c:v>1.26823</c:v>
                </c:pt>
                <c:pt idx="2919">
                  <c:v>10.758100000000001</c:v>
                </c:pt>
                <c:pt idx="2920">
                  <c:v>12.6044</c:v>
                </c:pt>
                <c:pt idx="2921">
                  <c:v>21.148299999999999</c:v>
                </c:pt>
                <c:pt idx="2922">
                  <c:v>6.3238699999999995E-2</c:v>
                </c:pt>
                <c:pt idx="2923">
                  <c:v>16.3569</c:v>
                </c:pt>
                <c:pt idx="2924">
                  <c:v>1.01606</c:v>
                </c:pt>
                <c:pt idx="2925">
                  <c:v>0.39839200000000002</c:v>
                </c:pt>
                <c:pt idx="2926">
                  <c:v>42.831499999999998</c:v>
                </c:pt>
                <c:pt idx="2927">
                  <c:v>11.864000000000001</c:v>
                </c:pt>
                <c:pt idx="2928">
                  <c:v>0.16515199999999999</c:v>
                </c:pt>
                <c:pt idx="2929">
                  <c:v>6.9911199999999996</c:v>
                </c:pt>
                <c:pt idx="2930">
                  <c:v>5.4961200000000002E-2</c:v>
                </c:pt>
                <c:pt idx="2931">
                  <c:v>5.8541699999999999</c:v>
                </c:pt>
                <c:pt idx="2932">
                  <c:v>11.9321</c:v>
                </c:pt>
                <c:pt idx="2933">
                  <c:v>8.4466000000000001</c:v>
                </c:pt>
                <c:pt idx="2934">
                  <c:v>26.906500000000001</c:v>
                </c:pt>
                <c:pt idx="2935">
                  <c:v>3.5594600000000001</c:v>
                </c:pt>
                <c:pt idx="2936">
                  <c:v>3.1897799999999998</c:v>
                </c:pt>
                <c:pt idx="2937">
                  <c:v>0.21216199999999999</c:v>
                </c:pt>
                <c:pt idx="2938">
                  <c:v>0.53820900000000005</c:v>
                </c:pt>
                <c:pt idx="2939">
                  <c:v>16.211300000000001</c:v>
                </c:pt>
                <c:pt idx="2940">
                  <c:v>9.4145699999999994</c:v>
                </c:pt>
                <c:pt idx="2941">
                  <c:v>0.12568199999999999</c:v>
                </c:pt>
                <c:pt idx="2942">
                  <c:v>9.04786</c:v>
                </c:pt>
                <c:pt idx="2943">
                  <c:v>16.9255</c:v>
                </c:pt>
                <c:pt idx="2944">
                  <c:v>17.817499999999999</c:v>
                </c:pt>
                <c:pt idx="2945">
                  <c:v>9.1014499999999998</c:v>
                </c:pt>
                <c:pt idx="2946">
                  <c:v>1.9511000000000001</c:v>
                </c:pt>
                <c:pt idx="2947">
                  <c:v>9.8814100000000007</c:v>
                </c:pt>
                <c:pt idx="2948">
                  <c:v>7.2732400000000004</c:v>
                </c:pt>
                <c:pt idx="2949">
                  <c:v>21.911200000000001</c:v>
                </c:pt>
                <c:pt idx="2950">
                  <c:v>13.629899999999999</c:v>
                </c:pt>
                <c:pt idx="2951">
                  <c:v>0.80132899999999996</c:v>
                </c:pt>
                <c:pt idx="2952">
                  <c:v>10.7844</c:v>
                </c:pt>
                <c:pt idx="2953">
                  <c:v>0.24574299999999999</c:v>
                </c:pt>
                <c:pt idx="2954">
                  <c:v>19.467700000000001</c:v>
                </c:pt>
                <c:pt idx="2955">
                  <c:v>15.779</c:v>
                </c:pt>
                <c:pt idx="2956">
                  <c:v>9.1325299999999991</c:v>
                </c:pt>
                <c:pt idx="2957">
                  <c:v>28.115300000000001</c:v>
                </c:pt>
                <c:pt idx="2958">
                  <c:v>31.5319</c:v>
                </c:pt>
                <c:pt idx="2959">
                  <c:v>10.1639</c:v>
                </c:pt>
                <c:pt idx="2960">
                  <c:v>0.105527</c:v>
                </c:pt>
                <c:pt idx="2961">
                  <c:v>1.0585100000000001</c:v>
                </c:pt>
                <c:pt idx="2962">
                  <c:v>0.473582</c:v>
                </c:pt>
                <c:pt idx="2963">
                  <c:v>0.456872</c:v>
                </c:pt>
                <c:pt idx="2964">
                  <c:v>27.5669</c:v>
                </c:pt>
                <c:pt idx="2965">
                  <c:v>31.491800000000001</c:v>
                </c:pt>
                <c:pt idx="2966">
                  <c:v>10.526999999999999</c:v>
                </c:pt>
                <c:pt idx="2967">
                  <c:v>12.2097</c:v>
                </c:pt>
                <c:pt idx="2968">
                  <c:v>14.146599999999999</c:v>
                </c:pt>
                <c:pt idx="2969">
                  <c:v>0.81611900000000004</c:v>
                </c:pt>
                <c:pt idx="2970">
                  <c:v>0.18263399999999999</c:v>
                </c:pt>
                <c:pt idx="2971">
                  <c:v>27.898099999999999</c:v>
                </c:pt>
                <c:pt idx="2972">
                  <c:v>2.44719</c:v>
                </c:pt>
                <c:pt idx="2973">
                  <c:v>7.2626099999999996</c:v>
                </c:pt>
                <c:pt idx="2974">
                  <c:v>11.2972</c:v>
                </c:pt>
                <c:pt idx="2975">
                  <c:v>0.50070700000000001</c:v>
                </c:pt>
                <c:pt idx="2976">
                  <c:v>25.579799999999999</c:v>
                </c:pt>
                <c:pt idx="2977">
                  <c:v>17.532399999999999</c:v>
                </c:pt>
                <c:pt idx="2978">
                  <c:v>9.4651800000000001</c:v>
                </c:pt>
                <c:pt idx="2979">
                  <c:v>12.923500000000001</c:v>
                </c:pt>
                <c:pt idx="2980">
                  <c:v>2.6697299999999999</c:v>
                </c:pt>
                <c:pt idx="2981">
                  <c:v>0.33708399999999999</c:v>
                </c:pt>
                <c:pt idx="2982">
                  <c:v>0.102504</c:v>
                </c:pt>
                <c:pt idx="2983">
                  <c:v>0.173567</c:v>
                </c:pt>
                <c:pt idx="2984">
                  <c:v>12.4344</c:v>
                </c:pt>
                <c:pt idx="2985">
                  <c:v>11.401</c:v>
                </c:pt>
                <c:pt idx="2986">
                  <c:v>8.8640100000000004</c:v>
                </c:pt>
                <c:pt idx="2987">
                  <c:v>19.479199999999999</c:v>
                </c:pt>
                <c:pt idx="2988">
                  <c:v>21.5061</c:v>
                </c:pt>
                <c:pt idx="2989">
                  <c:v>14.6052</c:v>
                </c:pt>
                <c:pt idx="2990">
                  <c:v>1.5340400000000001</c:v>
                </c:pt>
                <c:pt idx="2991">
                  <c:v>14.606</c:v>
                </c:pt>
                <c:pt idx="2992">
                  <c:v>4.0278600000000004</c:v>
                </c:pt>
                <c:pt idx="2993">
                  <c:v>12.1431</c:v>
                </c:pt>
                <c:pt idx="2994">
                  <c:v>13.5457</c:v>
                </c:pt>
                <c:pt idx="2995">
                  <c:v>3.80199</c:v>
                </c:pt>
                <c:pt idx="2996">
                  <c:v>2.5029499999999998</c:v>
                </c:pt>
                <c:pt idx="2997">
                  <c:v>19.084299999999999</c:v>
                </c:pt>
                <c:pt idx="2998">
                  <c:v>13.5205</c:v>
                </c:pt>
                <c:pt idx="2999">
                  <c:v>14.079000000000001</c:v>
                </c:pt>
                <c:pt idx="3000">
                  <c:v>0.40215000000000001</c:v>
                </c:pt>
                <c:pt idx="3001">
                  <c:v>0.14648</c:v>
                </c:pt>
                <c:pt idx="3002">
                  <c:v>13.473699999999999</c:v>
                </c:pt>
                <c:pt idx="3003">
                  <c:v>14.788</c:v>
                </c:pt>
                <c:pt idx="3004">
                  <c:v>9.6218000000000004</c:v>
                </c:pt>
                <c:pt idx="3005">
                  <c:v>11.7118</c:v>
                </c:pt>
                <c:pt idx="3006">
                  <c:v>2.3247599999999999</c:v>
                </c:pt>
                <c:pt idx="3007">
                  <c:v>5.8910799999999999E-2</c:v>
                </c:pt>
                <c:pt idx="3008">
                  <c:v>4.6820599999999997E-2</c:v>
                </c:pt>
                <c:pt idx="3009">
                  <c:v>2.3668999999999998</c:v>
                </c:pt>
                <c:pt idx="3010">
                  <c:v>5.4036600000000004</c:v>
                </c:pt>
                <c:pt idx="3011">
                  <c:v>0.26963599999999999</c:v>
                </c:pt>
                <c:pt idx="3012">
                  <c:v>0.58065199999999995</c:v>
                </c:pt>
                <c:pt idx="3013">
                  <c:v>9.5455100000000002</c:v>
                </c:pt>
                <c:pt idx="3014">
                  <c:v>0.74840600000000002</c:v>
                </c:pt>
                <c:pt idx="3015">
                  <c:v>30.331099999999999</c:v>
                </c:pt>
                <c:pt idx="3016">
                  <c:v>0.16484499999999999</c:v>
                </c:pt>
                <c:pt idx="3017">
                  <c:v>9.0772300000000001</c:v>
                </c:pt>
                <c:pt idx="3018">
                  <c:v>13.262499999999999</c:v>
                </c:pt>
                <c:pt idx="3019">
                  <c:v>9.3038900000000009</c:v>
                </c:pt>
                <c:pt idx="3020">
                  <c:v>9.2041500000000003</c:v>
                </c:pt>
                <c:pt idx="3021">
                  <c:v>11.7417</c:v>
                </c:pt>
                <c:pt idx="3022">
                  <c:v>9.9864200000000007</c:v>
                </c:pt>
                <c:pt idx="3023">
                  <c:v>0.87062700000000004</c:v>
                </c:pt>
                <c:pt idx="3024">
                  <c:v>9.5941700000000001</c:v>
                </c:pt>
                <c:pt idx="3025">
                  <c:v>10.1038</c:v>
                </c:pt>
                <c:pt idx="3026">
                  <c:v>9.7942799999999997E-2</c:v>
                </c:pt>
                <c:pt idx="3027">
                  <c:v>14.130800000000001</c:v>
                </c:pt>
                <c:pt idx="3028">
                  <c:v>23.8931</c:v>
                </c:pt>
                <c:pt idx="3029">
                  <c:v>11.6249</c:v>
                </c:pt>
                <c:pt idx="3030">
                  <c:v>11.4069</c:v>
                </c:pt>
                <c:pt idx="3031">
                  <c:v>6.7850099999999998</c:v>
                </c:pt>
                <c:pt idx="3032">
                  <c:v>22.880299999999998</c:v>
                </c:pt>
                <c:pt idx="3033">
                  <c:v>0.13231599999999999</c:v>
                </c:pt>
                <c:pt idx="3034">
                  <c:v>9.0955700000000004</c:v>
                </c:pt>
                <c:pt idx="3035">
                  <c:v>7.6463099999999997</c:v>
                </c:pt>
                <c:pt idx="3036">
                  <c:v>12.5299</c:v>
                </c:pt>
                <c:pt idx="3037">
                  <c:v>6.3034999999999997</c:v>
                </c:pt>
                <c:pt idx="3038">
                  <c:v>0.119459</c:v>
                </c:pt>
                <c:pt idx="3039">
                  <c:v>3.7202999999999999</c:v>
                </c:pt>
                <c:pt idx="3040">
                  <c:v>20.304500000000001</c:v>
                </c:pt>
                <c:pt idx="3041">
                  <c:v>0.164435</c:v>
                </c:pt>
                <c:pt idx="3042">
                  <c:v>10.7468</c:v>
                </c:pt>
                <c:pt idx="3043">
                  <c:v>12.7357</c:v>
                </c:pt>
                <c:pt idx="3044">
                  <c:v>8.5751899999999992</c:v>
                </c:pt>
                <c:pt idx="3045">
                  <c:v>0.116868</c:v>
                </c:pt>
                <c:pt idx="3046">
                  <c:v>0.17596100000000001</c:v>
                </c:pt>
                <c:pt idx="3047">
                  <c:v>0.225797</c:v>
                </c:pt>
                <c:pt idx="3048">
                  <c:v>19.639299999999999</c:v>
                </c:pt>
                <c:pt idx="3049">
                  <c:v>1.3057399999999999</c:v>
                </c:pt>
                <c:pt idx="3050">
                  <c:v>10.277799999999999</c:v>
                </c:pt>
                <c:pt idx="3051">
                  <c:v>22.104199999999999</c:v>
                </c:pt>
                <c:pt idx="3052">
                  <c:v>7.7617399999999996</c:v>
                </c:pt>
                <c:pt idx="3053">
                  <c:v>13.090199999999999</c:v>
                </c:pt>
                <c:pt idx="3054">
                  <c:v>7.2629999999999999</c:v>
                </c:pt>
                <c:pt idx="3055">
                  <c:v>0.94033500000000003</c:v>
                </c:pt>
                <c:pt idx="3056">
                  <c:v>10.887600000000001</c:v>
                </c:pt>
                <c:pt idx="3057">
                  <c:v>12.1328</c:v>
                </c:pt>
                <c:pt idx="3058">
                  <c:v>0.84551900000000002</c:v>
                </c:pt>
                <c:pt idx="3059">
                  <c:v>2.73631</c:v>
                </c:pt>
                <c:pt idx="3060">
                  <c:v>14.5265</c:v>
                </c:pt>
                <c:pt idx="3061">
                  <c:v>9.32179</c:v>
                </c:pt>
                <c:pt idx="3062">
                  <c:v>27.645199999999999</c:v>
                </c:pt>
                <c:pt idx="3063">
                  <c:v>12.557499999999999</c:v>
                </c:pt>
                <c:pt idx="3064">
                  <c:v>20.864100000000001</c:v>
                </c:pt>
                <c:pt idx="3065">
                  <c:v>17.788900000000002</c:v>
                </c:pt>
                <c:pt idx="3066">
                  <c:v>27.891999999999999</c:v>
                </c:pt>
                <c:pt idx="3067">
                  <c:v>0.286968</c:v>
                </c:pt>
                <c:pt idx="3068">
                  <c:v>6.7169400000000001</c:v>
                </c:pt>
                <c:pt idx="3069">
                  <c:v>1.21624</c:v>
                </c:pt>
                <c:pt idx="3070">
                  <c:v>12.243600000000001</c:v>
                </c:pt>
                <c:pt idx="3071">
                  <c:v>0.55666700000000002</c:v>
                </c:pt>
                <c:pt idx="3072">
                  <c:v>17.4207</c:v>
                </c:pt>
                <c:pt idx="3073">
                  <c:v>11.992800000000001</c:v>
                </c:pt>
                <c:pt idx="3074">
                  <c:v>0.73858900000000005</c:v>
                </c:pt>
                <c:pt idx="3075">
                  <c:v>0.14859800000000001</c:v>
                </c:pt>
                <c:pt idx="3076">
                  <c:v>23.132899999999999</c:v>
                </c:pt>
                <c:pt idx="3077">
                  <c:v>1.00535</c:v>
                </c:pt>
                <c:pt idx="3078">
                  <c:v>10.9825</c:v>
                </c:pt>
                <c:pt idx="3079">
                  <c:v>7.3629600000000002</c:v>
                </c:pt>
                <c:pt idx="3080">
                  <c:v>7.6242200000000002</c:v>
                </c:pt>
                <c:pt idx="3081">
                  <c:v>0.115535</c:v>
                </c:pt>
                <c:pt idx="3082">
                  <c:v>0.83068299999999995</c:v>
                </c:pt>
                <c:pt idx="3083">
                  <c:v>9.0082900000000006</c:v>
                </c:pt>
                <c:pt idx="3084">
                  <c:v>13.2035</c:v>
                </c:pt>
                <c:pt idx="3085">
                  <c:v>0.37481500000000001</c:v>
                </c:pt>
                <c:pt idx="3086">
                  <c:v>14.0532</c:v>
                </c:pt>
                <c:pt idx="3087">
                  <c:v>13.850199999999999</c:v>
                </c:pt>
                <c:pt idx="3088">
                  <c:v>16.670999999999999</c:v>
                </c:pt>
                <c:pt idx="3089">
                  <c:v>16.738900000000001</c:v>
                </c:pt>
                <c:pt idx="3090">
                  <c:v>19.255099999999999</c:v>
                </c:pt>
                <c:pt idx="3091">
                  <c:v>0.24113599999999999</c:v>
                </c:pt>
                <c:pt idx="3092">
                  <c:v>11.9864</c:v>
                </c:pt>
                <c:pt idx="3093">
                  <c:v>8.6778099999999991</c:v>
                </c:pt>
                <c:pt idx="3094">
                  <c:v>25.947700000000001</c:v>
                </c:pt>
                <c:pt idx="3095">
                  <c:v>0.34120299999999998</c:v>
                </c:pt>
                <c:pt idx="3096">
                  <c:v>4.8833099999999997E-2</c:v>
                </c:pt>
                <c:pt idx="3097">
                  <c:v>0.25134899999999999</c:v>
                </c:pt>
                <c:pt idx="3098">
                  <c:v>8.5922900000000002</c:v>
                </c:pt>
                <c:pt idx="3099">
                  <c:v>7.8599300000000003</c:v>
                </c:pt>
                <c:pt idx="3100">
                  <c:v>5.3212500000000003E-2</c:v>
                </c:pt>
                <c:pt idx="3101">
                  <c:v>7.7007599999999998</c:v>
                </c:pt>
                <c:pt idx="3102">
                  <c:v>0.32714500000000002</c:v>
                </c:pt>
                <c:pt idx="3103">
                  <c:v>15.4206</c:v>
                </c:pt>
                <c:pt idx="3104">
                  <c:v>9.6646000000000001</c:v>
                </c:pt>
                <c:pt idx="3105">
                  <c:v>0.37108799999999997</c:v>
                </c:pt>
                <c:pt idx="3106">
                  <c:v>16.250800000000002</c:v>
                </c:pt>
                <c:pt idx="3107">
                  <c:v>0.19549800000000001</c:v>
                </c:pt>
                <c:pt idx="3108">
                  <c:v>8.2196899999999999</c:v>
                </c:pt>
                <c:pt idx="3109">
                  <c:v>11.4146</c:v>
                </c:pt>
                <c:pt idx="3110">
                  <c:v>9.4594400000000007</c:v>
                </c:pt>
                <c:pt idx="3111">
                  <c:v>0.38900099999999999</c:v>
                </c:pt>
                <c:pt idx="3112">
                  <c:v>0.66852400000000001</c:v>
                </c:pt>
                <c:pt idx="3113">
                  <c:v>0.34545799999999999</c:v>
                </c:pt>
                <c:pt idx="3114">
                  <c:v>9.3943300000000001</c:v>
                </c:pt>
                <c:pt idx="3115">
                  <c:v>6.0192800000000002</c:v>
                </c:pt>
                <c:pt idx="3116">
                  <c:v>3.06324</c:v>
                </c:pt>
                <c:pt idx="3117">
                  <c:v>0.40659000000000001</c:v>
                </c:pt>
                <c:pt idx="3118">
                  <c:v>14.5474</c:v>
                </c:pt>
                <c:pt idx="3119">
                  <c:v>15.884600000000001</c:v>
                </c:pt>
                <c:pt idx="3120">
                  <c:v>13.563700000000001</c:v>
                </c:pt>
                <c:pt idx="3121">
                  <c:v>0.88279799999999997</c:v>
                </c:pt>
                <c:pt idx="3122">
                  <c:v>0.669879</c:v>
                </c:pt>
                <c:pt idx="3123">
                  <c:v>13.317399999999999</c:v>
                </c:pt>
                <c:pt idx="3124">
                  <c:v>39.149500000000003</c:v>
                </c:pt>
                <c:pt idx="3125">
                  <c:v>5.6597799999999997E-2</c:v>
                </c:pt>
                <c:pt idx="3126">
                  <c:v>6.3187800000000003</c:v>
                </c:pt>
                <c:pt idx="3127">
                  <c:v>6.8213900000000001</c:v>
                </c:pt>
                <c:pt idx="3128">
                  <c:v>40.799900000000001</c:v>
                </c:pt>
                <c:pt idx="3129">
                  <c:v>6.2007000000000003</c:v>
                </c:pt>
                <c:pt idx="3130">
                  <c:v>2.05627</c:v>
                </c:pt>
                <c:pt idx="3131">
                  <c:v>7.1524200000000002</c:v>
                </c:pt>
                <c:pt idx="3132">
                  <c:v>6.0807099999999998</c:v>
                </c:pt>
                <c:pt idx="3133">
                  <c:v>1.5220400000000001</c:v>
                </c:pt>
                <c:pt idx="3134">
                  <c:v>0.53451499999999996</c:v>
                </c:pt>
                <c:pt idx="3135">
                  <c:v>11.4442</c:v>
                </c:pt>
                <c:pt idx="3136">
                  <c:v>1.77624</c:v>
                </c:pt>
                <c:pt idx="3137">
                  <c:v>0.123094</c:v>
                </c:pt>
                <c:pt idx="3138">
                  <c:v>0.12859899999999999</c:v>
                </c:pt>
                <c:pt idx="3139">
                  <c:v>4.9184700000000001</c:v>
                </c:pt>
                <c:pt idx="3140">
                  <c:v>6.1829000000000001</c:v>
                </c:pt>
                <c:pt idx="3141">
                  <c:v>0.15415999999999999</c:v>
                </c:pt>
                <c:pt idx="3142">
                  <c:v>1.96018</c:v>
                </c:pt>
                <c:pt idx="3143">
                  <c:v>2.2810800000000002</c:v>
                </c:pt>
                <c:pt idx="3144">
                  <c:v>0.34997699999999998</c:v>
                </c:pt>
                <c:pt idx="3145">
                  <c:v>17.013300000000001</c:v>
                </c:pt>
                <c:pt idx="3146">
                  <c:v>6.9557000000000002</c:v>
                </c:pt>
                <c:pt idx="3147">
                  <c:v>6.7206000000000002E-2</c:v>
                </c:pt>
                <c:pt idx="3148">
                  <c:v>0.14268500000000001</c:v>
                </c:pt>
                <c:pt idx="3149">
                  <c:v>1.3195399999999999</c:v>
                </c:pt>
                <c:pt idx="3150">
                  <c:v>12.4339</c:v>
                </c:pt>
                <c:pt idx="3151">
                  <c:v>4.6102699999999999</c:v>
                </c:pt>
                <c:pt idx="3152">
                  <c:v>1.0134000000000001</c:v>
                </c:pt>
                <c:pt idx="3153">
                  <c:v>7.1792600000000002</c:v>
                </c:pt>
                <c:pt idx="3154">
                  <c:v>9.0868400000000005</c:v>
                </c:pt>
                <c:pt idx="3155">
                  <c:v>6.4371700000000001</c:v>
                </c:pt>
                <c:pt idx="3156">
                  <c:v>0.89259100000000002</c:v>
                </c:pt>
                <c:pt idx="3157">
                  <c:v>12.6929</c:v>
                </c:pt>
                <c:pt idx="3158">
                  <c:v>21.415800000000001</c:v>
                </c:pt>
                <c:pt idx="3159">
                  <c:v>8.6488700000000005</c:v>
                </c:pt>
                <c:pt idx="3160">
                  <c:v>0.16412599999999999</c:v>
                </c:pt>
                <c:pt idx="3161">
                  <c:v>16.736999999999998</c:v>
                </c:pt>
                <c:pt idx="3162">
                  <c:v>16.6495</c:v>
                </c:pt>
                <c:pt idx="3163">
                  <c:v>8.0404599999999995</c:v>
                </c:pt>
                <c:pt idx="3164">
                  <c:v>1.2746299999999999</c:v>
                </c:pt>
                <c:pt idx="3165">
                  <c:v>10.271800000000001</c:v>
                </c:pt>
                <c:pt idx="3166">
                  <c:v>0.37858000000000003</c:v>
                </c:pt>
                <c:pt idx="3167">
                  <c:v>8.0658300000000001</c:v>
                </c:pt>
                <c:pt idx="3168">
                  <c:v>10.3728</c:v>
                </c:pt>
                <c:pt idx="3169">
                  <c:v>0.31879099999999999</c:v>
                </c:pt>
                <c:pt idx="3170">
                  <c:v>13.4572</c:v>
                </c:pt>
                <c:pt idx="3171">
                  <c:v>24.6326</c:v>
                </c:pt>
                <c:pt idx="3172">
                  <c:v>7.51532</c:v>
                </c:pt>
                <c:pt idx="3173">
                  <c:v>6.7865900000000003</c:v>
                </c:pt>
                <c:pt idx="3174">
                  <c:v>10.080399999999999</c:v>
                </c:pt>
                <c:pt idx="3175">
                  <c:v>2.9799199999999999</c:v>
                </c:pt>
                <c:pt idx="3176">
                  <c:v>2.1585299999999998</c:v>
                </c:pt>
                <c:pt idx="3177">
                  <c:v>11.8833</c:v>
                </c:pt>
                <c:pt idx="3178">
                  <c:v>6.3767699999999997E-2</c:v>
                </c:pt>
                <c:pt idx="3179">
                  <c:v>33.114800000000002</c:v>
                </c:pt>
                <c:pt idx="3180">
                  <c:v>51.537599999999998</c:v>
                </c:pt>
                <c:pt idx="3181">
                  <c:v>3.4527999999999999</c:v>
                </c:pt>
                <c:pt idx="3182">
                  <c:v>2.42502</c:v>
                </c:pt>
                <c:pt idx="3183">
                  <c:v>6.9228399999999999</c:v>
                </c:pt>
                <c:pt idx="3184">
                  <c:v>0.268903</c:v>
                </c:pt>
                <c:pt idx="3185">
                  <c:v>1.6657900000000001</c:v>
                </c:pt>
                <c:pt idx="3186">
                  <c:v>10.000299999999999</c:v>
                </c:pt>
                <c:pt idx="3187">
                  <c:v>25.753799999999998</c:v>
                </c:pt>
                <c:pt idx="3188">
                  <c:v>0.13348599999999999</c:v>
                </c:pt>
                <c:pt idx="3189">
                  <c:v>8.2134800000000006</c:v>
                </c:pt>
                <c:pt idx="3190">
                  <c:v>14.596500000000001</c:v>
                </c:pt>
                <c:pt idx="3191">
                  <c:v>0.23883299999999999</c:v>
                </c:pt>
                <c:pt idx="3192">
                  <c:v>0.17122000000000001</c:v>
                </c:pt>
                <c:pt idx="3193">
                  <c:v>18.622299999999999</c:v>
                </c:pt>
                <c:pt idx="3194">
                  <c:v>0.35457100000000003</c:v>
                </c:pt>
                <c:pt idx="3195">
                  <c:v>9.4728999999999992</c:v>
                </c:pt>
                <c:pt idx="3196">
                  <c:v>0.80249400000000004</c:v>
                </c:pt>
                <c:pt idx="3197">
                  <c:v>16.278600000000001</c:v>
                </c:pt>
                <c:pt idx="3198">
                  <c:v>0.19120500000000001</c:v>
                </c:pt>
                <c:pt idx="3199">
                  <c:v>6.2951199999999998</c:v>
                </c:pt>
                <c:pt idx="3200">
                  <c:v>0.69667599999999996</c:v>
                </c:pt>
                <c:pt idx="3201">
                  <c:v>0.19145899999999999</c:v>
                </c:pt>
                <c:pt idx="3202">
                  <c:v>12.456200000000001</c:v>
                </c:pt>
                <c:pt idx="3203">
                  <c:v>11.032299999999999</c:v>
                </c:pt>
                <c:pt idx="3204">
                  <c:v>0.188475</c:v>
                </c:pt>
                <c:pt idx="3205">
                  <c:v>16.302600000000002</c:v>
                </c:pt>
                <c:pt idx="3206">
                  <c:v>12.444699999999999</c:v>
                </c:pt>
                <c:pt idx="3207">
                  <c:v>59.856000000000002</c:v>
                </c:pt>
                <c:pt idx="3208">
                  <c:v>11.1227</c:v>
                </c:pt>
                <c:pt idx="3209">
                  <c:v>4.8699899999999996</c:v>
                </c:pt>
                <c:pt idx="3210">
                  <c:v>3.2702200000000001</c:v>
                </c:pt>
                <c:pt idx="3211">
                  <c:v>12.1782</c:v>
                </c:pt>
                <c:pt idx="3212">
                  <c:v>23.2818</c:v>
                </c:pt>
                <c:pt idx="3213">
                  <c:v>8.8742199999999993</c:v>
                </c:pt>
                <c:pt idx="3214">
                  <c:v>0.48947600000000002</c:v>
                </c:pt>
                <c:pt idx="3215">
                  <c:v>10.036</c:v>
                </c:pt>
                <c:pt idx="3216">
                  <c:v>0.56358299999999995</c:v>
                </c:pt>
                <c:pt idx="3217">
                  <c:v>1.0160400000000001</c:v>
                </c:pt>
                <c:pt idx="3218">
                  <c:v>12.4405</c:v>
                </c:pt>
                <c:pt idx="3219">
                  <c:v>9.2492599999999996</c:v>
                </c:pt>
                <c:pt idx="3220">
                  <c:v>11.0722</c:v>
                </c:pt>
                <c:pt idx="3221">
                  <c:v>2.27536</c:v>
                </c:pt>
                <c:pt idx="3222">
                  <c:v>0.12779499999999999</c:v>
                </c:pt>
                <c:pt idx="3223">
                  <c:v>9.2297999999999991</c:v>
                </c:pt>
                <c:pt idx="3224">
                  <c:v>5.5290100000000002E-2</c:v>
                </c:pt>
                <c:pt idx="3225">
                  <c:v>6.3222699999999996</c:v>
                </c:pt>
                <c:pt idx="3226">
                  <c:v>0.15208099999999999</c:v>
                </c:pt>
                <c:pt idx="3227">
                  <c:v>10.9954</c:v>
                </c:pt>
                <c:pt idx="3228">
                  <c:v>22.106300000000001</c:v>
                </c:pt>
                <c:pt idx="3229">
                  <c:v>9.5890699999999995</c:v>
                </c:pt>
                <c:pt idx="3230">
                  <c:v>0.23369300000000001</c:v>
                </c:pt>
                <c:pt idx="3231">
                  <c:v>11.6693</c:v>
                </c:pt>
                <c:pt idx="3232">
                  <c:v>12.2418</c:v>
                </c:pt>
                <c:pt idx="3233">
                  <c:v>7.7985300000000004</c:v>
                </c:pt>
                <c:pt idx="3234">
                  <c:v>3.0034900000000002</c:v>
                </c:pt>
                <c:pt idx="3235">
                  <c:v>7.2108600000000003</c:v>
                </c:pt>
                <c:pt idx="3236">
                  <c:v>0.31403599999999998</c:v>
                </c:pt>
                <c:pt idx="3237">
                  <c:v>0.11237</c:v>
                </c:pt>
                <c:pt idx="3238">
                  <c:v>20.557400000000001</c:v>
                </c:pt>
                <c:pt idx="3239">
                  <c:v>13.9011</c:v>
                </c:pt>
                <c:pt idx="3240">
                  <c:v>15.3117</c:v>
                </c:pt>
                <c:pt idx="3241">
                  <c:v>7.7288399999999999</c:v>
                </c:pt>
                <c:pt idx="3242">
                  <c:v>0.30990400000000001</c:v>
                </c:pt>
                <c:pt idx="3243">
                  <c:v>28.293199999999999</c:v>
                </c:pt>
                <c:pt idx="3244">
                  <c:v>11.5199</c:v>
                </c:pt>
                <c:pt idx="3245">
                  <c:v>11.958399999999999</c:v>
                </c:pt>
                <c:pt idx="3246">
                  <c:v>6.4360399999999998E-2</c:v>
                </c:pt>
                <c:pt idx="3247">
                  <c:v>12.614100000000001</c:v>
                </c:pt>
                <c:pt idx="3248">
                  <c:v>0.56671099999999996</c:v>
                </c:pt>
                <c:pt idx="3249">
                  <c:v>5.4195899999999998E-2</c:v>
                </c:pt>
                <c:pt idx="3250">
                  <c:v>0.36587700000000001</c:v>
                </c:pt>
                <c:pt idx="3251">
                  <c:v>11.845499999999999</c:v>
                </c:pt>
                <c:pt idx="3252">
                  <c:v>35.420699999999997</c:v>
                </c:pt>
                <c:pt idx="3253">
                  <c:v>3.4470999999999998</c:v>
                </c:pt>
                <c:pt idx="3254">
                  <c:v>0.85239500000000001</c:v>
                </c:pt>
                <c:pt idx="3255">
                  <c:v>7.67936</c:v>
                </c:pt>
                <c:pt idx="3256">
                  <c:v>1.7616400000000001</c:v>
                </c:pt>
                <c:pt idx="3257">
                  <c:v>7.1222300000000001</c:v>
                </c:pt>
                <c:pt idx="3258">
                  <c:v>8.0615400000000008</c:v>
                </c:pt>
                <c:pt idx="3259">
                  <c:v>17.216100000000001</c:v>
                </c:pt>
                <c:pt idx="3260">
                  <c:v>7.5274599999999996</c:v>
                </c:pt>
                <c:pt idx="3261">
                  <c:v>7.1783200000000003</c:v>
                </c:pt>
                <c:pt idx="3262">
                  <c:v>11.016</c:v>
                </c:pt>
                <c:pt idx="3263">
                  <c:v>7.8388099999999996</c:v>
                </c:pt>
                <c:pt idx="3264">
                  <c:v>8.7794000000000008</c:v>
                </c:pt>
                <c:pt idx="3265">
                  <c:v>33.929299999999998</c:v>
                </c:pt>
                <c:pt idx="3266">
                  <c:v>9.8329599999999999</c:v>
                </c:pt>
                <c:pt idx="3267">
                  <c:v>16.1723</c:v>
                </c:pt>
                <c:pt idx="3268">
                  <c:v>7.7107799999999997</c:v>
                </c:pt>
                <c:pt idx="3269">
                  <c:v>15.9901</c:v>
                </c:pt>
                <c:pt idx="3270">
                  <c:v>14.195499999999999</c:v>
                </c:pt>
                <c:pt idx="3271">
                  <c:v>0.48441699999999999</c:v>
                </c:pt>
                <c:pt idx="3272">
                  <c:v>12.340299999999999</c:v>
                </c:pt>
                <c:pt idx="3273">
                  <c:v>7.6672099999999999</c:v>
                </c:pt>
                <c:pt idx="3274">
                  <c:v>7.4951999999999996</c:v>
                </c:pt>
                <c:pt idx="3275">
                  <c:v>29.0045</c:v>
                </c:pt>
                <c:pt idx="3276">
                  <c:v>37.753300000000003</c:v>
                </c:pt>
                <c:pt idx="3277">
                  <c:v>0.34085799999999999</c:v>
                </c:pt>
                <c:pt idx="3278">
                  <c:v>0.242176</c:v>
                </c:pt>
                <c:pt idx="3279">
                  <c:v>5.0605400000000002E-2</c:v>
                </c:pt>
                <c:pt idx="3280">
                  <c:v>1.028</c:v>
                </c:pt>
                <c:pt idx="3281">
                  <c:v>1.33253</c:v>
                </c:pt>
                <c:pt idx="3282">
                  <c:v>13.682600000000001</c:v>
                </c:pt>
                <c:pt idx="3283">
                  <c:v>27.5947</c:v>
                </c:pt>
                <c:pt idx="3284">
                  <c:v>0.260268</c:v>
                </c:pt>
                <c:pt idx="3285">
                  <c:v>3.1557599999999999</c:v>
                </c:pt>
                <c:pt idx="3286">
                  <c:v>11.889799999999999</c:v>
                </c:pt>
                <c:pt idx="3287">
                  <c:v>33.252499999999998</c:v>
                </c:pt>
                <c:pt idx="3288">
                  <c:v>4.46638</c:v>
                </c:pt>
                <c:pt idx="3289">
                  <c:v>1.2477499999999999</c:v>
                </c:pt>
                <c:pt idx="3290">
                  <c:v>24.0564</c:v>
                </c:pt>
                <c:pt idx="3291">
                  <c:v>7.1554500000000001</c:v>
                </c:pt>
                <c:pt idx="3292">
                  <c:v>0.96301800000000004</c:v>
                </c:pt>
                <c:pt idx="3293">
                  <c:v>8.8505599999999998</c:v>
                </c:pt>
                <c:pt idx="3294">
                  <c:v>7.8970900000000004</c:v>
                </c:pt>
                <c:pt idx="3295">
                  <c:v>0.57339700000000005</c:v>
                </c:pt>
                <c:pt idx="3296">
                  <c:v>0.24050099999999999</c:v>
                </c:pt>
                <c:pt idx="3297">
                  <c:v>7.6529299999999996</c:v>
                </c:pt>
                <c:pt idx="3298">
                  <c:v>20.045400000000001</c:v>
                </c:pt>
                <c:pt idx="3299">
                  <c:v>44.555999999999997</c:v>
                </c:pt>
                <c:pt idx="3300">
                  <c:v>12.116899999999999</c:v>
                </c:pt>
                <c:pt idx="3301">
                  <c:v>16.226700000000001</c:v>
                </c:pt>
                <c:pt idx="3302">
                  <c:v>9.4258699999999997</c:v>
                </c:pt>
                <c:pt idx="3303">
                  <c:v>29.734000000000002</c:v>
                </c:pt>
                <c:pt idx="3304">
                  <c:v>6.0996700000000001E-2</c:v>
                </c:pt>
                <c:pt idx="3305">
                  <c:v>0.74636899999999995</c:v>
                </c:pt>
                <c:pt idx="3306">
                  <c:v>11.2118</c:v>
                </c:pt>
                <c:pt idx="3307">
                  <c:v>11.3409</c:v>
                </c:pt>
                <c:pt idx="3308">
                  <c:v>0.41650999999999999</c:v>
                </c:pt>
                <c:pt idx="3309">
                  <c:v>18.776199999999999</c:v>
                </c:pt>
                <c:pt idx="3310">
                  <c:v>0.79857699999999998</c:v>
                </c:pt>
                <c:pt idx="3311">
                  <c:v>45.555300000000003</c:v>
                </c:pt>
                <c:pt idx="3312">
                  <c:v>9.1802600000000005</c:v>
                </c:pt>
                <c:pt idx="3313">
                  <c:v>9.5865799999999997</c:v>
                </c:pt>
                <c:pt idx="3314">
                  <c:v>0.208562</c:v>
                </c:pt>
                <c:pt idx="3315">
                  <c:v>13.0617</c:v>
                </c:pt>
                <c:pt idx="3316">
                  <c:v>23.278600000000001</c:v>
                </c:pt>
                <c:pt idx="3317">
                  <c:v>0.12787200000000001</c:v>
                </c:pt>
                <c:pt idx="3318">
                  <c:v>7.1830299999999996</c:v>
                </c:pt>
                <c:pt idx="3319">
                  <c:v>23.571300000000001</c:v>
                </c:pt>
                <c:pt idx="3320">
                  <c:v>1.76092</c:v>
                </c:pt>
                <c:pt idx="3321">
                  <c:v>1.00169</c:v>
                </c:pt>
                <c:pt idx="3322">
                  <c:v>9.5149499999999998E-2</c:v>
                </c:pt>
                <c:pt idx="3323">
                  <c:v>5.8102299999999998</c:v>
                </c:pt>
                <c:pt idx="3324">
                  <c:v>2.8828499999999999</c:v>
                </c:pt>
                <c:pt idx="3325">
                  <c:v>15.930199999999999</c:v>
                </c:pt>
                <c:pt idx="3326">
                  <c:v>0.23971300000000001</c:v>
                </c:pt>
                <c:pt idx="3327">
                  <c:v>10.217000000000001</c:v>
                </c:pt>
                <c:pt idx="3328">
                  <c:v>10.020799999999999</c:v>
                </c:pt>
                <c:pt idx="3329">
                  <c:v>8.0487300000000008</c:v>
                </c:pt>
                <c:pt idx="3330">
                  <c:v>0.440334</c:v>
                </c:pt>
                <c:pt idx="3331">
                  <c:v>22.823699999999999</c:v>
                </c:pt>
                <c:pt idx="3332">
                  <c:v>42.728400000000001</c:v>
                </c:pt>
                <c:pt idx="3333">
                  <c:v>11.251799999999999</c:v>
                </c:pt>
                <c:pt idx="3334">
                  <c:v>10.613799999999999</c:v>
                </c:pt>
                <c:pt idx="3335">
                  <c:v>4.62242</c:v>
                </c:pt>
                <c:pt idx="3336">
                  <c:v>0.110695</c:v>
                </c:pt>
                <c:pt idx="3337">
                  <c:v>0.10627</c:v>
                </c:pt>
                <c:pt idx="3338">
                  <c:v>22.687100000000001</c:v>
                </c:pt>
                <c:pt idx="3339">
                  <c:v>21.360800000000001</c:v>
                </c:pt>
                <c:pt idx="3340">
                  <c:v>0.63736599999999999</c:v>
                </c:pt>
                <c:pt idx="3341">
                  <c:v>9.6457099999999993</c:v>
                </c:pt>
                <c:pt idx="3342">
                  <c:v>16.710599999999999</c:v>
                </c:pt>
                <c:pt idx="3343">
                  <c:v>8.4330099999999995</c:v>
                </c:pt>
                <c:pt idx="3344">
                  <c:v>11.5489</c:v>
                </c:pt>
                <c:pt idx="3345">
                  <c:v>0.88035200000000002</c:v>
                </c:pt>
                <c:pt idx="3346">
                  <c:v>9.0053000000000001</c:v>
                </c:pt>
                <c:pt idx="3347">
                  <c:v>0.53506600000000004</c:v>
                </c:pt>
                <c:pt idx="3348">
                  <c:v>0.14355200000000001</c:v>
                </c:pt>
                <c:pt idx="3349">
                  <c:v>0.47088999999999998</c:v>
                </c:pt>
                <c:pt idx="3350">
                  <c:v>6.8521299999999998</c:v>
                </c:pt>
                <c:pt idx="3351">
                  <c:v>0.35223700000000002</c:v>
                </c:pt>
                <c:pt idx="3352">
                  <c:v>11.288399999999999</c:v>
                </c:pt>
                <c:pt idx="3353">
                  <c:v>32.865499999999997</c:v>
                </c:pt>
                <c:pt idx="3354">
                  <c:v>1.2532300000000001</c:v>
                </c:pt>
                <c:pt idx="3355">
                  <c:v>37.9666</c:v>
                </c:pt>
                <c:pt idx="3356">
                  <c:v>0.413609</c:v>
                </c:pt>
                <c:pt idx="3357">
                  <c:v>0.38284699999999999</c:v>
                </c:pt>
                <c:pt idx="3358">
                  <c:v>12.889200000000001</c:v>
                </c:pt>
                <c:pt idx="3359">
                  <c:v>14.6114</c:v>
                </c:pt>
                <c:pt idx="3360">
                  <c:v>4.4331399999999999</c:v>
                </c:pt>
                <c:pt idx="3361">
                  <c:v>31.5319</c:v>
                </c:pt>
                <c:pt idx="3362">
                  <c:v>16.471800000000002</c:v>
                </c:pt>
                <c:pt idx="3363">
                  <c:v>10.181900000000001</c:v>
                </c:pt>
                <c:pt idx="3364">
                  <c:v>12.3085</c:v>
                </c:pt>
                <c:pt idx="3365">
                  <c:v>8.9059899999999992</c:v>
                </c:pt>
                <c:pt idx="3366">
                  <c:v>1.0588599999999999</c:v>
                </c:pt>
                <c:pt idx="3367">
                  <c:v>41.152299999999997</c:v>
                </c:pt>
                <c:pt idx="3368">
                  <c:v>36.412599999999998</c:v>
                </c:pt>
                <c:pt idx="3369">
                  <c:v>13.334</c:v>
                </c:pt>
                <c:pt idx="3370">
                  <c:v>33.868699999999997</c:v>
                </c:pt>
                <c:pt idx="3371">
                  <c:v>14.8475</c:v>
                </c:pt>
                <c:pt idx="3372">
                  <c:v>38.752299999999998</c:v>
                </c:pt>
                <c:pt idx="3373">
                  <c:v>8.8687100000000001</c:v>
                </c:pt>
                <c:pt idx="3374">
                  <c:v>18.1035</c:v>
                </c:pt>
                <c:pt idx="3375">
                  <c:v>2.67191</c:v>
                </c:pt>
                <c:pt idx="3376">
                  <c:v>7.0258200000000004</c:v>
                </c:pt>
                <c:pt idx="3377">
                  <c:v>5.5544499999999997E-2</c:v>
                </c:pt>
                <c:pt idx="3378">
                  <c:v>25.7483</c:v>
                </c:pt>
                <c:pt idx="3379">
                  <c:v>16.03</c:v>
                </c:pt>
                <c:pt idx="3380">
                  <c:v>0.121444</c:v>
                </c:pt>
                <c:pt idx="3381">
                  <c:v>45.166600000000003</c:v>
                </c:pt>
                <c:pt idx="3382">
                  <c:v>0.571492</c:v>
                </c:pt>
                <c:pt idx="3383">
                  <c:v>10.3886</c:v>
                </c:pt>
                <c:pt idx="3384">
                  <c:v>6.1063100000000002E-2</c:v>
                </c:pt>
                <c:pt idx="3385">
                  <c:v>5.3275200000000002E-2</c:v>
                </c:pt>
                <c:pt idx="3386">
                  <c:v>0.10113999999999999</c:v>
                </c:pt>
                <c:pt idx="3387">
                  <c:v>9.47879</c:v>
                </c:pt>
                <c:pt idx="3388">
                  <c:v>4.0180800000000003</c:v>
                </c:pt>
                <c:pt idx="3389">
                  <c:v>16.423100000000002</c:v>
                </c:pt>
                <c:pt idx="3390">
                  <c:v>34.357799999999997</c:v>
                </c:pt>
                <c:pt idx="3391">
                  <c:v>14.6874</c:v>
                </c:pt>
                <c:pt idx="3392">
                  <c:v>12.134600000000001</c:v>
                </c:pt>
                <c:pt idx="3393">
                  <c:v>11.962199999999999</c:v>
                </c:pt>
                <c:pt idx="3394">
                  <c:v>0.31796400000000002</c:v>
                </c:pt>
                <c:pt idx="3395">
                  <c:v>16.501100000000001</c:v>
                </c:pt>
                <c:pt idx="3396">
                  <c:v>10.838900000000001</c:v>
                </c:pt>
                <c:pt idx="3397">
                  <c:v>14.0542</c:v>
                </c:pt>
                <c:pt idx="3398">
                  <c:v>19.2027</c:v>
                </c:pt>
                <c:pt idx="3399">
                  <c:v>0.37823899999999999</c:v>
                </c:pt>
                <c:pt idx="3400">
                  <c:v>10.1547</c:v>
                </c:pt>
                <c:pt idx="3401">
                  <c:v>11.5463</c:v>
                </c:pt>
                <c:pt idx="3402">
                  <c:v>22.549299999999999</c:v>
                </c:pt>
                <c:pt idx="3403">
                  <c:v>11.2814</c:v>
                </c:pt>
                <c:pt idx="3404">
                  <c:v>6.5082600000000004E-2</c:v>
                </c:pt>
                <c:pt idx="3405">
                  <c:v>33.797600000000003</c:v>
                </c:pt>
                <c:pt idx="3406">
                  <c:v>8.25535</c:v>
                </c:pt>
                <c:pt idx="3407">
                  <c:v>6.8597700000000001</c:v>
                </c:pt>
                <c:pt idx="3408">
                  <c:v>11.823600000000001</c:v>
                </c:pt>
                <c:pt idx="3409">
                  <c:v>6.0138200000000003E-2</c:v>
                </c:pt>
                <c:pt idx="3410">
                  <c:v>1.4049</c:v>
                </c:pt>
                <c:pt idx="3411">
                  <c:v>1.47197</c:v>
                </c:pt>
                <c:pt idx="3412">
                  <c:v>0.178483</c:v>
                </c:pt>
                <c:pt idx="3413">
                  <c:v>14.4528</c:v>
                </c:pt>
                <c:pt idx="3414">
                  <c:v>12.7926</c:v>
                </c:pt>
                <c:pt idx="3415">
                  <c:v>13.7849</c:v>
                </c:pt>
                <c:pt idx="3416">
                  <c:v>32.700499999999998</c:v>
                </c:pt>
                <c:pt idx="3417">
                  <c:v>0.17210400000000001</c:v>
                </c:pt>
                <c:pt idx="3418">
                  <c:v>9.0919000000000008</c:v>
                </c:pt>
                <c:pt idx="3419">
                  <c:v>6.1958900000000003</c:v>
                </c:pt>
                <c:pt idx="3420">
                  <c:v>10.906000000000001</c:v>
                </c:pt>
                <c:pt idx="3421">
                  <c:v>0.13362499999999999</c:v>
                </c:pt>
                <c:pt idx="3422">
                  <c:v>15.832000000000001</c:v>
                </c:pt>
                <c:pt idx="3423">
                  <c:v>0.111899</c:v>
                </c:pt>
                <c:pt idx="3424">
                  <c:v>0.89699200000000001</c:v>
                </c:pt>
                <c:pt idx="3425">
                  <c:v>5.5112399999999999E-2</c:v>
                </c:pt>
                <c:pt idx="3426">
                  <c:v>9.3088899999999999</c:v>
                </c:pt>
                <c:pt idx="3427">
                  <c:v>16.275099999999998</c:v>
                </c:pt>
                <c:pt idx="3428">
                  <c:v>16.2577</c:v>
                </c:pt>
                <c:pt idx="3429">
                  <c:v>14.4975</c:v>
                </c:pt>
                <c:pt idx="3430">
                  <c:v>9.9534600000000001E-2</c:v>
                </c:pt>
                <c:pt idx="3431">
                  <c:v>8.1179799999999993</c:v>
                </c:pt>
                <c:pt idx="3432">
                  <c:v>1.4602299999999999</c:v>
                </c:pt>
                <c:pt idx="3433">
                  <c:v>6.6626500000000002</c:v>
                </c:pt>
                <c:pt idx="3434">
                  <c:v>44.570599999999999</c:v>
                </c:pt>
                <c:pt idx="3435">
                  <c:v>25.886399999999998</c:v>
                </c:pt>
                <c:pt idx="3436">
                  <c:v>8.5310000000000006</c:v>
                </c:pt>
                <c:pt idx="3437">
                  <c:v>0.10521800000000001</c:v>
                </c:pt>
                <c:pt idx="3438">
                  <c:v>0.55762500000000004</c:v>
                </c:pt>
                <c:pt idx="3439">
                  <c:v>9.8665199999999995</c:v>
                </c:pt>
                <c:pt idx="3440">
                  <c:v>0.144151</c:v>
                </c:pt>
                <c:pt idx="3441">
                  <c:v>10.512700000000001</c:v>
                </c:pt>
                <c:pt idx="3442">
                  <c:v>6.4840099999999998E-2</c:v>
                </c:pt>
                <c:pt idx="3443">
                  <c:v>0.58964499999999997</c:v>
                </c:pt>
                <c:pt idx="3444">
                  <c:v>19.728000000000002</c:v>
                </c:pt>
                <c:pt idx="3445">
                  <c:v>0.12779199999999999</c:v>
                </c:pt>
                <c:pt idx="3446">
                  <c:v>0.80138900000000002</c:v>
                </c:pt>
                <c:pt idx="3447">
                  <c:v>0.90826700000000005</c:v>
                </c:pt>
                <c:pt idx="3448">
                  <c:v>73.870599999999996</c:v>
                </c:pt>
                <c:pt idx="3449">
                  <c:v>0.40815400000000002</c:v>
                </c:pt>
                <c:pt idx="3450">
                  <c:v>14.4961</c:v>
                </c:pt>
                <c:pt idx="3451">
                  <c:v>0.58101800000000003</c:v>
                </c:pt>
                <c:pt idx="3452">
                  <c:v>7.6037299999999997</c:v>
                </c:pt>
                <c:pt idx="3453">
                  <c:v>21.117599999999999</c:v>
                </c:pt>
                <c:pt idx="3454">
                  <c:v>0.42207099999999997</c:v>
                </c:pt>
                <c:pt idx="3455">
                  <c:v>2.1546599999999998</c:v>
                </c:pt>
                <c:pt idx="3456">
                  <c:v>8.1558700000000002</c:v>
                </c:pt>
                <c:pt idx="3457">
                  <c:v>55.566200000000002</c:v>
                </c:pt>
                <c:pt idx="3458">
                  <c:v>8.4568600000000007</c:v>
                </c:pt>
                <c:pt idx="3459">
                  <c:v>5.5971399999999996</c:v>
                </c:pt>
                <c:pt idx="3460">
                  <c:v>10.7499</c:v>
                </c:pt>
                <c:pt idx="3461">
                  <c:v>0.72605900000000001</c:v>
                </c:pt>
                <c:pt idx="3462">
                  <c:v>13.2844</c:v>
                </c:pt>
                <c:pt idx="3463">
                  <c:v>3.1133000000000002</c:v>
                </c:pt>
                <c:pt idx="3464">
                  <c:v>10.541600000000001</c:v>
                </c:pt>
                <c:pt idx="3465">
                  <c:v>0.205904</c:v>
                </c:pt>
                <c:pt idx="3466">
                  <c:v>5.6560100000000002E-2</c:v>
                </c:pt>
                <c:pt idx="3467">
                  <c:v>0.61968400000000001</c:v>
                </c:pt>
                <c:pt idx="3468">
                  <c:v>11.500500000000001</c:v>
                </c:pt>
                <c:pt idx="3469">
                  <c:v>0.14861099999999999</c:v>
                </c:pt>
                <c:pt idx="3470">
                  <c:v>8.7392199999999995</c:v>
                </c:pt>
                <c:pt idx="3471">
                  <c:v>5.1576300000000002</c:v>
                </c:pt>
                <c:pt idx="3472">
                  <c:v>3.7160000000000002</c:v>
                </c:pt>
                <c:pt idx="3473">
                  <c:v>0.30933100000000002</c:v>
                </c:pt>
                <c:pt idx="3474">
                  <c:v>0.13258600000000001</c:v>
                </c:pt>
                <c:pt idx="3475">
                  <c:v>0.161936</c:v>
                </c:pt>
                <c:pt idx="3476">
                  <c:v>12.2575</c:v>
                </c:pt>
                <c:pt idx="3477">
                  <c:v>6.5391599999999999</c:v>
                </c:pt>
                <c:pt idx="3478">
                  <c:v>10.242100000000001</c:v>
                </c:pt>
                <c:pt idx="3479">
                  <c:v>15.329000000000001</c:v>
                </c:pt>
                <c:pt idx="3480">
                  <c:v>0.10309699999999999</c:v>
                </c:pt>
                <c:pt idx="3481">
                  <c:v>11.148400000000001</c:v>
                </c:pt>
                <c:pt idx="3482">
                  <c:v>0.50476600000000005</c:v>
                </c:pt>
                <c:pt idx="3483">
                  <c:v>0.71942399999999995</c:v>
                </c:pt>
                <c:pt idx="3484">
                  <c:v>12.7186</c:v>
                </c:pt>
                <c:pt idx="3485">
                  <c:v>8.52285</c:v>
                </c:pt>
                <c:pt idx="3486">
                  <c:v>1.00261</c:v>
                </c:pt>
                <c:pt idx="3487">
                  <c:v>15.0619</c:v>
                </c:pt>
                <c:pt idx="3488">
                  <c:v>0.49953900000000001</c:v>
                </c:pt>
                <c:pt idx="3489">
                  <c:v>15.923400000000001</c:v>
                </c:pt>
                <c:pt idx="3490">
                  <c:v>27.761199999999999</c:v>
                </c:pt>
                <c:pt idx="3491">
                  <c:v>30.268899999999999</c:v>
                </c:pt>
                <c:pt idx="3492">
                  <c:v>12.808</c:v>
                </c:pt>
                <c:pt idx="3493">
                  <c:v>0.68411999999999995</c:v>
                </c:pt>
                <c:pt idx="3494">
                  <c:v>9.0512999999999995</c:v>
                </c:pt>
                <c:pt idx="3495">
                  <c:v>22.785</c:v>
                </c:pt>
                <c:pt idx="3496">
                  <c:v>9.1296900000000001</c:v>
                </c:pt>
                <c:pt idx="3497">
                  <c:v>31.378799999999998</c:v>
                </c:pt>
                <c:pt idx="3498">
                  <c:v>8.8812700000000007</c:v>
                </c:pt>
                <c:pt idx="3499">
                  <c:v>8.8946900000000007</c:v>
                </c:pt>
                <c:pt idx="3500">
                  <c:v>0.29588500000000001</c:v>
                </c:pt>
                <c:pt idx="3501">
                  <c:v>12.944599999999999</c:v>
                </c:pt>
                <c:pt idx="3502">
                  <c:v>0.46728199999999998</c:v>
                </c:pt>
                <c:pt idx="3503">
                  <c:v>12.392300000000001</c:v>
                </c:pt>
                <c:pt idx="3504">
                  <c:v>26.5351</c:v>
                </c:pt>
                <c:pt idx="3505">
                  <c:v>0.73823499999999997</c:v>
                </c:pt>
                <c:pt idx="3506">
                  <c:v>7.0282200000000001</c:v>
                </c:pt>
                <c:pt idx="3507">
                  <c:v>9.7479700000000005</c:v>
                </c:pt>
                <c:pt idx="3508">
                  <c:v>12.837</c:v>
                </c:pt>
                <c:pt idx="3509">
                  <c:v>1.5158</c:v>
                </c:pt>
                <c:pt idx="3510">
                  <c:v>0.76363300000000001</c:v>
                </c:pt>
                <c:pt idx="3511">
                  <c:v>11.9636</c:v>
                </c:pt>
                <c:pt idx="3512">
                  <c:v>8.0422899999999995</c:v>
                </c:pt>
                <c:pt idx="3513">
                  <c:v>22.3443</c:v>
                </c:pt>
                <c:pt idx="3514">
                  <c:v>0.10446999999999999</c:v>
                </c:pt>
                <c:pt idx="3515">
                  <c:v>7.5517200000000004</c:v>
                </c:pt>
                <c:pt idx="3516">
                  <c:v>7.9203099999999997</c:v>
                </c:pt>
                <c:pt idx="3517">
                  <c:v>1.8088599999999999</c:v>
                </c:pt>
                <c:pt idx="3518">
                  <c:v>0.14422099999999999</c:v>
                </c:pt>
                <c:pt idx="3519">
                  <c:v>21.545500000000001</c:v>
                </c:pt>
                <c:pt idx="3520">
                  <c:v>9.6620200000000001</c:v>
                </c:pt>
                <c:pt idx="3521">
                  <c:v>0.12429800000000001</c:v>
                </c:pt>
                <c:pt idx="3522">
                  <c:v>8.8665299999999991</c:v>
                </c:pt>
                <c:pt idx="3523">
                  <c:v>9.6900700000000004</c:v>
                </c:pt>
                <c:pt idx="3524">
                  <c:v>12.873900000000001</c:v>
                </c:pt>
                <c:pt idx="3525">
                  <c:v>9.9167199999999998</c:v>
                </c:pt>
                <c:pt idx="3526">
                  <c:v>13.9404</c:v>
                </c:pt>
                <c:pt idx="3527">
                  <c:v>1.2717400000000001</c:v>
                </c:pt>
                <c:pt idx="3528">
                  <c:v>0.20105400000000001</c:v>
                </c:pt>
                <c:pt idx="3529">
                  <c:v>8.8770699999999998</c:v>
                </c:pt>
                <c:pt idx="3530">
                  <c:v>18.8371</c:v>
                </c:pt>
                <c:pt idx="3531">
                  <c:v>0.108761</c:v>
                </c:pt>
                <c:pt idx="3532">
                  <c:v>12.1135</c:v>
                </c:pt>
                <c:pt idx="3533">
                  <c:v>12.7035</c:v>
                </c:pt>
                <c:pt idx="3534">
                  <c:v>11.776</c:v>
                </c:pt>
                <c:pt idx="3535">
                  <c:v>7.3010799999999998</c:v>
                </c:pt>
                <c:pt idx="3536">
                  <c:v>0.73063100000000003</c:v>
                </c:pt>
                <c:pt idx="3537">
                  <c:v>8.94435</c:v>
                </c:pt>
                <c:pt idx="3538">
                  <c:v>5.2689000000000004</c:v>
                </c:pt>
                <c:pt idx="3539">
                  <c:v>8.4280000000000008</c:v>
                </c:pt>
                <c:pt idx="3540">
                  <c:v>7.82463</c:v>
                </c:pt>
                <c:pt idx="3541">
                  <c:v>25.361000000000001</c:v>
                </c:pt>
                <c:pt idx="3542">
                  <c:v>7.8443800000000001</c:v>
                </c:pt>
                <c:pt idx="3543">
                  <c:v>7.0840199999999998</c:v>
                </c:pt>
                <c:pt idx="3544">
                  <c:v>0.66114899999999999</c:v>
                </c:pt>
                <c:pt idx="3545">
                  <c:v>13.4222</c:v>
                </c:pt>
                <c:pt idx="3546">
                  <c:v>1.5264899999999999</c:v>
                </c:pt>
                <c:pt idx="3547">
                  <c:v>16.953700000000001</c:v>
                </c:pt>
                <c:pt idx="3548">
                  <c:v>25.346399999999999</c:v>
                </c:pt>
                <c:pt idx="3549">
                  <c:v>0.53263199999999999</c:v>
                </c:pt>
                <c:pt idx="3550">
                  <c:v>11.834099999999999</c:v>
                </c:pt>
                <c:pt idx="3551">
                  <c:v>4.7286000000000002E-2</c:v>
                </c:pt>
                <c:pt idx="3552">
                  <c:v>18.488600000000002</c:v>
                </c:pt>
                <c:pt idx="3553">
                  <c:v>0.236094</c:v>
                </c:pt>
                <c:pt idx="3554">
                  <c:v>6.1686699999999997E-2</c:v>
                </c:pt>
                <c:pt idx="3555">
                  <c:v>1.62679</c:v>
                </c:pt>
                <c:pt idx="3556">
                  <c:v>22.7165</c:v>
                </c:pt>
                <c:pt idx="3557">
                  <c:v>11.528600000000001</c:v>
                </c:pt>
                <c:pt idx="3558">
                  <c:v>7.0083399999999996</c:v>
                </c:pt>
                <c:pt idx="3559">
                  <c:v>8.9988200000000003</c:v>
                </c:pt>
                <c:pt idx="3560">
                  <c:v>22.3</c:v>
                </c:pt>
                <c:pt idx="3561">
                  <c:v>8.6572200000000006</c:v>
                </c:pt>
                <c:pt idx="3562">
                  <c:v>43.898200000000003</c:v>
                </c:pt>
                <c:pt idx="3563">
                  <c:v>0.61485299999999998</c:v>
                </c:pt>
                <c:pt idx="3564">
                  <c:v>0.58528999999999998</c:v>
                </c:pt>
                <c:pt idx="3565">
                  <c:v>8.7397100000000005</c:v>
                </c:pt>
                <c:pt idx="3566">
                  <c:v>13.180300000000001</c:v>
                </c:pt>
                <c:pt idx="3567">
                  <c:v>0.201599</c:v>
                </c:pt>
                <c:pt idx="3568">
                  <c:v>16.256</c:v>
                </c:pt>
                <c:pt idx="3569">
                  <c:v>7.7197899999999997</c:v>
                </c:pt>
                <c:pt idx="3570">
                  <c:v>0.83189800000000003</c:v>
                </c:pt>
                <c:pt idx="3571">
                  <c:v>6.6346600000000002</c:v>
                </c:pt>
                <c:pt idx="3572">
                  <c:v>6.3917199999999993E-2</c:v>
                </c:pt>
                <c:pt idx="3573">
                  <c:v>7.97445</c:v>
                </c:pt>
                <c:pt idx="3574">
                  <c:v>9.5678900000000002</c:v>
                </c:pt>
                <c:pt idx="3575">
                  <c:v>16.5029</c:v>
                </c:pt>
                <c:pt idx="3576">
                  <c:v>20.189299999999999</c:v>
                </c:pt>
                <c:pt idx="3577">
                  <c:v>0.17611299999999999</c:v>
                </c:pt>
                <c:pt idx="3578">
                  <c:v>27.805</c:v>
                </c:pt>
                <c:pt idx="3579">
                  <c:v>37.246400000000001</c:v>
                </c:pt>
                <c:pt idx="3580">
                  <c:v>18.249700000000001</c:v>
                </c:pt>
                <c:pt idx="3581">
                  <c:v>0.29944199999999999</c:v>
                </c:pt>
                <c:pt idx="3582">
                  <c:v>8.9192499999999999</c:v>
                </c:pt>
                <c:pt idx="3583">
                  <c:v>6.2340799999999996</c:v>
                </c:pt>
                <c:pt idx="3584">
                  <c:v>10.444699999999999</c:v>
                </c:pt>
                <c:pt idx="3585">
                  <c:v>9.2689000000000004</c:v>
                </c:pt>
                <c:pt idx="3586">
                  <c:v>47.741500000000002</c:v>
                </c:pt>
                <c:pt idx="3587">
                  <c:v>27.117999999999999</c:v>
                </c:pt>
                <c:pt idx="3588">
                  <c:v>6.2274799999999998E-2</c:v>
                </c:pt>
                <c:pt idx="3589">
                  <c:v>0.116312</c:v>
                </c:pt>
                <c:pt idx="3590">
                  <c:v>10.2151</c:v>
                </c:pt>
                <c:pt idx="3591">
                  <c:v>18.619700000000002</c:v>
                </c:pt>
                <c:pt idx="3592">
                  <c:v>8.6225100000000001</c:v>
                </c:pt>
                <c:pt idx="3593">
                  <c:v>0.34559000000000001</c:v>
                </c:pt>
                <c:pt idx="3594">
                  <c:v>0.18921399999999999</c:v>
                </c:pt>
                <c:pt idx="3595">
                  <c:v>10.813800000000001</c:v>
                </c:pt>
                <c:pt idx="3596">
                  <c:v>23.8232</c:v>
                </c:pt>
                <c:pt idx="3597">
                  <c:v>14.160399999999999</c:v>
                </c:pt>
                <c:pt idx="3598">
                  <c:v>8.6478999999999999</c:v>
                </c:pt>
                <c:pt idx="3599">
                  <c:v>8.4523600000000005</c:v>
                </c:pt>
                <c:pt idx="3600">
                  <c:v>8.9020700000000001</c:v>
                </c:pt>
                <c:pt idx="3601">
                  <c:v>8.8996399999999998</c:v>
                </c:pt>
                <c:pt idx="3602">
                  <c:v>1.1442099999999999</c:v>
                </c:pt>
                <c:pt idx="3603">
                  <c:v>0.111599</c:v>
                </c:pt>
                <c:pt idx="3604">
                  <c:v>0.720468</c:v>
                </c:pt>
                <c:pt idx="3605">
                  <c:v>0.33006600000000003</c:v>
                </c:pt>
                <c:pt idx="3606">
                  <c:v>10.100199999999999</c:v>
                </c:pt>
                <c:pt idx="3607">
                  <c:v>6.6489700000000003</c:v>
                </c:pt>
                <c:pt idx="3608">
                  <c:v>18.281600000000001</c:v>
                </c:pt>
                <c:pt idx="3609">
                  <c:v>5.7841400000000001E-2</c:v>
                </c:pt>
                <c:pt idx="3610">
                  <c:v>13.157400000000001</c:v>
                </c:pt>
                <c:pt idx="3611">
                  <c:v>6.6426400000000001</c:v>
                </c:pt>
                <c:pt idx="3612">
                  <c:v>5.9567799999999997E-2</c:v>
                </c:pt>
                <c:pt idx="3613">
                  <c:v>4.9920999999999998</c:v>
                </c:pt>
                <c:pt idx="3614">
                  <c:v>32.144300000000001</c:v>
                </c:pt>
                <c:pt idx="3615">
                  <c:v>0.12868199999999999</c:v>
                </c:pt>
                <c:pt idx="3616">
                  <c:v>27.333200000000001</c:v>
                </c:pt>
                <c:pt idx="3617">
                  <c:v>0.185422</c:v>
                </c:pt>
                <c:pt idx="3618">
                  <c:v>9.7338000000000005</c:v>
                </c:pt>
                <c:pt idx="3619">
                  <c:v>8.8250399999999996</c:v>
                </c:pt>
                <c:pt idx="3620">
                  <c:v>8.3058099999999992</c:v>
                </c:pt>
                <c:pt idx="3621">
                  <c:v>1.4385399999999999</c:v>
                </c:pt>
                <c:pt idx="3622">
                  <c:v>26.114799999999999</c:v>
                </c:pt>
                <c:pt idx="3623">
                  <c:v>2.2781699999999998</c:v>
                </c:pt>
                <c:pt idx="3624">
                  <c:v>22.187000000000001</c:v>
                </c:pt>
                <c:pt idx="3625">
                  <c:v>18.0718</c:v>
                </c:pt>
                <c:pt idx="3626">
                  <c:v>9.4303799999999995</c:v>
                </c:pt>
                <c:pt idx="3627">
                  <c:v>9.1043900000000004</c:v>
                </c:pt>
                <c:pt idx="3628">
                  <c:v>18.671500000000002</c:v>
                </c:pt>
                <c:pt idx="3629">
                  <c:v>13.0753</c:v>
                </c:pt>
                <c:pt idx="3630">
                  <c:v>16.750800000000002</c:v>
                </c:pt>
                <c:pt idx="3631">
                  <c:v>32.017200000000003</c:v>
                </c:pt>
                <c:pt idx="3632">
                  <c:v>0.34794599999999998</c:v>
                </c:pt>
                <c:pt idx="3633">
                  <c:v>0.66313999999999995</c:v>
                </c:pt>
                <c:pt idx="3634">
                  <c:v>11.489699999999999</c:v>
                </c:pt>
                <c:pt idx="3635">
                  <c:v>0.141765</c:v>
                </c:pt>
                <c:pt idx="3636">
                  <c:v>0.46319100000000002</c:v>
                </c:pt>
                <c:pt idx="3637">
                  <c:v>7.6225500000000004</c:v>
                </c:pt>
                <c:pt idx="3638">
                  <c:v>2.50631</c:v>
                </c:pt>
                <c:pt idx="3639">
                  <c:v>16.7227</c:v>
                </c:pt>
                <c:pt idx="3640">
                  <c:v>11.1721</c:v>
                </c:pt>
                <c:pt idx="3641">
                  <c:v>11.133900000000001</c:v>
                </c:pt>
                <c:pt idx="3642">
                  <c:v>1.41079</c:v>
                </c:pt>
                <c:pt idx="3643">
                  <c:v>0.24662000000000001</c:v>
                </c:pt>
                <c:pt idx="3644">
                  <c:v>8.9715500000000006</c:v>
                </c:pt>
                <c:pt idx="3645">
                  <c:v>18.739799999999999</c:v>
                </c:pt>
                <c:pt idx="3646">
                  <c:v>10.4922</c:v>
                </c:pt>
                <c:pt idx="3647">
                  <c:v>8.4965100000000007</c:v>
                </c:pt>
                <c:pt idx="3648">
                  <c:v>6.1292299999999997</c:v>
                </c:pt>
                <c:pt idx="3649">
                  <c:v>2.33074</c:v>
                </c:pt>
                <c:pt idx="3650">
                  <c:v>12.626799999999999</c:v>
                </c:pt>
                <c:pt idx="3651">
                  <c:v>1.4353199999999999</c:v>
                </c:pt>
                <c:pt idx="3652">
                  <c:v>4.1209800000000003</c:v>
                </c:pt>
                <c:pt idx="3653">
                  <c:v>5.7233499999999999</c:v>
                </c:pt>
                <c:pt idx="3654">
                  <c:v>0.77909600000000001</c:v>
                </c:pt>
                <c:pt idx="3655">
                  <c:v>19.5258</c:v>
                </c:pt>
                <c:pt idx="3656">
                  <c:v>8.3225499999999997</c:v>
                </c:pt>
                <c:pt idx="3657">
                  <c:v>0.11343</c:v>
                </c:pt>
                <c:pt idx="3658">
                  <c:v>10.705500000000001</c:v>
                </c:pt>
                <c:pt idx="3659">
                  <c:v>6.7725799999999996</c:v>
                </c:pt>
                <c:pt idx="3660">
                  <c:v>5.0605700000000002</c:v>
                </c:pt>
                <c:pt idx="3661">
                  <c:v>7.98482</c:v>
                </c:pt>
                <c:pt idx="3662">
                  <c:v>15.084899999999999</c:v>
                </c:pt>
                <c:pt idx="3663">
                  <c:v>11.7294</c:v>
                </c:pt>
                <c:pt idx="3664">
                  <c:v>10.592700000000001</c:v>
                </c:pt>
                <c:pt idx="3665">
                  <c:v>1.86192</c:v>
                </c:pt>
                <c:pt idx="3666">
                  <c:v>9.5157000000000007</c:v>
                </c:pt>
                <c:pt idx="3667">
                  <c:v>0.65307099999999996</c:v>
                </c:pt>
                <c:pt idx="3668">
                  <c:v>0.485763</c:v>
                </c:pt>
                <c:pt idx="3669">
                  <c:v>30.2014</c:v>
                </c:pt>
                <c:pt idx="3670">
                  <c:v>1.3660699999999999</c:v>
                </c:pt>
                <c:pt idx="3671">
                  <c:v>6.4762200000000006E-2</c:v>
                </c:pt>
                <c:pt idx="3672">
                  <c:v>0.43443799999999999</c:v>
                </c:pt>
                <c:pt idx="3673">
                  <c:v>9.2431300000000007</c:v>
                </c:pt>
                <c:pt idx="3674">
                  <c:v>0.17468</c:v>
                </c:pt>
                <c:pt idx="3675">
                  <c:v>38.3598</c:v>
                </c:pt>
                <c:pt idx="3676">
                  <c:v>9.1731800000000003</c:v>
                </c:pt>
                <c:pt idx="3677">
                  <c:v>9.56626E-2</c:v>
                </c:pt>
                <c:pt idx="3678">
                  <c:v>0.20661499999999999</c:v>
                </c:pt>
                <c:pt idx="3679">
                  <c:v>17.9635</c:v>
                </c:pt>
                <c:pt idx="3680">
                  <c:v>8.6303599999999996</c:v>
                </c:pt>
                <c:pt idx="3681">
                  <c:v>0.108399</c:v>
                </c:pt>
                <c:pt idx="3682">
                  <c:v>1.9321299999999999</c:v>
                </c:pt>
                <c:pt idx="3683">
                  <c:v>7.5815900000000003</c:v>
                </c:pt>
                <c:pt idx="3684">
                  <c:v>11.3095</c:v>
                </c:pt>
                <c:pt idx="3685">
                  <c:v>13.2258</c:v>
                </c:pt>
                <c:pt idx="3686">
                  <c:v>1.4245099999999999</c:v>
                </c:pt>
                <c:pt idx="3687">
                  <c:v>6.8474700000000004</c:v>
                </c:pt>
                <c:pt idx="3688">
                  <c:v>5.5357099999999999</c:v>
                </c:pt>
                <c:pt idx="3689">
                  <c:v>6.9828799999999998</c:v>
                </c:pt>
                <c:pt idx="3690">
                  <c:v>28.3628</c:v>
                </c:pt>
                <c:pt idx="3691">
                  <c:v>22.115100000000002</c:v>
                </c:pt>
                <c:pt idx="3692">
                  <c:v>0.11206099999999999</c:v>
                </c:pt>
                <c:pt idx="3693">
                  <c:v>16.3718</c:v>
                </c:pt>
                <c:pt idx="3694">
                  <c:v>21.564900000000002</c:v>
                </c:pt>
                <c:pt idx="3695">
                  <c:v>0.27682800000000002</c:v>
                </c:pt>
                <c:pt idx="3696">
                  <c:v>0.42249599999999998</c:v>
                </c:pt>
                <c:pt idx="3697">
                  <c:v>10.194900000000001</c:v>
                </c:pt>
                <c:pt idx="3698">
                  <c:v>0.36165399999999998</c:v>
                </c:pt>
                <c:pt idx="3699">
                  <c:v>29.547799999999999</c:v>
                </c:pt>
                <c:pt idx="3700">
                  <c:v>0.310168</c:v>
                </c:pt>
                <c:pt idx="3701">
                  <c:v>8.4516899999999993</c:v>
                </c:pt>
                <c:pt idx="3702">
                  <c:v>0.52584500000000001</c:v>
                </c:pt>
                <c:pt idx="3703">
                  <c:v>22.169899999999998</c:v>
                </c:pt>
                <c:pt idx="3704">
                  <c:v>13.7616</c:v>
                </c:pt>
                <c:pt idx="3705">
                  <c:v>8.3774599999999992</c:v>
                </c:pt>
                <c:pt idx="3706">
                  <c:v>0.75951100000000005</c:v>
                </c:pt>
                <c:pt idx="3707">
                  <c:v>0.57916500000000004</c:v>
                </c:pt>
                <c:pt idx="3708">
                  <c:v>10.0548</c:v>
                </c:pt>
                <c:pt idx="3709">
                  <c:v>0.88659200000000005</c:v>
                </c:pt>
                <c:pt idx="3710">
                  <c:v>17.861899999999999</c:v>
                </c:pt>
                <c:pt idx="3711">
                  <c:v>9.6255300000000002E-2</c:v>
                </c:pt>
                <c:pt idx="3712">
                  <c:v>0.15445600000000001</c:v>
                </c:pt>
                <c:pt idx="3713">
                  <c:v>5.9512</c:v>
                </c:pt>
                <c:pt idx="3714">
                  <c:v>4.9826699999999997</c:v>
                </c:pt>
                <c:pt idx="3715">
                  <c:v>19.857600000000001</c:v>
                </c:pt>
                <c:pt idx="3716">
                  <c:v>14.0616</c:v>
                </c:pt>
                <c:pt idx="3717">
                  <c:v>0.134101</c:v>
                </c:pt>
                <c:pt idx="3718">
                  <c:v>18.953299999999999</c:v>
                </c:pt>
                <c:pt idx="3719">
                  <c:v>10.048999999999999</c:v>
                </c:pt>
                <c:pt idx="3720">
                  <c:v>10.965400000000001</c:v>
                </c:pt>
                <c:pt idx="3721">
                  <c:v>7.3979100000000004</c:v>
                </c:pt>
                <c:pt idx="3722">
                  <c:v>1.2579899999999999</c:v>
                </c:pt>
                <c:pt idx="3723">
                  <c:v>0.128549</c:v>
                </c:pt>
                <c:pt idx="3724">
                  <c:v>9.4535699999999991</c:v>
                </c:pt>
                <c:pt idx="3725">
                  <c:v>5.8016899999999998</c:v>
                </c:pt>
                <c:pt idx="3726">
                  <c:v>23.0867</c:v>
                </c:pt>
                <c:pt idx="3727">
                  <c:v>13.2585</c:v>
                </c:pt>
                <c:pt idx="3728">
                  <c:v>0.328546</c:v>
                </c:pt>
                <c:pt idx="3729">
                  <c:v>25.929200000000002</c:v>
                </c:pt>
                <c:pt idx="3730">
                  <c:v>10.033300000000001</c:v>
                </c:pt>
                <c:pt idx="3731">
                  <c:v>0.12720200000000001</c:v>
                </c:pt>
                <c:pt idx="3732">
                  <c:v>12.754</c:v>
                </c:pt>
                <c:pt idx="3733">
                  <c:v>0.52538200000000002</c:v>
                </c:pt>
                <c:pt idx="3734">
                  <c:v>10.031000000000001</c:v>
                </c:pt>
                <c:pt idx="3735">
                  <c:v>22.892299999999999</c:v>
                </c:pt>
                <c:pt idx="3736">
                  <c:v>12.7821</c:v>
                </c:pt>
                <c:pt idx="3737">
                  <c:v>14.895300000000001</c:v>
                </c:pt>
                <c:pt idx="3738">
                  <c:v>0.59894499999999995</c:v>
                </c:pt>
                <c:pt idx="3739">
                  <c:v>28.189299999999999</c:v>
                </c:pt>
                <c:pt idx="3740">
                  <c:v>0.76700599999999997</c:v>
                </c:pt>
                <c:pt idx="3741">
                  <c:v>6.4568099999999999</c:v>
                </c:pt>
                <c:pt idx="3742">
                  <c:v>1.4938499999999999</c:v>
                </c:pt>
                <c:pt idx="3743">
                  <c:v>0.162407</c:v>
                </c:pt>
                <c:pt idx="3744">
                  <c:v>8.9834700000000005</c:v>
                </c:pt>
                <c:pt idx="3745">
                  <c:v>0.60439399999999999</c:v>
                </c:pt>
                <c:pt idx="3746">
                  <c:v>5.8789100000000003</c:v>
                </c:pt>
                <c:pt idx="3747">
                  <c:v>36.899900000000002</c:v>
                </c:pt>
                <c:pt idx="3748">
                  <c:v>0.40347100000000002</c:v>
                </c:pt>
                <c:pt idx="3749">
                  <c:v>2.22987</c:v>
                </c:pt>
                <c:pt idx="3750">
                  <c:v>6.2851299999999997</c:v>
                </c:pt>
                <c:pt idx="3751">
                  <c:v>11.5311</c:v>
                </c:pt>
                <c:pt idx="3752">
                  <c:v>8.6683599999999998</c:v>
                </c:pt>
                <c:pt idx="3753">
                  <c:v>37.061700000000002</c:v>
                </c:pt>
                <c:pt idx="3754">
                  <c:v>1.3812800000000001</c:v>
                </c:pt>
                <c:pt idx="3755">
                  <c:v>0.21751599999999999</c:v>
                </c:pt>
                <c:pt idx="3756">
                  <c:v>0.21337100000000001</c:v>
                </c:pt>
                <c:pt idx="3757">
                  <c:v>14.376300000000001</c:v>
                </c:pt>
                <c:pt idx="3758">
                  <c:v>10.8287</c:v>
                </c:pt>
                <c:pt idx="3759">
                  <c:v>0.198823</c:v>
                </c:pt>
                <c:pt idx="3760">
                  <c:v>0.38140099999999999</c:v>
                </c:pt>
                <c:pt idx="3761">
                  <c:v>17.106300000000001</c:v>
                </c:pt>
                <c:pt idx="3762">
                  <c:v>10.469799999999999</c:v>
                </c:pt>
                <c:pt idx="3763">
                  <c:v>1.2750300000000001</c:v>
                </c:pt>
                <c:pt idx="3764">
                  <c:v>16.189399999999999</c:v>
                </c:pt>
                <c:pt idx="3765">
                  <c:v>6.4480700000000004</c:v>
                </c:pt>
                <c:pt idx="3766">
                  <c:v>10.207100000000001</c:v>
                </c:pt>
                <c:pt idx="3767">
                  <c:v>9.3940900000000003</c:v>
                </c:pt>
                <c:pt idx="3768">
                  <c:v>7.1392300000000004</c:v>
                </c:pt>
                <c:pt idx="3769">
                  <c:v>5.8141499999999997</c:v>
                </c:pt>
                <c:pt idx="3770">
                  <c:v>0.33153199999999999</c:v>
                </c:pt>
                <c:pt idx="3771">
                  <c:v>0.271837</c:v>
                </c:pt>
                <c:pt idx="3772">
                  <c:v>58.7136</c:v>
                </c:pt>
                <c:pt idx="3773">
                  <c:v>5.5866100000000003</c:v>
                </c:pt>
                <c:pt idx="3774">
                  <c:v>23.2453</c:v>
                </c:pt>
                <c:pt idx="3775">
                  <c:v>0.128055</c:v>
                </c:pt>
                <c:pt idx="3776">
                  <c:v>42.197099999999999</c:v>
                </c:pt>
                <c:pt idx="3777">
                  <c:v>9.9573800000000006</c:v>
                </c:pt>
                <c:pt idx="3778">
                  <c:v>6.6087899999999999</c:v>
                </c:pt>
                <c:pt idx="3779">
                  <c:v>8.5692799999999991</c:v>
                </c:pt>
                <c:pt idx="3780">
                  <c:v>20.5412</c:v>
                </c:pt>
                <c:pt idx="3781">
                  <c:v>7.7160299999999999</c:v>
                </c:pt>
                <c:pt idx="3782">
                  <c:v>0.32883099999999998</c:v>
                </c:pt>
                <c:pt idx="3783">
                  <c:v>14.8217</c:v>
                </c:pt>
                <c:pt idx="3784">
                  <c:v>12.708600000000001</c:v>
                </c:pt>
                <c:pt idx="3785">
                  <c:v>16.262699999999999</c:v>
                </c:pt>
                <c:pt idx="3786">
                  <c:v>6.2520800000000003</c:v>
                </c:pt>
                <c:pt idx="3787">
                  <c:v>5.4343000000000002E-2</c:v>
                </c:pt>
                <c:pt idx="3788">
                  <c:v>8.9927200000000003</c:v>
                </c:pt>
                <c:pt idx="3789">
                  <c:v>1.1411899999999999</c:v>
                </c:pt>
                <c:pt idx="3790">
                  <c:v>28.7104</c:v>
                </c:pt>
                <c:pt idx="3791">
                  <c:v>18.353000000000002</c:v>
                </c:pt>
                <c:pt idx="3792">
                  <c:v>9.4880399999999998</c:v>
                </c:pt>
                <c:pt idx="3793">
                  <c:v>7.2361899999999997</c:v>
                </c:pt>
                <c:pt idx="3794">
                  <c:v>9.9163999999999994</c:v>
                </c:pt>
                <c:pt idx="3795">
                  <c:v>0.57508999999999999</c:v>
                </c:pt>
                <c:pt idx="3796">
                  <c:v>6.5404600000000004</c:v>
                </c:pt>
                <c:pt idx="3797">
                  <c:v>13.4443</c:v>
                </c:pt>
                <c:pt idx="3798">
                  <c:v>32.168500000000002</c:v>
                </c:pt>
                <c:pt idx="3799">
                  <c:v>6.6773399999999997E-2</c:v>
                </c:pt>
                <c:pt idx="3800">
                  <c:v>0.14649499999999999</c:v>
                </c:pt>
                <c:pt idx="3801">
                  <c:v>27.128599999999999</c:v>
                </c:pt>
                <c:pt idx="3802">
                  <c:v>7.8477699999999997</c:v>
                </c:pt>
                <c:pt idx="3803">
                  <c:v>2.6402700000000001</c:v>
                </c:pt>
                <c:pt idx="3804">
                  <c:v>21.7075</c:v>
                </c:pt>
                <c:pt idx="3805">
                  <c:v>0.115899</c:v>
                </c:pt>
                <c:pt idx="3806">
                  <c:v>1.91869</c:v>
                </c:pt>
                <c:pt idx="3807">
                  <c:v>25.042000000000002</c:v>
                </c:pt>
                <c:pt idx="3808">
                  <c:v>13.4679</c:v>
                </c:pt>
                <c:pt idx="3809">
                  <c:v>0.78938799999999998</c:v>
                </c:pt>
                <c:pt idx="3810">
                  <c:v>5.5288899999999996</c:v>
                </c:pt>
                <c:pt idx="3811">
                  <c:v>2.3560099999999999</c:v>
                </c:pt>
                <c:pt idx="3812">
                  <c:v>19.680199999999999</c:v>
                </c:pt>
                <c:pt idx="3813">
                  <c:v>0.32236100000000001</c:v>
                </c:pt>
                <c:pt idx="3814">
                  <c:v>15.101100000000001</c:v>
                </c:pt>
                <c:pt idx="3815">
                  <c:v>9.0731599999999997</c:v>
                </c:pt>
                <c:pt idx="3816">
                  <c:v>12.7395</c:v>
                </c:pt>
                <c:pt idx="3817">
                  <c:v>9.4047199999999993</c:v>
                </c:pt>
                <c:pt idx="3818">
                  <c:v>10.3079</c:v>
                </c:pt>
                <c:pt idx="3819">
                  <c:v>9.6621299999999993E-2</c:v>
                </c:pt>
                <c:pt idx="3820">
                  <c:v>27.232900000000001</c:v>
                </c:pt>
                <c:pt idx="3821">
                  <c:v>7.6628400000000001</c:v>
                </c:pt>
                <c:pt idx="3822">
                  <c:v>0.20003599999999999</c:v>
                </c:pt>
                <c:pt idx="3823">
                  <c:v>17.275200000000002</c:v>
                </c:pt>
                <c:pt idx="3824">
                  <c:v>7.2921699999999996</c:v>
                </c:pt>
                <c:pt idx="3825">
                  <c:v>7.56595</c:v>
                </c:pt>
                <c:pt idx="3826">
                  <c:v>0.42600300000000002</c:v>
                </c:pt>
                <c:pt idx="3827">
                  <c:v>5.6611500000000002E-2</c:v>
                </c:pt>
                <c:pt idx="3828">
                  <c:v>6.19184</c:v>
                </c:pt>
                <c:pt idx="3829">
                  <c:v>4.7575800000000001E-2</c:v>
                </c:pt>
                <c:pt idx="3830">
                  <c:v>7.7850000000000001</c:v>
                </c:pt>
                <c:pt idx="3831">
                  <c:v>14.3766</c:v>
                </c:pt>
                <c:pt idx="3832">
                  <c:v>0.27777400000000002</c:v>
                </c:pt>
                <c:pt idx="3833">
                  <c:v>0.316469</c:v>
                </c:pt>
                <c:pt idx="3834">
                  <c:v>7.86294</c:v>
                </c:pt>
                <c:pt idx="3835">
                  <c:v>16.927900000000001</c:v>
                </c:pt>
                <c:pt idx="3836">
                  <c:v>0.11684899999999999</c:v>
                </c:pt>
                <c:pt idx="3837">
                  <c:v>8.782</c:v>
                </c:pt>
                <c:pt idx="3838">
                  <c:v>22.0687</c:v>
                </c:pt>
                <c:pt idx="3839">
                  <c:v>18.8048</c:v>
                </c:pt>
                <c:pt idx="3840">
                  <c:v>14.1273</c:v>
                </c:pt>
                <c:pt idx="3841">
                  <c:v>5.6045200000000003E-2</c:v>
                </c:pt>
                <c:pt idx="3842">
                  <c:v>16.093900000000001</c:v>
                </c:pt>
                <c:pt idx="3843">
                  <c:v>13.2707</c:v>
                </c:pt>
                <c:pt idx="3844">
                  <c:v>8.6471999999999998</c:v>
                </c:pt>
                <c:pt idx="3845">
                  <c:v>8.1379099999999998</c:v>
                </c:pt>
                <c:pt idx="3846">
                  <c:v>14.8604</c:v>
                </c:pt>
                <c:pt idx="3847">
                  <c:v>3.4912999999999998</c:v>
                </c:pt>
                <c:pt idx="3848">
                  <c:v>13.764900000000001</c:v>
                </c:pt>
                <c:pt idx="3849">
                  <c:v>4.7194100000000003E-2</c:v>
                </c:pt>
                <c:pt idx="3850">
                  <c:v>9.2897400000000001</c:v>
                </c:pt>
                <c:pt idx="3851">
                  <c:v>6.6375599999999997</c:v>
                </c:pt>
                <c:pt idx="3852">
                  <c:v>31.162400000000002</c:v>
                </c:pt>
                <c:pt idx="3853">
                  <c:v>0.21860199999999999</c:v>
                </c:pt>
                <c:pt idx="3854">
                  <c:v>5.2997399999999999</c:v>
                </c:pt>
                <c:pt idx="3855">
                  <c:v>0.19994899999999999</c:v>
                </c:pt>
                <c:pt idx="3856">
                  <c:v>37.8322</c:v>
                </c:pt>
                <c:pt idx="3857">
                  <c:v>7.3138199999999998</c:v>
                </c:pt>
                <c:pt idx="3858">
                  <c:v>16.777200000000001</c:v>
                </c:pt>
                <c:pt idx="3859">
                  <c:v>0.34204499999999999</c:v>
                </c:pt>
                <c:pt idx="3860">
                  <c:v>20.358499999999999</c:v>
                </c:pt>
                <c:pt idx="3861">
                  <c:v>49.339100000000002</c:v>
                </c:pt>
                <c:pt idx="3862">
                  <c:v>0.20277300000000001</c:v>
                </c:pt>
                <c:pt idx="3863">
                  <c:v>7.2858099999999997</c:v>
                </c:pt>
                <c:pt idx="3864">
                  <c:v>7.0677500000000002</c:v>
                </c:pt>
                <c:pt idx="3865">
                  <c:v>6.9566800000000004</c:v>
                </c:pt>
                <c:pt idx="3866">
                  <c:v>6.1347899999999997</c:v>
                </c:pt>
                <c:pt idx="3867">
                  <c:v>14.5185</c:v>
                </c:pt>
                <c:pt idx="3868">
                  <c:v>0.140985</c:v>
                </c:pt>
                <c:pt idx="3869">
                  <c:v>9.4868900000000007</c:v>
                </c:pt>
                <c:pt idx="3870">
                  <c:v>19.7773</c:v>
                </c:pt>
                <c:pt idx="3871">
                  <c:v>1.2904500000000001</c:v>
                </c:pt>
                <c:pt idx="3872">
                  <c:v>7.6333599999999997</c:v>
                </c:pt>
                <c:pt idx="3873">
                  <c:v>2.7800400000000001</c:v>
                </c:pt>
                <c:pt idx="3874">
                  <c:v>7.9663199999999996</c:v>
                </c:pt>
                <c:pt idx="3875">
                  <c:v>23.053699999999999</c:v>
                </c:pt>
                <c:pt idx="3876">
                  <c:v>9.8435500000000005</c:v>
                </c:pt>
                <c:pt idx="3877">
                  <c:v>8.2133400000000005</c:v>
                </c:pt>
                <c:pt idx="3878">
                  <c:v>0.99471299999999996</c:v>
                </c:pt>
                <c:pt idx="3879">
                  <c:v>0.32123499999999999</c:v>
                </c:pt>
                <c:pt idx="3880">
                  <c:v>7.4537699999999996</c:v>
                </c:pt>
                <c:pt idx="3881">
                  <c:v>0.14427300000000001</c:v>
                </c:pt>
                <c:pt idx="3882">
                  <c:v>8.7768099999999993</c:v>
                </c:pt>
                <c:pt idx="3883">
                  <c:v>0.84651200000000004</c:v>
                </c:pt>
                <c:pt idx="3884">
                  <c:v>11.561299999999999</c:v>
                </c:pt>
                <c:pt idx="3885">
                  <c:v>5.8882700000000003E-2</c:v>
                </c:pt>
                <c:pt idx="3886">
                  <c:v>0.150974</c:v>
                </c:pt>
                <c:pt idx="3887">
                  <c:v>29.296800000000001</c:v>
                </c:pt>
                <c:pt idx="3888">
                  <c:v>10.465199999999999</c:v>
                </c:pt>
                <c:pt idx="3889">
                  <c:v>13.631500000000001</c:v>
                </c:pt>
                <c:pt idx="3890">
                  <c:v>0.64029899999999995</c:v>
                </c:pt>
                <c:pt idx="3891">
                  <c:v>0.16803199999999999</c:v>
                </c:pt>
                <c:pt idx="3892">
                  <c:v>10.367100000000001</c:v>
                </c:pt>
                <c:pt idx="3893">
                  <c:v>10.7333</c:v>
                </c:pt>
                <c:pt idx="3894">
                  <c:v>52.391100000000002</c:v>
                </c:pt>
                <c:pt idx="3895">
                  <c:v>0.211645</c:v>
                </c:pt>
                <c:pt idx="3896">
                  <c:v>46.238900000000001</c:v>
                </c:pt>
                <c:pt idx="3897">
                  <c:v>43.152900000000002</c:v>
                </c:pt>
                <c:pt idx="3898">
                  <c:v>8.6998200000000008</c:v>
                </c:pt>
                <c:pt idx="3899">
                  <c:v>20.502500000000001</c:v>
                </c:pt>
                <c:pt idx="3900">
                  <c:v>2.2601800000000001</c:v>
                </c:pt>
                <c:pt idx="3901">
                  <c:v>4.6592599999999998E-2</c:v>
                </c:pt>
                <c:pt idx="3902">
                  <c:v>36.400799999999997</c:v>
                </c:pt>
                <c:pt idx="3903">
                  <c:v>13.015700000000001</c:v>
                </c:pt>
                <c:pt idx="3904">
                  <c:v>1.4823999999999999</c:v>
                </c:pt>
                <c:pt idx="3905">
                  <c:v>14.187900000000001</c:v>
                </c:pt>
                <c:pt idx="3906">
                  <c:v>9.3810699999999994</c:v>
                </c:pt>
                <c:pt idx="3907">
                  <c:v>10.304600000000001</c:v>
                </c:pt>
                <c:pt idx="3908">
                  <c:v>2.6925599999999998</c:v>
                </c:pt>
                <c:pt idx="3909">
                  <c:v>2.6826300000000001</c:v>
                </c:pt>
                <c:pt idx="3910">
                  <c:v>12.846</c:v>
                </c:pt>
                <c:pt idx="3911">
                  <c:v>0.23441999999999999</c:v>
                </c:pt>
                <c:pt idx="3912">
                  <c:v>7.6740399999999998</c:v>
                </c:pt>
                <c:pt idx="3913">
                  <c:v>0.12134399999999999</c:v>
                </c:pt>
                <c:pt idx="3914">
                  <c:v>0.128529</c:v>
                </c:pt>
                <c:pt idx="3915">
                  <c:v>0.16836899999999999</c:v>
                </c:pt>
                <c:pt idx="3916">
                  <c:v>9.1021199999999993</c:v>
                </c:pt>
                <c:pt idx="3917">
                  <c:v>12.637600000000001</c:v>
                </c:pt>
                <c:pt idx="3918">
                  <c:v>40.585799999999999</c:v>
                </c:pt>
                <c:pt idx="3919">
                  <c:v>0.54988199999999998</c:v>
                </c:pt>
                <c:pt idx="3920">
                  <c:v>0.39588400000000001</c:v>
                </c:pt>
                <c:pt idx="3921">
                  <c:v>0.20650399999999999</c:v>
                </c:pt>
                <c:pt idx="3922">
                  <c:v>0.125221</c:v>
                </c:pt>
                <c:pt idx="3923">
                  <c:v>11.6479</c:v>
                </c:pt>
                <c:pt idx="3924">
                  <c:v>0.37911</c:v>
                </c:pt>
                <c:pt idx="3925">
                  <c:v>8.59572</c:v>
                </c:pt>
                <c:pt idx="3926">
                  <c:v>78.793099999999995</c:v>
                </c:pt>
                <c:pt idx="3927">
                  <c:v>9.7088099999999997E-2</c:v>
                </c:pt>
                <c:pt idx="3928">
                  <c:v>11.792299999999999</c:v>
                </c:pt>
                <c:pt idx="3929">
                  <c:v>26.017800000000001</c:v>
                </c:pt>
                <c:pt idx="3930">
                  <c:v>4.0017899999999997</c:v>
                </c:pt>
                <c:pt idx="3931">
                  <c:v>2.02346</c:v>
                </c:pt>
                <c:pt idx="3932">
                  <c:v>0.120363</c:v>
                </c:pt>
                <c:pt idx="3933">
                  <c:v>1.37761</c:v>
                </c:pt>
                <c:pt idx="3934">
                  <c:v>21.5823</c:v>
                </c:pt>
                <c:pt idx="3935">
                  <c:v>0.52877399999999997</c:v>
                </c:pt>
                <c:pt idx="3936">
                  <c:v>17.645199999999999</c:v>
                </c:pt>
                <c:pt idx="3937">
                  <c:v>23.618600000000001</c:v>
                </c:pt>
                <c:pt idx="3938">
                  <c:v>22.1051</c:v>
                </c:pt>
                <c:pt idx="3939">
                  <c:v>11.6677</c:v>
                </c:pt>
                <c:pt idx="3940">
                  <c:v>1.8987799999999999</c:v>
                </c:pt>
                <c:pt idx="3941">
                  <c:v>41.6922</c:v>
                </c:pt>
                <c:pt idx="3942">
                  <c:v>6.3216900000000003</c:v>
                </c:pt>
                <c:pt idx="3943">
                  <c:v>10.2654</c:v>
                </c:pt>
                <c:pt idx="3944">
                  <c:v>9.9580099999999998</c:v>
                </c:pt>
                <c:pt idx="3945">
                  <c:v>0.97271300000000005</c:v>
                </c:pt>
                <c:pt idx="3946">
                  <c:v>0.26625599999999999</c:v>
                </c:pt>
                <c:pt idx="3947">
                  <c:v>8.3599300000000003</c:v>
                </c:pt>
                <c:pt idx="3948">
                  <c:v>10.8506</c:v>
                </c:pt>
                <c:pt idx="3949">
                  <c:v>0.73162799999999995</c:v>
                </c:pt>
                <c:pt idx="3950">
                  <c:v>13.1671</c:v>
                </c:pt>
                <c:pt idx="3951">
                  <c:v>0.34756999999999999</c:v>
                </c:pt>
                <c:pt idx="3952">
                  <c:v>9.9849099999999993</c:v>
                </c:pt>
                <c:pt idx="3953">
                  <c:v>6.6357400000000002</c:v>
                </c:pt>
                <c:pt idx="3954">
                  <c:v>8.8895999999999997</c:v>
                </c:pt>
                <c:pt idx="3955">
                  <c:v>9.8556399999999993</c:v>
                </c:pt>
                <c:pt idx="3956">
                  <c:v>0.33617599999999997</c:v>
                </c:pt>
                <c:pt idx="3957">
                  <c:v>13.8889</c:v>
                </c:pt>
                <c:pt idx="3958">
                  <c:v>0.62815699999999997</c:v>
                </c:pt>
                <c:pt idx="3959">
                  <c:v>0.23485600000000001</c:v>
                </c:pt>
                <c:pt idx="3960">
                  <c:v>23.400200000000002</c:v>
                </c:pt>
                <c:pt idx="3961">
                  <c:v>13.8169</c:v>
                </c:pt>
                <c:pt idx="3962">
                  <c:v>0.28280300000000003</c:v>
                </c:pt>
                <c:pt idx="3963">
                  <c:v>29.5365</c:v>
                </c:pt>
                <c:pt idx="3964">
                  <c:v>0.33415800000000001</c:v>
                </c:pt>
                <c:pt idx="3965">
                  <c:v>0.19254199999999999</c:v>
                </c:pt>
                <c:pt idx="3966">
                  <c:v>9.7424400000000002</c:v>
                </c:pt>
                <c:pt idx="3967">
                  <c:v>0.95104999999999995</c:v>
                </c:pt>
                <c:pt idx="3968">
                  <c:v>7.4925100000000002</c:v>
                </c:pt>
                <c:pt idx="3969">
                  <c:v>13.4015</c:v>
                </c:pt>
                <c:pt idx="3970">
                  <c:v>62.866300000000003</c:v>
                </c:pt>
                <c:pt idx="3971">
                  <c:v>8.5780700000000003</c:v>
                </c:pt>
                <c:pt idx="3972">
                  <c:v>79.841200000000001</c:v>
                </c:pt>
                <c:pt idx="3973">
                  <c:v>18.875399999999999</c:v>
                </c:pt>
                <c:pt idx="3974">
                  <c:v>10.951499999999999</c:v>
                </c:pt>
                <c:pt idx="3975">
                  <c:v>50.856299999999997</c:v>
                </c:pt>
                <c:pt idx="3976">
                  <c:v>0.57463900000000001</c:v>
                </c:pt>
                <c:pt idx="3977">
                  <c:v>10.859400000000001</c:v>
                </c:pt>
                <c:pt idx="3978">
                  <c:v>5.4530799999999997E-2</c:v>
                </c:pt>
                <c:pt idx="3979">
                  <c:v>0.32000299999999998</c:v>
                </c:pt>
                <c:pt idx="3980">
                  <c:v>17.0501</c:v>
                </c:pt>
                <c:pt idx="3981">
                  <c:v>0.110092</c:v>
                </c:pt>
                <c:pt idx="3982">
                  <c:v>2.8543799999999999</c:v>
                </c:pt>
                <c:pt idx="3983">
                  <c:v>15.6761</c:v>
                </c:pt>
                <c:pt idx="3984">
                  <c:v>0.77068599999999998</c:v>
                </c:pt>
                <c:pt idx="3985">
                  <c:v>37.994300000000003</c:v>
                </c:pt>
                <c:pt idx="3986">
                  <c:v>0.40312300000000001</c:v>
                </c:pt>
                <c:pt idx="3987">
                  <c:v>21.4756</c:v>
                </c:pt>
                <c:pt idx="3988">
                  <c:v>0.44118499999999999</c:v>
                </c:pt>
                <c:pt idx="3989">
                  <c:v>8.9948399999999999</c:v>
                </c:pt>
                <c:pt idx="3990">
                  <c:v>24.323799999999999</c:v>
                </c:pt>
                <c:pt idx="3991">
                  <c:v>8.4009499999999999</c:v>
                </c:pt>
                <c:pt idx="3992">
                  <c:v>5.7664</c:v>
                </c:pt>
                <c:pt idx="3993">
                  <c:v>13.5307</c:v>
                </c:pt>
                <c:pt idx="3994">
                  <c:v>1.0681400000000001</c:v>
                </c:pt>
                <c:pt idx="3995">
                  <c:v>2.24309</c:v>
                </c:pt>
                <c:pt idx="3996">
                  <c:v>10.1157</c:v>
                </c:pt>
                <c:pt idx="3997">
                  <c:v>16.602399999999999</c:v>
                </c:pt>
                <c:pt idx="3998">
                  <c:v>0.72837700000000005</c:v>
                </c:pt>
                <c:pt idx="3999">
                  <c:v>7.9508200000000002</c:v>
                </c:pt>
                <c:pt idx="4000">
                  <c:v>6.9681100000000002</c:v>
                </c:pt>
                <c:pt idx="4001">
                  <c:v>41.862099999999998</c:v>
                </c:pt>
                <c:pt idx="4002">
                  <c:v>8.1670999999999996</c:v>
                </c:pt>
                <c:pt idx="4003">
                  <c:v>1.31429</c:v>
                </c:pt>
                <c:pt idx="4004">
                  <c:v>0.107595</c:v>
                </c:pt>
                <c:pt idx="4005">
                  <c:v>12.507099999999999</c:v>
                </c:pt>
                <c:pt idx="4006">
                  <c:v>9.7937200000000004</c:v>
                </c:pt>
                <c:pt idx="4007">
                  <c:v>0.23649200000000001</c:v>
                </c:pt>
                <c:pt idx="4008">
                  <c:v>6.0048999999999998E-2</c:v>
                </c:pt>
                <c:pt idx="4009">
                  <c:v>0.28508600000000001</c:v>
                </c:pt>
                <c:pt idx="4010">
                  <c:v>0.118731</c:v>
                </c:pt>
                <c:pt idx="4011">
                  <c:v>6.0152299999999999E-2</c:v>
                </c:pt>
                <c:pt idx="4012">
                  <c:v>1.4961199999999999</c:v>
                </c:pt>
                <c:pt idx="4013">
                  <c:v>9.3343699999999998</c:v>
                </c:pt>
                <c:pt idx="4014">
                  <c:v>9.0614299999999997</c:v>
                </c:pt>
                <c:pt idx="4015">
                  <c:v>11.2263</c:v>
                </c:pt>
                <c:pt idx="4016">
                  <c:v>8.3918999999999997</c:v>
                </c:pt>
                <c:pt idx="4017">
                  <c:v>10.0116</c:v>
                </c:pt>
                <c:pt idx="4018">
                  <c:v>31.936199999999999</c:v>
                </c:pt>
                <c:pt idx="4019">
                  <c:v>0.110002</c:v>
                </c:pt>
                <c:pt idx="4020">
                  <c:v>11.755100000000001</c:v>
                </c:pt>
                <c:pt idx="4021">
                  <c:v>10.5678</c:v>
                </c:pt>
                <c:pt idx="4022">
                  <c:v>13.247400000000001</c:v>
                </c:pt>
                <c:pt idx="4023">
                  <c:v>1.44442</c:v>
                </c:pt>
                <c:pt idx="4024">
                  <c:v>1.1450100000000001</c:v>
                </c:pt>
                <c:pt idx="4025">
                  <c:v>16.992699999999999</c:v>
                </c:pt>
                <c:pt idx="4026">
                  <c:v>9.7792899999999996</c:v>
                </c:pt>
                <c:pt idx="4027">
                  <c:v>13.024100000000001</c:v>
                </c:pt>
                <c:pt idx="4028">
                  <c:v>10.0467</c:v>
                </c:pt>
                <c:pt idx="4029">
                  <c:v>1.18347</c:v>
                </c:pt>
                <c:pt idx="4030">
                  <c:v>16.9697</c:v>
                </c:pt>
                <c:pt idx="4031">
                  <c:v>14.626200000000001</c:v>
                </c:pt>
                <c:pt idx="4032">
                  <c:v>12.7265</c:v>
                </c:pt>
                <c:pt idx="4033">
                  <c:v>6.0938999999999997</c:v>
                </c:pt>
                <c:pt idx="4034">
                  <c:v>13.8535</c:v>
                </c:pt>
                <c:pt idx="4035">
                  <c:v>3.12974</c:v>
                </c:pt>
                <c:pt idx="4036">
                  <c:v>35.694499999999998</c:v>
                </c:pt>
                <c:pt idx="4037">
                  <c:v>30.306699999999999</c:v>
                </c:pt>
                <c:pt idx="4038">
                  <c:v>7.4537500000000003</c:v>
                </c:pt>
                <c:pt idx="4039">
                  <c:v>1.5587200000000001</c:v>
                </c:pt>
                <c:pt idx="4040">
                  <c:v>22.4572</c:v>
                </c:pt>
                <c:pt idx="4041">
                  <c:v>74.995199999999997</c:v>
                </c:pt>
                <c:pt idx="4042">
                  <c:v>18.241299999999999</c:v>
                </c:pt>
                <c:pt idx="4043">
                  <c:v>8.3862000000000005</c:v>
                </c:pt>
                <c:pt idx="4044">
                  <c:v>7.0171599999999996</c:v>
                </c:pt>
                <c:pt idx="4045">
                  <c:v>13.5029</c:v>
                </c:pt>
                <c:pt idx="4046">
                  <c:v>6.2102900000000003E-2</c:v>
                </c:pt>
                <c:pt idx="4047">
                  <c:v>0.27959800000000001</c:v>
                </c:pt>
                <c:pt idx="4048">
                  <c:v>0.19145499999999999</c:v>
                </c:pt>
                <c:pt idx="4049">
                  <c:v>13.9945</c:v>
                </c:pt>
                <c:pt idx="4050">
                  <c:v>0.14841699999999999</c:v>
                </c:pt>
                <c:pt idx="4051">
                  <c:v>13.706200000000001</c:v>
                </c:pt>
                <c:pt idx="4052">
                  <c:v>9.5534400000000002</c:v>
                </c:pt>
                <c:pt idx="4053">
                  <c:v>9.5927600000000002</c:v>
                </c:pt>
                <c:pt idx="4054">
                  <c:v>0.32577400000000001</c:v>
                </c:pt>
                <c:pt idx="4055">
                  <c:v>0.17272599999999999</c:v>
                </c:pt>
                <c:pt idx="4056">
                  <c:v>0.77470000000000006</c:v>
                </c:pt>
                <c:pt idx="4057">
                  <c:v>20.331299999999999</c:v>
                </c:pt>
                <c:pt idx="4058">
                  <c:v>46.591200000000001</c:v>
                </c:pt>
                <c:pt idx="4059">
                  <c:v>0.12952</c:v>
                </c:pt>
                <c:pt idx="4060">
                  <c:v>11.9734</c:v>
                </c:pt>
                <c:pt idx="4061">
                  <c:v>16.9465</c:v>
                </c:pt>
                <c:pt idx="4062">
                  <c:v>0.75910100000000003</c:v>
                </c:pt>
                <c:pt idx="4063">
                  <c:v>0.116478</c:v>
                </c:pt>
                <c:pt idx="4064">
                  <c:v>7.66784</c:v>
                </c:pt>
                <c:pt idx="4065">
                  <c:v>14.9223</c:v>
                </c:pt>
                <c:pt idx="4066">
                  <c:v>1.5576700000000001</c:v>
                </c:pt>
                <c:pt idx="4067">
                  <c:v>5.1392199999999999E-2</c:v>
                </c:pt>
                <c:pt idx="4068">
                  <c:v>0.39262200000000003</c:v>
                </c:pt>
                <c:pt idx="4069">
                  <c:v>6.2353199999999998E-2</c:v>
                </c:pt>
                <c:pt idx="4070">
                  <c:v>16.880400000000002</c:v>
                </c:pt>
                <c:pt idx="4071">
                  <c:v>7.7097499999999997</c:v>
                </c:pt>
                <c:pt idx="4072">
                  <c:v>0.50055799999999995</c:v>
                </c:pt>
                <c:pt idx="4073">
                  <c:v>0.177984</c:v>
                </c:pt>
                <c:pt idx="4074">
                  <c:v>2.3575499999999998</c:v>
                </c:pt>
                <c:pt idx="4075">
                  <c:v>20.8245</c:v>
                </c:pt>
                <c:pt idx="4076">
                  <c:v>0.31456499999999998</c:v>
                </c:pt>
                <c:pt idx="4077">
                  <c:v>13.0162</c:v>
                </c:pt>
                <c:pt idx="4078">
                  <c:v>0.39614899999999997</c:v>
                </c:pt>
                <c:pt idx="4079">
                  <c:v>1.0907800000000001</c:v>
                </c:pt>
                <c:pt idx="4080">
                  <c:v>7.4672799999999997</c:v>
                </c:pt>
                <c:pt idx="4081">
                  <c:v>0.13431799999999999</c:v>
                </c:pt>
                <c:pt idx="4082">
                  <c:v>8.4507999999999992</c:v>
                </c:pt>
                <c:pt idx="4083">
                  <c:v>9.8725299999999994</c:v>
                </c:pt>
                <c:pt idx="4084">
                  <c:v>11.141</c:v>
                </c:pt>
                <c:pt idx="4085">
                  <c:v>12.081799999999999</c:v>
                </c:pt>
                <c:pt idx="4086">
                  <c:v>0.31387700000000002</c:v>
                </c:pt>
                <c:pt idx="4087">
                  <c:v>0.12346</c:v>
                </c:pt>
                <c:pt idx="4088">
                  <c:v>15.028600000000001</c:v>
                </c:pt>
                <c:pt idx="4089">
                  <c:v>5.0266799999999998</c:v>
                </c:pt>
                <c:pt idx="4090">
                  <c:v>7.1783799999999998</c:v>
                </c:pt>
                <c:pt idx="4091">
                  <c:v>30.002300000000002</c:v>
                </c:pt>
                <c:pt idx="4092">
                  <c:v>8.2062200000000001</c:v>
                </c:pt>
                <c:pt idx="4093">
                  <c:v>0.126001</c:v>
                </c:pt>
                <c:pt idx="4094">
                  <c:v>20.0444</c:v>
                </c:pt>
                <c:pt idx="4095">
                  <c:v>13.5299</c:v>
                </c:pt>
                <c:pt idx="4096">
                  <c:v>0.30818200000000001</c:v>
                </c:pt>
                <c:pt idx="4097">
                  <c:v>17.078600000000002</c:v>
                </c:pt>
                <c:pt idx="4098">
                  <c:v>3.5283899999999999</c:v>
                </c:pt>
                <c:pt idx="4099">
                  <c:v>9.7078699999999998</c:v>
                </c:pt>
                <c:pt idx="4100">
                  <c:v>0.62141800000000003</c:v>
                </c:pt>
                <c:pt idx="4101">
                  <c:v>4.4515099999999999</c:v>
                </c:pt>
                <c:pt idx="4102">
                  <c:v>9.2707599999999992</c:v>
                </c:pt>
                <c:pt idx="4103">
                  <c:v>48.998699999999999</c:v>
                </c:pt>
                <c:pt idx="4104">
                  <c:v>0.15220400000000001</c:v>
                </c:pt>
                <c:pt idx="4105">
                  <c:v>0.22867499999999999</c:v>
                </c:pt>
                <c:pt idx="4106">
                  <c:v>9.8167200000000001</c:v>
                </c:pt>
                <c:pt idx="4107">
                  <c:v>0.978827</c:v>
                </c:pt>
                <c:pt idx="4108">
                  <c:v>21.833500000000001</c:v>
                </c:pt>
                <c:pt idx="4109">
                  <c:v>6.7051100000000002E-2</c:v>
                </c:pt>
                <c:pt idx="4110">
                  <c:v>17.406700000000001</c:v>
                </c:pt>
                <c:pt idx="4111">
                  <c:v>17.5549</c:v>
                </c:pt>
                <c:pt idx="4112">
                  <c:v>12.600899999999999</c:v>
                </c:pt>
                <c:pt idx="4113">
                  <c:v>19.3337</c:v>
                </c:pt>
                <c:pt idx="4114">
                  <c:v>5.2906099999999998E-2</c:v>
                </c:pt>
                <c:pt idx="4115">
                  <c:v>18.903400000000001</c:v>
                </c:pt>
                <c:pt idx="4116">
                  <c:v>0.50682099999999997</c:v>
                </c:pt>
                <c:pt idx="4117">
                  <c:v>14.382300000000001</c:v>
                </c:pt>
                <c:pt idx="4118">
                  <c:v>12.9306</c:v>
                </c:pt>
                <c:pt idx="4119">
                  <c:v>10.4734</c:v>
                </c:pt>
                <c:pt idx="4120">
                  <c:v>12.6913</c:v>
                </c:pt>
                <c:pt idx="4121">
                  <c:v>9.0666799999999999</c:v>
                </c:pt>
                <c:pt idx="4122">
                  <c:v>0.130436</c:v>
                </c:pt>
                <c:pt idx="4123">
                  <c:v>7.0086000000000004</c:v>
                </c:pt>
                <c:pt idx="4124">
                  <c:v>5.5085000000000002E-2</c:v>
                </c:pt>
                <c:pt idx="4125">
                  <c:v>8.6547000000000001</c:v>
                </c:pt>
                <c:pt idx="4126">
                  <c:v>0.51745099999999999</c:v>
                </c:pt>
                <c:pt idx="4127">
                  <c:v>29.153600000000001</c:v>
                </c:pt>
                <c:pt idx="4128">
                  <c:v>8.4890699999999999</c:v>
                </c:pt>
                <c:pt idx="4129">
                  <c:v>16.237300000000001</c:v>
                </c:pt>
                <c:pt idx="4130">
                  <c:v>10.744</c:v>
                </c:pt>
                <c:pt idx="4131">
                  <c:v>7.5790300000000004</c:v>
                </c:pt>
                <c:pt idx="4132">
                  <c:v>9.8150300000000001</c:v>
                </c:pt>
                <c:pt idx="4133">
                  <c:v>1.3837200000000001</c:v>
                </c:pt>
                <c:pt idx="4134">
                  <c:v>0.50121800000000005</c:v>
                </c:pt>
                <c:pt idx="4135">
                  <c:v>0.112858</c:v>
                </c:pt>
                <c:pt idx="4136">
                  <c:v>12.4778</c:v>
                </c:pt>
                <c:pt idx="4137">
                  <c:v>1.9675400000000001</c:v>
                </c:pt>
                <c:pt idx="4138">
                  <c:v>9.8803699999999992</c:v>
                </c:pt>
                <c:pt idx="4139">
                  <c:v>17.996400000000001</c:v>
                </c:pt>
                <c:pt idx="4140">
                  <c:v>8.7636199999999995</c:v>
                </c:pt>
                <c:pt idx="4141">
                  <c:v>0.64224199999999998</c:v>
                </c:pt>
                <c:pt idx="4142">
                  <c:v>9.6334599999999995</c:v>
                </c:pt>
                <c:pt idx="4143">
                  <c:v>9.1719100000000005</c:v>
                </c:pt>
                <c:pt idx="4144">
                  <c:v>11.9808</c:v>
                </c:pt>
                <c:pt idx="4145">
                  <c:v>0.37147799999999997</c:v>
                </c:pt>
                <c:pt idx="4146">
                  <c:v>9.6475600000000004</c:v>
                </c:pt>
                <c:pt idx="4147">
                  <c:v>0.33365499999999998</c:v>
                </c:pt>
                <c:pt idx="4148">
                  <c:v>1.5498099999999999</c:v>
                </c:pt>
                <c:pt idx="4149">
                  <c:v>0.104611</c:v>
                </c:pt>
                <c:pt idx="4150">
                  <c:v>5.9820499999999999E-2</c:v>
                </c:pt>
                <c:pt idx="4151">
                  <c:v>38.784700000000001</c:v>
                </c:pt>
                <c:pt idx="4152">
                  <c:v>15.819800000000001</c:v>
                </c:pt>
                <c:pt idx="4153">
                  <c:v>0.10759000000000001</c:v>
                </c:pt>
                <c:pt idx="4154">
                  <c:v>6.8814299999999999</c:v>
                </c:pt>
                <c:pt idx="4155">
                  <c:v>8.7699099999999994</c:v>
                </c:pt>
                <c:pt idx="4156">
                  <c:v>11.0661</c:v>
                </c:pt>
                <c:pt idx="4157">
                  <c:v>12.8744</c:v>
                </c:pt>
                <c:pt idx="4158">
                  <c:v>0.31806099999999998</c:v>
                </c:pt>
                <c:pt idx="4159">
                  <c:v>10.828900000000001</c:v>
                </c:pt>
                <c:pt idx="4160">
                  <c:v>16.545200000000001</c:v>
                </c:pt>
                <c:pt idx="4161">
                  <c:v>0.19375600000000001</c:v>
                </c:pt>
                <c:pt idx="4162">
                  <c:v>17.6173</c:v>
                </c:pt>
                <c:pt idx="4163">
                  <c:v>10.6243</c:v>
                </c:pt>
                <c:pt idx="4164">
                  <c:v>5.2874699999999997E-2</c:v>
                </c:pt>
                <c:pt idx="4165">
                  <c:v>15.720800000000001</c:v>
                </c:pt>
                <c:pt idx="4166">
                  <c:v>10.909599999999999</c:v>
                </c:pt>
                <c:pt idx="4167">
                  <c:v>8.71096</c:v>
                </c:pt>
                <c:pt idx="4168">
                  <c:v>13.343299999999999</c:v>
                </c:pt>
                <c:pt idx="4169">
                  <c:v>22.8355</c:v>
                </c:pt>
                <c:pt idx="4170">
                  <c:v>11.082599999999999</c:v>
                </c:pt>
                <c:pt idx="4171">
                  <c:v>0.43073600000000001</c:v>
                </c:pt>
                <c:pt idx="4172">
                  <c:v>5.47037</c:v>
                </c:pt>
                <c:pt idx="4173">
                  <c:v>1.56721</c:v>
                </c:pt>
                <c:pt idx="4174">
                  <c:v>12.6774</c:v>
                </c:pt>
                <c:pt idx="4175">
                  <c:v>7.8393699999999997</c:v>
                </c:pt>
                <c:pt idx="4176">
                  <c:v>1.1717299999999999</c:v>
                </c:pt>
                <c:pt idx="4177">
                  <c:v>1.0453300000000001</c:v>
                </c:pt>
                <c:pt idx="4178">
                  <c:v>0.32467099999999999</c:v>
                </c:pt>
                <c:pt idx="4179">
                  <c:v>5.8189799999999998</c:v>
                </c:pt>
                <c:pt idx="4180">
                  <c:v>0.106311</c:v>
                </c:pt>
                <c:pt idx="4181">
                  <c:v>0.29497200000000001</c:v>
                </c:pt>
                <c:pt idx="4182">
                  <c:v>20.241599999999998</c:v>
                </c:pt>
                <c:pt idx="4183">
                  <c:v>0.54849499999999995</c:v>
                </c:pt>
                <c:pt idx="4184">
                  <c:v>0.33557399999999998</c:v>
                </c:pt>
                <c:pt idx="4185">
                  <c:v>0.25924700000000001</c:v>
                </c:pt>
                <c:pt idx="4186">
                  <c:v>20.121600000000001</c:v>
                </c:pt>
                <c:pt idx="4187">
                  <c:v>0.70248500000000003</c:v>
                </c:pt>
                <c:pt idx="4188">
                  <c:v>7.2998099999999999</c:v>
                </c:pt>
                <c:pt idx="4189">
                  <c:v>8.7255699999999994</c:v>
                </c:pt>
                <c:pt idx="4190">
                  <c:v>23.687899999999999</c:v>
                </c:pt>
                <c:pt idx="4191">
                  <c:v>13.0525</c:v>
                </c:pt>
                <c:pt idx="4192">
                  <c:v>13.141500000000001</c:v>
                </c:pt>
                <c:pt idx="4193">
                  <c:v>8.7666299999999993</c:v>
                </c:pt>
                <c:pt idx="4194">
                  <c:v>1.6438200000000001</c:v>
                </c:pt>
                <c:pt idx="4195">
                  <c:v>7.4385199999999996</c:v>
                </c:pt>
                <c:pt idx="4196">
                  <c:v>0.26050899999999999</c:v>
                </c:pt>
                <c:pt idx="4197">
                  <c:v>2.3284899999999999</c:v>
                </c:pt>
                <c:pt idx="4198">
                  <c:v>12.597799999999999</c:v>
                </c:pt>
                <c:pt idx="4199">
                  <c:v>12.8764</c:v>
                </c:pt>
                <c:pt idx="4200">
                  <c:v>0.89064600000000005</c:v>
                </c:pt>
                <c:pt idx="4201">
                  <c:v>40.809199999999997</c:v>
                </c:pt>
                <c:pt idx="4202">
                  <c:v>3.1884199999999998</c:v>
                </c:pt>
                <c:pt idx="4203">
                  <c:v>38.764299999999999</c:v>
                </c:pt>
                <c:pt idx="4204">
                  <c:v>0.52847900000000003</c:v>
                </c:pt>
                <c:pt idx="4205">
                  <c:v>10.566800000000001</c:v>
                </c:pt>
                <c:pt idx="4206">
                  <c:v>36.842399999999998</c:v>
                </c:pt>
                <c:pt idx="4207">
                  <c:v>6.4556399999999998</c:v>
                </c:pt>
                <c:pt idx="4208">
                  <c:v>0.356821</c:v>
                </c:pt>
                <c:pt idx="4209">
                  <c:v>30.531500000000001</c:v>
                </c:pt>
                <c:pt idx="4210">
                  <c:v>8.2295200000000008</c:v>
                </c:pt>
                <c:pt idx="4211">
                  <c:v>15.181900000000001</c:v>
                </c:pt>
                <c:pt idx="4212">
                  <c:v>8.5008999999999997</c:v>
                </c:pt>
                <c:pt idx="4213">
                  <c:v>1.93798</c:v>
                </c:pt>
                <c:pt idx="4214">
                  <c:v>4.6613500000000002E-2</c:v>
                </c:pt>
                <c:pt idx="4215">
                  <c:v>23.372900000000001</c:v>
                </c:pt>
                <c:pt idx="4216">
                  <c:v>10.6028</c:v>
                </c:pt>
                <c:pt idx="4217">
                  <c:v>15.285600000000001</c:v>
                </c:pt>
                <c:pt idx="4218">
                  <c:v>1.2847200000000001</c:v>
                </c:pt>
                <c:pt idx="4219">
                  <c:v>2.3807900000000002</c:v>
                </c:pt>
                <c:pt idx="4220">
                  <c:v>28.516500000000001</c:v>
                </c:pt>
                <c:pt idx="4221">
                  <c:v>0.173955</c:v>
                </c:pt>
                <c:pt idx="4222">
                  <c:v>1.6479699999999999</c:v>
                </c:pt>
                <c:pt idx="4223">
                  <c:v>0.45345999999999997</c:v>
                </c:pt>
                <c:pt idx="4224">
                  <c:v>6.8152400000000002</c:v>
                </c:pt>
                <c:pt idx="4225">
                  <c:v>0.21046599999999999</c:v>
                </c:pt>
                <c:pt idx="4226">
                  <c:v>1.75482</c:v>
                </c:pt>
                <c:pt idx="4227">
                  <c:v>5.0749899999999997</c:v>
                </c:pt>
                <c:pt idx="4228">
                  <c:v>1.8064100000000001</c:v>
                </c:pt>
                <c:pt idx="4229">
                  <c:v>5.8174200000000003</c:v>
                </c:pt>
                <c:pt idx="4230">
                  <c:v>62.7102</c:v>
                </c:pt>
                <c:pt idx="4231">
                  <c:v>7.3902000000000001</c:v>
                </c:pt>
                <c:pt idx="4232">
                  <c:v>0.97568600000000005</c:v>
                </c:pt>
                <c:pt idx="4233">
                  <c:v>0.20224600000000001</c:v>
                </c:pt>
                <c:pt idx="4234">
                  <c:v>7.3414900000000003</c:v>
                </c:pt>
                <c:pt idx="4235">
                  <c:v>9.8298799999999993</c:v>
                </c:pt>
                <c:pt idx="4236">
                  <c:v>12.163600000000001</c:v>
                </c:pt>
                <c:pt idx="4237">
                  <c:v>1.8611899999999999</c:v>
                </c:pt>
                <c:pt idx="4238">
                  <c:v>5.9707299999999998E-2</c:v>
                </c:pt>
                <c:pt idx="4239">
                  <c:v>5.0008100000000004</c:v>
                </c:pt>
                <c:pt idx="4240">
                  <c:v>8.7699700000000007</c:v>
                </c:pt>
                <c:pt idx="4241">
                  <c:v>5.0986999999999998E-2</c:v>
                </c:pt>
                <c:pt idx="4242">
                  <c:v>13.848000000000001</c:v>
                </c:pt>
                <c:pt idx="4243">
                  <c:v>24.055099999999999</c:v>
                </c:pt>
                <c:pt idx="4244">
                  <c:v>11.7974</c:v>
                </c:pt>
                <c:pt idx="4245">
                  <c:v>12.4064</c:v>
                </c:pt>
                <c:pt idx="4246">
                  <c:v>23.692</c:v>
                </c:pt>
                <c:pt idx="4247">
                  <c:v>4.2098699999999996</c:v>
                </c:pt>
                <c:pt idx="4248">
                  <c:v>7.2070100000000004</c:v>
                </c:pt>
                <c:pt idx="4249">
                  <c:v>0.36770999999999998</c:v>
                </c:pt>
                <c:pt idx="4250">
                  <c:v>0.244813</c:v>
                </c:pt>
                <c:pt idx="4251">
                  <c:v>13.6693</c:v>
                </c:pt>
                <c:pt idx="4252">
                  <c:v>0.68935199999999996</c:v>
                </c:pt>
                <c:pt idx="4253">
                  <c:v>1.6428799999999999</c:v>
                </c:pt>
                <c:pt idx="4254">
                  <c:v>14.9472</c:v>
                </c:pt>
                <c:pt idx="4255">
                  <c:v>0.27047199999999999</c:v>
                </c:pt>
                <c:pt idx="4256">
                  <c:v>19.123200000000001</c:v>
                </c:pt>
                <c:pt idx="4257">
                  <c:v>8.1560199999999998</c:v>
                </c:pt>
                <c:pt idx="4258">
                  <c:v>26.3611</c:v>
                </c:pt>
                <c:pt idx="4259">
                  <c:v>1.05253</c:v>
                </c:pt>
                <c:pt idx="4260">
                  <c:v>15.5334</c:v>
                </c:pt>
                <c:pt idx="4261">
                  <c:v>21.0228</c:v>
                </c:pt>
                <c:pt idx="4262">
                  <c:v>13.5909</c:v>
                </c:pt>
                <c:pt idx="4263">
                  <c:v>7.7923600000000004</c:v>
                </c:pt>
                <c:pt idx="4264">
                  <c:v>8.5594699999999992</c:v>
                </c:pt>
                <c:pt idx="4265">
                  <c:v>7.7667799999999998</c:v>
                </c:pt>
                <c:pt idx="4266">
                  <c:v>8.1671200000000006</c:v>
                </c:pt>
                <c:pt idx="4267">
                  <c:v>1.4528099999999999</c:v>
                </c:pt>
                <c:pt idx="4268">
                  <c:v>28.174099999999999</c:v>
                </c:pt>
                <c:pt idx="4269">
                  <c:v>21.767299999999999</c:v>
                </c:pt>
                <c:pt idx="4270">
                  <c:v>14.6129</c:v>
                </c:pt>
                <c:pt idx="4271">
                  <c:v>0.832731</c:v>
                </c:pt>
                <c:pt idx="4272">
                  <c:v>14.9536</c:v>
                </c:pt>
                <c:pt idx="4273">
                  <c:v>1.6046199999999999</c:v>
                </c:pt>
                <c:pt idx="4274">
                  <c:v>14.8954</c:v>
                </c:pt>
                <c:pt idx="4275">
                  <c:v>14.588900000000001</c:v>
                </c:pt>
                <c:pt idx="4276">
                  <c:v>11.192600000000001</c:v>
                </c:pt>
                <c:pt idx="4277">
                  <c:v>5.3531099999999998E-2</c:v>
                </c:pt>
                <c:pt idx="4278">
                  <c:v>0.12564500000000001</c:v>
                </c:pt>
                <c:pt idx="4279">
                  <c:v>0.47197800000000001</c:v>
                </c:pt>
                <c:pt idx="4280">
                  <c:v>19.331499999999998</c:v>
                </c:pt>
                <c:pt idx="4281">
                  <c:v>33.536099999999998</c:v>
                </c:pt>
                <c:pt idx="4282">
                  <c:v>18.188700000000001</c:v>
                </c:pt>
                <c:pt idx="4283">
                  <c:v>28.186499999999999</c:v>
                </c:pt>
                <c:pt idx="4284">
                  <c:v>6.0951000000000004</c:v>
                </c:pt>
                <c:pt idx="4285">
                  <c:v>0.70529799999999998</c:v>
                </c:pt>
                <c:pt idx="4286">
                  <c:v>6.7547300000000005E-2</c:v>
                </c:pt>
                <c:pt idx="4287">
                  <c:v>0.22411800000000001</c:v>
                </c:pt>
                <c:pt idx="4288">
                  <c:v>0.12500700000000001</c:v>
                </c:pt>
                <c:pt idx="4289">
                  <c:v>14.860200000000001</c:v>
                </c:pt>
                <c:pt idx="4290">
                  <c:v>14.803599999999999</c:v>
                </c:pt>
                <c:pt idx="4291">
                  <c:v>0.477238</c:v>
                </c:pt>
                <c:pt idx="4292">
                  <c:v>0.36296699999999998</c:v>
                </c:pt>
                <c:pt idx="4293">
                  <c:v>0.117368</c:v>
                </c:pt>
                <c:pt idx="4294">
                  <c:v>0.17116400000000001</c:v>
                </c:pt>
                <c:pt idx="4295">
                  <c:v>6.8924700000000003</c:v>
                </c:pt>
                <c:pt idx="4296">
                  <c:v>5.0976900000000001</c:v>
                </c:pt>
                <c:pt idx="4297">
                  <c:v>10.6211</c:v>
                </c:pt>
                <c:pt idx="4298">
                  <c:v>8.6915399999999998</c:v>
                </c:pt>
                <c:pt idx="4299">
                  <c:v>27.611799999999999</c:v>
                </c:pt>
                <c:pt idx="4300">
                  <c:v>10.7653</c:v>
                </c:pt>
                <c:pt idx="4301">
                  <c:v>9.1077300000000001</c:v>
                </c:pt>
                <c:pt idx="4302">
                  <c:v>6.9625300000000001</c:v>
                </c:pt>
                <c:pt idx="4303">
                  <c:v>8.8152899999999992</c:v>
                </c:pt>
                <c:pt idx="4304">
                  <c:v>3.8336800000000002</c:v>
                </c:pt>
                <c:pt idx="4305">
                  <c:v>7.2672699999999999</c:v>
                </c:pt>
                <c:pt idx="4306">
                  <c:v>14.8543</c:v>
                </c:pt>
                <c:pt idx="4307">
                  <c:v>2.8064499999999999</c:v>
                </c:pt>
                <c:pt idx="4308">
                  <c:v>5.8924200000000003E-2</c:v>
                </c:pt>
                <c:pt idx="4309">
                  <c:v>11.3492</c:v>
                </c:pt>
                <c:pt idx="4310">
                  <c:v>1.5120100000000001</c:v>
                </c:pt>
                <c:pt idx="4311">
                  <c:v>23.078399999999998</c:v>
                </c:pt>
                <c:pt idx="4312">
                  <c:v>28.232099999999999</c:v>
                </c:pt>
                <c:pt idx="4313">
                  <c:v>7.2931699999999999</c:v>
                </c:pt>
                <c:pt idx="4314">
                  <c:v>12.194599999999999</c:v>
                </c:pt>
                <c:pt idx="4315">
                  <c:v>7.8608000000000002</c:v>
                </c:pt>
                <c:pt idx="4316">
                  <c:v>16.182099999999998</c:v>
                </c:pt>
                <c:pt idx="4317">
                  <c:v>8.9784500000000005</c:v>
                </c:pt>
                <c:pt idx="4318">
                  <c:v>12.38</c:v>
                </c:pt>
                <c:pt idx="4319">
                  <c:v>25.853999999999999</c:v>
                </c:pt>
                <c:pt idx="4320">
                  <c:v>0.96809199999999995</c:v>
                </c:pt>
                <c:pt idx="4321">
                  <c:v>0.30862000000000001</c:v>
                </c:pt>
                <c:pt idx="4322">
                  <c:v>17.459299999999999</c:v>
                </c:pt>
                <c:pt idx="4323">
                  <c:v>10.2735</c:v>
                </c:pt>
                <c:pt idx="4324">
                  <c:v>7.87744</c:v>
                </c:pt>
                <c:pt idx="4325">
                  <c:v>54.388500000000001</c:v>
                </c:pt>
                <c:pt idx="4326">
                  <c:v>11.311400000000001</c:v>
                </c:pt>
                <c:pt idx="4327">
                  <c:v>10.1997</c:v>
                </c:pt>
                <c:pt idx="4328">
                  <c:v>10.848800000000001</c:v>
                </c:pt>
                <c:pt idx="4329">
                  <c:v>0.36529400000000001</c:v>
                </c:pt>
                <c:pt idx="4330">
                  <c:v>14.647399999999999</c:v>
                </c:pt>
                <c:pt idx="4331">
                  <c:v>71.039000000000001</c:v>
                </c:pt>
                <c:pt idx="4332">
                  <c:v>0.49494300000000002</c:v>
                </c:pt>
                <c:pt idx="4333">
                  <c:v>0.23161000000000001</c:v>
                </c:pt>
                <c:pt idx="4334">
                  <c:v>15.3828</c:v>
                </c:pt>
                <c:pt idx="4335">
                  <c:v>7.8926600000000002</c:v>
                </c:pt>
                <c:pt idx="4336">
                  <c:v>0.65748099999999998</c:v>
                </c:pt>
                <c:pt idx="4337">
                  <c:v>1.4861599999999999</c:v>
                </c:pt>
                <c:pt idx="4338">
                  <c:v>0.95385399999999998</c:v>
                </c:pt>
                <c:pt idx="4339">
                  <c:v>0.12668399999999999</c:v>
                </c:pt>
                <c:pt idx="4340">
                  <c:v>0.25482900000000003</c:v>
                </c:pt>
                <c:pt idx="4341">
                  <c:v>15.7882</c:v>
                </c:pt>
                <c:pt idx="4342">
                  <c:v>1.12452</c:v>
                </c:pt>
                <c:pt idx="4343">
                  <c:v>0.42680499999999999</c:v>
                </c:pt>
                <c:pt idx="4344">
                  <c:v>38.770400000000002</c:v>
                </c:pt>
                <c:pt idx="4345">
                  <c:v>24.227799999999998</c:v>
                </c:pt>
                <c:pt idx="4346">
                  <c:v>6.7088400000000006E-2</c:v>
                </c:pt>
                <c:pt idx="4347">
                  <c:v>1.39649</c:v>
                </c:pt>
                <c:pt idx="4348">
                  <c:v>9.8898399999999995</c:v>
                </c:pt>
                <c:pt idx="4349">
                  <c:v>8.9520300000000006</c:v>
                </c:pt>
                <c:pt idx="4350">
                  <c:v>1.0283100000000001</c:v>
                </c:pt>
                <c:pt idx="4351">
                  <c:v>10.9727</c:v>
                </c:pt>
                <c:pt idx="4352">
                  <c:v>0.57670200000000005</c:v>
                </c:pt>
                <c:pt idx="4353">
                  <c:v>9.1890099999999997</c:v>
                </c:pt>
                <c:pt idx="4354">
                  <c:v>31.646999999999998</c:v>
                </c:pt>
                <c:pt idx="4355">
                  <c:v>9.3200199999999995</c:v>
                </c:pt>
                <c:pt idx="4356">
                  <c:v>1.5333000000000001</c:v>
                </c:pt>
                <c:pt idx="4357">
                  <c:v>38.891500000000001</c:v>
                </c:pt>
                <c:pt idx="4358">
                  <c:v>5.3369800000000002E-2</c:v>
                </c:pt>
                <c:pt idx="4359">
                  <c:v>7.0168299999999997</c:v>
                </c:pt>
                <c:pt idx="4360">
                  <c:v>9.5327300000000008</c:v>
                </c:pt>
                <c:pt idx="4361">
                  <c:v>8.1171299999999995</c:v>
                </c:pt>
                <c:pt idx="4362">
                  <c:v>48.848799999999997</c:v>
                </c:pt>
                <c:pt idx="4363">
                  <c:v>0.81266899999999997</c:v>
                </c:pt>
                <c:pt idx="4364">
                  <c:v>13.861599999999999</c:v>
                </c:pt>
                <c:pt idx="4365">
                  <c:v>12.689399999999999</c:v>
                </c:pt>
                <c:pt idx="4366">
                  <c:v>0.38269700000000001</c:v>
                </c:pt>
                <c:pt idx="4367">
                  <c:v>2.39974</c:v>
                </c:pt>
                <c:pt idx="4368">
                  <c:v>8.1590100000000003</c:v>
                </c:pt>
                <c:pt idx="4369">
                  <c:v>19.270499999999998</c:v>
                </c:pt>
                <c:pt idx="4370">
                  <c:v>4.7255900000000003E-2</c:v>
                </c:pt>
                <c:pt idx="4371">
                  <c:v>15.6989</c:v>
                </c:pt>
                <c:pt idx="4372">
                  <c:v>0.73376300000000005</c:v>
                </c:pt>
                <c:pt idx="4373">
                  <c:v>16.433399999999999</c:v>
                </c:pt>
                <c:pt idx="4374">
                  <c:v>19.308399999999999</c:v>
                </c:pt>
                <c:pt idx="4375">
                  <c:v>10.210800000000001</c:v>
                </c:pt>
                <c:pt idx="4376">
                  <c:v>6.48421E-2</c:v>
                </c:pt>
                <c:pt idx="4377">
                  <c:v>7.4185699999999999</c:v>
                </c:pt>
                <c:pt idx="4378">
                  <c:v>15.3659</c:v>
                </c:pt>
                <c:pt idx="4379">
                  <c:v>35.5961</c:v>
                </c:pt>
                <c:pt idx="4380">
                  <c:v>5.74917E-2</c:v>
                </c:pt>
                <c:pt idx="4381">
                  <c:v>2.6528499999999999</c:v>
                </c:pt>
                <c:pt idx="4382">
                  <c:v>0.25408799999999998</c:v>
                </c:pt>
                <c:pt idx="4383">
                  <c:v>0.18524199999999999</c:v>
                </c:pt>
                <c:pt idx="4384">
                  <c:v>29.441700000000001</c:v>
                </c:pt>
                <c:pt idx="4385">
                  <c:v>9.0480999999999998</c:v>
                </c:pt>
                <c:pt idx="4386">
                  <c:v>2.0044900000000001</c:v>
                </c:pt>
                <c:pt idx="4387">
                  <c:v>40.388100000000001</c:v>
                </c:pt>
                <c:pt idx="4388">
                  <c:v>19.240400000000001</c:v>
                </c:pt>
                <c:pt idx="4389">
                  <c:v>11.1465</c:v>
                </c:pt>
                <c:pt idx="4390">
                  <c:v>21.2666</c:v>
                </c:pt>
                <c:pt idx="4391">
                  <c:v>9.5657700000000006</c:v>
                </c:pt>
                <c:pt idx="4392">
                  <c:v>17.538</c:v>
                </c:pt>
                <c:pt idx="4393">
                  <c:v>24.771899999999999</c:v>
                </c:pt>
                <c:pt idx="4394">
                  <c:v>12.41</c:v>
                </c:pt>
                <c:pt idx="4395">
                  <c:v>2.2244299999999999</c:v>
                </c:pt>
                <c:pt idx="4396">
                  <c:v>9.0825099999999992</c:v>
                </c:pt>
                <c:pt idx="4397">
                  <c:v>6.1074900000000001E-2</c:v>
                </c:pt>
                <c:pt idx="4398">
                  <c:v>25.447500000000002</c:v>
                </c:pt>
                <c:pt idx="4399">
                  <c:v>18.580100000000002</c:v>
                </c:pt>
                <c:pt idx="4400">
                  <c:v>37.344299999999997</c:v>
                </c:pt>
                <c:pt idx="4401">
                  <c:v>17.807300000000001</c:v>
                </c:pt>
                <c:pt idx="4402">
                  <c:v>0.58514699999999997</c:v>
                </c:pt>
                <c:pt idx="4403">
                  <c:v>9.4494900000000008</c:v>
                </c:pt>
                <c:pt idx="4404">
                  <c:v>20.242100000000001</c:v>
                </c:pt>
                <c:pt idx="4405">
                  <c:v>17.177600000000002</c:v>
                </c:pt>
                <c:pt idx="4406">
                  <c:v>14.388</c:v>
                </c:pt>
                <c:pt idx="4407">
                  <c:v>34.904699999999998</c:v>
                </c:pt>
                <c:pt idx="4408">
                  <c:v>0.98723899999999998</c:v>
                </c:pt>
                <c:pt idx="4409">
                  <c:v>4.2542600000000004</c:v>
                </c:pt>
                <c:pt idx="4410">
                  <c:v>0.20887</c:v>
                </c:pt>
                <c:pt idx="4411">
                  <c:v>3.6863000000000001</c:v>
                </c:pt>
                <c:pt idx="4412">
                  <c:v>0.97166300000000005</c:v>
                </c:pt>
                <c:pt idx="4413">
                  <c:v>7.4069200000000004</c:v>
                </c:pt>
                <c:pt idx="4414">
                  <c:v>14.3752</c:v>
                </c:pt>
                <c:pt idx="4415">
                  <c:v>0.78714399999999995</c:v>
                </c:pt>
                <c:pt idx="4416">
                  <c:v>0.39215699999999998</c:v>
                </c:pt>
                <c:pt idx="4417">
                  <c:v>6.2556799999999999</c:v>
                </c:pt>
                <c:pt idx="4418">
                  <c:v>24.599699999999999</c:v>
                </c:pt>
                <c:pt idx="4419">
                  <c:v>13.619</c:v>
                </c:pt>
                <c:pt idx="4420">
                  <c:v>13.6204</c:v>
                </c:pt>
                <c:pt idx="4421">
                  <c:v>16.904299999999999</c:v>
                </c:pt>
                <c:pt idx="4422">
                  <c:v>0.65753200000000001</c:v>
                </c:pt>
                <c:pt idx="4423">
                  <c:v>10.138999999999999</c:v>
                </c:pt>
                <c:pt idx="4424">
                  <c:v>9.90564</c:v>
                </c:pt>
                <c:pt idx="4425">
                  <c:v>0.42269699999999999</c:v>
                </c:pt>
                <c:pt idx="4426">
                  <c:v>8.8965099999999993</c:v>
                </c:pt>
                <c:pt idx="4427">
                  <c:v>8.8984100000000002</c:v>
                </c:pt>
                <c:pt idx="4428">
                  <c:v>4.2200300000000004</c:v>
                </c:pt>
                <c:pt idx="4429">
                  <c:v>10.7782</c:v>
                </c:pt>
                <c:pt idx="4430">
                  <c:v>7.6845499999999998</c:v>
                </c:pt>
                <c:pt idx="4431">
                  <c:v>1.0935699999999999</c:v>
                </c:pt>
                <c:pt idx="4432">
                  <c:v>19.372800000000002</c:v>
                </c:pt>
                <c:pt idx="4433">
                  <c:v>8.0678599999999996</c:v>
                </c:pt>
                <c:pt idx="4434">
                  <c:v>9.1345899999999993</c:v>
                </c:pt>
                <c:pt idx="4435">
                  <c:v>6.9527799999999997</c:v>
                </c:pt>
                <c:pt idx="4436">
                  <c:v>14.9541</c:v>
                </c:pt>
                <c:pt idx="4437">
                  <c:v>7.1151799999999996</c:v>
                </c:pt>
                <c:pt idx="4438">
                  <c:v>9.2375100000000003</c:v>
                </c:pt>
                <c:pt idx="4439">
                  <c:v>6.9159600000000001</c:v>
                </c:pt>
                <c:pt idx="4440">
                  <c:v>15.977600000000001</c:v>
                </c:pt>
                <c:pt idx="4441">
                  <c:v>42.502099999999999</c:v>
                </c:pt>
                <c:pt idx="4442">
                  <c:v>6.2836100000000006E-2</c:v>
                </c:pt>
                <c:pt idx="4443">
                  <c:v>16.273900000000001</c:v>
                </c:pt>
                <c:pt idx="4444">
                  <c:v>0.18920000000000001</c:v>
                </c:pt>
                <c:pt idx="4445">
                  <c:v>8.3552</c:v>
                </c:pt>
                <c:pt idx="4446">
                  <c:v>30.391200000000001</c:v>
                </c:pt>
                <c:pt idx="4447">
                  <c:v>21.4542</c:v>
                </c:pt>
                <c:pt idx="4448">
                  <c:v>5.9117900000000001E-2</c:v>
                </c:pt>
                <c:pt idx="4449">
                  <c:v>0.12328</c:v>
                </c:pt>
                <c:pt idx="4450">
                  <c:v>8.9773499999999995</c:v>
                </c:pt>
                <c:pt idx="4451">
                  <c:v>1.8572500000000001</c:v>
                </c:pt>
                <c:pt idx="4452">
                  <c:v>12.4763</c:v>
                </c:pt>
                <c:pt idx="4453">
                  <c:v>22.828600000000002</c:v>
                </c:pt>
                <c:pt idx="4454">
                  <c:v>0.19034400000000001</c:v>
                </c:pt>
                <c:pt idx="4455">
                  <c:v>5.5213099999999997</c:v>
                </c:pt>
                <c:pt idx="4456">
                  <c:v>15.5191</c:v>
                </c:pt>
                <c:pt idx="4457">
                  <c:v>9.9678500000000003</c:v>
                </c:pt>
                <c:pt idx="4458">
                  <c:v>1.87195</c:v>
                </c:pt>
                <c:pt idx="4459">
                  <c:v>1.16415</c:v>
                </c:pt>
                <c:pt idx="4460">
                  <c:v>8.3539100000000008</c:v>
                </c:pt>
                <c:pt idx="4461">
                  <c:v>0.59090200000000004</c:v>
                </c:pt>
                <c:pt idx="4462">
                  <c:v>7.1165900000000004</c:v>
                </c:pt>
                <c:pt idx="4463">
                  <c:v>19.615500000000001</c:v>
                </c:pt>
                <c:pt idx="4464">
                  <c:v>8.3028700000000004</c:v>
                </c:pt>
                <c:pt idx="4465">
                  <c:v>11.7248</c:v>
                </c:pt>
                <c:pt idx="4466">
                  <c:v>9.6094600000000003</c:v>
                </c:pt>
                <c:pt idx="4467">
                  <c:v>11.520899999999999</c:v>
                </c:pt>
                <c:pt idx="4468">
                  <c:v>7.3445900000000002</c:v>
                </c:pt>
                <c:pt idx="4469">
                  <c:v>14.684799999999999</c:v>
                </c:pt>
                <c:pt idx="4470">
                  <c:v>14.190099999999999</c:v>
                </c:pt>
                <c:pt idx="4471">
                  <c:v>4.6749300000000001E-2</c:v>
                </c:pt>
                <c:pt idx="4472">
                  <c:v>23.769200000000001</c:v>
                </c:pt>
                <c:pt idx="4473">
                  <c:v>0.192631</c:v>
                </c:pt>
                <c:pt idx="4474">
                  <c:v>0.112529</c:v>
                </c:pt>
                <c:pt idx="4475">
                  <c:v>6.9102499999999996</c:v>
                </c:pt>
                <c:pt idx="4476">
                  <c:v>8.8175899999999992</c:v>
                </c:pt>
                <c:pt idx="4477">
                  <c:v>1.23594</c:v>
                </c:pt>
                <c:pt idx="4478">
                  <c:v>8.30837</c:v>
                </c:pt>
                <c:pt idx="4479">
                  <c:v>5.0969899999999999</c:v>
                </c:pt>
                <c:pt idx="4480">
                  <c:v>12.8276</c:v>
                </c:pt>
                <c:pt idx="4481">
                  <c:v>2.3903599999999998</c:v>
                </c:pt>
                <c:pt idx="4482">
                  <c:v>15.5185</c:v>
                </c:pt>
                <c:pt idx="4483">
                  <c:v>0.40409299999999998</c:v>
                </c:pt>
                <c:pt idx="4484">
                  <c:v>13.3003</c:v>
                </c:pt>
                <c:pt idx="4485">
                  <c:v>0.76558099999999996</c:v>
                </c:pt>
                <c:pt idx="4486">
                  <c:v>13.467599999999999</c:v>
                </c:pt>
                <c:pt idx="4487">
                  <c:v>45.365099999999998</c:v>
                </c:pt>
                <c:pt idx="4488">
                  <c:v>9.9741</c:v>
                </c:pt>
                <c:pt idx="4489">
                  <c:v>9.0845500000000001</c:v>
                </c:pt>
                <c:pt idx="4490">
                  <c:v>0.14792</c:v>
                </c:pt>
                <c:pt idx="4491">
                  <c:v>11.526999999999999</c:v>
                </c:pt>
                <c:pt idx="4492">
                  <c:v>4.62399</c:v>
                </c:pt>
                <c:pt idx="4493">
                  <c:v>21.4255</c:v>
                </c:pt>
                <c:pt idx="4494">
                  <c:v>0.226937</c:v>
                </c:pt>
                <c:pt idx="4495">
                  <c:v>12.883100000000001</c:v>
                </c:pt>
                <c:pt idx="4496">
                  <c:v>0.77950200000000003</c:v>
                </c:pt>
                <c:pt idx="4497">
                  <c:v>7.7819099999999999</c:v>
                </c:pt>
                <c:pt idx="4498">
                  <c:v>7.8663299999999996</c:v>
                </c:pt>
                <c:pt idx="4499">
                  <c:v>16.514600000000002</c:v>
                </c:pt>
                <c:pt idx="4500">
                  <c:v>1.3423700000000001</c:v>
                </c:pt>
                <c:pt idx="4501">
                  <c:v>2.6880899999999999</c:v>
                </c:pt>
                <c:pt idx="4502">
                  <c:v>11.755100000000001</c:v>
                </c:pt>
                <c:pt idx="4503">
                  <c:v>31.696300000000001</c:v>
                </c:pt>
                <c:pt idx="4504">
                  <c:v>1.0181899999999999</c:v>
                </c:pt>
                <c:pt idx="4505">
                  <c:v>16.566800000000001</c:v>
                </c:pt>
                <c:pt idx="4506">
                  <c:v>14.2669</c:v>
                </c:pt>
                <c:pt idx="4507">
                  <c:v>5.9220699999999997</c:v>
                </c:pt>
                <c:pt idx="4508">
                  <c:v>11.5829</c:v>
                </c:pt>
                <c:pt idx="4509">
                  <c:v>7.0620000000000003</c:v>
                </c:pt>
                <c:pt idx="4510">
                  <c:v>5.9188499999999998E-2</c:v>
                </c:pt>
                <c:pt idx="4511">
                  <c:v>0.21925</c:v>
                </c:pt>
                <c:pt idx="4512">
                  <c:v>15.804600000000001</c:v>
                </c:pt>
                <c:pt idx="4513">
                  <c:v>0.13206000000000001</c:v>
                </c:pt>
                <c:pt idx="4514">
                  <c:v>4.6588400000000002E-2</c:v>
                </c:pt>
                <c:pt idx="4515">
                  <c:v>22.8538</c:v>
                </c:pt>
                <c:pt idx="4516">
                  <c:v>18.287500000000001</c:v>
                </c:pt>
                <c:pt idx="4517">
                  <c:v>18.577200000000001</c:v>
                </c:pt>
                <c:pt idx="4518">
                  <c:v>7.1366300000000003</c:v>
                </c:pt>
                <c:pt idx="4519">
                  <c:v>7.9907300000000001</c:v>
                </c:pt>
                <c:pt idx="4520">
                  <c:v>8.9975100000000001</c:v>
                </c:pt>
                <c:pt idx="4521">
                  <c:v>13.1911</c:v>
                </c:pt>
                <c:pt idx="4522">
                  <c:v>14.158300000000001</c:v>
                </c:pt>
                <c:pt idx="4523">
                  <c:v>29.334199999999999</c:v>
                </c:pt>
                <c:pt idx="4524">
                  <c:v>0.55318500000000004</c:v>
                </c:pt>
                <c:pt idx="4525">
                  <c:v>0.16406299999999999</c:v>
                </c:pt>
                <c:pt idx="4526">
                  <c:v>0.57343500000000003</c:v>
                </c:pt>
                <c:pt idx="4527">
                  <c:v>0.29714200000000002</c:v>
                </c:pt>
                <c:pt idx="4528">
                  <c:v>18.3489</c:v>
                </c:pt>
                <c:pt idx="4529">
                  <c:v>0.12989300000000001</c:v>
                </c:pt>
                <c:pt idx="4530">
                  <c:v>13.9055</c:v>
                </c:pt>
                <c:pt idx="4531">
                  <c:v>0.111965</c:v>
                </c:pt>
                <c:pt idx="4532">
                  <c:v>15.4069</c:v>
                </c:pt>
                <c:pt idx="4533">
                  <c:v>0.123201</c:v>
                </c:pt>
                <c:pt idx="4534">
                  <c:v>17.735099999999999</c:v>
                </c:pt>
                <c:pt idx="4535">
                  <c:v>0.75176699999999996</c:v>
                </c:pt>
                <c:pt idx="4536">
                  <c:v>5.4478099999999996</c:v>
                </c:pt>
                <c:pt idx="4537">
                  <c:v>5.2263999999999998E-2</c:v>
                </c:pt>
                <c:pt idx="4538">
                  <c:v>1.2934699999999999</c:v>
                </c:pt>
                <c:pt idx="4539">
                  <c:v>0.76649699999999998</c:v>
                </c:pt>
                <c:pt idx="4540">
                  <c:v>0.66072399999999998</c:v>
                </c:pt>
                <c:pt idx="4541">
                  <c:v>13.3384</c:v>
                </c:pt>
                <c:pt idx="4542">
                  <c:v>7.83073</c:v>
                </c:pt>
                <c:pt idx="4543">
                  <c:v>8.0329099999999993</c:v>
                </c:pt>
                <c:pt idx="4544">
                  <c:v>31.2653</c:v>
                </c:pt>
                <c:pt idx="4545">
                  <c:v>22.019500000000001</c:v>
                </c:pt>
                <c:pt idx="4546">
                  <c:v>34.605600000000003</c:v>
                </c:pt>
                <c:pt idx="4547">
                  <c:v>23.0687</c:v>
                </c:pt>
                <c:pt idx="4548">
                  <c:v>24.2913</c:v>
                </c:pt>
                <c:pt idx="4549">
                  <c:v>0.17144599999999999</c:v>
                </c:pt>
                <c:pt idx="4550">
                  <c:v>31.221699999999998</c:v>
                </c:pt>
                <c:pt idx="4551">
                  <c:v>5.3051000000000004</c:v>
                </c:pt>
                <c:pt idx="4552">
                  <c:v>9.7107200000000002</c:v>
                </c:pt>
                <c:pt idx="4553">
                  <c:v>22.308800000000002</c:v>
                </c:pt>
                <c:pt idx="4554">
                  <c:v>9.6880599999999997E-2</c:v>
                </c:pt>
                <c:pt idx="4555">
                  <c:v>5.32317E-2</c:v>
                </c:pt>
                <c:pt idx="4556">
                  <c:v>0.26164399999999999</c:v>
                </c:pt>
                <c:pt idx="4557">
                  <c:v>3.1955300000000002</c:v>
                </c:pt>
                <c:pt idx="4558">
                  <c:v>13.1168</c:v>
                </c:pt>
                <c:pt idx="4559">
                  <c:v>2.1899299999999999</c:v>
                </c:pt>
                <c:pt idx="4560">
                  <c:v>0.68789400000000001</c:v>
                </c:pt>
                <c:pt idx="4561">
                  <c:v>11.696</c:v>
                </c:pt>
                <c:pt idx="4562">
                  <c:v>0.55111200000000005</c:v>
                </c:pt>
                <c:pt idx="4563">
                  <c:v>0.34028799999999998</c:v>
                </c:pt>
                <c:pt idx="4564">
                  <c:v>2.5357500000000002</c:v>
                </c:pt>
                <c:pt idx="4565">
                  <c:v>11.399800000000001</c:v>
                </c:pt>
                <c:pt idx="4566">
                  <c:v>12.3996</c:v>
                </c:pt>
                <c:pt idx="4567">
                  <c:v>20.434699999999999</c:v>
                </c:pt>
                <c:pt idx="4568">
                  <c:v>10.597099999999999</c:v>
                </c:pt>
                <c:pt idx="4569">
                  <c:v>8.8096599999999992</c:v>
                </c:pt>
                <c:pt idx="4570">
                  <c:v>9.1627500000000008</c:v>
                </c:pt>
                <c:pt idx="4571">
                  <c:v>10.936400000000001</c:v>
                </c:pt>
                <c:pt idx="4572">
                  <c:v>0.20418700000000001</c:v>
                </c:pt>
                <c:pt idx="4573">
                  <c:v>7.8131700000000004</c:v>
                </c:pt>
                <c:pt idx="4574">
                  <c:v>43.920499999999997</c:v>
                </c:pt>
                <c:pt idx="4575">
                  <c:v>11.1334</c:v>
                </c:pt>
                <c:pt idx="4576">
                  <c:v>9.65029</c:v>
                </c:pt>
                <c:pt idx="4577">
                  <c:v>24.734400000000001</c:v>
                </c:pt>
                <c:pt idx="4578">
                  <c:v>18.447500000000002</c:v>
                </c:pt>
                <c:pt idx="4579">
                  <c:v>8.57606</c:v>
                </c:pt>
                <c:pt idx="4580">
                  <c:v>0.56009600000000004</c:v>
                </c:pt>
                <c:pt idx="4581">
                  <c:v>0.78952199999999995</c:v>
                </c:pt>
                <c:pt idx="4582">
                  <c:v>0.78780099999999997</c:v>
                </c:pt>
                <c:pt idx="4583">
                  <c:v>0.45220700000000003</c:v>
                </c:pt>
                <c:pt idx="4584">
                  <c:v>0.19989899999999999</c:v>
                </c:pt>
                <c:pt idx="4585">
                  <c:v>6.7107000000000001</c:v>
                </c:pt>
                <c:pt idx="4586">
                  <c:v>5.7722699999999998</c:v>
                </c:pt>
                <c:pt idx="4587">
                  <c:v>10.739000000000001</c:v>
                </c:pt>
                <c:pt idx="4588">
                  <c:v>0.86565000000000003</c:v>
                </c:pt>
                <c:pt idx="4589">
                  <c:v>6.0386500000000003E-2</c:v>
                </c:pt>
                <c:pt idx="4590">
                  <c:v>0.17464099999999999</c:v>
                </c:pt>
                <c:pt idx="4591">
                  <c:v>0.84035300000000002</c:v>
                </c:pt>
                <c:pt idx="4592">
                  <c:v>0.75616300000000003</c:v>
                </c:pt>
                <c:pt idx="4593">
                  <c:v>0.67655200000000004</c:v>
                </c:pt>
                <c:pt idx="4594">
                  <c:v>22.508199999999999</c:v>
                </c:pt>
                <c:pt idx="4595">
                  <c:v>18.3599</c:v>
                </c:pt>
                <c:pt idx="4596">
                  <c:v>11.9709</c:v>
                </c:pt>
                <c:pt idx="4597">
                  <c:v>14.3691</c:v>
                </c:pt>
                <c:pt idx="4598">
                  <c:v>23.103000000000002</c:v>
                </c:pt>
                <c:pt idx="4599">
                  <c:v>11.1526</c:v>
                </c:pt>
                <c:pt idx="4600">
                  <c:v>5.5314500000000003E-2</c:v>
                </c:pt>
                <c:pt idx="4601">
                  <c:v>6.7116100000000003</c:v>
                </c:pt>
                <c:pt idx="4602">
                  <c:v>1.1022799999999999</c:v>
                </c:pt>
                <c:pt idx="4603">
                  <c:v>0.260994</c:v>
                </c:pt>
                <c:pt idx="4604">
                  <c:v>0.386735</c:v>
                </c:pt>
                <c:pt idx="4605">
                  <c:v>8.2745300000000004</c:v>
                </c:pt>
                <c:pt idx="4606">
                  <c:v>3.4189099999999999</c:v>
                </c:pt>
                <c:pt idx="4607">
                  <c:v>25.0382</c:v>
                </c:pt>
                <c:pt idx="4608">
                  <c:v>10.142899999999999</c:v>
                </c:pt>
                <c:pt idx="4609">
                  <c:v>23.388000000000002</c:v>
                </c:pt>
                <c:pt idx="4610">
                  <c:v>12.402200000000001</c:v>
                </c:pt>
                <c:pt idx="4611">
                  <c:v>8.2692300000000003</c:v>
                </c:pt>
                <c:pt idx="4612">
                  <c:v>4.83892E-2</c:v>
                </c:pt>
                <c:pt idx="4613">
                  <c:v>15.1275</c:v>
                </c:pt>
                <c:pt idx="4614">
                  <c:v>8.5025099999999991</c:v>
                </c:pt>
                <c:pt idx="4615">
                  <c:v>6.3132599999999996</c:v>
                </c:pt>
                <c:pt idx="4616">
                  <c:v>23.568999999999999</c:v>
                </c:pt>
                <c:pt idx="4617">
                  <c:v>12.0176</c:v>
                </c:pt>
                <c:pt idx="4618">
                  <c:v>11.9907</c:v>
                </c:pt>
                <c:pt idx="4619">
                  <c:v>10.6433</c:v>
                </c:pt>
                <c:pt idx="4620">
                  <c:v>6.21197E-2</c:v>
                </c:pt>
                <c:pt idx="4621">
                  <c:v>0.18625900000000001</c:v>
                </c:pt>
                <c:pt idx="4622">
                  <c:v>12.628</c:v>
                </c:pt>
                <c:pt idx="4623">
                  <c:v>0.31673400000000002</c:v>
                </c:pt>
                <c:pt idx="4624">
                  <c:v>0.11085200000000001</c:v>
                </c:pt>
                <c:pt idx="4625">
                  <c:v>9.9272799999999997</c:v>
                </c:pt>
                <c:pt idx="4626">
                  <c:v>10.7637</c:v>
                </c:pt>
                <c:pt idx="4627">
                  <c:v>10.896800000000001</c:v>
                </c:pt>
                <c:pt idx="4628">
                  <c:v>9.4770900000000005E-2</c:v>
                </c:pt>
                <c:pt idx="4629">
                  <c:v>11.6934</c:v>
                </c:pt>
                <c:pt idx="4630">
                  <c:v>0.41802499999999998</c:v>
                </c:pt>
                <c:pt idx="4631">
                  <c:v>1.71519</c:v>
                </c:pt>
                <c:pt idx="4632">
                  <c:v>35.299700000000001</c:v>
                </c:pt>
                <c:pt idx="4633">
                  <c:v>0.17169300000000001</c:v>
                </c:pt>
                <c:pt idx="4634">
                  <c:v>20.3933</c:v>
                </c:pt>
                <c:pt idx="4635">
                  <c:v>9.3599700000000006</c:v>
                </c:pt>
                <c:pt idx="4636">
                  <c:v>17.9207</c:v>
                </c:pt>
                <c:pt idx="4637">
                  <c:v>0.31658500000000001</c:v>
                </c:pt>
                <c:pt idx="4638">
                  <c:v>8.1857799999999994</c:v>
                </c:pt>
                <c:pt idx="4639">
                  <c:v>0.10406</c:v>
                </c:pt>
                <c:pt idx="4640">
                  <c:v>7.68363</c:v>
                </c:pt>
                <c:pt idx="4641">
                  <c:v>0.44395899999999999</c:v>
                </c:pt>
                <c:pt idx="4642">
                  <c:v>8.8802199999999996</c:v>
                </c:pt>
                <c:pt idx="4643">
                  <c:v>0.91475600000000001</c:v>
                </c:pt>
                <c:pt idx="4644">
                  <c:v>24.591899999999999</c:v>
                </c:pt>
                <c:pt idx="4645">
                  <c:v>34.4983</c:v>
                </c:pt>
                <c:pt idx="4646">
                  <c:v>8.7027099999999997</c:v>
                </c:pt>
                <c:pt idx="4647">
                  <c:v>0.41483100000000001</c:v>
                </c:pt>
                <c:pt idx="4648">
                  <c:v>8.5915599999999994</c:v>
                </c:pt>
                <c:pt idx="4649">
                  <c:v>12.416</c:v>
                </c:pt>
                <c:pt idx="4650">
                  <c:v>24.7775</c:v>
                </c:pt>
                <c:pt idx="4651">
                  <c:v>1.2654000000000001</c:v>
                </c:pt>
                <c:pt idx="4652">
                  <c:v>27.636700000000001</c:v>
                </c:pt>
                <c:pt idx="4653">
                  <c:v>0.484707</c:v>
                </c:pt>
                <c:pt idx="4654">
                  <c:v>19.194199999999999</c:v>
                </c:pt>
                <c:pt idx="4655">
                  <c:v>6.2056300000000002E-2</c:v>
                </c:pt>
                <c:pt idx="4656">
                  <c:v>24.4941</c:v>
                </c:pt>
                <c:pt idx="4657">
                  <c:v>6.0033999999999997E-2</c:v>
                </c:pt>
                <c:pt idx="4658">
                  <c:v>8.3302800000000001</c:v>
                </c:pt>
                <c:pt idx="4659">
                  <c:v>1.2901800000000001</c:v>
                </c:pt>
                <c:pt idx="4660">
                  <c:v>0.18604699999999999</c:v>
                </c:pt>
                <c:pt idx="4661">
                  <c:v>13.964</c:v>
                </c:pt>
                <c:pt idx="4662">
                  <c:v>15.17</c:v>
                </c:pt>
                <c:pt idx="4663">
                  <c:v>6.7499399999999996</c:v>
                </c:pt>
                <c:pt idx="4664">
                  <c:v>18.304400000000001</c:v>
                </c:pt>
                <c:pt idx="4665">
                  <c:v>36.9724</c:v>
                </c:pt>
                <c:pt idx="4666">
                  <c:v>30.8429</c:v>
                </c:pt>
                <c:pt idx="4667">
                  <c:v>34.647799999999997</c:v>
                </c:pt>
                <c:pt idx="4668">
                  <c:v>0.54061800000000004</c:v>
                </c:pt>
                <c:pt idx="4669">
                  <c:v>26.42</c:v>
                </c:pt>
                <c:pt idx="4670">
                  <c:v>26.426400000000001</c:v>
                </c:pt>
                <c:pt idx="4671">
                  <c:v>10.3003</c:v>
                </c:pt>
                <c:pt idx="4672">
                  <c:v>11.302300000000001</c:v>
                </c:pt>
                <c:pt idx="4673">
                  <c:v>4.96699</c:v>
                </c:pt>
                <c:pt idx="4674">
                  <c:v>8.8091200000000001</c:v>
                </c:pt>
                <c:pt idx="4675">
                  <c:v>11.282</c:v>
                </c:pt>
                <c:pt idx="4676">
                  <c:v>3.0836199999999998</c:v>
                </c:pt>
                <c:pt idx="4677">
                  <c:v>12.8749</c:v>
                </c:pt>
                <c:pt idx="4678">
                  <c:v>0.79456000000000004</c:v>
                </c:pt>
                <c:pt idx="4679">
                  <c:v>0.16382099999999999</c:v>
                </c:pt>
                <c:pt idx="4680">
                  <c:v>28.678599999999999</c:v>
                </c:pt>
                <c:pt idx="4681">
                  <c:v>26.453299999999999</c:v>
                </c:pt>
                <c:pt idx="4682">
                  <c:v>24.9922</c:v>
                </c:pt>
                <c:pt idx="4683">
                  <c:v>7.1569399999999996</c:v>
                </c:pt>
                <c:pt idx="4684">
                  <c:v>0.63044299999999998</c:v>
                </c:pt>
                <c:pt idx="4685">
                  <c:v>6.8783700000000003</c:v>
                </c:pt>
                <c:pt idx="4686">
                  <c:v>0.117038</c:v>
                </c:pt>
                <c:pt idx="4687">
                  <c:v>13.3858</c:v>
                </c:pt>
                <c:pt idx="4688">
                  <c:v>0.329517</c:v>
                </c:pt>
                <c:pt idx="4689">
                  <c:v>4.9665099999999997E-2</c:v>
                </c:pt>
                <c:pt idx="4690">
                  <c:v>6.8195800000000002</c:v>
                </c:pt>
                <c:pt idx="4691">
                  <c:v>41.819699999999997</c:v>
                </c:pt>
                <c:pt idx="4692">
                  <c:v>13.5238</c:v>
                </c:pt>
                <c:pt idx="4693">
                  <c:v>12.5618</c:v>
                </c:pt>
                <c:pt idx="4694">
                  <c:v>28.7822</c:v>
                </c:pt>
                <c:pt idx="4695">
                  <c:v>20.679200000000002</c:v>
                </c:pt>
                <c:pt idx="4696">
                  <c:v>11.0816</c:v>
                </c:pt>
                <c:pt idx="4697">
                  <c:v>6.23651</c:v>
                </c:pt>
                <c:pt idx="4698">
                  <c:v>14.191599999999999</c:v>
                </c:pt>
                <c:pt idx="4699">
                  <c:v>24.416399999999999</c:v>
                </c:pt>
                <c:pt idx="4700">
                  <c:v>7.33026</c:v>
                </c:pt>
                <c:pt idx="4701">
                  <c:v>16.284099999999999</c:v>
                </c:pt>
                <c:pt idx="4702">
                  <c:v>15.190899999999999</c:v>
                </c:pt>
                <c:pt idx="4703">
                  <c:v>1.66134</c:v>
                </c:pt>
                <c:pt idx="4704">
                  <c:v>0.240478</c:v>
                </c:pt>
                <c:pt idx="4705">
                  <c:v>19.161100000000001</c:v>
                </c:pt>
                <c:pt idx="4706">
                  <c:v>21.601600000000001</c:v>
                </c:pt>
                <c:pt idx="4707">
                  <c:v>11.1995</c:v>
                </c:pt>
                <c:pt idx="4708">
                  <c:v>20.2088</c:v>
                </c:pt>
                <c:pt idx="4709">
                  <c:v>15.238899999999999</c:v>
                </c:pt>
                <c:pt idx="4710">
                  <c:v>0.29187299999999999</c:v>
                </c:pt>
                <c:pt idx="4711">
                  <c:v>6.19626E-2</c:v>
                </c:pt>
                <c:pt idx="4712">
                  <c:v>7.2714699999999999</c:v>
                </c:pt>
                <c:pt idx="4713">
                  <c:v>0.13397800000000001</c:v>
                </c:pt>
                <c:pt idx="4714">
                  <c:v>0.33791300000000002</c:v>
                </c:pt>
                <c:pt idx="4715">
                  <c:v>8.3110099999999996</c:v>
                </c:pt>
                <c:pt idx="4716">
                  <c:v>43.584600000000002</c:v>
                </c:pt>
                <c:pt idx="4717">
                  <c:v>0.60054300000000005</c:v>
                </c:pt>
                <c:pt idx="4718">
                  <c:v>21.615400000000001</c:v>
                </c:pt>
                <c:pt idx="4719">
                  <c:v>23.2727</c:v>
                </c:pt>
                <c:pt idx="4720">
                  <c:v>7.4126300000000001</c:v>
                </c:pt>
                <c:pt idx="4721">
                  <c:v>0.55401</c:v>
                </c:pt>
                <c:pt idx="4722">
                  <c:v>22.324000000000002</c:v>
                </c:pt>
                <c:pt idx="4723">
                  <c:v>37.187199999999997</c:v>
                </c:pt>
                <c:pt idx="4724">
                  <c:v>0.52523500000000001</c:v>
                </c:pt>
                <c:pt idx="4725">
                  <c:v>0.67496800000000001</c:v>
                </c:pt>
                <c:pt idx="4726">
                  <c:v>7.2187200000000002</c:v>
                </c:pt>
                <c:pt idx="4727">
                  <c:v>13.045400000000001</c:v>
                </c:pt>
                <c:pt idx="4728">
                  <c:v>20.324400000000001</c:v>
                </c:pt>
                <c:pt idx="4729">
                  <c:v>2.52536</c:v>
                </c:pt>
                <c:pt idx="4730">
                  <c:v>4.8460700000000002E-2</c:v>
                </c:pt>
                <c:pt idx="4731">
                  <c:v>23.0318</c:v>
                </c:pt>
                <c:pt idx="4732">
                  <c:v>27.366</c:v>
                </c:pt>
                <c:pt idx="4733">
                  <c:v>0.10650999999999999</c:v>
                </c:pt>
                <c:pt idx="4734">
                  <c:v>11.1775</c:v>
                </c:pt>
                <c:pt idx="4735">
                  <c:v>0.133077</c:v>
                </c:pt>
                <c:pt idx="4736">
                  <c:v>0.52486200000000005</c:v>
                </c:pt>
                <c:pt idx="4737">
                  <c:v>12.114100000000001</c:v>
                </c:pt>
                <c:pt idx="4738">
                  <c:v>0.39312799999999998</c:v>
                </c:pt>
                <c:pt idx="4739">
                  <c:v>0.631328</c:v>
                </c:pt>
                <c:pt idx="4740">
                  <c:v>10.495200000000001</c:v>
                </c:pt>
                <c:pt idx="4741">
                  <c:v>0.84429500000000002</c:v>
                </c:pt>
                <c:pt idx="4742">
                  <c:v>6.5414700000000003</c:v>
                </c:pt>
                <c:pt idx="4743">
                  <c:v>12.94</c:v>
                </c:pt>
                <c:pt idx="4744">
                  <c:v>1.57304</c:v>
                </c:pt>
                <c:pt idx="4745">
                  <c:v>0.25562000000000001</c:v>
                </c:pt>
                <c:pt idx="4746">
                  <c:v>11.226900000000001</c:v>
                </c:pt>
                <c:pt idx="4747">
                  <c:v>23.098800000000001</c:v>
                </c:pt>
                <c:pt idx="4748">
                  <c:v>8.5725300000000004</c:v>
                </c:pt>
                <c:pt idx="4749">
                  <c:v>38.604700000000001</c:v>
                </c:pt>
                <c:pt idx="4750">
                  <c:v>20.6402</c:v>
                </c:pt>
                <c:pt idx="4751">
                  <c:v>13.0489</c:v>
                </c:pt>
                <c:pt idx="4752">
                  <c:v>1.75257</c:v>
                </c:pt>
                <c:pt idx="4753">
                  <c:v>34.282699999999998</c:v>
                </c:pt>
                <c:pt idx="4754">
                  <c:v>28.9618</c:v>
                </c:pt>
                <c:pt idx="4755">
                  <c:v>47.186199999999999</c:v>
                </c:pt>
                <c:pt idx="4756">
                  <c:v>8.1814699999999991</c:v>
                </c:pt>
                <c:pt idx="4757">
                  <c:v>2.3496999999999999</c:v>
                </c:pt>
                <c:pt idx="4758">
                  <c:v>0.17541499999999999</c:v>
                </c:pt>
                <c:pt idx="4759">
                  <c:v>9.6546500000000002</c:v>
                </c:pt>
                <c:pt idx="4760">
                  <c:v>8.6256799999999991</c:v>
                </c:pt>
                <c:pt idx="4761">
                  <c:v>1.70753</c:v>
                </c:pt>
                <c:pt idx="4762">
                  <c:v>6.5613299999999999E-2</c:v>
                </c:pt>
                <c:pt idx="4763">
                  <c:v>0.96283700000000005</c:v>
                </c:pt>
                <c:pt idx="4764">
                  <c:v>14.6831</c:v>
                </c:pt>
                <c:pt idx="4765">
                  <c:v>12.258100000000001</c:v>
                </c:pt>
                <c:pt idx="4766">
                  <c:v>0.12117600000000001</c:v>
                </c:pt>
                <c:pt idx="4767">
                  <c:v>2.3349700000000002</c:v>
                </c:pt>
                <c:pt idx="4768">
                  <c:v>1.1606000000000001</c:v>
                </c:pt>
                <c:pt idx="4769">
                  <c:v>23.687899999999999</c:v>
                </c:pt>
                <c:pt idx="4770">
                  <c:v>30.562000000000001</c:v>
                </c:pt>
                <c:pt idx="4771">
                  <c:v>10.7081</c:v>
                </c:pt>
                <c:pt idx="4772">
                  <c:v>6.5079000000000002</c:v>
                </c:pt>
                <c:pt idx="4773">
                  <c:v>9.4910800000000002</c:v>
                </c:pt>
                <c:pt idx="4774">
                  <c:v>13.841900000000001</c:v>
                </c:pt>
                <c:pt idx="4775">
                  <c:v>20.286899999999999</c:v>
                </c:pt>
                <c:pt idx="4776">
                  <c:v>2.0459399999999999</c:v>
                </c:pt>
                <c:pt idx="4777">
                  <c:v>11.0403</c:v>
                </c:pt>
                <c:pt idx="4778">
                  <c:v>10.9275</c:v>
                </c:pt>
                <c:pt idx="4779">
                  <c:v>0.380776</c:v>
                </c:pt>
                <c:pt idx="4780">
                  <c:v>18.553799999999999</c:v>
                </c:pt>
                <c:pt idx="4781">
                  <c:v>3.9447100000000002</c:v>
                </c:pt>
                <c:pt idx="4782">
                  <c:v>8.41737</c:v>
                </c:pt>
                <c:pt idx="4783">
                  <c:v>28.6934</c:v>
                </c:pt>
                <c:pt idx="4784">
                  <c:v>29.043600000000001</c:v>
                </c:pt>
                <c:pt idx="4785">
                  <c:v>9.47424</c:v>
                </c:pt>
                <c:pt idx="4786">
                  <c:v>0.200627</c:v>
                </c:pt>
                <c:pt idx="4787">
                  <c:v>3.5586000000000002</c:v>
                </c:pt>
                <c:pt idx="4788">
                  <c:v>7.54284</c:v>
                </c:pt>
                <c:pt idx="4789">
                  <c:v>10.217499999999999</c:v>
                </c:pt>
                <c:pt idx="4790">
                  <c:v>11.7418</c:v>
                </c:pt>
                <c:pt idx="4791">
                  <c:v>6.3822400000000004</c:v>
                </c:pt>
                <c:pt idx="4792">
                  <c:v>9.6271900000000006</c:v>
                </c:pt>
                <c:pt idx="4793">
                  <c:v>7.1493099999999998</c:v>
                </c:pt>
                <c:pt idx="4794">
                  <c:v>7.1945600000000001</c:v>
                </c:pt>
                <c:pt idx="4795">
                  <c:v>10.0642</c:v>
                </c:pt>
                <c:pt idx="4796">
                  <c:v>9.2369199999999996</c:v>
                </c:pt>
                <c:pt idx="4797">
                  <c:v>0.54993599999999998</c:v>
                </c:pt>
                <c:pt idx="4798">
                  <c:v>0.28180500000000003</c:v>
                </c:pt>
                <c:pt idx="4799">
                  <c:v>1.0439499999999999</c:v>
                </c:pt>
                <c:pt idx="4800">
                  <c:v>1.3960600000000001</c:v>
                </c:pt>
                <c:pt idx="4801">
                  <c:v>13.4466</c:v>
                </c:pt>
                <c:pt idx="4802">
                  <c:v>7.3252499999999996</c:v>
                </c:pt>
                <c:pt idx="4803">
                  <c:v>0.110043</c:v>
                </c:pt>
                <c:pt idx="4804">
                  <c:v>11.4221</c:v>
                </c:pt>
                <c:pt idx="4805">
                  <c:v>6.5656600000000003</c:v>
                </c:pt>
                <c:pt idx="4806">
                  <c:v>8.7799600000000009</c:v>
                </c:pt>
                <c:pt idx="4807">
                  <c:v>0.193941</c:v>
                </c:pt>
                <c:pt idx="4808">
                  <c:v>4.7138800000000002E-2</c:v>
                </c:pt>
                <c:pt idx="4809">
                  <c:v>4.9894399999999998E-2</c:v>
                </c:pt>
                <c:pt idx="4810">
                  <c:v>0.68741300000000005</c:v>
                </c:pt>
                <c:pt idx="4811">
                  <c:v>8.2825399999999991</c:v>
                </c:pt>
                <c:pt idx="4812">
                  <c:v>1.7942</c:v>
                </c:pt>
                <c:pt idx="4813">
                  <c:v>25.7606</c:v>
                </c:pt>
                <c:pt idx="4814">
                  <c:v>9.9366599999999998</c:v>
                </c:pt>
                <c:pt idx="4815">
                  <c:v>11.9</c:v>
                </c:pt>
                <c:pt idx="4816">
                  <c:v>0.69925800000000005</c:v>
                </c:pt>
                <c:pt idx="4817">
                  <c:v>6.4697099999999994E-2</c:v>
                </c:pt>
                <c:pt idx="4818">
                  <c:v>6.4410999999999996</c:v>
                </c:pt>
                <c:pt idx="4819">
                  <c:v>10.214</c:v>
                </c:pt>
                <c:pt idx="4820">
                  <c:v>1.14147</c:v>
                </c:pt>
                <c:pt idx="4821">
                  <c:v>9.5492799999999995</c:v>
                </c:pt>
                <c:pt idx="4822">
                  <c:v>11.424099999999999</c:v>
                </c:pt>
                <c:pt idx="4823">
                  <c:v>5.4291100000000002E-2</c:v>
                </c:pt>
                <c:pt idx="4824">
                  <c:v>18.4755</c:v>
                </c:pt>
                <c:pt idx="4825">
                  <c:v>9.02623</c:v>
                </c:pt>
                <c:pt idx="4826">
                  <c:v>0.174819</c:v>
                </c:pt>
                <c:pt idx="4827">
                  <c:v>0.38859100000000002</c:v>
                </c:pt>
                <c:pt idx="4828">
                  <c:v>17.430599999999998</c:v>
                </c:pt>
                <c:pt idx="4829">
                  <c:v>28.552</c:v>
                </c:pt>
                <c:pt idx="4830">
                  <c:v>7.0927100000000003</c:v>
                </c:pt>
                <c:pt idx="4831">
                  <c:v>6.6678899999999999</c:v>
                </c:pt>
                <c:pt idx="4832">
                  <c:v>0.44301800000000002</c:v>
                </c:pt>
                <c:pt idx="4833">
                  <c:v>18.842700000000001</c:v>
                </c:pt>
                <c:pt idx="4834">
                  <c:v>13.6012</c:v>
                </c:pt>
                <c:pt idx="4835">
                  <c:v>0.15076400000000001</c:v>
                </c:pt>
                <c:pt idx="4836">
                  <c:v>23.672599999999999</c:v>
                </c:pt>
                <c:pt idx="4837">
                  <c:v>0.23282700000000001</c:v>
                </c:pt>
                <c:pt idx="4838">
                  <c:v>2.9757099999999999</c:v>
                </c:pt>
                <c:pt idx="4839">
                  <c:v>0.101742</c:v>
                </c:pt>
                <c:pt idx="4840">
                  <c:v>7.7612300000000003</c:v>
                </c:pt>
                <c:pt idx="4841">
                  <c:v>6.3635399999999995E-2</c:v>
                </c:pt>
                <c:pt idx="4842">
                  <c:v>20.905100000000001</c:v>
                </c:pt>
                <c:pt idx="4843">
                  <c:v>5.8256699999999997</c:v>
                </c:pt>
                <c:pt idx="4844">
                  <c:v>0.32885399999999998</c:v>
                </c:pt>
                <c:pt idx="4845">
                  <c:v>4.7476400000000002E-2</c:v>
                </c:pt>
                <c:pt idx="4846">
                  <c:v>9.1282099999999993</c:v>
                </c:pt>
                <c:pt idx="4847">
                  <c:v>9.6443600000000007</c:v>
                </c:pt>
                <c:pt idx="4848">
                  <c:v>8.4881899999999995</c:v>
                </c:pt>
                <c:pt idx="4849">
                  <c:v>8.0182800000000007</c:v>
                </c:pt>
                <c:pt idx="4850">
                  <c:v>9.6684400000000004</c:v>
                </c:pt>
                <c:pt idx="4851">
                  <c:v>7.3892699999999998</c:v>
                </c:pt>
                <c:pt idx="4852">
                  <c:v>6.3974400000000001E-2</c:v>
                </c:pt>
                <c:pt idx="4853">
                  <c:v>0.33123200000000003</c:v>
                </c:pt>
                <c:pt idx="4854">
                  <c:v>10.0801</c:v>
                </c:pt>
                <c:pt idx="4855">
                  <c:v>0.16289500000000001</c:v>
                </c:pt>
                <c:pt idx="4856">
                  <c:v>9.5843299999999996</c:v>
                </c:pt>
                <c:pt idx="4857">
                  <c:v>29.243099999999998</c:v>
                </c:pt>
                <c:pt idx="4858">
                  <c:v>2.3757899999999998</c:v>
                </c:pt>
                <c:pt idx="4859">
                  <c:v>12.880100000000001</c:v>
                </c:pt>
                <c:pt idx="4860">
                  <c:v>8.7858300000000007</c:v>
                </c:pt>
                <c:pt idx="4861">
                  <c:v>9.5294699999999999</c:v>
                </c:pt>
                <c:pt idx="4862">
                  <c:v>1.0814999999999999</c:v>
                </c:pt>
                <c:pt idx="4863">
                  <c:v>30.203099999999999</c:v>
                </c:pt>
                <c:pt idx="4864">
                  <c:v>0.10022200000000001</c:v>
                </c:pt>
                <c:pt idx="4865">
                  <c:v>16.9544</c:v>
                </c:pt>
                <c:pt idx="4866">
                  <c:v>8.2804500000000001</c:v>
                </c:pt>
                <c:pt idx="4867">
                  <c:v>4.7193600000000002E-2</c:v>
                </c:pt>
                <c:pt idx="4868">
                  <c:v>0.74400200000000005</c:v>
                </c:pt>
                <c:pt idx="4869">
                  <c:v>17.886900000000001</c:v>
                </c:pt>
                <c:pt idx="4870">
                  <c:v>7.0183900000000001</c:v>
                </c:pt>
                <c:pt idx="4871">
                  <c:v>0.69213499999999994</c:v>
                </c:pt>
                <c:pt idx="4872">
                  <c:v>12.1502</c:v>
                </c:pt>
                <c:pt idx="4873">
                  <c:v>10.6835</c:v>
                </c:pt>
                <c:pt idx="4874">
                  <c:v>0.67239099999999996</c:v>
                </c:pt>
                <c:pt idx="4875">
                  <c:v>6.5248900000000001</c:v>
                </c:pt>
                <c:pt idx="4876">
                  <c:v>6.4433099999999993E-2</c:v>
                </c:pt>
                <c:pt idx="4877">
                  <c:v>25.0871</c:v>
                </c:pt>
                <c:pt idx="4878">
                  <c:v>16.034800000000001</c:v>
                </c:pt>
                <c:pt idx="4879">
                  <c:v>12.044700000000001</c:v>
                </c:pt>
                <c:pt idx="4880">
                  <c:v>5.0035400000000001E-2</c:v>
                </c:pt>
                <c:pt idx="4881">
                  <c:v>7.016</c:v>
                </c:pt>
                <c:pt idx="4882">
                  <c:v>2.44841</c:v>
                </c:pt>
                <c:pt idx="4883">
                  <c:v>0.25881100000000001</c:v>
                </c:pt>
                <c:pt idx="4884">
                  <c:v>2.32585</c:v>
                </c:pt>
                <c:pt idx="4885">
                  <c:v>14.5144</c:v>
                </c:pt>
                <c:pt idx="4886">
                  <c:v>14.230700000000001</c:v>
                </c:pt>
                <c:pt idx="4887">
                  <c:v>9.3716500000000007</c:v>
                </c:pt>
                <c:pt idx="4888">
                  <c:v>8.9009800000000006</c:v>
                </c:pt>
                <c:pt idx="4889">
                  <c:v>0.12720899999999999</c:v>
                </c:pt>
                <c:pt idx="4890">
                  <c:v>28.799399999999999</c:v>
                </c:pt>
                <c:pt idx="4891">
                  <c:v>1.6406400000000001</c:v>
                </c:pt>
                <c:pt idx="4892">
                  <c:v>0.98196099999999997</c:v>
                </c:pt>
                <c:pt idx="4893">
                  <c:v>0.95358299999999996</c:v>
                </c:pt>
                <c:pt idx="4894">
                  <c:v>1.27664</c:v>
                </c:pt>
                <c:pt idx="4895">
                  <c:v>26.013200000000001</c:v>
                </c:pt>
                <c:pt idx="4896">
                  <c:v>33.349699999999999</c:v>
                </c:pt>
                <c:pt idx="4897">
                  <c:v>27.161000000000001</c:v>
                </c:pt>
                <c:pt idx="4898">
                  <c:v>29.1326</c:v>
                </c:pt>
                <c:pt idx="4899">
                  <c:v>30.389600000000002</c:v>
                </c:pt>
                <c:pt idx="4900">
                  <c:v>25.19</c:v>
                </c:pt>
                <c:pt idx="4901">
                  <c:v>0.41745399999999999</c:v>
                </c:pt>
                <c:pt idx="4902">
                  <c:v>8.7424900000000001</c:v>
                </c:pt>
                <c:pt idx="4903">
                  <c:v>0.27685399999999999</c:v>
                </c:pt>
                <c:pt idx="4904">
                  <c:v>17.889299999999999</c:v>
                </c:pt>
                <c:pt idx="4905">
                  <c:v>6.7636099999999999</c:v>
                </c:pt>
                <c:pt idx="4906">
                  <c:v>10.865600000000001</c:v>
                </c:pt>
                <c:pt idx="4907">
                  <c:v>1.3428800000000001</c:v>
                </c:pt>
                <c:pt idx="4908">
                  <c:v>8.0728299999999997</c:v>
                </c:pt>
                <c:pt idx="4909">
                  <c:v>1.20539</c:v>
                </c:pt>
                <c:pt idx="4910">
                  <c:v>5.7943100000000003</c:v>
                </c:pt>
                <c:pt idx="4911">
                  <c:v>7.9405200000000002</c:v>
                </c:pt>
                <c:pt idx="4912">
                  <c:v>25.453099999999999</c:v>
                </c:pt>
                <c:pt idx="4913">
                  <c:v>7.9663599999999999</c:v>
                </c:pt>
                <c:pt idx="4914">
                  <c:v>6.02196</c:v>
                </c:pt>
                <c:pt idx="4915">
                  <c:v>0.19762399999999999</c:v>
                </c:pt>
                <c:pt idx="4916">
                  <c:v>24.133500000000002</c:v>
                </c:pt>
                <c:pt idx="4917">
                  <c:v>6.2797700000000001</c:v>
                </c:pt>
                <c:pt idx="4918">
                  <c:v>0.11000699999999999</c:v>
                </c:pt>
                <c:pt idx="4919">
                  <c:v>10.3416</c:v>
                </c:pt>
                <c:pt idx="4920">
                  <c:v>32.426900000000003</c:v>
                </c:pt>
                <c:pt idx="4921">
                  <c:v>12.9199</c:v>
                </c:pt>
                <c:pt idx="4922">
                  <c:v>9.5737699999999997</c:v>
                </c:pt>
                <c:pt idx="4923">
                  <c:v>20.508500000000002</c:v>
                </c:pt>
                <c:pt idx="4924">
                  <c:v>20.387799999999999</c:v>
                </c:pt>
                <c:pt idx="4925">
                  <c:v>11.830399999999999</c:v>
                </c:pt>
                <c:pt idx="4926">
                  <c:v>6.2146100000000004</c:v>
                </c:pt>
                <c:pt idx="4927">
                  <c:v>5.0121600000000002E-2</c:v>
                </c:pt>
                <c:pt idx="4928">
                  <c:v>10.1286</c:v>
                </c:pt>
                <c:pt idx="4929">
                  <c:v>1.53322</c:v>
                </c:pt>
                <c:pt idx="4930">
                  <c:v>15.058199999999999</c:v>
                </c:pt>
                <c:pt idx="4931">
                  <c:v>2.1710400000000001</c:v>
                </c:pt>
                <c:pt idx="4932">
                  <c:v>0.39252599999999999</c:v>
                </c:pt>
                <c:pt idx="4933">
                  <c:v>10.0914</c:v>
                </c:pt>
                <c:pt idx="4934">
                  <c:v>7.9302099999999998</c:v>
                </c:pt>
                <c:pt idx="4935">
                  <c:v>6.4118500000000003</c:v>
                </c:pt>
                <c:pt idx="4936">
                  <c:v>0.43814900000000001</c:v>
                </c:pt>
                <c:pt idx="4937">
                  <c:v>33.919499999999999</c:v>
                </c:pt>
                <c:pt idx="4938">
                  <c:v>4.6850500000000004</c:v>
                </c:pt>
                <c:pt idx="4939">
                  <c:v>1.30247</c:v>
                </c:pt>
                <c:pt idx="4940">
                  <c:v>2.2676799999999999</c:v>
                </c:pt>
                <c:pt idx="4941">
                  <c:v>3.0524800000000001</c:v>
                </c:pt>
                <c:pt idx="4942">
                  <c:v>14.1401</c:v>
                </c:pt>
                <c:pt idx="4943">
                  <c:v>8.7077899999999993</c:v>
                </c:pt>
                <c:pt idx="4944">
                  <c:v>19.198799999999999</c:v>
                </c:pt>
                <c:pt idx="4945">
                  <c:v>2.71427</c:v>
                </c:pt>
                <c:pt idx="4946">
                  <c:v>23.351800000000001</c:v>
                </c:pt>
                <c:pt idx="4947">
                  <c:v>0.47586400000000001</c:v>
                </c:pt>
                <c:pt idx="4948">
                  <c:v>10.178900000000001</c:v>
                </c:pt>
                <c:pt idx="4949">
                  <c:v>0.10586</c:v>
                </c:pt>
                <c:pt idx="4950">
                  <c:v>1.1418699999999999</c:v>
                </c:pt>
                <c:pt idx="4951">
                  <c:v>0.53272699999999995</c:v>
                </c:pt>
                <c:pt idx="4952">
                  <c:v>5.8563999999999998E-2</c:v>
                </c:pt>
                <c:pt idx="4953">
                  <c:v>8.1563700000000008</c:v>
                </c:pt>
                <c:pt idx="4954">
                  <c:v>19.574200000000001</c:v>
                </c:pt>
                <c:pt idx="4955">
                  <c:v>31.733499999999999</c:v>
                </c:pt>
                <c:pt idx="4956">
                  <c:v>7.1474700000000002</c:v>
                </c:pt>
                <c:pt idx="4957">
                  <c:v>9.8157200000000007</c:v>
                </c:pt>
                <c:pt idx="4958">
                  <c:v>0.25838299999999997</c:v>
                </c:pt>
                <c:pt idx="4959">
                  <c:v>0.82606599999999997</c:v>
                </c:pt>
                <c:pt idx="4960">
                  <c:v>25.290700000000001</c:v>
                </c:pt>
                <c:pt idx="4961">
                  <c:v>13.6294</c:v>
                </c:pt>
                <c:pt idx="4962">
                  <c:v>10.058</c:v>
                </c:pt>
                <c:pt idx="4963">
                  <c:v>4.8719600000000002E-2</c:v>
                </c:pt>
                <c:pt idx="4964">
                  <c:v>3.1362700000000001</c:v>
                </c:pt>
                <c:pt idx="4965">
                  <c:v>10.581099999999999</c:v>
                </c:pt>
                <c:pt idx="4966">
                  <c:v>9.86847E-2</c:v>
                </c:pt>
                <c:pt idx="4967">
                  <c:v>9.6908700000000003</c:v>
                </c:pt>
                <c:pt idx="4968">
                  <c:v>13.2537</c:v>
                </c:pt>
                <c:pt idx="4969">
                  <c:v>7.0705999999999998</c:v>
                </c:pt>
                <c:pt idx="4970">
                  <c:v>1.04451</c:v>
                </c:pt>
                <c:pt idx="4971">
                  <c:v>0.51793</c:v>
                </c:pt>
                <c:pt idx="4972">
                  <c:v>19.0777</c:v>
                </c:pt>
                <c:pt idx="4973">
                  <c:v>0.78842800000000002</c:v>
                </c:pt>
                <c:pt idx="4974">
                  <c:v>17.619399999999999</c:v>
                </c:pt>
                <c:pt idx="4975">
                  <c:v>0.23458100000000001</c:v>
                </c:pt>
                <c:pt idx="4976">
                  <c:v>6.2748499999999999E-2</c:v>
                </c:pt>
                <c:pt idx="4977">
                  <c:v>8.5934500000000007</c:v>
                </c:pt>
                <c:pt idx="4978">
                  <c:v>12.353</c:v>
                </c:pt>
                <c:pt idx="4979">
                  <c:v>1.3274699999999999</c:v>
                </c:pt>
                <c:pt idx="4980">
                  <c:v>12.0626</c:v>
                </c:pt>
                <c:pt idx="4981">
                  <c:v>0.31946999999999998</c:v>
                </c:pt>
                <c:pt idx="4982">
                  <c:v>7.6672000000000002</c:v>
                </c:pt>
                <c:pt idx="4983">
                  <c:v>12.2485</c:v>
                </c:pt>
                <c:pt idx="4984">
                  <c:v>0.27850799999999998</c:v>
                </c:pt>
                <c:pt idx="4985">
                  <c:v>32.954500000000003</c:v>
                </c:pt>
                <c:pt idx="4986">
                  <c:v>6.5955199999999996</c:v>
                </c:pt>
                <c:pt idx="4987">
                  <c:v>16.1891</c:v>
                </c:pt>
                <c:pt idx="4988">
                  <c:v>0.180311</c:v>
                </c:pt>
                <c:pt idx="4989">
                  <c:v>0.328457</c:v>
                </c:pt>
                <c:pt idx="4990">
                  <c:v>17.948899999999998</c:v>
                </c:pt>
                <c:pt idx="4991">
                  <c:v>11.0688</c:v>
                </c:pt>
                <c:pt idx="4992">
                  <c:v>1.1411100000000001</c:v>
                </c:pt>
                <c:pt idx="4993">
                  <c:v>13.507199999999999</c:v>
                </c:pt>
                <c:pt idx="4994">
                  <c:v>16.686399999999999</c:v>
                </c:pt>
                <c:pt idx="4995">
                  <c:v>2.39086</c:v>
                </c:pt>
                <c:pt idx="4996">
                  <c:v>8.0303299999999993</c:v>
                </c:pt>
                <c:pt idx="4997">
                  <c:v>20.933</c:v>
                </c:pt>
                <c:pt idx="4998">
                  <c:v>0.107919</c:v>
                </c:pt>
                <c:pt idx="4999">
                  <c:v>14.0047</c:v>
                </c:pt>
              </c:numCache>
            </c:numRef>
          </c:xVal>
          <c:yVal>
            <c:numRef>
              <c:f>output_simulations_all!$F$2:$F$5001</c:f>
              <c:numCache>
                <c:formatCode>General</c:formatCode>
                <c:ptCount val="5000"/>
                <c:pt idx="0">
                  <c:v>0.607325</c:v>
                </c:pt>
                <c:pt idx="1">
                  <c:v>0.40933199999999997</c:v>
                </c:pt>
                <c:pt idx="2">
                  <c:v>0.559674</c:v>
                </c:pt>
                <c:pt idx="3">
                  <c:v>0.59393600000000002</c:v>
                </c:pt>
                <c:pt idx="4">
                  <c:v>0.116657</c:v>
                </c:pt>
                <c:pt idx="5">
                  <c:v>0.388185</c:v>
                </c:pt>
                <c:pt idx="6">
                  <c:v>0.75078599999999995</c:v>
                </c:pt>
                <c:pt idx="7">
                  <c:v>0.68627899999999997</c:v>
                </c:pt>
                <c:pt idx="8">
                  <c:v>0.50192800000000004</c:v>
                </c:pt>
                <c:pt idx="9">
                  <c:v>0.61430700000000005</c:v>
                </c:pt>
                <c:pt idx="10">
                  <c:v>0.34555599999999997</c:v>
                </c:pt>
                <c:pt idx="11">
                  <c:v>0.50832200000000005</c:v>
                </c:pt>
                <c:pt idx="12">
                  <c:v>0.45245600000000002</c:v>
                </c:pt>
                <c:pt idx="13">
                  <c:v>0.27312700000000001</c:v>
                </c:pt>
                <c:pt idx="14">
                  <c:v>0.757629</c:v>
                </c:pt>
                <c:pt idx="15">
                  <c:v>0.78377200000000002</c:v>
                </c:pt>
                <c:pt idx="16">
                  <c:v>0.73291499999999998</c:v>
                </c:pt>
                <c:pt idx="17">
                  <c:v>3.6098699999999997E-2</c:v>
                </c:pt>
                <c:pt idx="18">
                  <c:v>0.28337000000000001</c:v>
                </c:pt>
                <c:pt idx="19">
                  <c:v>0.73812</c:v>
                </c:pt>
                <c:pt idx="20">
                  <c:v>0.93918800000000002</c:v>
                </c:pt>
                <c:pt idx="21">
                  <c:v>0.36607099999999998</c:v>
                </c:pt>
                <c:pt idx="22">
                  <c:v>0.67778400000000005</c:v>
                </c:pt>
                <c:pt idx="23">
                  <c:v>0.478437</c:v>
                </c:pt>
                <c:pt idx="24">
                  <c:v>0.88055399999999995</c:v>
                </c:pt>
                <c:pt idx="25">
                  <c:v>0.59636199999999995</c:v>
                </c:pt>
                <c:pt idx="26">
                  <c:v>0.41160999999999998</c:v>
                </c:pt>
                <c:pt idx="27">
                  <c:v>0.38965699999999998</c:v>
                </c:pt>
                <c:pt idx="28">
                  <c:v>0.23375799999999999</c:v>
                </c:pt>
                <c:pt idx="29">
                  <c:v>0.67902200000000001</c:v>
                </c:pt>
                <c:pt idx="30">
                  <c:v>0.50143199999999999</c:v>
                </c:pt>
                <c:pt idx="31">
                  <c:v>0.122379</c:v>
                </c:pt>
                <c:pt idx="32">
                  <c:v>0.17524300000000001</c:v>
                </c:pt>
                <c:pt idx="33">
                  <c:v>0.38523299999999999</c:v>
                </c:pt>
                <c:pt idx="34">
                  <c:v>0.78471999999999997</c:v>
                </c:pt>
                <c:pt idx="35">
                  <c:v>0.52116600000000002</c:v>
                </c:pt>
                <c:pt idx="36">
                  <c:v>0.380359</c:v>
                </c:pt>
                <c:pt idx="37">
                  <c:v>0.45052300000000001</c:v>
                </c:pt>
                <c:pt idx="38">
                  <c:v>0.15759999999999999</c:v>
                </c:pt>
                <c:pt idx="39">
                  <c:v>0.69420700000000002</c:v>
                </c:pt>
                <c:pt idx="40">
                  <c:v>0.50542900000000002</c:v>
                </c:pt>
                <c:pt idx="41">
                  <c:v>0.74838099999999996</c:v>
                </c:pt>
                <c:pt idx="42">
                  <c:v>0.67161700000000002</c:v>
                </c:pt>
                <c:pt idx="43">
                  <c:v>0.44855299999999998</c:v>
                </c:pt>
                <c:pt idx="44">
                  <c:v>0.22153800000000001</c:v>
                </c:pt>
                <c:pt idx="45">
                  <c:v>0.13009999999999999</c:v>
                </c:pt>
                <c:pt idx="46">
                  <c:v>0.44204900000000003</c:v>
                </c:pt>
                <c:pt idx="47">
                  <c:v>0.12895599999999999</c:v>
                </c:pt>
                <c:pt idx="48">
                  <c:v>0.96869099999999997</c:v>
                </c:pt>
                <c:pt idx="49">
                  <c:v>0.192797</c:v>
                </c:pt>
                <c:pt idx="50">
                  <c:v>0.246563</c:v>
                </c:pt>
                <c:pt idx="51">
                  <c:v>0.89805400000000002</c:v>
                </c:pt>
                <c:pt idx="52">
                  <c:v>0.25162299999999999</c:v>
                </c:pt>
                <c:pt idx="53">
                  <c:v>0.432112</c:v>
                </c:pt>
                <c:pt idx="54">
                  <c:v>0.11791699999999999</c:v>
                </c:pt>
                <c:pt idx="55">
                  <c:v>0.65865799999999997</c:v>
                </c:pt>
                <c:pt idx="56">
                  <c:v>0.53434700000000002</c:v>
                </c:pt>
                <c:pt idx="57">
                  <c:v>0.56335199999999996</c:v>
                </c:pt>
                <c:pt idx="58">
                  <c:v>0.113195</c:v>
                </c:pt>
                <c:pt idx="59">
                  <c:v>0.676292</c:v>
                </c:pt>
                <c:pt idx="60">
                  <c:v>0.18365999999999999</c:v>
                </c:pt>
                <c:pt idx="61">
                  <c:v>0.202178</c:v>
                </c:pt>
                <c:pt idx="62">
                  <c:v>0.38224599999999997</c:v>
                </c:pt>
                <c:pt idx="63">
                  <c:v>0.90021399999999996</c:v>
                </c:pt>
                <c:pt idx="64">
                  <c:v>0.41681299999999999</c:v>
                </c:pt>
                <c:pt idx="65">
                  <c:v>0.267152</c:v>
                </c:pt>
                <c:pt idx="66">
                  <c:v>0.468472</c:v>
                </c:pt>
                <c:pt idx="67">
                  <c:v>0.88926099999999997</c:v>
                </c:pt>
                <c:pt idx="68">
                  <c:v>0.18614600000000001</c:v>
                </c:pt>
                <c:pt idx="69">
                  <c:v>0.51921399999999995</c:v>
                </c:pt>
                <c:pt idx="70">
                  <c:v>0.58036699999999997</c:v>
                </c:pt>
                <c:pt idx="71">
                  <c:v>0.34778300000000001</c:v>
                </c:pt>
                <c:pt idx="72">
                  <c:v>0.56347400000000003</c:v>
                </c:pt>
                <c:pt idx="73">
                  <c:v>0.78069599999999995</c:v>
                </c:pt>
                <c:pt idx="74">
                  <c:v>0.62752600000000003</c:v>
                </c:pt>
                <c:pt idx="75">
                  <c:v>0.95037400000000005</c:v>
                </c:pt>
                <c:pt idx="76">
                  <c:v>0.75153300000000001</c:v>
                </c:pt>
                <c:pt idx="77">
                  <c:v>0.52404899999999999</c:v>
                </c:pt>
                <c:pt idx="78">
                  <c:v>0.880409</c:v>
                </c:pt>
                <c:pt idx="79">
                  <c:v>0.53546800000000006</c:v>
                </c:pt>
                <c:pt idx="80">
                  <c:v>0.57640499999999995</c:v>
                </c:pt>
                <c:pt idx="81">
                  <c:v>0.58506499999999995</c:v>
                </c:pt>
                <c:pt idx="82">
                  <c:v>0.35020899999999999</c:v>
                </c:pt>
                <c:pt idx="83">
                  <c:v>0.385492</c:v>
                </c:pt>
                <c:pt idx="84">
                  <c:v>0.16583500000000001</c:v>
                </c:pt>
                <c:pt idx="85">
                  <c:v>0.34775400000000001</c:v>
                </c:pt>
                <c:pt idx="86">
                  <c:v>0.57426699999999997</c:v>
                </c:pt>
                <c:pt idx="87">
                  <c:v>0.90202300000000002</c:v>
                </c:pt>
                <c:pt idx="88">
                  <c:v>0.46937299999999998</c:v>
                </c:pt>
                <c:pt idx="89">
                  <c:v>0.34711999999999998</c:v>
                </c:pt>
                <c:pt idx="90">
                  <c:v>0.84783500000000001</c:v>
                </c:pt>
                <c:pt idx="91">
                  <c:v>0.65378999999999998</c:v>
                </c:pt>
                <c:pt idx="92">
                  <c:v>0.16315299999999999</c:v>
                </c:pt>
                <c:pt idx="93">
                  <c:v>5.0454300000000001E-2</c:v>
                </c:pt>
                <c:pt idx="94">
                  <c:v>0.106174</c:v>
                </c:pt>
                <c:pt idx="95">
                  <c:v>0.83258399999999999</c:v>
                </c:pt>
                <c:pt idx="96">
                  <c:v>0.60591399999999995</c:v>
                </c:pt>
                <c:pt idx="97">
                  <c:v>0.71036100000000002</c:v>
                </c:pt>
                <c:pt idx="98">
                  <c:v>0.249497</c:v>
                </c:pt>
                <c:pt idx="99">
                  <c:v>3.5796299999999999E-3</c:v>
                </c:pt>
                <c:pt idx="100">
                  <c:v>0.53453499999999998</c:v>
                </c:pt>
                <c:pt idx="101">
                  <c:v>0.83333900000000005</c:v>
                </c:pt>
                <c:pt idx="102">
                  <c:v>0.25405800000000001</c:v>
                </c:pt>
                <c:pt idx="103">
                  <c:v>0.14590600000000001</c:v>
                </c:pt>
                <c:pt idx="104">
                  <c:v>3.7506100000000001E-2</c:v>
                </c:pt>
                <c:pt idx="105">
                  <c:v>0.42139900000000002</c:v>
                </c:pt>
                <c:pt idx="106">
                  <c:v>9.3648300000000004E-2</c:v>
                </c:pt>
                <c:pt idx="107">
                  <c:v>0.55470900000000001</c:v>
                </c:pt>
                <c:pt idx="108">
                  <c:v>0.20557700000000001</c:v>
                </c:pt>
                <c:pt idx="109">
                  <c:v>0.65299700000000005</c:v>
                </c:pt>
                <c:pt idx="110">
                  <c:v>0.49632799999999999</c:v>
                </c:pt>
                <c:pt idx="111">
                  <c:v>0.68676099999999995</c:v>
                </c:pt>
                <c:pt idx="112">
                  <c:v>5.9195400000000002E-2</c:v>
                </c:pt>
                <c:pt idx="113">
                  <c:v>0.33015499999999998</c:v>
                </c:pt>
                <c:pt idx="114">
                  <c:v>9.5367999999999994E-2</c:v>
                </c:pt>
                <c:pt idx="115">
                  <c:v>0.49722300000000003</c:v>
                </c:pt>
                <c:pt idx="116">
                  <c:v>0.63246800000000003</c:v>
                </c:pt>
                <c:pt idx="117">
                  <c:v>0.83506400000000003</c:v>
                </c:pt>
                <c:pt idx="118">
                  <c:v>0.41733500000000001</c:v>
                </c:pt>
                <c:pt idx="119">
                  <c:v>0.97795299999999996</c:v>
                </c:pt>
                <c:pt idx="120">
                  <c:v>0.73194400000000004</c:v>
                </c:pt>
                <c:pt idx="121">
                  <c:v>0.121046</c:v>
                </c:pt>
                <c:pt idx="122">
                  <c:v>0.277611</c:v>
                </c:pt>
                <c:pt idx="123">
                  <c:v>0.47217100000000001</c:v>
                </c:pt>
                <c:pt idx="124">
                  <c:v>0.140265</c:v>
                </c:pt>
                <c:pt idx="125">
                  <c:v>0.79098000000000002</c:v>
                </c:pt>
                <c:pt idx="126">
                  <c:v>0.96068900000000002</c:v>
                </c:pt>
                <c:pt idx="127">
                  <c:v>0.54617000000000004</c:v>
                </c:pt>
                <c:pt idx="128">
                  <c:v>0.18690000000000001</c:v>
                </c:pt>
                <c:pt idx="129">
                  <c:v>0.39099699999999998</c:v>
                </c:pt>
                <c:pt idx="130">
                  <c:v>0.58831699999999998</c:v>
                </c:pt>
                <c:pt idx="131">
                  <c:v>0.83906800000000004</c:v>
                </c:pt>
                <c:pt idx="132">
                  <c:v>0.15185799999999999</c:v>
                </c:pt>
                <c:pt idx="133">
                  <c:v>0.91613100000000003</c:v>
                </c:pt>
                <c:pt idx="134">
                  <c:v>0.12697700000000001</c:v>
                </c:pt>
                <c:pt idx="135">
                  <c:v>0.102655</c:v>
                </c:pt>
                <c:pt idx="136">
                  <c:v>0.89454500000000003</c:v>
                </c:pt>
                <c:pt idx="137">
                  <c:v>0.53416799999999998</c:v>
                </c:pt>
                <c:pt idx="138">
                  <c:v>0.26478000000000002</c:v>
                </c:pt>
                <c:pt idx="139">
                  <c:v>0.61043000000000003</c:v>
                </c:pt>
                <c:pt idx="140">
                  <c:v>0.44323800000000002</c:v>
                </c:pt>
                <c:pt idx="141">
                  <c:v>0.83231900000000003</c:v>
                </c:pt>
                <c:pt idx="142">
                  <c:v>0.95893700000000004</c:v>
                </c:pt>
                <c:pt idx="143">
                  <c:v>0.66344499999999995</c:v>
                </c:pt>
                <c:pt idx="144">
                  <c:v>0.23424</c:v>
                </c:pt>
                <c:pt idx="145">
                  <c:v>0.62019000000000002</c:v>
                </c:pt>
                <c:pt idx="146">
                  <c:v>0.62285400000000002</c:v>
                </c:pt>
                <c:pt idx="147">
                  <c:v>0.54036700000000004</c:v>
                </c:pt>
                <c:pt idx="148">
                  <c:v>0.22264600000000001</c:v>
                </c:pt>
                <c:pt idx="149">
                  <c:v>0.68158200000000002</c:v>
                </c:pt>
                <c:pt idx="150">
                  <c:v>9.0280799999999994E-2</c:v>
                </c:pt>
                <c:pt idx="151">
                  <c:v>0.30444599999999999</c:v>
                </c:pt>
                <c:pt idx="152">
                  <c:v>0.60859700000000005</c:v>
                </c:pt>
                <c:pt idx="153">
                  <c:v>8.0909599999999998E-2</c:v>
                </c:pt>
                <c:pt idx="154">
                  <c:v>0.89409799999999995</c:v>
                </c:pt>
                <c:pt idx="155">
                  <c:v>0.309728</c:v>
                </c:pt>
                <c:pt idx="156">
                  <c:v>0.376164</c:v>
                </c:pt>
                <c:pt idx="157">
                  <c:v>9.3636200000000003E-2</c:v>
                </c:pt>
                <c:pt idx="158">
                  <c:v>0.83487999999999996</c:v>
                </c:pt>
                <c:pt idx="159">
                  <c:v>0.31741000000000003</c:v>
                </c:pt>
                <c:pt idx="160">
                  <c:v>0.58806199999999997</c:v>
                </c:pt>
                <c:pt idx="161">
                  <c:v>0.78380799999999995</c:v>
                </c:pt>
                <c:pt idx="162">
                  <c:v>0.17882200000000001</c:v>
                </c:pt>
                <c:pt idx="163">
                  <c:v>0.28688900000000001</c:v>
                </c:pt>
                <c:pt idx="164">
                  <c:v>0.15687699999999999</c:v>
                </c:pt>
                <c:pt idx="165">
                  <c:v>2.6922700000000001E-2</c:v>
                </c:pt>
                <c:pt idx="166">
                  <c:v>0.83943900000000005</c:v>
                </c:pt>
                <c:pt idx="167">
                  <c:v>0.81110000000000004</c:v>
                </c:pt>
                <c:pt idx="168">
                  <c:v>0.14849499999999999</c:v>
                </c:pt>
                <c:pt idx="169">
                  <c:v>0.60132699999999994</c:v>
                </c:pt>
                <c:pt idx="170">
                  <c:v>0.40313599999999999</c:v>
                </c:pt>
                <c:pt idx="171">
                  <c:v>0.49754399999999999</c:v>
                </c:pt>
                <c:pt idx="172">
                  <c:v>0.98226000000000002</c:v>
                </c:pt>
                <c:pt idx="173">
                  <c:v>5.0494400000000002E-2</c:v>
                </c:pt>
                <c:pt idx="174">
                  <c:v>0.59022699999999995</c:v>
                </c:pt>
                <c:pt idx="175">
                  <c:v>0.95533699999999999</c:v>
                </c:pt>
                <c:pt idx="176">
                  <c:v>0.63247699999999996</c:v>
                </c:pt>
                <c:pt idx="177">
                  <c:v>0.909551</c:v>
                </c:pt>
                <c:pt idx="178">
                  <c:v>0.84743299999999999</c:v>
                </c:pt>
                <c:pt idx="179">
                  <c:v>0.35758000000000001</c:v>
                </c:pt>
                <c:pt idx="180">
                  <c:v>0.569662</c:v>
                </c:pt>
                <c:pt idx="181">
                  <c:v>0.37106</c:v>
                </c:pt>
                <c:pt idx="182">
                  <c:v>0.19012499999999999</c:v>
                </c:pt>
                <c:pt idx="183">
                  <c:v>4.3761000000000001E-2</c:v>
                </c:pt>
                <c:pt idx="184">
                  <c:v>0.68180700000000005</c:v>
                </c:pt>
                <c:pt idx="185">
                  <c:v>5.9750300000000001E-3</c:v>
                </c:pt>
                <c:pt idx="186">
                  <c:v>0.90229099999999995</c:v>
                </c:pt>
                <c:pt idx="187">
                  <c:v>0.77817700000000001</c:v>
                </c:pt>
                <c:pt idx="188">
                  <c:v>0.89628699999999994</c:v>
                </c:pt>
                <c:pt idx="189">
                  <c:v>0.58463399999999999</c:v>
                </c:pt>
                <c:pt idx="190">
                  <c:v>1.3336000000000001E-2</c:v>
                </c:pt>
                <c:pt idx="191">
                  <c:v>0.56791400000000003</c:v>
                </c:pt>
                <c:pt idx="192">
                  <c:v>0.28805700000000001</c:v>
                </c:pt>
                <c:pt idx="193">
                  <c:v>0.954932</c:v>
                </c:pt>
                <c:pt idx="194">
                  <c:v>0.66455600000000004</c:v>
                </c:pt>
                <c:pt idx="195">
                  <c:v>0.58840700000000001</c:v>
                </c:pt>
                <c:pt idx="196">
                  <c:v>0.75461999999999996</c:v>
                </c:pt>
                <c:pt idx="197">
                  <c:v>0.97558599999999995</c:v>
                </c:pt>
                <c:pt idx="198">
                  <c:v>0.721391</c:v>
                </c:pt>
                <c:pt idx="199">
                  <c:v>7.0811499999999999E-2</c:v>
                </c:pt>
                <c:pt idx="200">
                  <c:v>0.72211099999999995</c:v>
                </c:pt>
                <c:pt idx="201">
                  <c:v>0.85048800000000002</c:v>
                </c:pt>
                <c:pt idx="202">
                  <c:v>3.5585899999999999E-3</c:v>
                </c:pt>
                <c:pt idx="203">
                  <c:v>0.53996999999999995</c:v>
                </c:pt>
                <c:pt idx="204">
                  <c:v>2.0002100000000001E-3</c:v>
                </c:pt>
                <c:pt idx="205">
                  <c:v>0.17094200000000001</c:v>
                </c:pt>
                <c:pt idx="206">
                  <c:v>0.21210699999999999</c:v>
                </c:pt>
                <c:pt idx="207">
                  <c:v>0.98026100000000005</c:v>
                </c:pt>
                <c:pt idx="208">
                  <c:v>0.72842899999999999</c:v>
                </c:pt>
                <c:pt idx="209">
                  <c:v>0.86591799999999997</c:v>
                </c:pt>
                <c:pt idx="210">
                  <c:v>0.70757800000000004</c:v>
                </c:pt>
                <c:pt idx="211">
                  <c:v>0.25162600000000002</c:v>
                </c:pt>
                <c:pt idx="212">
                  <c:v>0.89118900000000001</c:v>
                </c:pt>
                <c:pt idx="213">
                  <c:v>0.15455099999999999</c:v>
                </c:pt>
                <c:pt idx="214">
                  <c:v>0.53555799999999998</c:v>
                </c:pt>
                <c:pt idx="215">
                  <c:v>0.53007400000000005</c:v>
                </c:pt>
                <c:pt idx="216">
                  <c:v>0.42890699999999998</c:v>
                </c:pt>
                <c:pt idx="217">
                  <c:v>0.88752900000000001</c:v>
                </c:pt>
                <c:pt idx="218">
                  <c:v>0.88450499999999999</c:v>
                </c:pt>
                <c:pt idx="219">
                  <c:v>0.900447</c:v>
                </c:pt>
                <c:pt idx="220">
                  <c:v>0.20608899999999999</c:v>
                </c:pt>
                <c:pt idx="221">
                  <c:v>0.21524799999999999</c:v>
                </c:pt>
                <c:pt idx="222">
                  <c:v>0.33099000000000001</c:v>
                </c:pt>
                <c:pt idx="223">
                  <c:v>0.62466100000000002</c:v>
                </c:pt>
                <c:pt idx="224">
                  <c:v>0.59989499999999996</c:v>
                </c:pt>
                <c:pt idx="225">
                  <c:v>0.44239899999999999</c:v>
                </c:pt>
                <c:pt idx="226">
                  <c:v>0.64010400000000001</c:v>
                </c:pt>
                <c:pt idx="227">
                  <c:v>0.22161600000000001</c:v>
                </c:pt>
                <c:pt idx="228">
                  <c:v>0.29483599999999999</c:v>
                </c:pt>
                <c:pt idx="229">
                  <c:v>0.85916099999999995</c:v>
                </c:pt>
                <c:pt idx="230">
                  <c:v>0.28933599999999998</c:v>
                </c:pt>
                <c:pt idx="231">
                  <c:v>0.51445799999999997</c:v>
                </c:pt>
                <c:pt idx="232">
                  <c:v>0.784964</c:v>
                </c:pt>
                <c:pt idx="233">
                  <c:v>0.113899</c:v>
                </c:pt>
                <c:pt idx="234">
                  <c:v>0.80592399999999997</c:v>
                </c:pt>
                <c:pt idx="235">
                  <c:v>0.977437</c:v>
                </c:pt>
                <c:pt idx="236">
                  <c:v>0.517872</c:v>
                </c:pt>
                <c:pt idx="237">
                  <c:v>0.95375200000000004</c:v>
                </c:pt>
                <c:pt idx="238">
                  <c:v>5.9468300000000002E-2</c:v>
                </c:pt>
                <c:pt idx="239">
                  <c:v>0.14835799999999999</c:v>
                </c:pt>
                <c:pt idx="240">
                  <c:v>0.108805</c:v>
                </c:pt>
                <c:pt idx="241">
                  <c:v>0.83986799999999995</c:v>
                </c:pt>
                <c:pt idx="242">
                  <c:v>3.3460200000000002E-2</c:v>
                </c:pt>
                <c:pt idx="243">
                  <c:v>0.927948</c:v>
                </c:pt>
                <c:pt idx="244">
                  <c:v>0.91646700000000003</c:v>
                </c:pt>
                <c:pt idx="245">
                  <c:v>0.81045100000000003</c:v>
                </c:pt>
                <c:pt idx="246">
                  <c:v>0.93007099999999998</c:v>
                </c:pt>
                <c:pt idx="247">
                  <c:v>0.49663099999999999</c:v>
                </c:pt>
                <c:pt idx="248">
                  <c:v>0.63190800000000003</c:v>
                </c:pt>
                <c:pt idx="249">
                  <c:v>0.84597999999999995</c:v>
                </c:pt>
                <c:pt idx="250">
                  <c:v>0.66561000000000003</c:v>
                </c:pt>
                <c:pt idx="251">
                  <c:v>0.76301799999999997</c:v>
                </c:pt>
                <c:pt idx="252">
                  <c:v>0.51745300000000005</c:v>
                </c:pt>
                <c:pt idx="253">
                  <c:v>0.77543300000000004</c:v>
                </c:pt>
                <c:pt idx="254">
                  <c:v>0.42202200000000001</c:v>
                </c:pt>
                <c:pt idx="255">
                  <c:v>0.66515899999999994</c:v>
                </c:pt>
                <c:pt idx="256">
                  <c:v>0.159969</c:v>
                </c:pt>
                <c:pt idx="257">
                  <c:v>0.88525299999999996</c:v>
                </c:pt>
                <c:pt idx="258">
                  <c:v>0.496807</c:v>
                </c:pt>
                <c:pt idx="259">
                  <c:v>0.44434099999999999</c:v>
                </c:pt>
                <c:pt idx="260">
                  <c:v>0.454621</c:v>
                </c:pt>
                <c:pt idx="261">
                  <c:v>0.311498</c:v>
                </c:pt>
                <c:pt idx="262">
                  <c:v>0.232824</c:v>
                </c:pt>
                <c:pt idx="263">
                  <c:v>0.616757</c:v>
                </c:pt>
                <c:pt idx="264">
                  <c:v>4.5041299999999999E-2</c:v>
                </c:pt>
                <c:pt idx="265">
                  <c:v>0.58869300000000002</c:v>
                </c:pt>
                <c:pt idx="266">
                  <c:v>0.36572900000000003</c:v>
                </c:pt>
                <c:pt idx="267">
                  <c:v>0.31722299999999998</c:v>
                </c:pt>
                <c:pt idx="268">
                  <c:v>0.91644599999999998</c:v>
                </c:pt>
                <c:pt idx="269">
                  <c:v>0.20780000000000001</c:v>
                </c:pt>
                <c:pt idx="270">
                  <c:v>0.80099200000000004</c:v>
                </c:pt>
                <c:pt idx="271">
                  <c:v>0.75049299999999997</c:v>
                </c:pt>
                <c:pt idx="272">
                  <c:v>0.93200400000000005</c:v>
                </c:pt>
                <c:pt idx="273">
                  <c:v>0.17600299999999999</c:v>
                </c:pt>
                <c:pt idx="274">
                  <c:v>0.48741800000000002</c:v>
                </c:pt>
                <c:pt idx="275">
                  <c:v>0.106644</c:v>
                </c:pt>
                <c:pt idx="276">
                  <c:v>0.54842800000000003</c:v>
                </c:pt>
                <c:pt idx="277">
                  <c:v>0.57184900000000005</c:v>
                </c:pt>
                <c:pt idx="278">
                  <c:v>0.30081799999999997</c:v>
                </c:pt>
                <c:pt idx="279">
                  <c:v>0.26585599999999998</c:v>
                </c:pt>
                <c:pt idx="280">
                  <c:v>0.765123</c:v>
                </c:pt>
                <c:pt idx="281">
                  <c:v>0.93807799999999997</c:v>
                </c:pt>
                <c:pt idx="282">
                  <c:v>0.95886300000000002</c:v>
                </c:pt>
                <c:pt idx="283">
                  <c:v>0.65420299999999998</c:v>
                </c:pt>
                <c:pt idx="284">
                  <c:v>0.76759299999999997</c:v>
                </c:pt>
                <c:pt idx="285">
                  <c:v>0.88154200000000005</c:v>
                </c:pt>
                <c:pt idx="286">
                  <c:v>0.21457999999999999</c:v>
                </c:pt>
                <c:pt idx="287">
                  <c:v>0.55485899999999999</c:v>
                </c:pt>
                <c:pt idx="288">
                  <c:v>0.99505100000000002</c:v>
                </c:pt>
                <c:pt idx="289">
                  <c:v>0.89338899999999999</c:v>
                </c:pt>
                <c:pt idx="290">
                  <c:v>0.59433899999999995</c:v>
                </c:pt>
                <c:pt idx="291">
                  <c:v>0.54203199999999996</c:v>
                </c:pt>
                <c:pt idx="292">
                  <c:v>0.47247600000000001</c:v>
                </c:pt>
                <c:pt idx="293">
                  <c:v>0.17810500000000001</c:v>
                </c:pt>
                <c:pt idx="294">
                  <c:v>0.993869</c:v>
                </c:pt>
                <c:pt idx="295">
                  <c:v>0.43371700000000002</c:v>
                </c:pt>
                <c:pt idx="296">
                  <c:v>0.28176600000000002</c:v>
                </c:pt>
                <c:pt idx="297">
                  <c:v>0.88197000000000003</c:v>
                </c:pt>
                <c:pt idx="298">
                  <c:v>0.39426499999999998</c:v>
                </c:pt>
                <c:pt idx="299">
                  <c:v>0.32348900000000003</c:v>
                </c:pt>
                <c:pt idx="300">
                  <c:v>0.91557299999999997</c:v>
                </c:pt>
                <c:pt idx="301">
                  <c:v>0.67797099999999999</c:v>
                </c:pt>
                <c:pt idx="302">
                  <c:v>0.23943400000000001</c:v>
                </c:pt>
                <c:pt idx="303">
                  <c:v>0.57083700000000004</c:v>
                </c:pt>
                <c:pt idx="304">
                  <c:v>0.46558100000000002</c:v>
                </c:pt>
                <c:pt idx="305">
                  <c:v>0.48605300000000001</c:v>
                </c:pt>
                <c:pt idx="306">
                  <c:v>0.18640200000000001</c:v>
                </c:pt>
                <c:pt idx="307">
                  <c:v>0.48056900000000002</c:v>
                </c:pt>
                <c:pt idx="308">
                  <c:v>0.121405</c:v>
                </c:pt>
                <c:pt idx="309">
                  <c:v>0.30445800000000001</c:v>
                </c:pt>
                <c:pt idx="310">
                  <c:v>0.18920100000000001</c:v>
                </c:pt>
                <c:pt idx="311">
                  <c:v>0.61019299999999999</c:v>
                </c:pt>
                <c:pt idx="312">
                  <c:v>0.199297</c:v>
                </c:pt>
                <c:pt idx="313">
                  <c:v>0.73778699999999997</c:v>
                </c:pt>
                <c:pt idx="314">
                  <c:v>0.98365100000000005</c:v>
                </c:pt>
                <c:pt idx="315">
                  <c:v>0.254436</c:v>
                </c:pt>
                <c:pt idx="316">
                  <c:v>0.18846099999999999</c:v>
                </c:pt>
                <c:pt idx="317">
                  <c:v>0.97915600000000003</c:v>
                </c:pt>
                <c:pt idx="318">
                  <c:v>0.29187099999999999</c:v>
                </c:pt>
                <c:pt idx="319">
                  <c:v>0.49543199999999998</c:v>
                </c:pt>
                <c:pt idx="320">
                  <c:v>0.36660399999999999</c:v>
                </c:pt>
                <c:pt idx="321">
                  <c:v>0.25784699999999999</c:v>
                </c:pt>
                <c:pt idx="322">
                  <c:v>0.54234300000000002</c:v>
                </c:pt>
                <c:pt idx="323">
                  <c:v>0.384324</c:v>
                </c:pt>
                <c:pt idx="324">
                  <c:v>0.349275</c:v>
                </c:pt>
                <c:pt idx="325">
                  <c:v>0.31614700000000001</c:v>
                </c:pt>
                <c:pt idx="326">
                  <c:v>0.59009999999999996</c:v>
                </c:pt>
                <c:pt idx="327">
                  <c:v>7.6620800000000003E-2</c:v>
                </c:pt>
                <c:pt idx="328">
                  <c:v>6.9297899999999996E-2</c:v>
                </c:pt>
                <c:pt idx="329">
                  <c:v>0.68085200000000001</c:v>
                </c:pt>
                <c:pt idx="330">
                  <c:v>0.35144799999999998</c:v>
                </c:pt>
                <c:pt idx="331">
                  <c:v>0.82375500000000001</c:v>
                </c:pt>
                <c:pt idx="332">
                  <c:v>0.22674900000000001</c:v>
                </c:pt>
                <c:pt idx="333">
                  <c:v>0.88741300000000001</c:v>
                </c:pt>
                <c:pt idx="334">
                  <c:v>0.31312099999999998</c:v>
                </c:pt>
                <c:pt idx="335">
                  <c:v>0.73749900000000002</c:v>
                </c:pt>
                <c:pt idx="336">
                  <c:v>8.8451000000000002E-2</c:v>
                </c:pt>
                <c:pt idx="337">
                  <c:v>0.29883199999999999</c:v>
                </c:pt>
                <c:pt idx="338">
                  <c:v>0.992367</c:v>
                </c:pt>
                <c:pt idx="339">
                  <c:v>0.28411799999999998</c:v>
                </c:pt>
                <c:pt idx="340">
                  <c:v>0.76044400000000001</c:v>
                </c:pt>
                <c:pt idx="341">
                  <c:v>0.72184000000000004</c:v>
                </c:pt>
                <c:pt idx="342">
                  <c:v>0.59376399999999996</c:v>
                </c:pt>
                <c:pt idx="343">
                  <c:v>0.36263600000000001</c:v>
                </c:pt>
                <c:pt idx="344">
                  <c:v>0.25177300000000002</c:v>
                </c:pt>
                <c:pt idx="345">
                  <c:v>0.80929399999999996</c:v>
                </c:pt>
                <c:pt idx="346">
                  <c:v>0.54861000000000004</c:v>
                </c:pt>
                <c:pt idx="347">
                  <c:v>0.61400999999999994</c:v>
                </c:pt>
                <c:pt idx="348">
                  <c:v>0.91287099999999999</c:v>
                </c:pt>
                <c:pt idx="349">
                  <c:v>0.42926399999999998</c:v>
                </c:pt>
                <c:pt idx="350">
                  <c:v>0.13877100000000001</c:v>
                </c:pt>
                <c:pt idx="351">
                  <c:v>0.71082400000000001</c:v>
                </c:pt>
                <c:pt idx="352">
                  <c:v>0.67975300000000005</c:v>
                </c:pt>
                <c:pt idx="353">
                  <c:v>0.20319999999999999</c:v>
                </c:pt>
                <c:pt idx="354">
                  <c:v>0.56465200000000004</c:v>
                </c:pt>
                <c:pt idx="355">
                  <c:v>1.23587E-2</c:v>
                </c:pt>
                <c:pt idx="356">
                  <c:v>0.370363</c:v>
                </c:pt>
                <c:pt idx="357">
                  <c:v>0.92668499999999998</c:v>
                </c:pt>
                <c:pt idx="358">
                  <c:v>0.84612600000000004</c:v>
                </c:pt>
                <c:pt idx="359">
                  <c:v>8.2011600000000004E-2</c:v>
                </c:pt>
                <c:pt idx="360">
                  <c:v>0.37220199999999998</c:v>
                </c:pt>
                <c:pt idx="361">
                  <c:v>0.38662600000000003</c:v>
                </c:pt>
                <c:pt idx="362">
                  <c:v>0.134878</c:v>
                </c:pt>
                <c:pt idx="363">
                  <c:v>0.83659600000000001</c:v>
                </c:pt>
                <c:pt idx="364">
                  <c:v>0.81948900000000002</c:v>
                </c:pt>
                <c:pt idx="365">
                  <c:v>0.54321699999999995</c:v>
                </c:pt>
                <c:pt idx="366">
                  <c:v>0.31375999999999998</c:v>
                </c:pt>
                <c:pt idx="367">
                  <c:v>7.4784699999999996E-2</c:v>
                </c:pt>
                <c:pt idx="368">
                  <c:v>0.20868700000000001</c:v>
                </c:pt>
                <c:pt idx="369">
                  <c:v>0.521532</c:v>
                </c:pt>
                <c:pt idx="370">
                  <c:v>0.69381099999999996</c:v>
                </c:pt>
                <c:pt idx="371">
                  <c:v>0.20468800000000001</c:v>
                </c:pt>
                <c:pt idx="372">
                  <c:v>0.67811999999999995</c:v>
                </c:pt>
                <c:pt idx="373">
                  <c:v>0.99515100000000001</c:v>
                </c:pt>
                <c:pt idx="374">
                  <c:v>0.91587399999999997</c:v>
                </c:pt>
                <c:pt idx="375">
                  <c:v>0.90425800000000001</c:v>
                </c:pt>
                <c:pt idx="376">
                  <c:v>0.55387799999999998</c:v>
                </c:pt>
                <c:pt idx="377">
                  <c:v>0.47648800000000002</c:v>
                </c:pt>
                <c:pt idx="378">
                  <c:v>0.20952100000000001</c:v>
                </c:pt>
                <c:pt idx="379">
                  <c:v>0.74643899999999996</c:v>
                </c:pt>
                <c:pt idx="380">
                  <c:v>0.73121400000000003</c:v>
                </c:pt>
                <c:pt idx="381">
                  <c:v>0.65220199999999995</c:v>
                </c:pt>
                <c:pt idx="382">
                  <c:v>9.8995899999999998E-2</c:v>
                </c:pt>
                <c:pt idx="383">
                  <c:v>3.23308E-2</c:v>
                </c:pt>
                <c:pt idx="384">
                  <c:v>0.74359799999999998</c:v>
                </c:pt>
                <c:pt idx="385">
                  <c:v>0.49602600000000002</c:v>
                </c:pt>
                <c:pt idx="386">
                  <c:v>0.94584599999999996</c:v>
                </c:pt>
                <c:pt idx="387">
                  <c:v>0.70092600000000005</c:v>
                </c:pt>
                <c:pt idx="388">
                  <c:v>0.86132399999999998</c:v>
                </c:pt>
                <c:pt idx="389">
                  <c:v>0.21034700000000001</c:v>
                </c:pt>
                <c:pt idx="390">
                  <c:v>0.81578899999999999</c:v>
                </c:pt>
                <c:pt idx="391">
                  <c:v>0.62411899999999998</c:v>
                </c:pt>
                <c:pt idx="392">
                  <c:v>0.88009499999999996</c:v>
                </c:pt>
                <c:pt idx="393">
                  <c:v>0.34738599999999997</c:v>
                </c:pt>
                <c:pt idx="394">
                  <c:v>2.41351E-2</c:v>
                </c:pt>
                <c:pt idx="395">
                  <c:v>0.50409199999999998</c:v>
                </c:pt>
                <c:pt idx="396">
                  <c:v>0.19886100000000001</c:v>
                </c:pt>
                <c:pt idx="397">
                  <c:v>0.98451699999999998</c:v>
                </c:pt>
                <c:pt idx="398">
                  <c:v>0.95305200000000001</c:v>
                </c:pt>
                <c:pt idx="399">
                  <c:v>9.7439700000000004E-2</c:v>
                </c:pt>
                <c:pt idx="400">
                  <c:v>0.33726800000000001</c:v>
                </c:pt>
                <c:pt idx="401">
                  <c:v>0.77378800000000003</c:v>
                </c:pt>
                <c:pt idx="402">
                  <c:v>0.67304200000000003</c:v>
                </c:pt>
                <c:pt idx="403">
                  <c:v>0.55469800000000002</c:v>
                </c:pt>
                <c:pt idx="404">
                  <c:v>0.162464</c:v>
                </c:pt>
                <c:pt idx="405">
                  <c:v>0.18859300000000001</c:v>
                </c:pt>
                <c:pt idx="406">
                  <c:v>2.2146599999999999E-2</c:v>
                </c:pt>
                <c:pt idx="407">
                  <c:v>0.23549600000000001</c:v>
                </c:pt>
                <c:pt idx="408">
                  <c:v>0.24138000000000001</c:v>
                </c:pt>
                <c:pt idx="409">
                  <c:v>0.31803900000000002</c:v>
                </c:pt>
                <c:pt idx="410">
                  <c:v>5.6162999999999998E-2</c:v>
                </c:pt>
                <c:pt idx="411">
                  <c:v>1.8477299999999999E-2</c:v>
                </c:pt>
                <c:pt idx="412">
                  <c:v>0.477134</c:v>
                </c:pt>
                <c:pt idx="413">
                  <c:v>0.29199599999999998</c:v>
                </c:pt>
                <c:pt idx="414">
                  <c:v>0.75681600000000004</c:v>
                </c:pt>
                <c:pt idx="415">
                  <c:v>0.98549699999999996</c:v>
                </c:pt>
                <c:pt idx="416">
                  <c:v>0.21126600000000001</c:v>
                </c:pt>
                <c:pt idx="417">
                  <c:v>0.24330299999999999</c:v>
                </c:pt>
                <c:pt idx="418">
                  <c:v>1.16177E-2</c:v>
                </c:pt>
                <c:pt idx="419">
                  <c:v>0.83187699999999998</c:v>
                </c:pt>
                <c:pt idx="420">
                  <c:v>0.62951400000000002</c:v>
                </c:pt>
                <c:pt idx="421">
                  <c:v>0.386826</c:v>
                </c:pt>
                <c:pt idx="422">
                  <c:v>0.18745700000000001</c:v>
                </c:pt>
                <c:pt idx="423">
                  <c:v>0.61017100000000002</c:v>
                </c:pt>
                <c:pt idx="424">
                  <c:v>0.73842600000000003</c:v>
                </c:pt>
                <c:pt idx="425">
                  <c:v>0.18629799999999999</c:v>
                </c:pt>
                <c:pt idx="426">
                  <c:v>0.22631100000000001</c:v>
                </c:pt>
                <c:pt idx="427">
                  <c:v>0.83140999999999998</c:v>
                </c:pt>
                <c:pt idx="428">
                  <c:v>0.75462600000000002</c:v>
                </c:pt>
                <c:pt idx="429">
                  <c:v>0.50860099999999997</c:v>
                </c:pt>
                <c:pt idx="430">
                  <c:v>0.92172500000000002</c:v>
                </c:pt>
                <c:pt idx="431">
                  <c:v>0.92629300000000003</c:v>
                </c:pt>
                <c:pt idx="432">
                  <c:v>0.12804599999999999</c:v>
                </c:pt>
                <c:pt idx="433">
                  <c:v>0.15218799999999999</c:v>
                </c:pt>
                <c:pt idx="434">
                  <c:v>0.15976299999999999</c:v>
                </c:pt>
                <c:pt idx="435">
                  <c:v>0.50625299999999995</c:v>
                </c:pt>
                <c:pt idx="436">
                  <c:v>0.36201499999999998</c:v>
                </c:pt>
                <c:pt idx="437">
                  <c:v>0.68550800000000001</c:v>
                </c:pt>
                <c:pt idx="438">
                  <c:v>0.92715000000000003</c:v>
                </c:pt>
                <c:pt idx="439">
                  <c:v>0.47356199999999998</c:v>
                </c:pt>
                <c:pt idx="440">
                  <c:v>0.82677900000000004</c:v>
                </c:pt>
                <c:pt idx="441">
                  <c:v>8.1702999999999998E-2</c:v>
                </c:pt>
                <c:pt idx="442">
                  <c:v>0.42520400000000003</c:v>
                </c:pt>
                <c:pt idx="443">
                  <c:v>4.5992199999999997E-2</c:v>
                </c:pt>
                <c:pt idx="444">
                  <c:v>0.18846299999999999</c:v>
                </c:pt>
                <c:pt idx="445">
                  <c:v>0.244009</c:v>
                </c:pt>
                <c:pt idx="446">
                  <c:v>0.220642</c:v>
                </c:pt>
                <c:pt idx="447">
                  <c:v>0.92377900000000002</c:v>
                </c:pt>
                <c:pt idx="448">
                  <c:v>0.59561299999999995</c:v>
                </c:pt>
                <c:pt idx="449">
                  <c:v>1.7780199999999999E-2</c:v>
                </c:pt>
                <c:pt idx="450">
                  <c:v>0.274227</c:v>
                </c:pt>
                <c:pt idx="451">
                  <c:v>0.50414999999999999</c:v>
                </c:pt>
                <c:pt idx="452">
                  <c:v>0.58765100000000003</c:v>
                </c:pt>
                <c:pt idx="453">
                  <c:v>0.53583199999999997</c:v>
                </c:pt>
                <c:pt idx="454">
                  <c:v>0.98506000000000005</c:v>
                </c:pt>
                <c:pt idx="455">
                  <c:v>0.103077</c:v>
                </c:pt>
                <c:pt idx="456">
                  <c:v>0.48058200000000001</c:v>
                </c:pt>
                <c:pt idx="457">
                  <c:v>0.82140299999999999</c:v>
                </c:pt>
                <c:pt idx="458">
                  <c:v>0.85238599999999998</c:v>
                </c:pt>
                <c:pt idx="459">
                  <c:v>0.609792</c:v>
                </c:pt>
                <c:pt idx="460">
                  <c:v>6.0750400000000003E-2</c:v>
                </c:pt>
                <c:pt idx="461">
                  <c:v>0.41556100000000001</c:v>
                </c:pt>
                <c:pt idx="462">
                  <c:v>0.866475</c:v>
                </c:pt>
                <c:pt idx="463">
                  <c:v>0.48633700000000002</c:v>
                </c:pt>
                <c:pt idx="464">
                  <c:v>6.0390699999999999E-2</c:v>
                </c:pt>
                <c:pt idx="465">
                  <c:v>0.93431299999999995</c:v>
                </c:pt>
                <c:pt idx="466">
                  <c:v>0.99559299999999995</c:v>
                </c:pt>
                <c:pt idx="467">
                  <c:v>0.56900600000000001</c:v>
                </c:pt>
                <c:pt idx="468">
                  <c:v>0.95683499999999999</c:v>
                </c:pt>
                <c:pt idx="469">
                  <c:v>0.95668799999999998</c:v>
                </c:pt>
                <c:pt idx="470">
                  <c:v>0.57647499999999996</c:v>
                </c:pt>
                <c:pt idx="471">
                  <c:v>6.7946999999999994E-2</c:v>
                </c:pt>
                <c:pt idx="472">
                  <c:v>0.24682299999999999</c:v>
                </c:pt>
                <c:pt idx="473">
                  <c:v>0.126947</c:v>
                </c:pt>
                <c:pt idx="474">
                  <c:v>0.59555800000000003</c:v>
                </c:pt>
                <c:pt idx="475">
                  <c:v>0.221244</c:v>
                </c:pt>
                <c:pt idx="476">
                  <c:v>0.96828099999999995</c:v>
                </c:pt>
                <c:pt idx="477">
                  <c:v>0.40231899999999998</c:v>
                </c:pt>
                <c:pt idx="478">
                  <c:v>0.34553299999999998</c:v>
                </c:pt>
                <c:pt idx="479">
                  <c:v>0.14189399999999999</c:v>
                </c:pt>
                <c:pt idx="480">
                  <c:v>0.47521000000000002</c:v>
                </c:pt>
                <c:pt idx="481">
                  <c:v>0.166579</c:v>
                </c:pt>
                <c:pt idx="482">
                  <c:v>0.831036</c:v>
                </c:pt>
                <c:pt idx="483">
                  <c:v>0.27759</c:v>
                </c:pt>
                <c:pt idx="484">
                  <c:v>0.44386999999999999</c:v>
                </c:pt>
                <c:pt idx="485">
                  <c:v>0.16226199999999999</c:v>
                </c:pt>
                <c:pt idx="486">
                  <c:v>0.556145</c:v>
                </c:pt>
                <c:pt idx="487">
                  <c:v>0.67598100000000005</c:v>
                </c:pt>
                <c:pt idx="488">
                  <c:v>0.74075100000000005</c:v>
                </c:pt>
                <c:pt idx="489">
                  <c:v>0.89364600000000005</c:v>
                </c:pt>
                <c:pt idx="490">
                  <c:v>8.4944800000000001E-2</c:v>
                </c:pt>
                <c:pt idx="491">
                  <c:v>8.8013900000000006E-2</c:v>
                </c:pt>
                <c:pt idx="492">
                  <c:v>0.38200200000000001</c:v>
                </c:pt>
                <c:pt idx="493">
                  <c:v>0.144345</c:v>
                </c:pt>
                <c:pt idx="494">
                  <c:v>0.72802699999999998</c:v>
                </c:pt>
                <c:pt idx="495">
                  <c:v>0.78134199999999998</c:v>
                </c:pt>
                <c:pt idx="496">
                  <c:v>0.50077700000000003</c:v>
                </c:pt>
                <c:pt idx="497">
                  <c:v>0.46968599999999999</c:v>
                </c:pt>
                <c:pt idx="498">
                  <c:v>0.79868499999999998</c:v>
                </c:pt>
                <c:pt idx="499">
                  <c:v>6.3397300000000004E-2</c:v>
                </c:pt>
                <c:pt idx="500">
                  <c:v>0.40026800000000001</c:v>
                </c:pt>
                <c:pt idx="501">
                  <c:v>0.57115300000000002</c:v>
                </c:pt>
                <c:pt idx="502">
                  <c:v>0.70735000000000003</c:v>
                </c:pt>
                <c:pt idx="503">
                  <c:v>0.30590600000000001</c:v>
                </c:pt>
                <c:pt idx="504">
                  <c:v>0.112871</c:v>
                </c:pt>
                <c:pt idx="505">
                  <c:v>0.146621</c:v>
                </c:pt>
                <c:pt idx="506">
                  <c:v>0.17574200000000001</c:v>
                </c:pt>
                <c:pt idx="507">
                  <c:v>0.46362900000000001</c:v>
                </c:pt>
                <c:pt idx="508">
                  <c:v>0.49832500000000002</c:v>
                </c:pt>
                <c:pt idx="509">
                  <c:v>0.41143600000000002</c:v>
                </c:pt>
                <c:pt idx="510">
                  <c:v>0.41839100000000001</c:v>
                </c:pt>
                <c:pt idx="511">
                  <c:v>0.69425199999999998</c:v>
                </c:pt>
                <c:pt idx="512">
                  <c:v>0.50390500000000005</c:v>
                </c:pt>
                <c:pt idx="513">
                  <c:v>0.958202</c:v>
                </c:pt>
                <c:pt idx="514">
                  <c:v>0.49603399999999997</c:v>
                </c:pt>
                <c:pt idx="515">
                  <c:v>0.72816000000000003</c:v>
                </c:pt>
                <c:pt idx="516">
                  <c:v>0.27827499999999999</c:v>
                </c:pt>
                <c:pt idx="517">
                  <c:v>0.12338300000000001</c:v>
                </c:pt>
                <c:pt idx="518">
                  <c:v>0.124428</c:v>
                </c:pt>
                <c:pt idx="519">
                  <c:v>0.86271500000000001</c:v>
                </c:pt>
                <c:pt idx="520">
                  <c:v>0.69360200000000005</c:v>
                </c:pt>
                <c:pt idx="521">
                  <c:v>0.56123400000000001</c:v>
                </c:pt>
                <c:pt idx="522">
                  <c:v>0.135598</c:v>
                </c:pt>
                <c:pt idx="523">
                  <c:v>0.36378899999999997</c:v>
                </c:pt>
                <c:pt idx="524">
                  <c:v>0.17599000000000001</c:v>
                </c:pt>
                <c:pt idx="525">
                  <c:v>0.40586100000000003</c:v>
                </c:pt>
                <c:pt idx="526">
                  <c:v>2.8388500000000001E-2</c:v>
                </c:pt>
                <c:pt idx="527">
                  <c:v>0.83365699999999998</c:v>
                </c:pt>
                <c:pt idx="528">
                  <c:v>0.59386899999999998</c:v>
                </c:pt>
                <c:pt idx="529">
                  <c:v>0.81142999999999998</c:v>
                </c:pt>
                <c:pt idx="530">
                  <c:v>0.62752399999999997</c:v>
                </c:pt>
                <c:pt idx="531">
                  <c:v>0.10469299999999999</c:v>
                </c:pt>
                <c:pt idx="532">
                  <c:v>0.98013399999999995</c:v>
                </c:pt>
                <c:pt idx="533">
                  <c:v>0.19516800000000001</c:v>
                </c:pt>
                <c:pt idx="534">
                  <c:v>0.61878500000000003</c:v>
                </c:pt>
                <c:pt idx="535">
                  <c:v>0.56966099999999997</c:v>
                </c:pt>
                <c:pt idx="536">
                  <c:v>0.17722499999999999</c:v>
                </c:pt>
                <c:pt idx="537">
                  <c:v>0.23211499999999999</c:v>
                </c:pt>
                <c:pt idx="538">
                  <c:v>0.43030299999999999</c:v>
                </c:pt>
                <c:pt idx="539">
                  <c:v>0.125301</c:v>
                </c:pt>
                <c:pt idx="540">
                  <c:v>3.8376399999999998E-2</c:v>
                </c:pt>
                <c:pt idx="541">
                  <c:v>0.66581100000000004</c:v>
                </c:pt>
                <c:pt idx="542">
                  <c:v>0.47573399999999999</c:v>
                </c:pt>
                <c:pt idx="543">
                  <c:v>0.51504499999999998</c:v>
                </c:pt>
                <c:pt idx="544">
                  <c:v>6.8425799999999995E-2</c:v>
                </c:pt>
                <c:pt idx="545">
                  <c:v>0.36315599999999998</c:v>
                </c:pt>
                <c:pt idx="546">
                  <c:v>0.47382299999999999</c:v>
                </c:pt>
                <c:pt idx="547">
                  <c:v>0.26637899999999998</c:v>
                </c:pt>
                <c:pt idx="548">
                  <c:v>0.834839</c:v>
                </c:pt>
                <c:pt idx="549">
                  <c:v>0.84350199999999997</c:v>
                </c:pt>
                <c:pt idx="550">
                  <c:v>0.60273500000000002</c:v>
                </c:pt>
                <c:pt idx="551">
                  <c:v>0.91301200000000005</c:v>
                </c:pt>
                <c:pt idx="552">
                  <c:v>0.30713000000000001</c:v>
                </c:pt>
                <c:pt idx="553">
                  <c:v>0.31470300000000001</c:v>
                </c:pt>
                <c:pt idx="554">
                  <c:v>0.71270199999999995</c:v>
                </c:pt>
                <c:pt idx="555">
                  <c:v>0.60792100000000004</c:v>
                </c:pt>
                <c:pt idx="556">
                  <c:v>7.7605099999999996E-2</c:v>
                </c:pt>
                <c:pt idx="557">
                  <c:v>0.99744699999999997</c:v>
                </c:pt>
                <c:pt idx="558">
                  <c:v>6.1622700000000001E-3</c:v>
                </c:pt>
                <c:pt idx="559">
                  <c:v>0.305344</c:v>
                </c:pt>
                <c:pt idx="560">
                  <c:v>0.88969600000000004</c:v>
                </c:pt>
                <c:pt idx="561">
                  <c:v>0.92330699999999999</c:v>
                </c:pt>
                <c:pt idx="562">
                  <c:v>0.14424200000000001</c:v>
                </c:pt>
                <c:pt idx="563">
                  <c:v>0.95381899999999997</c:v>
                </c:pt>
                <c:pt idx="564">
                  <c:v>0.59500699999999995</c:v>
                </c:pt>
                <c:pt idx="565">
                  <c:v>0.57965</c:v>
                </c:pt>
                <c:pt idx="566">
                  <c:v>0.294825</c:v>
                </c:pt>
                <c:pt idx="567">
                  <c:v>0.221058</c:v>
                </c:pt>
                <c:pt idx="568">
                  <c:v>0.52726300000000004</c:v>
                </c:pt>
                <c:pt idx="569">
                  <c:v>0.94550500000000004</c:v>
                </c:pt>
                <c:pt idx="570">
                  <c:v>0.56361399999999995</c:v>
                </c:pt>
                <c:pt idx="571">
                  <c:v>3.0105E-2</c:v>
                </c:pt>
                <c:pt idx="572">
                  <c:v>0.21281800000000001</c:v>
                </c:pt>
                <c:pt idx="573">
                  <c:v>0.32596900000000001</c:v>
                </c:pt>
                <c:pt idx="574">
                  <c:v>6.5926100000000001E-2</c:v>
                </c:pt>
                <c:pt idx="575">
                  <c:v>0.38647100000000001</c:v>
                </c:pt>
                <c:pt idx="576">
                  <c:v>0.154281</c:v>
                </c:pt>
                <c:pt idx="577">
                  <c:v>0.64298699999999998</c:v>
                </c:pt>
                <c:pt idx="578">
                  <c:v>0.152862</c:v>
                </c:pt>
                <c:pt idx="579">
                  <c:v>0.29225000000000001</c:v>
                </c:pt>
                <c:pt idx="580">
                  <c:v>0.16272300000000001</c:v>
                </c:pt>
                <c:pt idx="581">
                  <c:v>2.4995E-2</c:v>
                </c:pt>
                <c:pt idx="582">
                  <c:v>6.7050499999999999E-2</c:v>
                </c:pt>
                <c:pt idx="583">
                  <c:v>1.5414000000000001E-2</c:v>
                </c:pt>
                <c:pt idx="584">
                  <c:v>0.60673900000000003</c:v>
                </c:pt>
                <c:pt idx="585">
                  <c:v>0.10211099999999999</c:v>
                </c:pt>
                <c:pt idx="586">
                  <c:v>0.81368300000000005</c:v>
                </c:pt>
                <c:pt idx="587">
                  <c:v>0.72366399999999997</c:v>
                </c:pt>
                <c:pt idx="588">
                  <c:v>0.32547300000000001</c:v>
                </c:pt>
                <c:pt idx="589">
                  <c:v>0.34241199999999999</c:v>
                </c:pt>
                <c:pt idx="590">
                  <c:v>0.136208</c:v>
                </c:pt>
                <c:pt idx="591">
                  <c:v>2.58391E-2</c:v>
                </c:pt>
                <c:pt idx="592">
                  <c:v>0.34627999999999998</c:v>
                </c:pt>
                <c:pt idx="593">
                  <c:v>0.81482600000000005</c:v>
                </c:pt>
                <c:pt idx="594">
                  <c:v>0.48252400000000001</c:v>
                </c:pt>
                <c:pt idx="595">
                  <c:v>0.54464999999999997</c:v>
                </c:pt>
                <c:pt idx="596">
                  <c:v>0.300263</c:v>
                </c:pt>
                <c:pt idx="597">
                  <c:v>0.83731999999999995</c:v>
                </c:pt>
                <c:pt idx="598">
                  <c:v>4.7189700000000001E-2</c:v>
                </c:pt>
                <c:pt idx="599">
                  <c:v>0.40187299999999998</c:v>
                </c:pt>
                <c:pt idx="600">
                  <c:v>0.30465300000000001</c:v>
                </c:pt>
                <c:pt idx="601">
                  <c:v>0.75119599999999997</c:v>
                </c:pt>
                <c:pt idx="602">
                  <c:v>0.52544199999999996</c:v>
                </c:pt>
                <c:pt idx="603">
                  <c:v>0.402117</c:v>
                </c:pt>
                <c:pt idx="604">
                  <c:v>0.72313300000000003</c:v>
                </c:pt>
                <c:pt idx="605">
                  <c:v>0.77815500000000004</c:v>
                </c:pt>
                <c:pt idx="606">
                  <c:v>7.8148099999999998E-2</c:v>
                </c:pt>
                <c:pt idx="607">
                  <c:v>0.50600999999999996</c:v>
                </c:pt>
                <c:pt idx="608">
                  <c:v>0.82486499999999996</c:v>
                </c:pt>
                <c:pt idx="609">
                  <c:v>6.7629099999999998E-2</c:v>
                </c:pt>
                <c:pt idx="610">
                  <c:v>0.33490399999999998</c:v>
                </c:pt>
                <c:pt idx="611">
                  <c:v>3.0027100000000001E-2</c:v>
                </c:pt>
                <c:pt idx="612">
                  <c:v>0.67896500000000004</c:v>
                </c:pt>
                <c:pt idx="613">
                  <c:v>0.54676599999999997</c:v>
                </c:pt>
                <c:pt idx="614">
                  <c:v>0.77275199999999999</c:v>
                </c:pt>
                <c:pt idx="615">
                  <c:v>9.8549399999999995E-2</c:v>
                </c:pt>
                <c:pt idx="616">
                  <c:v>8.48719E-2</c:v>
                </c:pt>
                <c:pt idx="617">
                  <c:v>0.80838900000000002</c:v>
                </c:pt>
                <c:pt idx="618">
                  <c:v>0.382023</c:v>
                </c:pt>
                <c:pt idx="619">
                  <c:v>0.54705800000000004</c:v>
                </c:pt>
                <c:pt idx="620">
                  <c:v>0.87667600000000001</c:v>
                </c:pt>
                <c:pt idx="621">
                  <c:v>0.31039699999999998</c:v>
                </c:pt>
                <c:pt idx="622">
                  <c:v>0.86479499999999998</c:v>
                </c:pt>
                <c:pt idx="623">
                  <c:v>0.25592599999999999</c:v>
                </c:pt>
                <c:pt idx="624">
                  <c:v>0.19967699999999999</c:v>
                </c:pt>
                <c:pt idx="625">
                  <c:v>0.87365499999999996</c:v>
                </c:pt>
                <c:pt idx="626">
                  <c:v>0.66877699999999995</c:v>
                </c:pt>
                <c:pt idx="627">
                  <c:v>0.47485899999999998</c:v>
                </c:pt>
                <c:pt idx="628">
                  <c:v>0.24637400000000001</c:v>
                </c:pt>
                <c:pt idx="629">
                  <c:v>0.52190700000000001</c:v>
                </c:pt>
                <c:pt idx="630">
                  <c:v>0.71566700000000005</c:v>
                </c:pt>
                <c:pt idx="631">
                  <c:v>0.43043199999999998</c:v>
                </c:pt>
                <c:pt idx="632">
                  <c:v>0.891212</c:v>
                </c:pt>
                <c:pt idx="633">
                  <c:v>0.49570999999999998</c:v>
                </c:pt>
                <c:pt idx="634">
                  <c:v>0.66294900000000001</c:v>
                </c:pt>
                <c:pt idx="635">
                  <c:v>0.73979499999999998</c:v>
                </c:pt>
                <c:pt idx="636">
                  <c:v>0.44958900000000002</c:v>
                </c:pt>
                <c:pt idx="637">
                  <c:v>0.16880899999999999</c:v>
                </c:pt>
                <c:pt idx="638">
                  <c:v>0.51138600000000001</c:v>
                </c:pt>
                <c:pt idx="639">
                  <c:v>0.74918099999999999</c:v>
                </c:pt>
                <c:pt idx="640">
                  <c:v>0.13561300000000001</c:v>
                </c:pt>
                <c:pt idx="641">
                  <c:v>0.234517</c:v>
                </c:pt>
                <c:pt idx="642">
                  <c:v>0.56420899999999996</c:v>
                </c:pt>
                <c:pt idx="643">
                  <c:v>0.40686800000000001</c:v>
                </c:pt>
                <c:pt idx="644">
                  <c:v>0.84101300000000001</c:v>
                </c:pt>
                <c:pt idx="645">
                  <c:v>0.42714299999999999</c:v>
                </c:pt>
                <c:pt idx="646">
                  <c:v>0.21926300000000001</c:v>
                </c:pt>
                <c:pt idx="647">
                  <c:v>0.59236800000000001</c:v>
                </c:pt>
                <c:pt idx="648">
                  <c:v>0.95011400000000001</c:v>
                </c:pt>
                <c:pt idx="649">
                  <c:v>0.79096100000000003</c:v>
                </c:pt>
                <c:pt idx="650">
                  <c:v>0.47432400000000002</c:v>
                </c:pt>
                <c:pt idx="651">
                  <c:v>5.5636600000000001E-2</c:v>
                </c:pt>
                <c:pt idx="652">
                  <c:v>0.62185000000000001</c:v>
                </c:pt>
                <c:pt idx="653">
                  <c:v>4.5212000000000002E-2</c:v>
                </c:pt>
                <c:pt idx="654">
                  <c:v>0.239786</c:v>
                </c:pt>
                <c:pt idx="655">
                  <c:v>0.51297999999999999</c:v>
                </c:pt>
                <c:pt idx="656">
                  <c:v>0.503637</c:v>
                </c:pt>
                <c:pt idx="657">
                  <c:v>0.60664899999999999</c:v>
                </c:pt>
                <c:pt idx="658">
                  <c:v>0.78910800000000003</c:v>
                </c:pt>
                <c:pt idx="659">
                  <c:v>0.97220300000000004</c:v>
                </c:pt>
                <c:pt idx="660">
                  <c:v>0.46389599999999998</c:v>
                </c:pt>
                <c:pt idx="661">
                  <c:v>0.61907000000000001</c:v>
                </c:pt>
                <c:pt idx="662">
                  <c:v>0.350522</c:v>
                </c:pt>
                <c:pt idx="663">
                  <c:v>0.25514799999999999</c:v>
                </c:pt>
                <c:pt idx="664">
                  <c:v>0.33712300000000001</c:v>
                </c:pt>
                <c:pt idx="665">
                  <c:v>0.45348699999999997</c:v>
                </c:pt>
                <c:pt idx="666">
                  <c:v>0.61749500000000002</c:v>
                </c:pt>
                <c:pt idx="667">
                  <c:v>2.86339E-2</c:v>
                </c:pt>
                <c:pt idx="668">
                  <c:v>7.0130200000000004E-2</c:v>
                </c:pt>
                <c:pt idx="669">
                  <c:v>0.16889299999999999</c:v>
                </c:pt>
                <c:pt idx="670">
                  <c:v>0.28954999999999997</c:v>
                </c:pt>
                <c:pt idx="671">
                  <c:v>0.23309299999999999</c:v>
                </c:pt>
                <c:pt idx="672">
                  <c:v>0.43598399999999998</c:v>
                </c:pt>
                <c:pt idx="673">
                  <c:v>0.74602999999999997</c:v>
                </c:pt>
                <c:pt idx="674">
                  <c:v>0.48125000000000001</c:v>
                </c:pt>
                <c:pt idx="675">
                  <c:v>0.242343</c:v>
                </c:pt>
                <c:pt idx="676">
                  <c:v>0.69535499999999995</c:v>
                </c:pt>
                <c:pt idx="677">
                  <c:v>0.46622599999999997</c:v>
                </c:pt>
                <c:pt idx="678">
                  <c:v>0.374419</c:v>
                </c:pt>
                <c:pt idx="679">
                  <c:v>2.22819E-2</c:v>
                </c:pt>
                <c:pt idx="680">
                  <c:v>0.267847</c:v>
                </c:pt>
                <c:pt idx="681">
                  <c:v>0.96435599999999999</c:v>
                </c:pt>
                <c:pt idx="682">
                  <c:v>0.34669299999999997</c:v>
                </c:pt>
                <c:pt idx="683">
                  <c:v>0.39931699999999998</c:v>
                </c:pt>
                <c:pt idx="684">
                  <c:v>0.21331900000000001</c:v>
                </c:pt>
                <c:pt idx="685">
                  <c:v>0.90551599999999999</c:v>
                </c:pt>
                <c:pt idx="686">
                  <c:v>0.93628699999999998</c:v>
                </c:pt>
                <c:pt idx="687">
                  <c:v>0.32420399999999999</c:v>
                </c:pt>
                <c:pt idx="688">
                  <c:v>0.50557200000000002</c:v>
                </c:pt>
                <c:pt idx="689">
                  <c:v>0.67145900000000003</c:v>
                </c:pt>
                <c:pt idx="690">
                  <c:v>0.18998599999999999</c:v>
                </c:pt>
                <c:pt idx="691">
                  <c:v>0.33818700000000002</c:v>
                </c:pt>
                <c:pt idx="692">
                  <c:v>0.65273499999999995</c:v>
                </c:pt>
                <c:pt idx="693">
                  <c:v>0.90280199999999999</c:v>
                </c:pt>
                <c:pt idx="694">
                  <c:v>0.72160599999999997</c:v>
                </c:pt>
                <c:pt idx="695">
                  <c:v>4.8801499999999998E-2</c:v>
                </c:pt>
                <c:pt idx="696">
                  <c:v>0.52572200000000002</c:v>
                </c:pt>
                <c:pt idx="697">
                  <c:v>0.75668999999999997</c:v>
                </c:pt>
                <c:pt idx="698">
                  <c:v>5.73175E-2</c:v>
                </c:pt>
                <c:pt idx="699">
                  <c:v>0.39402999999999999</c:v>
                </c:pt>
                <c:pt idx="700">
                  <c:v>0.92117300000000002</c:v>
                </c:pt>
                <c:pt idx="701">
                  <c:v>0.24291499999999999</c:v>
                </c:pt>
                <c:pt idx="702">
                  <c:v>0.90917999999999999</c:v>
                </c:pt>
                <c:pt idx="703">
                  <c:v>4.5858099999999999E-2</c:v>
                </c:pt>
                <c:pt idx="704">
                  <c:v>0.21076700000000001</c:v>
                </c:pt>
                <c:pt idx="705">
                  <c:v>0.11537600000000001</c:v>
                </c:pt>
                <c:pt idx="706">
                  <c:v>0.64888100000000004</c:v>
                </c:pt>
                <c:pt idx="707">
                  <c:v>0.78705400000000003</c:v>
                </c:pt>
                <c:pt idx="708">
                  <c:v>0.87046000000000001</c:v>
                </c:pt>
                <c:pt idx="709">
                  <c:v>0.15773999999999999</c:v>
                </c:pt>
                <c:pt idx="710">
                  <c:v>0.71590299999999996</c:v>
                </c:pt>
                <c:pt idx="711">
                  <c:v>0.26536100000000001</c:v>
                </c:pt>
                <c:pt idx="712">
                  <c:v>0.10439</c:v>
                </c:pt>
                <c:pt idx="713">
                  <c:v>0.59157999999999999</c:v>
                </c:pt>
                <c:pt idx="714">
                  <c:v>0.879884</c:v>
                </c:pt>
                <c:pt idx="715">
                  <c:v>0.72932799999999998</c:v>
                </c:pt>
                <c:pt idx="716">
                  <c:v>0.54714700000000005</c:v>
                </c:pt>
                <c:pt idx="717">
                  <c:v>0.72132600000000002</c:v>
                </c:pt>
                <c:pt idx="718">
                  <c:v>0.93589800000000001</c:v>
                </c:pt>
                <c:pt idx="719">
                  <c:v>0.56150699999999998</c:v>
                </c:pt>
                <c:pt idx="720">
                  <c:v>0.92457400000000001</c:v>
                </c:pt>
                <c:pt idx="721">
                  <c:v>0.23383899999999999</c:v>
                </c:pt>
                <c:pt idx="722">
                  <c:v>0.31676500000000002</c:v>
                </c:pt>
                <c:pt idx="723">
                  <c:v>0.31944</c:v>
                </c:pt>
                <c:pt idx="724">
                  <c:v>0.47845300000000002</c:v>
                </c:pt>
                <c:pt idx="725">
                  <c:v>0.60530799999999996</c:v>
                </c:pt>
                <c:pt idx="726">
                  <c:v>0.36960999999999999</c:v>
                </c:pt>
                <c:pt idx="727">
                  <c:v>1.0015E-2</c:v>
                </c:pt>
                <c:pt idx="728">
                  <c:v>0.28199200000000002</c:v>
                </c:pt>
                <c:pt idx="729">
                  <c:v>0.51465799999999995</c:v>
                </c:pt>
                <c:pt idx="730">
                  <c:v>0.48339100000000002</c:v>
                </c:pt>
                <c:pt idx="731">
                  <c:v>0.31962499999999999</c:v>
                </c:pt>
                <c:pt idx="732">
                  <c:v>0.64523200000000003</c:v>
                </c:pt>
                <c:pt idx="733">
                  <c:v>0.12536700000000001</c:v>
                </c:pt>
                <c:pt idx="734">
                  <c:v>1.28915E-2</c:v>
                </c:pt>
                <c:pt idx="735">
                  <c:v>0.52882099999999999</c:v>
                </c:pt>
                <c:pt idx="736">
                  <c:v>0.59153500000000003</c:v>
                </c:pt>
                <c:pt idx="737">
                  <c:v>0.29833799999999999</c:v>
                </c:pt>
                <c:pt idx="738">
                  <c:v>0.89186299999999996</c:v>
                </c:pt>
                <c:pt idx="739">
                  <c:v>0.29365000000000002</c:v>
                </c:pt>
                <c:pt idx="740">
                  <c:v>7.2052000000000005E-2</c:v>
                </c:pt>
                <c:pt idx="741">
                  <c:v>0.169353</c:v>
                </c:pt>
                <c:pt idx="742">
                  <c:v>0.26115699999999997</c:v>
                </c:pt>
                <c:pt idx="743">
                  <c:v>0.84478500000000001</c:v>
                </c:pt>
                <c:pt idx="744">
                  <c:v>0.801292</c:v>
                </c:pt>
                <c:pt idx="745">
                  <c:v>0.780775</c:v>
                </c:pt>
                <c:pt idx="746">
                  <c:v>0.88916200000000001</c:v>
                </c:pt>
                <c:pt idx="747">
                  <c:v>0.33529700000000001</c:v>
                </c:pt>
                <c:pt idx="748">
                  <c:v>0.81174999999999997</c:v>
                </c:pt>
                <c:pt idx="749">
                  <c:v>0.911304</c:v>
                </c:pt>
                <c:pt idx="750">
                  <c:v>0.66281599999999996</c:v>
                </c:pt>
                <c:pt idx="751">
                  <c:v>0.52800199999999997</c:v>
                </c:pt>
                <c:pt idx="752">
                  <c:v>0.92804299999999995</c:v>
                </c:pt>
                <c:pt idx="753">
                  <c:v>0.69575399999999998</c:v>
                </c:pt>
                <c:pt idx="754">
                  <c:v>0.117869</c:v>
                </c:pt>
                <c:pt idx="755">
                  <c:v>0.92749300000000001</c:v>
                </c:pt>
                <c:pt idx="756">
                  <c:v>0.50362799999999996</c:v>
                </c:pt>
                <c:pt idx="757">
                  <c:v>3.4013399999999999E-2</c:v>
                </c:pt>
                <c:pt idx="758">
                  <c:v>0.21356900000000001</c:v>
                </c:pt>
                <c:pt idx="759">
                  <c:v>0.58350999999999997</c:v>
                </c:pt>
                <c:pt idx="760">
                  <c:v>5.5529500000000002E-2</c:v>
                </c:pt>
                <c:pt idx="761">
                  <c:v>0.56173399999999996</c:v>
                </c:pt>
                <c:pt idx="762">
                  <c:v>0.61949900000000002</c:v>
                </c:pt>
                <c:pt idx="763">
                  <c:v>0.58970599999999995</c:v>
                </c:pt>
                <c:pt idx="764">
                  <c:v>0.49049500000000001</c:v>
                </c:pt>
                <c:pt idx="765">
                  <c:v>0.67370300000000005</c:v>
                </c:pt>
                <c:pt idx="766">
                  <c:v>0.73228700000000002</c:v>
                </c:pt>
                <c:pt idx="767">
                  <c:v>0.20336599999999999</c:v>
                </c:pt>
                <c:pt idx="768">
                  <c:v>0.78342699999999998</c:v>
                </c:pt>
                <c:pt idx="769">
                  <c:v>0.51597300000000001</c:v>
                </c:pt>
                <c:pt idx="770">
                  <c:v>0.703372</c:v>
                </c:pt>
                <c:pt idx="771">
                  <c:v>0.70235300000000001</c:v>
                </c:pt>
                <c:pt idx="772">
                  <c:v>0.51451599999999997</c:v>
                </c:pt>
                <c:pt idx="773">
                  <c:v>0.99803299999999995</c:v>
                </c:pt>
                <c:pt idx="774">
                  <c:v>0.13742599999999999</c:v>
                </c:pt>
                <c:pt idx="775">
                  <c:v>0.192886</c:v>
                </c:pt>
                <c:pt idx="776">
                  <c:v>0.87714800000000004</c:v>
                </c:pt>
                <c:pt idx="777">
                  <c:v>0.91172200000000003</c:v>
                </c:pt>
                <c:pt idx="778">
                  <c:v>0.80238600000000004</c:v>
                </c:pt>
                <c:pt idx="779">
                  <c:v>0.92799699999999996</c:v>
                </c:pt>
                <c:pt idx="780">
                  <c:v>6.6129199999999999E-2</c:v>
                </c:pt>
                <c:pt idx="781">
                  <c:v>0.93142000000000003</c:v>
                </c:pt>
                <c:pt idx="782">
                  <c:v>0.562832</c:v>
                </c:pt>
                <c:pt idx="783">
                  <c:v>0.61950899999999998</c:v>
                </c:pt>
                <c:pt idx="784">
                  <c:v>0.76726700000000003</c:v>
                </c:pt>
                <c:pt idx="785">
                  <c:v>0.45838400000000001</c:v>
                </c:pt>
                <c:pt idx="786">
                  <c:v>0.405916</c:v>
                </c:pt>
                <c:pt idx="787">
                  <c:v>3.2828099999999999E-2</c:v>
                </c:pt>
                <c:pt idx="788">
                  <c:v>0.66239999999999999</c:v>
                </c:pt>
                <c:pt idx="789">
                  <c:v>0.92414099999999999</c:v>
                </c:pt>
                <c:pt idx="790">
                  <c:v>0.29296</c:v>
                </c:pt>
                <c:pt idx="791">
                  <c:v>0.22503100000000001</c:v>
                </c:pt>
                <c:pt idx="792">
                  <c:v>0.93586499999999995</c:v>
                </c:pt>
                <c:pt idx="793">
                  <c:v>0.45626100000000003</c:v>
                </c:pt>
                <c:pt idx="794">
                  <c:v>0.59074800000000005</c:v>
                </c:pt>
                <c:pt idx="795">
                  <c:v>0.50046999999999997</c:v>
                </c:pt>
                <c:pt idx="796">
                  <c:v>0.80745199999999995</c:v>
                </c:pt>
                <c:pt idx="797">
                  <c:v>0.17547099999999999</c:v>
                </c:pt>
                <c:pt idx="798">
                  <c:v>0.53245799999999999</c:v>
                </c:pt>
                <c:pt idx="799">
                  <c:v>0.42884499999999998</c:v>
                </c:pt>
                <c:pt idx="800">
                  <c:v>4.5532400000000001E-3</c:v>
                </c:pt>
                <c:pt idx="801">
                  <c:v>0.94563600000000003</c:v>
                </c:pt>
                <c:pt idx="802">
                  <c:v>0.99485900000000005</c:v>
                </c:pt>
                <c:pt idx="803">
                  <c:v>0.97116899999999995</c:v>
                </c:pt>
                <c:pt idx="804">
                  <c:v>0.45750600000000002</c:v>
                </c:pt>
                <c:pt idx="805">
                  <c:v>0.67957400000000001</c:v>
                </c:pt>
                <c:pt idx="806">
                  <c:v>0.69576700000000002</c:v>
                </c:pt>
                <c:pt idx="807">
                  <c:v>0.73411400000000004</c:v>
                </c:pt>
                <c:pt idx="808">
                  <c:v>0.91416500000000001</c:v>
                </c:pt>
                <c:pt idx="809">
                  <c:v>0.52040900000000001</c:v>
                </c:pt>
                <c:pt idx="810">
                  <c:v>0.92158700000000005</c:v>
                </c:pt>
                <c:pt idx="811">
                  <c:v>0.904057</c:v>
                </c:pt>
                <c:pt idx="812">
                  <c:v>0.76461000000000001</c:v>
                </c:pt>
                <c:pt idx="813">
                  <c:v>0.46801900000000002</c:v>
                </c:pt>
                <c:pt idx="814">
                  <c:v>0.24699399999999999</c:v>
                </c:pt>
                <c:pt idx="815">
                  <c:v>0.44228499999999998</c:v>
                </c:pt>
                <c:pt idx="816">
                  <c:v>8.6736699999999996E-3</c:v>
                </c:pt>
                <c:pt idx="817">
                  <c:v>5.3462999999999997E-2</c:v>
                </c:pt>
                <c:pt idx="818">
                  <c:v>0.77647600000000006</c:v>
                </c:pt>
                <c:pt idx="819">
                  <c:v>0.45253599999999999</c:v>
                </c:pt>
                <c:pt idx="820">
                  <c:v>0.738923</c:v>
                </c:pt>
                <c:pt idx="821">
                  <c:v>0.82504599999999995</c:v>
                </c:pt>
                <c:pt idx="822">
                  <c:v>1.98482E-2</c:v>
                </c:pt>
                <c:pt idx="823">
                  <c:v>3.5464700000000002E-2</c:v>
                </c:pt>
                <c:pt idx="824">
                  <c:v>0.957036</c:v>
                </c:pt>
                <c:pt idx="825">
                  <c:v>0.88828399999999996</c:v>
                </c:pt>
                <c:pt idx="826">
                  <c:v>0.51452600000000004</c:v>
                </c:pt>
                <c:pt idx="827">
                  <c:v>0.56138200000000005</c:v>
                </c:pt>
                <c:pt idx="828">
                  <c:v>0.100968</c:v>
                </c:pt>
                <c:pt idx="829">
                  <c:v>6.1963600000000001E-2</c:v>
                </c:pt>
                <c:pt idx="830">
                  <c:v>0.49678899999999998</c:v>
                </c:pt>
                <c:pt idx="831">
                  <c:v>0.195689</c:v>
                </c:pt>
                <c:pt idx="832">
                  <c:v>0.48581299999999999</c:v>
                </c:pt>
                <c:pt idx="833">
                  <c:v>0.477935</c:v>
                </c:pt>
                <c:pt idx="834">
                  <c:v>0.84412799999999999</c:v>
                </c:pt>
                <c:pt idx="835">
                  <c:v>0.54743299999999995</c:v>
                </c:pt>
                <c:pt idx="836">
                  <c:v>0.23918300000000001</c:v>
                </c:pt>
                <c:pt idx="837">
                  <c:v>0.65972600000000003</c:v>
                </c:pt>
                <c:pt idx="838">
                  <c:v>0.228965</c:v>
                </c:pt>
                <c:pt idx="839">
                  <c:v>0.14160600000000001</c:v>
                </c:pt>
                <c:pt idx="840">
                  <c:v>0.14432400000000001</c:v>
                </c:pt>
                <c:pt idx="841">
                  <c:v>0.26771099999999998</c:v>
                </c:pt>
                <c:pt idx="842">
                  <c:v>0.19320799999999999</c:v>
                </c:pt>
                <c:pt idx="843">
                  <c:v>0.21143799999999999</c:v>
                </c:pt>
                <c:pt idx="844">
                  <c:v>1.3529599999999999E-2</c:v>
                </c:pt>
                <c:pt idx="845">
                  <c:v>0.85563900000000004</c:v>
                </c:pt>
                <c:pt idx="846">
                  <c:v>0.85767899999999997</c:v>
                </c:pt>
                <c:pt idx="847">
                  <c:v>0.75477099999999997</c:v>
                </c:pt>
                <c:pt idx="848">
                  <c:v>0.85044200000000003</c:v>
                </c:pt>
                <c:pt idx="849">
                  <c:v>0.87287199999999998</c:v>
                </c:pt>
                <c:pt idx="850">
                  <c:v>0.85250300000000001</c:v>
                </c:pt>
                <c:pt idx="851">
                  <c:v>1.0955700000000001E-2</c:v>
                </c:pt>
                <c:pt idx="852">
                  <c:v>0.58193899999999998</c:v>
                </c:pt>
                <c:pt idx="853">
                  <c:v>8.9880100000000004E-2</c:v>
                </c:pt>
                <c:pt idx="854">
                  <c:v>0.50285400000000002</c:v>
                </c:pt>
                <c:pt idx="855">
                  <c:v>0.37109300000000001</c:v>
                </c:pt>
                <c:pt idx="856">
                  <c:v>0.42052200000000001</c:v>
                </c:pt>
                <c:pt idx="857">
                  <c:v>0.22034200000000001</c:v>
                </c:pt>
                <c:pt idx="858">
                  <c:v>0.95364199999999999</c:v>
                </c:pt>
                <c:pt idx="859">
                  <c:v>0.671709</c:v>
                </c:pt>
                <c:pt idx="860">
                  <c:v>0.97665199999999996</c:v>
                </c:pt>
                <c:pt idx="861">
                  <c:v>0.181149</c:v>
                </c:pt>
                <c:pt idx="862">
                  <c:v>0.153057</c:v>
                </c:pt>
                <c:pt idx="863">
                  <c:v>0.52954199999999996</c:v>
                </c:pt>
                <c:pt idx="864">
                  <c:v>0.63896299999999995</c:v>
                </c:pt>
                <c:pt idx="865">
                  <c:v>0.33050400000000002</c:v>
                </c:pt>
                <c:pt idx="866">
                  <c:v>0.38301600000000002</c:v>
                </c:pt>
                <c:pt idx="867">
                  <c:v>0.92755699999999996</c:v>
                </c:pt>
                <c:pt idx="868">
                  <c:v>0.50760000000000005</c:v>
                </c:pt>
                <c:pt idx="869">
                  <c:v>5.8459299999999999E-2</c:v>
                </c:pt>
                <c:pt idx="870">
                  <c:v>0.427952</c:v>
                </c:pt>
                <c:pt idx="871">
                  <c:v>0.482651</c:v>
                </c:pt>
                <c:pt idx="872">
                  <c:v>0.96986300000000003</c:v>
                </c:pt>
                <c:pt idx="873">
                  <c:v>0.45360800000000001</c:v>
                </c:pt>
                <c:pt idx="874">
                  <c:v>0.83865000000000001</c:v>
                </c:pt>
                <c:pt idx="875">
                  <c:v>1.6102999999999999E-2</c:v>
                </c:pt>
                <c:pt idx="876">
                  <c:v>0.85267499999999996</c:v>
                </c:pt>
                <c:pt idx="877">
                  <c:v>0.270316</c:v>
                </c:pt>
                <c:pt idx="878">
                  <c:v>0.49557800000000002</c:v>
                </c:pt>
                <c:pt idx="879">
                  <c:v>0.57502600000000004</c:v>
                </c:pt>
                <c:pt idx="880">
                  <c:v>0.69080299999999994</c:v>
                </c:pt>
                <c:pt idx="881">
                  <c:v>0.89166500000000004</c:v>
                </c:pt>
                <c:pt idx="882">
                  <c:v>0.65581500000000004</c:v>
                </c:pt>
                <c:pt idx="883">
                  <c:v>0.98033199999999998</c:v>
                </c:pt>
                <c:pt idx="884">
                  <c:v>0.39615499999999998</c:v>
                </c:pt>
                <c:pt idx="885">
                  <c:v>0.22842599999999999</c:v>
                </c:pt>
                <c:pt idx="886">
                  <c:v>7.6527899999999996E-2</c:v>
                </c:pt>
                <c:pt idx="887">
                  <c:v>0.77882300000000004</c:v>
                </c:pt>
                <c:pt idx="888">
                  <c:v>0.70510600000000001</c:v>
                </c:pt>
                <c:pt idx="889">
                  <c:v>4.7828099999999998E-2</c:v>
                </c:pt>
                <c:pt idx="890">
                  <c:v>0.44608599999999998</c:v>
                </c:pt>
                <c:pt idx="891">
                  <c:v>0.80586100000000005</c:v>
                </c:pt>
                <c:pt idx="892">
                  <c:v>0.24698000000000001</c:v>
                </c:pt>
                <c:pt idx="893">
                  <c:v>0.84690799999999999</c:v>
                </c:pt>
                <c:pt idx="894">
                  <c:v>0.13189200000000001</c:v>
                </c:pt>
                <c:pt idx="895">
                  <c:v>0.62878999999999996</c:v>
                </c:pt>
                <c:pt idx="896">
                  <c:v>0.80215199999999998</c:v>
                </c:pt>
                <c:pt idx="897">
                  <c:v>0.85165400000000002</c:v>
                </c:pt>
                <c:pt idx="898">
                  <c:v>0.26251600000000003</c:v>
                </c:pt>
                <c:pt idx="899">
                  <c:v>0.423402</c:v>
                </c:pt>
                <c:pt idx="900">
                  <c:v>0.41290100000000002</c:v>
                </c:pt>
                <c:pt idx="901">
                  <c:v>0.64610400000000001</c:v>
                </c:pt>
                <c:pt idx="902">
                  <c:v>0.91178800000000004</c:v>
                </c:pt>
                <c:pt idx="903">
                  <c:v>0.43786399999999998</c:v>
                </c:pt>
                <c:pt idx="904">
                  <c:v>0.83603000000000005</c:v>
                </c:pt>
                <c:pt idx="905">
                  <c:v>0.41085100000000002</c:v>
                </c:pt>
                <c:pt idx="906">
                  <c:v>9.5273200000000002E-2</c:v>
                </c:pt>
                <c:pt idx="907">
                  <c:v>0.624753</c:v>
                </c:pt>
                <c:pt idx="908">
                  <c:v>0.28018300000000002</c:v>
                </c:pt>
                <c:pt idx="909">
                  <c:v>0.114343</c:v>
                </c:pt>
                <c:pt idx="910">
                  <c:v>0.57384900000000005</c:v>
                </c:pt>
                <c:pt idx="911">
                  <c:v>0.10992499999999999</c:v>
                </c:pt>
                <c:pt idx="912">
                  <c:v>0.111816</c:v>
                </c:pt>
                <c:pt idx="913">
                  <c:v>5.8437500000000003E-2</c:v>
                </c:pt>
                <c:pt idx="914">
                  <c:v>0.116712</c:v>
                </c:pt>
                <c:pt idx="915">
                  <c:v>0.77872600000000003</c:v>
                </c:pt>
                <c:pt idx="916">
                  <c:v>0.96342399999999995</c:v>
                </c:pt>
                <c:pt idx="917">
                  <c:v>0.315473</c:v>
                </c:pt>
                <c:pt idx="918">
                  <c:v>0.13272600000000001</c:v>
                </c:pt>
                <c:pt idx="919">
                  <c:v>0.10604</c:v>
                </c:pt>
                <c:pt idx="920">
                  <c:v>5.3862599999999997E-2</c:v>
                </c:pt>
                <c:pt idx="921">
                  <c:v>7.8481099999999998E-2</c:v>
                </c:pt>
                <c:pt idx="922">
                  <c:v>0.89983100000000005</c:v>
                </c:pt>
                <c:pt idx="923">
                  <c:v>0.148337</c:v>
                </c:pt>
                <c:pt idx="924">
                  <c:v>0.62700100000000003</c:v>
                </c:pt>
                <c:pt idx="925">
                  <c:v>0.58399999999999996</c:v>
                </c:pt>
                <c:pt idx="926">
                  <c:v>8.0670500000000006E-2</c:v>
                </c:pt>
                <c:pt idx="927">
                  <c:v>0.64254699999999998</c:v>
                </c:pt>
                <c:pt idx="928">
                  <c:v>0.100664</c:v>
                </c:pt>
                <c:pt idx="929">
                  <c:v>0.277862</c:v>
                </c:pt>
                <c:pt idx="930">
                  <c:v>0.37520700000000001</c:v>
                </c:pt>
                <c:pt idx="931">
                  <c:v>0.419012</c:v>
                </c:pt>
                <c:pt idx="932">
                  <c:v>0.85654300000000005</c:v>
                </c:pt>
                <c:pt idx="933">
                  <c:v>0.72594400000000003</c:v>
                </c:pt>
                <c:pt idx="934">
                  <c:v>0.17968200000000001</c:v>
                </c:pt>
                <c:pt idx="935">
                  <c:v>5.6429000000000002E-3</c:v>
                </c:pt>
                <c:pt idx="936">
                  <c:v>0.91076400000000002</c:v>
                </c:pt>
                <c:pt idx="937">
                  <c:v>0.62004099999999995</c:v>
                </c:pt>
                <c:pt idx="938">
                  <c:v>0.81443500000000002</c:v>
                </c:pt>
                <c:pt idx="939">
                  <c:v>0.103995</c:v>
                </c:pt>
                <c:pt idx="940">
                  <c:v>0.283692</c:v>
                </c:pt>
                <c:pt idx="941">
                  <c:v>0.68638399999999999</c:v>
                </c:pt>
                <c:pt idx="942">
                  <c:v>0.72473299999999996</c:v>
                </c:pt>
                <c:pt idx="943">
                  <c:v>0.89075599999999999</c:v>
                </c:pt>
                <c:pt idx="944">
                  <c:v>0.78806900000000002</c:v>
                </c:pt>
                <c:pt idx="945">
                  <c:v>0.40520099999999998</c:v>
                </c:pt>
                <c:pt idx="946">
                  <c:v>0.153972</c:v>
                </c:pt>
                <c:pt idx="947">
                  <c:v>0.98017299999999996</c:v>
                </c:pt>
                <c:pt idx="948">
                  <c:v>7.6146199999999997E-2</c:v>
                </c:pt>
                <c:pt idx="949">
                  <c:v>0.96621800000000002</c:v>
                </c:pt>
                <c:pt idx="950">
                  <c:v>0.93189</c:v>
                </c:pt>
                <c:pt idx="951">
                  <c:v>0.52467799999999998</c:v>
                </c:pt>
                <c:pt idx="952">
                  <c:v>0.113841</c:v>
                </c:pt>
                <c:pt idx="953">
                  <c:v>0.55198499999999995</c:v>
                </c:pt>
                <c:pt idx="954">
                  <c:v>0.445577</c:v>
                </c:pt>
                <c:pt idx="955">
                  <c:v>0.74764600000000003</c:v>
                </c:pt>
                <c:pt idx="956">
                  <c:v>2.4891699999999999E-2</c:v>
                </c:pt>
                <c:pt idx="957">
                  <c:v>0.65612099999999995</c:v>
                </c:pt>
                <c:pt idx="958">
                  <c:v>0.57730999999999999</c:v>
                </c:pt>
                <c:pt idx="959">
                  <c:v>0.56185300000000005</c:v>
                </c:pt>
                <c:pt idx="960">
                  <c:v>0.27125500000000002</c:v>
                </c:pt>
                <c:pt idx="961">
                  <c:v>0.332984</c:v>
                </c:pt>
                <c:pt idx="962">
                  <c:v>0.87676799999999999</c:v>
                </c:pt>
                <c:pt idx="963">
                  <c:v>0.18973599999999999</c:v>
                </c:pt>
                <c:pt idx="964">
                  <c:v>0.164405</c:v>
                </c:pt>
                <c:pt idx="965">
                  <c:v>0.12690000000000001</c:v>
                </c:pt>
                <c:pt idx="966">
                  <c:v>0.61758900000000005</c:v>
                </c:pt>
                <c:pt idx="967">
                  <c:v>0.599657</c:v>
                </c:pt>
                <c:pt idx="968">
                  <c:v>0.97342399999999996</c:v>
                </c:pt>
                <c:pt idx="969">
                  <c:v>0.107102</c:v>
                </c:pt>
                <c:pt idx="970">
                  <c:v>0.79692200000000002</c:v>
                </c:pt>
                <c:pt idx="971">
                  <c:v>0.28235500000000002</c:v>
                </c:pt>
                <c:pt idx="972">
                  <c:v>0.55740800000000001</c:v>
                </c:pt>
                <c:pt idx="973">
                  <c:v>0.83550800000000003</c:v>
                </c:pt>
                <c:pt idx="974">
                  <c:v>0.71179300000000001</c:v>
                </c:pt>
                <c:pt idx="975">
                  <c:v>0.218579</c:v>
                </c:pt>
                <c:pt idx="976">
                  <c:v>0.128916</c:v>
                </c:pt>
                <c:pt idx="977">
                  <c:v>0.75483500000000003</c:v>
                </c:pt>
                <c:pt idx="978">
                  <c:v>0.41060400000000002</c:v>
                </c:pt>
                <c:pt idx="979">
                  <c:v>4.8003799999999999E-2</c:v>
                </c:pt>
                <c:pt idx="980">
                  <c:v>0.41047400000000001</c:v>
                </c:pt>
                <c:pt idx="981">
                  <c:v>0.366456</c:v>
                </c:pt>
                <c:pt idx="982">
                  <c:v>0.56434799999999996</c:v>
                </c:pt>
                <c:pt idx="983">
                  <c:v>0.78501399999999999</c:v>
                </c:pt>
                <c:pt idx="984">
                  <c:v>0.51924400000000004</c:v>
                </c:pt>
                <c:pt idx="985">
                  <c:v>0.57648600000000005</c:v>
                </c:pt>
                <c:pt idx="986">
                  <c:v>0.23721700000000001</c:v>
                </c:pt>
                <c:pt idx="987">
                  <c:v>0.72423499999999996</c:v>
                </c:pt>
                <c:pt idx="988">
                  <c:v>0.14885799999999999</c:v>
                </c:pt>
                <c:pt idx="989">
                  <c:v>0.87911300000000003</c:v>
                </c:pt>
                <c:pt idx="990">
                  <c:v>0.59056500000000001</c:v>
                </c:pt>
                <c:pt idx="991">
                  <c:v>0.59401599999999999</c:v>
                </c:pt>
                <c:pt idx="992">
                  <c:v>0.16312499999999999</c:v>
                </c:pt>
                <c:pt idx="993">
                  <c:v>0.14629700000000001</c:v>
                </c:pt>
                <c:pt idx="994">
                  <c:v>0.94953200000000004</c:v>
                </c:pt>
                <c:pt idx="995">
                  <c:v>0.15384800000000001</c:v>
                </c:pt>
                <c:pt idx="996">
                  <c:v>0.55567800000000001</c:v>
                </c:pt>
                <c:pt idx="997">
                  <c:v>0.76978500000000005</c:v>
                </c:pt>
                <c:pt idx="998">
                  <c:v>0.67231300000000005</c:v>
                </c:pt>
                <c:pt idx="999">
                  <c:v>0.17783599999999999</c:v>
                </c:pt>
                <c:pt idx="1000">
                  <c:v>0.400146</c:v>
                </c:pt>
                <c:pt idx="1001">
                  <c:v>0.41342299999999998</c:v>
                </c:pt>
                <c:pt idx="1002">
                  <c:v>0.95821599999999996</c:v>
                </c:pt>
                <c:pt idx="1003">
                  <c:v>0.39396799999999998</c:v>
                </c:pt>
                <c:pt idx="1004">
                  <c:v>0.80775799999999998</c:v>
                </c:pt>
                <c:pt idx="1005">
                  <c:v>0.19476299999999999</c:v>
                </c:pt>
                <c:pt idx="1006">
                  <c:v>0.558361</c:v>
                </c:pt>
                <c:pt idx="1007">
                  <c:v>0.68324700000000005</c:v>
                </c:pt>
                <c:pt idx="1008">
                  <c:v>0.727047</c:v>
                </c:pt>
                <c:pt idx="1009">
                  <c:v>0.70822300000000005</c:v>
                </c:pt>
                <c:pt idx="1010">
                  <c:v>0.78596500000000002</c:v>
                </c:pt>
                <c:pt idx="1011">
                  <c:v>0.81227899999999997</c:v>
                </c:pt>
                <c:pt idx="1012">
                  <c:v>0.59359200000000001</c:v>
                </c:pt>
                <c:pt idx="1013">
                  <c:v>0.45672099999999999</c:v>
                </c:pt>
                <c:pt idx="1014">
                  <c:v>0.36771100000000001</c:v>
                </c:pt>
                <c:pt idx="1015">
                  <c:v>0.83189000000000002</c:v>
                </c:pt>
                <c:pt idx="1016">
                  <c:v>0.71789800000000004</c:v>
                </c:pt>
                <c:pt idx="1017">
                  <c:v>0.13361000000000001</c:v>
                </c:pt>
                <c:pt idx="1018">
                  <c:v>0.68377299999999996</c:v>
                </c:pt>
                <c:pt idx="1019">
                  <c:v>0.89566100000000004</c:v>
                </c:pt>
                <c:pt idx="1020">
                  <c:v>0.39869300000000002</c:v>
                </c:pt>
                <c:pt idx="1021">
                  <c:v>0.83514200000000005</c:v>
                </c:pt>
                <c:pt idx="1022">
                  <c:v>0.65618799999999999</c:v>
                </c:pt>
                <c:pt idx="1023">
                  <c:v>0.90657900000000002</c:v>
                </c:pt>
                <c:pt idx="1024">
                  <c:v>0.53106900000000001</c:v>
                </c:pt>
                <c:pt idx="1025">
                  <c:v>0.179065</c:v>
                </c:pt>
                <c:pt idx="1026">
                  <c:v>0.40608699999999998</c:v>
                </c:pt>
                <c:pt idx="1027">
                  <c:v>0.336256</c:v>
                </c:pt>
                <c:pt idx="1028">
                  <c:v>0.67827899999999997</c:v>
                </c:pt>
                <c:pt idx="1029">
                  <c:v>0.95955100000000004</c:v>
                </c:pt>
                <c:pt idx="1030">
                  <c:v>0.62211799999999995</c:v>
                </c:pt>
                <c:pt idx="1031">
                  <c:v>0.96808099999999997</c:v>
                </c:pt>
                <c:pt idx="1032">
                  <c:v>0.11294</c:v>
                </c:pt>
                <c:pt idx="1033">
                  <c:v>6.4139899999999996E-3</c:v>
                </c:pt>
                <c:pt idx="1034">
                  <c:v>0.72075800000000001</c:v>
                </c:pt>
                <c:pt idx="1035">
                  <c:v>0.74027399999999999</c:v>
                </c:pt>
                <c:pt idx="1036">
                  <c:v>0.76201700000000006</c:v>
                </c:pt>
                <c:pt idx="1037">
                  <c:v>0.601549</c:v>
                </c:pt>
                <c:pt idx="1038">
                  <c:v>0.50852200000000003</c:v>
                </c:pt>
                <c:pt idx="1039">
                  <c:v>0.138849</c:v>
                </c:pt>
                <c:pt idx="1040">
                  <c:v>0.92519799999999996</c:v>
                </c:pt>
                <c:pt idx="1041">
                  <c:v>0.219276</c:v>
                </c:pt>
                <c:pt idx="1042">
                  <c:v>0.89729199999999998</c:v>
                </c:pt>
                <c:pt idx="1043">
                  <c:v>0.78008299999999997</c:v>
                </c:pt>
                <c:pt idx="1044">
                  <c:v>3.3831899999999998E-2</c:v>
                </c:pt>
                <c:pt idx="1045">
                  <c:v>0.22361400000000001</c:v>
                </c:pt>
                <c:pt idx="1046">
                  <c:v>0.66152900000000003</c:v>
                </c:pt>
                <c:pt idx="1047">
                  <c:v>0.60875299999999999</c:v>
                </c:pt>
                <c:pt idx="1048">
                  <c:v>0.41684399999999999</c:v>
                </c:pt>
                <c:pt idx="1049">
                  <c:v>0.48437999999999998</c:v>
                </c:pt>
                <c:pt idx="1050">
                  <c:v>0.75917800000000002</c:v>
                </c:pt>
                <c:pt idx="1051">
                  <c:v>0.19207199999999999</c:v>
                </c:pt>
                <c:pt idx="1052">
                  <c:v>0.34360299999999999</c:v>
                </c:pt>
                <c:pt idx="1053">
                  <c:v>4.0581800000000001E-2</c:v>
                </c:pt>
                <c:pt idx="1054">
                  <c:v>0.59440099999999996</c:v>
                </c:pt>
                <c:pt idx="1055">
                  <c:v>0.42098600000000003</c:v>
                </c:pt>
                <c:pt idx="1056">
                  <c:v>0.78337800000000002</c:v>
                </c:pt>
                <c:pt idx="1057">
                  <c:v>0.21090400000000001</c:v>
                </c:pt>
                <c:pt idx="1058">
                  <c:v>8.0155900000000002E-2</c:v>
                </c:pt>
                <c:pt idx="1059">
                  <c:v>0.13400599999999999</c:v>
                </c:pt>
                <c:pt idx="1060">
                  <c:v>0.39968199999999998</c:v>
                </c:pt>
                <c:pt idx="1061">
                  <c:v>0.98151500000000003</c:v>
                </c:pt>
                <c:pt idx="1062">
                  <c:v>0.32592199999999999</c:v>
                </c:pt>
                <c:pt idx="1063">
                  <c:v>4.0134599999999999E-2</c:v>
                </c:pt>
                <c:pt idx="1064">
                  <c:v>0.211863</c:v>
                </c:pt>
                <c:pt idx="1065">
                  <c:v>0.24537800000000001</c:v>
                </c:pt>
                <c:pt idx="1066">
                  <c:v>0.62162499999999998</c:v>
                </c:pt>
                <c:pt idx="1067">
                  <c:v>0.64640500000000001</c:v>
                </c:pt>
                <c:pt idx="1068">
                  <c:v>0.61668900000000004</c:v>
                </c:pt>
                <c:pt idx="1069">
                  <c:v>0.65125500000000003</c:v>
                </c:pt>
                <c:pt idx="1070">
                  <c:v>0.18268999999999999</c:v>
                </c:pt>
                <c:pt idx="1071">
                  <c:v>0.80401199999999995</c:v>
                </c:pt>
                <c:pt idx="1072">
                  <c:v>0.437498</c:v>
                </c:pt>
                <c:pt idx="1073">
                  <c:v>0.70981799999999995</c:v>
                </c:pt>
                <c:pt idx="1074">
                  <c:v>0.83545700000000001</c:v>
                </c:pt>
                <c:pt idx="1075">
                  <c:v>0.26106000000000001</c:v>
                </c:pt>
                <c:pt idx="1076">
                  <c:v>0.32766800000000001</c:v>
                </c:pt>
                <c:pt idx="1077">
                  <c:v>0.47955199999999998</c:v>
                </c:pt>
                <c:pt idx="1078">
                  <c:v>0.188692</c:v>
                </c:pt>
                <c:pt idx="1079">
                  <c:v>0.68102799999999997</c:v>
                </c:pt>
                <c:pt idx="1080">
                  <c:v>0.30458099999999999</c:v>
                </c:pt>
                <c:pt idx="1081">
                  <c:v>0.18564700000000001</c:v>
                </c:pt>
                <c:pt idx="1082">
                  <c:v>8.6686100000000002E-2</c:v>
                </c:pt>
                <c:pt idx="1083">
                  <c:v>0.28211599999999998</c:v>
                </c:pt>
                <c:pt idx="1084">
                  <c:v>0.66363000000000005</c:v>
                </c:pt>
                <c:pt idx="1085">
                  <c:v>4.4533900000000001E-2</c:v>
                </c:pt>
                <c:pt idx="1086">
                  <c:v>0.13431000000000001</c:v>
                </c:pt>
                <c:pt idx="1087">
                  <c:v>0.43829000000000001</c:v>
                </c:pt>
                <c:pt idx="1088">
                  <c:v>0.689141</c:v>
                </c:pt>
                <c:pt idx="1089">
                  <c:v>2.0582900000000001E-2</c:v>
                </c:pt>
                <c:pt idx="1090">
                  <c:v>0.75001099999999998</c:v>
                </c:pt>
                <c:pt idx="1091">
                  <c:v>0.263714</c:v>
                </c:pt>
                <c:pt idx="1092">
                  <c:v>0.192326</c:v>
                </c:pt>
                <c:pt idx="1093">
                  <c:v>0.46900900000000001</c:v>
                </c:pt>
                <c:pt idx="1094">
                  <c:v>0.55272699999999997</c:v>
                </c:pt>
                <c:pt idx="1095">
                  <c:v>0.61938400000000005</c:v>
                </c:pt>
                <c:pt idx="1096">
                  <c:v>0.97253599999999996</c:v>
                </c:pt>
                <c:pt idx="1097">
                  <c:v>0.74002299999999999</c:v>
                </c:pt>
                <c:pt idx="1098">
                  <c:v>0.23468800000000001</c:v>
                </c:pt>
                <c:pt idx="1099">
                  <c:v>0.75550499999999998</c:v>
                </c:pt>
                <c:pt idx="1100">
                  <c:v>0.242783</c:v>
                </c:pt>
                <c:pt idx="1101">
                  <c:v>0.60275199999999995</c:v>
                </c:pt>
                <c:pt idx="1102">
                  <c:v>0.14088999999999999</c:v>
                </c:pt>
                <c:pt idx="1103">
                  <c:v>0.93003800000000003</c:v>
                </c:pt>
                <c:pt idx="1104">
                  <c:v>0.39183400000000002</c:v>
                </c:pt>
                <c:pt idx="1105">
                  <c:v>1.2709700000000001E-2</c:v>
                </c:pt>
                <c:pt idx="1106">
                  <c:v>0.63639999999999997</c:v>
                </c:pt>
                <c:pt idx="1107">
                  <c:v>0.25394600000000001</c:v>
                </c:pt>
                <c:pt idx="1108">
                  <c:v>0.56085600000000002</c:v>
                </c:pt>
                <c:pt idx="1109">
                  <c:v>0.60253500000000004</c:v>
                </c:pt>
                <c:pt idx="1110">
                  <c:v>0.53764100000000004</c:v>
                </c:pt>
                <c:pt idx="1111">
                  <c:v>3.7756600000000001E-2</c:v>
                </c:pt>
                <c:pt idx="1112">
                  <c:v>0.60209500000000005</c:v>
                </c:pt>
                <c:pt idx="1113">
                  <c:v>0.56537199999999999</c:v>
                </c:pt>
                <c:pt idx="1114">
                  <c:v>0.22714999999999999</c:v>
                </c:pt>
                <c:pt idx="1115">
                  <c:v>0.79483599999999999</c:v>
                </c:pt>
                <c:pt idx="1116">
                  <c:v>0.89210900000000004</c:v>
                </c:pt>
                <c:pt idx="1117">
                  <c:v>0.21523999999999999</c:v>
                </c:pt>
                <c:pt idx="1118">
                  <c:v>0.351163</c:v>
                </c:pt>
                <c:pt idx="1119">
                  <c:v>0.97431699999999999</c:v>
                </c:pt>
                <c:pt idx="1120">
                  <c:v>0.82184999999999997</c:v>
                </c:pt>
                <c:pt idx="1121">
                  <c:v>0.39629199999999998</c:v>
                </c:pt>
                <c:pt idx="1122">
                  <c:v>0.89385700000000001</c:v>
                </c:pt>
                <c:pt idx="1123">
                  <c:v>0.74706499999999998</c:v>
                </c:pt>
                <c:pt idx="1124">
                  <c:v>0.136435</c:v>
                </c:pt>
                <c:pt idx="1125">
                  <c:v>0.84397500000000003</c:v>
                </c:pt>
                <c:pt idx="1126">
                  <c:v>7.8301200000000001E-2</c:v>
                </c:pt>
                <c:pt idx="1127">
                  <c:v>0.73192599999999997</c:v>
                </c:pt>
                <c:pt idx="1128">
                  <c:v>0.66230599999999995</c:v>
                </c:pt>
                <c:pt idx="1129">
                  <c:v>0.222971</c:v>
                </c:pt>
                <c:pt idx="1130">
                  <c:v>0.107859</c:v>
                </c:pt>
                <c:pt idx="1131">
                  <c:v>0.916412</c:v>
                </c:pt>
                <c:pt idx="1132">
                  <c:v>1.29585E-2</c:v>
                </c:pt>
                <c:pt idx="1133">
                  <c:v>0.89675400000000005</c:v>
                </c:pt>
                <c:pt idx="1134">
                  <c:v>0.77002599999999999</c:v>
                </c:pt>
                <c:pt idx="1135">
                  <c:v>0.12449</c:v>
                </c:pt>
                <c:pt idx="1136">
                  <c:v>0.862904</c:v>
                </c:pt>
                <c:pt idx="1137">
                  <c:v>0.96549099999999999</c:v>
                </c:pt>
                <c:pt idx="1138">
                  <c:v>0.65280400000000005</c:v>
                </c:pt>
                <c:pt idx="1139">
                  <c:v>0.77376100000000003</c:v>
                </c:pt>
                <c:pt idx="1140">
                  <c:v>0.86122699999999996</c:v>
                </c:pt>
                <c:pt idx="1141">
                  <c:v>0.97837799999999997</c:v>
                </c:pt>
                <c:pt idx="1142">
                  <c:v>0.209206</c:v>
                </c:pt>
                <c:pt idx="1143">
                  <c:v>0.55128900000000003</c:v>
                </c:pt>
                <c:pt idx="1144">
                  <c:v>0.26293</c:v>
                </c:pt>
                <c:pt idx="1145">
                  <c:v>0.82687600000000006</c:v>
                </c:pt>
                <c:pt idx="1146">
                  <c:v>0.60084700000000002</c:v>
                </c:pt>
                <c:pt idx="1147">
                  <c:v>0.49635600000000002</c:v>
                </c:pt>
                <c:pt idx="1148">
                  <c:v>0.79017099999999996</c:v>
                </c:pt>
                <c:pt idx="1149">
                  <c:v>0.66031300000000004</c:v>
                </c:pt>
                <c:pt idx="1150">
                  <c:v>0.22380800000000001</c:v>
                </c:pt>
                <c:pt idx="1151">
                  <c:v>0.16265299999999999</c:v>
                </c:pt>
                <c:pt idx="1152">
                  <c:v>0.15152199999999999</c:v>
                </c:pt>
                <c:pt idx="1153">
                  <c:v>0.52787200000000001</c:v>
                </c:pt>
                <c:pt idx="1154">
                  <c:v>0.90348099999999998</c:v>
                </c:pt>
                <c:pt idx="1155">
                  <c:v>0.83704900000000004</c:v>
                </c:pt>
                <c:pt idx="1156">
                  <c:v>0.89727699999999999</c:v>
                </c:pt>
                <c:pt idx="1157">
                  <c:v>0.38440099999999999</c:v>
                </c:pt>
                <c:pt idx="1158">
                  <c:v>2.7608400000000002E-2</c:v>
                </c:pt>
                <c:pt idx="1159">
                  <c:v>0.63826400000000005</c:v>
                </c:pt>
                <c:pt idx="1160">
                  <c:v>0.98659699999999995</c:v>
                </c:pt>
                <c:pt idx="1161">
                  <c:v>0.926728</c:v>
                </c:pt>
                <c:pt idx="1162">
                  <c:v>0.73285299999999998</c:v>
                </c:pt>
                <c:pt idx="1163">
                  <c:v>0.60558699999999999</c:v>
                </c:pt>
                <c:pt idx="1164">
                  <c:v>0.81354300000000002</c:v>
                </c:pt>
                <c:pt idx="1165">
                  <c:v>0.56292600000000004</c:v>
                </c:pt>
                <c:pt idx="1166">
                  <c:v>0.83309200000000005</c:v>
                </c:pt>
                <c:pt idx="1167">
                  <c:v>9.6512000000000001E-2</c:v>
                </c:pt>
                <c:pt idx="1168">
                  <c:v>0.99213899999999999</c:v>
                </c:pt>
                <c:pt idx="1169">
                  <c:v>0.77686299999999997</c:v>
                </c:pt>
                <c:pt idx="1170">
                  <c:v>0.53226200000000001</c:v>
                </c:pt>
                <c:pt idx="1171">
                  <c:v>0.98358999999999996</c:v>
                </c:pt>
                <c:pt idx="1172">
                  <c:v>0.94345900000000005</c:v>
                </c:pt>
                <c:pt idx="1173">
                  <c:v>0.730854</c:v>
                </c:pt>
                <c:pt idx="1174">
                  <c:v>0.97931000000000001</c:v>
                </c:pt>
                <c:pt idx="1175">
                  <c:v>0.55922899999999998</c:v>
                </c:pt>
                <c:pt idx="1176">
                  <c:v>0.727105</c:v>
                </c:pt>
                <c:pt idx="1177">
                  <c:v>0.96465000000000001</c:v>
                </c:pt>
                <c:pt idx="1178">
                  <c:v>0.34935899999999998</c:v>
                </c:pt>
                <c:pt idx="1179">
                  <c:v>0.20824799999999999</c:v>
                </c:pt>
                <c:pt idx="1180">
                  <c:v>0.27521800000000002</c:v>
                </c:pt>
                <c:pt idx="1181">
                  <c:v>0.144514</c:v>
                </c:pt>
                <c:pt idx="1182">
                  <c:v>0.74385299999999999</c:v>
                </c:pt>
                <c:pt idx="1183">
                  <c:v>0.49326700000000001</c:v>
                </c:pt>
                <c:pt idx="1184">
                  <c:v>0.88086500000000001</c:v>
                </c:pt>
                <c:pt idx="1185">
                  <c:v>0.82174199999999997</c:v>
                </c:pt>
                <c:pt idx="1186">
                  <c:v>7.2546299999999994E-2</c:v>
                </c:pt>
                <c:pt idx="1187">
                  <c:v>0.80621900000000002</c:v>
                </c:pt>
                <c:pt idx="1188">
                  <c:v>0.802338</c:v>
                </c:pt>
                <c:pt idx="1189">
                  <c:v>0.47140500000000002</c:v>
                </c:pt>
                <c:pt idx="1190">
                  <c:v>0.77613799999999999</c:v>
                </c:pt>
                <c:pt idx="1191">
                  <c:v>0.15174399999999999</c:v>
                </c:pt>
                <c:pt idx="1192">
                  <c:v>0.79151199999999999</c:v>
                </c:pt>
                <c:pt idx="1193">
                  <c:v>0.139518</c:v>
                </c:pt>
                <c:pt idx="1194">
                  <c:v>0.29991699999999999</c:v>
                </c:pt>
                <c:pt idx="1195">
                  <c:v>0.90250600000000003</c:v>
                </c:pt>
                <c:pt idx="1196">
                  <c:v>0.19906499999999999</c:v>
                </c:pt>
                <c:pt idx="1197">
                  <c:v>0.40821299999999999</c:v>
                </c:pt>
                <c:pt idx="1198">
                  <c:v>0.83517200000000003</c:v>
                </c:pt>
                <c:pt idx="1199">
                  <c:v>0.66412300000000002</c:v>
                </c:pt>
                <c:pt idx="1200">
                  <c:v>0.13065499999999999</c:v>
                </c:pt>
                <c:pt idx="1201">
                  <c:v>0.190274</c:v>
                </c:pt>
                <c:pt idx="1202">
                  <c:v>0.91794399999999998</c:v>
                </c:pt>
                <c:pt idx="1203">
                  <c:v>0.759073</c:v>
                </c:pt>
                <c:pt idx="1204">
                  <c:v>0.337862</c:v>
                </c:pt>
                <c:pt idx="1205">
                  <c:v>0.55047800000000002</c:v>
                </c:pt>
                <c:pt idx="1206">
                  <c:v>0.30999500000000002</c:v>
                </c:pt>
                <c:pt idx="1207">
                  <c:v>0.85294099999999995</c:v>
                </c:pt>
                <c:pt idx="1208">
                  <c:v>0.36311700000000002</c:v>
                </c:pt>
                <c:pt idx="1209">
                  <c:v>0.47070699999999999</c:v>
                </c:pt>
                <c:pt idx="1210">
                  <c:v>0.39421899999999999</c:v>
                </c:pt>
                <c:pt idx="1211">
                  <c:v>4.0177499999999998E-2</c:v>
                </c:pt>
                <c:pt idx="1212">
                  <c:v>0.59123300000000001</c:v>
                </c:pt>
                <c:pt idx="1213">
                  <c:v>0.273009</c:v>
                </c:pt>
                <c:pt idx="1214">
                  <c:v>0.59480699999999997</c:v>
                </c:pt>
                <c:pt idx="1215">
                  <c:v>0.62551599999999996</c:v>
                </c:pt>
                <c:pt idx="1216">
                  <c:v>0.476105</c:v>
                </c:pt>
                <c:pt idx="1217">
                  <c:v>0.84589499999999995</c:v>
                </c:pt>
                <c:pt idx="1218">
                  <c:v>0.559867</c:v>
                </c:pt>
                <c:pt idx="1219">
                  <c:v>0.59677100000000005</c:v>
                </c:pt>
                <c:pt idx="1220">
                  <c:v>0.59553299999999998</c:v>
                </c:pt>
                <c:pt idx="1221">
                  <c:v>0.26963900000000002</c:v>
                </c:pt>
                <c:pt idx="1222">
                  <c:v>5.2750600000000002E-2</c:v>
                </c:pt>
                <c:pt idx="1223">
                  <c:v>0.99477300000000002</c:v>
                </c:pt>
                <c:pt idx="1224">
                  <c:v>2.5166699999999999E-3</c:v>
                </c:pt>
                <c:pt idx="1225">
                  <c:v>0.159277</c:v>
                </c:pt>
                <c:pt idx="1226">
                  <c:v>0.54910599999999998</c:v>
                </c:pt>
                <c:pt idx="1227">
                  <c:v>0.67723199999999995</c:v>
                </c:pt>
                <c:pt idx="1228">
                  <c:v>0.78523600000000005</c:v>
                </c:pt>
                <c:pt idx="1229">
                  <c:v>0.59665199999999996</c:v>
                </c:pt>
                <c:pt idx="1230">
                  <c:v>0.28336600000000001</c:v>
                </c:pt>
                <c:pt idx="1231">
                  <c:v>0.65466100000000005</c:v>
                </c:pt>
                <c:pt idx="1232">
                  <c:v>0.92804900000000001</c:v>
                </c:pt>
                <c:pt idx="1233">
                  <c:v>0.30610199999999999</c:v>
                </c:pt>
                <c:pt idx="1234">
                  <c:v>0.81073399999999995</c:v>
                </c:pt>
                <c:pt idx="1235">
                  <c:v>0.64840399999999998</c:v>
                </c:pt>
                <c:pt idx="1236">
                  <c:v>0.23616200000000001</c:v>
                </c:pt>
                <c:pt idx="1237">
                  <c:v>0.84394400000000003</c:v>
                </c:pt>
                <c:pt idx="1238">
                  <c:v>0.27643000000000001</c:v>
                </c:pt>
                <c:pt idx="1239">
                  <c:v>0.27184999999999998</c:v>
                </c:pt>
                <c:pt idx="1240">
                  <c:v>0.45322499999999999</c:v>
                </c:pt>
                <c:pt idx="1241">
                  <c:v>0.54898400000000003</c:v>
                </c:pt>
                <c:pt idx="1242">
                  <c:v>0.59732399999999997</c:v>
                </c:pt>
                <c:pt idx="1243">
                  <c:v>0.14579</c:v>
                </c:pt>
                <c:pt idx="1244">
                  <c:v>6.8625500000000006E-2</c:v>
                </c:pt>
                <c:pt idx="1245">
                  <c:v>0.38859199999999999</c:v>
                </c:pt>
                <c:pt idx="1246">
                  <c:v>0.50977799999999995</c:v>
                </c:pt>
                <c:pt idx="1247">
                  <c:v>0.47727900000000001</c:v>
                </c:pt>
                <c:pt idx="1248">
                  <c:v>0.31645600000000002</c:v>
                </c:pt>
                <c:pt idx="1249">
                  <c:v>0.69892600000000005</c:v>
                </c:pt>
                <c:pt idx="1250">
                  <c:v>0.411771</c:v>
                </c:pt>
                <c:pt idx="1251">
                  <c:v>0.64499499999999999</c:v>
                </c:pt>
                <c:pt idx="1252">
                  <c:v>0.86302199999999996</c:v>
                </c:pt>
                <c:pt idx="1253">
                  <c:v>0.46200999999999998</c:v>
                </c:pt>
                <c:pt idx="1254">
                  <c:v>0.46624700000000002</c:v>
                </c:pt>
                <c:pt idx="1255">
                  <c:v>0.78610899999999995</c:v>
                </c:pt>
                <c:pt idx="1256">
                  <c:v>0.34804499999999999</c:v>
                </c:pt>
                <c:pt idx="1257">
                  <c:v>0.95316400000000001</c:v>
                </c:pt>
                <c:pt idx="1258">
                  <c:v>0.389816</c:v>
                </c:pt>
                <c:pt idx="1259">
                  <c:v>0.101697</c:v>
                </c:pt>
                <c:pt idx="1260">
                  <c:v>0.26730500000000001</c:v>
                </c:pt>
                <c:pt idx="1261">
                  <c:v>0.62966999999999995</c:v>
                </c:pt>
                <c:pt idx="1262">
                  <c:v>0.88187800000000005</c:v>
                </c:pt>
                <c:pt idx="1263">
                  <c:v>0.46909800000000001</c:v>
                </c:pt>
                <c:pt idx="1264">
                  <c:v>0.242261</c:v>
                </c:pt>
                <c:pt idx="1265">
                  <c:v>0.46258500000000002</c:v>
                </c:pt>
                <c:pt idx="1266">
                  <c:v>0.49683899999999998</c:v>
                </c:pt>
                <c:pt idx="1267">
                  <c:v>0.195434</c:v>
                </c:pt>
                <c:pt idx="1268">
                  <c:v>0.39508300000000002</c:v>
                </c:pt>
                <c:pt idx="1269">
                  <c:v>0.90796600000000005</c:v>
                </c:pt>
                <c:pt idx="1270">
                  <c:v>0.18273700000000001</c:v>
                </c:pt>
                <c:pt idx="1271">
                  <c:v>0.75638499999999997</c:v>
                </c:pt>
                <c:pt idx="1272">
                  <c:v>0.85786499999999999</c:v>
                </c:pt>
                <c:pt idx="1273">
                  <c:v>0.159136</c:v>
                </c:pt>
                <c:pt idx="1274">
                  <c:v>0.78273099999999995</c:v>
                </c:pt>
                <c:pt idx="1275">
                  <c:v>0.153895</c:v>
                </c:pt>
                <c:pt idx="1276">
                  <c:v>0.38751999999999998</c:v>
                </c:pt>
                <c:pt idx="1277">
                  <c:v>2.9512099999999999E-2</c:v>
                </c:pt>
                <c:pt idx="1278">
                  <c:v>0.72169799999999995</c:v>
                </c:pt>
                <c:pt idx="1279">
                  <c:v>0.97989199999999999</c:v>
                </c:pt>
                <c:pt idx="1280">
                  <c:v>0.69148399999999999</c:v>
                </c:pt>
                <c:pt idx="1281">
                  <c:v>0.38586999999999999</c:v>
                </c:pt>
                <c:pt idx="1282">
                  <c:v>5.5020699999999999E-2</c:v>
                </c:pt>
                <c:pt idx="1283">
                  <c:v>0.85275100000000004</c:v>
                </c:pt>
                <c:pt idx="1284">
                  <c:v>0.90034899999999995</c:v>
                </c:pt>
                <c:pt idx="1285">
                  <c:v>0.80946099999999999</c:v>
                </c:pt>
                <c:pt idx="1286">
                  <c:v>0.41220499999999999</c:v>
                </c:pt>
                <c:pt idx="1287">
                  <c:v>0.18968599999999999</c:v>
                </c:pt>
                <c:pt idx="1288">
                  <c:v>0.70035400000000003</c:v>
                </c:pt>
                <c:pt idx="1289">
                  <c:v>0.28405599999999998</c:v>
                </c:pt>
                <c:pt idx="1290">
                  <c:v>9.18181E-2</c:v>
                </c:pt>
                <c:pt idx="1291">
                  <c:v>0.39438000000000001</c:v>
                </c:pt>
                <c:pt idx="1292">
                  <c:v>3.6000099999999998E-3</c:v>
                </c:pt>
                <c:pt idx="1293">
                  <c:v>0.60207100000000002</c:v>
                </c:pt>
                <c:pt idx="1294">
                  <c:v>0.98108200000000001</c:v>
                </c:pt>
                <c:pt idx="1295">
                  <c:v>0.73793799999999998</c:v>
                </c:pt>
                <c:pt idx="1296">
                  <c:v>0.123985</c:v>
                </c:pt>
                <c:pt idx="1297">
                  <c:v>9.9005899999999994E-2</c:v>
                </c:pt>
                <c:pt idx="1298">
                  <c:v>0.77327199999999996</c:v>
                </c:pt>
                <c:pt idx="1299">
                  <c:v>0.59506300000000001</c:v>
                </c:pt>
                <c:pt idx="1300">
                  <c:v>0.113437</c:v>
                </c:pt>
                <c:pt idx="1301">
                  <c:v>0.50543199999999999</c:v>
                </c:pt>
                <c:pt idx="1302">
                  <c:v>0.20677599999999999</c:v>
                </c:pt>
                <c:pt idx="1303">
                  <c:v>0.66744199999999998</c:v>
                </c:pt>
                <c:pt idx="1304">
                  <c:v>9.8580799999999991E-4</c:v>
                </c:pt>
                <c:pt idx="1305">
                  <c:v>0.91929499999999997</c:v>
                </c:pt>
                <c:pt idx="1306">
                  <c:v>0.92252999999999996</c:v>
                </c:pt>
                <c:pt idx="1307">
                  <c:v>0.88140499999999999</c:v>
                </c:pt>
                <c:pt idx="1308">
                  <c:v>0.90213299999999996</c:v>
                </c:pt>
                <c:pt idx="1309">
                  <c:v>0.92010800000000004</c:v>
                </c:pt>
                <c:pt idx="1310">
                  <c:v>0.36504900000000001</c:v>
                </c:pt>
                <c:pt idx="1311">
                  <c:v>0.70166700000000004</c:v>
                </c:pt>
                <c:pt idx="1312">
                  <c:v>0.70374199999999998</c:v>
                </c:pt>
                <c:pt idx="1313">
                  <c:v>0.584318</c:v>
                </c:pt>
                <c:pt idx="1314">
                  <c:v>0.51052900000000001</c:v>
                </c:pt>
                <c:pt idx="1315">
                  <c:v>0.55446600000000001</c:v>
                </c:pt>
                <c:pt idx="1316">
                  <c:v>2.5480200000000001E-2</c:v>
                </c:pt>
                <c:pt idx="1317">
                  <c:v>5.34554E-2</c:v>
                </c:pt>
                <c:pt idx="1318">
                  <c:v>0.69729099999999999</c:v>
                </c:pt>
                <c:pt idx="1319">
                  <c:v>0.47213500000000003</c:v>
                </c:pt>
                <c:pt idx="1320">
                  <c:v>0.74395100000000003</c:v>
                </c:pt>
                <c:pt idx="1321">
                  <c:v>0.81853900000000002</c:v>
                </c:pt>
                <c:pt idx="1322">
                  <c:v>0.14505699999999999</c:v>
                </c:pt>
                <c:pt idx="1323">
                  <c:v>0.72321999999999997</c:v>
                </c:pt>
                <c:pt idx="1324">
                  <c:v>0.45480199999999998</c:v>
                </c:pt>
                <c:pt idx="1325">
                  <c:v>0.82812699999999995</c:v>
                </c:pt>
                <c:pt idx="1326">
                  <c:v>0.97991700000000004</c:v>
                </c:pt>
                <c:pt idx="1327">
                  <c:v>0.89908500000000002</c:v>
                </c:pt>
                <c:pt idx="1328">
                  <c:v>0.75394799999999995</c:v>
                </c:pt>
                <c:pt idx="1329">
                  <c:v>0.92082399999999998</c:v>
                </c:pt>
                <c:pt idx="1330">
                  <c:v>7.5035199999999996E-2</c:v>
                </c:pt>
                <c:pt idx="1331">
                  <c:v>7.7701199999999998E-2</c:v>
                </c:pt>
                <c:pt idx="1332">
                  <c:v>0.84511400000000003</c:v>
                </c:pt>
                <c:pt idx="1333">
                  <c:v>0.95180900000000002</c:v>
                </c:pt>
                <c:pt idx="1334">
                  <c:v>0.51946599999999998</c:v>
                </c:pt>
                <c:pt idx="1335">
                  <c:v>0.33969500000000002</c:v>
                </c:pt>
                <c:pt idx="1336">
                  <c:v>0.41338000000000003</c:v>
                </c:pt>
                <c:pt idx="1337">
                  <c:v>0.74467799999999995</c:v>
                </c:pt>
                <c:pt idx="1338">
                  <c:v>0.90786100000000003</c:v>
                </c:pt>
                <c:pt idx="1339">
                  <c:v>0.46307399999999999</c:v>
                </c:pt>
                <c:pt idx="1340">
                  <c:v>5.0242799999999997E-2</c:v>
                </c:pt>
                <c:pt idx="1341">
                  <c:v>9.5308199999999996E-2</c:v>
                </c:pt>
                <c:pt idx="1342">
                  <c:v>0.142488</c:v>
                </c:pt>
                <c:pt idx="1343">
                  <c:v>5.2232199999999999E-2</c:v>
                </c:pt>
                <c:pt idx="1344">
                  <c:v>0.48636400000000002</c:v>
                </c:pt>
                <c:pt idx="1345">
                  <c:v>0.70451399999999997</c:v>
                </c:pt>
                <c:pt idx="1346">
                  <c:v>0.108989</c:v>
                </c:pt>
                <c:pt idx="1347">
                  <c:v>0.69982</c:v>
                </c:pt>
                <c:pt idx="1348">
                  <c:v>0.52063800000000005</c:v>
                </c:pt>
                <c:pt idx="1349">
                  <c:v>0.148033</c:v>
                </c:pt>
                <c:pt idx="1350">
                  <c:v>0.90412300000000001</c:v>
                </c:pt>
                <c:pt idx="1351">
                  <c:v>0.59271799999999997</c:v>
                </c:pt>
                <c:pt idx="1352">
                  <c:v>0.22836600000000001</c:v>
                </c:pt>
                <c:pt idx="1353">
                  <c:v>0.80550100000000002</c:v>
                </c:pt>
                <c:pt idx="1354">
                  <c:v>0.21343100000000001</c:v>
                </c:pt>
                <c:pt idx="1355">
                  <c:v>7.6117199999999996E-2</c:v>
                </c:pt>
                <c:pt idx="1356">
                  <c:v>0.50948599999999999</c:v>
                </c:pt>
                <c:pt idx="1357">
                  <c:v>0.10069699999999999</c:v>
                </c:pt>
                <c:pt idx="1358">
                  <c:v>0.40762700000000002</c:v>
                </c:pt>
                <c:pt idx="1359">
                  <c:v>0.31762099999999999</c:v>
                </c:pt>
                <c:pt idx="1360">
                  <c:v>0.61133899999999997</c:v>
                </c:pt>
                <c:pt idx="1361">
                  <c:v>0.1943</c:v>
                </c:pt>
                <c:pt idx="1362">
                  <c:v>5.29711E-2</c:v>
                </c:pt>
                <c:pt idx="1363">
                  <c:v>0.28271099999999999</c:v>
                </c:pt>
                <c:pt idx="1364">
                  <c:v>0.25682700000000003</c:v>
                </c:pt>
                <c:pt idx="1365">
                  <c:v>0.66752</c:v>
                </c:pt>
                <c:pt idx="1366">
                  <c:v>0.360344</c:v>
                </c:pt>
                <c:pt idx="1367">
                  <c:v>0.79169299999999998</c:v>
                </c:pt>
                <c:pt idx="1368">
                  <c:v>4.5551500000000002E-2</c:v>
                </c:pt>
                <c:pt idx="1369">
                  <c:v>3.0841400000000001E-2</c:v>
                </c:pt>
                <c:pt idx="1370">
                  <c:v>0.99127699999999996</c:v>
                </c:pt>
                <c:pt idx="1371">
                  <c:v>0.99207599999999996</c:v>
                </c:pt>
                <c:pt idx="1372">
                  <c:v>0.22988</c:v>
                </c:pt>
                <c:pt idx="1373">
                  <c:v>0.39904699999999999</c:v>
                </c:pt>
                <c:pt idx="1374">
                  <c:v>0.99366600000000005</c:v>
                </c:pt>
                <c:pt idx="1375">
                  <c:v>0.24799399999999999</c:v>
                </c:pt>
                <c:pt idx="1376">
                  <c:v>0.18038399999999999</c:v>
                </c:pt>
                <c:pt idx="1377">
                  <c:v>0.42589700000000003</c:v>
                </c:pt>
                <c:pt idx="1378">
                  <c:v>0.84090600000000004</c:v>
                </c:pt>
                <c:pt idx="1379">
                  <c:v>0.65720299999999998</c:v>
                </c:pt>
                <c:pt idx="1380">
                  <c:v>0.94231500000000001</c:v>
                </c:pt>
                <c:pt idx="1381">
                  <c:v>0.81442999999999999</c:v>
                </c:pt>
                <c:pt idx="1382">
                  <c:v>0.75778900000000005</c:v>
                </c:pt>
                <c:pt idx="1383">
                  <c:v>0.421373</c:v>
                </c:pt>
                <c:pt idx="1384">
                  <c:v>0.174148</c:v>
                </c:pt>
                <c:pt idx="1385">
                  <c:v>0.27404099999999998</c:v>
                </c:pt>
                <c:pt idx="1386">
                  <c:v>0.140487</c:v>
                </c:pt>
                <c:pt idx="1387">
                  <c:v>0.35743599999999998</c:v>
                </c:pt>
                <c:pt idx="1388">
                  <c:v>0.62550099999999997</c:v>
                </c:pt>
                <c:pt idx="1389">
                  <c:v>8.5526500000000005E-2</c:v>
                </c:pt>
                <c:pt idx="1390">
                  <c:v>0.18859799999999999</c:v>
                </c:pt>
                <c:pt idx="1391">
                  <c:v>0.64854100000000003</c:v>
                </c:pt>
                <c:pt idx="1392">
                  <c:v>0.176681</c:v>
                </c:pt>
                <c:pt idx="1393">
                  <c:v>0.89569500000000002</c:v>
                </c:pt>
                <c:pt idx="1394">
                  <c:v>0.84050199999999997</c:v>
                </c:pt>
                <c:pt idx="1395">
                  <c:v>0.38957599999999998</c:v>
                </c:pt>
                <c:pt idx="1396">
                  <c:v>0.170907</c:v>
                </c:pt>
                <c:pt idx="1397">
                  <c:v>0.20642199999999999</c:v>
                </c:pt>
                <c:pt idx="1398">
                  <c:v>0.256635</c:v>
                </c:pt>
                <c:pt idx="1399">
                  <c:v>0.99749600000000005</c:v>
                </c:pt>
                <c:pt idx="1400">
                  <c:v>0.74594099999999997</c:v>
                </c:pt>
                <c:pt idx="1401">
                  <c:v>0.20153799999999999</c:v>
                </c:pt>
                <c:pt idx="1402">
                  <c:v>0.81810799999999995</c:v>
                </c:pt>
                <c:pt idx="1403">
                  <c:v>0.53144499999999995</c:v>
                </c:pt>
                <c:pt idx="1404">
                  <c:v>0.45582</c:v>
                </c:pt>
                <c:pt idx="1405">
                  <c:v>5.7183400000000002E-2</c:v>
                </c:pt>
                <c:pt idx="1406">
                  <c:v>0.17435300000000001</c:v>
                </c:pt>
                <c:pt idx="1407">
                  <c:v>0.39672600000000002</c:v>
                </c:pt>
                <c:pt idx="1408">
                  <c:v>0.84366099999999999</c:v>
                </c:pt>
                <c:pt idx="1409">
                  <c:v>0.50577300000000003</c:v>
                </c:pt>
                <c:pt idx="1410">
                  <c:v>0.66419600000000001</c:v>
                </c:pt>
                <c:pt idx="1411">
                  <c:v>0.26925700000000002</c:v>
                </c:pt>
                <c:pt idx="1412">
                  <c:v>0.84260000000000002</c:v>
                </c:pt>
                <c:pt idx="1413">
                  <c:v>0.59543299999999999</c:v>
                </c:pt>
                <c:pt idx="1414">
                  <c:v>0.78188000000000002</c:v>
                </c:pt>
                <c:pt idx="1415">
                  <c:v>0.68706599999999995</c:v>
                </c:pt>
                <c:pt idx="1416">
                  <c:v>0.59550800000000004</c:v>
                </c:pt>
                <c:pt idx="1417">
                  <c:v>0.89893199999999995</c:v>
                </c:pt>
                <c:pt idx="1418">
                  <c:v>0.33465800000000001</c:v>
                </c:pt>
                <c:pt idx="1419">
                  <c:v>0.51808799999999999</c:v>
                </c:pt>
                <c:pt idx="1420">
                  <c:v>0.68090899999999999</c:v>
                </c:pt>
                <c:pt idx="1421">
                  <c:v>0.238258</c:v>
                </c:pt>
                <c:pt idx="1422">
                  <c:v>0.49948599999999999</c:v>
                </c:pt>
                <c:pt idx="1423">
                  <c:v>0.117033</c:v>
                </c:pt>
                <c:pt idx="1424">
                  <c:v>0.222191</c:v>
                </c:pt>
                <c:pt idx="1425">
                  <c:v>0.96513800000000005</c:v>
                </c:pt>
                <c:pt idx="1426">
                  <c:v>0.14874100000000001</c:v>
                </c:pt>
                <c:pt idx="1427">
                  <c:v>0.76428700000000005</c:v>
                </c:pt>
                <c:pt idx="1428">
                  <c:v>0.81796999999999997</c:v>
                </c:pt>
                <c:pt idx="1429">
                  <c:v>0.43286000000000002</c:v>
                </c:pt>
                <c:pt idx="1430">
                  <c:v>0.81959599999999999</c:v>
                </c:pt>
                <c:pt idx="1431">
                  <c:v>0.13303799999999999</c:v>
                </c:pt>
                <c:pt idx="1432">
                  <c:v>0.69162699999999999</c:v>
                </c:pt>
                <c:pt idx="1433">
                  <c:v>0.72291799999999995</c:v>
                </c:pt>
                <c:pt idx="1434">
                  <c:v>0.92928500000000003</c:v>
                </c:pt>
                <c:pt idx="1435">
                  <c:v>0.97825700000000004</c:v>
                </c:pt>
                <c:pt idx="1436">
                  <c:v>0.89826799999999996</c:v>
                </c:pt>
                <c:pt idx="1437">
                  <c:v>0.77297000000000005</c:v>
                </c:pt>
                <c:pt idx="1438">
                  <c:v>0.9698</c:v>
                </c:pt>
                <c:pt idx="1439">
                  <c:v>0.622332</c:v>
                </c:pt>
                <c:pt idx="1440">
                  <c:v>0.96934699999999996</c:v>
                </c:pt>
                <c:pt idx="1441">
                  <c:v>2.40837E-2</c:v>
                </c:pt>
                <c:pt idx="1442">
                  <c:v>0.112124</c:v>
                </c:pt>
                <c:pt idx="1443">
                  <c:v>3.5334900000000002E-2</c:v>
                </c:pt>
                <c:pt idx="1444">
                  <c:v>0.95448500000000003</c:v>
                </c:pt>
                <c:pt idx="1445">
                  <c:v>0.62116300000000002</c:v>
                </c:pt>
                <c:pt idx="1446">
                  <c:v>0.16203799999999999</c:v>
                </c:pt>
                <c:pt idx="1447">
                  <c:v>0.15640899999999999</c:v>
                </c:pt>
                <c:pt idx="1448">
                  <c:v>0.90711200000000003</c:v>
                </c:pt>
                <c:pt idx="1449">
                  <c:v>0.77288400000000002</c:v>
                </c:pt>
                <c:pt idx="1450">
                  <c:v>0.19869300000000001</c:v>
                </c:pt>
                <c:pt idx="1451">
                  <c:v>0.16120399999999999</c:v>
                </c:pt>
                <c:pt idx="1452">
                  <c:v>0.21851100000000001</c:v>
                </c:pt>
                <c:pt idx="1453">
                  <c:v>0.98086399999999996</c:v>
                </c:pt>
                <c:pt idx="1454">
                  <c:v>0.87920200000000004</c:v>
                </c:pt>
                <c:pt idx="1455">
                  <c:v>0.42514800000000003</c:v>
                </c:pt>
                <c:pt idx="1456">
                  <c:v>0.92390399999999995</c:v>
                </c:pt>
                <c:pt idx="1457">
                  <c:v>0.442023</c:v>
                </c:pt>
                <c:pt idx="1458">
                  <c:v>0.16042100000000001</c:v>
                </c:pt>
                <c:pt idx="1459">
                  <c:v>0.43092799999999998</c:v>
                </c:pt>
                <c:pt idx="1460">
                  <c:v>0.43136799999999997</c:v>
                </c:pt>
                <c:pt idx="1461">
                  <c:v>4.3703199999999998E-2</c:v>
                </c:pt>
                <c:pt idx="1462">
                  <c:v>0.74670000000000003</c:v>
                </c:pt>
                <c:pt idx="1463">
                  <c:v>0.29605100000000001</c:v>
                </c:pt>
                <c:pt idx="1464">
                  <c:v>0.44750699999999999</c:v>
                </c:pt>
                <c:pt idx="1465">
                  <c:v>0.33283699999999999</c:v>
                </c:pt>
                <c:pt idx="1466">
                  <c:v>0.61894000000000005</c:v>
                </c:pt>
                <c:pt idx="1467">
                  <c:v>0.58501700000000001</c:v>
                </c:pt>
                <c:pt idx="1468">
                  <c:v>0.70105899999999999</c:v>
                </c:pt>
                <c:pt idx="1469">
                  <c:v>0.24207600000000001</c:v>
                </c:pt>
                <c:pt idx="1470">
                  <c:v>0.60073799999999999</c:v>
                </c:pt>
                <c:pt idx="1471">
                  <c:v>0.83154700000000004</c:v>
                </c:pt>
                <c:pt idx="1472">
                  <c:v>0.54916200000000004</c:v>
                </c:pt>
                <c:pt idx="1473">
                  <c:v>0.59077800000000003</c:v>
                </c:pt>
                <c:pt idx="1474">
                  <c:v>0.77954599999999996</c:v>
                </c:pt>
                <c:pt idx="1475">
                  <c:v>0.607707</c:v>
                </c:pt>
                <c:pt idx="1476">
                  <c:v>0.68258300000000005</c:v>
                </c:pt>
                <c:pt idx="1477">
                  <c:v>0.79727800000000004</c:v>
                </c:pt>
                <c:pt idx="1478">
                  <c:v>0.35372599999999998</c:v>
                </c:pt>
                <c:pt idx="1479">
                  <c:v>0.56915099999999996</c:v>
                </c:pt>
                <c:pt idx="1480">
                  <c:v>0.435054</c:v>
                </c:pt>
                <c:pt idx="1481">
                  <c:v>0.71447099999999997</c:v>
                </c:pt>
                <c:pt idx="1482">
                  <c:v>0.94795799999999997</c:v>
                </c:pt>
                <c:pt idx="1483">
                  <c:v>0.19873099999999999</c:v>
                </c:pt>
                <c:pt idx="1484">
                  <c:v>0.88375499999999996</c:v>
                </c:pt>
                <c:pt idx="1485">
                  <c:v>0.38082500000000002</c:v>
                </c:pt>
                <c:pt idx="1486">
                  <c:v>0.76532199999999995</c:v>
                </c:pt>
                <c:pt idx="1487">
                  <c:v>0.24968199999999999</c:v>
                </c:pt>
                <c:pt idx="1488">
                  <c:v>0.67548399999999997</c:v>
                </c:pt>
                <c:pt idx="1489">
                  <c:v>8.05091E-2</c:v>
                </c:pt>
                <c:pt idx="1490">
                  <c:v>0.52271599999999996</c:v>
                </c:pt>
                <c:pt idx="1491">
                  <c:v>0.90249999999999997</c:v>
                </c:pt>
                <c:pt idx="1492">
                  <c:v>0.55797600000000003</c:v>
                </c:pt>
                <c:pt idx="1493">
                  <c:v>0.469084</c:v>
                </c:pt>
                <c:pt idx="1494">
                  <c:v>0.197849</c:v>
                </c:pt>
                <c:pt idx="1495">
                  <c:v>0.28106599999999998</c:v>
                </c:pt>
                <c:pt idx="1496">
                  <c:v>0.45747199999999999</c:v>
                </c:pt>
                <c:pt idx="1497">
                  <c:v>7.4317400000000006E-2</c:v>
                </c:pt>
                <c:pt idx="1498">
                  <c:v>0.32084299999999999</c:v>
                </c:pt>
                <c:pt idx="1499">
                  <c:v>0.91224000000000005</c:v>
                </c:pt>
                <c:pt idx="1500">
                  <c:v>0.33224300000000001</c:v>
                </c:pt>
                <c:pt idx="1501">
                  <c:v>0.103241</c:v>
                </c:pt>
                <c:pt idx="1502">
                  <c:v>0.44962800000000003</c:v>
                </c:pt>
                <c:pt idx="1503">
                  <c:v>0.78915400000000002</c:v>
                </c:pt>
                <c:pt idx="1504">
                  <c:v>0.69285699999999995</c:v>
                </c:pt>
                <c:pt idx="1505">
                  <c:v>0.41848400000000002</c:v>
                </c:pt>
                <c:pt idx="1506">
                  <c:v>0.91826200000000002</c:v>
                </c:pt>
                <c:pt idx="1507">
                  <c:v>0.12645000000000001</c:v>
                </c:pt>
                <c:pt idx="1508">
                  <c:v>0.80406900000000003</c:v>
                </c:pt>
                <c:pt idx="1509">
                  <c:v>0.86273200000000005</c:v>
                </c:pt>
                <c:pt idx="1510">
                  <c:v>0.123728</c:v>
                </c:pt>
                <c:pt idx="1511">
                  <c:v>0.24831400000000001</c:v>
                </c:pt>
                <c:pt idx="1512">
                  <c:v>0.54598100000000005</c:v>
                </c:pt>
                <c:pt idx="1513">
                  <c:v>0.78570200000000001</c:v>
                </c:pt>
                <c:pt idx="1514">
                  <c:v>0.135211</c:v>
                </c:pt>
                <c:pt idx="1515">
                  <c:v>2.6028000000000002E-3</c:v>
                </c:pt>
                <c:pt idx="1516">
                  <c:v>0.62926800000000005</c:v>
                </c:pt>
                <c:pt idx="1517">
                  <c:v>0.64011700000000005</c:v>
                </c:pt>
                <c:pt idx="1518">
                  <c:v>0.49149300000000001</c:v>
                </c:pt>
                <c:pt idx="1519">
                  <c:v>2.0985500000000001E-2</c:v>
                </c:pt>
                <c:pt idx="1520">
                  <c:v>0.205399</c:v>
                </c:pt>
                <c:pt idx="1521">
                  <c:v>0.80612099999999998</c:v>
                </c:pt>
                <c:pt idx="1522">
                  <c:v>0.61783999999999994</c:v>
                </c:pt>
                <c:pt idx="1523">
                  <c:v>0.20987900000000001</c:v>
                </c:pt>
                <c:pt idx="1524">
                  <c:v>0.61308700000000005</c:v>
                </c:pt>
                <c:pt idx="1525">
                  <c:v>0.65483199999999997</c:v>
                </c:pt>
                <c:pt idx="1526">
                  <c:v>0.99539200000000005</c:v>
                </c:pt>
                <c:pt idx="1527">
                  <c:v>0.89149500000000004</c:v>
                </c:pt>
                <c:pt idx="1528">
                  <c:v>0.18748500000000001</c:v>
                </c:pt>
                <c:pt idx="1529">
                  <c:v>0.89225900000000002</c:v>
                </c:pt>
                <c:pt idx="1530">
                  <c:v>0.42779400000000001</c:v>
                </c:pt>
                <c:pt idx="1531">
                  <c:v>0.56461499999999998</c:v>
                </c:pt>
                <c:pt idx="1532">
                  <c:v>0.63831700000000002</c:v>
                </c:pt>
                <c:pt idx="1533">
                  <c:v>0.27886300000000003</c:v>
                </c:pt>
                <c:pt idx="1534">
                  <c:v>0.118284</c:v>
                </c:pt>
                <c:pt idx="1535">
                  <c:v>0.37331599999999998</c:v>
                </c:pt>
                <c:pt idx="1536">
                  <c:v>0.89204000000000006</c:v>
                </c:pt>
                <c:pt idx="1537">
                  <c:v>0.86195600000000006</c:v>
                </c:pt>
                <c:pt idx="1538">
                  <c:v>0.84788200000000002</c:v>
                </c:pt>
                <c:pt idx="1539">
                  <c:v>0.87175999999999998</c:v>
                </c:pt>
                <c:pt idx="1540">
                  <c:v>0.26719599999999999</c:v>
                </c:pt>
                <c:pt idx="1541">
                  <c:v>0.269567</c:v>
                </c:pt>
                <c:pt idx="1542">
                  <c:v>0.69461300000000004</c:v>
                </c:pt>
                <c:pt idx="1543">
                  <c:v>0.53377600000000003</c:v>
                </c:pt>
                <c:pt idx="1544">
                  <c:v>0.45833400000000002</c:v>
                </c:pt>
                <c:pt idx="1545">
                  <c:v>0.192053</c:v>
                </c:pt>
                <c:pt idx="1546">
                  <c:v>0.857541</c:v>
                </c:pt>
                <c:pt idx="1547">
                  <c:v>0.77617899999999995</c:v>
                </c:pt>
                <c:pt idx="1548">
                  <c:v>0.90197700000000003</c:v>
                </c:pt>
                <c:pt idx="1549">
                  <c:v>0.79098999999999997</c:v>
                </c:pt>
                <c:pt idx="1550">
                  <c:v>0.90070099999999997</c:v>
                </c:pt>
                <c:pt idx="1551">
                  <c:v>0.95309999999999995</c:v>
                </c:pt>
                <c:pt idx="1552">
                  <c:v>0.14180000000000001</c:v>
                </c:pt>
                <c:pt idx="1553">
                  <c:v>0.34924500000000003</c:v>
                </c:pt>
                <c:pt idx="1554">
                  <c:v>0.45184200000000002</c:v>
                </c:pt>
                <c:pt idx="1555">
                  <c:v>0.40540799999999999</c:v>
                </c:pt>
                <c:pt idx="1556">
                  <c:v>0.22059100000000001</c:v>
                </c:pt>
                <c:pt idx="1557">
                  <c:v>0.11315600000000001</c:v>
                </c:pt>
                <c:pt idx="1558">
                  <c:v>0.26928099999999999</c:v>
                </c:pt>
                <c:pt idx="1559">
                  <c:v>0.22340699999999999</c:v>
                </c:pt>
                <c:pt idx="1560">
                  <c:v>0.101656</c:v>
                </c:pt>
                <c:pt idx="1561">
                  <c:v>0.324683</c:v>
                </c:pt>
                <c:pt idx="1562">
                  <c:v>0.89794499999999999</c:v>
                </c:pt>
                <c:pt idx="1563">
                  <c:v>0.97013000000000005</c:v>
                </c:pt>
                <c:pt idx="1564">
                  <c:v>0.50095800000000001</c:v>
                </c:pt>
                <c:pt idx="1565">
                  <c:v>0.471891</c:v>
                </c:pt>
                <c:pt idx="1566">
                  <c:v>0.145982</c:v>
                </c:pt>
                <c:pt idx="1567">
                  <c:v>0.93216399999999999</c:v>
                </c:pt>
                <c:pt idx="1568">
                  <c:v>0.259772</c:v>
                </c:pt>
                <c:pt idx="1569">
                  <c:v>0.76569600000000004</c:v>
                </c:pt>
                <c:pt idx="1570">
                  <c:v>0.99621899999999997</c:v>
                </c:pt>
                <c:pt idx="1571">
                  <c:v>7.4268799999999996E-2</c:v>
                </c:pt>
                <c:pt idx="1572">
                  <c:v>6.8442299999999998E-2</c:v>
                </c:pt>
                <c:pt idx="1573">
                  <c:v>0.77920199999999995</c:v>
                </c:pt>
                <c:pt idx="1574">
                  <c:v>0.92036799999999996</c:v>
                </c:pt>
                <c:pt idx="1575">
                  <c:v>0.21601000000000001</c:v>
                </c:pt>
                <c:pt idx="1576">
                  <c:v>0.54838799999999999</c:v>
                </c:pt>
                <c:pt idx="1577">
                  <c:v>0.51278299999999999</c:v>
                </c:pt>
                <c:pt idx="1578">
                  <c:v>0.326181</c:v>
                </c:pt>
                <c:pt idx="1579">
                  <c:v>0.46408199999999999</c:v>
                </c:pt>
                <c:pt idx="1580">
                  <c:v>0.91177799999999998</c:v>
                </c:pt>
                <c:pt idx="1581">
                  <c:v>0.247001</c:v>
                </c:pt>
                <c:pt idx="1582">
                  <c:v>0.32311800000000002</c:v>
                </c:pt>
                <c:pt idx="1583">
                  <c:v>0.69718000000000002</c:v>
                </c:pt>
                <c:pt idx="1584">
                  <c:v>4.3345399999999999E-2</c:v>
                </c:pt>
                <c:pt idx="1585">
                  <c:v>0.237625</c:v>
                </c:pt>
                <c:pt idx="1586">
                  <c:v>0.765065</c:v>
                </c:pt>
                <c:pt idx="1587">
                  <c:v>0.94595700000000005</c:v>
                </c:pt>
                <c:pt idx="1588">
                  <c:v>0.95109100000000002</c:v>
                </c:pt>
                <c:pt idx="1589">
                  <c:v>0.70850100000000005</c:v>
                </c:pt>
                <c:pt idx="1590">
                  <c:v>0.74069399999999996</c:v>
                </c:pt>
                <c:pt idx="1591">
                  <c:v>0.55844300000000002</c:v>
                </c:pt>
                <c:pt idx="1592">
                  <c:v>0.227768</c:v>
                </c:pt>
                <c:pt idx="1593">
                  <c:v>0.66803699999999999</c:v>
                </c:pt>
                <c:pt idx="1594">
                  <c:v>0.18737999999999999</c:v>
                </c:pt>
                <c:pt idx="1595">
                  <c:v>5.8252599999999996E-3</c:v>
                </c:pt>
                <c:pt idx="1596">
                  <c:v>0.96102500000000002</c:v>
                </c:pt>
                <c:pt idx="1597">
                  <c:v>0.78007700000000002</c:v>
                </c:pt>
                <c:pt idx="1598">
                  <c:v>0.28441100000000002</c:v>
                </c:pt>
                <c:pt idx="1599">
                  <c:v>0.87437200000000004</c:v>
                </c:pt>
                <c:pt idx="1600">
                  <c:v>0.77728699999999995</c:v>
                </c:pt>
                <c:pt idx="1601">
                  <c:v>0.21171400000000001</c:v>
                </c:pt>
                <c:pt idx="1602">
                  <c:v>0.65878499999999995</c:v>
                </c:pt>
                <c:pt idx="1603">
                  <c:v>0.59526500000000004</c:v>
                </c:pt>
                <c:pt idx="1604">
                  <c:v>0.75403900000000001</c:v>
                </c:pt>
                <c:pt idx="1605">
                  <c:v>0.89742500000000003</c:v>
                </c:pt>
                <c:pt idx="1606">
                  <c:v>0.60959799999999997</c:v>
                </c:pt>
                <c:pt idx="1607">
                  <c:v>0.19511700000000001</c:v>
                </c:pt>
                <c:pt idx="1608">
                  <c:v>0.59479599999999999</c:v>
                </c:pt>
                <c:pt idx="1609">
                  <c:v>0.89996799999999999</c:v>
                </c:pt>
                <c:pt idx="1610">
                  <c:v>0.47561399999999998</c:v>
                </c:pt>
                <c:pt idx="1611">
                  <c:v>0.88146199999999997</c:v>
                </c:pt>
                <c:pt idx="1612">
                  <c:v>0.64977600000000002</c:v>
                </c:pt>
                <c:pt idx="1613">
                  <c:v>0.19794400000000001</c:v>
                </c:pt>
                <c:pt idx="1614">
                  <c:v>0.58971700000000005</c:v>
                </c:pt>
                <c:pt idx="1615">
                  <c:v>5.7845000000000001E-2</c:v>
                </c:pt>
                <c:pt idx="1616">
                  <c:v>0.30262699999999998</c:v>
                </c:pt>
                <c:pt idx="1617">
                  <c:v>0.23428599999999999</c:v>
                </c:pt>
                <c:pt idx="1618">
                  <c:v>0.98531000000000002</c:v>
                </c:pt>
                <c:pt idx="1619">
                  <c:v>0.99233199999999999</c:v>
                </c:pt>
                <c:pt idx="1620">
                  <c:v>0.15698599999999999</c:v>
                </c:pt>
                <c:pt idx="1621">
                  <c:v>0.55552999999999997</c:v>
                </c:pt>
                <c:pt idx="1622">
                  <c:v>0.150371</c:v>
                </c:pt>
                <c:pt idx="1623">
                  <c:v>0.98891099999999998</c:v>
                </c:pt>
                <c:pt idx="1624">
                  <c:v>0.33341999999999999</c:v>
                </c:pt>
                <c:pt idx="1625">
                  <c:v>0.52184699999999995</c:v>
                </c:pt>
                <c:pt idx="1626">
                  <c:v>0.73943099999999995</c:v>
                </c:pt>
                <c:pt idx="1627">
                  <c:v>0.93669100000000005</c:v>
                </c:pt>
                <c:pt idx="1628">
                  <c:v>0.789856</c:v>
                </c:pt>
                <c:pt idx="1629">
                  <c:v>0.82940700000000001</c:v>
                </c:pt>
                <c:pt idx="1630">
                  <c:v>0.47876800000000003</c:v>
                </c:pt>
                <c:pt idx="1631">
                  <c:v>0.14727199999999999</c:v>
                </c:pt>
                <c:pt idx="1632">
                  <c:v>0.54455799999999999</c:v>
                </c:pt>
                <c:pt idx="1633">
                  <c:v>0.61476900000000001</c:v>
                </c:pt>
                <c:pt idx="1634">
                  <c:v>0.346715</c:v>
                </c:pt>
                <c:pt idx="1635">
                  <c:v>0.68403800000000003</c:v>
                </c:pt>
                <c:pt idx="1636">
                  <c:v>0.16128799999999999</c:v>
                </c:pt>
                <c:pt idx="1637">
                  <c:v>0.34096199999999999</c:v>
                </c:pt>
                <c:pt idx="1638">
                  <c:v>0.291937</c:v>
                </c:pt>
                <c:pt idx="1639">
                  <c:v>0.47826800000000003</c:v>
                </c:pt>
                <c:pt idx="1640">
                  <c:v>0.79286900000000005</c:v>
                </c:pt>
                <c:pt idx="1641">
                  <c:v>0.79107499999999997</c:v>
                </c:pt>
                <c:pt idx="1642">
                  <c:v>0.97409999999999997</c:v>
                </c:pt>
                <c:pt idx="1643">
                  <c:v>0.59923199999999999</c:v>
                </c:pt>
                <c:pt idx="1644">
                  <c:v>0.71117799999999998</c:v>
                </c:pt>
                <c:pt idx="1645">
                  <c:v>0.53349999999999997</c:v>
                </c:pt>
                <c:pt idx="1646">
                  <c:v>0.16669400000000001</c:v>
                </c:pt>
                <c:pt idx="1647">
                  <c:v>0.317272</c:v>
                </c:pt>
                <c:pt idx="1648">
                  <c:v>0.26601000000000002</c:v>
                </c:pt>
                <c:pt idx="1649">
                  <c:v>0.21668100000000001</c:v>
                </c:pt>
                <c:pt idx="1650">
                  <c:v>0.143373</c:v>
                </c:pt>
                <c:pt idx="1651">
                  <c:v>0.80920199999999998</c:v>
                </c:pt>
                <c:pt idx="1652">
                  <c:v>0.98497900000000005</c:v>
                </c:pt>
                <c:pt idx="1653">
                  <c:v>0.82608199999999998</c:v>
                </c:pt>
                <c:pt idx="1654">
                  <c:v>0.65263000000000004</c:v>
                </c:pt>
                <c:pt idx="1655">
                  <c:v>0.54680399999999996</c:v>
                </c:pt>
                <c:pt idx="1656">
                  <c:v>0.35016900000000001</c:v>
                </c:pt>
                <c:pt idx="1657">
                  <c:v>0.97416400000000003</c:v>
                </c:pt>
                <c:pt idx="1658">
                  <c:v>0.41326200000000002</c:v>
                </c:pt>
                <c:pt idx="1659">
                  <c:v>0.57076199999999999</c:v>
                </c:pt>
                <c:pt idx="1660">
                  <c:v>0.27631899999999998</c:v>
                </c:pt>
                <c:pt idx="1661">
                  <c:v>0.30391200000000002</c:v>
                </c:pt>
                <c:pt idx="1662">
                  <c:v>0.20019700000000001</c:v>
                </c:pt>
                <c:pt idx="1663">
                  <c:v>0.874695</c:v>
                </c:pt>
                <c:pt idx="1664">
                  <c:v>0.94918899999999995</c:v>
                </c:pt>
                <c:pt idx="1665">
                  <c:v>0.117225</c:v>
                </c:pt>
                <c:pt idx="1666">
                  <c:v>0.19350999999999999</c:v>
                </c:pt>
                <c:pt idx="1667">
                  <c:v>0.67466099999999996</c:v>
                </c:pt>
                <c:pt idx="1668">
                  <c:v>0.22278600000000001</c:v>
                </c:pt>
                <c:pt idx="1669">
                  <c:v>3.1420499999999997E-2</c:v>
                </c:pt>
                <c:pt idx="1670">
                  <c:v>0.77780499999999997</c:v>
                </c:pt>
                <c:pt idx="1671">
                  <c:v>0.78372699999999995</c:v>
                </c:pt>
                <c:pt idx="1672">
                  <c:v>0.900204</c:v>
                </c:pt>
                <c:pt idx="1673">
                  <c:v>0.54410599999999998</c:v>
                </c:pt>
                <c:pt idx="1674">
                  <c:v>0.63971199999999995</c:v>
                </c:pt>
                <c:pt idx="1675">
                  <c:v>0.33365699999999998</c:v>
                </c:pt>
                <c:pt idx="1676">
                  <c:v>0.86596399999999996</c:v>
                </c:pt>
                <c:pt idx="1677">
                  <c:v>0.66199399999999997</c:v>
                </c:pt>
                <c:pt idx="1678">
                  <c:v>0.98702999999999996</c:v>
                </c:pt>
                <c:pt idx="1679">
                  <c:v>0.82806800000000003</c:v>
                </c:pt>
                <c:pt idx="1680">
                  <c:v>0.16114400000000001</c:v>
                </c:pt>
                <c:pt idx="1681">
                  <c:v>0.46291700000000002</c:v>
                </c:pt>
                <c:pt idx="1682">
                  <c:v>0.25213200000000002</c:v>
                </c:pt>
                <c:pt idx="1683">
                  <c:v>0.59398200000000001</c:v>
                </c:pt>
                <c:pt idx="1684">
                  <c:v>0.13957800000000001</c:v>
                </c:pt>
                <c:pt idx="1685">
                  <c:v>0.80338200000000004</c:v>
                </c:pt>
                <c:pt idx="1686">
                  <c:v>0.91959400000000002</c:v>
                </c:pt>
                <c:pt idx="1687">
                  <c:v>0.418794</c:v>
                </c:pt>
                <c:pt idx="1688">
                  <c:v>0.25325300000000001</c:v>
                </c:pt>
                <c:pt idx="1689">
                  <c:v>0.67479900000000004</c:v>
                </c:pt>
                <c:pt idx="1690">
                  <c:v>0.96091099999999996</c:v>
                </c:pt>
                <c:pt idx="1691">
                  <c:v>0.464835</c:v>
                </c:pt>
                <c:pt idx="1692">
                  <c:v>0.84730499999999997</c:v>
                </c:pt>
                <c:pt idx="1693">
                  <c:v>0.74312999999999996</c:v>
                </c:pt>
                <c:pt idx="1694">
                  <c:v>0.72079199999999999</c:v>
                </c:pt>
                <c:pt idx="1695">
                  <c:v>0.34703099999999998</c:v>
                </c:pt>
                <c:pt idx="1696">
                  <c:v>0.38255699999999998</c:v>
                </c:pt>
                <c:pt idx="1697">
                  <c:v>0.91125500000000004</c:v>
                </c:pt>
                <c:pt idx="1698">
                  <c:v>0.115809</c:v>
                </c:pt>
                <c:pt idx="1699">
                  <c:v>0.99621400000000004</c:v>
                </c:pt>
                <c:pt idx="1700">
                  <c:v>0.73506700000000003</c:v>
                </c:pt>
                <c:pt idx="1701">
                  <c:v>0.64200199999999996</c:v>
                </c:pt>
                <c:pt idx="1702">
                  <c:v>0.95804199999999995</c:v>
                </c:pt>
                <c:pt idx="1703">
                  <c:v>0.94352000000000003</c:v>
                </c:pt>
                <c:pt idx="1704">
                  <c:v>0.53761000000000003</c:v>
                </c:pt>
                <c:pt idx="1705">
                  <c:v>0.55428900000000003</c:v>
                </c:pt>
                <c:pt idx="1706">
                  <c:v>0.62234900000000004</c:v>
                </c:pt>
                <c:pt idx="1707">
                  <c:v>0.72658900000000004</c:v>
                </c:pt>
                <c:pt idx="1708">
                  <c:v>0.38417899999999999</c:v>
                </c:pt>
                <c:pt idx="1709">
                  <c:v>0.20238200000000001</c:v>
                </c:pt>
                <c:pt idx="1710">
                  <c:v>0.49103400000000003</c:v>
                </c:pt>
                <c:pt idx="1711">
                  <c:v>0.49855500000000003</c:v>
                </c:pt>
                <c:pt idx="1712">
                  <c:v>0.55250200000000005</c:v>
                </c:pt>
                <c:pt idx="1713">
                  <c:v>0.37892599999999999</c:v>
                </c:pt>
                <c:pt idx="1714">
                  <c:v>0.58370500000000003</c:v>
                </c:pt>
                <c:pt idx="1715">
                  <c:v>0.14380499999999999</c:v>
                </c:pt>
                <c:pt idx="1716">
                  <c:v>0.763876</c:v>
                </c:pt>
                <c:pt idx="1717">
                  <c:v>0.36151100000000003</c:v>
                </c:pt>
                <c:pt idx="1718">
                  <c:v>0.569353</c:v>
                </c:pt>
                <c:pt idx="1719">
                  <c:v>0.74148499999999995</c:v>
                </c:pt>
                <c:pt idx="1720">
                  <c:v>0.56476199999999999</c:v>
                </c:pt>
                <c:pt idx="1721">
                  <c:v>0.52894399999999997</c:v>
                </c:pt>
                <c:pt idx="1722">
                  <c:v>0.85889300000000002</c:v>
                </c:pt>
                <c:pt idx="1723">
                  <c:v>0.85757499999999998</c:v>
                </c:pt>
                <c:pt idx="1724">
                  <c:v>0.71499199999999996</c:v>
                </c:pt>
                <c:pt idx="1725">
                  <c:v>0.98445300000000002</c:v>
                </c:pt>
                <c:pt idx="1726">
                  <c:v>0.49616100000000002</c:v>
                </c:pt>
                <c:pt idx="1727">
                  <c:v>3.5961899999999998E-2</c:v>
                </c:pt>
                <c:pt idx="1728">
                  <c:v>0.29102600000000001</c:v>
                </c:pt>
                <c:pt idx="1729">
                  <c:v>0.70479099999999995</c:v>
                </c:pt>
                <c:pt idx="1730">
                  <c:v>0.56927799999999995</c:v>
                </c:pt>
                <c:pt idx="1731">
                  <c:v>0.640509</c:v>
                </c:pt>
                <c:pt idx="1732">
                  <c:v>0.17748</c:v>
                </c:pt>
                <c:pt idx="1733">
                  <c:v>0.72888900000000001</c:v>
                </c:pt>
                <c:pt idx="1734">
                  <c:v>0.521258</c:v>
                </c:pt>
                <c:pt idx="1735">
                  <c:v>0.197682</c:v>
                </c:pt>
                <c:pt idx="1736">
                  <c:v>0.65322400000000003</c:v>
                </c:pt>
                <c:pt idx="1737">
                  <c:v>0.81978799999999996</c:v>
                </c:pt>
                <c:pt idx="1738">
                  <c:v>0.88294799999999996</c:v>
                </c:pt>
                <c:pt idx="1739">
                  <c:v>7.1710099999999999E-2</c:v>
                </c:pt>
                <c:pt idx="1740">
                  <c:v>0.90156099999999995</c:v>
                </c:pt>
                <c:pt idx="1741">
                  <c:v>0.54948399999999997</c:v>
                </c:pt>
                <c:pt idx="1742">
                  <c:v>0.88403100000000001</c:v>
                </c:pt>
                <c:pt idx="1743">
                  <c:v>0.72340599999999999</c:v>
                </c:pt>
                <c:pt idx="1744">
                  <c:v>0.79099699999999995</c:v>
                </c:pt>
                <c:pt idx="1745">
                  <c:v>0.17504</c:v>
                </c:pt>
                <c:pt idx="1746">
                  <c:v>0.58787500000000004</c:v>
                </c:pt>
                <c:pt idx="1747">
                  <c:v>0.166466</c:v>
                </c:pt>
                <c:pt idx="1748">
                  <c:v>0.67954300000000001</c:v>
                </c:pt>
                <c:pt idx="1749">
                  <c:v>0.42523499999999997</c:v>
                </c:pt>
                <c:pt idx="1750">
                  <c:v>0.125384</c:v>
                </c:pt>
                <c:pt idx="1751">
                  <c:v>0.90326600000000001</c:v>
                </c:pt>
                <c:pt idx="1752">
                  <c:v>0.96271399999999996</c:v>
                </c:pt>
                <c:pt idx="1753">
                  <c:v>0.55752299999999999</c:v>
                </c:pt>
                <c:pt idx="1754">
                  <c:v>0.88960799999999995</c:v>
                </c:pt>
                <c:pt idx="1755">
                  <c:v>0.90056599999999998</c:v>
                </c:pt>
                <c:pt idx="1756">
                  <c:v>0.946079</c:v>
                </c:pt>
                <c:pt idx="1757">
                  <c:v>0.58952099999999996</c:v>
                </c:pt>
                <c:pt idx="1758">
                  <c:v>0.34227099999999999</c:v>
                </c:pt>
                <c:pt idx="1759">
                  <c:v>0.53090899999999996</c:v>
                </c:pt>
                <c:pt idx="1760">
                  <c:v>0.347798</c:v>
                </c:pt>
                <c:pt idx="1761">
                  <c:v>0.38293899999999997</c:v>
                </c:pt>
                <c:pt idx="1762">
                  <c:v>0.26259399999999999</c:v>
                </c:pt>
                <c:pt idx="1763">
                  <c:v>0.335426</c:v>
                </c:pt>
                <c:pt idx="1764">
                  <c:v>0.37591999999999998</c:v>
                </c:pt>
                <c:pt idx="1765">
                  <c:v>0.335675</c:v>
                </c:pt>
                <c:pt idx="1766">
                  <c:v>0.50102000000000002</c:v>
                </c:pt>
                <c:pt idx="1767">
                  <c:v>0.70012799999999997</c:v>
                </c:pt>
                <c:pt idx="1768">
                  <c:v>5.5734300000000001E-2</c:v>
                </c:pt>
                <c:pt idx="1769">
                  <c:v>2.862E-2</c:v>
                </c:pt>
                <c:pt idx="1770">
                  <c:v>0.84672000000000003</c:v>
                </c:pt>
                <c:pt idx="1771">
                  <c:v>0.18934000000000001</c:v>
                </c:pt>
                <c:pt idx="1772">
                  <c:v>0.157167</c:v>
                </c:pt>
                <c:pt idx="1773">
                  <c:v>0.56606500000000004</c:v>
                </c:pt>
                <c:pt idx="1774">
                  <c:v>0.163998</c:v>
                </c:pt>
                <c:pt idx="1775">
                  <c:v>0.44725100000000001</c:v>
                </c:pt>
                <c:pt idx="1776">
                  <c:v>0.95295200000000002</c:v>
                </c:pt>
                <c:pt idx="1777">
                  <c:v>0.81965900000000003</c:v>
                </c:pt>
                <c:pt idx="1778">
                  <c:v>0.38069700000000001</c:v>
                </c:pt>
                <c:pt idx="1779">
                  <c:v>0.327876</c:v>
                </c:pt>
                <c:pt idx="1780">
                  <c:v>0.28854099999999999</c:v>
                </c:pt>
                <c:pt idx="1781">
                  <c:v>0.93128900000000003</c:v>
                </c:pt>
                <c:pt idx="1782">
                  <c:v>0.71901599999999999</c:v>
                </c:pt>
                <c:pt idx="1783">
                  <c:v>0.478829</c:v>
                </c:pt>
                <c:pt idx="1784">
                  <c:v>0.73793699999999995</c:v>
                </c:pt>
                <c:pt idx="1785">
                  <c:v>0.897594</c:v>
                </c:pt>
                <c:pt idx="1786">
                  <c:v>0.98349600000000004</c:v>
                </c:pt>
                <c:pt idx="1787">
                  <c:v>0.64547299999999996</c:v>
                </c:pt>
                <c:pt idx="1788">
                  <c:v>0.49813400000000002</c:v>
                </c:pt>
                <c:pt idx="1789">
                  <c:v>0.60685999999999996</c:v>
                </c:pt>
                <c:pt idx="1790">
                  <c:v>0.41597099999999998</c:v>
                </c:pt>
                <c:pt idx="1791">
                  <c:v>0.78440500000000002</c:v>
                </c:pt>
                <c:pt idx="1792">
                  <c:v>0.70753999999999995</c:v>
                </c:pt>
                <c:pt idx="1793">
                  <c:v>0.27815099999999998</c:v>
                </c:pt>
                <c:pt idx="1794">
                  <c:v>0.87868000000000002</c:v>
                </c:pt>
                <c:pt idx="1795">
                  <c:v>0.56484599999999996</c:v>
                </c:pt>
                <c:pt idx="1796">
                  <c:v>0.51493599999999995</c:v>
                </c:pt>
                <c:pt idx="1797">
                  <c:v>0.69554800000000006</c:v>
                </c:pt>
                <c:pt idx="1798">
                  <c:v>0.97692500000000004</c:v>
                </c:pt>
                <c:pt idx="1799">
                  <c:v>0.55939300000000003</c:v>
                </c:pt>
                <c:pt idx="1800">
                  <c:v>0.45579399999999998</c:v>
                </c:pt>
                <c:pt idx="1801">
                  <c:v>0.91214300000000004</c:v>
                </c:pt>
                <c:pt idx="1802">
                  <c:v>0.85562099999999996</c:v>
                </c:pt>
                <c:pt idx="1803">
                  <c:v>0.38293500000000003</c:v>
                </c:pt>
                <c:pt idx="1804">
                  <c:v>0.27743899999999999</c:v>
                </c:pt>
                <c:pt idx="1805">
                  <c:v>0.303398</c:v>
                </c:pt>
                <c:pt idx="1806">
                  <c:v>0.51200599999999996</c:v>
                </c:pt>
                <c:pt idx="1807">
                  <c:v>0.22394900000000001</c:v>
                </c:pt>
                <c:pt idx="1808">
                  <c:v>0.78706299999999996</c:v>
                </c:pt>
                <c:pt idx="1809">
                  <c:v>0.38535999999999998</c:v>
                </c:pt>
                <c:pt idx="1810">
                  <c:v>0.32323200000000002</c:v>
                </c:pt>
                <c:pt idx="1811">
                  <c:v>3.11385E-2</c:v>
                </c:pt>
                <c:pt idx="1812">
                  <c:v>0.59108000000000005</c:v>
                </c:pt>
                <c:pt idx="1813">
                  <c:v>0.65703699999999998</c:v>
                </c:pt>
                <c:pt idx="1814">
                  <c:v>0.37409199999999998</c:v>
                </c:pt>
                <c:pt idx="1815">
                  <c:v>4.7264599999999997E-2</c:v>
                </c:pt>
                <c:pt idx="1816">
                  <c:v>4.9248100000000003E-2</c:v>
                </c:pt>
                <c:pt idx="1817">
                  <c:v>0.86654100000000001</c:v>
                </c:pt>
                <c:pt idx="1818">
                  <c:v>0.42987999999999998</c:v>
                </c:pt>
                <c:pt idx="1819">
                  <c:v>0.23841599999999999</c:v>
                </c:pt>
                <c:pt idx="1820">
                  <c:v>0.69356799999999996</c:v>
                </c:pt>
                <c:pt idx="1821">
                  <c:v>1.42366E-3</c:v>
                </c:pt>
                <c:pt idx="1822">
                  <c:v>0.80089500000000002</c:v>
                </c:pt>
                <c:pt idx="1823">
                  <c:v>0.72737399999999997</c:v>
                </c:pt>
                <c:pt idx="1824">
                  <c:v>9.9907099999999999E-2</c:v>
                </c:pt>
                <c:pt idx="1825">
                  <c:v>0.56003199999999997</c:v>
                </c:pt>
                <c:pt idx="1826">
                  <c:v>5.5415799999999999E-3</c:v>
                </c:pt>
                <c:pt idx="1827">
                  <c:v>0.30534600000000001</c:v>
                </c:pt>
                <c:pt idx="1828">
                  <c:v>0.39605899999999999</c:v>
                </c:pt>
                <c:pt idx="1829">
                  <c:v>0.73831999999999998</c:v>
                </c:pt>
                <c:pt idx="1830">
                  <c:v>0.85834200000000005</c:v>
                </c:pt>
                <c:pt idx="1831">
                  <c:v>0.86584499999999998</c:v>
                </c:pt>
                <c:pt idx="1832">
                  <c:v>0.34841800000000001</c:v>
                </c:pt>
                <c:pt idx="1833">
                  <c:v>0.55718599999999996</c:v>
                </c:pt>
                <c:pt idx="1834">
                  <c:v>0.70357000000000003</c:v>
                </c:pt>
                <c:pt idx="1835">
                  <c:v>0.273621</c:v>
                </c:pt>
                <c:pt idx="1836">
                  <c:v>0.84355199999999997</c:v>
                </c:pt>
                <c:pt idx="1837">
                  <c:v>0.32407000000000002</c:v>
                </c:pt>
                <c:pt idx="1838">
                  <c:v>0.54877900000000002</c:v>
                </c:pt>
                <c:pt idx="1839">
                  <c:v>0.189583</c:v>
                </c:pt>
                <c:pt idx="1840">
                  <c:v>0.69347999999999999</c:v>
                </c:pt>
                <c:pt idx="1841">
                  <c:v>0.370259</c:v>
                </c:pt>
                <c:pt idx="1842">
                  <c:v>0.78242400000000001</c:v>
                </c:pt>
                <c:pt idx="1843">
                  <c:v>6.0415299999999998E-2</c:v>
                </c:pt>
                <c:pt idx="1844">
                  <c:v>3.1761200000000003E-2</c:v>
                </c:pt>
                <c:pt idx="1845">
                  <c:v>0.456901</c:v>
                </c:pt>
                <c:pt idx="1846">
                  <c:v>0.137014</c:v>
                </c:pt>
                <c:pt idx="1847">
                  <c:v>4.1564400000000001E-2</c:v>
                </c:pt>
                <c:pt idx="1848">
                  <c:v>0.879054</c:v>
                </c:pt>
                <c:pt idx="1849">
                  <c:v>0.93490700000000004</c:v>
                </c:pt>
                <c:pt idx="1850">
                  <c:v>0.111386</c:v>
                </c:pt>
                <c:pt idx="1851">
                  <c:v>0.65640299999999996</c:v>
                </c:pt>
                <c:pt idx="1852">
                  <c:v>0.80525500000000005</c:v>
                </c:pt>
                <c:pt idx="1853">
                  <c:v>0.10956200000000001</c:v>
                </c:pt>
                <c:pt idx="1854">
                  <c:v>0.39187699999999998</c:v>
                </c:pt>
                <c:pt idx="1855">
                  <c:v>0.55839700000000003</c:v>
                </c:pt>
                <c:pt idx="1856">
                  <c:v>3.9728300000000001E-2</c:v>
                </c:pt>
                <c:pt idx="1857">
                  <c:v>0.74809999999999999</c:v>
                </c:pt>
                <c:pt idx="1858">
                  <c:v>0.66929099999999997</c:v>
                </c:pt>
                <c:pt idx="1859">
                  <c:v>0.21819</c:v>
                </c:pt>
                <c:pt idx="1860">
                  <c:v>0.36878300000000003</c:v>
                </c:pt>
                <c:pt idx="1861">
                  <c:v>0.89371699999999998</c:v>
                </c:pt>
                <c:pt idx="1862">
                  <c:v>0.26452900000000001</c:v>
                </c:pt>
                <c:pt idx="1863">
                  <c:v>0.55460399999999999</c:v>
                </c:pt>
                <c:pt idx="1864">
                  <c:v>0.10037</c:v>
                </c:pt>
                <c:pt idx="1865">
                  <c:v>0.96069499999999997</c:v>
                </c:pt>
                <c:pt idx="1866">
                  <c:v>0.72640499999999997</c:v>
                </c:pt>
                <c:pt idx="1867">
                  <c:v>0.38247399999999998</c:v>
                </c:pt>
                <c:pt idx="1868">
                  <c:v>0.99341400000000002</c:v>
                </c:pt>
                <c:pt idx="1869">
                  <c:v>0.84705799999999998</c:v>
                </c:pt>
                <c:pt idx="1870">
                  <c:v>0.96819100000000002</c:v>
                </c:pt>
                <c:pt idx="1871">
                  <c:v>0.69246700000000005</c:v>
                </c:pt>
                <c:pt idx="1872">
                  <c:v>7.6533100000000007E-2</c:v>
                </c:pt>
                <c:pt idx="1873">
                  <c:v>0.90417899999999995</c:v>
                </c:pt>
                <c:pt idx="1874">
                  <c:v>0.878363</c:v>
                </c:pt>
                <c:pt idx="1875">
                  <c:v>0.65597899999999998</c:v>
                </c:pt>
                <c:pt idx="1876">
                  <c:v>0.152362</c:v>
                </c:pt>
                <c:pt idx="1877">
                  <c:v>6.9308700000000001E-2</c:v>
                </c:pt>
                <c:pt idx="1878">
                  <c:v>0.72656600000000005</c:v>
                </c:pt>
                <c:pt idx="1879">
                  <c:v>7.7091499999999993E-2</c:v>
                </c:pt>
                <c:pt idx="1880">
                  <c:v>0.804122</c:v>
                </c:pt>
                <c:pt idx="1881">
                  <c:v>0.127473</c:v>
                </c:pt>
                <c:pt idx="1882">
                  <c:v>0.566334</c:v>
                </c:pt>
                <c:pt idx="1883">
                  <c:v>5.8036499999999998E-2</c:v>
                </c:pt>
                <c:pt idx="1884">
                  <c:v>0.307506</c:v>
                </c:pt>
                <c:pt idx="1885">
                  <c:v>0.36185800000000001</c:v>
                </c:pt>
                <c:pt idx="1886">
                  <c:v>0.47631899999999999</c:v>
                </c:pt>
                <c:pt idx="1887">
                  <c:v>0.20474700000000001</c:v>
                </c:pt>
                <c:pt idx="1888">
                  <c:v>0.50428200000000001</c:v>
                </c:pt>
                <c:pt idx="1889">
                  <c:v>0.10849399999999999</c:v>
                </c:pt>
                <c:pt idx="1890">
                  <c:v>0.47822599999999998</c:v>
                </c:pt>
                <c:pt idx="1891">
                  <c:v>0.57323299999999999</c:v>
                </c:pt>
                <c:pt idx="1892">
                  <c:v>0.69510899999999998</c:v>
                </c:pt>
                <c:pt idx="1893">
                  <c:v>0.74357099999999998</c:v>
                </c:pt>
                <c:pt idx="1894">
                  <c:v>0.375641</c:v>
                </c:pt>
                <c:pt idx="1895">
                  <c:v>0.23458399999999999</c:v>
                </c:pt>
                <c:pt idx="1896">
                  <c:v>9.0904499999999999E-2</c:v>
                </c:pt>
                <c:pt idx="1897">
                  <c:v>0.79292200000000002</c:v>
                </c:pt>
                <c:pt idx="1898">
                  <c:v>0.89451000000000003</c:v>
                </c:pt>
                <c:pt idx="1899">
                  <c:v>0.87459900000000002</c:v>
                </c:pt>
                <c:pt idx="1900">
                  <c:v>0.58547499999999997</c:v>
                </c:pt>
                <c:pt idx="1901">
                  <c:v>0.79979699999999998</c:v>
                </c:pt>
                <c:pt idx="1902">
                  <c:v>0.83156600000000003</c:v>
                </c:pt>
                <c:pt idx="1903">
                  <c:v>0.59540800000000005</c:v>
                </c:pt>
                <c:pt idx="1904">
                  <c:v>0.85416599999999998</c:v>
                </c:pt>
                <c:pt idx="1905">
                  <c:v>0.30405300000000002</c:v>
                </c:pt>
                <c:pt idx="1906">
                  <c:v>0.94473499999999999</c:v>
                </c:pt>
                <c:pt idx="1907">
                  <c:v>0.95085600000000003</c:v>
                </c:pt>
                <c:pt idx="1908">
                  <c:v>0.36130200000000001</c:v>
                </c:pt>
                <c:pt idx="1909">
                  <c:v>0.99992000000000003</c:v>
                </c:pt>
                <c:pt idx="1910">
                  <c:v>0.12400799999999999</c:v>
                </c:pt>
                <c:pt idx="1911">
                  <c:v>7.8772900000000007E-2</c:v>
                </c:pt>
                <c:pt idx="1912">
                  <c:v>4.0774499999999998E-3</c:v>
                </c:pt>
                <c:pt idx="1913">
                  <c:v>0.23851600000000001</c:v>
                </c:pt>
                <c:pt idx="1914">
                  <c:v>0.98905900000000002</c:v>
                </c:pt>
                <c:pt idx="1915">
                  <c:v>0.18829099999999999</c:v>
                </c:pt>
                <c:pt idx="1916">
                  <c:v>0.30827900000000003</c:v>
                </c:pt>
                <c:pt idx="1917">
                  <c:v>0.78703800000000002</c:v>
                </c:pt>
                <c:pt idx="1918">
                  <c:v>9.5174400000000006E-2</c:v>
                </c:pt>
                <c:pt idx="1919">
                  <c:v>0.178978</c:v>
                </c:pt>
                <c:pt idx="1920">
                  <c:v>0.82415899999999997</c:v>
                </c:pt>
                <c:pt idx="1921">
                  <c:v>0.42679600000000001</c:v>
                </c:pt>
                <c:pt idx="1922">
                  <c:v>0.882517</c:v>
                </c:pt>
                <c:pt idx="1923">
                  <c:v>0.21462400000000001</c:v>
                </c:pt>
                <c:pt idx="1924">
                  <c:v>0.334928</c:v>
                </c:pt>
                <c:pt idx="1925">
                  <c:v>0.94673200000000002</c:v>
                </c:pt>
                <c:pt idx="1926">
                  <c:v>0.90303800000000001</c:v>
                </c:pt>
                <c:pt idx="1927">
                  <c:v>0.52594200000000002</c:v>
                </c:pt>
                <c:pt idx="1928">
                  <c:v>0.36311199999999999</c:v>
                </c:pt>
                <c:pt idx="1929">
                  <c:v>0.211259</c:v>
                </c:pt>
                <c:pt idx="1930">
                  <c:v>0.47190900000000002</c:v>
                </c:pt>
                <c:pt idx="1931">
                  <c:v>0.32818399999999998</c:v>
                </c:pt>
                <c:pt idx="1932">
                  <c:v>0.107794</c:v>
                </c:pt>
                <c:pt idx="1933">
                  <c:v>3.0500200000000002E-2</c:v>
                </c:pt>
                <c:pt idx="1934">
                  <c:v>0.27548699999999998</c:v>
                </c:pt>
                <c:pt idx="1935">
                  <c:v>0.49988700000000003</c:v>
                </c:pt>
                <c:pt idx="1936">
                  <c:v>0.70882400000000001</c:v>
                </c:pt>
                <c:pt idx="1937">
                  <c:v>0.117573</c:v>
                </c:pt>
                <c:pt idx="1938">
                  <c:v>0.53757999999999995</c:v>
                </c:pt>
                <c:pt idx="1939">
                  <c:v>0.29565399999999997</c:v>
                </c:pt>
                <c:pt idx="1940">
                  <c:v>0.70060699999999998</c:v>
                </c:pt>
                <c:pt idx="1941">
                  <c:v>0.854016</c:v>
                </c:pt>
                <c:pt idx="1942">
                  <c:v>0.99486300000000005</c:v>
                </c:pt>
                <c:pt idx="1943">
                  <c:v>0.77844400000000002</c:v>
                </c:pt>
                <c:pt idx="1944">
                  <c:v>0.71297299999999997</c:v>
                </c:pt>
                <c:pt idx="1945">
                  <c:v>0.22103300000000001</c:v>
                </c:pt>
                <c:pt idx="1946">
                  <c:v>0.46629100000000001</c:v>
                </c:pt>
                <c:pt idx="1947">
                  <c:v>0.64284200000000002</c:v>
                </c:pt>
                <c:pt idx="1948">
                  <c:v>0.79098199999999996</c:v>
                </c:pt>
                <c:pt idx="1949">
                  <c:v>0.73230700000000004</c:v>
                </c:pt>
                <c:pt idx="1950">
                  <c:v>0.42915700000000001</c:v>
                </c:pt>
                <c:pt idx="1951">
                  <c:v>0.372033</c:v>
                </c:pt>
                <c:pt idx="1952">
                  <c:v>0.20019899999999999</c:v>
                </c:pt>
                <c:pt idx="1953">
                  <c:v>0.20025200000000001</c:v>
                </c:pt>
                <c:pt idx="1954">
                  <c:v>0.95240199999999997</c:v>
                </c:pt>
                <c:pt idx="1955">
                  <c:v>0.81475699999999995</c:v>
                </c:pt>
                <c:pt idx="1956">
                  <c:v>0.73975299999999999</c:v>
                </c:pt>
                <c:pt idx="1957">
                  <c:v>0.47035100000000002</c:v>
                </c:pt>
                <c:pt idx="1958">
                  <c:v>0.98487800000000003</c:v>
                </c:pt>
                <c:pt idx="1959">
                  <c:v>0.85329999999999995</c:v>
                </c:pt>
                <c:pt idx="1960">
                  <c:v>0.54626600000000003</c:v>
                </c:pt>
                <c:pt idx="1961">
                  <c:v>6.5666100000000005E-2</c:v>
                </c:pt>
                <c:pt idx="1962">
                  <c:v>0.16256000000000001</c:v>
                </c:pt>
                <c:pt idx="1963">
                  <c:v>0.96987800000000002</c:v>
                </c:pt>
                <c:pt idx="1964">
                  <c:v>0.20420099999999999</c:v>
                </c:pt>
                <c:pt idx="1965">
                  <c:v>0.720997</c:v>
                </c:pt>
                <c:pt idx="1966">
                  <c:v>0.74450000000000005</c:v>
                </c:pt>
                <c:pt idx="1967">
                  <c:v>0.84645099999999995</c:v>
                </c:pt>
                <c:pt idx="1968">
                  <c:v>0.85514699999999999</c:v>
                </c:pt>
                <c:pt idx="1969">
                  <c:v>0.44105100000000003</c:v>
                </c:pt>
                <c:pt idx="1970">
                  <c:v>0.75632699999999997</c:v>
                </c:pt>
                <c:pt idx="1971">
                  <c:v>1.47142E-3</c:v>
                </c:pt>
                <c:pt idx="1972">
                  <c:v>0.68953299999999995</c:v>
                </c:pt>
                <c:pt idx="1973">
                  <c:v>0.70445199999999997</c:v>
                </c:pt>
                <c:pt idx="1974">
                  <c:v>0.25581799999999999</c:v>
                </c:pt>
                <c:pt idx="1975">
                  <c:v>0.47314400000000001</c:v>
                </c:pt>
                <c:pt idx="1976">
                  <c:v>0.64786600000000005</c:v>
                </c:pt>
                <c:pt idx="1977">
                  <c:v>0.27709800000000001</c:v>
                </c:pt>
                <c:pt idx="1978">
                  <c:v>0.76369699999999996</c:v>
                </c:pt>
                <c:pt idx="1979">
                  <c:v>0.23328099999999999</c:v>
                </c:pt>
                <c:pt idx="1980">
                  <c:v>6.9098499999999993E-2</c:v>
                </c:pt>
                <c:pt idx="1981">
                  <c:v>0.67807700000000004</c:v>
                </c:pt>
                <c:pt idx="1982">
                  <c:v>0.59001300000000001</c:v>
                </c:pt>
                <c:pt idx="1983">
                  <c:v>0.25710300000000003</c:v>
                </c:pt>
                <c:pt idx="1984">
                  <c:v>0.245365</c:v>
                </c:pt>
                <c:pt idx="1985">
                  <c:v>0.70281099999999996</c:v>
                </c:pt>
                <c:pt idx="1986">
                  <c:v>0.92605300000000002</c:v>
                </c:pt>
                <c:pt idx="1987">
                  <c:v>0.94158399999999998</c:v>
                </c:pt>
                <c:pt idx="1988">
                  <c:v>0.633274</c:v>
                </c:pt>
                <c:pt idx="1989">
                  <c:v>0.82378300000000004</c:v>
                </c:pt>
                <c:pt idx="1990">
                  <c:v>0.44717499999999999</c:v>
                </c:pt>
                <c:pt idx="1991">
                  <c:v>4.7814299999999997E-2</c:v>
                </c:pt>
                <c:pt idx="1992">
                  <c:v>0.48368299999999997</c:v>
                </c:pt>
                <c:pt idx="1993">
                  <c:v>0.15674299999999999</c:v>
                </c:pt>
                <c:pt idx="1994">
                  <c:v>0.33585300000000001</c:v>
                </c:pt>
                <c:pt idx="1995">
                  <c:v>0.68675900000000001</c:v>
                </c:pt>
                <c:pt idx="1996">
                  <c:v>0.79306600000000005</c:v>
                </c:pt>
                <c:pt idx="1997">
                  <c:v>0.15941</c:v>
                </c:pt>
                <c:pt idx="1998">
                  <c:v>0.59964700000000004</c:v>
                </c:pt>
                <c:pt idx="1999">
                  <c:v>0.29225600000000002</c:v>
                </c:pt>
                <c:pt idx="2000">
                  <c:v>0.46972799999999998</c:v>
                </c:pt>
                <c:pt idx="2001">
                  <c:v>0.43827100000000002</c:v>
                </c:pt>
                <c:pt idx="2002">
                  <c:v>0.94212499999999999</c:v>
                </c:pt>
                <c:pt idx="2003">
                  <c:v>0.12250900000000001</c:v>
                </c:pt>
                <c:pt idx="2004">
                  <c:v>0.15248999999999999</c:v>
                </c:pt>
                <c:pt idx="2005">
                  <c:v>0.12883900000000001</c:v>
                </c:pt>
                <c:pt idx="2006">
                  <c:v>0.38411200000000001</c:v>
                </c:pt>
                <c:pt idx="2007">
                  <c:v>0.42405300000000001</c:v>
                </c:pt>
                <c:pt idx="2008">
                  <c:v>0.89039800000000002</c:v>
                </c:pt>
                <c:pt idx="2009">
                  <c:v>0.97815200000000002</c:v>
                </c:pt>
                <c:pt idx="2010">
                  <c:v>0.65670300000000004</c:v>
                </c:pt>
                <c:pt idx="2011">
                  <c:v>0.15310299999999999</c:v>
                </c:pt>
                <c:pt idx="2012">
                  <c:v>0.39595599999999997</c:v>
                </c:pt>
                <c:pt idx="2013">
                  <c:v>0.72049799999999997</c:v>
                </c:pt>
                <c:pt idx="2014">
                  <c:v>0.108143</c:v>
                </c:pt>
                <c:pt idx="2015">
                  <c:v>0.46623500000000001</c:v>
                </c:pt>
                <c:pt idx="2016">
                  <c:v>0.108533</c:v>
                </c:pt>
                <c:pt idx="2017">
                  <c:v>0.92144400000000004</c:v>
                </c:pt>
                <c:pt idx="2018">
                  <c:v>0.26889400000000002</c:v>
                </c:pt>
                <c:pt idx="2019">
                  <c:v>0.54295099999999996</c:v>
                </c:pt>
                <c:pt idx="2020">
                  <c:v>8.7625800000000004E-2</c:v>
                </c:pt>
                <c:pt idx="2021">
                  <c:v>9.5954499999999998E-2</c:v>
                </c:pt>
                <c:pt idx="2022">
                  <c:v>0.77193900000000004</c:v>
                </c:pt>
                <c:pt idx="2023">
                  <c:v>0.69347400000000003</c:v>
                </c:pt>
                <c:pt idx="2024">
                  <c:v>0.14042499999999999</c:v>
                </c:pt>
                <c:pt idx="2025">
                  <c:v>0.77421300000000004</c:v>
                </c:pt>
                <c:pt idx="2026">
                  <c:v>0.27879999999999999</c:v>
                </c:pt>
                <c:pt idx="2027">
                  <c:v>0.94793700000000003</c:v>
                </c:pt>
                <c:pt idx="2028">
                  <c:v>0.81879199999999996</c:v>
                </c:pt>
                <c:pt idx="2029">
                  <c:v>0.38576199999999999</c:v>
                </c:pt>
                <c:pt idx="2030">
                  <c:v>8.8979699999999995E-2</c:v>
                </c:pt>
                <c:pt idx="2031">
                  <c:v>0.92083999999999999</c:v>
                </c:pt>
                <c:pt idx="2032">
                  <c:v>0.59414699999999998</c:v>
                </c:pt>
                <c:pt idx="2033">
                  <c:v>0.62146999999999997</c:v>
                </c:pt>
                <c:pt idx="2034">
                  <c:v>6.8633200000000005E-2</c:v>
                </c:pt>
                <c:pt idx="2035">
                  <c:v>0.36236499999999999</c:v>
                </c:pt>
                <c:pt idx="2036">
                  <c:v>0.36178100000000002</c:v>
                </c:pt>
                <c:pt idx="2037">
                  <c:v>0.55990700000000004</c:v>
                </c:pt>
                <c:pt idx="2038">
                  <c:v>7.2965199999999994E-2</c:v>
                </c:pt>
                <c:pt idx="2039">
                  <c:v>8.0981899999999996E-2</c:v>
                </c:pt>
                <c:pt idx="2040">
                  <c:v>0.23281299999999999</c:v>
                </c:pt>
                <c:pt idx="2041">
                  <c:v>0.15259</c:v>
                </c:pt>
                <c:pt idx="2042">
                  <c:v>9.4054100000000002E-2</c:v>
                </c:pt>
                <c:pt idx="2043">
                  <c:v>0.34657199999999999</c:v>
                </c:pt>
                <c:pt idx="2044">
                  <c:v>0.51899600000000001</c:v>
                </c:pt>
                <c:pt idx="2045">
                  <c:v>0.58135999999999999</c:v>
                </c:pt>
                <c:pt idx="2046">
                  <c:v>0.52801699999999996</c:v>
                </c:pt>
                <c:pt idx="2047">
                  <c:v>6.12271E-2</c:v>
                </c:pt>
                <c:pt idx="2048">
                  <c:v>0.56125800000000003</c:v>
                </c:pt>
                <c:pt idx="2049">
                  <c:v>0.21088299999999999</c:v>
                </c:pt>
                <c:pt idx="2050">
                  <c:v>0.146924</c:v>
                </c:pt>
                <c:pt idx="2051">
                  <c:v>0.20453499999999999</c:v>
                </c:pt>
                <c:pt idx="2052">
                  <c:v>0.73379499999999998</c:v>
                </c:pt>
                <c:pt idx="2053">
                  <c:v>0.42303600000000002</c:v>
                </c:pt>
                <c:pt idx="2054">
                  <c:v>0.22551299999999999</c:v>
                </c:pt>
                <c:pt idx="2055">
                  <c:v>2.7623499999999999E-2</c:v>
                </c:pt>
                <c:pt idx="2056">
                  <c:v>0.75306700000000004</c:v>
                </c:pt>
                <c:pt idx="2057">
                  <c:v>6.2366699999999995E-4</c:v>
                </c:pt>
                <c:pt idx="2058">
                  <c:v>4.3512000000000002E-2</c:v>
                </c:pt>
                <c:pt idx="2059">
                  <c:v>0.33829100000000001</c:v>
                </c:pt>
                <c:pt idx="2060">
                  <c:v>0.89347600000000005</c:v>
                </c:pt>
                <c:pt idx="2061">
                  <c:v>0.15728200000000001</c:v>
                </c:pt>
                <c:pt idx="2062">
                  <c:v>0.42304999999999998</c:v>
                </c:pt>
                <c:pt idx="2063">
                  <c:v>0.232491</c:v>
                </c:pt>
                <c:pt idx="2064">
                  <c:v>0.55462299999999998</c:v>
                </c:pt>
                <c:pt idx="2065">
                  <c:v>0.31084299999999998</c:v>
                </c:pt>
                <c:pt idx="2066">
                  <c:v>0.82490799999999997</c:v>
                </c:pt>
                <c:pt idx="2067">
                  <c:v>0.92035400000000001</c:v>
                </c:pt>
                <c:pt idx="2068">
                  <c:v>0.74597000000000002</c:v>
                </c:pt>
                <c:pt idx="2069">
                  <c:v>0.42897099999999999</c:v>
                </c:pt>
                <c:pt idx="2070">
                  <c:v>0.62011799999999995</c:v>
                </c:pt>
                <c:pt idx="2071">
                  <c:v>0.42289300000000002</c:v>
                </c:pt>
                <c:pt idx="2072">
                  <c:v>0.88423099999999999</c:v>
                </c:pt>
                <c:pt idx="2073">
                  <c:v>0.39882699999999999</c:v>
                </c:pt>
                <c:pt idx="2074">
                  <c:v>0.719553</c:v>
                </c:pt>
                <c:pt idx="2075">
                  <c:v>0.80668799999999996</c:v>
                </c:pt>
                <c:pt idx="2076">
                  <c:v>0.33522200000000002</c:v>
                </c:pt>
                <c:pt idx="2077">
                  <c:v>0.66027199999999997</c:v>
                </c:pt>
                <c:pt idx="2078">
                  <c:v>0.92235</c:v>
                </c:pt>
                <c:pt idx="2079">
                  <c:v>0.92286299999999999</c:v>
                </c:pt>
                <c:pt idx="2080">
                  <c:v>0.56445500000000004</c:v>
                </c:pt>
                <c:pt idx="2081">
                  <c:v>0.10018000000000001</c:v>
                </c:pt>
                <c:pt idx="2082">
                  <c:v>0.50017</c:v>
                </c:pt>
                <c:pt idx="2083">
                  <c:v>3.9190200000000001E-2</c:v>
                </c:pt>
                <c:pt idx="2084">
                  <c:v>0.1348</c:v>
                </c:pt>
                <c:pt idx="2085">
                  <c:v>0.50300699999999998</c:v>
                </c:pt>
                <c:pt idx="2086">
                  <c:v>0.13177700000000001</c:v>
                </c:pt>
                <c:pt idx="2087">
                  <c:v>5.4191200000000002E-2</c:v>
                </c:pt>
                <c:pt idx="2088">
                  <c:v>0.89637999999999995</c:v>
                </c:pt>
                <c:pt idx="2089">
                  <c:v>0.23544699999999999</c:v>
                </c:pt>
                <c:pt idx="2090">
                  <c:v>0.92470699999999995</c:v>
                </c:pt>
                <c:pt idx="2091">
                  <c:v>0.99710500000000002</c:v>
                </c:pt>
                <c:pt idx="2092">
                  <c:v>0.50249699999999997</c:v>
                </c:pt>
                <c:pt idx="2093">
                  <c:v>0.53776299999999999</c:v>
                </c:pt>
                <c:pt idx="2094">
                  <c:v>0.22256899999999999</c:v>
                </c:pt>
                <c:pt idx="2095">
                  <c:v>0.24179400000000001</c:v>
                </c:pt>
                <c:pt idx="2096">
                  <c:v>1.86476E-2</c:v>
                </c:pt>
                <c:pt idx="2097">
                  <c:v>0.34805399999999997</c:v>
                </c:pt>
                <c:pt idx="2098">
                  <c:v>0.43654900000000002</c:v>
                </c:pt>
                <c:pt idx="2099">
                  <c:v>0.28625200000000001</c:v>
                </c:pt>
                <c:pt idx="2100">
                  <c:v>0.184785</c:v>
                </c:pt>
                <c:pt idx="2101">
                  <c:v>0.88974500000000001</c:v>
                </c:pt>
                <c:pt idx="2102">
                  <c:v>0.20619799999999999</c:v>
                </c:pt>
                <c:pt idx="2103">
                  <c:v>0.656636</c:v>
                </c:pt>
                <c:pt idx="2104">
                  <c:v>0.27643499999999999</c:v>
                </c:pt>
                <c:pt idx="2105">
                  <c:v>0.39222200000000002</c:v>
                </c:pt>
                <c:pt idx="2106">
                  <c:v>0.34794900000000001</c:v>
                </c:pt>
                <c:pt idx="2107">
                  <c:v>0.35492699999999999</c:v>
                </c:pt>
                <c:pt idx="2108">
                  <c:v>0.78836600000000001</c:v>
                </c:pt>
                <c:pt idx="2109">
                  <c:v>0.91419899999999998</c:v>
                </c:pt>
                <c:pt idx="2110">
                  <c:v>0.98049799999999998</c:v>
                </c:pt>
                <c:pt idx="2111">
                  <c:v>0.2782</c:v>
                </c:pt>
                <c:pt idx="2112">
                  <c:v>0.1018</c:v>
                </c:pt>
                <c:pt idx="2113">
                  <c:v>6.5073099999999995E-2</c:v>
                </c:pt>
                <c:pt idx="2114">
                  <c:v>0.44905800000000001</c:v>
                </c:pt>
                <c:pt idx="2115">
                  <c:v>0.82676899999999998</c:v>
                </c:pt>
                <c:pt idx="2116">
                  <c:v>0.46235700000000002</c:v>
                </c:pt>
                <c:pt idx="2117">
                  <c:v>7.4237300000000006E-2</c:v>
                </c:pt>
                <c:pt idx="2118">
                  <c:v>5.9022699999999997E-2</c:v>
                </c:pt>
                <c:pt idx="2119">
                  <c:v>0.53710800000000003</c:v>
                </c:pt>
                <c:pt idx="2120">
                  <c:v>0.63170800000000005</c:v>
                </c:pt>
                <c:pt idx="2121">
                  <c:v>0.10141500000000001</c:v>
                </c:pt>
                <c:pt idx="2122">
                  <c:v>0.90496600000000005</c:v>
                </c:pt>
                <c:pt idx="2123">
                  <c:v>0.58862899999999996</c:v>
                </c:pt>
                <c:pt idx="2124">
                  <c:v>0.31057800000000002</c:v>
                </c:pt>
                <c:pt idx="2125">
                  <c:v>0.26298300000000002</c:v>
                </c:pt>
                <c:pt idx="2126">
                  <c:v>0.48314400000000002</c:v>
                </c:pt>
                <c:pt idx="2127">
                  <c:v>0.536721</c:v>
                </c:pt>
                <c:pt idx="2128">
                  <c:v>0.205231</c:v>
                </c:pt>
                <c:pt idx="2129">
                  <c:v>0.2767</c:v>
                </c:pt>
                <c:pt idx="2130">
                  <c:v>0.65504899999999999</c:v>
                </c:pt>
                <c:pt idx="2131">
                  <c:v>0.22601599999999999</c:v>
                </c:pt>
                <c:pt idx="2132">
                  <c:v>0.46028799999999997</c:v>
                </c:pt>
                <c:pt idx="2133">
                  <c:v>0.111072</c:v>
                </c:pt>
                <c:pt idx="2134">
                  <c:v>0.70974400000000004</c:v>
                </c:pt>
                <c:pt idx="2135">
                  <c:v>0.85007699999999997</c:v>
                </c:pt>
                <c:pt idx="2136">
                  <c:v>0.203236</c:v>
                </c:pt>
                <c:pt idx="2137">
                  <c:v>0.880637</c:v>
                </c:pt>
                <c:pt idx="2138">
                  <c:v>0.89863199999999999</c:v>
                </c:pt>
                <c:pt idx="2139">
                  <c:v>0.374224</c:v>
                </c:pt>
                <c:pt idx="2140">
                  <c:v>0.99137799999999998</c:v>
                </c:pt>
                <c:pt idx="2141">
                  <c:v>0.81724200000000002</c:v>
                </c:pt>
                <c:pt idx="2142">
                  <c:v>0.14830299999999999</c:v>
                </c:pt>
                <c:pt idx="2143">
                  <c:v>0.18609400000000001</c:v>
                </c:pt>
                <c:pt idx="2144">
                  <c:v>0.86411499999999997</c:v>
                </c:pt>
                <c:pt idx="2145">
                  <c:v>0.91418100000000002</c:v>
                </c:pt>
                <c:pt idx="2146">
                  <c:v>0.22855600000000001</c:v>
                </c:pt>
                <c:pt idx="2147">
                  <c:v>2.8654900000000001E-2</c:v>
                </c:pt>
                <c:pt idx="2148">
                  <c:v>0.13795099999999999</c:v>
                </c:pt>
                <c:pt idx="2149">
                  <c:v>0.188694</c:v>
                </c:pt>
                <c:pt idx="2150">
                  <c:v>0.55614699999999995</c:v>
                </c:pt>
                <c:pt idx="2151">
                  <c:v>0.81354700000000002</c:v>
                </c:pt>
                <c:pt idx="2152">
                  <c:v>0.82317799999999997</c:v>
                </c:pt>
                <c:pt idx="2153">
                  <c:v>0.63836499999999996</c:v>
                </c:pt>
                <c:pt idx="2154">
                  <c:v>0.11741</c:v>
                </c:pt>
                <c:pt idx="2155">
                  <c:v>0.75081200000000003</c:v>
                </c:pt>
                <c:pt idx="2156">
                  <c:v>0.44961800000000002</c:v>
                </c:pt>
                <c:pt idx="2157">
                  <c:v>0.811971</c:v>
                </c:pt>
                <c:pt idx="2158">
                  <c:v>0.65632999999999997</c:v>
                </c:pt>
                <c:pt idx="2159">
                  <c:v>0.65187899999999999</c:v>
                </c:pt>
                <c:pt idx="2160">
                  <c:v>0.76955499999999999</c:v>
                </c:pt>
                <c:pt idx="2161">
                  <c:v>3.8799099999999999E-3</c:v>
                </c:pt>
                <c:pt idx="2162">
                  <c:v>0.22358900000000001</c:v>
                </c:pt>
                <c:pt idx="2163">
                  <c:v>0.13547699999999999</c:v>
                </c:pt>
                <c:pt idx="2164">
                  <c:v>0.269982</c:v>
                </c:pt>
                <c:pt idx="2165">
                  <c:v>0.225439</c:v>
                </c:pt>
                <c:pt idx="2166">
                  <c:v>0.86660800000000004</c:v>
                </c:pt>
                <c:pt idx="2167">
                  <c:v>0.57877299999999998</c:v>
                </c:pt>
                <c:pt idx="2168">
                  <c:v>0.56665600000000005</c:v>
                </c:pt>
                <c:pt idx="2169">
                  <c:v>0.183086</c:v>
                </c:pt>
                <c:pt idx="2170">
                  <c:v>0.93496400000000002</c:v>
                </c:pt>
                <c:pt idx="2171">
                  <c:v>0.46248699999999998</c:v>
                </c:pt>
                <c:pt idx="2172">
                  <c:v>0.58525899999999997</c:v>
                </c:pt>
                <c:pt idx="2173">
                  <c:v>0.93348699999999996</c:v>
                </c:pt>
                <c:pt idx="2174">
                  <c:v>0.31924200000000003</c:v>
                </c:pt>
                <c:pt idx="2175">
                  <c:v>0.48313</c:v>
                </c:pt>
                <c:pt idx="2176">
                  <c:v>0.71601199999999998</c:v>
                </c:pt>
                <c:pt idx="2177">
                  <c:v>0.345939</c:v>
                </c:pt>
                <c:pt idx="2178">
                  <c:v>0.71037799999999995</c:v>
                </c:pt>
                <c:pt idx="2179">
                  <c:v>0.72092800000000001</c:v>
                </c:pt>
                <c:pt idx="2180">
                  <c:v>0.95355599999999996</c:v>
                </c:pt>
                <c:pt idx="2181">
                  <c:v>0.89239199999999996</c:v>
                </c:pt>
                <c:pt idx="2182">
                  <c:v>0.60807699999999998</c:v>
                </c:pt>
                <c:pt idx="2183">
                  <c:v>0.60555899999999996</c:v>
                </c:pt>
                <c:pt idx="2184">
                  <c:v>0.55771599999999999</c:v>
                </c:pt>
                <c:pt idx="2185">
                  <c:v>0.51113600000000003</c:v>
                </c:pt>
                <c:pt idx="2186">
                  <c:v>0.118049</c:v>
                </c:pt>
                <c:pt idx="2187">
                  <c:v>0.27210699999999999</c:v>
                </c:pt>
                <c:pt idx="2188">
                  <c:v>0.47276699999999999</c:v>
                </c:pt>
                <c:pt idx="2189">
                  <c:v>0.36839899999999998</c:v>
                </c:pt>
                <c:pt idx="2190">
                  <c:v>0.802817</c:v>
                </c:pt>
                <c:pt idx="2191">
                  <c:v>0.231989</c:v>
                </c:pt>
                <c:pt idx="2192">
                  <c:v>6.2395600000000002E-2</c:v>
                </c:pt>
                <c:pt idx="2193">
                  <c:v>0.34317700000000001</c:v>
                </c:pt>
                <c:pt idx="2194">
                  <c:v>0.306033</c:v>
                </c:pt>
                <c:pt idx="2195">
                  <c:v>0.59550800000000004</c:v>
                </c:pt>
                <c:pt idx="2196">
                  <c:v>0.18606400000000001</c:v>
                </c:pt>
                <c:pt idx="2197">
                  <c:v>0.22486999999999999</c:v>
                </c:pt>
                <c:pt idx="2198">
                  <c:v>0.362479</c:v>
                </c:pt>
                <c:pt idx="2199">
                  <c:v>0.40877799999999997</c:v>
                </c:pt>
                <c:pt idx="2200">
                  <c:v>0.45997300000000002</c:v>
                </c:pt>
                <c:pt idx="2201">
                  <c:v>0.211205</c:v>
                </c:pt>
                <c:pt idx="2202">
                  <c:v>0.30781799999999998</c:v>
                </c:pt>
                <c:pt idx="2203">
                  <c:v>0.237202</c:v>
                </c:pt>
                <c:pt idx="2204">
                  <c:v>0.37934000000000001</c:v>
                </c:pt>
                <c:pt idx="2205">
                  <c:v>0.171207</c:v>
                </c:pt>
                <c:pt idx="2206">
                  <c:v>4.8180899999999997E-3</c:v>
                </c:pt>
                <c:pt idx="2207">
                  <c:v>1.32796E-3</c:v>
                </c:pt>
                <c:pt idx="2208">
                  <c:v>0.35403699999999999</c:v>
                </c:pt>
                <c:pt idx="2209">
                  <c:v>0.65396100000000001</c:v>
                </c:pt>
                <c:pt idx="2210">
                  <c:v>0.62924000000000002</c:v>
                </c:pt>
                <c:pt idx="2211">
                  <c:v>0.99073699999999998</c:v>
                </c:pt>
                <c:pt idx="2212">
                  <c:v>0.88743300000000003</c:v>
                </c:pt>
                <c:pt idx="2213">
                  <c:v>0.73286600000000002</c:v>
                </c:pt>
                <c:pt idx="2214">
                  <c:v>1.6859300000000001E-2</c:v>
                </c:pt>
                <c:pt idx="2215">
                  <c:v>0.79261499999999996</c:v>
                </c:pt>
                <c:pt idx="2216">
                  <c:v>0.89438399999999996</c:v>
                </c:pt>
                <c:pt idx="2217">
                  <c:v>0.42356100000000002</c:v>
                </c:pt>
                <c:pt idx="2218">
                  <c:v>0.28967300000000001</c:v>
                </c:pt>
                <c:pt idx="2219">
                  <c:v>0.56420999999999999</c:v>
                </c:pt>
                <c:pt idx="2220">
                  <c:v>0.1447</c:v>
                </c:pt>
                <c:pt idx="2221">
                  <c:v>0.59272100000000005</c:v>
                </c:pt>
                <c:pt idx="2222">
                  <c:v>7.6850600000000005E-2</c:v>
                </c:pt>
                <c:pt idx="2223">
                  <c:v>0.979186</c:v>
                </c:pt>
                <c:pt idx="2224">
                  <c:v>9.0910399999999999E-3</c:v>
                </c:pt>
                <c:pt idx="2225">
                  <c:v>0.14906800000000001</c:v>
                </c:pt>
                <c:pt idx="2226">
                  <c:v>0.77609099999999998</c:v>
                </c:pt>
                <c:pt idx="2227">
                  <c:v>0.74541400000000002</c:v>
                </c:pt>
                <c:pt idx="2228">
                  <c:v>0.19400800000000001</c:v>
                </c:pt>
                <c:pt idx="2229">
                  <c:v>0.84234500000000001</c:v>
                </c:pt>
                <c:pt idx="2230">
                  <c:v>0.46251700000000001</c:v>
                </c:pt>
                <c:pt idx="2231">
                  <c:v>0.95977199999999996</c:v>
                </c:pt>
                <c:pt idx="2232">
                  <c:v>0.298844</c:v>
                </c:pt>
                <c:pt idx="2233">
                  <c:v>0.25853599999999999</c:v>
                </c:pt>
                <c:pt idx="2234">
                  <c:v>0.27224999999999999</c:v>
                </c:pt>
                <c:pt idx="2235">
                  <c:v>0.42585499999999998</c:v>
                </c:pt>
                <c:pt idx="2236">
                  <c:v>0.34172799999999998</c:v>
                </c:pt>
                <c:pt idx="2237">
                  <c:v>0.56240500000000004</c:v>
                </c:pt>
                <c:pt idx="2238">
                  <c:v>7.2015300000000004E-2</c:v>
                </c:pt>
                <c:pt idx="2239">
                  <c:v>0.254473</c:v>
                </c:pt>
                <c:pt idx="2240">
                  <c:v>0.79374999999999996</c:v>
                </c:pt>
                <c:pt idx="2241">
                  <c:v>0.476798</c:v>
                </c:pt>
                <c:pt idx="2242">
                  <c:v>0.107225</c:v>
                </c:pt>
                <c:pt idx="2243">
                  <c:v>0.340424</c:v>
                </c:pt>
                <c:pt idx="2244">
                  <c:v>0.21370800000000001</c:v>
                </c:pt>
                <c:pt idx="2245">
                  <c:v>0.541578</c:v>
                </c:pt>
                <c:pt idx="2246">
                  <c:v>0.56388300000000002</c:v>
                </c:pt>
                <c:pt idx="2247">
                  <c:v>0.995305</c:v>
                </c:pt>
                <c:pt idx="2248">
                  <c:v>0.62207199999999996</c:v>
                </c:pt>
                <c:pt idx="2249">
                  <c:v>7.7820899999999998E-2</c:v>
                </c:pt>
                <c:pt idx="2250">
                  <c:v>0.83369899999999997</c:v>
                </c:pt>
                <c:pt idx="2251">
                  <c:v>0.90103900000000003</c:v>
                </c:pt>
                <c:pt idx="2252">
                  <c:v>0.67083599999999999</c:v>
                </c:pt>
                <c:pt idx="2253">
                  <c:v>0.86822100000000002</c:v>
                </c:pt>
                <c:pt idx="2254">
                  <c:v>0.97765400000000002</c:v>
                </c:pt>
                <c:pt idx="2255">
                  <c:v>0.81763399999999997</c:v>
                </c:pt>
                <c:pt idx="2256">
                  <c:v>0.43230200000000002</c:v>
                </c:pt>
                <c:pt idx="2257">
                  <c:v>0.87222</c:v>
                </c:pt>
                <c:pt idx="2258">
                  <c:v>6.6024100000000002E-2</c:v>
                </c:pt>
                <c:pt idx="2259">
                  <c:v>0.249303</c:v>
                </c:pt>
                <c:pt idx="2260">
                  <c:v>0.84106999999999998</c:v>
                </c:pt>
                <c:pt idx="2261">
                  <c:v>0.57249099999999997</c:v>
                </c:pt>
                <c:pt idx="2262">
                  <c:v>0.97472300000000001</c:v>
                </c:pt>
                <c:pt idx="2263">
                  <c:v>0.85392599999999996</c:v>
                </c:pt>
                <c:pt idx="2264">
                  <c:v>0.855298</c:v>
                </c:pt>
                <c:pt idx="2265">
                  <c:v>0.17975099999999999</c:v>
                </c:pt>
                <c:pt idx="2266">
                  <c:v>0.24439</c:v>
                </c:pt>
                <c:pt idx="2267">
                  <c:v>0.30762299999999998</c:v>
                </c:pt>
                <c:pt idx="2268">
                  <c:v>5.0992700000000002E-2</c:v>
                </c:pt>
                <c:pt idx="2269">
                  <c:v>4.8897099999999999E-2</c:v>
                </c:pt>
                <c:pt idx="2270">
                  <c:v>0.40150400000000003</c:v>
                </c:pt>
                <c:pt idx="2271">
                  <c:v>0.14352599999999999</c:v>
                </c:pt>
                <c:pt idx="2272">
                  <c:v>0.86732200000000004</c:v>
                </c:pt>
                <c:pt idx="2273">
                  <c:v>0.25748300000000002</c:v>
                </c:pt>
                <c:pt idx="2274">
                  <c:v>0.34531899999999999</c:v>
                </c:pt>
                <c:pt idx="2275">
                  <c:v>0.22910900000000001</c:v>
                </c:pt>
                <c:pt idx="2276">
                  <c:v>0.76017400000000002</c:v>
                </c:pt>
                <c:pt idx="2277">
                  <c:v>0.12843599999999999</c:v>
                </c:pt>
                <c:pt idx="2278">
                  <c:v>0.77416799999999997</c:v>
                </c:pt>
                <c:pt idx="2279">
                  <c:v>0.25012699999999999</c:v>
                </c:pt>
                <c:pt idx="2280">
                  <c:v>0.46818900000000002</c:v>
                </c:pt>
                <c:pt idx="2281">
                  <c:v>0.30995899999999998</c:v>
                </c:pt>
                <c:pt idx="2282">
                  <c:v>0.78113999999999995</c:v>
                </c:pt>
                <c:pt idx="2283">
                  <c:v>0.13886599999999999</c:v>
                </c:pt>
                <c:pt idx="2284">
                  <c:v>0.49268699999999999</c:v>
                </c:pt>
                <c:pt idx="2285">
                  <c:v>0.11711100000000001</c:v>
                </c:pt>
                <c:pt idx="2286">
                  <c:v>0.64333600000000002</c:v>
                </c:pt>
                <c:pt idx="2287">
                  <c:v>0.95567500000000005</c:v>
                </c:pt>
                <c:pt idx="2288">
                  <c:v>0.86335399999999995</c:v>
                </c:pt>
                <c:pt idx="2289">
                  <c:v>0.56079400000000001</c:v>
                </c:pt>
                <c:pt idx="2290">
                  <c:v>0.54576400000000003</c:v>
                </c:pt>
                <c:pt idx="2291">
                  <c:v>0.13700699999999999</c:v>
                </c:pt>
                <c:pt idx="2292">
                  <c:v>0.216581</c:v>
                </c:pt>
                <c:pt idx="2293">
                  <c:v>0.59314699999999998</c:v>
                </c:pt>
                <c:pt idx="2294">
                  <c:v>0.45529199999999997</c:v>
                </c:pt>
                <c:pt idx="2295">
                  <c:v>0.64430399999999999</c:v>
                </c:pt>
                <c:pt idx="2296">
                  <c:v>0.459283</c:v>
                </c:pt>
                <c:pt idx="2297">
                  <c:v>9.4875799999999996E-2</c:v>
                </c:pt>
                <c:pt idx="2298">
                  <c:v>0.16019700000000001</c:v>
                </c:pt>
                <c:pt idx="2299">
                  <c:v>0.17904500000000001</c:v>
                </c:pt>
                <c:pt idx="2300">
                  <c:v>0.140709</c:v>
                </c:pt>
                <c:pt idx="2301">
                  <c:v>0.68228299999999997</c:v>
                </c:pt>
                <c:pt idx="2302">
                  <c:v>5.44346E-2</c:v>
                </c:pt>
                <c:pt idx="2303">
                  <c:v>0.41331200000000001</c:v>
                </c:pt>
                <c:pt idx="2304">
                  <c:v>0.722719</c:v>
                </c:pt>
                <c:pt idx="2305">
                  <c:v>0.80217099999999997</c:v>
                </c:pt>
                <c:pt idx="2306">
                  <c:v>0.93925199999999998</c:v>
                </c:pt>
                <c:pt idx="2307">
                  <c:v>0.24557200000000001</c:v>
                </c:pt>
                <c:pt idx="2308">
                  <c:v>0.77675499999999997</c:v>
                </c:pt>
                <c:pt idx="2309">
                  <c:v>0.51422500000000004</c:v>
                </c:pt>
                <c:pt idx="2310">
                  <c:v>0.17488799999999999</c:v>
                </c:pt>
                <c:pt idx="2311">
                  <c:v>0.74544500000000002</c:v>
                </c:pt>
                <c:pt idx="2312">
                  <c:v>0.29916100000000001</c:v>
                </c:pt>
                <c:pt idx="2313">
                  <c:v>0.88570499999999996</c:v>
                </c:pt>
                <c:pt idx="2314">
                  <c:v>0.74229699999999998</c:v>
                </c:pt>
                <c:pt idx="2315">
                  <c:v>0.71797900000000003</c:v>
                </c:pt>
                <c:pt idx="2316">
                  <c:v>3.8103299999999998E-3</c:v>
                </c:pt>
                <c:pt idx="2317">
                  <c:v>0.53183100000000005</c:v>
                </c:pt>
                <c:pt idx="2318">
                  <c:v>0.22178300000000001</c:v>
                </c:pt>
                <c:pt idx="2319">
                  <c:v>0.84101099999999995</c:v>
                </c:pt>
                <c:pt idx="2320">
                  <c:v>1.11127E-2</c:v>
                </c:pt>
                <c:pt idx="2321">
                  <c:v>0.89629400000000004</c:v>
                </c:pt>
                <c:pt idx="2322">
                  <c:v>1.3354199999999999E-3</c:v>
                </c:pt>
                <c:pt idx="2323">
                  <c:v>0.92334499999999997</c:v>
                </c:pt>
                <c:pt idx="2324">
                  <c:v>0.35567799999999999</c:v>
                </c:pt>
                <c:pt idx="2325">
                  <c:v>0.62884499999999999</c:v>
                </c:pt>
                <c:pt idx="2326">
                  <c:v>0.76671</c:v>
                </c:pt>
                <c:pt idx="2327">
                  <c:v>0.17255400000000001</c:v>
                </c:pt>
                <c:pt idx="2328">
                  <c:v>0.74403799999999998</c:v>
                </c:pt>
                <c:pt idx="2329">
                  <c:v>0.18440500000000001</c:v>
                </c:pt>
                <c:pt idx="2330">
                  <c:v>0.91128299999999995</c:v>
                </c:pt>
                <c:pt idx="2331">
                  <c:v>0.94208000000000003</c:v>
                </c:pt>
                <c:pt idx="2332">
                  <c:v>0.94511900000000004</c:v>
                </c:pt>
                <c:pt idx="2333">
                  <c:v>0.44916600000000001</c:v>
                </c:pt>
                <c:pt idx="2334">
                  <c:v>0.106617</c:v>
                </c:pt>
                <c:pt idx="2335">
                  <c:v>4.05335E-2</c:v>
                </c:pt>
                <c:pt idx="2336">
                  <c:v>9.3801899999999994E-2</c:v>
                </c:pt>
                <c:pt idx="2337">
                  <c:v>0.359935</c:v>
                </c:pt>
                <c:pt idx="2338">
                  <c:v>0.70887</c:v>
                </c:pt>
                <c:pt idx="2339">
                  <c:v>0.96597100000000002</c:v>
                </c:pt>
                <c:pt idx="2340">
                  <c:v>0.92089500000000002</c:v>
                </c:pt>
                <c:pt idx="2341">
                  <c:v>0.87922</c:v>
                </c:pt>
                <c:pt idx="2342">
                  <c:v>0.79169299999999998</c:v>
                </c:pt>
                <c:pt idx="2343">
                  <c:v>0.195825</c:v>
                </c:pt>
                <c:pt idx="2344">
                  <c:v>0.44574599999999998</c:v>
                </c:pt>
                <c:pt idx="2345">
                  <c:v>0.57394800000000001</c:v>
                </c:pt>
                <c:pt idx="2346">
                  <c:v>0.65042299999999997</c:v>
                </c:pt>
                <c:pt idx="2347">
                  <c:v>0.65643499999999999</c:v>
                </c:pt>
                <c:pt idx="2348">
                  <c:v>0.27366699999999999</c:v>
                </c:pt>
                <c:pt idx="2349">
                  <c:v>0.155276</c:v>
                </c:pt>
                <c:pt idx="2350">
                  <c:v>0.60881600000000002</c:v>
                </c:pt>
                <c:pt idx="2351">
                  <c:v>0.58073600000000003</c:v>
                </c:pt>
                <c:pt idx="2352">
                  <c:v>0.94485399999999997</c:v>
                </c:pt>
                <c:pt idx="2353">
                  <c:v>8.1922099999999998E-2</c:v>
                </c:pt>
                <c:pt idx="2354">
                  <c:v>0.43402400000000002</c:v>
                </c:pt>
                <c:pt idx="2355">
                  <c:v>5.3209599999999996E-3</c:v>
                </c:pt>
                <c:pt idx="2356">
                  <c:v>2.8267299999999999E-2</c:v>
                </c:pt>
                <c:pt idx="2357">
                  <c:v>0.666632</c:v>
                </c:pt>
                <c:pt idx="2358">
                  <c:v>0.34372799999999998</c:v>
                </c:pt>
                <c:pt idx="2359">
                  <c:v>0.47563800000000001</c:v>
                </c:pt>
                <c:pt idx="2360">
                  <c:v>6.1710899999999999E-2</c:v>
                </c:pt>
                <c:pt idx="2361">
                  <c:v>0.168266</c:v>
                </c:pt>
                <c:pt idx="2362">
                  <c:v>0.83432799999999996</c:v>
                </c:pt>
                <c:pt idx="2363">
                  <c:v>0.48977999999999999</c:v>
                </c:pt>
                <c:pt idx="2364">
                  <c:v>0.33840199999999998</c:v>
                </c:pt>
                <c:pt idx="2365">
                  <c:v>0.34600700000000001</c:v>
                </c:pt>
                <c:pt idx="2366">
                  <c:v>0.63993299999999997</c:v>
                </c:pt>
                <c:pt idx="2367">
                  <c:v>6.40796E-2</c:v>
                </c:pt>
                <c:pt idx="2368">
                  <c:v>0.915995</c:v>
                </c:pt>
                <c:pt idx="2369">
                  <c:v>2.4428600000000002E-2</c:v>
                </c:pt>
                <c:pt idx="2370">
                  <c:v>0.67169199999999996</c:v>
                </c:pt>
                <c:pt idx="2371">
                  <c:v>0.77001200000000003</c:v>
                </c:pt>
                <c:pt idx="2372">
                  <c:v>0.31365900000000002</c:v>
                </c:pt>
                <c:pt idx="2373">
                  <c:v>0.99293799999999999</c:v>
                </c:pt>
                <c:pt idx="2374">
                  <c:v>0.45852700000000002</c:v>
                </c:pt>
                <c:pt idx="2375">
                  <c:v>0.38056499999999999</c:v>
                </c:pt>
                <c:pt idx="2376">
                  <c:v>0.350887</c:v>
                </c:pt>
                <c:pt idx="2377">
                  <c:v>0.69875100000000001</c:v>
                </c:pt>
                <c:pt idx="2378">
                  <c:v>0.32888499999999998</c:v>
                </c:pt>
                <c:pt idx="2379">
                  <c:v>0.449347</c:v>
                </c:pt>
                <c:pt idx="2380">
                  <c:v>0.74992000000000003</c:v>
                </c:pt>
                <c:pt idx="2381">
                  <c:v>0.80149899999999996</c:v>
                </c:pt>
                <c:pt idx="2382">
                  <c:v>0.77377899999999999</c:v>
                </c:pt>
                <c:pt idx="2383">
                  <c:v>0.48070000000000002</c:v>
                </c:pt>
                <c:pt idx="2384">
                  <c:v>0.64343499999999998</c:v>
                </c:pt>
                <c:pt idx="2385">
                  <c:v>0.57632700000000003</c:v>
                </c:pt>
                <c:pt idx="2386">
                  <c:v>0.20099600000000001</c:v>
                </c:pt>
                <c:pt idx="2387">
                  <c:v>0.16850599999999999</c:v>
                </c:pt>
                <c:pt idx="2388">
                  <c:v>0.35697299999999998</c:v>
                </c:pt>
                <c:pt idx="2389">
                  <c:v>4.4928099999999999E-3</c:v>
                </c:pt>
                <c:pt idx="2390">
                  <c:v>0.73632699999999995</c:v>
                </c:pt>
                <c:pt idx="2391">
                  <c:v>0.37770999999999999</c:v>
                </c:pt>
                <c:pt idx="2392">
                  <c:v>0.32549600000000001</c:v>
                </c:pt>
                <c:pt idx="2393">
                  <c:v>0.22326299999999999</c:v>
                </c:pt>
                <c:pt idx="2394">
                  <c:v>0.266901</c:v>
                </c:pt>
                <c:pt idx="2395">
                  <c:v>0.67716500000000002</c:v>
                </c:pt>
                <c:pt idx="2396">
                  <c:v>0.219031</c:v>
                </c:pt>
                <c:pt idx="2397">
                  <c:v>0.173517</c:v>
                </c:pt>
                <c:pt idx="2398">
                  <c:v>0.32965499999999998</c:v>
                </c:pt>
                <c:pt idx="2399">
                  <c:v>0.49740899999999999</c:v>
                </c:pt>
                <c:pt idx="2400">
                  <c:v>0.63687899999999997</c:v>
                </c:pt>
                <c:pt idx="2401">
                  <c:v>3.47963E-3</c:v>
                </c:pt>
                <c:pt idx="2402">
                  <c:v>0.81980600000000003</c:v>
                </c:pt>
                <c:pt idx="2403">
                  <c:v>0.940218</c:v>
                </c:pt>
                <c:pt idx="2404">
                  <c:v>0.61121000000000003</c:v>
                </c:pt>
                <c:pt idx="2405">
                  <c:v>0.99153000000000002</c:v>
                </c:pt>
                <c:pt idx="2406">
                  <c:v>0.84110700000000005</c:v>
                </c:pt>
                <c:pt idx="2407">
                  <c:v>0.31109599999999998</c:v>
                </c:pt>
                <c:pt idx="2408">
                  <c:v>0.53625500000000004</c:v>
                </c:pt>
                <c:pt idx="2409">
                  <c:v>1.9586800000000001E-2</c:v>
                </c:pt>
                <c:pt idx="2410">
                  <c:v>0.30476799999999998</c:v>
                </c:pt>
                <c:pt idx="2411">
                  <c:v>0.90672799999999998</c:v>
                </c:pt>
                <c:pt idx="2412">
                  <c:v>0.114048</c:v>
                </c:pt>
                <c:pt idx="2413">
                  <c:v>0.314554</c:v>
                </c:pt>
                <c:pt idx="2414">
                  <c:v>0.29924299999999998</c:v>
                </c:pt>
                <c:pt idx="2415">
                  <c:v>0.87963800000000003</c:v>
                </c:pt>
                <c:pt idx="2416">
                  <c:v>0.63602800000000004</c:v>
                </c:pt>
                <c:pt idx="2417">
                  <c:v>0.82885600000000004</c:v>
                </c:pt>
                <c:pt idx="2418">
                  <c:v>5.9367499999999997E-2</c:v>
                </c:pt>
                <c:pt idx="2419">
                  <c:v>0.36063899999999999</c:v>
                </c:pt>
                <c:pt idx="2420">
                  <c:v>0.139651</c:v>
                </c:pt>
                <c:pt idx="2421">
                  <c:v>0.91084600000000004</c:v>
                </c:pt>
                <c:pt idx="2422">
                  <c:v>0.83946200000000004</c:v>
                </c:pt>
                <c:pt idx="2423">
                  <c:v>0.19895199999999999</c:v>
                </c:pt>
                <c:pt idx="2424">
                  <c:v>0.351989</c:v>
                </c:pt>
                <c:pt idx="2425">
                  <c:v>0.110566</c:v>
                </c:pt>
                <c:pt idx="2426">
                  <c:v>0.71866399999999997</c:v>
                </c:pt>
                <c:pt idx="2427">
                  <c:v>0.49332900000000002</c:v>
                </c:pt>
                <c:pt idx="2428">
                  <c:v>0.37712600000000002</c:v>
                </c:pt>
                <c:pt idx="2429">
                  <c:v>0.91725500000000004</c:v>
                </c:pt>
                <c:pt idx="2430">
                  <c:v>0.61290599999999995</c:v>
                </c:pt>
                <c:pt idx="2431">
                  <c:v>0.91211900000000001</c:v>
                </c:pt>
                <c:pt idx="2432">
                  <c:v>0.507355</c:v>
                </c:pt>
                <c:pt idx="2433">
                  <c:v>0.14971899999999999</c:v>
                </c:pt>
                <c:pt idx="2434">
                  <c:v>0.91505199999999998</c:v>
                </c:pt>
                <c:pt idx="2435">
                  <c:v>0.42652000000000001</c:v>
                </c:pt>
                <c:pt idx="2436">
                  <c:v>0.280893</c:v>
                </c:pt>
                <c:pt idx="2437">
                  <c:v>0.602522</c:v>
                </c:pt>
                <c:pt idx="2438">
                  <c:v>0.54451499999999997</c:v>
                </c:pt>
                <c:pt idx="2439">
                  <c:v>0.56367699999999998</c:v>
                </c:pt>
                <c:pt idx="2440">
                  <c:v>0.62331700000000001</c:v>
                </c:pt>
                <c:pt idx="2441">
                  <c:v>0.91576500000000005</c:v>
                </c:pt>
                <c:pt idx="2442">
                  <c:v>0.40926299999999999</c:v>
                </c:pt>
                <c:pt idx="2443">
                  <c:v>0.63859299999999997</c:v>
                </c:pt>
                <c:pt idx="2444">
                  <c:v>0.93965299999999996</c:v>
                </c:pt>
                <c:pt idx="2445">
                  <c:v>0.25754700000000003</c:v>
                </c:pt>
                <c:pt idx="2446">
                  <c:v>0.44650099999999998</c:v>
                </c:pt>
                <c:pt idx="2447">
                  <c:v>6.3022999999999996E-2</c:v>
                </c:pt>
                <c:pt idx="2448">
                  <c:v>0.75905</c:v>
                </c:pt>
                <c:pt idx="2449">
                  <c:v>0.27167999999999998</c:v>
                </c:pt>
                <c:pt idx="2450">
                  <c:v>0.37021799999999999</c:v>
                </c:pt>
                <c:pt idx="2451">
                  <c:v>0.211532</c:v>
                </c:pt>
                <c:pt idx="2452">
                  <c:v>0.249055</c:v>
                </c:pt>
                <c:pt idx="2453">
                  <c:v>0.552149</c:v>
                </c:pt>
                <c:pt idx="2454">
                  <c:v>0.90840200000000004</c:v>
                </c:pt>
                <c:pt idx="2455">
                  <c:v>0.68891999999999998</c:v>
                </c:pt>
                <c:pt idx="2456">
                  <c:v>6.5827300000000005E-2</c:v>
                </c:pt>
                <c:pt idx="2457">
                  <c:v>0.74516000000000004</c:v>
                </c:pt>
                <c:pt idx="2458">
                  <c:v>0.48492800000000003</c:v>
                </c:pt>
                <c:pt idx="2459">
                  <c:v>0.90616300000000005</c:v>
                </c:pt>
                <c:pt idx="2460">
                  <c:v>0.95379800000000003</c:v>
                </c:pt>
                <c:pt idx="2461">
                  <c:v>0.72006199999999998</c:v>
                </c:pt>
                <c:pt idx="2462">
                  <c:v>0.14352000000000001</c:v>
                </c:pt>
                <c:pt idx="2463">
                  <c:v>2.8408099999999999E-2</c:v>
                </c:pt>
                <c:pt idx="2464">
                  <c:v>0.98293399999999997</c:v>
                </c:pt>
                <c:pt idx="2465">
                  <c:v>0.39603899999999997</c:v>
                </c:pt>
                <c:pt idx="2466">
                  <c:v>0.80700899999999998</c:v>
                </c:pt>
                <c:pt idx="2467">
                  <c:v>0.18882199999999999</c:v>
                </c:pt>
                <c:pt idx="2468">
                  <c:v>0.87689300000000003</c:v>
                </c:pt>
                <c:pt idx="2469">
                  <c:v>0.67204600000000003</c:v>
                </c:pt>
                <c:pt idx="2470">
                  <c:v>0.103203</c:v>
                </c:pt>
                <c:pt idx="2471">
                  <c:v>0.717669</c:v>
                </c:pt>
                <c:pt idx="2472">
                  <c:v>0.13792399999999999</c:v>
                </c:pt>
                <c:pt idx="2473">
                  <c:v>0.72146299999999997</c:v>
                </c:pt>
                <c:pt idx="2474">
                  <c:v>0.86902100000000004</c:v>
                </c:pt>
                <c:pt idx="2475">
                  <c:v>0.76067200000000001</c:v>
                </c:pt>
                <c:pt idx="2476">
                  <c:v>0.27270499999999998</c:v>
                </c:pt>
                <c:pt idx="2477">
                  <c:v>0.42254399999999998</c:v>
                </c:pt>
                <c:pt idx="2478">
                  <c:v>0.208984</c:v>
                </c:pt>
                <c:pt idx="2479">
                  <c:v>0.75844</c:v>
                </c:pt>
                <c:pt idx="2480">
                  <c:v>0.79437100000000005</c:v>
                </c:pt>
                <c:pt idx="2481">
                  <c:v>0.359491</c:v>
                </c:pt>
                <c:pt idx="2482">
                  <c:v>0.74788100000000002</c:v>
                </c:pt>
                <c:pt idx="2483">
                  <c:v>1.1611E-2</c:v>
                </c:pt>
                <c:pt idx="2484">
                  <c:v>0.14978900000000001</c:v>
                </c:pt>
                <c:pt idx="2485">
                  <c:v>0.50633899999999998</c:v>
                </c:pt>
                <c:pt idx="2486">
                  <c:v>1.2635E-2</c:v>
                </c:pt>
                <c:pt idx="2487">
                  <c:v>0.21986</c:v>
                </c:pt>
                <c:pt idx="2488">
                  <c:v>0.70545500000000005</c:v>
                </c:pt>
                <c:pt idx="2489">
                  <c:v>0.50153700000000001</c:v>
                </c:pt>
                <c:pt idx="2490">
                  <c:v>0.99670099999999995</c:v>
                </c:pt>
                <c:pt idx="2491">
                  <c:v>8.2447099999999995E-2</c:v>
                </c:pt>
                <c:pt idx="2492">
                  <c:v>0.34084399999999998</c:v>
                </c:pt>
                <c:pt idx="2493">
                  <c:v>0.44243399999999999</c:v>
                </c:pt>
                <c:pt idx="2494">
                  <c:v>0.311913</c:v>
                </c:pt>
                <c:pt idx="2495">
                  <c:v>0.74063599999999996</c:v>
                </c:pt>
                <c:pt idx="2496">
                  <c:v>0.92212499999999997</c:v>
                </c:pt>
                <c:pt idx="2497">
                  <c:v>0.18279400000000001</c:v>
                </c:pt>
                <c:pt idx="2498">
                  <c:v>0.29972799999999999</c:v>
                </c:pt>
                <c:pt idx="2499">
                  <c:v>0.18157999999999999</c:v>
                </c:pt>
                <c:pt idx="2500">
                  <c:v>0.54736399999999996</c:v>
                </c:pt>
                <c:pt idx="2501">
                  <c:v>0.68013900000000005</c:v>
                </c:pt>
                <c:pt idx="2502">
                  <c:v>0.78285199999999999</c:v>
                </c:pt>
                <c:pt idx="2503">
                  <c:v>0.15945200000000001</c:v>
                </c:pt>
                <c:pt idx="2504">
                  <c:v>0.90771299999999999</c:v>
                </c:pt>
                <c:pt idx="2505">
                  <c:v>0.13613800000000001</c:v>
                </c:pt>
                <c:pt idx="2506">
                  <c:v>7.8497499999999998E-2</c:v>
                </c:pt>
                <c:pt idx="2507">
                  <c:v>0.51484700000000005</c:v>
                </c:pt>
                <c:pt idx="2508">
                  <c:v>0.135209</c:v>
                </c:pt>
                <c:pt idx="2509">
                  <c:v>0.29937200000000003</c:v>
                </c:pt>
                <c:pt idx="2510">
                  <c:v>0.167106</c:v>
                </c:pt>
                <c:pt idx="2511">
                  <c:v>0.23638300000000001</c:v>
                </c:pt>
                <c:pt idx="2512">
                  <c:v>0.96090600000000004</c:v>
                </c:pt>
                <c:pt idx="2513">
                  <c:v>0.35922999999999999</c:v>
                </c:pt>
                <c:pt idx="2514">
                  <c:v>0.70979700000000001</c:v>
                </c:pt>
                <c:pt idx="2515">
                  <c:v>0.36960599999999999</c:v>
                </c:pt>
                <c:pt idx="2516">
                  <c:v>0.98340499999999997</c:v>
                </c:pt>
                <c:pt idx="2517">
                  <c:v>0.96118099999999995</c:v>
                </c:pt>
                <c:pt idx="2518">
                  <c:v>0.31913000000000002</c:v>
                </c:pt>
                <c:pt idx="2519">
                  <c:v>0.42826700000000001</c:v>
                </c:pt>
                <c:pt idx="2520">
                  <c:v>0.301763</c:v>
                </c:pt>
                <c:pt idx="2521">
                  <c:v>0.80942899999999995</c:v>
                </c:pt>
                <c:pt idx="2522">
                  <c:v>0.26073000000000002</c:v>
                </c:pt>
                <c:pt idx="2523">
                  <c:v>0.28897800000000001</c:v>
                </c:pt>
                <c:pt idx="2524">
                  <c:v>0.86435799999999996</c:v>
                </c:pt>
                <c:pt idx="2525">
                  <c:v>0.34889500000000001</c:v>
                </c:pt>
                <c:pt idx="2526">
                  <c:v>0.13545399999999999</c:v>
                </c:pt>
                <c:pt idx="2527">
                  <c:v>0.12887599999999999</c:v>
                </c:pt>
                <c:pt idx="2528">
                  <c:v>0.27284900000000001</c:v>
                </c:pt>
                <c:pt idx="2529">
                  <c:v>0.23072000000000001</c:v>
                </c:pt>
                <c:pt idx="2530">
                  <c:v>0.76390400000000003</c:v>
                </c:pt>
                <c:pt idx="2531">
                  <c:v>0.867089</c:v>
                </c:pt>
                <c:pt idx="2532">
                  <c:v>0.83635499999999996</c:v>
                </c:pt>
                <c:pt idx="2533">
                  <c:v>9.0146000000000004E-2</c:v>
                </c:pt>
                <c:pt idx="2534">
                  <c:v>0.83704400000000001</c:v>
                </c:pt>
                <c:pt idx="2535">
                  <c:v>1.7443299999999998E-2</c:v>
                </c:pt>
                <c:pt idx="2536">
                  <c:v>0.63891600000000004</c:v>
                </c:pt>
                <c:pt idx="2537">
                  <c:v>0.81864199999999998</c:v>
                </c:pt>
                <c:pt idx="2538">
                  <c:v>0.25694299999999998</c:v>
                </c:pt>
                <c:pt idx="2539">
                  <c:v>0.42201499999999997</c:v>
                </c:pt>
                <c:pt idx="2540">
                  <c:v>0.54594200000000004</c:v>
                </c:pt>
                <c:pt idx="2541">
                  <c:v>0.98758599999999996</c:v>
                </c:pt>
                <c:pt idx="2542">
                  <c:v>0.41147699999999998</c:v>
                </c:pt>
                <c:pt idx="2543">
                  <c:v>0.570106</c:v>
                </c:pt>
                <c:pt idx="2544">
                  <c:v>0.99895400000000001</c:v>
                </c:pt>
                <c:pt idx="2545">
                  <c:v>0.16572200000000001</c:v>
                </c:pt>
                <c:pt idx="2546">
                  <c:v>0.83397699999999997</c:v>
                </c:pt>
                <c:pt idx="2547">
                  <c:v>0.249028</c:v>
                </c:pt>
                <c:pt idx="2548">
                  <c:v>0.79079999999999995</c:v>
                </c:pt>
                <c:pt idx="2549">
                  <c:v>0.68609699999999996</c:v>
                </c:pt>
                <c:pt idx="2550">
                  <c:v>0.296649</c:v>
                </c:pt>
                <c:pt idx="2551">
                  <c:v>0.28908400000000001</c:v>
                </c:pt>
                <c:pt idx="2552">
                  <c:v>0.32289099999999998</c:v>
                </c:pt>
                <c:pt idx="2553">
                  <c:v>2.1893300000000001E-2</c:v>
                </c:pt>
                <c:pt idx="2554">
                  <c:v>0.152249</c:v>
                </c:pt>
                <c:pt idx="2555">
                  <c:v>0.35526400000000002</c:v>
                </c:pt>
                <c:pt idx="2556">
                  <c:v>0.33109699999999997</c:v>
                </c:pt>
                <c:pt idx="2557">
                  <c:v>0.84933099999999995</c:v>
                </c:pt>
                <c:pt idx="2558">
                  <c:v>0.74815900000000002</c:v>
                </c:pt>
                <c:pt idx="2559">
                  <c:v>0.57301400000000002</c:v>
                </c:pt>
                <c:pt idx="2560">
                  <c:v>0.47881000000000001</c:v>
                </c:pt>
                <c:pt idx="2561">
                  <c:v>0.79671499999999995</c:v>
                </c:pt>
                <c:pt idx="2562">
                  <c:v>0.20469499999999999</c:v>
                </c:pt>
                <c:pt idx="2563">
                  <c:v>0.35721000000000003</c:v>
                </c:pt>
                <c:pt idx="2564">
                  <c:v>0.95628000000000002</c:v>
                </c:pt>
                <c:pt idx="2565">
                  <c:v>0.51278000000000001</c:v>
                </c:pt>
                <c:pt idx="2566">
                  <c:v>0.16761000000000001</c:v>
                </c:pt>
                <c:pt idx="2567">
                  <c:v>0.61087999999999998</c:v>
                </c:pt>
                <c:pt idx="2568">
                  <c:v>0.47600700000000001</c:v>
                </c:pt>
                <c:pt idx="2569">
                  <c:v>0.10892499999999999</c:v>
                </c:pt>
                <c:pt idx="2570">
                  <c:v>0.39344899999999999</c:v>
                </c:pt>
                <c:pt idx="2571">
                  <c:v>0.80347100000000005</c:v>
                </c:pt>
                <c:pt idx="2572">
                  <c:v>0.83449600000000002</c:v>
                </c:pt>
                <c:pt idx="2573">
                  <c:v>0.77666199999999996</c:v>
                </c:pt>
                <c:pt idx="2574">
                  <c:v>0.31744499999999998</c:v>
                </c:pt>
                <c:pt idx="2575">
                  <c:v>0.49313299999999999</c:v>
                </c:pt>
                <c:pt idx="2576">
                  <c:v>5.12933E-2</c:v>
                </c:pt>
                <c:pt idx="2577">
                  <c:v>0.802732</c:v>
                </c:pt>
                <c:pt idx="2578">
                  <c:v>0.68938200000000005</c:v>
                </c:pt>
                <c:pt idx="2579">
                  <c:v>0.98789499999999997</c:v>
                </c:pt>
                <c:pt idx="2580">
                  <c:v>0.98793900000000001</c:v>
                </c:pt>
                <c:pt idx="2581">
                  <c:v>0.96304100000000004</c:v>
                </c:pt>
                <c:pt idx="2582">
                  <c:v>0.97705600000000004</c:v>
                </c:pt>
                <c:pt idx="2583">
                  <c:v>0.82770500000000002</c:v>
                </c:pt>
                <c:pt idx="2584">
                  <c:v>9.6396999999999993E-3</c:v>
                </c:pt>
                <c:pt idx="2585">
                  <c:v>0.15332599999999999</c:v>
                </c:pt>
                <c:pt idx="2586">
                  <c:v>0.46429199999999998</c:v>
                </c:pt>
                <c:pt idx="2587">
                  <c:v>0.337922</c:v>
                </c:pt>
                <c:pt idx="2588">
                  <c:v>0.212224</c:v>
                </c:pt>
                <c:pt idx="2589">
                  <c:v>0.43571599999999999</c:v>
                </c:pt>
                <c:pt idx="2590">
                  <c:v>9.2097700000000005E-2</c:v>
                </c:pt>
                <c:pt idx="2591">
                  <c:v>0.92655600000000005</c:v>
                </c:pt>
                <c:pt idx="2592">
                  <c:v>0.93515700000000002</c:v>
                </c:pt>
                <c:pt idx="2593">
                  <c:v>0.72815099999999999</c:v>
                </c:pt>
                <c:pt idx="2594">
                  <c:v>9.8159399999999994E-2</c:v>
                </c:pt>
                <c:pt idx="2595">
                  <c:v>0.233318</c:v>
                </c:pt>
                <c:pt idx="2596">
                  <c:v>0.12754799999999999</c:v>
                </c:pt>
                <c:pt idx="2597">
                  <c:v>0.85063800000000001</c:v>
                </c:pt>
                <c:pt idx="2598">
                  <c:v>0.22228500000000001</c:v>
                </c:pt>
                <c:pt idx="2599">
                  <c:v>0.103007</c:v>
                </c:pt>
                <c:pt idx="2600">
                  <c:v>0.68771800000000005</c:v>
                </c:pt>
                <c:pt idx="2601">
                  <c:v>0.937975</c:v>
                </c:pt>
                <c:pt idx="2602">
                  <c:v>0.80306200000000005</c:v>
                </c:pt>
                <c:pt idx="2603">
                  <c:v>0.27350099999999999</c:v>
                </c:pt>
                <c:pt idx="2604">
                  <c:v>0.253751</c:v>
                </c:pt>
                <c:pt idx="2605">
                  <c:v>0.91983800000000004</c:v>
                </c:pt>
                <c:pt idx="2606">
                  <c:v>0.223943</c:v>
                </c:pt>
                <c:pt idx="2607">
                  <c:v>0.51479299999999995</c:v>
                </c:pt>
                <c:pt idx="2608">
                  <c:v>0.39393299999999998</c:v>
                </c:pt>
                <c:pt idx="2609">
                  <c:v>0.47602699999999998</c:v>
                </c:pt>
                <c:pt idx="2610">
                  <c:v>0.48674600000000001</c:v>
                </c:pt>
                <c:pt idx="2611">
                  <c:v>0.34626600000000002</c:v>
                </c:pt>
                <c:pt idx="2612">
                  <c:v>0.2959</c:v>
                </c:pt>
                <c:pt idx="2613">
                  <c:v>0.48585099999999998</c:v>
                </c:pt>
                <c:pt idx="2614">
                  <c:v>0.60696300000000003</c:v>
                </c:pt>
                <c:pt idx="2615">
                  <c:v>0.53672399999999998</c:v>
                </c:pt>
                <c:pt idx="2616">
                  <c:v>0.96377500000000005</c:v>
                </c:pt>
                <c:pt idx="2617">
                  <c:v>0.88717100000000004</c:v>
                </c:pt>
                <c:pt idx="2618">
                  <c:v>0.17718100000000001</c:v>
                </c:pt>
                <c:pt idx="2619">
                  <c:v>0.76302999999999999</c:v>
                </c:pt>
                <c:pt idx="2620">
                  <c:v>0.53142199999999995</c:v>
                </c:pt>
                <c:pt idx="2621">
                  <c:v>0.55456300000000003</c:v>
                </c:pt>
                <c:pt idx="2622">
                  <c:v>0.237926</c:v>
                </c:pt>
                <c:pt idx="2623">
                  <c:v>0.66844599999999998</c:v>
                </c:pt>
                <c:pt idx="2624">
                  <c:v>5.4759500000000003E-2</c:v>
                </c:pt>
                <c:pt idx="2625">
                  <c:v>0.72527600000000003</c:v>
                </c:pt>
                <c:pt idx="2626">
                  <c:v>0.50320200000000004</c:v>
                </c:pt>
                <c:pt idx="2627">
                  <c:v>0.40270499999999998</c:v>
                </c:pt>
                <c:pt idx="2628">
                  <c:v>0.39060800000000001</c:v>
                </c:pt>
                <c:pt idx="2629">
                  <c:v>3.9605099999999997E-2</c:v>
                </c:pt>
                <c:pt idx="2630">
                  <c:v>0.19254499999999999</c:v>
                </c:pt>
                <c:pt idx="2631">
                  <c:v>0.17657800000000001</c:v>
                </c:pt>
                <c:pt idx="2632">
                  <c:v>0.73320600000000002</c:v>
                </c:pt>
                <c:pt idx="2633">
                  <c:v>0.220694</c:v>
                </c:pt>
                <c:pt idx="2634">
                  <c:v>0.42738700000000002</c:v>
                </c:pt>
                <c:pt idx="2635">
                  <c:v>0.187004</c:v>
                </c:pt>
                <c:pt idx="2636">
                  <c:v>0.45450099999999999</c:v>
                </c:pt>
                <c:pt idx="2637">
                  <c:v>0.40081600000000001</c:v>
                </c:pt>
                <c:pt idx="2638">
                  <c:v>6.24276E-2</c:v>
                </c:pt>
                <c:pt idx="2639">
                  <c:v>0.81448299999999996</c:v>
                </c:pt>
                <c:pt idx="2640">
                  <c:v>0.14272599999999999</c:v>
                </c:pt>
                <c:pt idx="2641">
                  <c:v>0.43254799999999999</c:v>
                </c:pt>
                <c:pt idx="2642">
                  <c:v>0.26939600000000002</c:v>
                </c:pt>
                <c:pt idx="2643">
                  <c:v>1.34921E-2</c:v>
                </c:pt>
                <c:pt idx="2644">
                  <c:v>1.64564E-2</c:v>
                </c:pt>
                <c:pt idx="2645">
                  <c:v>5.3615799999999998E-2</c:v>
                </c:pt>
                <c:pt idx="2646">
                  <c:v>0.12634300000000001</c:v>
                </c:pt>
                <c:pt idx="2647">
                  <c:v>0.54008500000000004</c:v>
                </c:pt>
                <c:pt idx="2648">
                  <c:v>0.69355199999999995</c:v>
                </c:pt>
                <c:pt idx="2649">
                  <c:v>0.54468899999999998</c:v>
                </c:pt>
                <c:pt idx="2650">
                  <c:v>6.1199000000000003E-2</c:v>
                </c:pt>
                <c:pt idx="2651">
                  <c:v>0.85084499999999996</c:v>
                </c:pt>
                <c:pt idx="2652">
                  <c:v>0.71877500000000005</c:v>
                </c:pt>
                <c:pt idx="2653">
                  <c:v>0.139158</c:v>
                </c:pt>
                <c:pt idx="2654">
                  <c:v>0.83224299999999996</c:v>
                </c:pt>
                <c:pt idx="2655">
                  <c:v>0.705484</c:v>
                </c:pt>
                <c:pt idx="2656">
                  <c:v>0.38472099999999998</c:v>
                </c:pt>
                <c:pt idx="2657">
                  <c:v>0.85153400000000001</c:v>
                </c:pt>
                <c:pt idx="2658">
                  <c:v>9.5187999999999995E-2</c:v>
                </c:pt>
                <c:pt idx="2659">
                  <c:v>0.116214</c:v>
                </c:pt>
                <c:pt idx="2660">
                  <c:v>6.7489199999999999E-2</c:v>
                </c:pt>
                <c:pt idx="2661">
                  <c:v>0.57414799999999999</c:v>
                </c:pt>
                <c:pt idx="2662">
                  <c:v>0.26702300000000001</c:v>
                </c:pt>
                <c:pt idx="2663">
                  <c:v>0.91864100000000004</c:v>
                </c:pt>
                <c:pt idx="2664">
                  <c:v>0.28368700000000002</c:v>
                </c:pt>
                <c:pt idx="2665">
                  <c:v>0.52326499999999998</c:v>
                </c:pt>
                <c:pt idx="2666">
                  <c:v>0.12761400000000001</c:v>
                </c:pt>
                <c:pt idx="2667">
                  <c:v>0.38247999999999999</c:v>
                </c:pt>
                <c:pt idx="2668">
                  <c:v>0.12695999999999999</c:v>
                </c:pt>
                <c:pt idx="2669">
                  <c:v>0.39743499999999998</c:v>
                </c:pt>
                <c:pt idx="2670">
                  <c:v>0.81572699999999998</c:v>
                </c:pt>
                <c:pt idx="2671">
                  <c:v>0.66116399999999997</c:v>
                </c:pt>
                <c:pt idx="2672">
                  <c:v>0.25967499999999999</c:v>
                </c:pt>
                <c:pt idx="2673">
                  <c:v>2.0622600000000001E-2</c:v>
                </c:pt>
                <c:pt idx="2674">
                  <c:v>0.79538200000000003</c:v>
                </c:pt>
                <c:pt idx="2675">
                  <c:v>0.43149399999999999</c:v>
                </c:pt>
                <c:pt idx="2676">
                  <c:v>0.62578100000000003</c:v>
                </c:pt>
                <c:pt idx="2677">
                  <c:v>0.36194999999999999</c:v>
                </c:pt>
                <c:pt idx="2678">
                  <c:v>0.62789899999999998</c:v>
                </c:pt>
                <c:pt idx="2679">
                  <c:v>0.43135400000000002</c:v>
                </c:pt>
                <c:pt idx="2680">
                  <c:v>5.8555500000000003E-2</c:v>
                </c:pt>
                <c:pt idx="2681">
                  <c:v>0.23046</c:v>
                </c:pt>
                <c:pt idx="2682">
                  <c:v>0.636355</c:v>
                </c:pt>
                <c:pt idx="2683">
                  <c:v>0.62365599999999999</c:v>
                </c:pt>
                <c:pt idx="2684">
                  <c:v>3.8319800000000001E-2</c:v>
                </c:pt>
                <c:pt idx="2685">
                  <c:v>0.40526000000000001</c:v>
                </c:pt>
                <c:pt idx="2686">
                  <c:v>0.54959499999999994</c:v>
                </c:pt>
                <c:pt idx="2687">
                  <c:v>0.120023</c:v>
                </c:pt>
                <c:pt idx="2688">
                  <c:v>0.65988599999999997</c:v>
                </c:pt>
                <c:pt idx="2689">
                  <c:v>0.201069</c:v>
                </c:pt>
                <c:pt idx="2690">
                  <c:v>0.45428000000000002</c:v>
                </c:pt>
                <c:pt idx="2691">
                  <c:v>0.133518</c:v>
                </c:pt>
                <c:pt idx="2692">
                  <c:v>0.95230499999999996</c:v>
                </c:pt>
                <c:pt idx="2693">
                  <c:v>0.40344999999999998</c:v>
                </c:pt>
                <c:pt idx="2694">
                  <c:v>0.32439200000000001</c:v>
                </c:pt>
                <c:pt idx="2695">
                  <c:v>0.94889199999999996</c:v>
                </c:pt>
                <c:pt idx="2696">
                  <c:v>0.70386099999999996</c:v>
                </c:pt>
                <c:pt idx="2697">
                  <c:v>0.72403399999999996</c:v>
                </c:pt>
                <c:pt idx="2698">
                  <c:v>0.457395</c:v>
                </c:pt>
                <c:pt idx="2699">
                  <c:v>0.157467</c:v>
                </c:pt>
                <c:pt idx="2700">
                  <c:v>0.154083</c:v>
                </c:pt>
                <c:pt idx="2701">
                  <c:v>5.4449699999999997E-2</c:v>
                </c:pt>
                <c:pt idx="2702">
                  <c:v>0.51983299999999999</c:v>
                </c:pt>
                <c:pt idx="2703">
                  <c:v>3.5565300000000001E-2</c:v>
                </c:pt>
                <c:pt idx="2704">
                  <c:v>0.28490500000000002</c:v>
                </c:pt>
                <c:pt idx="2705">
                  <c:v>0.50039400000000001</c:v>
                </c:pt>
                <c:pt idx="2706">
                  <c:v>0.25169999999999998</c:v>
                </c:pt>
                <c:pt idx="2707">
                  <c:v>0.50947200000000004</c:v>
                </c:pt>
                <c:pt idx="2708">
                  <c:v>0.17086599999999999</c:v>
                </c:pt>
                <c:pt idx="2709">
                  <c:v>0.54431700000000005</c:v>
                </c:pt>
                <c:pt idx="2710">
                  <c:v>0.33035999999999999</c:v>
                </c:pt>
                <c:pt idx="2711">
                  <c:v>0.66076400000000002</c:v>
                </c:pt>
                <c:pt idx="2712">
                  <c:v>0.57091099999999995</c:v>
                </c:pt>
                <c:pt idx="2713">
                  <c:v>0.83731699999999998</c:v>
                </c:pt>
                <c:pt idx="2714">
                  <c:v>0.21615100000000001</c:v>
                </c:pt>
                <c:pt idx="2715">
                  <c:v>0.92024799999999995</c:v>
                </c:pt>
                <c:pt idx="2716">
                  <c:v>0.26430399999999998</c:v>
                </c:pt>
                <c:pt idx="2717">
                  <c:v>0.200209</c:v>
                </c:pt>
                <c:pt idx="2718">
                  <c:v>0.226881</c:v>
                </c:pt>
                <c:pt idx="2719">
                  <c:v>0.362618</c:v>
                </c:pt>
                <c:pt idx="2720">
                  <c:v>0.64472600000000002</c:v>
                </c:pt>
                <c:pt idx="2721">
                  <c:v>0.45503700000000002</c:v>
                </c:pt>
                <c:pt idx="2722">
                  <c:v>0.45238299999999998</c:v>
                </c:pt>
                <c:pt idx="2723">
                  <c:v>0.75201399999999996</c:v>
                </c:pt>
                <c:pt idx="2724">
                  <c:v>0.84318199999999999</c:v>
                </c:pt>
                <c:pt idx="2725">
                  <c:v>0.96651399999999998</c:v>
                </c:pt>
                <c:pt idx="2726">
                  <c:v>0.44392900000000002</c:v>
                </c:pt>
                <c:pt idx="2727">
                  <c:v>0.56281000000000003</c:v>
                </c:pt>
                <c:pt idx="2728">
                  <c:v>7.0533899999999997E-2</c:v>
                </c:pt>
                <c:pt idx="2729">
                  <c:v>0.72179599999999999</c:v>
                </c:pt>
                <c:pt idx="2730">
                  <c:v>0.52602000000000004</c:v>
                </c:pt>
                <c:pt idx="2731">
                  <c:v>0.79932700000000001</c:v>
                </c:pt>
                <c:pt idx="2732">
                  <c:v>0.37723899999999999</c:v>
                </c:pt>
                <c:pt idx="2733">
                  <c:v>0.55399299999999996</c:v>
                </c:pt>
                <c:pt idx="2734">
                  <c:v>0.11713899999999999</c:v>
                </c:pt>
                <c:pt idx="2735">
                  <c:v>0.74631199999999998</c:v>
                </c:pt>
                <c:pt idx="2736">
                  <c:v>8.3975499999999995E-2</c:v>
                </c:pt>
                <c:pt idx="2737">
                  <c:v>0.23939099999999999</c:v>
                </c:pt>
                <c:pt idx="2738">
                  <c:v>0.44187399999999999</c:v>
                </c:pt>
                <c:pt idx="2739">
                  <c:v>0.74146500000000004</c:v>
                </c:pt>
                <c:pt idx="2740">
                  <c:v>0.95323899999999995</c:v>
                </c:pt>
                <c:pt idx="2741">
                  <c:v>0.34516799999999997</c:v>
                </c:pt>
                <c:pt idx="2742">
                  <c:v>0.91510000000000002</c:v>
                </c:pt>
                <c:pt idx="2743">
                  <c:v>0.64555899999999999</c:v>
                </c:pt>
                <c:pt idx="2744">
                  <c:v>0.54602399999999995</c:v>
                </c:pt>
                <c:pt idx="2745">
                  <c:v>0.94516100000000003</c:v>
                </c:pt>
                <c:pt idx="2746">
                  <c:v>0.19341</c:v>
                </c:pt>
                <c:pt idx="2747">
                  <c:v>0.339001</c:v>
                </c:pt>
                <c:pt idx="2748">
                  <c:v>0.75783800000000001</c:v>
                </c:pt>
                <c:pt idx="2749">
                  <c:v>0.89142200000000005</c:v>
                </c:pt>
                <c:pt idx="2750">
                  <c:v>1.53919E-2</c:v>
                </c:pt>
                <c:pt idx="2751">
                  <c:v>0.722109</c:v>
                </c:pt>
                <c:pt idx="2752">
                  <c:v>0.34007100000000001</c:v>
                </c:pt>
                <c:pt idx="2753">
                  <c:v>0.24485100000000001</c:v>
                </c:pt>
                <c:pt idx="2754">
                  <c:v>0.95157599999999998</c:v>
                </c:pt>
                <c:pt idx="2755">
                  <c:v>0.50184099999999998</c:v>
                </c:pt>
                <c:pt idx="2756">
                  <c:v>0.463034</c:v>
                </c:pt>
                <c:pt idx="2757">
                  <c:v>0.294657</c:v>
                </c:pt>
                <c:pt idx="2758">
                  <c:v>0.55739399999999995</c:v>
                </c:pt>
                <c:pt idx="2759">
                  <c:v>0.25374799999999997</c:v>
                </c:pt>
                <c:pt idx="2760">
                  <c:v>0.70204100000000003</c:v>
                </c:pt>
                <c:pt idx="2761">
                  <c:v>0.83399900000000005</c:v>
                </c:pt>
                <c:pt idx="2762">
                  <c:v>0.65332100000000004</c:v>
                </c:pt>
                <c:pt idx="2763">
                  <c:v>0.45379399999999998</c:v>
                </c:pt>
                <c:pt idx="2764">
                  <c:v>0.89638200000000001</c:v>
                </c:pt>
                <c:pt idx="2765">
                  <c:v>0.67658700000000005</c:v>
                </c:pt>
                <c:pt idx="2766">
                  <c:v>0.27616800000000002</c:v>
                </c:pt>
                <c:pt idx="2767">
                  <c:v>0.143951</c:v>
                </c:pt>
                <c:pt idx="2768">
                  <c:v>0.21241399999999999</c:v>
                </c:pt>
                <c:pt idx="2769">
                  <c:v>0.23799699999999999</c:v>
                </c:pt>
                <c:pt idx="2770">
                  <c:v>0.61306799999999995</c:v>
                </c:pt>
                <c:pt idx="2771">
                  <c:v>0.38957000000000003</c:v>
                </c:pt>
                <c:pt idx="2772">
                  <c:v>0.14125399999999999</c:v>
                </c:pt>
                <c:pt idx="2773">
                  <c:v>0.73627399999999998</c:v>
                </c:pt>
                <c:pt idx="2774">
                  <c:v>0.42844300000000002</c:v>
                </c:pt>
                <c:pt idx="2775">
                  <c:v>0.58181799999999995</c:v>
                </c:pt>
                <c:pt idx="2776">
                  <c:v>0.69052400000000003</c:v>
                </c:pt>
                <c:pt idx="2777">
                  <c:v>0.16547999999999999</c:v>
                </c:pt>
                <c:pt idx="2778">
                  <c:v>0.21818899999999999</c:v>
                </c:pt>
                <c:pt idx="2779">
                  <c:v>0.34765400000000002</c:v>
                </c:pt>
                <c:pt idx="2780">
                  <c:v>0.48148800000000003</c:v>
                </c:pt>
                <c:pt idx="2781">
                  <c:v>0.52689799999999998</c:v>
                </c:pt>
                <c:pt idx="2782">
                  <c:v>0.56232300000000002</c:v>
                </c:pt>
                <c:pt idx="2783">
                  <c:v>0.25831900000000002</c:v>
                </c:pt>
                <c:pt idx="2784">
                  <c:v>0.80880600000000002</c:v>
                </c:pt>
                <c:pt idx="2785">
                  <c:v>0.90007099999999995</c:v>
                </c:pt>
                <c:pt idx="2786">
                  <c:v>0.39211600000000002</c:v>
                </c:pt>
                <c:pt idx="2787">
                  <c:v>0.29740699999999998</c:v>
                </c:pt>
                <c:pt idx="2788">
                  <c:v>0.944102</c:v>
                </c:pt>
                <c:pt idx="2789">
                  <c:v>8.6778300000000003E-2</c:v>
                </c:pt>
                <c:pt idx="2790">
                  <c:v>4.9725300000000002E-3</c:v>
                </c:pt>
                <c:pt idx="2791">
                  <c:v>6.0296700000000002E-2</c:v>
                </c:pt>
                <c:pt idx="2792">
                  <c:v>0.970939</c:v>
                </c:pt>
                <c:pt idx="2793">
                  <c:v>0.247611</c:v>
                </c:pt>
                <c:pt idx="2794">
                  <c:v>0.24973000000000001</c:v>
                </c:pt>
                <c:pt idx="2795">
                  <c:v>0.34640900000000002</c:v>
                </c:pt>
                <c:pt idx="2796">
                  <c:v>0.59039799999999998</c:v>
                </c:pt>
                <c:pt idx="2797">
                  <c:v>0.33507100000000001</c:v>
                </c:pt>
                <c:pt idx="2798">
                  <c:v>0.37007099999999998</c:v>
                </c:pt>
                <c:pt idx="2799">
                  <c:v>0.64900800000000003</c:v>
                </c:pt>
                <c:pt idx="2800">
                  <c:v>0.95542199999999999</c:v>
                </c:pt>
                <c:pt idx="2801">
                  <c:v>0.74284700000000004</c:v>
                </c:pt>
                <c:pt idx="2802">
                  <c:v>0.260911</c:v>
                </c:pt>
                <c:pt idx="2803">
                  <c:v>0.43796000000000002</c:v>
                </c:pt>
                <c:pt idx="2804">
                  <c:v>0.41214800000000001</c:v>
                </c:pt>
                <c:pt idx="2805">
                  <c:v>0.142344</c:v>
                </c:pt>
                <c:pt idx="2806">
                  <c:v>0.75233499999999998</c:v>
                </c:pt>
                <c:pt idx="2807">
                  <c:v>4.0105599999999998E-2</c:v>
                </c:pt>
                <c:pt idx="2808">
                  <c:v>0.13900499999999999</c:v>
                </c:pt>
                <c:pt idx="2809">
                  <c:v>0.51343300000000003</c:v>
                </c:pt>
                <c:pt idx="2810">
                  <c:v>0.18976699999999999</c:v>
                </c:pt>
                <c:pt idx="2811">
                  <c:v>0.33669300000000002</c:v>
                </c:pt>
                <c:pt idx="2812">
                  <c:v>0.97967499999999996</c:v>
                </c:pt>
                <c:pt idx="2813">
                  <c:v>0.10560600000000001</c:v>
                </c:pt>
                <c:pt idx="2814">
                  <c:v>0.96432799999999996</c:v>
                </c:pt>
                <c:pt idx="2815">
                  <c:v>0.31681199999999998</c:v>
                </c:pt>
                <c:pt idx="2816">
                  <c:v>0.68853900000000001</c:v>
                </c:pt>
                <c:pt idx="2817">
                  <c:v>0.57118800000000003</c:v>
                </c:pt>
                <c:pt idx="2818">
                  <c:v>0.16206400000000001</c:v>
                </c:pt>
                <c:pt idx="2819">
                  <c:v>0.13418099999999999</c:v>
                </c:pt>
                <c:pt idx="2820">
                  <c:v>0.935226</c:v>
                </c:pt>
                <c:pt idx="2821">
                  <c:v>0.38386700000000001</c:v>
                </c:pt>
                <c:pt idx="2822">
                  <c:v>0.153002</c:v>
                </c:pt>
                <c:pt idx="2823">
                  <c:v>0.78005199999999997</c:v>
                </c:pt>
                <c:pt idx="2824">
                  <c:v>0.39286500000000002</c:v>
                </c:pt>
                <c:pt idx="2825">
                  <c:v>0.68979699999999999</c:v>
                </c:pt>
                <c:pt idx="2826">
                  <c:v>0.30510300000000001</c:v>
                </c:pt>
                <c:pt idx="2827">
                  <c:v>0.666709</c:v>
                </c:pt>
                <c:pt idx="2828">
                  <c:v>0.83592100000000003</c:v>
                </c:pt>
                <c:pt idx="2829">
                  <c:v>0.50380499999999995</c:v>
                </c:pt>
                <c:pt idx="2830">
                  <c:v>0.83909400000000001</c:v>
                </c:pt>
                <c:pt idx="2831">
                  <c:v>0.83618199999999998</c:v>
                </c:pt>
                <c:pt idx="2832">
                  <c:v>0.77910599999999997</c:v>
                </c:pt>
                <c:pt idx="2833">
                  <c:v>0.59802500000000003</c:v>
                </c:pt>
                <c:pt idx="2834">
                  <c:v>0.99813200000000002</c:v>
                </c:pt>
                <c:pt idx="2835">
                  <c:v>0.37905</c:v>
                </c:pt>
                <c:pt idx="2836">
                  <c:v>0.99184499999999998</c:v>
                </c:pt>
                <c:pt idx="2837">
                  <c:v>0.99775199999999997</c:v>
                </c:pt>
                <c:pt idx="2838">
                  <c:v>0.74745700000000004</c:v>
                </c:pt>
                <c:pt idx="2839">
                  <c:v>0.147588</c:v>
                </c:pt>
                <c:pt idx="2840">
                  <c:v>0.49449799999999999</c:v>
                </c:pt>
                <c:pt idx="2841">
                  <c:v>0.30324200000000001</c:v>
                </c:pt>
                <c:pt idx="2842">
                  <c:v>0.88556599999999996</c:v>
                </c:pt>
                <c:pt idx="2843">
                  <c:v>0.11960800000000001</c:v>
                </c:pt>
                <c:pt idx="2844">
                  <c:v>0.93027199999999999</c:v>
                </c:pt>
                <c:pt idx="2845">
                  <c:v>0.94029200000000002</c:v>
                </c:pt>
                <c:pt idx="2846">
                  <c:v>0.58746900000000002</c:v>
                </c:pt>
                <c:pt idx="2847">
                  <c:v>0.90595400000000004</c:v>
                </c:pt>
                <c:pt idx="2848">
                  <c:v>0.88119800000000004</c:v>
                </c:pt>
                <c:pt idx="2849">
                  <c:v>0.13389200000000001</c:v>
                </c:pt>
                <c:pt idx="2850">
                  <c:v>0.26280100000000001</c:v>
                </c:pt>
                <c:pt idx="2851">
                  <c:v>0.360267</c:v>
                </c:pt>
                <c:pt idx="2852">
                  <c:v>0.70339300000000005</c:v>
                </c:pt>
                <c:pt idx="2853">
                  <c:v>0.95124299999999995</c:v>
                </c:pt>
                <c:pt idx="2854">
                  <c:v>0.41217300000000001</c:v>
                </c:pt>
                <c:pt idx="2855">
                  <c:v>1.8217799999999999E-2</c:v>
                </c:pt>
                <c:pt idx="2856">
                  <c:v>0.29760199999999998</c:v>
                </c:pt>
                <c:pt idx="2857">
                  <c:v>0.87091799999999997</c:v>
                </c:pt>
                <c:pt idx="2858">
                  <c:v>0.10095899999999999</c:v>
                </c:pt>
                <c:pt idx="2859">
                  <c:v>0.47145199999999998</c:v>
                </c:pt>
                <c:pt idx="2860">
                  <c:v>0.67326799999999998</c:v>
                </c:pt>
                <c:pt idx="2861">
                  <c:v>0.95445800000000003</c:v>
                </c:pt>
                <c:pt idx="2862">
                  <c:v>4.1870999999999998E-2</c:v>
                </c:pt>
                <c:pt idx="2863">
                  <c:v>0.67002499999999998</c:v>
                </c:pt>
                <c:pt idx="2864">
                  <c:v>0.51666500000000004</c:v>
                </c:pt>
                <c:pt idx="2865">
                  <c:v>0.99785100000000004</c:v>
                </c:pt>
                <c:pt idx="2866">
                  <c:v>0.54341600000000001</c:v>
                </c:pt>
                <c:pt idx="2867">
                  <c:v>0.45921499999999998</c:v>
                </c:pt>
                <c:pt idx="2868">
                  <c:v>0.337279</c:v>
                </c:pt>
                <c:pt idx="2869">
                  <c:v>0.85513600000000001</c:v>
                </c:pt>
                <c:pt idx="2870">
                  <c:v>0.75407400000000002</c:v>
                </c:pt>
                <c:pt idx="2871">
                  <c:v>0.31665900000000002</c:v>
                </c:pt>
                <c:pt idx="2872">
                  <c:v>0.65431600000000001</c:v>
                </c:pt>
                <c:pt idx="2873">
                  <c:v>3.9750599999999997E-2</c:v>
                </c:pt>
                <c:pt idx="2874">
                  <c:v>0.98634200000000005</c:v>
                </c:pt>
                <c:pt idx="2875">
                  <c:v>0.53619700000000003</c:v>
                </c:pt>
                <c:pt idx="2876">
                  <c:v>0.44918799999999998</c:v>
                </c:pt>
                <c:pt idx="2877">
                  <c:v>0.41702400000000001</c:v>
                </c:pt>
                <c:pt idx="2878">
                  <c:v>0.83164199999999999</c:v>
                </c:pt>
                <c:pt idx="2879">
                  <c:v>0.15787699999999999</c:v>
                </c:pt>
                <c:pt idx="2880">
                  <c:v>0.47777599999999998</c:v>
                </c:pt>
                <c:pt idx="2881">
                  <c:v>0.26643800000000001</c:v>
                </c:pt>
                <c:pt idx="2882">
                  <c:v>0.20524800000000001</c:v>
                </c:pt>
                <c:pt idx="2883">
                  <c:v>0.13921600000000001</c:v>
                </c:pt>
                <c:pt idx="2884">
                  <c:v>0.93371199999999999</c:v>
                </c:pt>
                <c:pt idx="2885">
                  <c:v>0.219719</c:v>
                </c:pt>
                <c:pt idx="2886">
                  <c:v>0.422906</c:v>
                </c:pt>
                <c:pt idx="2887">
                  <c:v>0.36367100000000002</c:v>
                </c:pt>
                <c:pt idx="2888">
                  <c:v>0.80117099999999997</c:v>
                </c:pt>
                <c:pt idx="2889">
                  <c:v>0.58207399999999998</c:v>
                </c:pt>
                <c:pt idx="2890">
                  <c:v>0.76958400000000005</c:v>
                </c:pt>
                <c:pt idx="2891">
                  <c:v>0.99419299999999999</c:v>
                </c:pt>
                <c:pt idx="2892">
                  <c:v>0.80293499999999995</c:v>
                </c:pt>
                <c:pt idx="2893">
                  <c:v>0.16917499999999999</c:v>
                </c:pt>
                <c:pt idx="2894">
                  <c:v>0.91464900000000005</c:v>
                </c:pt>
                <c:pt idx="2895">
                  <c:v>0.99641500000000005</c:v>
                </c:pt>
                <c:pt idx="2896">
                  <c:v>0.95360999999999996</c:v>
                </c:pt>
                <c:pt idx="2897">
                  <c:v>0.58917399999999998</c:v>
                </c:pt>
                <c:pt idx="2898">
                  <c:v>0.32427600000000001</c:v>
                </c:pt>
                <c:pt idx="2899">
                  <c:v>0.112201</c:v>
                </c:pt>
                <c:pt idx="2900">
                  <c:v>9.9431500000000006E-2</c:v>
                </c:pt>
                <c:pt idx="2901" formatCode="0.00E+00">
                  <c:v>1.1685099999999999E-5</c:v>
                </c:pt>
                <c:pt idx="2902">
                  <c:v>0.92408000000000001</c:v>
                </c:pt>
                <c:pt idx="2903">
                  <c:v>0.86944900000000003</c:v>
                </c:pt>
                <c:pt idx="2904">
                  <c:v>0.111734</c:v>
                </c:pt>
                <c:pt idx="2905">
                  <c:v>0.31890099999999999</c:v>
                </c:pt>
                <c:pt idx="2906">
                  <c:v>0.25397199999999998</c:v>
                </c:pt>
                <c:pt idx="2907">
                  <c:v>0.42948700000000001</c:v>
                </c:pt>
                <c:pt idx="2908">
                  <c:v>0.35486200000000001</c:v>
                </c:pt>
                <c:pt idx="2909">
                  <c:v>0.91854999999999998</c:v>
                </c:pt>
                <c:pt idx="2910">
                  <c:v>0.56578499999999998</c:v>
                </c:pt>
                <c:pt idx="2911">
                  <c:v>0.71733800000000003</c:v>
                </c:pt>
                <c:pt idx="2912">
                  <c:v>0.34723199999999999</c:v>
                </c:pt>
                <c:pt idx="2913">
                  <c:v>0.25181900000000002</c:v>
                </c:pt>
                <c:pt idx="2914">
                  <c:v>0.33107700000000001</c:v>
                </c:pt>
                <c:pt idx="2915">
                  <c:v>0.52078500000000005</c:v>
                </c:pt>
                <c:pt idx="2916">
                  <c:v>0.63399300000000003</c:v>
                </c:pt>
                <c:pt idx="2917">
                  <c:v>0.60589999999999999</c:v>
                </c:pt>
                <c:pt idx="2918">
                  <c:v>0.160492</c:v>
                </c:pt>
                <c:pt idx="2919">
                  <c:v>0.27788200000000002</c:v>
                </c:pt>
                <c:pt idx="2920">
                  <c:v>0.41477000000000003</c:v>
                </c:pt>
                <c:pt idx="2921">
                  <c:v>0.63701300000000005</c:v>
                </c:pt>
                <c:pt idx="2922">
                  <c:v>0.16870199999999999</c:v>
                </c:pt>
                <c:pt idx="2923">
                  <c:v>0.86212200000000005</c:v>
                </c:pt>
                <c:pt idx="2924">
                  <c:v>2.4368900000000001E-3</c:v>
                </c:pt>
                <c:pt idx="2925">
                  <c:v>7.4974299999999994E-2</c:v>
                </c:pt>
                <c:pt idx="2926">
                  <c:v>0.542188</c:v>
                </c:pt>
                <c:pt idx="2927">
                  <c:v>0.34910000000000002</c:v>
                </c:pt>
                <c:pt idx="2928">
                  <c:v>0.49437300000000001</c:v>
                </c:pt>
                <c:pt idx="2929">
                  <c:v>0.65135100000000001</c:v>
                </c:pt>
                <c:pt idx="2930">
                  <c:v>0.51886500000000002</c:v>
                </c:pt>
                <c:pt idx="2931">
                  <c:v>0.76328399999999996</c:v>
                </c:pt>
                <c:pt idx="2932">
                  <c:v>0.81396400000000002</c:v>
                </c:pt>
                <c:pt idx="2933">
                  <c:v>0.30855100000000002</c:v>
                </c:pt>
                <c:pt idx="2934">
                  <c:v>0.56996899999999995</c:v>
                </c:pt>
                <c:pt idx="2935">
                  <c:v>0.15468999999999999</c:v>
                </c:pt>
                <c:pt idx="2936">
                  <c:v>0.17515800000000001</c:v>
                </c:pt>
                <c:pt idx="2937">
                  <c:v>0.64632699999999998</c:v>
                </c:pt>
                <c:pt idx="2938">
                  <c:v>0.53575499999999998</c:v>
                </c:pt>
                <c:pt idx="2939">
                  <c:v>0.47871000000000002</c:v>
                </c:pt>
                <c:pt idx="2940">
                  <c:v>0.82134399999999996</c:v>
                </c:pt>
                <c:pt idx="2941">
                  <c:v>0.17335600000000001</c:v>
                </c:pt>
                <c:pt idx="2942">
                  <c:v>0.53045600000000004</c:v>
                </c:pt>
                <c:pt idx="2943">
                  <c:v>0.20371300000000001</c:v>
                </c:pt>
                <c:pt idx="2944">
                  <c:v>0.93573799999999996</c:v>
                </c:pt>
                <c:pt idx="2945">
                  <c:v>0.57778799999999997</c:v>
                </c:pt>
                <c:pt idx="2946">
                  <c:v>1.3255599999999999E-2</c:v>
                </c:pt>
                <c:pt idx="2947">
                  <c:v>0.44229800000000002</c:v>
                </c:pt>
                <c:pt idx="2948">
                  <c:v>0.92360600000000004</c:v>
                </c:pt>
                <c:pt idx="2949">
                  <c:v>0.55088199999999998</c:v>
                </c:pt>
                <c:pt idx="2950">
                  <c:v>0.48377999999999999</c:v>
                </c:pt>
                <c:pt idx="2951">
                  <c:v>0.26018799999999997</c:v>
                </c:pt>
                <c:pt idx="2952">
                  <c:v>0.832866</c:v>
                </c:pt>
                <c:pt idx="2953">
                  <c:v>0.827291</c:v>
                </c:pt>
                <c:pt idx="2954">
                  <c:v>0.43818699999999999</c:v>
                </c:pt>
                <c:pt idx="2955">
                  <c:v>0.79457199999999994</c:v>
                </c:pt>
                <c:pt idx="2956">
                  <c:v>0.20836299999999999</c:v>
                </c:pt>
                <c:pt idx="2957">
                  <c:v>0.57022600000000001</c:v>
                </c:pt>
                <c:pt idx="2958">
                  <c:v>0.71054399999999995</c:v>
                </c:pt>
                <c:pt idx="2959">
                  <c:v>0.99984799999999996</c:v>
                </c:pt>
                <c:pt idx="2960">
                  <c:v>0.62020299999999995</c:v>
                </c:pt>
                <c:pt idx="2961">
                  <c:v>4.6208699999999998E-2</c:v>
                </c:pt>
                <c:pt idx="2962">
                  <c:v>0.257494</c:v>
                </c:pt>
                <c:pt idx="2963">
                  <c:v>0.105237</c:v>
                </c:pt>
                <c:pt idx="2964">
                  <c:v>0.92805899999999997</c:v>
                </c:pt>
                <c:pt idx="2965">
                  <c:v>0.28384100000000001</c:v>
                </c:pt>
                <c:pt idx="2966">
                  <c:v>0.56123299999999998</c:v>
                </c:pt>
                <c:pt idx="2967">
                  <c:v>0.93167900000000003</c:v>
                </c:pt>
                <c:pt idx="2968">
                  <c:v>0.53791800000000001</c:v>
                </c:pt>
                <c:pt idx="2969">
                  <c:v>0.139433</c:v>
                </c:pt>
                <c:pt idx="2970">
                  <c:v>0.27920299999999998</c:v>
                </c:pt>
                <c:pt idx="2971">
                  <c:v>0.63861000000000001</c:v>
                </c:pt>
                <c:pt idx="2972">
                  <c:v>0.14552499999999999</c:v>
                </c:pt>
                <c:pt idx="2973">
                  <c:v>0.68297699999999995</c:v>
                </c:pt>
                <c:pt idx="2974">
                  <c:v>0.16217999999999999</c:v>
                </c:pt>
                <c:pt idx="2975">
                  <c:v>0.16301399999999999</c:v>
                </c:pt>
                <c:pt idx="2976">
                  <c:v>0.71426000000000001</c:v>
                </c:pt>
                <c:pt idx="2977">
                  <c:v>0.85765000000000002</c:v>
                </c:pt>
                <c:pt idx="2978">
                  <c:v>0.44815899999999997</c:v>
                </c:pt>
                <c:pt idx="2979">
                  <c:v>0.86899000000000004</c:v>
                </c:pt>
                <c:pt idx="2980">
                  <c:v>4.6982299999999998E-2</c:v>
                </c:pt>
                <c:pt idx="2981">
                  <c:v>4.0878400000000002E-2</c:v>
                </c:pt>
                <c:pt idx="2982">
                  <c:v>0.70237499999999997</c:v>
                </c:pt>
                <c:pt idx="2983">
                  <c:v>0.40537499999999999</c:v>
                </c:pt>
                <c:pt idx="2984">
                  <c:v>0.98410900000000001</c:v>
                </c:pt>
                <c:pt idx="2985">
                  <c:v>0.33715099999999998</c:v>
                </c:pt>
                <c:pt idx="2986">
                  <c:v>0.95611999999999997</c:v>
                </c:pt>
                <c:pt idx="2987">
                  <c:v>0.53562600000000005</c:v>
                </c:pt>
                <c:pt idx="2988">
                  <c:v>0.92052500000000004</c:v>
                </c:pt>
                <c:pt idx="2989">
                  <c:v>0.29541800000000001</c:v>
                </c:pt>
                <c:pt idx="2990">
                  <c:v>3.6961800000000003E-2</c:v>
                </c:pt>
                <c:pt idx="2991">
                  <c:v>0.60190600000000005</c:v>
                </c:pt>
                <c:pt idx="2992">
                  <c:v>8.2981299999999994E-2</c:v>
                </c:pt>
                <c:pt idx="2993">
                  <c:v>0.39688400000000001</c:v>
                </c:pt>
                <c:pt idx="2994">
                  <c:v>0.71525499999999997</c:v>
                </c:pt>
                <c:pt idx="2995">
                  <c:v>0.14261599999999999</c:v>
                </c:pt>
                <c:pt idx="2996">
                  <c:v>0.190992</c:v>
                </c:pt>
                <c:pt idx="2997">
                  <c:v>0.99790500000000004</c:v>
                </c:pt>
                <c:pt idx="2998">
                  <c:v>0.55748900000000001</c:v>
                </c:pt>
                <c:pt idx="2999">
                  <c:v>0.38060500000000003</c:v>
                </c:pt>
                <c:pt idx="3000">
                  <c:v>3.4078799999999999E-2</c:v>
                </c:pt>
                <c:pt idx="3001">
                  <c:v>0.86177400000000004</c:v>
                </c:pt>
                <c:pt idx="3002">
                  <c:v>0.68446799999999997</c:v>
                </c:pt>
                <c:pt idx="3003">
                  <c:v>0.34552899999999998</c:v>
                </c:pt>
                <c:pt idx="3004">
                  <c:v>0.530165</c:v>
                </c:pt>
                <c:pt idx="3005">
                  <c:v>0.97479499999999997</c:v>
                </c:pt>
                <c:pt idx="3006">
                  <c:v>2.7173900000000001E-2</c:v>
                </c:pt>
                <c:pt idx="3007">
                  <c:v>0.33951199999999998</c:v>
                </c:pt>
                <c:pt idx="3008">
                  <c:v>0.98399899999999996</c:v>
                </c:pt>
                <c:pt idx="3009">
                  <c:v>2.0593899999999998E-2</c:v>
                </c:pt>
                <c:pt idx="3010">
                  <c:v>0.946376</c:v>
                </c:pt>
                <c:pt idx="3011">
                  <c:v>4.5158900000000002E-2</c:v>
                </c:pt>
                <c:pt idx="3012">
                  <c:v>0.13206499999999999</c:v>
                </c:pt>
                <c:pt idx="3013">
                  <c:v>0.95354099999999997</c:v>
                </c:pt>
                <c:pt idx="3014">
                  <c:v>1.0378200000000001E-2</c:v>
                </c:pt>
                <c:pt idx="3015">
                  <c:v>0.76732500000000003</c:v>
                </c:pt>
                <c:pt idx="3016">
                  <c:v>0.95441799999999999</c:v>
                </c:pt>
                <c:pt idx="3017">
                  <c:v>0.40609699999999999</c:v>
                </c:pt>
                <c:pt idx="3018">
                  <c:v>0.98602900000000004</c:v>
                </c:pt>
                <c:pt idx="3019">
                  <c:v>0.33115600000000001</c:v>
                </c:pt>
                <c:pt idx="3020">
                  <c:v>0.95150199999999996</c:v>
                </c:pt>
                <c:pt idx="3021">
                  <c:v>0.54416200000000003</c:v>
                </c:pt>
                <c:pt idx="3022">
                  <c:v>0.64175300000000002</c:v>
                </c:pt>
                <c:pt idx="3023">
                  <c:v>0.50050099999999997</c:v>
                </c:pt>
                <c:pt idx="3024">
                  <c:v>0.85952899999999999</c:v>
                </c:pt>
                <c:pt idx="3025">
                  <c:v>0.52432900000000005</c:v>
                </c:pt>
                <c:pt idx="3026">
                  <c:v>0.85625499999999999</c:v>
                </c:pt>
                <c:pt idx="3027">
                  <c:v>0.219278</c:v>
                </c:pt>
                <c:pt idx="3028">
                  <c:v>0.51414899999999997</c:v>
                </c:pt>
                <c:pt idx="3029">
                  <c:v>0.85243199999999997</c:v>
                </c:pt>
                <c:pt idx="3030">
                  <c:v>0.59291799999999995</c:v>
                </c:pt>
                <c:pt idx="3031">
                  <c:v>0.84827600000000003</c:v>
                </c:pt>
                <c:pt idx="3032">
                  <c:v>0.95452199999999998</c:v>
                </c:pt>
                <c:pt idx="3033">
                  <c:v>5.6050000000000003E-2</c:v>
                </c:pt>
                <c:pt idx="3034">
                  <c:v>0.43604700000000002</c:v>
                </c:pt>
                <c:pt idx="3035">
                  <c:v>0.66194699999999995</c:v>
                </c:pt>
                <c:pt idx="3036">
                  <c:v>0.84541100000000002</c:v>
                </c:pt>
                <c:pt idx="3037">
                  <c:v>0.73222399999999999</c:v>
                </c:pt>
                <c:pt idx="3038">
                  <c:v>0.29523300000000002</c:v>
                </c:pt>
                <c:pt idx="3039">
                  <c:v>0.35943599999999998</c:v>
                </c:pt>
                <c:pt idx="3040">
                  <c:v>0.52604600000000001</c:v>
                </c:pt>
                <c:pt idx="3041">
                  <c:v>0.506023</c:v>
                </c:pt>
                <c:pt idx="3042">
                  <c:v>0.53428100000000001</c:v>
                </c:pt>
                <c:pt idx="3043">
                  <c:v>0.92690399999999995</c:v>
                </c:pt>
                <c:pt idx="3044">
                  <c:v>0.66870600000000002</c:v>
                </c:pt>
                <c:pt idx="3045">
                  <c:v>0.34978900000000002</c:v>
                </c:pt>
                <c:pt idx="3046">
                  <c:v>0.33033499999999999</c:v>
                </c:pt>
                <c:pt idx="3047">
                  <c:v>0.43826199999999998</c:v>
                </c:pt>
                <c:pt idx="3048">
                  <c:v>0.96107900000000002</c:v>
                </c:pt>
                <c:pt idx="3049">
                  <c:v>3.1436100000000002E-2</c:v>
                </c:pt>
                <c:pt idx="3050">
                  <c:v>0.63803200000000004</c:v>
                </c:pt>
                <c:pt idx="3051">
                  <c:v>0.83630800000000005</c:v>
                </c:pt>
                <c:pt idx="3052">
                  <c:v>0.427566</c:v>
                </c:pt>
                <c:pt idx="3053">
                  <c:v>0.67737599999999998</c:v>
                </c:pt>
                <c:pt idx="3054">
                  <c:v>0.83401199999999998</c:v>
                </c:pt>
                <c:pt idx="3055">
                  <c:v>1.7096099999999999E-2</c:v>
                </c:pt>
                <c:pt idx="3056">
                  <c:v>0.362483</c:v>
                </c:pt>
                <c:pt idx="3057">
                  <c:v>0.402723</c:v>
                </c:pt>
                <c:pt idx="3058">
                  <c:v>0.47903800000000002</c:v>
                </c:pt>
                <c:pt idx="3059">
                  <c:v>4.4833900000000003E-2</c:v>
                </c:pt>
                <c:pt idx="3060">
                  <c:v>0.92268499999999998</c:v>
                </c:pt>
                <c:pt idx="3061">
                  <c:v>0.46682600000000002</c:v>
                </c:pt>
                <c:pt idx="3062">
                  <c:v>0.85546999999999995</c:v>
                </c:pt>
                <c:pt idx="3063">
                  <c:v>0.55650900000000003</c:v>
                </c:pt>
                <c:pt idx="3064">
                  <c:v>0.49423299999999998</c:v>
                </c:pt>
                <c:pt idx="3065">
                  <c:v>0.79901</c:v>
                </c:pt>
                <c:pt idx="3066">
                  <c:v>0.91912499999999997</c:v>
                </c:pt>
                <c:pt idx="3067">
                  <c:v>0.44630399999999998</c:v>
                </c:pt>
                <c:pt idx="3068">
                  <c:v>0.72389700000000001</c:v>
                </c:pt>
                <c:pt idx="3069">
                  <c:v>9.9499799999999999E-2</c:v>
                </c:pt>
                <c:pt idx="3070">
                  <c:v>0.186254</c:v>
                </c:pt>
                <c:pt idx="3071">
                  <c:v>0.48706300000000002</c:v>
                </c:pt>
                <c:pt idx="3072">
                  <c:v>0.581955</c:v>
                </c:pt>
                <c:pt idx="3073">
                  <c:v>0.98557899999999998</c:v>
                </c:pt>
                <c:pt idx="3074">
                  <c:v>3.5441899999999998E-2</c:v>
                </c:pt>
                <c:pt idx="3075">
                  <c:v>0.80532999999999999</c:v>
                </c:pt>
                <c:pt idx="3076">
                  <c:v>0.73453000000000002</c:v>
                </c:pt>
                <c:pt idx="3077">
                  <c:v>4.6940200000000001E-2</c:v>
                </c:pt>
                <c:pt idx="3078">
                  <c:v>0.83526800000000001</c:v>
                </c:pt>
                <c:pt idx="3079">
                  <c:v>0.86823300000000003</c:v>
                </c:pt>
                <c:pt idx="3080">
                  <c:v>0.25545800000000002</c:v>
                </c:pt>
                <c:pt idx="3081">
                  <c:v>0.39907399999999998</c:v>
                </c:pt>
                <c:pt idx="3082">
                  <c:v>1.5085899999999999E-2</c:v>
                </c:pt>
                <c:pt idx="3083">
                  <c:v>0.590256</c:v>
                </c:pt>
                <c:pt idx="3084">
                  <c:v>0.32577800000000001</c:v>
                </c:pt>
                <c:pt idx="3085">
                  <c:v>0.18057400000000001</c:v>
                </c:pt>
                <c:pt idx="3086">
                  <c:v>0.69481499999999996</c:v>
                </c:pt>
                <c:pt idx="3087">
                  <c:v>0.84241299999999997</c:v>
                </c:pt>
                <c:pt idx="3088">
                  <c:v>0.17899899999999999</c:v>
                </c:pt>
                <c:pt idx="3089">
                  <c:v>0.62277700000000003</c:v>
                </c:pt>
                <c:pt idx="3090">
                  <c:v>0.88604000000000005</c:v>
                </c:pt>
                <c:pt idx="3091">
                  <c:v>0.25253100000000001</c:v>
                </c:pt>
                <c:pt idx="3092">
                  <c:v>0.99637600000000004</c:v>
                </c:pt>
                <c:pt idx="3093">
                  <c:v>0.77209099999999997</c:v>
                </c:pt>
                <c:pt idx="3094">
                  <c:v>0.54810999999999999</c:v>
                </c:pt>
                <c:pt idx="3095">
                  <c:v>0.87468900000000005</c:v>
                </c:pt>
                <c:pt idx="3096">
                  <c:v>0.85458100000000004</c:v>
                </c:pt>
                <c:pt idx="3097">
                  <c:v>0.73624100000000003</c:v>
                </c:pt>
                <c:pt idx="3098">
                  <c:v>0.94957999999999998</c:v>
                </c:pt>
                <c:pt idx="3099">
                  <c:v>0.63334400000000002</c:v>
                </c:pt>
                <c:pt idx="3100">
                  <c:v>0.60677999999999999</c:v>
                </c:pt>
                <c:pt idx="3101">
                  <c:v>0.447876</c:v>
                </c:pt>
                <c:pt idx="3102">
                  <c:v>0.55746300000000004</c:v>
                </c:pt>
                <c:pt idx="3103">
                  <c:v>0.81409100000000001</c:v>
                </c:pt>
                <c:pt idx="3104">
                  <c:v>0.38278000000000001</c:v>
                </c:pt>
                <c:pt idx="3105">
                  <c:v>0.217692</c:v>
                </c:pt>
                <c:pt idx="3106">
                  <c:v>0.69307099999999999</c:v>
                </c:pt>
                <c:pt idx="3107">
                  <c:v>9.3241699999999997E-2</c:v>
                </c:pt>
                <c:pt idx="3108">
                  <c:v>0.206731</c:v>
                </c:pt>
                <c:pt idx="3109">
                  <c:v>0.71884800000000004</c:v>
                </c:pt>
                <c:pt idx="3110">
                  <c:v>0.46892400000000001</c:v>
                </c:pt>
                <c:pt idx="3111">
                  <c:v>0.486653</c:v>
                </c:pt>
                <c:pt idx="3112">
                  <c:v>3.7107599999999998E-2</c:v>
                </c:pt>
                <c:pt idx="3113">
                  <c:v>0.55954300000000001</c:v>
                </c:pt>
                <c:pt idx="3114">
                  <c:v>0.466368</c:v>
                </c:pt>
                <c:pt idx="3115">
                  <c:v>0.84047700000000003</c:v>
                </c:pt>
                <c:pt idx="3116">
                  <c:v>0.29022500000000001</c:v>
                </c:pt>
                <c:pt idx="3117">
                  <c:v>1.6857E-2</c:v>
                </c:pt>
                <c:pt idx="3118">
                  <c:v>0.36657200000000001</c:v>
                </c:pt>
                <c:pt idx="3119">
                  <c:v>0.45716400000000001</c:v>
                </c:pt>
                <c:pt idx="3120">
                  <c:v>0.85254399999999997</c:v>
                </c:pt>
                <c:pt idx="3121">
                  <c:v>2.4765300000000001E-2</c:v>
                </c:pt>
                <c:pt idx="3122">
                  <c:v>0.74961100000000003</c:v>
                </c:pt>
                <c:pt idx="3123">
                  <c:v>0.87422999999999995</c:v>
                </c:pt>
                <c:pt idx="3124">
                  <c:v>0.56428599999999995</c:v>
                </c:pt>
                <c:pt idx="3125">
                  <c:v>0.44151200000000002</c:v>
                </c:pt>
                <c:pt idx="3126">
                  <c:v>0.120322</c:v>
                </c:pt>
                <c:pt idx="3127">
                  <c:v>0.70148500000000003</c:v>
                </c:pt>
                <c:pt idx="3128">
                  <c:v>0.30645800000000001</c:v>
                </c:pt>
                <c:pt idx="3129">
                  <c:v>0.20064299999999999</c:v>
                </c:pt>
                <c:pt idx="3130">
                  <c:v>0.14626500000000001</c:v>
                </c:pt>
                <c:pt idx="3131">
                  <c:v>0.969495</c:v>
                </c:pt>
                <c:pt idx="3132">
                  <c:v>0.72131500000000004</c:v>
                </c:pt>
                <c:pt idx="3133">
                  <c:v>3.46162E-2</c:v>
                </c:pt>
                <c:pt idx="3134">
                  <c:v>0.332984</c:v>
                </c:pt>
                <c:pt idx="3135">
                  <c:v>0.71225499999999997</c:v>
                </c:pt>
                <c:pt idx="3136">
                  <c:v>3.69933E-2</c:v>
                </c:pt>
                <c:pt idx="3137">
                  <c:v>0.24277000000000001</c:v>
                </c:pt>
                <c:pt idx="3138">
                  <c:v>0.12028800000000001</c:v>
                </c:pt>
                <c:pt idx="3139">
                  <c:v>2.73301E-2</c:v>
                </c:pt>
                <c:pt idx="3140">
                  <c:v>0.86216300000000001</c:v>
                </c:pt>
                <c:pt idx="3141">
                  <c:v>0.72532300000000005</c:v>
                </c:pt>
                <c:pt idx="3142">
                  <c:v>5.9026699999999996E-3</c:v>
                </c:pt>
                <c:pt idx="3143">
                  <c:v>4.9162600000000001E-2</c:v>
                </c:pt>
                <c:pt idx="3144">
                  <c:v>0.36109200000000002</c:v>
                </c:pt>
                <c:pt idx="3145">
                  <c:v>0.95019900000000002</c:v>
                </c:pt>
                <c:pt idx="3146">
                  <c:v>0.71462499999999995</c:v>
                </c:pt>
                <c:pt idx="3147">
                  <c:v>3.1448999999999998E-2</c:v>
                </c:pt>
                <c:pt idx="3148">
                  <c:v>0.95546699999999996</c:v>
                </c:pt>
                <c:pt idx="3149">
                  <c:v>0.29747499999999999</c:v>
                </c:pt>
                <c:pt idx="3150">
                  <c:v>0.66030199999999994</c:v>
                </c:pt>
                <c:pt idx="3151">
                  <c:v>0.16164100000000001</c:v>
                </c:pt>
                <c:pt idx="3152">
                  <c:v>0.47592299999999998</c:v>
                </c:pt>
                <c:pt idx="3153">
                  <c:v>0.85743899999999995</c:v>
                </c:pt>
                <c:pt idx="3154">
                  <c:v>0.82302900000000001</c:v>
                </c:pt>
                <c:pt idx="3155">
                  <c:v>0.43889099999999998</c:v>
                </c:pt>
                <c:pt idx="3156">
                  <c:v>0.10561</c:v>
                </c:pt>
                <c:pt idx="3157">
                  <c:v>0.48913099999999998</c:v>
                </c:pt>
                <c:pt idx="3158">
                  <c:v>0.57448100000000002</c:v>
                </c:pt>
                <c:pt idx="3159">
                  <c:v>0.52708299999999997</c:v>
                </c:pt>
                <c:pt idx="3160">
                  <c:v>0.52449599999999996</c:v>
                </c:pt>
                <c:pt idx="3161">
                  <c:v>0.20932300000000001</c:v>
                </c:pt>
                <c:pt idx="3162">
                  <c:v>0.26563799999999999</c:v>
                </c:pt>
                <c:pt idx="3163">
                  <c:v>0.90051700000000001</c:v>
                </c:pt>
                <c:pt idx="3164">
                  <c:v>6.6407999999999995E-2</c:v>
                </c:pt>
                <c:pt idx="3165">
                  <c:v>0.84569700000000003</c:v>
                </c:pt>
                <c:pt idx="3166">
                  <c:v>0.54792200000000002</c:v>
                </c:pt>
                <c:pt idx="3167">
                  <c:v>0.70063600000000004</c:v>
                </c:pt>
                <c:pt idx="3168">
                  <c:v>0.935805</c:v>
                </c:pt>
                <c:pt idx="3169">
                  <c:v>0.594167</c:v>
                </c:pt>
                <c:pt idx="3170">
                  <c:v>0.227494</c:v>
                </c:pt>
                <c:pt idx="3171">
                  <c:v>0.614259</c:v>
                </c:pt>
                <c:pt idx="3172">
                  <c:v>0.73441299999999998</c:v>
                </c:pt>
                <c:pt idx="3173">
                  <c:v>0.65341199999999999</c:v>
                </c:pt>
                <c:pt idx="3174">
                  <c:v>0.69403999999999999</c:v>
                </c:pt>
                <c:pt idx="3175">
                  <c:v>9.8061899999999994E-2</c:v>
                </c:pt>
                <c:pt idx="3176">
                  <c:v>7.8318200000000004E-2</c:v>
                </c:pt>
                <c:pt idx="3177">
                  <c:v>0.52915100000000004</c:v>
                </c:pt>
                <c:pt idx="3178">
                  <c:v>0.14941099999999999</c:v>
                </c:pt>
                <c:pt idx="3179">
                  <c:v>0.58249600000000001</c:v>
                </c:pt>
                <c:pt idx="3180">
                  <c:v>0.50863899999999995</c:v>
                </c:pt>
                <c:pt idx="3181">
                  <c:v>0.239707</c:v>
                </c:pt>
                <c:pt idx="3182">
                  <c:v>0.199132</c:v>
                </c:pt>
                <c:pt idx="3183">
                  <c:v>0.81423599999999996</c:v>
                </c:pt>
                <c:pt idx="3184">
                  <c:v>0.618425</c:v>
                </c:pt>
                <c:pt idx="3185">
                  <c:v>5.3148600000000002E-3</c:v>
                </c:pt>
                <c:pt idx="3186">
                  <c:v>0.35298200000000002</c:v>
                </c:pt>
                <c:pt idx="3187">
                  <c:v>0.655304</c:v>
                </c:pt>
                <c:pt idx="3188">
                  <c:v>3.6567599999999999E-2</c:v>
                </c:pt>
                <c:pt idx="3189">
                  <c:v>0.62961299999999998</c:v>
                </c:pt>
                <c:pt idx="3190">
                  <c:v>0.96097699999999997</c:v>
                </c:pt>
                <c:pt idx="3191">
                  <c:v>0.28602699999999998</c:v>
                </c:pt>
                <c:pt idx="3192">
                  <c:v>0.399729</c:v>
                </c:pt>
                <c:pt idx="3193">
                  <c:v>0.95776799999999995</c:v>
                </c:pt>
                <c:pt idx="3194">
                  <c:v>0.73775299999999999</c:v>
                </c:pt>
                <c:pt idx="3195">
                  <c:v>0.71163200000000004</c:v>
                </c:pt>
                <c:pt idx="3196">
                  <c:v>0.31003500000000001</c:v>
                </c:pt>
                <c:pt idx="3197">
                  <c:v>0.34051999999999999</c:v>
                </c:pt>
                <c:pt idx="3198">
                  <c:v>0.130497</c:v>
                </c:pt>
                <c:pt idx="3199">
                  <c:v>0.19806099999999999</c:v>
                </c:pt>
                <c:pt idx="3200">
                  <c:v>0.14887500000000001</c:v>
                </c:pt>
                <c:pt idx="3201">
                  <c:v>0.885239</c:v>
                </c:pt>
                <c:pt idx="3202">
                  <c:v>0.86978500000000003</c:v>
                </c:pt>
                <c:pt idx="3203">
                  <c:v>0.36475600000000002</c:v>
                </c:pt>
                <c:pt idx="3204">
                  <c:v>0.163907</c:v>
                </c:pt>
                <c:pt idx="3205">
                  <c:v>0.42196899999999998</c:v>
                </c:pt>
                <c:pt idx="3206">
                  <c:v>0.59429600000000005</c:v>
                </c:pt>
                <c:pt idx="3207">
                  <c:v>0.904389</c:v>
                </c:pt>
                <c:pt idx="3208">
                  <c:v>0.23840600000000001</c:v>
                </c:pt>
                <c:pt idx="3209">
                  <c:v>9.9482600000000004E-2</c:v>
                </c:pt>
                <c:pt idx="3210">
                  <c:v>0.17441000000000001</c:v>
                </c:pt>
                <c:pt idx="3211">
                  <c:v>0.48807200000000001</c:v>
                </c:pt>
                <c:pt idx="3212">
                  <c:v>0.37000100000000002</c:v>
                </c:pt>
                <c:pt idx="3213">
                  <c:v>0.681087</c:v>
                </c:pt>
                <c:pt idx="3214">
                  <c:v>0.24684400000000001</c:v>
                </c:pt>
                <c:pt idx="3215">
                  <c:v>0.35306999999999999</c:v>
                </c:pt>
                <c:pt idx="3216">
                  <c:v>0.556338</c:v>
                </c:pt>
                <c:pt idx="3217">
                  <c:v>0.15673500000000001</c:v>
                </c:pt>
                <c:pt idx="3218">
                  <c:v>0.14252500000000001</c:v>
                </c:pt>
                <c:pt idx="3219">
                  <c:v>0.58891000000000004</c:v>
                </c:pt>
                <c:pt idx="3220">
                  <c:v>0.93820099999999995</c:v>
                </c:pt>
                <c:pt idx="3221">
                  <c:v>3.04514E-2</c:v>
                </c:pt>
                <c:pt idx="3222">
                  <c:v>0.15487899999999999</c:v>
                </c:pt>
                <c:pt idx="3223">
                  <c:v>0.70051600000000003</c:v>
                </c:pt>
                <c:pt idx="3224">
                  <c:v>0.50295199999999995</c:v>
                </c:pt>
                <c:pt idx="3225">
                  <c:v>0.91213100000000003</c:v>
                </c:pt>
                <c:pt idx="3226">
                  <c:v>0.73735499999999998</c:v>
                </c:pt>
                <c:pt idx="3227">
                  <c:v>0.66709600000000002</c:v>
                </c:pt>
                <c:pt idx="3228">
                  <c:v>0.74849200000000005</c:v>
                </c:pt>
                <c:pt idx="3229">
                  <c:v>0.55136700000000005</c:v>
                </c:pt>
                <c:pt idx="3230">
                  <c:v>0.38065500000000002</c:v>
                </c:pt>
                <c:pt idx="3231">
                  <c:v>0.42263800000000001</c:v>
                </c:pt>
                <c:pt idx="3232">
                  <c:v>0.159884</c:v>
                </c:pt>
                <c:pt idx="3233">
                  <c:v>0.627108</c:v>
                </c:pt>
                <c:pt idx="3234">
                  <c:v>0.118088</c:v>
                </c:pt>
                <c:pt idx="3235">
                  <c:v>0.39189499999999999</c:v>
                </c:pt>
                <c:pt idx="3236">
                  <c:v>0.64288299999999998</c:v>
                </c:pt>
                <c:pt idx="3237">
                  <c:v>0.47076699999999999</c:v>
                </c:pt>
                <c:pt idx="3238">
                  <c:v>0.28392499999999998</c:v>
                </c:pt>
                <c:pt idx="3239">
                  <c:v>0.35556199999999999</c:v>
                </c:pt>
                <c:pt idx="3240">
                  <c:v>0.388739</c:v>
                </c:pt>
                <c:pt idx="3241">
                  <c:v>0.74803200000000003</c:v>
                </c:pt>
                <c:pt idx="3242">
                  <c:v>0.19172500000000001</c:v>
                </c:pt>
                <c:pt idx="3243">
                  <c:v>0.99184899999999998</c:v>
                </c:pt>
                <c:pt idx="3244">
                  <c:v>0.54141300000000003</c:v>
                </c:pt>
                <c:pt idx="3245">
                  <c:v>0.52176999999999996</c:v>
                </c:pt>
                <c:pt idx="3246">
                  <c:v>0.12817799999999999</c:v>
                </c:pt>
                <c:pt idx="3247">
                  <c:v>0.40457100000000001</c:v>
                </c:pt>
                <c:pt idx="3248">
                  <c:v>0.40387299999999998</c:v>
                </c:pt>
                <c:pt idx="3249">
                  <c:v>0.55664499999999995</c:v>
                </c:pt>
                <c:pt idx="3250">
                  <c:v>0.211339</c:v>
                </c:pt>
                <c:pt idx="3251">
                  <c:v>0.79455699999999996</c:v>
                </c:pt>
                <c:pt idx="3252">
                  <c:v>0.87139</c:v>
                </c:pt>
                <c:pt idx="3253">
                  <c:v>0.23693500000000001</c:v>
                </c:pt>
                <c:pt idx="3254">
                  <c:v>0.40196599999999999</c:v>
                </c:pt>
                <c:pt idx="3255">
                  <c:v>0.74488600000000005</c:v>
                </c:pt>
                <c:pt idx="3256">
                  <c:v>0.27849000000000002</c:v>
                </c:pt>
                <c:pt idx="3257">
                  <c:v>0.61628499999999997</c:v>
                </c:pt>
                <c:pt idx="3258">
                  <c:v>0.51186100000000001</c:v>
                </c:pt>
                <c:pt idx="3259">
                  <c:v>0.30994300000000002</c:v>
                </c:pt>
                <c:pt idx="3260">
                  <c:v>0.98289899999999997</c:v>
                </c:pt>
                <c:pt idx="3261">
                  <c:v>0.73908799999999997</c:v>
                </c:pt>
                <c:pt idx="3262">
                  <c:v>0.50741000000000003</c:v>
                </c:pt>
                <c:pt idx="3263">
                  <c:v>0.43407699999999999</c:v>
                </c:pt>
                <c:pt idx="3264">
                  <c:v>0.349244</c:v>
                </c:pt>
                <c:pt idx="3265">
                  <c:v>0.682813</c:v>
                </c:pt>
                <c:pt idx="3266">
                  <c:v>0.66297200000000001</c:v>
                </c:pt>
                <c:pt idx="3267">
                  <c:v>0.92492600000000003</c:v>
                </c:pt>
                <c:pt idx="3268">
                  <c:v>0.82869999999999999</c:v>
                </c:pt>
                <c:pt idx="3269">
                  <c:v>0.35745700000000002</c:v>
                </c:pt>
                <c:pt idx="3270">
                  <c:v>0.32369599999999998</c:v>
                </c:pt>
                <c:pt idx="3271">
                  <c:v>0.27194200000000002</c:v>
                </c:pt>
                <c:pt idx="3272">
                  <c:v>0.124904</c:v>
                </c:pt>
                <c:pt idx="3273">
                  <c:v>0.64293500000000003</c:v>
                </c:pt>
                <c:pt idx="3274">
                  <c:v>0.44866800000000001</c:v>
                </c:pt>
                <c:pt idx="3275">
                  <c:v>0.70708899999999997</c:v>
                </c:pt>
                <c:pt idx="3276">
                  <c:v>0.76724599999999998</c:v>
                </c:pt>
                <c:pt idx="3277">
                  <c:v>0.46233999999999997</c:v>
                </c:pt>
                <c:pt idx="3278">
                  <c:v>0.88746999999999998</c:v>
                </c:pt>
                <c:pt idx="3279">
                  <c:v>0.74913200000000002</c:v>
                </c:pt>
                <c:pt idx="3280">
                  <c:v>0.102391</c:v>
                </c:pt>
                <c:pt idx="3281">
                  <c:v>0.32420599999999999</c:v>
                </c:pt>
                <c:pt idx="3282">
                  <c:v>0.44467299999999998</c:v>
                </c:pt>
                <c:pt idx="3283">
                  <c:v>0.74165000000000003</c:v>
                </c:pt>
                <c:pt idx="3284">
                  <c:v>0.103459</c:v>
                </c:pt>
                <c:pt idx="3285">
                  <c:v>0.122363</c:v>
                </c:pt>
                <c:pt idx="3286">
                  <c:v>0.97397699999999998</c:v>
                </c:pt>
                <c:pt idx="3287">
                  <c:v>0.71213599999999999</c:v>
                </c:pt>
                <c:pt idx="3288">
                  <c:v>0.13298499999999999</c:v>
                </c:pt>
                <c:pt idx="3289">
                  <c:v>0.12664500000000001</c:v>
                </c:pt>
                <c:pt idx="3290">
                  <c:v>0.78616299999999995</c:v>
                </c:pt>
                <c:pt idx="3291">
                  <c:v>0.76928099999999999</c:v>
                </c:pt>
                <c:pt idx="3292">
                  <c:v>0.132108</c:v>
                </c:pt>
                <c:pt idx="3293">
                  <c:v>0.99015299999999995</c:v>
                </c:pt>
                <c:pt idx="3294">
                  <c:v>0.88148800000000005</c:v>
                </c:pt>
                <c:pt idx="3295">
                  <c:v>0.156115</c:v>
                </c:pt>
                <c:pt idx="3296">
                  <c:v>0.25896599999999997</c:v>
                </c:pt>
                <c:pt idx="3297">
                  <c:v>0.72809599999999997</c:v>
                </c:pt>
                <c:pt idx="3298">
                  <c:v>0.99341999999999997</c:v>
                </c:pt>
                <c:pt idx="3299">
                  <c:v>0.94516900000000004</c:v>
                </c:pt>
                <c:pt idx="3300">
                  <c:v>0.38586599999999999</c:v>
                </c:pt>
                <c:pt idx="3301">
                  <c:v>0.66899500000000001</c:v>
                </c:pt>
                <c:pt idx="3302">
                  <c:v>0.73963100000000004</c:v>
                </c:pt>
                <c:pt idx="3303">
                  <c:v>0.81557800000000003</c:v>
                </c:pt>
                <c:pt idx="3304">
                  <c:v>0.25416100000000003</c:v>
                </c:pt>
                <c:pt idx="3305">
                  <c:v>1.6346800000000002E-2</c:v>
                </c:pt>
                <c:pt idx="3306">
                  <c:v>0.97369399999999995</c:v>
                </c:pt>
                <c:pt idx="3307">
                  <c:v>0.62813099999999999</c:v>
                </c:pt>
                <c:pt idx="3308">
                  <c:v>0.33506599999999997</c:v>
                </c:pt>
                <c:pt idx="3309">
                  <c:v>0.57096100000000005</c:v>
                </c:pt>
                <c:pt idx="3310">
                  <c:v>0.22508300000000001</c:v>
                </c:pt>
                <c:pt idx="3311">
                  <c:v>0.94446200000000002</c:v>
                </c:pt>
                <c:pt idx="3312">
                  <c:v>0.22320300000000001</c:v>
                </c:pt>
                <c:pt idx="3313">
                  <c:v>0.51133700000000004</c:v>
                </c:pt>
                <c:pt idx="3314">
                  <c:v>0.63337699999999997</c:v>
                </c:pt>
                <c:pt idx="3315">
                  <c:v>0.35934899999999997</c:v>
                </c:pt>
                <c:pt idx="3316">
                  <c:v>0.849333</c:v>
                </c:pt>
                <c:pt idx="3317">
                  <c:v>0.153502</c:v>
                </c:pt>
                <c:pt idx="3318">
                  <c:v>0.76016099999999998</c:v>
                </c:pt>
                <c:pt idx="3319">
                  <c:v>0.83806599999999998</c:v>
                </c:pt>
                <c:pt idx="3320">
                  <c:v>0.11970699999999999</c:v>
                </c:pt>
                <c:pt idx="3321">
                  <c:v>6.8574200000000002E-2</c:v>
                </c:pt>
                <c:pt idx="3322">
                  <c:v>0.94440199999999996</c:v>
                </c:pt>
                <c:pt idx="3323">
                  <c:v>0.67551399999999995</c:v>
                </c:pt>
                <c:pt idx="3324">
                  <c:v>0.110194</c:v>
                </c:pt>
                <c:pt idx="3325">
                  <c:v>0.26075599999999999</c:v>
                </c:pt>
                <c:pt idx="3326">
                  <c:v>0.28706199999999998</c:v>
                </c:pt>
                <c:pt idx="3327">
                  <c:v>0.84889199999999998</c:v>
                </c:pt>
                <c:pt idx="3328">
                  <c:v>0.28324199999999999</c:v>
                </c:pt>
                <c:pt idx="3329">
                  <c:v>0.92806200000000005</c:v>
                </c:pt>
                <c:pt idx="3330">
                  <c:v>0.21887000000000001</c:v>
                </c:pt>
                <c:pt idx="3331">
                  <c:v>0.25880700000000001</c:v>
                </c:pt>
                <c:pt idx="3332">
                  <c:v>0.77881</c:v>
                </c:pt>
                <c:pt idx="3333">
                  <c:v>0.65459500000000004</c:v>
                </c:pt>
                <c:pt idx="3334">
                  <c:v>0.48496299999999998</c:v>
                </c:pt>
                <c:pt idx="3335">
                  <c:v>6.37466E-2</c:v>
                </c:pt>
                <c:pt idx="3336">
                  <c:v>0.51036800000000004</c:v>
                </c:pt>
                <c:pt idx="3337">
                  <c:v>0.60072700000000001</c:v>
                </c:pt>
                <c:pt idx="3338">
                  <c:v>0.70764099999999996</c:v>
                </c:pt>
                <c:pt idx="3339">
                  <c:v>0.55218100000000003</c:v>
                </c:pt>
                <c:pt idx="3340">
                  <c:v>0.21366199999999999</c:v>
                </c:pt>
                <c:pt idx="3341">
                  <c:v>0.77722400000000003</c:v>
                </c:pt>
                <c:pt idx="3342">
                  <c:v>0.97698300000000005</c:v>
                </c:pt>
                <c:pt idx="3343">
                  <c:v>0.47705799999999998</c:v>
                </c:pt>
                <c:pt idx="3344">
                  <c:v>0.76010599999999995</c:v>
                </c:pt>
                <c:pt idx="3345">
                  <c:v>0.22815199999999999</c:v>
                </c:pt>
                <c:pt idx="3346">
                  <c:v>0.51576100000000002</c:v>
                </c:pt>
                <c:pt idx="3347">
                  <c:v>2.2080099999999998E-2</c:v>
                </c:pt>
                <c:pt idx="3348">
                  <c:v>0.89619599999999999</c:v>
                </c:pt>
                <c:pt idx="3349">
                  <c:v>9.4860399999999994E-3</c:v>
                </c:pt>
                <c:pt idx="3350">
                  <c:v>0.87123700000000004</c:v>
                </c:pt>
                <c:pt idx="3351">
                  <c:v>0.351661</c:v>
                </c:pt>
                <c:pt idx="3352">
                  <c:v>0.85851500000000003</c:v>
                </c:pt>
                <c:pt idx="3353">
                  <c:v>0.87236999999999998</c:v>
                </c:pt>
                <c:pt idx="3354">
                  <c:v>0.27122600000000002</c:v>
                </c:pt>
                <c:pt idx="3355">
                  <c:v>0.94511699999999998</c:v>
                </c:pt>
                <c:pt idx="3356">
                  <c:v>7.0572400000000002E-3</c:v>
                </c:pt>
                <c:pt idx="3357">
                  <c:v>0.15823400000000001</c:v>
                </c:pt>
                <c:pt idx="3358">
                  <c:v>0.69889699999999999</c:v>
                </c:pt>
                <c:pt idx="3359">
                  <c:v>0.73775400000000002</c:v>
                </c:pt>
                <c:pt idx="3360">
                  <c:v>7.4660000000000004E-2</c:v>
                </c:pt>
                <c:pt idx="3361">
                  <c:v>0.295097</c:v>
                </c:pt>
                <c:pt idx="3362">
                  <c:v>0.69022899999999998</c:v>
                </c:pt>
                <c:pt idx="3363">
                  <c:v>0.90625299999999998</c:v>
                </c:pt>
                <c:pt idx="3364">
                  <c:v>0.38273600000000002</c:v>
                </c:pt>
                <c:pt idx="3365">
                  <c:v>0.88242100000000001</c:v>
                </c:pt>
                <c:pt idx="3366">
                  <c:v>6.0856399999999998E-2</c:v>
                </c:pt>
                <c:pt idx="3367">
                  <c:v>0.64836899999999997</c:v>
                </c:pt>
                <c:pt idx="3368">
                  <c:v>0.72949799999999998</c:v>
                </c:pt>
                <c:pt idx="3369">
                  <c:v>0.75837500000000002</c:v>
                </c:pt>
                <c:pt idx="3370">
                  <c:v>0.58803300000000003</c:v>
                </c:pt>
                <c:pt idx="3371">
                  <c:v>0.48182700000000001</c:v>
                </c:pt>
                <c:pt idx="3372">
                  <c:v>0.52950600000000003</c:v>
                </c:pt>
                <c:pt idx="3373">
                  <c:v>0.70539600000000002</c:v>
                </c:pt>
                <c:pt idx="3374">
                  <c:v>0.75329800000000002</c:v>
                </c:pt>
                <c:pt idx="3375">
                  <c:v>6.3348500000000002E-2</c:v>
                </c:pt>
                <c:pt idx="3376">
                  <c:v>0.91367200000000004</c:v>
                </c:pt>
                <c:pt idx="3377">
                  <c:v>0.49077100000000001</c:v>
                </c:pt>
                <c:pt idx="3378">
                  <c:v>0.62285699999999999</c:v>
                </c:pt>
                <c:pt idx="3379">
                  <c:v>0.61938599999999999</c:v>
                </c:pt>
                <c:pt idx="3380">
                  <c:v>0.25498799999999999</c:v>
                </c:pt>
                <c:pt idx="3381">
                  <c:v>0.96190100000000001</c:v>
                </c:pt>
                <c:pt idx="3382">
                  <c:v>0.16827300000000001</c:v>
                </c:pt>
                <c:pt idx="3383">
                  <c:v>0.79081800000000002</c:v>
                </c:pt>
                <c:pt idx="3384">
                  <c:v>0.25153900000000001</c:v>
                </c:pt>
                <c:pt idx="3385">
                  <c:v>0.60353000000000001</c:v>
                </c:pt>
                <c:pt idx="3386">
                  <c:v>0.76133499999999998</c:v>
                </c:pt>
                <c:pt idx="3387">
                  <c:v>0.29319200000000001</c:v>
                </c:pt>
                <c:pt idx="3388">
                  <c:v>0.167738</c:v>
                </c:pt>
                <c:pt idx="3389">
                  <c:v>0.60748500000000005</c:v>
                </c:pt>
                <c:pt idx="3390">
                  <c:v>0.94510799999999995</c:v>
                </c:pt>
                <c:pt idx="3391">
                  <c:v>0.17621600000000001</c:v>
                </c:pt>
                <c:pt idx="3392">
                  <c:v>0.25933099999999998</c:v>
                </c:pt>
                <c:pt idx="3393">
                  <c:v>0.54896199999999995</c:v>
                </c:pt>
                <c:pt idx="3394">
                  <c:v>0.18828600000000001</c:v>
                </c:pt>
                <c:pt idx="3395">
                  <c:v>0.45617099999999999</c:v>
                </c:pt>
                <c:pt idx="3396">
                  <c:v>0.31836399999999998</c:v>
                </c:pt>
                <c:pt idx="3397">
                  <c:v>0.52516700000000005</c:v>
                </c:pt>
                <c:pt idx="3398">
                  <c:v>0.97717799999999999</c:v>
                </c:pt>
                <c:pt idx="3399">
                  <c:v>0.94344899999999998</c:v>
                </c:pt>
                <c:pt idx="3400">
                  <c:v>0.39399899999999999</c:v>
                </c:pt>
                <c:pt idx="3401">
                  <c:v>0.75067200000000001</c:v>
                </c:pt>
                <c:pt idx="3402">
                  <c:v>0.79540599999999995</c:v>
                </c:pt>
                <c:pt idx="3403">
                  <c:v>0.40029399999999998</c:v>
                </c:pt>
                <c:pt idx="3404">
                  <c:v>0.102827</c:v>
                </c:pt>
                <c:pt idx="3405">
                  <c:v>0.67382299999999995</c:v>
                </c:pt>
                <c:pt idx="3406">
                  <c:v>0.82669800000000004</c:v>
                </c:pt>
                <c:pt idx="3407">
                  <c:v>0.77107899999999996</c:v>
                </c:pt>
                <c:pt idx="3408">
                  <c:v>0.41037099999999999</c:v>
                </c:pt>
                <c:pt idx="3409">
                  <c:v>0.28857100000000002</c:v>
                </c:pt>
                <c:pt idx="3410">
                  <c:v>0.202485</c:v>
                </c:pt>
                <c:pt idx="3411">
                  <c:v>4.2452499999999997E-2</c:v>
                </c:pt>
                <c:pt idx="3412">
                  <c:v>0.32181799999999999</c:v>
                </c:pt>
                <c:pt idx="3413">
                  <c:v>0.38606600000000002</c:v>
                </c:pt>
                <c:pt idx="3414">
                  <c:v>0.95203300000000002</c:v>
                </c:pt>
                <c:pt idx="3415">
                  <c:v>0.72249799999999997</c:v>
                </c:pt>
                <c:pt idx="3416">
                  <c:v>0.40747</c:v>
                </c:pt>
                <c:pt idx="3417">
                  <c:v>0.39991700000000002</c:v>
                </c:pt>
                <c:pt idx="3418">
                  <c:v>0.49332799999999999</c:v>
                </c:pt>
                <c:pt idx="3419">
                  <c:v>0.20258499999999999</c:v>
                </c:pt>
                <c:pt idx="3420">
                  <c:v>0.15212899999999999</c:v>
                </c:pt>
                <c:pt idx="3421">
                  <c:v>3.4280900000000003E-2</c:v>
                </c:pt>
                <c:pt idx="3422">
                  <c:v>0.46732400000000002</c:v>
                </c:pt>
                <c:pt idx="3423">
                  <c:v>0.46152100000000001</c:v>
                </c:pt>
                <c:pt idx="3424">
                  <c:v>0.26401200000000002</c:v>
                </c:pt>
                <c:pt idx="3425">
                  <c:v>0.51152600000000004</c:v>
                </c:pt>
                <c:pt idx="3426">
                  <c:v>0.472993</c:v>
                </c:pt>
                <c:pt idx="3427">
                  <c:v>0.47831499999999999</c:v>
                </c:pt>
                <c:pt idx="3428">
                  <c:v>0.24011399999999999</c:v>
                </c:pt>
                <c:pt idx="3429">
                  <c:v>0.48669200000000001</c:v>
                </c:pt>
                <c:pt idx="3430">
                  <c:v>0.80823900000000004</c:v>
                </c:pt>
                <c:pt idx="3431">
                  <c:v>0.48488799999999999</c:v>
                </c:pt>
                <c:pt idx="3432">
                  <c:v>0.10444199999999999</c:v>
                </c:pt>
                <c:pt idx="3433">
                  <c:v>0.83931</c:v>
                </c:pt>
                <c:pt idx="3434">
                  <c:v>0.64812400000000003</c:v>
                </c:pt>
                <c:pt idx="3435">
                  <c:v>0.69656099999999999</c:v>
                </c:pt>
                <c:pt idx="3436">
                  <c:v>0.391486</c:v>
                </c:pt>
                <c:pt idx="3437">
                  <c:v>0.62839400000000001</c:v>
                </c:pt>
                <c:pt idx="3438">
                  <c:v>0.44234800000000002</c:v>
                </c:pt>
                <c:pt idx="3439">
                  <c:v>0.62832699999999997</c:v>
                </c:pt>
                <c:pt idx="3440">
                  <c:v>0.88344400000000001</c:v>
                </c:pt>
                <c:pt idx="3441">
                  <c:v>0.66466099999999995</c:v>
                </c:pt>
                <c:pt idx="3442">
                  <c:v>0.111276</c:v>
                </c:pt>
                <c:pt idx="3443">
                  <c:v>8.7960899999999995E-2</c:v>
                </c:pt>
                <c:pt idx="3444">
                  <c:v>0.97744200000000003</c:v>
                </c:pt>
                <c:pt idx="3445">
                  <c:v>0.15493000000000001</c:v>
                </c:pt>
                <c:pt idx="3446">
                  <c:v>6.5888500000000003E-2</c:v>
                </c:pt>
                <c:pt idx="3447">
                  <c:v>0.35697099999999998</c:v>
                </c:pt>
                <c:pt idx="3448">
                  <c:v>0.904362</c:v>
                </c:pt>
                <c:pt idx="3449">
                  <c:v>1.53589E-2</c:v>
                </c:pt>
                <c:pt idx="3450">
                  <c:v>0.62952300000000005</c:v>
                </c:pt>
                <c:pt idx="3451">
                  <c:v>0.13031100000000001</c:v>
                </c:pt>
                <c:pt idx="3452">
                  <c:v>0.84462000000000004</c:v>
                </c:pt>
                <c:pt idx="3453">
                  <c:v>0.21821599999999999</c:v>
                </c:pt>
                <c:pt idx="3454">
                  <c:v>0.30250500000000002</c:v>
                </c:pt>
                <c:pt idx="3455">
                  <c:v>0.24508099999999999</c:v>
                </c:pt>
                <c:pt idx="3456">
                  <c:v>0.61853100000000005</c:v>
                </c:pt>
                <c:pt idx="3457">
                  <c:v>0.94787999999999994</c:v>
                </c:pt>
                <c:pt idx="3458">
                  <c:v>0.48011300000000001</c:v>
                </c:pt>
                <c:pt idx="3459">
                  <c:v>0.825631</c:v>
                </c:pt>
                <c:pt idx="3460">
                  <c:v>0.338148</c:v>
                </c:pt>
                <c:pt idx="3461">
                  <c:v>0.24368100000000001</c:v>
                </c:pt>
                <c:pt idx="3462">
                  <c:v>0.56474199999999997</c:v>
                </c:pt>
                <c:pt idx="3463">
                  <c:v>0.26368599999999998</c:v>
                </c:pt>
                <c:pt idx="3464">
                  <c:v>0.94967900000000005</c:v>
                </c:pt>
                <c:pt idx="3465">
                  <c:v>6.2348799999999999E-3</c:v>
                </c:pt>
                <c:pt idx="3466">
                  <c:v>0.443243</c:v>
                </c:pt>
                <c:pt idx="3467">
                  <c:v>0.20636199999999999</c:v>
                </c:pt>
                <c:pt idx="3468">
                  <c:v>0.635791</c:v>
                </c:pt>
                <c:pt idx="3469">
                  <c:v>0.83217099999999999</c:v>
                </c:pt>
                <c:pt idx="3470">
                  <c:v>0.34873700000000002</c:v>
                </c:pt>
                <c:pt idx="3471">
                  <c:v>0.13757900000000001</c:v>
                </c:pt>
                <c:pt idx="3472">
                  <c:v>0.124898</c:v>
                </c:pt>
                <c:pt idx="3473">
                  <c:v>0.22034699999999999</c:v>
                </c:pt>
                <c:pt idx="3474">
                  <c:v>7.1723700000000001E-2</c:v>
                </c:pt>
                <c:pt idx="3475">
                  <c:v>0.58792500000000003</c:v>
                </c:pt>
                <c:pt idx="3476">
                  <c:v>0.67630100000000004</c:v>
                </c:pt>
                <c:pt idx="3477">
                  <c:v>0.82950199999999996</c:v>
                </c:pt>
                <c:pt idx="3478">
                  <c:v>0.296929</c:v>
                </c:pt>
                <c:pt idx="3479">
                  <c:v>0.22826199999999999</c:v>
                </c:pt>
                <c:pt idx="3480">
                  <c:v>0.68587600000000004</c:v>
                </c:pt>
                <c:pt idx="3481">
                  <c:v>0.81744499999999998</c:v>
                </c:pt>
                <c:pt idx="3482">
                  <c:v>0.58298300000000003</c:v>
                </c:pt>
                <c:pt idx="3483">
                  <c:v>9.3705399999999994E-2</c:v>
                </c:pt>
                <c:pt idx="3484">
                  <c:v>0.34934799999999999</c:v>
                </c:pt>
                <c:pt idx="3485">
                  <c:v>0.92323200000000005</c:v>
                </c:pt>
                <c:pt idx="3486">
                  <c:v>7.4538800000000002E-2</c:v>
                </c:pt>
                <c:pt idx="3487">
                  <c:v>0.28378300000000001</c:v>
                </c:pt>
                <c:pt idx="3488">
                  <c:v>0.18335099999999999</c:v>
                </c:pt>
                <c:pt idx="3489">
                  <c:v>0.99497100000000005</c:v>
                </c:pt>
                <c:pt idx="3490">
                  <c:v>0.71936299999999997</c:v>
                </c:pt>
                <c:pt idx="3491">
                  <c:v>0.55302899999999999</c:v>
                </c:pt>
                <c:pt idx="3492">
                  <c:v>0.64835500000000001</c:v>
                </c:pt>
                <c:pt idx="3493">
                  <c:v>0.15277299999999999</c:v>
                </c:pt>
                <c:pt idx="3494">
                  <c:v>0.531887</c:v>
                </c:pt>
                <c:pt idx="3495">
                  <c:v>0.81746700000000005</c:v>
                </c:pt>
                <c:pt idx="3496">
                  <c:v>0.87631700000000001</c:v>
                </c:pt>
                <c:pt idx="3497">
                  <c:v>0.71070299999999997</c:v>
                </c:pt>
                <c:pt idx="3498">
                  <c:v>0.40898600000000002</c:v>
                </c:pt>
                <c:pt idx="3499">
                  <c:v>0.69286300000000001</c:v>
                </c:pt>
                <c:pt idx="3500">
                  <c:v>0.77239899999999995</c:v>
                </c:pt>
                <c:pt idx="3501">
                  <c:v>0.143846</c:v>
                </c:pt>
                <c:pt idx="3502">
                  <c:v>0.87533000000000005</c:v>
                </c:pt>
                <c:pt idx="3503">
                  <c:v>0.54699200000000003</c:v>
                </c:pt>
                <c:pt idx="3504">
                  <c:v>0.58550899999999995</c:v>
                </c:pt>
                <c:pt idx="3505">
                  <c:v>0.257519</c:v>
                </c:pt>
                <c:pt idx="3506">
                  <c:v>0.90002499999999996</c:v>
                </c:pt>
                <c:pt idx="3507">
                  <c:v>0.58110799999999996</c:v>
                </c:pt>
                <c:pt idx="3508">
                  <c:v>0.18138599999999999</c:v>
                </c:pt>
                <c:pt idx="3509">
                  <c:v>0.173846</c:v>
                </c:pt>
                <c:pt idx="3510">
                  <c:v>0.50339999999999996</c:v>
                </c:pt>
                <c:pt idx="3511">
                  <c:v>0.68164999999999998</c:v>
                </c:pt>
                <c:pt idx="3512">
                  <c:v>0.96974000000000005</c:v>
                </c:pt>
                <c:pt idx="3513">
                  <c:v>0.93533599999999995</c:v>
                </c:pt>
                <c:pt idx="3514">
                  <c:v>0.66866199999999998</c:v>
                </c:pt>
                <c:pt idx="3515">
                  <c:v>0.65527500000000005</c:v>
                </c:pt>
                <c:pt idx="3516">
                  <c:v>0.80121500000000001</c:v>
                </c:pt>
                <c:pt idx="3517">
                  <c:v>2.7971599999999999E-2</c:v>
                </c:pt>
                <c:pt idx="3518">
                  <c:v>0.89541899999999996</c:v>
                </c:pt>
                <c:pt idx="3519">
                  <c:v>0.64550200000000002</c:v>
                </c:pt>
                <c:pt idx="3520">
                  <c:v>0.40388499999999999</c:v>
                </c:pt>
                <c:pt idx="3521">
                  <c:v>0.21962999999999999</c:v>
                </c:pt>
                <c:pt idx="3522">
                  <c:v>0.70321900000000004</c:v>
                </c:pt>
                <c:pt idx="3523">
                  <c:v>0.19508400000000001</c:v>
                </c:pt>
                <c:pt idx="3524">
                  <c:v>0.78790000000000004</c:v>
                </c:pt>
                <c:pt idx="3525">
                  <c:v>0.72636999999999996</c:v>
                </c:pt>
                <c:pt idx="3526">
                  <c:v>0.16389300000000001</c:v>
                </c:pt>
                <c:pt idx="3527">
                  <c:v>9.0362899999999996E-2</c:v>
                </c:pt>
                <c:pt idx="3528">
                  <c:v>0.74869799999999997</c:v>
                </c:pt>
                <c:pt idx="3529">
                  <c:v>0.54527499999999995</c:v>
                </c:pt>
                <c:pt idx="3530">
                  <c:v>0.45104300000000003</c:v>
                </c:pt>
                <c:pt idx="3531">
                  <c:v>0.53734000000000004</c:v>
                </c:pt>
                <c:pt idx="3532">
                  <c:v>0.44224799999999997</c:v>
                </c:pt>
                <c:pt idx="3533">
                  <c:v>0.56756399999999996</c:v>
                </c:pt>
                <c:pt idx="3534">
                  <c:v>0.68130599999999997</c:v>
                </c:pt>
                <c:pt idx="3535">
                  <c:v>0.59738800000000003</c:v>
                </c:pt>
                <c:pt idx="3536">
                  <c:v>0.50391600000000003</c:v>
                </c:pt>
                <c:pt idx="3537">
                  <c:v>0.91856899999999997</c:v>
                </c:pt>
                <c:pt idx="3538">
                  <c:v>0.91267399999999999</c:v>
                </c:pt>
                <c:pt idx="3539">
                  <c:v>0.59610099999999999</c:v>
                </c:pt>
                <c:pt idx="3540">
                  <c:v>0.60795600000000005</c:v>
                </c:pt>
                <c:pt idx="3541">
                  <c:v>0.94341399999999997</c:v>
                </c:pt>
                <c:pt idx="3542">
                  <c:v>0.441251</c:v>
                </c:pt>
                <c:pt idx="3543">
                  <c:v>0.979935</c:v>
                </c:pt>
                <c:pt idx="3544">
                  <c:v>0.24785299999999999</c:v>
                </c:pt>
                <c:pt idx="3545">
                  <c:v>0.77100500000000005</c:v>
                </c:pt>
                <c:pt idx="3546">
                  <c:v>9.5893199999999998E-2</c:v>
                </c:pt>
                <c:pt idx="3547">
                  <c:v>0.46602700000000002</c:v>
                </c:pt>
                <c:pt idx="3548">
                  <c:v>0.81296199999999996</c:v>
                </c:pt>
                <c:pt idx="3549">
                  <c:v>0.34166400000000002</c:v>
                </c:pt>
                <c:pt idx="3550">
                  <c:v>0.67506500000000003</c:v>
                </c:pt>
                <c:pt idx="3551">
                  <c:v>0.95309200000000005</c:v>
                </c:pt>
                <c:pt idx="3552">
                  <c:v>0.98308300000000004</c:v>
                </c:pt>
                <c:pt idx="3553">
                  <c:v>0.30460100000000001</c:v>
                </c:pt>
                <c:pt idx="3554">
                  <c:v>0.22719600000000001</c:v>
                </c:pt>
                <c:pt idx="3555">
                  <c:v>0.21523700000000001</c:v>
                </c:pt>
                <c:pt idx="3556">
                  <c:v>0.44400200000000001</c:v>
                </c:pt>
                <c:pt idx="3557">
                  <c:v>0.68154499999999996</c:v>
                </c:pt>
                <c:pt idx="3558">
                  <c:v>0.70714699999999997</c:v>
                </c:pt>
                <c:pt idx="3559">
                  <c:v>0.794485</c:v>
                </c:pt>
                <c:pt idx="3560">
                  <c:v>0.97827200000000003</c:v>
                </c:pt>
                <c:pt idx="3561">
                  <c:v>0.21512400000000001</c:v>
                </c:pt>
                <c:pt idx="3562">
                  <c:v>0.76317199999999996</c:v>
                </c:pt>
                <c:pt idx="3563">
                  <c:v>0.39134200000000002</c:v>
                </c:pt>
                <c:pt idx="3564">
                  <c:v>0.100159</c:v>
                </c:pt>
                <c:pt idx="3565">
                  <c:v>0.41834500000000002</c:v>
                </c:pt>
                <c:pt idx="3566">
                  <c:v>0.34491899999999998</c:v>
                </c:pt>
                <c:pt idx="3567">
                  <c:v>0.76106399999999996</c:v>
                </c:pt>
                <c:pt idx="3568">
                  <c:v>0.740286</c:v>
                </c:pt>
                <c:pt idx="3569">
                  <c:v>0.84446699999999997</c:v>
                </c:pt>
                <c:pt idx="3570">
                  <c:v>0.13861899999999999</c:v>
                </c:pt>
                <c:pt idx="3571">
                  <c:v>0.79860600000000004</c:v>
                </c:pt>
                <c:pt idx="3572">
                  <c:v>0.14401900000000001</c:v>
                </c:pt>
                <c:pt idx="3573">
                  <c:v>0.57761399999999996</c:v>
                </c:pt>
                <c:pt idx="3574">
                  <c:v>0.55314300000000005</c:v>
                </c:pt>
                <c:pt idx="3575">
                  <c:v>0.76820200000000005</c:v>
                </c:pt>
                <c:pt idx="3576">
                  <c:v>0.50295900000000004</c:v>
                </c:pt>
                <c:pt idx="3577">
                  <c:v>0.35507300000000003</c:v>
                </c:pt>
                <c:pt idx="3578">
                  <c:v>0.66738600000000003</c:v>
                </c:pt>
                <c:pt idx="3579">
                  <c:v>0.807203</c:v>
                </c:pt>
                <c:pt idx="3580">
                  <c:v>0.86985199999999996</c:v>
                </c:pt>
                <c:pt idx="3581">
                  <c:v>0.331316</c:v>
                </c:pt>
                <c:pt idx="3582">
                  <c:v>0.25581999999999999</c:v>
                </c:pt>
                <c:pt idx="3583">
                  <c:v>0.58748299999999998</c:v>
                </c:pt>
                <c:pt idx="3584">
                  <c:v>0.51951599999999998</c:v>
                </c:pt>
                <c:pt idx="3585">
                  <c:v>0.58673600000000004</c:v>
                </c:pt>
                <c:pt idx="3586">
                  <c:v>0.63670700000000002</c:v>
                </c:pt>
                <c:pt idx="3587">
                  <c:v>0.790767</c:v>
                </c:pt>
                <c:pt idx="3588">
                  <c:v>0.20468900000000001</c:v>
                </c:pt>
                <c:pt idx="3589">
                  <c:v>0.38206400000000001</c:v>
                </c:pt>
                <c:pt idx="3590">
                  <c:v>0.50889700000000004</c:v>
                </c:pt>
                <c:pt idx="3591">
                  <c:v>0.98245800000000005</c:v>
                </c:pt>
                <c:pt idx="3592">
                  <c:v>0.501579</c:v>
                </c:pt>
                <c:pt idx="3593">
                  <c:v>0.34626800000000002</c:v>
                </c:pt>
                <c:pt idx="3594">
                  <c:v>0.93171800000000005</c:v>
                </c:pt>
                <c:pt idx="3595">
                  <c:v>0.38557000000000002</c:v>
                </c:pt>
                <c:pt idx="3596">
                  <c:v>0.63031499999999996</c:v>
                </c:pt>
                <c:pt idx="3597">
                  <c:v>0.79599900000000001</c:v>
                </c:pt>
                <c:pt idx="3598">
                  <c:v>0.235542</c:v>
                </c:pt>
                <c:pt idx="3599">
                  <c:v>0.52237900000000004</c:v>
                </c:pt>
                <c:pt idx="3600">
                  <c:v>0.455565</c:v>
                </c:pt>
                <c:pt idx="3601">
                  <c:v>0.36576599999999998</c:v>
                </c:pt>
                <c:pt idx="3602">
                  <c:v>0.24219399999999999</c:v>
                </c:pt>
                <c:pt idx="3603">
                  <c:v>0.468586</c:v>
                </c:pt>
                <c:pt idx="3604">
                  <c:v>1.46538E-2</c:v>
                </c:pt>
                <c:pt idx="3605">
                  <c:v>0.54015000000000002</c:v>
                </c:pt>
                <c:pt idx="3606">
                  <c:v>0.275121</c:v>
                </c:pt>
                <c:pt idx="3607">
                  <c:v>0.75513600000000003</c:v>
                </c:pt>
                <c:pt idx="3608">
                  <c:v>0.674404</c:v>
                </c:pt>
                <c:pt idx="3609">
                  <c:v>0.385656</c:v>
                </c:pt>
                <c:pt idx="3610">
                  <c:v>0.53628200000000004</c:v>
                </c:pt>
                <c:pt idx="3611">
                  <c:v>0.73326899999999995</c:v>
                </c:pt>
                <c:pt idx="3612">
                  <c:v>0.31198100000000001</c:v>
                </c:pt>
                <c:pt idx="3613">
                  <c:v>0.89258300000000002</c:v>
                </c:pt>
                <c:pt idx="3614">
                  <c:v>0.513185</c:v>
                </c:pt>
                <c:pt idx="3615">
                  <c:v>0.13900999999999999</c:v>
                </c:pt>
                <c:pt idx="3616">
                  <c:v>0.92978300000000003</c:v>
                </c:pt>
                <c:pt idx="3617">
                  <c:v>0.229325</c:v>
                </c:pt>
                <c:pt idx="3618">
                  <c:v>0.79865399999999998</c:v>
                </c:pt>
                <c:pt idx="3619">
                  <c:v>0.47556599999999999</c:v>
                </c:pt>
                <c:pt idx="3620">
                  <c:v>0.48440699999999998</c:v>
                </c:pt>
                <c:pt idx="3621">
                  <c:v>0.15485599999999999</c:v>
                </c:pt>
                <c:pt idx="3622">
                  <c:v>0.66494200000000003</c:v>
                </c:pt>
                <c:pt idx="3623">
                  <c:v>7.7234300000000006E-2</c:v>
                </c:pt>
                <c:pt idx="3624">
                  <c:v>0.223049</c:v>
                </c:pt>
                <c:pt idx="3625">
                  <c:v>0.80035400000000001</c:v>
                </c:pt>
                <c:pt idx="3626">
                  <c:v>0.96019900000000002</c:v>
                </c:pt>
                <c:pt idx="3627">
                  <c:v>0.89779900000000001</c:v>
                </c:pt>
                <c:pt idx="3628">
                  <c:v>0.68318000000000001</c:v>
                </c:pt>
                <c:pt idx="3629">
                  <c:v>0.44533499999999998</c:v>
                </c:pt>
                <c:pt idx="3630">
                  <c:v>0.40744999999999998</c:v>
                </c:pt>
                <c:pt idx="3631">
                  <c:v>0.859371</c:v>
                </c:pt>
                <c:pt idx="3632">
                  <c:v>0.36252499999999999</c:v>
                </c:pt>
                <c:pt idx="3633">
                  <c:v>6.6345099999999997E-3</c:v>
                </c:pt>
                <c:pt idx="3634">
                  <c:v>0.285246</c:v>
                </c:pt>
                <c:pt idx="3635">
                  <c:v>0.975522</c:v>
                </c:pt>
                <c:pt idx="3636">
                  <c:v>4.0227100000000002E-2</c:v>
                </c:pt>
                <c:pt idx="3637">
                  <c:v>0.76843899999999998</c:v>
                </c:pt>
                <c:pt idx="3638">
                  <c:v>0.143651</c:v>
                </c:pt>
                <c:pt idx="3639">
                  <c:v>0.40394099999999999</c:v>
                </c:pt>
                <c:pt idx="3640">
                  <c:v>0.39549600000000001</c:v>
                </c:pt>
                <c:pt idx="3641">
                  <c:v>0.52580000000000005</c:v>
                </c:pt>
                <c:pt idx="3642">
                  <c:v>0.23847399999999999</c:v>
                </c:pt>
                <c:pt idx="3643">
                  <c:v>0.24872900000000001</c:v>
                </c:pt>
                <c:pt idx="3644">
                  <c:v>0.968221</c:v>
                </c:pt>
                <c:pt idx="3645">
                  <c:v>0.28389799999999998</c:v>
                </c:pt>
                <c:pt idx="3646">
                  <c:v>0.51156800000000002</c:v>
                </c:pt>
                <c:pt idx="3647">
                  <c:v>0.59183399999999997</c:v>
                </c:pt>
                <c:pt idx="3648">
                  <c:v>0.60361500000000001</c:v>
                </c:pt>
                <c:pt idx="3649">
                  <c:v>0.26511499999999999</c:v>
                </c:pt>
                <c:pt idx="3650">
                  <c:v>0.86215900000000001</c:v>
                </c:pt>
                <c:pt idx="3651">
                  <c:v>0.12584300000000001</c:v>
                </c:pt>
                <c:pt idx="3652">
                  <c:v>3.7446699999999999E-2</c:v>
                </c:pt>
                <c:pt idx="3653">
                  <c:v>3.80261E-2</c:v>
                </c:pt>
                <c:pt idx="3654">
                  <c:v>0.27902700000000003</c:v>
                </c:pt>
                <c:pt idx="3655">
                  <c:v>0.62198600000000004</c:v>
                </c:pt>
                <c:pt idx="3656">
                  <c:v>0.83181300000000002</c:v>
                </c:pt>
                <c:pt idx="3657">
                  <c:v>0.44630599999999998</c:v>
                </c:pt>
                <c:pt idx="3658">
                  <c:v>0.25877899999999998</c:v>
                </c:pt>
                <c:pt idx="3659">
                  <c:v>0.63445600000000002</c:v>
                </c:pt>
                <c:pt idx="3660">
                  <c:v>0.133295</c:v>
                </c:pt>
                <c:pt idx="3661">
                  <c:v>0.36009099999999999</c:v>
                </c:pt>
                <c:pt idx="3662">
                  <c:v>0.16059499999999999</c:v>
                </c:pt>
                <c:pt idx="3663">
                  <c:v>0.23774700000000001</c:v>
                </c:pt>
                <c:pt idx="3664">
                  <c:v>0.45557399999999998</c:v>
                </c:pt>
                <c:pt idx="3665">
                  <c:v>2.18093E-2</c:v>
                </c:pt>
                <c:pt idx="3666">
                  <c:v>0.37246299999999999</c:v>
                </c:pt>
                <c:pt idx="3667">
                  <c:v>0.42153200000000002</c:v>
                </c:pt>
                <c:pt idx="3668">
                  <c:v>0.83219699999999996</c:v>
                </c:pt>
                <c:pt idx="3669">
                  <c:v>0.384459</c:v>
                </c:pt>
                <c:pt idx="3670">
                  <c:v>0.142679</c:v>
                </c:pt>
                <c:pt idx="3671">
                  <c:v>0.11400399999999999</c:v>
                </c:pt>
                <c:pt idx="3672">
                  <c:v>0.21582200000000001</c:v>
                </c:pt>
                <c:pt idx="3673">
                  <c:v>0.33492899999999998</c:v>
                </c:pt>
                <c:pt idx="3674">
                  <c:v>0.362126</c:v>
                </c:pt>
                <c:pt idx="3675">
                  <c:v>0.74155000000000004</c:v>
                </c:pt>
                <c:pt idx="3676">
                  <c:v>0.91024700000000003</c:v>
                </c:pt>
                <c:pt idx="3677">
                  <c:v>0.90753300000000003</c:v>
                </c:pt>
                <c:pt idx="3678">
                  <c:v>0.66996800000000001</c:v>
                </c:pt>
                <c:pt idx="3679">
                  <c:v>0.72569300000000003</c:v>
                </c:pt>
                <c:pt idx="3680">
                  <c:v>0.83914699999999998</c:v>
                </c:pt>
                <c:pt idx="3681">
                  <c:v>0.56663200000000002</c:v>
                </c:pt>
                <c:pt idx="3682">
                  <c:v>0.16055</c:v>
                </c:pt>
                <c:pt idx="3683">
                  <c:v>0.32239299999999999</c:v>
                </c:pt>
                <c:pt idx="3684">
                  <c:v>0.54917099999999996</c:v>
                </c:pt>
                <c:pt idx="3685">
                  <c:v>0.32211200000000001</c:v>
                </c:pt>
                <c:pt idx="3686">
                  <c:v>0.18767300000000001</c:v>
                </c:pt>
                <c:pt idx="3687">
                  <c:v>0.98974300000000004</c:v>
                </c:pt>
                <c:pt idx="3688">
                  <c:v>0.82376199999999999</c:v>
                </c:pt>
                <c:pt idx="3689">
                  <c:v>0.74420699999999995</c:v>
                </c:pt>
                <c:pt idx="3690">
                  <c:v>0.49068400000000001</c:v>
                </c:pt>
                <c:pt idx="3691">
                  <c:v>0.84728199999999998</c:v>
                </c:pt>
                <c:pt idx="3692">
                  <c:v>0.47798299999999999</c:v>
                </c:pt>
                <c:pt idx="3693">
                  <c:v>0.846827</c:v>
                </c:pt>
                <c:pt idx="3694">
                  <c:v>0.80437000000000003</c:v>
                </c:pt>
                <c:pt idx="3695">
                  <c:v>0.51561199999999996</c:v>
                </c:pt>
                <c:pt idx="3696">
                  <c:v>0.202542</c:v>
                </c:pt>
                <c:pt idx="3697">
                  <c:v>0.75183800000000001</c:v>
                </c:pt>
                <c:pt idx="3698">
                  <c:v>0.30015900000000001</c:v>
                </c:pt>
                <c:pt idx="3699">
                  <c:v>0.87159500000000001</c:v>
                </c:pt>
                <c:pt idx="3700">
                  <c:v>0.238234</c:v>
                </c:pt>
                <c:pt idx="3701">
                  <c:v>0.67661400000000005</c:v>
                </c:pt>
                <c:pt idx="3702">
                  <c:v>0.100855</c:v>
                </c:pt>
                <c:pt idx="3703">
                  <c:v>0.30848199999999998</c:v>
                </c:pt>
                <c:pt idx="3704">
                  <c:v>0.354377</c:v>
                </c:pt>
                <c:pt idx="3705">
                  <c:v>0.92297899999999999</c:v>
                </c:pt>
                <c:pt idx="3706">
                  <c:v>0.31690699999999999</c:v>
                </c:pt>
                <c:pt idx="3707">
                  <c:v>0.14235999999999999</c:v>
                </c:pt>
                <c:pt idx="3708">
                  <c:v>0.94972699999999999</c:v>
                </c:pt>
                <c:pt idx="3709">
                  <c:v>0.13000700000000001</c:v>
                </c:pt>
                <c:pt idx="3710">
                  <c:v>0.18665100000000001</c:v>
                </c:pt>
                <c:pt idx="3711">
                  <c:v>0.90889699999999995</c:v>
                </c:pt>
                <c:pt idx="3712">
                  <c:v>0.67931399999999997</c:v>
                </c:pt>
                <c:pt idx="3713">
                  <c:v>0.42380299999999999</c:v>
                </c:pt>
                <c:pt idx="3714">
                  <c:v>0.95661499999999999</c:v>
                </c:pt>
                <c:pt idx="3715">
                  <c:v>0.244786</c:v>
                </c:pt>
                <c:pt idx="3716">
                  <c:v>0.41474499999999997</c:v>
                </c:pt>
                <c:pt idx="3717">
                  <c:v>2.64654E-2</c:v>
                </c:pt>
                <c:pt idx="3718">
                  <c:v>0.20643500000000001</c:v>
                </c:pt>
                <c:pt idx="3719">
                  <c:v>0.249139</c:v>
                </c:pt>
                <c:pt idx="3720">
                  <c:v>0.95372699999999999</c:v>
                </c:pt>
                <c:pt idx="3721">
                  <c:v>0.38128200000000001</c:v>
                </c:pt>
                <c:pt idx="3722">
                  <c:v>0.16613700000000001</c:v>
                </c:pt>
                <c:pt idx="3723">
                  <c:v>0.121173</c:v>
                </c:pt>
                <c:pt idx="3724">
                  <c:v>0.76678400000000002</c:v>
                </c:pt>
                <c:pt idx="3725">
                  <c:v>0.10916099999999999</c:v>
                </c:pt>
                <c:pt idx="3726">
                  <c:v>0.33998200000000001</c:v>
                </c:pt>
                <c:pt idx="3727">
                  <c:v>0.25679099999999999</c:v>
                </c:pt>
                <c:pt idx="3728">
                  <c:v>8.1355999999999998E-2</c:v>
                </c:pt>
                <c:pt idx="3729">
                  <c:v>0.25420599999999999</c:v>
                </c:pt>
                <c:pt idx="3730">
                  <c:v>0.370004</c:v>
                </c:pt>
                <c:pt idx="3731">
                  <c:v>0.14538400000000001</c:v>
                </c:pt>
                <c:pt idx="3732">
                  <c:v>0.76888699999999999</c:v>
                </c:pt>
                <c:pt idx="3733">
                  <c:v>0.35802800000000001</c:v>
                </c:pt>
                <c:pt idx="3734">
                  <c:v>0.20993200000000001</c:v>
                </c:pt>
                <c:pt idx="3735">
                  <c:v>0.57244399999999995</c:v>
                </c:pt>
                <c:pt idx="3736">
                  <c:v>0.225663</c:v>
                </c:pt>
                <c:pt idx="3737">
                  <c:v>0.27433400000000002</c:v>
                </c:pt>
                <c:pt idx="3738">
                  <c:v>4.8614499999999998E-2</c:v>
                </c:pt>
                <c:pt idx="3739">
                  <c:v>0.74677700000000002</c:v>
                </c:pt>
                <c:pt idx="3740">
                  <c:v>0.18496199999999999</c:v>
                </c:pt>
                <c:pt idx="3741">
                  <c:v>0.87660300000000002</c:v>
                </c:pt>
                <c:pt idx="3742">
                  <c:v>3.2655799999999999E-2</c:v>
                </c:pt>
                <c:pt idx="3743">
                  <c:v>0.56644300000000003</c:v>
                </c:pt>
                <c:pt idx="3744">
                  <c:v>0.78623900000000002</c:v>
                </c:pt>
                <c:pt idx="3745">
                  <c:v>9.1924099999999995E-2</c:v>
                </c:pt>
                <c:pt idx="3746">
                  <c:v>0.103438</c:v>
                </c:pt>
                <c:pt idx="3747">
                  <c:v>0.54948300000000005</c:v>
                </c:pt>
                <c:pt idx="3748">
                  <c:v>2.02461E-2</c:v>
                </c:pt>
                <c:pt idx="3749">
                  <c:v>2.1994300000000001E-2</c:v>
                </c:pt>
                <c:pt idx="3750">
                  <c:v>0.553176</c:v>
                </c:pt>
                <c:pt idx="3751">
                  <c:v>0.80244899999999997</c:v>
                </c:pt>
                <c:pt idx="3752">
                  <c:v>0.34542400000000001</c:v>
                </c:pt>
                <c:pt idx="3753">
                  <c:v>0.81403199999999998</c:v>
                </c:pt>
                <c:pt idx="3754">
                  <c:v>0.158998</c:v>
                </c:pt>
                <c:pt idx="3755">
                  <c:v>0.43672299999999997</c:v>
                </c:pt>
                <c:pt idx="3756">
                  <c:v>0.56983200000000001</c:v>
                </c:pt>
                <c:pt idx="3757">
                  <c:v>0.22575300000000001</c:v>
                </c:pt>
                <c:pt idx="3758">
                  <c:v>0.29447499999999999</c:v>
                </c:pt>
                <c:pt idx="3759">
                  <c:v>4.2125900000000001E-2</c:v>
                </c:pt>
                <c:pt idx="3760">
                  <c:v>0.17363000000000001</c:v>
                </c:pt>
                <c:pt idx="3761">
                  <c:v>0.87434100000000003</c:v>
                </c:pt>
                <c:pt idx="3762">
                  <c:v>0.29983300000000002</c:v>
                </c:pt>
                <c:pt idx="3763">
                  <c:v>0.30046099999999998</c:v>
                </c:pt>
                <c:pt idx="3764">
                  <c:v>0.78198500000000004</c:v>
                </c:pt>
                <c:pt idx="3765">
                  <c:v>0.59516599999999997</c:v>
                </c:pt>
                <c:pt idx="3766">
                  <c:v>0.54472799999999999</c:v>
                </c:pt>
                <c:pt idx="3767">
                  <c:v>0.60618300000000003</c:v>
                </c:pt>
                <c:pt idx="3768">
                  <c:v>0.46989399999999998</c:v>
                </c:pt>
                <c:pt idx="3769">
                  <c:v>0.13736200000000001</c:v>
                </c:pt>
                <c:pt idx="3770">
                  <c:v>0.48108000000000001</c:v>
                </c:pt>
                <c:pt idx="3771">
                  <c:v>0.548149</c:v>
                </c:pt>
                <c:pt idx="3772">
                  <c:v>0.70224600000000004</c:v>
                </c:pt>
                <c:pt idx="3773">
                  <c:v>0.90210400000000002</c:v>
                </c:pt>
                <c:pt idx="3774">
                  <c:v>0.66222899999999996</c:v>
                </c:pt>
                <c:pt idx="3775">
                  <c:v>0.99639500000000003</c:v>
                </c:pt>
                <c:pt idx="3776">
                  <c:v>0.74868100000000004</c:v>
                </c:pt>
                <c:pt idx="3777">
                  <c:v>0.435394</c:v>
                </c:pt>
                <c:pt idx="3778">
                  <c:v>0.14332400000000001</c:v>
                </c:pt>
                <c:pt idx="3779">
                  <c:v>0.82283399999999995</c:v>
                </c:pt>
                <c:pt idx="3780">
                  <c:v>0.79380499999999998</c:v>
                </c:pt>
                <c:pt idx="3781">
                  <c:v>0.91341399999999995</c:v>
                </c:pt>
                <c:pt idx="3782">
                  <c:v>8.7469500000000006E-2</c:v>
                </c:pt>
                <c:pt idx="3783">
                  <c:v>0.95972800000000003</c:v>
                </c:pt>
                <c:pt idx="3784">
                  <c:v>0.92404200000000003</c:v>
                </c:pt>
                <c:pt idx="3785">
                  <c:v>0.35875200000000002</c:v>
                </c:pt>
                <c:pt idx="3786">
                  <c:v>0.95618999999999998</c:v>
                </c:pt>
                <c:pt idx="3787">
                  <c:v>0.54929899999999998</c:v>
                </c:pt>
                <c:pt idx="3788">
                  <c:v>0.232631</c:v>
                </c:pt>
                <c:pt idx="3789">
                  <c:v>0.25381399999999998</c:v>
                </c:pt>
                <c:pt idx="3790">
                  <c:v>0.87514599999999998</c:v>
                </c:pt>
                <c:pt idx="3791">
                  <c:v>0.79775600000000002</c:v>
                </c:pt>
                <c:pt idx="3792">
                  <c:v>0.52305900000000005</c:v>
                </c:pt>
                <c:pt idx="3793">
                  <c:v>0.38735700000000001</c:v>
                </c:pt>
                <c:pt idx="3794">
                  <c:v>0.35835600000000001</c:v>
                </c:pt>
                <c:pt idx="3795">
                  <c:v>0.108976</c:v>
                </c:pt>
                <c:pt idx="3796">
                  <c:v>0.60085100000000002</c:v>
                </c:pt>
                <c:pt idx="3797">
                  <c:v>0.30878299999999997</c:v>
                </c:pt>
                <c:pt idx="3798">
                  <c:v>0.57663900000000001</c:v>
                </c:pt>
                <c:pt idx="3799">
                  <c:v>4.56207E-2</c:v>
                </c:pt>
                <c:pt idx="3800">
                  <c:v>0.84794000000000003</c:v>
                </c:pt>
                <c:pt idx="3801">
                  <c:v>0.89922500000000005</c:v>
                </c:pt>
                <c:pt idx="3802">
                  <c:v>0.95610099999999998</c:v>
                </c:pt>
                <c:pt idx="3803">
                  <c:v>0.34471299999999999</c:v>
                </c:pt>
                <c:pt idx="3804">
                  <c:v>0.16889499999999999</c:v>
                </c:pt>
                <c:pt idx="3805">
                  <c:v>0.39107599999999998</c:v>
                </c:pt>
                <c:pt idx="3806">
                  <c:v>1.54536E-2</c:v>
                </c:pt>
                <c:pt idx="3807">
                  <c:v>0.68893899999999997</c:v>
                </c:pt>
                <c:pt idx="3808">
                  <c:v>0.99456999999999995</c:v>
                </c:pt>
                <c:pt idx="3809">
                  <c:v>0.255629</c:v>
                </c:pt>
                <c:pt idx="3810">
                  <c:v>0.15864500000000001</c:v>
                </c:pt>
                <c:pt idx="3811">
                  <c:v>4.9530400000000002E-2</c:v>
                </c:pt>
                <c:pt idx="3812">
                  <c:v>0.36602200000000001</c:v>
                </c:pt>
                <c:pt idx="3813">
                  <c:v>0.58377699999999999</c:v>
                </c:pt>
                <c:pt idx="3814">
                  <c:v>0.90163099999999996</c:v>
                </c:pt>
                <c:pt idx="3815">
                  <c:v>0.64385000000000003</c:v>
                </c:pt>
                <c:pt idx="3816">
                  <c:v>0.96665599999999996</c:v>
                </c:pt>
                <c:pt idx="3817">
                  <c:v>0.46265200000000001</c:v>
                </c:pt>
                <c:pt idx="3818">
                  <c:v>0.74413899999999999</c:v>
                </c:pt>
                <c:pt idx="3819">
                  <c:v>0.89732199999999995</c:v>
                </c:pt>
                <c:pt idx="3820">
                  <c:v>0.52544599999999997</c:v>
                </c:pt>
                <c:pt idx="3821">
                  <c:v>0.93363099999999999</c:v>
                </c:pt>
                <c:pt idx="3822">
                  <c:v>0.80412799999999995</c:v>
                </c:pt>
                <c:pt idx="3823">
                  <c:v>0.34430899999999998</c:v>
                </c:pt>
                <c:pt idx="3824">
                  <c:v>0.929454</c:v>
                </c:pt>
                <c:pt idx="3825">
                  <c:v>0.61845899999999998</c:v>
                </c:pt>
                <c:pt idx="3826">
                  <c:v>0.66532500000000006</c:v>
                </c:pt>
                <c:pt idx="3827">
                  <c:v>0.440882</c:v>
                </c:pt>
                <c:pt idx="3828">
                  <c:v>0.71035199999999998</c:v>
                </c:pt>
                <c:pt idx="3829">
                  <c:v>0.93415300000000001</c:v>
                </c:pt>
                <c:pt idx="3830">
                  <c:v>0.86453999999999998</c:v>
                </c:pt>
                <c:pt idx="3831">
                  <c:v>0.21959899999999999</c:v>
                </c:pt>
                <c:pt idx="3832">
                  <c:v>0.39926200000000001</c:v>
                </c:pt>
                <c:pt idx="3833">
                  <c:v>0.19103600000000001</c:v>
                </c:pt>
                <c:pt idx="3834">
                  <c:v>0.98890599999999995</c:v>
                </c:pt>
                <c:pt idx="3835">
                  <c:v>0.40942899999999999</c:v>
                </c:pt>
                <c:pt idx="3836">
                  <c:v>0.35020600000000002</c:v>
                </c:pt>
                <c:pt idx="3837">
                  <c:v>0.309803</c:v>
                </c:pt>
                <c:pt idx="3838">
                  <c:v>0.97303700000000004</c:v>
                </c:pt>
                <c:pt idx="3839">
                  <c:v>0.36526500000000001</c:v>
                </c:pt>
                <c:pt idx="3840">
                  <c:v>0.27702900000000003</c:v>
                </c:pt>
                <c:pt idx="3841">
                  <c:v>0.46712399999999998</c:v>
                </c:pt>
                <c:pt idx="3842">
                  <c:v>0.74212699999999998</c:v>
                </c:pt>
                <c:pt idx="3843">
                  <c:v>0.88257300000000005</c:v>
                </c:pt>
                <c:pt idx="3844">
                  <c:v>0.95763799999999999</c:v>
                </c:pt>
                <c:pt idx="3845">
                  <c:v>5.8393E-2</c:v>
                </c:pt>
                <c:pt idx="3846">
                  <c:v>0.54297399999999996</c:v>
                </c:pt>
                <c:pt idx="3847">
                  <c:v>0.23048399999999999</c:v>
                </c:pt>
                <c:pt idx="3848">
                  <c:v>0.65581900000000004</c:v>
                </c:pt>
                <c:pt idx="3849">
                  <c:v>0.95915099999999998</c:v>
                </c:pt>
                <c:pt idx="3850">
                  <c:v>0.39203500000000002</c:v>
                </c:pt>
                <c:pt idx="3851">
                  <c:v>0.81666700000000003</c:v>
                </c:pt>
                <c:pt idx="3852">
                  <c:v>0.84103000000000006</c:v>
                </c:pt>
                <c:pt idx="3853">
                  <c:v>0.56464999999999999</c:v>
                </c:pt>
                <c:pt idx="3854">
                  <c:v>0.58384599999999998</c:v>
                </c:pt>
                <c:pt idx="3855">
                  <c:v>2.9628499999999999E-2</c:v>
                </c:pt>
                <c:pt idx="3856">
                  <c:v>0.822546</c:v>
                </c:pt>
                <c:pt idx="3857">
                  <c:v>0.64661500000000005</c:v>
                </c:pt>
                <c:pt idx="3858">
                  <c:v>0.73478699999999997</c:v>
                </c:pt>
                <c:pt idx="3859">
                  <c:v>1.2517699999999999E-3</c:v>
                </c:pt>
                <c:pt idx="3860">
                  <c:v>0.64453000000000005</c:v>
                </c:pt>
                <c:pt idx="3861">
                  <c:v>0.86525600000000003</c:v>
                </c:pt>
                <c:pt idx="3862">
                  <c:v>0.72390500000000002</c:v>
                </c:pt>
                <c:pt idx="3863">
                  <c:v>0.38362099999999999</c:v>
                </c:pt>
                <c:pt idx="3864">
                  <c:v>0.76545300000000005</c:v>
                </c:pt>
                <c:pt idx="3865">
                  <c:v>0.58381700000000003</c:v>
                </c:pt>
                <c:pt idx="3866">
                  <c:v>0.90303599999999995</c:v>
                </c:pt>
                <c:pt idx="3867">
                  <c:v>0.31168200000000001</c:v>
                </c:pt>
                <c:pt idx="3868">
                  <c:v>0.97913499999999998</c:v>
                </c:pt>
                <c:pt idx="3869">
                  <c:v>0.53619700000000003</c:v>
                </c:pt>
                <c:pt idx="3870">
                  <c:v>0.62038499999999996</c:v>
                </c:pt>
                <c:pt idx="3871">
                  <c:v>0.159303</c:v>
                </c:pt>
                <c:pt idx="3872">
                  <c:v>0.60316499999999995</c:v>
                </c:pt>
                <c:pt idx="3873">
                  <c:v>5.69741E-2</c:v>
                </c:pt>
                <c:pt idx="3874">
                  <c:v>0.96147300000000002</c:v>
                </c:pt>
                <c:pt idx="3875">
                  <c:v>0.47622999999999999</c:v>
                </c:pt>
                <c:pt idx="3876">
                  <c:v>0.38696700000000001</c:v>
                </c:pt>
                <c:pt idx="3877">
                  <c:v>0.96525000000000005</c:v>
                </c:pt>
                <c:pt idx="3878">
                  <c:v>0.62383299999999997</c:v>
                </c:pt>
                <c:pt idx="3879">
                  <c:v>0.77578999999999998</c:v>
                </c:pt>
                <c:pt idx="3880">
                  <c:v>0.44298300000000002</c:v>
                </c:pt>
                <c:pt idx="3881">
                  <c:v>0.92142599999999997</c:v>
                </c:pt>
                <c:pt idx="3882">
                  <c:v>0.71227799999999997</c:v>
                </c:pt>
                <c:pt idx="3883">
                  <c:v>0.30696200000000001</c:v>
                </c:pt>
                <c:pt idx="3884">
                  <c:v>0.41264299999999998</c:v>
                </c:pt>
                <c:pt idx="3885">
                  <c:v>0.34070099999999998</c:v>
                </c:pt>
                <c:pt idx="3886">
                  <c:v>0.77212700000000001</c:v>
                </c:pt>
                <c:pt idx="3887">
                  <c:v>0.99124500000000004</c:v>
                </c:pt>
                <c:pt idx="3888">
                  <c:v>0.35761900000000002</c:v>
                </c:pt>
                <c:pt idx="3889">
                  <c:v>0.68268799999999996</c:v>
                </c:pt>
                <c:pt idx="3890">
                  <c:v>9.38446E-2</c:v>
                </c:pt>
                <c:pt idx="3891">
                  <c:v>0.46203</c:v>
                </c:pt>
                <c:pt idx="3892">
                  <c:v>0.455262</c:v>
                </c:pt>
                <c:pt idx="3893">
                  <c:v>0.19167300000000001</c:v>
                </c:pt>
                <c:pt idx="3894">
                  <c:v>0.99266399999999999</c:v>
                </c:pt>
                <c:pt idx="3895">
                  <c:v>0.60233300000000001</c:v>
                </c:pt>
                <c:pt idx="3896">
                  <c:v>0.93828</c:v>
                </c:pt>
                <c:pt idx="3897">
                  <c:v>0.50612800000000002</c:v>
                </c:pt>
                <c:pt idx="3898">
                  <c:v>0.83690900000000001</c:v>
                </c:pt>
                <c:pt idx="3899">
                  <c:v>0.512984</c:v>
                </c:pt>
                <c:pt idx="3900">
                  <c:v>9.7728300000000004E-2</c:v>
                </c:pt>
                <c:pt idx="3901">
                  <c:v>0.99936599999999998</c:v>
                </c:pt>
                <c:pt idx="3902">
                  <c:v>0.94623699999999999</c:v>
                </c:pt>
                <c:pt idx="3903">
                  <c:v>0.59212100000000001</c:v>
                </c:pt>
                <c:pt idx="3904">
                  <c:v>7.0635999999999997E-3</c:v>
                </c:pt>
                <c:pt idx="3905">
                  <c:v>0.58692200000000005</c:v>
                </c:pt>
                <c:pt idx="3906">
                  <c:v>0.49985800000000002</c:v>
                </c:pt>
                <c:pt idx="3907">
                  <c:v>0.56657599999999997</c:v>
                </c:pt>
                <c:pt idx="3908">
                  <c:v>0.159109</c:v>
                </c:pt>
                <c:pt idx="3909">
                  <c:v>5.9028799999999999E-2</c:v>
                </c:pt>
                <c:pt idx="3910">
                  <c:v>0.39874100000000001</c:v>
                </c:pt>
                <c:pt idx="3911">
                  <c:v>0.32239000000000001</c:v>
                </c:pt>
                <c:pt idx="3912">
                  <c:v>0.735263</c:v>
                </c:pt>
                <c:pt idx="3913">
                  <c:v>0.25699899999999998</c:v>
                </c:pt>
                <c:pt idx="3914">
                  <c:v>0.121518</c:v>
                </c:pt>
                <c:pt idx="3915">
                  <c:v>0.483848</c:v>
                </c:pt>
                <c:pt idx="3916">
                  <c:v>0.49248999999999998</c:v>
                </c:pt>
                <c:pt idx="3917">
                  <c:v>0.97651100000000002</c:v>
                </c:pt>
                <c:pt idx="3918">
                  <c:v>0.67180300000000004</c:v>
                </c:pt>
                <c:pt idx="3919">
                  <c:v>0.34677799999999998</c:v>
                </c:pt>
                <c:pt idx="3920">
                  <c:v>3.2096E-2</c:v>
                </c:pt>
                <c:pt idx="3921" formatCode="0.00E+00">
                  <c:v>8.4389699999999996E-6</c:v>
                </c:pt>
                <c:pt idx="3922">
                  <c:v>0.18196399999999999</c:v>
                </c:pt>
                <c:pt idx="3923">
                  <c:v>0.79499299999999995</c:v>
                </c:pt>
                <c:pt idx="3924">
                  <c:v>0.70721400000000001</c:v>
                </c:pt>
                <c:pt idx="3925">
                  <c:v>0.40821800000000003</c:v>
                </c:pt>
                <c:pt idx="3926">
                  <c:v>0.93730800000000003</c:v>
                </c:pt>
                <c:pt idx="3927">
                  <c:v>0.86240300000000003</c:v>
                </c:pt>
                <c:pt idx="3928">
                  <c:v>0.52754800000000002</c:v>
                </c:pt>
                <c:pt idx="3929">
                  <c:v>0.79335800000000001</c:v>
                </c:pt>
                <c:pt idx="3930">
                  <c:v>9.1038800000000003E-2</c:v>
                </c:pt>
                <c:pt idx="3931">
                  <c:v>2.0201299999999998E-2</c:v>
                </c:pt>
                <c:pt idx="3932">
                  <c:v>0.29696</c:v>
                </c:pt>
                <c:pt idx="3933">
                  <c:v>0.233103</c:v>
                </c:pt>
                <c:pt idx="3934">
                  <c:v>0.51648400000000005</c:v>
                </c:pt>
                <c:pt idx="3935">
                  <c:v>0.297039</c:v>
                </c:pt>
                <c:pt idx="3936">
                  <c:v>0.814828</c:v>
                </c:pt>
                <c:pt idx="3937">
                  <c:v>0.76906600000000003</c:v>
                </c:pt>
                <c:pt idx="3938">
                  <c:v>0.30944300000000002</c:v>
                </c:pt>
                <c:pt idx="3939">
                  <c:v>0.61995999999999996</c:v>
                </c:pt>
                <c:pt idx="3940">
                  <c:v>7.4722800000000006E-2</c:v>
                </c:pt>
                <c:pt idx="3941">
                  <c:v>0.62718300000000005</c:v>
                </c:pt>
                <c:pt idx="3942">
                  <c:v>0.67110000000000003</c:v>
                </c:pt>
                <c:pt idx="3943">
                  <c:v>0.25933499999999998</c:v>
                </c:pt>
                <c:pt idx="3944">
                  <c:v>0.84909500000000004</c:v>
                </c:pt>
                <c:pt idx="3945">
                  <c:v>0.10477300000000001</c:v>
                </c:pt>
                <c:pt idx="3946">
                  <c:v>4.2490899999999998E-2</c:v>
                </c:pt>
                <c:pt idx="3947">
                  <c:v>0.77625900000000003</c:v>
                </c:pt>
                <c:pt idx="3948">
                  <c:v>0.98336999999999997</c:v>
                </c:pt>
                <c:pt idx="3949">
                  <c:v>0.20133699999999999</c:v>
                </c:pt>
                <c:pt idx="3950">
                  <c:v>0.46158700000000003</c:v>
                </c:pt>
                <c:pt idx="3951">
                  <c:v>0.80782699999999996</c:v>
                </c:pt>
                <c:pt idx="3952">
                  <c:v>0.73433499999999996</c:v>
                </c:pt>
                <c:pt idx="3953">
                  <c:v>0.23081299999999999</c:v>
                </c:pt>
                <c:pt idx="3954">
                  <c:v>0.83075200000000005</c:v>
                </c:pt>
                <c:pt idx="3955">
                  <c:v>0.42271599999999998</c:v>
                </c:pt>
                <c:pt idx="3956">
                  <c:v>4.6766500000000003E-2</c:v>
                </c:pt>
                <c:pt idx="3957">
                  <c:v>0.192606</c:v>
                </c:pt>
                <c:pt idx="3958">
                  <c:v>9.0902099999999996E-3</c:v>
                </c:pt>
                <c:pt idx="3959">
                  <c:v>0.96594800000000003</c:v>
                </c:pt>
                <c:pt idx="3960">
                  <c:v>0.89800000000000002</c:v>
                </c:pt>
                <c:pt idx="3961">
                  <c:v>0.84284899999999996</c:v>
                </c:pt>
                <c:pt idx="3962">
                  <c:v>0.95981399999999994</c:v>
                </c:pt>
                <c:pt idx="3963">
                  <c:v>0.94125599999999998</c:v>
                </c:pt>
                <c:pt idx="3964">
                  <c:v>0.86904400000000004</c:v>
                </c:pt>
                <c:pt idx="3965">
                  <c:v>0.15490799999999999</c:v>
                </c:pt>
                <c:pt idx="3966">
                  <c:v>0.86160199999999998</c:v>
                </c:pt>
                <c:pt idx="3967">
                  <c:v>8.9773099999999995E-2</c:v>
                </c:pt>
                <c:pt idx="3968">
                  <c:v>0.64451800000000004</c:v>
                </c:pt>
                <c:pt idx="3969">
                  <c:v>0.680894</c:v>
                </c:pt>
                <c:pt idx="3970">
                  <c:v>0.82611000000000001</c:v>
                </c:pt>
                <c:pt idx="3971">
                  <c:v>0.50428399999999995</c:v>
                </c:pt>
                <c:pt idx="3972">
                  <c:v>0.71562199999999998</c:v>
                </c:pt>
                <c:pt idx="3973">
                  <c:v>0.39748099999999997</c:v>
                </c:pt>
                <c:pt idx="3974">
                  <c:v>0.30003800000000003</c:v>
                </c:pt>
                <c:pt idx="3975">
                  <c:v>0.61270899999999995</c:v>
                </c:pt>
                <c:pt idx="3976">
                  <c:v>0.49333100000000002</c:v>
                </c:pt>
                <c:pt idx="3977">
                  <c:v>0.88615100000000002</c:v>
                </c:pt>
                <c:pt idx="3978">
                  <c:v>0.53998100000000004</c:v>
                </c:pt>
                <c:pt idx="3979">
                  <c:v>0.57693099999999997</c:v>
                </c:pt>
                <c:pt idx="3980">
                  <c:v>0.38378800000000002</c:v>
                </c:pt>
                <c:pt idx="3981">
                  <c:v>0.524922</c:v>
                </c:pt>
                <c:pt idx="3982">
                  <c:v>6.3180700000000003E-3</c:v>
                </c:pt>
                <c:pt idx="3983">
                  <c:v>0.63004700000000002</c:v>
                </c:pt>
                <c:pt idx="3984">
                  <c:v>0.62824000000000002</c:v>
                </c:pt>
                <c:pt idx="3985">
                  <c:v>0.57009900000000002</c:v>
                </c:pt>
                <c:pt idx="3986">
                  <c:v>4.8988299999999999E-2</c:v>
                </c:pt>
                <c:pt idx="3987">
                  <c:v>0.36916900000000002</c:v>
                </c:pt>
                <c:pt idx="3988">
                  <c:v>0.48455999999999999</c:v>
                </c:pt>
                <c:pt idx="3989">
                  <c:v>0.34137400000000001</c:v>
                </c:pt>
                <c:pt idx="3990">
                  <c:v>0.99069700000000005</c:v>
                </c:pt>
                <c:pt idx="3991">
                  <c:v>0.79489200000000004</c:v>
                </c:pt>
                <c:pt idx="3992">
                  <c:v>0.81890799999999997</c:v>
                </c:pt>
                <c:pt idx="3993">
                  <c:v>0.29335299999999997</c:v>
                </c:pt>
                <c:pt idx="3994">
                  <c:v>1.8799799999999998E-2</c:v>
                </c:pt>
                <c:pt idx="3995">
                  <c:v>1.86797E-2</c:v>
                </c:pt>
                <c:pt idx="3996">
                  <c:v>0.19614699999999999</c:v>
                </c:pt>
                <c:pt idx="3997">
                  <c:v>0.73365100000000005</c:v>
                </c:pt>
                <c:pt idx="3998">
                  <c:v>0.461148</c:v>
                </c:pt>
                <c:pt idx="3999">
                  <c:v>0.84060699999999999</c:v>
                </c:pt>
                <c:pt idx="4000">
                  <c:v>0.95099699999999998</c:v>
                </c:pt>
                <c:pt idx="4001">
                  <c:v>0.68933299999999997</c:v>
                </c:pt>
                <c:pt idx="4002">
                  <c:v>0.59573500000000001</c:v>
                </c:pt>
                <c:pt idx="4003">
                  <c:v>4.5474399999999998E-3</c:v>
                </c:pt>
                <c:pt idx="4004">
                  <c:v>0.58689999999999998</c:v>
                </c:pt>
                <c:pt idx="4005">
                  <c:v>0.51812199999999997</c:v>
                </c:pt>
                <c:pt idx="4006">
                  <c:v>0.41662199999999999</c:v>
                </c:pt>
                <c:pt idx="4007">
                  <c:v>0.33063100000000001</c:v>
                </c:pt>
                <c:pt idx="4008">
                  <c:v>0.29220200000000002</c:v>
                </c:pt>
                <c:pt idx="4009">
                  <c:v>0.96872100000000005</c:v>
                </c:pt>
                <c:pt idx="4010">
                  <c:v>0.33055499999999999</c:v>
                </c:pt>
                <c:pt idx="4011">
                  <c:v>0.28799799999999998</c:v>
                </c:pt>
                <c:pt idx="4012">
                  <c:v>3.4494700000000003E-2</c:v>
                </c:pt>
                <c:pt idx="4013">
                  <c:v>0.588835</c:v>
                </c:pt>
                <c:pt idx="4014">
                  <c:v>0.75065599999999999</c:v>
                </c:pt>
                <c:pt idx="4015">
                  <c:v>0.840862</c:v>
                </c:pt>
                <c:pt idx="4016">
                  <c:v>0.74310500000000002</c:v>
                </c:pt>
                <c:pt idx="4017">
                  <c:v>0.269372</c:v>
                </c:pt>
                <c:pt idx="4018">
                  <c:v>0.33270100000000002</c:v>
                </c:pt>
                <c:pt idx="4019">
                  <c:v>0.52709700000000004</c:v>
                </c:pt>
                <c:pt idx="4020">
                  <c:v>0.97517699999999996</c:v>
                </c:pt>
                <c:pt idx="4021">
                  <c:v>0.27427299999999999</c:v>
                </c:pt>
                <c:pt idx="4022">
                  <c:v>0.42253200000000002</c:v>
                </c:pt>
                <c:pt idx="4023">
                  <c:v>0.366205</c:v>
                </c:pt>
                <c:pt idx="4024">
                  <c:v>3.0517900000000001E-2</c:v>
                </c:pt>
                <c:pt idx="4025">
                  <c:v>0.90674900000000003</c:v>
                </c:pt>
                <c:pt idx="4026">
                  <c:v>0.91889600000000005</c:v>
                </c:pt>
                <c:pt idx="4027">
                  <c:v>0.61267899999999997</c:v>
                </c:pt>
                <c:pt idx="4028">
                  <c:v>0.219642</c:v>
                </c:pt>
                <c:pt idx="4029">
                  <c:v>0.36628300000000003</c:v>
                </c:pt>
                <c:pt idx="4030">
                  <c:v>0.84458999999999995</c:v>
                </c:pt>
                <c:pt idx="4031">
                  <c:v>0.48719899999999999</c:v>
                </c:pt>
                <c:pt idx="4032">
                  <c:v>0.26141300000000001</c:v>
                </c:pt>
                <c:pt idx="4033">
                  <c:v>0.66130100000000003</c:v>
                </c:pt>
                <c:pt idx="4034">
                  <c:v>0.14701700000000001</c:v>
                </c:pt>
                <c:pt idx="4035">
                  <c:v>0.15299299999999999</c:v>
                </c:pt>
                <c:pt idx="4036">
                  <c:v>0.60503099999999999</c:v>
                </c:pt>
                <c:pt idx="4037">
                  <c:v>0.69689299999999998</c:v>
                </c:pt>
                <c:pt idx="4038">
                  <c:v>0.58829399999999998</c:v>
                </c:pt>
                <c:pt idx="4039">
                  <c:v>3.5604499999999998E-4</c:v>
                </c:pt>
                <c:pt idx="4040">
                  <c:v>0.97914599999999996</c:v>
                </c:pt>
                <c:pt idx="4041">
                  <c:v>0.97940300000000002</c:v>
                </c:pt>
                <c:pt idx="4042">
                  <c:v>0.78799300000000005</c:v>
                </c:pt>
                <c:pt idx="4043">
                  <c:v>0.40557599999999999</c:v>
                </c:pt>
                <c:pt idx="4044">
                  <c:v>0.53743799999999997</c:v>
                </c:pt>
                <c:pt idx="4045">
                  <c:v>0.66239000000000003</c:v>
                </c:pt>
                <c:pt idx="4046">
                  <c:v>0.21122299999999999</c:v>
                </c:pt>
                <c:pt idx="4047">
                  <c:v>0.97527200000000003</c:v>
                </c:pt>
                <c:pt idx="4048">
                  <c:v>0.12749099999999999</c:v>
                </c:pt>
                <c:pt idx="4049">
                  <c:v>0.32804100000000003</c:v>
                </c:pt>
                <c:pt idx="4050">
                  <c:v>0.82247800000000004</c:v>
                </c:pt>
                <c:pt idx="4051">
                  <c:v>0.52351599999999998</c:v>
                </c:pt>
                <c:pt idx="4052">
                  <c:v>0.30179299999999998</c:v>
                </c:pt>
                <c:pt idx="4053">
                  <c:v>0.77477399999999996</c:v>
                </c:pt>
                <c:pt idx="4054">
                  <c:v>0.56182399999999999</c:v>
                </c:pt>
                <c:pt idx="4055">
                  <c:v>0.37727300000000003</c:v>
                </c:pt>
                <c:pt idx="4056">
                  <c:v>0.39480900000000002</c:v>
                </c:pt>
                <c:pt idx="4057">
                  <c:v>0.91963399999999995</c:v>
                </c:pt>
                <c:pt idx="4058">
                  <c:v>0.98633000000000004</c:v>
                </c:pt>
                <c:pt idx="4059">
                  <c:v>0.124235</c:v>
                </c:pt>
                <c:pt idx="4060">
                  <c:v>0.46124300000000001</c:v>
                </c:pt>
                <c:pt idx="4061">
                  <c:v>0.77349900000000005</c:v>
                </c:pt>
                <c:pt idx="4062">
                  <c:v>0.164747</c:v>
                </c:pt>
                <c:pt idx="4063">
                  <c:v>0.35822199999999998</c:v>
                </c:pt>
                <c:pt idx="4064">
                  <c:v>0.66765300000000005</c:v>
                </c:pt>
                <c:pt idx="4065">
                  <c:v>0.93779199999999996</c:v>
                </c:pt>
                <c:pt idx="4066">
                  <c:v>0.27537699999999998</c:v>
                </c:pt>
                <c:pt idx="4067">
                  <c:v>0.70464899999999997</c:v>
                </c:pt>
                <c:pt idx="4068">
                  <c:v>0.462256</c:v>
                </c:pt>
                <c:pt idx="4069">
                  <c:v>0.20172000000000001</c:v>
                </c:pt>
                <c:pt idx="4070">
                  <c:v>0.89902099999999996</c:v>
                </c:pt>
                <c:pt idx="4071">
                  <c:v>0.831013</c:v>
                </c:pt>
                <c:pt idx="4072">
                  <c:v>0.19877800000000001</c:v>
                </c:pt>
                <c:pt idx="4073">
                  <c:v>0.30183700000000002</c:v>
                </c:pt>
                <c:pt idx="4074">
                  <c:v>6.5645400000000007E-2</c:v>
                </c:pt>
                <c:pt idx="4075">
                  <c:v>0.41299200000000003</c:v>
                </c:pt>
                <c:pt idx="4076">
                  <c:v>0.180809</c:v>
                </c:pt>
                <c:pt idx="4077">
                  <c:v>0.71667999999999998</c:v>
                </c:pt>
                <c:pt idx="4078">
                  <c:v>8.0859700000000007E-2</c:v>
                </c:pt>
                <c:pt idx="4079">
                  <c:v>3.1178500000000001E-2</c:v>
                </c:pt>
                <c:pt idx="4080">
                  <c:v>0.95969899999999997</c:v>
                </c:pt>
                <c:pt idx="4081">
                  <c:v>4.3124500000000003E-2</c:v>
                </c:pt>
                <c:pt idx="4082">
                  <c:v>0.71462800000000004</c:v>
                </c:pt>
                <c:pt idx="4083">
                  <c:v>0.27243200000000001</c:v>
                </c:pt>
                <c:pt idx="4084">
                  <c:v>0.42774499999999999</c:v>
                </c:pt>
                <c:pt idx="4085">
                  <c:v>0.51602499999999996</c:v>
                </c:pt>
                <c:pt idx="4086">
                  <c:v>0.63072799999999996</c:v>
                </c:pt>
                <c:pt idx="4087">
                  <c:v>0.235675</c:v>
                </c:pt>
                <c:pt idx="4088">
                  <c:v>0.54232599999999997</c:v>
                </c:pt>
                <c:pt idx="4089">
                  <c:v>0.15351999999999999</c:v>
                </c:pt>
                <c:pt idx="4090">
                  <c:v>0.59051600000000004</c:v>
                </c:pt>
                <c:pt idx="4091">
                  <c:v>0.93668600000000002</c:v>
                </c:pt>
                <c:pt idx="4092">
                  <c:v>0.55709699999999995</c:v>
                </c:pt>
                <c:pt idx="4093">
                  <c:v>0.18764500000000001</c:v>
                </c:pt>
                <c:pt idx="4094">
                  <c:v>0.671821</c:v>
                </c:pt>
                <c:pt idx="4095">
                  <c:v>0.89389399999999997</c:v>
                </c:pt>
                <c:pt idx="4096">
                  <c:v>0.213065</c:v>
                </c:pt>
                <c:pt idx="4097">
                  <c:v>0.72233000000000003</c:v>
                </c:pt>
                <c:pt idx="4098">
                  <c:v>0.123532</c:v>
                </c:pt>
                <c:pt idx="4099">
                  <c:v>0.53309499999999999</c:v>
                </c:pt>
                <c:pt idx="4100">
                  <c:v>0.53424700000000003</c:v>
                </c:pt>
                <c:pt idx="4101">
                  <c:v>1.22606E-2</c:v>
                </c:pt>
                <c:pt idx="4102">
                  <c:v>0.46851999999999999</c:v>
                </c:pt>
                <c:pt idx="4103">
                  <c:v>0.99951699999999999</c:v>
                </c:pt>
                <c:pt idx="4104">
                  <c:v>0.73500500000000002</c:v>
                </c:pt>
                <c:pt idx="4105">
                  <c:v>0.42572500000000002</c:v>
                </c:pt>
                <c:pt idx="4106">
                  <c:v>0.72505399999999998</c:v>
                </c:pt>
                <c:pt idx="4107">
                  <c:v>0.119903</c:v>
                </c:pt>
                <c:pt idx="4108">
                  <c:v>0.68385600000000002</c:v>
                </c:pt>
                <c:pt idx="4109">
                  <c:v>3.65013E-2</c:v>
                </c:pt>
                <c:pt idx="4110">
                  <c:v>0.19153600000000001</c:v>
                </c:pt>
                <c:pt idx="4111">
                  <c:v>0.57436900000000002</c:v>
                </c:pt>
                <c:pt idx="4112">
                  <c:v>0.52453899999999998</c:v>
                </c:pt>
                <c:pt idx="4113">
                  <c:v>0.298207</c:v>
                </c:pt>
                <c:pt idx="4114">
                  <c:v>0.62278299999999998</c:v>
                </c:pt>
                <c:pt idx="4115">
                  <c:v>0.98916700000000002</c:v>
                </c:pt>
                <c:pt idx="4116">
                  <c:v>0.23796100000000001</c:v>
                </c:pt>
                <c:pt idx="4117">
                  <c:v>0.57184299999999999</c:v>
                </c:pt>
                <c:pt idx="4118">
                  <c:v>0.62313600000000002</c:v>
                </c:pt>
                <c:pt idx="4119">
                  <c:v>0.42787599999999998</c:v>
                </c:pt>
                <c:pt idx="4120">
                  <c:v>0.74922</c:v>
                </c:pt>
                <c:pt idx="4121">
                  <c:v>0.73338599999999998</c:v>
                </c:pt>
                <c:pt idx="4122">
                  <c:v>0.108292</c:v>
                </c:pt>
                <c:pt idx="4123">
                  <c:v>0.54504699999999995</c:v>
                </c:pt>
                <c:pt idx="4124">
                  <c:v>0.512853</c:v>
                </c:pt>
                <c:pt idx="4125">
                  <c:v>0.62641500000000006</c:v>
                </c:pt>
                <c:pt idx="4126">
                  <c:v>0.71581499999999998</c:v>
                </c:pt>
                <c:pt idx="4127">
                  <c:v>0.85918899999999998</c:v>
                </c:pt>
                <c:pt idx="4128">
                  <c:v>0.81706400000000001</c:v>
                </c:pt>
                <c:pt idx="4129">
                  <c:v>0.286574</c:v>
                </c:pt>
                <c:pt idx="4130">
                  <c:v>0.88584700000000005</c:v>
                </c:pt>
                <c:pt idx="4131">
                  <c:v>0.50729000000000002</c:v>
                </c:pt>
                <c:pt idx="4132">
                  <c:v>0.60855400000000004</c:v>
                </c:pt>
                <c:pt idx="4133">
                  <c:v>0.49651600000000001</c:v>
                </c:pt>
                <c:pt idx="4134">
                  <c:v>0.19055</c:v>
                </c:pt>
                <c:pt idx="4135">
                  <c:v>0.43920399999999998</c:v>
                </c:pt>
                <c:pt idx="4136">
                  <c:v>0.46003899999999998</c:v>
                </c:pt>
                <c:pt idx="4137">
                  <c:v>0.12867300000000001</c:v>
                </c:pt>
                <c:pt idx="4138">
                  <c:v>0.52791399999999999</c:v>
                </c:pt>
                <c:pt idx="4139">
                  <c:v>0.63715599999999994</c:v>
                </c:pt>
                <c:pt idx="4140">
                  <c:v>0.72426800000000002</c:v>
                </c:pt>
                <c:pt idx="4141">
                  <c:v>0.11095099999999999</c:v>
                </c:pt>
                <c:pt idx="4142">
                  <c:v>0.73018499999999997</c:v>
                </c:pt>
                <c:pt idx="4143">
                  <c:v>0.486014</c:v>
                </c:pt>
                <c:pt idx="4144">
                  <c:v>0.38198599999999999</c:v>
                </c:pt>
                <c:pt idx="4145">
                  <c:v>0.60573200000000005</c:v>
                </c:pt>
                <c:pt idx="4146">
                  <c:v>0.79334300000000002</c:v>
                </c:pt>
                <c:pt idx="4147">
                  <c:v>0.96052499999999996</c:v>
                </c:pt>
                <c:pt idx="4148">
                  <c:v>0.125718</c:v>
                </c:pt>
                <c:pt idx="4149">
                  <c:v>0.64459299999999997</c:v>
                </c:pt>
                <c:pt idx="4150">
                  <c:v>0.30155599999999999</c:v>
                </c:pt>
                <c:pt idx="4151">
                  <c:v>0.91785099999999997</c:v>
                </c:pt>
                <c:pt idx="4152">
                  <c:v>0.91692099999999999</c:v>
                </c:pt>
                <c:pt idx="4153">
                  <c:v>0.58704100000000004</c:v>
                </c:pt>
                <c:pt idx="4154">
                  <c:v>0.84645700000000001</c:v>
                </c:pt>
                <c:pt idx="4155">
                  <c:v>0.89689799999999997</c:v>
                </c:pt>
                <c:pt idx="4156">
                  <c:v>0.38111499999999998</c:v>
                </c:pt>
                <c:pt idx="4157">
                  <c:v>0.927477</c:v>
                </c:pt>
                <c:pt idx="4158">
                  <c:v>0.15512200000000001</c:v>
                </c:pt>
                <c:pt idx="4159">
                  <c:v>0.55855100000000002</c:v>
                </c:pt>
                <c:pt idx="4160">
                  <c:v>0.52929800000000005</c:v>
                </c:pt>
                <c:pt idx="4161">
                  <c:v>0.14055899999999999</c:v>
                </c:pt>
                <c:pt idx="4162">
                  <c:v>0.59831699999999999</c:v>
                </c:pt>
                <c:pt idx="4163">
                  <c:v>0.389623</c:v>
                </c:pt>
                <c:pt idx="4164">
                  <c:v>0.62443400000000004</c:v>
                </c:pt>
                <c:pt idx="4165">
                  <c:v>0.42438999999999999</c:v>
                </c:pt>
                <c:pt idx="4166">
                  <c:v>0.50861199999999995</c:v>
                </c:pt>
                <c:pt idx="4167">
                  <c:v>0.99187400000000003</c:v>
                </c:pt>
                <c:pt idx="4168">
                  <c:v>0.97943199999999997</c:v>
                </c:pt>
                <c:pt idx="4169">
                  <c:v>0.17119799999999999</c:v>
                </c:pt>
                <c:pt idx="4170">
                  <c:v>0.64756100000000005</c:v>
                </c:pt>
                <c:pt idx="4171">
                  <c:v>0.27085500000000001</c:v>
                </c:pt>
                <c:pt idx="4172">
                  <c:v>0.80006200000000005</c:v>
                </c:pt>
                <c:pt idx="4173">
                  <c:v>4.2862299999999999E-2</c:v>
                </c:pt>
                <c:pt idx="4174">
                  <c:v>0.68803700000000001</c:v>
                </c:pt>
                <c:pt idx="4175">
                  <c:v>0.79658300000000004</c:v>
                </c:pt>
                <c:pt idx="4176">
                  <c:v>7.5502E-2</c:v>
                </c:pt>
                <c:pt idx="4177">
                  <c:v>0.21396100000000001</c:v>
                </c:pt>
                <c:pt idx="4178">
                  <c:v>0.5373</c:v>
                </c:pt>
                <c:pt idx="4179">
                  <c:v>0.64402599999999999</c:v>
                </c:pt>
                <c:pt idx="4180">
                  <c:v>0.61991700000000005</c:v>
                </c:pt>
                <c:pt idx="4181">
                  <c:v>0.281302</c:v>
                </c:pt>
                <c:pt idx="4182">
                  <c:v>0.83214500000000002</c:v>
                </c:pt>
                <c:pt idx="4183">
                  <c:v>0.28359899999999999</c:v>
                </c:pt>
                <c:pt idx="4184">
                  <c:v>0.81713000000000002</c:v>
                </c:pt>
                <c:pt idx="4185">
                  <c:v>0.66329300000000002</c:v>
                </c:pt>
                <c:pt idx="4186">
                  <c:v>0.87651100000000004</c:v>
                </c:pt>
                <c:pt idx="4187">
                  <c:v>0.31503199999999998</c:v>
                </c:pt>
                <c:pt idx="4188">
                  <c:v>0.71165900000000004</c:v>
                </c:pt>
                <c:pt idx="4189">
                  <c:v>0.59360000000000002</c:v>
                </c:pt>
                <c:pt idx="4190">
                  <c:v>0.92971199999999998</c:v>
                </c:pt>
                <c:pt idx="4191">
                  <c:v>0.371782</c:v>
                </c:pt>
                <c:pt idx="4192">
                  <c:v>0.290441</c:v>
                </c:pt>
                <c:pt idx="4193">
                  <c:v>0.45830500000000002</c:v>
                </c:pt>
                <c:pt idx="4194">
                  <c:v>0.176617</c:v>
                </c:pt>
                <c:pt idx="4195">
                  <c:v>0.76287400000000005</c:v>
                </c:pt>
                <c:pt idx="4196">
                  <c:v>0.63342399999999999</c:v>
                </c:pt>
                <c:pt idx="4197">
                  <c:v>0.20660999999999999</c:v>
                </c:pt>
                <c:pt idx="4198">
                  <c:v>0.393847</c:v>
                </c:pt>
                <c:pt idx="4199">
                  <c:v>0.65204600000000001</c:v>
                </c:pt>
                <c:pt idx="4200">
                  <c:v>0.12042899999999999</c:v>
                </c:pt>
                <c:pt idx="4201">
                  <c:v>0.87120699999999995</c:v>
                </c:pt>
                <c:pt idx="4202">
                  <c:v>6.5185099999999996E-2</c:v>
                </c:pt>
                <c:pt idx="4203">
                  <c:v>0.98447499999999999</c:v>
                </c:pt>
                <c:pt idx="4204">
                  <c:v>4.9381099999999997E-2</c:v>
                </c:pt>
                <c:pt idx="4205">
                  <c:v>0.266208</c:v>
                </c:pt>
                <c:pt idx="4206">
                  <c:v>0.911219</c:v>
                </c:pt>
                <c:pt idx="4207">
                  <c:v>0.77766500000000005</c:v>
                </c:pt>
                <c:pt idx="4208">
                  <c:v>0.68489699999999998</c:v>
                </c:pt>
                <c:pt idx="4209">
                  <c:v>0.75777700000000003</c:v>
                </c:pt>
                <c:pt idx="4210">
                  <c:v>0.44018600000000002</c:v>
                </c:pt>
                <c:pt idx="4211">
                  <c:v>0.84873699999999996</c:v>
                </c:pt>
                <c:pt idx="4212">
                  <c:v>0.35221999999999998</c:v>
                </c:pt>
                <c:pt idx="4213">
                  <c:v>5.51998E-2</c:v>
                </c:pt>
                <c:pt idx="4214">
                  <c:v>0.99795500000000004</c:v>
                </c:pt>
                <c:pt idx="4215">
                  <c:v>0.53476500000000005</c:v>
                </c:pt>
                <c:pt idx="4216">
                  <c:v>0.47248099999999998</c:v>
                </c:pt>
                <c:pt idx="4217">
                  <c:v>0.97406000000000004</c:v>
                </c:pt>
                <c:pt idx="4218">
                  <c:v>7.0306900000000006E-2</c:v>
                </c:pt>
                <c:pt idx="4219">
                  <c:v>6.9511100000000006E-2</c:v>
                </c:pt>
                <c:pt idx="4220">
                  <c:v>0.84018300000000001</c:v>
                </c:pt>
                <c:pt idx="4221">
                  <c:v>0.35923300000000002</c:v>
                </c:pt>
                <c:pt idx="4222">
                  <c:v>7.3105299999999998E-2</c:v>
                </c:pt>
                <c:pt idx="4223">
                  <c:v>0.104867</c:v>
                </c:pt>
                <c:pt idx="4224">
                  <c:v>0.56291500000000005</c:v>
                </c:pt>
                <c:pt idx="4225">
                  <c:v>0.617896</c:v>
                </c:pt>
                <c:pt idx="4226">
                  <c:v>0.19586600000000001</c:v>
                </c:pt>
                <c:pt idx="4227">
                  <c:v>0.86794499999999997</c:v>
                </c:pt>
                <c:pt idx="4228">
                  <c:v>0.30320799999999998</c:v>
                </c:pt>
                <c:pt idx="4229">
                  <c:v>0.11670999999999999</c:v>
                </c:pt>
                <c:pt idx="4230">
                  <c:v>0.90229300000000001</c:v>
                </c:pt>
                <c:pt idx="4231">
                  <c:v>0.76886200000000005</c:v>
                </c:pt>
                <c:pt idx="4232">
                  <c:v>1.4850499999999999E-3</c:v>
                </c:pt>
                <c:pt idx="4233">
                  <c:v>3.1426900000000001E-2</c:v>
                </c:pt>
                <c:pt idx="4234">
                  <c:v>0.59422799999999998</c:v>
                </c:pt>
                <c:pt idx="4235">
                  <c:v>0.73416499999999996</c:v>
                </c:pt>
                <c:pt idx="4236">
                  <c:v>0.28077400000000002</c:v>
                </c:pt>
                <c:pt idx="4237">
                  <c:v>0.13392100000000001</c:v>
                </c:pt>
                <c:pt idx="4238">
                  <c:v>0.30621599999999999</c:v>
                </c:pt>
                <c:pt idx="4239">
                  <c:v>0.144674</c:v>
                </c:pt>
                <c:pt idx="4240">
                  <c:v>0.41489300000000001</c:v>
                </c:pt>
                <c:pt idx="4241">
                  <c:v>0.72738999999999998</c:v>
                </c:pt>
                <c:pt idx="4242">
                  <c:v>0.15521399999999999</c:v>
                </c:pt>
                <c:pt idx="4243">
                  <c:v>0.85439200000000004</c:v>
                </c:pt>
                <c:pt idx="4244">
                  <c:v>0.192578</c:v>
                </c:pt>
                <c:pt idx="4245">
                  <c:v>0.73465100000000005</c:v>
                </c:pt>
                <c:pt idx="4246">
                  <c:v>0.47360799999999997</c:v>
                </c:pt>
                <c:pt idx="4247">
                  <c:v>5.8763900000000001E-2</c:v>
                </c:pt>
                <c:pt idx="4248">
                  <c:v>0.70016800000000001</c:v>
                </c:pt>
                <c:pt idx="4249">
                  <c:v>0.192774</c:v>
                </c:pt>
                <c:pt idx="4250">
                  <c:v>0.235955</c:v>
                </c:pt>
                <c:pt idx="4251">
                  <c:v>0.230433</c:v>
                </c:pt>
                <c:pt idx="4252">
                  <c:v>0.12292699999999999</c:v>
                </c:pt>
                <c:pt idx="4253">
                  <c:v>0.218469</c:v>
                </c:pt>
                <c:pt idx="4254">
                  <c:v>0.31134699999999998</c:v>
                </c:pt>
                <c:pt idx="4255">
                  <c:v>4.86592E-2</c:v>
                </c:pt>
                <c:pt idx="4256">
                  <c:v>0.58038699999999999</c:v>
                </c:pt>
                <c:pt idx="4257">
                  <c:v>0.56248100000000001</c:v>
                </c:pt>
                <c:pt idx="4258">
                  <c:v>0.41398000000000001</c:v>
                </c:pt>
                <c:pt idx="4259">
                  <c:v>4.1844600000000001E-3</c:v>
                </c:pt>
                <c:pt idx="4260">
                  <c:v>0.25024299999999999</c:v>
                </c:pt>
                <c:pt idx="4261">
                  <c:v>0.40420499999999998</c:v>
                </c:pt>
                <c:pt idx="4262">
                  <c:v>0.67618400000000001</c:v>
                </c:pt>
                <c:pt idx="4263">
                  <c:v>0.80634700000000004</c:v>
                </c:pt>
                <c:pt idx="4264">
                  <c:v>0.21301999999999999</c:v>
                </c:pt>
                <c:pt idx="4265">
                  <c:v>0.84633000000000003</c:v>
                </c:pt>
                <c:pt idx="4266">
                  <c:v>0.51053400000000004</c:v>
                </c:pt>
                <c:pt idx="4267">
                  <c:v>0.119628</c:v>
                </c:pt>
                <c:pt idx="4268">
                  <c:v>0.85685100000000003</c:v>
                </c:pt>
                <c:pt idx="4269">
                  <c:v>0.91689299999999996</c:v>
                </c:pt>
                <c:pt idx="4270">
                  <c:v>0.32093100000000002</c:v>
                </c:pt>
                <c:pt idx="4271">
                  <c:v>0.25441200000000003</c:v>
                </c:pt>
                <c:pt idx="4272">
                  <c:v>0.77266000000000001</c:v>
                </c:pt>
                <c:pt idx="4273">
                  <c:v>0.19178899999999999</c:v>
                </c:pt>
                <c:pt idx="4274">
                  <c:v>0.35568499999999997</c:v>
                </c:pt>
                <c:pt idx="4275">
                  <c:v>0.265015</c:v>
                </c:pt>
                <c:pt idx="4276">
                  <c:v>0.43916899999999998</c:v>
                </c:pt>
                <c:pt idx="4277">
                  <c:v>0.59033599999999997</c:v>
                </c:pt>
                <c:pt idx="4278">
                  <c:v>0.174035</c:v>
                </c:pt>
                <c:pt idx="4279">
                  <c:v>0.61740700000000004</c:v>
                </c:pt>
                <c:pt idx="4280">
                  <c:v>0.733796</c:v>
                </c:pt>
                <c:pt idx="4281">
                  <c:v>0.65185099999999996</c:v>
                </c:pt>
                <c:pt idx="4282">
                  <c:v>0.14299799999999999</c:v>
                </c:pt>
                <c:pt idx="4283">
                  <c:v>0.68102099999999999</c:v>
                </c:pt>
                <c:pt idx="4284">
                  <c:v>0.78102899999999997</c:v>
                </c:pt>
                <c:pt idx="4285">
                  <c:v>0.54061999999999999</c:v>
                </c:pt>
                <c:pt idx="4286">
                  <c:v>2.0394300000000001E-2</c:v>
                </c:pt>
                <c:pt idx="4287">
                  <c:v>0.467941</c:v>
                </c:pt>
                <c:pt idx="4288">
                  <c:v>0.206205</c:v>
                </c:pt>
                <c:pt idx="4289">
                  <c:v>0.43729000000000001</c:v>
                </c:pt>
                <c:pt idx="4290">
                  <c:v>0.31512200000000001</c:v>
                </c:pt>
                <c:pt idx="4291">
                  <c:v>3.8108200000000002E-2</c:v>
                </c:pt>
                <c:pt idx="4292">
                  <c:v>0.25739699999999999</c:v>
                </c:pt>
                <c:pt idx="4293">
                  <c:v>0.33908199999999999</c:v>
                </c:pt>
                <c:pt idx="4294">
                  <c:v>0.40057999999999999</c:v>
                </c:pt>
                <c:pt idx="4295">
                  <c:v>0.123359</c:v>
                </c:pt>
                <c:pt idx="4296">
                  <c:v>0.178818</c:v>
                </c:pt>
                <c:pt idx="4297">
                  <c:v>0.53321499999999999</c:v>
                </c:pt>
                <c:pt idx="4298">
                  <c:v>0.62351000000000001</c:v>
                </c:pt>
                <c:pt idx="4299">
                  <c:v>0.670072</c:v>
                </c:pt>
                <c:pt idx="4300">
                  <c:v>0.52835500000000002</c:v>
                </c:pt>
                <c:pt idx="4301">
                  <c:v>0.94024799999999997</c:v>
                </c:pt>
                <c:pt idx="4302">
                  <c:v>0.82070100000000001</c:v>
                </c:pt>
                <c:pt idx="4303">
                  <c:v>0.68183000000000005</c:v>
                </c:pt>
                <c:pt idx="4304">
                  <c:v>5.5389599999999997E-2</c:v>
                </c:pt>
                <c:pt idx="4305">
                  <c:v>0.59722500000000001</c:v>
                </c:pt>
                <c:pt idx="4306">
                  <c:v>0.188582</c:v>
                </c:pt>
                <c:pt idx="4307">
                  <c:v>0.19164500000000001</c:v>
                </c:pt>
                <c:pt idx="4308">
                  <c:v>0.33894099999999999</c:v>
                </c:pt>
                <c:pt idx="4309">
                  <c:v>0.35005599999999998</c:v>
                </c:pt>
                <c:pt idx="4310">
                  <c:v>9.8942699999999995E-2</c:v>
                </c:pt>
                <c:pt idx="4311">
                  <c:v>0.88534999999999997</c:v>
                </c:pt>
                <c:pt idx="4312">
                  <c:v>0.43485000000000001</c:v>
                </c:pt>
                <c:pt idx="4313">
                  <c:v>0.48241600000000001</c:v>
                </c:pt>
                <c:pt idx="4314">
                  <c:v>0.83020899999999997</c:v>
                </c:pt>
                <c:pt idx="4315">
                  <c:v>0.79536099999999998</c:v>
                </c:pt>
                <c:pt idx="4316">
                  <c:v>0.93965699999999996</c:v>
                </c:pt>
                <c:pt idx="4317">
                  <c:v>0.81483499999999998</c:v>
                </c:pt>
                <c:pt idx="4318">
                  <c:v>0.36270999999999998</c:v>
                </c:pt>
                <c:pt idx="4319">
                  <c:v>0.95486599999999999</c:v>
                </c:pt>
                <c:pt idx="4320">
                  <c:v>0.24116899999999999</c:v>
                </c:pt>
                <c:pt idx="4321">
                  <c:v>0.53269200000000005</c:v>
                </c:pt>
                <c:pt idx="4322">
                  <c:v>0.53561700000000001</c:v>
                </c:pt>
                <c:pt idx="4323">
                  <c:v>0.24160999999999999</c:v>
                </c:pt>
                <c:pt idx="4324">
                  <c:v>0.453235</c:v>
                </c:pt>
                <c:pt idx="4325">
                  <c:v>0.67853600000000003</c:v>
                </c:pt>
                <c:pt idx="4326">
                  <c:v>0.56797500000000001</c:v>
                </c:pt>
                <c:pt idx="4327">
                  <c:v>0.48708400000000002</c:v>
                </c:pt>
                <c:pt idx="4328">
                  <c:v>0.37065799999999999</c:v>
                </c:pt>
                <c:pt idx="4329">
                  <c:v>0.29597099999999998</c:v>
                </c:pt>
                <c:pt idx="4330">
                  <c:v>0.55612499999999998</c:v>
                </c:pt>
                <c:pt idx="4331">
                  <c:v>0.91777799999999998</c:v>
                </c:pt>
                <c:pt idx="4332">
                  <c:v>0.240615</c:v>
                </c:pt>
                <c:pt idx="4333">
                  <c:v>0.35281899999999999</c:v>
                </c:pt>
                <c:pt idx="4334">
                  <c:v>0.65580099999999997</c:v>
                </c:pt>
                <c:pt idx="4335">
                  <c:v>0.62237399999999998</c:v>
                </c:pt>
                <c:pt idx="4336">
                  <c:v>9.0181999999999998E-2</c:v>
                </c:pt>
                <c:pt idx="4337">
                  <c:v>0.368759</c:v>
                </c:pt>
                <c:pt idx="4338">
                  <c:v>9.6510399999999996E-2</c:v>
                </c:pt>
                <c:pt idx="4339">
                  <c:v>0.154839</c:v>
                </c:pt>
                <c:pt idx="4340">
                  <c:v>0.14153399999999999</c:v>
                </c:pt>
                <c:pt idx="4341">
                  <c:v>0.76610800000000001</c:v>
                </c:pt>
                <c:pt idx="4342">
                  <c:v>0.16717299999999999</c:v>
                </c:pt>
                <c:pt idx="4343">
                  <c:v>0.28131899999999999</c:v>
                </c:pt>
                <c:pt idx="4344">
                  <c:v>0.46534999999999999</c:v>
                </c:pt>
                <c:pt idx="4345">
                  <c:v>0.97814299999999998</c:v>
                </c:pt>
                <c:pt idx="4346">
                  <c:v>3.5282599999999997E-2</c:v>
                </c:pt>
                <c:pt idx="4347">
                  <c:v>5.2296499999999998E-3</c:v>
                </c:pt>
                <c:pt idx="4348">
                  <c:v>0.88874200000000003</c:v>
                </c:pt>
                <c:pt idx="4349">
                  <c:v>0.36843199999999998</c:v>
                </c:pt>
                <c:pt idx="4350">
                  <c:v>6.2907199999999996E-3</c:v>
                </c:pt>
                <c:pt idx="4351">
                  <c:v>0.60256900000000002</c:v>
                </c:pt>
                <c:pt idx="4352">
                  <c:v>0.16981599999999999</c:v>
                </c:pt>
                <c:pt idx="4353">
                  <c:v>0.73499000000000003</c:v>
                </c:pt>
                <c:pt idx="4354">
                  <c:v>0.49573499999999998</c:v>
                </c:pt>
                <c:pt idx="4355">
                  <c:v>0.91435699999999998</c:v>
                </c:pt>
                <c:pt idx="4356">
                  <c:v>0.27398600000000001</c:v>
                </c:pt>
                <c:pt idx="4357">
                  <c:v>0.64648000000000005</c:v>
                </c:pt>
                <c:pt idx="4358">
                  <c:v>0.59863699999999997</c:v>
                </c:pt>
                <c:pt idx="4359">
                  <c:v>0.62181500000000001</c:v>
                </c:pt>
                <c:pt idx="4360">
                  <c:v>0.393343</c:v>
                </c:pt>
                <c:pt idx="4361">
                  <c:v>0.52814399999999995</c:v>
                </c:pt>
                <c:pt idx="4362">
                  <c:v>0.946716</c:v>
                </c:pt>
                <c:pt idx="4363">
                  <c:v>0.36902299999999999</c:v>
                </c:pt>
                <c:pt idx="4364">
                  <c:v>0.25855899999999998</c:v>
                </c:pt>
                <c:pt idx="4365">
                  <c:v>0.37462099999999998</c:v>
                </c:pt>
                <c:pt idx="4366">
                  <c:v>0.159135</c:v>
                </c:pt>
                <c:pt idx="4367">
                  <c:v>0.248363</c:v>
                </c:pt>
                <c:pt idx="4368">
                  <c:v>0.37241200000000002</c:v>
                </c:pt>
                <c:pt idx="4369">
                  <c:v>0.54568099999999997</c:v>
                </c:pt>
                <c:pt idx="4370">
                  <c:v>0.95507500000000001</c:v>
                </c:pt>
                <c:pt idx="4371">
                  <c:v>0.81755999999999995</c:v>
                </c:pt>
                <c:pt idx="4372">
                  <c:v>0.28557500000000002</c:v>
                </c:pt>
                <c:pt idx="4373">
                  <c:v>0.35713400000000001</c:v>
                </c:pt>
                <c:pt idx="4374">
                  <c:v>0.69523800000000002</c:v>
                </c:pt>
                <c:pt idx="4375">
                  <c:v>0.34759400000000001</c:v>
                </c:pt>
                <c:pt idx="4376">
                  <c:v>0.111206</c:v>
                </c:pt>
                <c:pt idx="4377">
                  <c:v>0.316131</c:v>
                </c:pt>
                <c:pt idx="4378">
                  <c:v>0.96290500000000001</c:v>
                </c:pt>
                <c:pt idx="4379">
                  <c:v>0.72800699999999996</c:v>
                </c:pt>
                <c:pt idx="4380">
                  <c:v>0.401117</c:v>
                </c:pt>
                <c:pt idx="4381">
                  <c:v>5.4523099999999998E-2</c:v>
                </c:pt>
                <c:pt idx="4382">
                  <c:v>0.72904400000000003</c:v>
                </c:pt>
                <c:pt idx="4383">
                  <c:v>0.21815799999999999</c:v>
                </c:pt>
                <c:pt idx="4384">
                  <c:v>0.37363299999999999</c:v>
                </c:pt>
                <c:pt idx="4385">
                  <c:v>0.32112400000000002</c:v>
                </c:pt>
                <c:pt idx="4386">
                  <c:v>0.15589</c:v>
                </c:pt>
                <c:pt idx="4387">
                  <c:v>0.60426299999999999</c:v>
                </c:pt>
                <c:pt idx="4388">
                  <c:v>0.26770699999999997</c:v>
                </c:pt>
                <c:pt idx="4389">
                  <c:v>0.49713600000000002</c:v>
                </c:pt>
                <c:pt idx="4390">
                  <c:v>0.34575</c:v>
                </c:pt>
                <c:pt idx="4391">
                  <c:v>0.48845100000000002</c:v>
                </c:pt>
                <c:pt idx="4392">
                  <c:v>0.72637600000000002</c:v>
                </c:pt>
                <c:pt idx="4393">
                  <c:v>0.66799500000000001</c:v>
                </c:pt>
                <c:pt idx="4394">
                  <c:v>0.441131</c:v>
                </c:pt>
                <c:pt idx="4395">
                  <c:v>2.3527300000000001E-2</c:v>
                </c:pt>
                <c:pt idx="4396">
                  <c:v>0.85510399999999998</c:v>
                </c:pt>
                <c:pt idx="4397">
                  <c:v>0.25107400000000002</c:v>
                </c:pt>
                <c:pt idx="4398">
                  <c:v>0.89852799999999999</c:v>
                </c:pt>
                <c:pt idx="4399">
                  <c:v>0.39671499999999998</c:v>
                </c:pt>
                <c:pt idx="4400">
                  <c:v>0.96413099999999996</c:v>
                </c:pt>
                <c:pt idx="4401">
                  <c:v>0.56689800000000001</c:v>
                </c:pt>
                <c:pt idx="4402">
                  <c:v>0.132241</c:v>
                </c:pt>
                <c:pt idx="4403">
                  <c:v>0.51676500000000003</c:v>
                </c:pt>
                <c:pt idx="4404">
                  <c:v>0.89776100000000003</c:v>
                </c:pt>
                <c:pt idx="4405">
                  <c:v>0.33233600000000002</c:v>
                </c:pt>
                <c:pt idx="4406">
                  <c:v>0.50888500000000003</c:v>
                </c:pt>
                <c:pt idx="4407">
                  <c:v>0.75964200000000004</c:v>
                </c:pt>
                <c:pt idx="4408">
                  <c:v>9.0607499999999994E-2</c:v>
                </c:pt>
                <c:pt idx="4409">
                  <c:v>0.16914599999999999</c:v>
                </c:pt>
                <c:pt idx="4410">
                  <c:v>0.67977600000000005</c:v>
                </c:pt>
                <c:pt idx="4411">
                  <c:v>0.111965</c:v>
                </c:pt>
                <c:pt idx="4412">
                  <c:v>0.12756799999999999</c:v>
                </c:pt>
                <c:pt idx="4413">
                  <c:v>0.12404</c:v>
                </c:pt>
                <c:pt idx="4414">
                  <c:v>0.79599299999999995</c:v>
                </c:pt>
                <c:pt idx="4415">
                  <c:v>0.223666</c:v>
                </c:pt>
                <c:pt idx="4416">
                  <c:v>0.130518</c:v>
                </c:pt>
                <c:pt idx="4417">
                  <c:v>0.85556500000000002</c:v>
                </c:pt>
                <c:pt idx="4418">
                  <c:v>0.30389300000000002</c:v>
                </c:pt>
                <c:pt idx="4419">
                  <c:v>0.97045499999999996</c:v>
                </c:pt>
                <c:pt idx="4420">
                  <c:v>0.45644899999999999</c:v>
                </c:pt>
                <c:pt idx="4421">
                  <c:v>0.48843500000000001</c:v>
                </c:pt>
                <c:pt idx="4422">
                  <c:v>0.102739</c:v>
                </c:pt>
                <c:pt idx="4423">
                  <c:v>0.69788700000000004</c:v>
                </c:pt>
                <c:pt idx="4424">
                  <c:v>0.512575</c:v>
                </c:pt>
                <c:pt idx="4425">
                  <c:v>0.82528999999999997</c:v>
                </c:pt>
                <c:pt idx="4426">
                  <c:v>0.704569</c:v>
                </c:pt>
                <c:pt idx="4427">
                  <c:v>0.61399999999999999</c:v>
                </c:pt>
                <c:pt idx="4428">
                  <c:v>0.118659</c:v>
                </c:pt>
                <c:pt idx="4429">
                  <c:v>0.47709299999999999</c:v>
                </c:pt>
                <c:pt idx="4430">
                  <c:v>0.54405800000000004</c:v>
                </c:pt>
                <c:pt idx="4431">
                  <c:v>3.56724E-2</c:v>
                </c:pt>
                <c:pt idx="4432">
                  <c:v>0.19170899999999999</c:v>
                </c:pt>
                <c:pt idx="4433">
                  <c:v>0.64853000000000005</c:v>
                </c:pt>
                <c:pt idx="4434">
                  <c:v>0.56306800000000001</c:v>
                </c:pt>
                <c:pt idx="4435">
                  <c:v>0.61618499999999998</c:v>
                </c:pt>
                <c:pt idx="4436">
                  <c:v>0.333339</c:v>
                </c:pt>
                <c:pt idx="4437">
                  <c:v>0.91764500000000004</c:v>
                </c:pt>
                <c:pt idx="4438">
                  <c:v>0.42528300000000002</c:v>
                </c:pt>
                <c:pt idx="4439">
                  <c:v>0.70742099999999997</c:v>
                </c:pt>
                <c:pt idx="4440">
                  <c:v>0.202846</c:v>
                </c:pt>
                <c:pt idx="4441">
                  <c:v>0.577322</c:v>
                </c:pt>
                <c:pt idx="4442">
                  <c:v>0.18359600000000001</c:v>
                </c:pt>
                <c:pt idx="4443">
                  <c:v>0.52502599999999999</c:v>
                </c:pt>
                <c:pt idx="4444">
                  <c:v>0.19537499999999999</c:v>
                </c:pt>
                <c:pt idx="4445">
                  <c:v>0.70262599999999997</c:v>
                </c:pt>
                <c:pt idx="4446">
                  <c:v>0.46132499999999999</c:v>
                </c:pt>
                <c:pt idx="4447">
                  <c:v>0.24298600000000001</c:v>
                </c:pt>
                <c:pt idx="4448">
                  <c:v>0.33076699999999998</c:v>
                </c:pt>
                <c:pt idx="4449">
                  <c:v>0.21893399999999999</c:v>
                </c:pt>
                <c:pt idx="4450">
                  <c:v>0.723441</c:v>
                </c:pt>
                <c:pt idx="4451">
                  <c:v>3.0111199999999999E-3</c:v>
                </c:pt>
                <c:pt idx="4452">
                  <c:v>0.28002500000000002</c:v>
                </c:pt>
                <c:pt idx="4453">
                  <c:v>0.94723100000000005</c:v>
                </c:pt>
                <c:pt idx="4454">
                  <c:v>0.16780500000000001</c:v>
                </c:pt>
                <c:pt idx="4455">
                  <c:v>0.80455200000000004</c:v>
                </c:pt>
                <c:pt idx="4456">
                  <c:v>0.52796200000000004</c:v>
                </c:pt>
                <c:pt idx="4457">
                  <c:v>0.63843899999999998</c:v>
                </c:pt>
                <c:pt idx="4458">
                  <c:v>6.40294E-2</c:v>
                </c:pt>
                <c:pt idx="4459">
                  <c:v>6.9695300000000002E-2</c:v>
                </c:pt>
                <c:pt idx="4460">
                  <c:v>0.25979799999999997</c:v>
                </c:pt>
                <c:pt idx="4461">
                  <c:v>0.32192300000000001</c:v>
                </c:pt>
                <c:pt idx="4462">
                  <c:v>0.69784800000000002</c:v>
                </c:pt>
                <c:pt idx="4463">
                  <c:v>0.93468600000000002</c:v>
                </c:pt>
                <c:pt idx="4464">
                  <c:v>0.15892200000000001</c:v>
                </c:pt>
                <c:pt idx="4465">
                  <c:v>0.181732</c:v>
                </c:pt>
                <c:pt idx="4466">
                  <c:v>0.44626399999999999</c:v>
                </c:pt>
                <c:pt idx="4467">
                  <c:v>0.90705499999999994</c:v>
                </c:pt>
                <c:pt idx="4468">
                  <c:v>0.81046700000000005</c:v>
                </c:pt>
                <c:pt idx="4469">
                  <c:v>0.60975900000000005</c:v>
                </c:pt>
                <c:pt idx="4470">
                  <c:v>0.651528</c:v>
                </c:pt>
                <c:pt idx="4471">
                  <c:v>0.98879300000000003</c:v>
                </c:pt>
                <c:pt idx="4472">
                  <c:v>0.34008100000000002</c:v>
                </c:pt>
                <c:pt idx="4473">
                  <c:v>0.140296</c:v>
                </c:pt>
                <c:pt idx="4474">
                  <c:v>0.46706199999999998</c:v>
                </c:pt>
                <c:pt idx="4475">
                  <c:v>0.73311400000000004</c:v>
                </c:pt>
                <c:pt idx="4476">
                  <c:v>0.85733099999999995</c:v>
                </c:pt>
                <c:pt idx="4477">
                  <c:v>0.38009199999999999</c:v>
                </c:pt>
                <c:pt idx="4478">
                  <c:v>0.49121799999999999</c:v>
                </c:pt>
                <c:pt idx="4479">
                  <c:v>4.7644899999999997E-2</c:v>
                </c:pt>
                <c:pt idx="4480">
                  <c:v>0.215057</c:v>
                </c:pt>
                <c:pt idx="4481">
                  <c:v>0.172372</c:v>
                </c:pt>
                <c:pt idx="4482">
                  <c:v>0.57213499999999995</c:v>
                </c:pt>
                <c:pt idx="4483">
                  <c:v>7.7876100000000004E-2</c:v>
                </c:pt>
                <c:pt idx="4484">
                  <c:v>0.247976</c:v>
                </c:pt>
                <c:pt idx="4485">
                  <c:v>0.16860600000000001</c:v>
                </c:pt>
                <c:pt idx="4486">
                  <c:v>0.41675699999999999</c:v>
                </c:pt>
                <c:pt idx="4487">
                  <c:v>0.44450099999999998</c:v>
                </c:pt>
                <c:pt idx="4488">
                  <c:v>0.44737500000000002</c:v>
                </c:pt>
                <c:pt idx="4489">
                  <c:v>0.52944199999999997</c:v>
                </c:pt>
                <c:pt idx="4490">
                  <c:v>0.832457</c:v>
                </c:pt>
                <c:pt idx="4491">
                  <c:v>0.31957999999999998</c:v>
                </c:pt>
                <c:pt idx="4492">
                  <c:v>8.3118499999999998E-2</c:v>
                </c:pt>
                <c:pt idx="4493">
                  <c:v>0.65833699999999995</c:v>
                </c:pt>
                <c:pt idx="4494">
                  <c:v>0.415103</c:v>
                </c:pt>
                <c:pt idx="4495">
                  <c:v>0.64480800000000005</c:v>
                </c:pt>
                <c:pt idx="4496">
                  <c:v>0.134468</c:v>
                </c:pt>
                <c:pt idx="4497">
                  <c:v>0.80043699999999995</c:v>
                </c:pt>
                <c:pt idx="4498">
                  <c:v>0.80136600000000002</c:v>
                </c:pt>
                <c:pt idx="4499">
                  <c:v>0.90907300000000002</c:v>
                </c:pt>
                <c:pt idx="4500">
                  <c:v>5.9004899999999999E-2</c:v>
                </c:pt>
                <c:pt idx="4501">
                  <c:v>0.15768399999999999</c:v>
                </c:pt>
                <c:pt idx="4502">
                  <c:v>0.81992100000000001</c:v>
                </c:pt>
                <c:pt idx="4503">
                  <c:v>0.70452800000000004</c:v>
                </c:pt>
                <c:pt idx="4504">
                  <c:v>0.31072699999999998</c:v>
                </c:pt>
                <c:pt idx="4505">
                  <c:v>0.78814099999999998</c:v>
                </c:pt>
                <c:pt idx="4506">
                  <c:v>0.52944599999999997</c:v>
                </c:pt>
                <c:pt idx="4507">
                  <c:v>0.70226</c:v>
                </c:pt>
                <c:pt idx="4508">
                  <c:v>0.281526</c:v>
                </c:pt>
                <c:pt idx="4509">
                  <c:v>0.61684600000000001</c:v>
                </c:pt>
                <c:pt idx="4510">
                  <c:v>0.32780100000000001</c:v>
                </c:pt>
                <c:pt idx="4511">
                  <c:v>0.99419599999999997</c:v>
                </c:pt>
                <c:pt idx="4512">
                  <c:v>0.35189799999999999</c:v>
                </c:pt>
                <c:pt idx="4513">
                  <c:v>6.0361199999999997E-2</c:v>
                </c:pt>
                <c:pt idx="4514">
                  <c:v>0.99965499999999996</c:v>
                </c:pt>
                <c:pt idx="4515">
                  <c:v>0.84690900000000002</c:v>
                </c:pt>
                <c:pt idx="4516">
                  <c:v>0.57804699999999998</c:v>
                </c:pt>
                <c:pt idx="4517">
                  <c:v>0.41244900000000001</c:v>
                </c:pt>
                <c:pt idx="4518">
                  <c:v>0.895984</c:v>
                </c:pt>
                <c:pt idx="4519">
                  <c:v>0.44451499999999999</c:v>
                </c:pt>
                <c:pt idx="4520">
                  <c:v>0.65141000000000004</c:v>
                </c:pt>
                <c:pt idx="4521">
                  <c:v>0.41592600000000002</c:v>
                </c:pt>
                <c:pt idx="4522">
                  <c:v>0.77194799999999997</c:v>
                </c:pt>
                <c:pt idx="4523">
                  <c:v>0.79661800000000005</c:v>
                </c:pt>
                <c:pt idx="4524">
                  <c:v>7.9087299999999999E-2</c:v>
                </c:pt>
                <c:pt idx="4525">
                  <c:v>0.51209300000000002</c:v>
                </c:pt>
                <c:pt idx="4526">
                  <c:v>8.4591100000000002E-2</c:v>
                </c:pt>
                <c:pt idx="4527">
                  <c:v>0.26546900000000001</c:v>
                </c:pt>
                <c:pt idx="4528">
                  <c:v>0.90748700000000004</c:v>
                </c:pt>
                <c:pt idx="4529">
                  <c:v>9.7509899999999997E-2</c:v>
                </c:pt>
                <c:pt idx="4530">
                  <c:v>0.867703</c:v>
                </c:pt>
                <c:pt idx="4531">
                  <c:v>0.459978</c:v>
                </c:pt>
                <c:pt idx="4532">
                  <c:v>0.202629</c:v>
                </c:pt>
                <c:pt idx="4533">
                  <c:v>0.220471</c:v>
                </c:pt>
                <c:pt idx="4534">
                  <c:v>0.74481699999999995</c:v>
                </c:pt>
                <c:pt idx="4535">
                  <c:v>3.7945699999999999E-2</c:v>
                </c:pt>
                <c:pt idx="4536">
                  <c:v>0.13445099999999999</c:v>
                </c:pt>
                <c:pt idx="4537">
                  <c:v>0.65693000000000001</c:v>
                </c:pt>
                <c:pt idx="4538">
                  <c:v>0.19134999999999999</c:v>
                </c:pt>
                <c:pt idx="4539">
                  <c:v>0.35153499999999999</c:v>
                </c:pt>
                <c:pt idx="4540">
                  <c:v>0.227689</c:v>
                </c:pt>
                <c:pt idx="4541">
                  <c:v>0.95577199999999995</c:v>
                </c:pt>
                <c:pt idx="4542">
                  <c:v>0.80593000000000004</c:v>
                </c:pt>
                <c:pt idx="4543">
                  <c:v>0.49502200000000002</c:v>
                </c:pt>
                <c:pt idx="4544">
                  <c:v>0.69923599999999997</c:v>
                </c:pt>
                <c:pt idx="4545">
                  <c:v>0.93248699999999995</c:v>
                </c:pt>
                <c:pt idx="4546">
                  <c:v>0.78062699999999996</c:v>
                </c:pt>
                <c:pt idx="4547">
                  <c:v>0.89516300000000004</c:v>
                </c:pt>
                <c:pt idx="4548">
                  <c:v>0.61735200000000001</c:v>
                </c:pt>
                <c:pt idx="4549">
                  <c:v>0.43681199999999998</c:v>
                </c:pt>
                <c:pt idx="4550">
                  <c:v>0.51381600000000005</c:v>
                </c:pt>
                <c:pt idx="4551">
                  <c:v>0.918902</c:v>
                </c:pt>
                <c:pt idx="4552">
                  <c:v>0.64363499999999996</c:v>
                </c:pt>
                <c:pt idx="4553">
                  <c:v>0.390152</c:v>
                </c:pt>
                <c:pt idx="4554">
                  <c:v>0.86889000000000005</c:v>
                </c:pt>
                <c:pt idx="4555">
                  <c:v>0.60578699999999996</c:v>
                </c:pt>
                <c:pt idx="4556">
                  <c:v>0.44933000000000001</c:v>
                </c:pt>
                <c:pt idx="4557">
                  <c:v>8.1515400000000002E-2</c:v>
                </c:pt>
                <c:pt idx="4558">
                  <c:v>0.25429400000000002</c:v>
                </c:pt>
                <c:pt idx="4559">
                  <c:v>4.2427399999999997E-2</c:v>
                </c:pt>
                <c:pt idx="4560">
                  <c:v>0.21159500000000001</c:v>
                </c:pt>
                <c:pt idx="4561">
                  <c:v>0.98127699999999995</c:v>
                </c:pt>
                <c:pt idx="4562">
                  <c:v>0.124533</c:v>
                </c:pt>
                <c:pt idx="4563">
                  <c:v>1.23502E-2</c:v>
                </c:pt>
                <c:pt idx="4564">
                  <c:v>3.4676199999999997E-2</c:v>
                </c:pt>
                <c:pt idx="4565">
                  <c:v>0.53115400000000002</c:v>
                </c:pt>
                <c:pt idx="4566">
                  <c:v>0.21892200000000001</c:v>
                </c:pt>
                <c:pt idx="4567">
                  <c:v>0.74357700000000004</c:v>
                </c:pt>
                <c:pt idx="4568">
                  <c:v>0.55359899999999995</c:v>
                </c:pt>
                <c:pt idx="4569">
                  <c:v>0.69154700000000002</c:v>
                </c:pt>
                <c:pt idx="4570">
                  <c:v>0.68660299999999996</c:v>
                </c:pt>
                <c:pt idx="4571">
                  <c:v>0.57505300000000004</c:v>
                </c:pt>
                <c:pt idx="4572">
                  <c:v>1.06926E-2</c:v>
                </c:pt>
                <c:pt idx="4573">
                  <c:v>0.50851199999999996</c:v>
                </c:pt>
                <c:pt idx="4574">
                  <c:v>0.50593999999999995</c:v>
                </c:pt>
                <c:pt idx="4575">
                  <c:v>0.86556500000000003</c:v>
                </c:pt>
                <c:pt idx="4576">
                  <c:v>0.41627199999999998</c:v>
                </c:pt>
                <c:pt idx="4577">
                  <c:v>0.854294</c:v>
                </c:pt>
                <c:pt idx="4578">
                  <c:v>0.31588699999999997</c:v>
                </c:pt>
                <c:pt idx="4579">
                  <c:v>0.46432200000000001</c:v>
                </c:pt>
                <c:pt idx="4580">
                  <c:v>0.215309</c:v>
                </c:pt>
                <c:pt idx="4581">
                  <c:v>0.551956</c:v>
                </c:pt>
                <c:pt idx="4582">
                  <c:v>0.39058199999999998</c:v>
                </c:pt>
                <c:pt idx="4583">
                  <c:v>0.465142</c:v>
                </c:pt>
                <c:pt idx="4584">
                  <c:v>0.77569299999999997</c:v>
                </c:pt>
                <c:pt idx="4585">
                  <c:v>0.75093900000000002</c:v>
                </c:pt>
                <c:pt idx="4586">
                  <c:v>0.44007499999999999</c:v>
                </c:pt>
                <c:pt idx="4587">
                  <c:v>0.89888699999999999</c:v>
                </c:pt>
                <c:pt idx="4588">
                  <c:v>0.19422500000000001</c:v>
                </c:pt>
                <c:pt idx="4589">
                  <c:v>0.27851700000000001</c:v>
                </c:pt>
                <c:pt idx="4590">
                  <c:v>0.34927399999999997</c:v>
                </c:pt>
                <c:pt idx="4591">
                  <c:v>0.127637</c:v>
                </c:pt>
                <c:pt idx="4592">
                  <c:v>0.21420700000000001</c:v>
                </c:pt>
                <c:pt idx="4593">
                  <c:v>0.410165</c:v>
                </c:pt>
                <c:pt idx="4594">
                  <c:v>0.94262500000000005</c:v>
                </c:pt>
                <c:pt idx="4595">
                  <c:v>0.543184</c:v>
                </c:pt>
                <c:pt idx="4596">
                  <c:v>0.68487399999999998</c:v>
                </c:pt>
                <c:pt idx="4597">
                  <c:v>0.83349600000000001</c:v>
                </c:pt>
                <c:pt idx="4598">
                  <c:v>0.76196299999999995</c:v>
                </c:pt>
                <c:pt idx="4599">
                  <c:v>0.74945799999999996</c:v>
                </c:pt>
                <c:pt idx="4600">
                  <c:v>0.50178299999999998</c:v>
                </c:pt>
                <c:pt idx="4601">
                  <c:v>0.43998999999999999</c:v>
                </c:pt>
                <c:pt idx="4602">
                  <c:v>0.24159700000000001</c:v>
                </c:pt>
                <c:pt idx="4603">
                  <c:v>0.66858499999999998</c:v>
                </c:pt>
                <c:pt idx="4604">
                  <c:v>0.101423</c:v>
                </c:pt>
                <c:pt idx="4605">
                  <c:v>0.425757</c:v>
                </c:pt>
                <c:pt idx="4606">
                  <c:v>2.45311E-2</c:v>
                </c:pt>
                <c:pt idx="4607">
                  <c:v>0.52093999999999996</c:v>
                </c:pt>
                <c:pt idx="4608">
                  <c:v>0.44419199999999998</c:v>
                </c:pt>
                <c:pt idx="4609">
                  <c:v>0.98999599999999999</c:v>
                </c:pt>
                <c:pt idx="4610">
                  <c:v>0.96840899999999996</c:v>
                </c:pt>
                <c:pt idx="4611">
                  <c:v>0.57357100000000005</c:v>
                </c:pt>
                <c:pt idx="4612">
                  <c:v>0.88220500000000002</c:v>
                </c:pt>
                <c:pt idx="4613">
                  <c:v>0.98245400000000005</c:v>
                </c:pt>
                <c:pt idx="4614">
                  <c:v>0.65361100000000005</c:v>
                </c:pt>
                <c:pt idx="4615">
                  <c:v>0.88601700000000005</c:v>
                </c:pt>
                <c:pt idx="4616">
                  <c:v>0.83065500000000003</c:v>
                </c:pt>
                <c:pt idx="4617">
                  <c:v>0.74158500000000005</c:v>
                </c:pt>
                <c:pt idx="4618">
                  <c:v>0.67016299999999995</c:v>
                </c:pt>
                <c:pt idx="4619">
                  <c:v>0.69866099999999998</c:v>
                </c:pt>
                <c:pt idx="4620">
                  <c:v>0.21058299999999999</c:v>
                </c:pt>
                <c:pt idx="4621">
                  <c:v>0.97097599999999995</c:v>
                </c:pt>
                <c:pt idx="4622">
                  <c:v>0.49508000000000002</c:v>
                </c:pt>
                <c:pt idx="4623">
                  <c:v>0.181009</c:v>
                </c:pt>
                <c:pt idx="4624">
                  <c:v>0.48635299999999998</c:v>
                </c:pt>
                <c:pt idx="4625">
                  <c:v>0.73181499999999999</c:v>
                </c:pt>
                <c:pt idx="4626">
                  <c:v>0.99482800000000005</c:v>
                </c:pt>
                <c:pt idx="4627">
                  <c:v>0.37814300000000001</c:v>
                </c:pt>
                <c:pt idx="4628">
                  <c:v>0.95674700000000001</c:v>
                </c:pt>
                <c:pt idx="4629">
                  <c:v>0.62640799999999996</c:v>
                </c:pt>
                <c:pt idx="4630">
                  <c:v>0.86855800000000005</c:v>
                </c:pt>
                <c:pt idx="4631">
                  <c:v>3.2738499999999997E-2</c:v>
                </c:pt>
                <c:pt idx="4632">
                  <c:v>0.59810200000000002</c:v>
                </c:pt>
                <c:pt idx="4633">
                  <c:v>0.40604899999999999</c:v>
                </c:pt>
                <c:pt idx="4634">
                  <c:v>0.78364900000000004</c:v>
                </c:pt>
                <c:pt idx="4635">
                  <c:v>0.35086299999999998</c:v>
                </c:pt>
                <c:pt idx="4636">
                  <c:v>0.63011200000000001</c:v>
                </c:pt>
                <c:pt idx="4637">
                  <c:v>0.61344399999999999</c:v>
                </c:pt>
                <c:pt idx="4638">
                  <c:v>0.96409999999999996</c:v>
                </c:pt>
                <c:pt idx="4639">
                  <c:v>0.65947299999999998</c:v>
                </c:pt>
                <c:pt idx="4640">
                  <c:v>0.77133300000000005</c:v>
                </c:pt>
                <c:pt idx="4641">
                  <c:v>0.223328</c:v>
                </c:pt>
                <c:pt idx="4642">
                  <c:v>0.95397699999999996</c:v>
                </c:pt>
                <c:pt idx="4643">
                  <c:v>4.1285799999999998E-2</c:v>
                </c:pt>
                <c:pt idx="4644">
                  <c:v>0.40164100000000003</c:v>
                </c:pt>
                <c:pt idx="4645">
                  <c:v>0.57000300000000004</c:v>
                </c:pt>
                <c:pt idx="4646">
                  <c:v>0.81599999999999995</c:v>
                </c:pt>
                <c:pt idx="4647">
                  <c:v>0.33354499999999998</c:v>
                </c:pt>
                <c:pt idx="4648">
                  <c:v>0.78776800000000002</c:v>
                </c:pt>
                <c:pt idx="4649">
                  <c:v>0.59781600000000001</c:v>
                </c:pt>
                <c:pt idx="4650">
                  <c:v>0.39250600000000002</c:v>
                </c:pt>
                <c:pt idx="4651">
                  <c:v>0.426485</c:v>
                </c:pt>
                <c:pt idx="4652">
                  <c:v>0.49086299999999999</c:v>
                </c:pt>
                <c:pt idx="4653">
                  <c:v>0.26041900000000001</c:v>
                </c:pt>
                <c:pt idx="4654">
                  <c:v>0.61153999999999997</c:v>
                </c:pt>
                <c:pt idx="4655">
                  <c:v>0.213001</c:v>
                </c:pt>
                <c:pt idx="4656">
                  <c:v>0.47311999999999999</c:v>
                </c:pt>
                <c:pt idx="4657">
                  <c:v>0.29281400000000002</c:v>
                </c:pt>
                <c:pt idx="4658">
                  <c:v>0.83971600000000002</c:v>
                </c:pt>
                <c:pt idx="4659">
                  <c:v>0.23715700000000001</c:v>
                </c:pt>
                <c:pt idx="4660">
                  <c:v>0.221336</c:v>
                </c:pt>
                <c:pt idx="4661">
                  <c:v>0.23369599999999999</c:v>
                </c:pt>
                <c:pt idx="4662">
                  <c:v>0.24271200000000001</c:v>
                </c:pt>
                <c:pt idx="4663">
                  <c:v>0.492394</c:v>
                </c:pt>
                <c:pt idx="4664">
                  <c:v>0.84215899999999999</c:v>
                </c:pt>
                <c:pt idx="4665">
                  <c:v>0.99646500000000005</c:v>
                </c:pt>
                <c:pt idx="4666">
                  <c:v>0.55173099999999997</c:v>
                </c:pt>
                <c:pt idx="4667">
                  <c:v>0.67327599999999999</c:v>
                </c:pt>
                <c:pt idx="4668">
                  <c:v>0.55652199999999996</c:v>
                </c:pt>
                <c:pt idx="4669">
                  <c:v>0.87455499999999997</c:v>
                </c:pt>
                <c:pt idx="4670">
                  <c:v>0.64164100000000002</c:v>
                </c:pt>
                <c:pt idx="4671">
                  <c:v>0.67087699999999995</c:v>
                </c:pt>
                <c:pt idx="4672">
                  <c:v>0.65254800000000002</c:v>
                </c:pt>
                <c:pt idx="4673">
                  <c:v>0.116593</c:v>
                </c:pt>
                <c:pt idx="4674">
                  <c:v>0.733514</c:v>
                </c:pt>
                <c:pt idx="4675">
                  <c:v>0.30894199999999999</c:v>
                </c:pt>
                <c:pt idx="4676">
                  <c:v>0.111336</c:v>
                </c:pt>
                <c:pt idx="4677">
                  <c:v>0.66600599999999999</c:v>
                </c:pt>
                <c:pt idx="4678">
                  <c:v>0.66962500000000003</c:v>
                </c:pt>
                <c:pt idx="4679">
                  <c:v>0.54299799999999998</c:v>
                </c:pt>
                <c:pt idx="4680">
                  <c:v>0.94137000000000004</c:v>
                </c:pt>
                <c:pt idx="4681">
                  <c:v>0.62507100000000004</c:v>
                </c:pt>
                <c:pt idx="4682">
                  <c:v>0.68758699999999995</c:v>
                </c:pt>
                <c:pt idx="4683">
                  <c:v>0.60738999999999999</c:v>
                </c:pt>
                <c:pt idx="4684">
                  <c:v>0.37809700000000002</c:v>
                </c:pt>
                <c:pt idx="4685">
                  <c:v>0.58770100000000003</c:v>
                </c:pt>
                <c:pt idx="4686">
                  <c:v>0.36638300000000001</c:v>
                </c:pt>
                <c:pt idx="4687">
                  <c:v>0.212725</c:v>
                </c:pt>
                <c:pt idx="4688">
                  <c:v>8.2819199999999996E-2</c:v>
                </c:pt>
                <c:pt idx="4689">
                  <c:v>0.80414399999999997</c:v>
                </c:pt>
                <c:pt idx="4690">
                  <c:v>0.63732599999999995</c:v>
                </c:pt>
                <c:pt idx="4691">
                  <c:v>0.99264600000000003</c:v>
                </c:pt>
                <c:pt idx="4692">
                  <c:v>0.29903400000000002</c:v>
                </c:pt>
                <c:pt idx="4693">
                  <c:v>0.54975399999999996</c:v>
                </c:pt>
                <c:pt idx="4694">
                  <c:v>0.79057599999999995</c:v>
                </c:pt>
                <c:pt idx="4695">
                  <c:v>0.67558399999999996</c:v>
                </c:pt>
                <c:pt idx="4696">
                  <c:v>0.421653</c:v>
                </c:pt>
                <c:pt idx="4697">
                  <c:v>0.55393199999999998</c:v>
                </c:pt>
                <c:pt idx="4698">
                  <c:v>0.54420299999999999</c:v>
                </c:pt>
                <c:pt idx="4699">
                  <c:v>0.79313800000000001</c:v>
                </c:pt>
                <c:pt idx="4700">
                  <c:v>0.60564700000000005</c:v>
                </c:pt>
                <c:pt idx="4701">
                  <c:v>0.634162</c:v>
                </c:pt>
                <c:pt idx="4702">
                  <c:v>0.61324500000000004</c:v>
                </c:pt>
                <c:pt idx="4703">
                  <c:v>0.13213900000000001</c:v>
                </c:pt>
                <c:pt idx="4704">
                  <c:v>0.31989400000000001</c:v>
                </c:pt>
                <c:pt idx="4705">
                  <c:v>0.90017599999999998</c:v>
                </c:pt>
                <c:pt idx="4706">
                  <c:v>0.41737999999999997</c:v>
                </c:pt>
                <c:pt idx="4707">
                  <c:v>0.98016899999999996</c:v>
                </c:pt>
                <c:pt idx="4708">
                  <c:v>0.49093300000000001</c:v>
                </c:pt>
                <c:pt idx="4709">
                  <c:v>0.66716900000000001</c:v>
                </c:pt>
                <c:pt idx="4710">
                  <c:v>0.36250199999999999</c:v>
                </c:pt>
                <c:pt idx="4711">
                  <c:v>0.216583</c:v>
                </c:pt>
                <c:pt idx="4712">
                  <c:v>0.41340100000000002</c:v>
                </c:pt>
                <c:pt idx="4713">
                  <c:v>2.84733E-2</c:v>
                </c:pt>
                <c:pt idx="4714">
                  <c:v>6.0044599999999997E-2</c:v>
                </c:pt>
                <c:pt idx="4715">
                  <c:v>0.55001800000000001</c:v>
                </c:pt>
                <c:pt idx="4716">
                  <c:v>0.95648100000000003</c:v>
                </c:pt>
                <c:pt idx="4717">
                  <c:v>0.56478499999999998</c:v>
                </c:pt>
                <c:pt idx="4718">
                  <c:v>0.55550999999999995</c:v>
                </c:pt>
                <c:pt idx="4719">
                  <c:v>0.75756800000000002</c:v>
                </c:pt>
                <c:pt idx="4720">
                  <c:v>0.52316499999999999</c:v>
                </c:pt>
                <c:pt idx="4721">
                  <c:v>0.223362</c:v>
                </c:pt>
                <c:pt idx="4722">
                  <c:v>0.73689800000000005</c:v>
                </c:pt>
                <c:pt idx="4723">
                  <c:v>0.84641100000000002</c:v>
                </c:pt>
                <c:pt idx="4724">
                  <c:v>6.0590100000000001E-2</c:v>
                </c:pt>
                <c:pt idx="4725">
                  <c:v>0.88835600000000003</c:v>
                </c:pt>
                <c:pt idx="4726">
                  <c:v>2.6481899999999999E-2</c:v>
                </c:pt>
                <c:pt idx="4727">
                  <c:v>0.63181399999999999</c:v>
                </c:pt>
                <c:pt idx="4728">
                  <c:v>0.78202499999999997</c:v>
                </c:pt>
                <c:pt idx="4729">
                  <c:v>8.5311300000000007E-2</c:v>
                </c:pt>
                <c:pt idx="4730">
                  <c:v>0.87772099999999997</c:v>
                </c:pt>
                <c:pt idx="4731">
                  <c:v>0.503251</c:v>
                </c:pt>
                <c:pt idx="4732">
                  <c:v>0.89365899999999998</c:v>
                </c:pt>
                <c:pt idx="4733">
                  <c:v>0.59448699999999999</c:v>
                </c:pt>
                <c:pt idx="4734">
                  <c:v>0.27260000000000001</c:v>
                </c:pt>
                <c:pt idx="4735">
                  <c:v>4.3341499999999998E-2</c:v>
                </c:pt>
                <c:pt idx="4736">
                  <c:v>4.4609000000000003E-2</c:v>
                </c:pt>
                <c:pt idx="4737">
                  <c:v>0.45044499999999998</c:v>
                </c:pt>
                <c:pt idx="4738">
                  <c:v>0.43002899999999999</c:v>
                </c:pt>
                <c:pt idx="4739">
                  <c:v>0.134772</c:v>
                </c:pt>
                <c:pt idx="4740">
                  <c:v>0.211094</c:v>
                </c:pt>
                <c:pt idx="4741">
                  <c:v>0.12031799999999999</c:v>
                </c:pt>
                <c:pt idx="4742">
                  <c:v>0.79095400000000005</c:v>
                </c:pt>
                <c:pt idx="4743">
                  <c:v>0.491537</c:v>
                </c:pt>
                <c:pt idx="4744">
                  <c:v>0.17437900000000001</c:v>
                </c:pt>
                <c:pt idx="4745">
                  <c:v>0.14454700000000001</c:v>
                </c:pt>
                <c:pt idx="4746">
                  <c:v>0.61656699999999998</c:v>
                </c:pt>
                <c:pt idx="4747">
                  <c:v>0.83630400000000005</c:v>
                </c:pt>
                <c:pt idx="4748">
                  <c:v>0.91564599999999996</c:v>
                </c:pt>
                <c:pt idx="4749">
                  <c:v>0.49413400000000002</c:v>
                </c:pt>
                <c:pt idx="4750">
                  <c:v>0.88986100000000001</c:v>
                </c:pt>
                <c:pt idx="4751">
                  <c:v>0.64385999999999999</c:v>
                </c:pt>
                <c:pt idx="4752">
                  <c:v>6.2364000000000003E-2</c:v>
                </c:pt>
                <c:pt idx="4753">
                  <c:v>0.75115399999999999</c:v>
                </c:pt>
                <c:pt idx="4754">
                  <c:v>0.97655800000000004</c:v>
                </c:pt>
                <c:pt idx="4755">
                  <c:v>0.67064599999999996</c:v>
                </c:pt>
                <c:pt idx="4756">
                  <c:v>0.26576</c:v>
                </c:pt>
                <c:pt idx="4757">
                  <c:v>0.176894</c:v>
                </c:pt>
                <c:pt idx="4758">
                  <c:v>0.365033</c:v>
                </c:pt>
                <c:pt idx="4759">
                  <c:v>0.58409999999999995</c:v>
                </c:pt>
                <c:pt idx="4760">
                  <c:v>0.92130199999999995</c:v>
                </c:pt>
                <c:pt idx="4761">
                  <c:v>0.130611</c:v>
                </c:pt>
                <c:pt idx="4762">
                  <c:v>8.4553799999999998E-2</c:v>
                </c:pt>
                <c:pt idx="4763">
                  <c:v>3.4588500000000001E-2</c:v>
                </c:pt>
                <c:pt idx="4764">
                  <c:v>0.70289299999999999</c:v>
                </c:pt>
                <c:pt idx="4765">
                  <c:v>0.93708899999999995</c:v>
                </c:pt>
                <c:pt idx="4766">
                  <c:v>0.26034299999999999</c:v>
                </c:pt>
                <c:pt idx="4767">
                  <c:v>0.25807000000000002</c:v>
                </c:pt>
                <c:pt idx="4768">
                  <c:v>0.143341</c:v>
                </c:pt>
                <c:pt idx="4769">
                  <c:v>0.97588699999999995</c:v>
                </c:pt>
                <c:pt idx="4770">
                  <c:v>0.38561499999999999</c:v>
                </c:pt>
                <c:pt idx="4771">
                  <c:v>0.41336899999999999</c:v>
                </c:pt>
                <c:pt idx="4772">
                  <c:v>0.84423300000000001</c:v>
                </c:pt>
                <c:pt idx="4773">
                  <c:v>0.96969000000000005</c:v>
                </c:pt>
                <c:pt idx="4774">
                  <c:v>0.32474999999999998</c:v>
                </c:pt>
                <c:pt idx="4775">
                  <c:v>0.140434</c:v>
                </c:pt>
                <c:pt idx="4776">
                  <c:v>0.107991</c:v>
                </c:pt>
                <c:pt idx="4777">
                  <c:v>0.125698</c:v>
                </c:pt>
                <c:pt idx="4778">
                  <c:v>0.321857</c:v>
                </c:pt>
                <c:pt idx="4779">
                  <c:v>0.16395000000000001</c:v>
                </c:pt>
                <c:pt idx="4780">
                  <c:v>0.62264200000000003</c:v>
                </c:pt>
                <c:pt idx="4781">
                  <c:v>0.17879</c:v>
                </c:pt>
                <c:pt idx="4782">
                  <c:v>0.60214400000000001</c:v>
                </c:pt>
                <c:pt idx="4783">
                  <c:v>0.20382600000000001</c:v>
                </c:pt>
                <c:pt idx="4784">
                  <c:v>0.720136</c:v>
                </c:pt>
                <c:pt idx="4785">
                  <c:v>0.73348100000000005</c:v>
                </c:pt>
                <c:pt idx="4786">
                  <c:v>0.75492599999999999</c:v>
                </c:pt>
                <c:pt idx="4787">
                  <c:v>0.12765299999999999</c:v>
                </c:pt>
                <c:pt idx="4788">
                  <c:v>0.82120800000000005</c:v>
                </c:pt>
                <c:pt idx="4789">
                  <c:v>0.70844399999999996</c:v>
                </c:pt>
                <c:pt idx="4790">
                  <c:v>0.345387</c:v>
                </c:pt>
                <c:pt idx="4791">
                  <c:v>0.78138300000000005</c:v>
                </c:pt>
                <c:pt idx="4792">
                  <c:v>0.67388400000000004</c:v>
                </c:pt>
                <c:pt idx="4793">
                  <c:v>0.717391</c:v>
                </c:pt>
                <c:pt idx="4794">
                  <c:v>0.863402</c:v>
                </c:pt>
                <c:pt idx="4795">
                  <c:v>0.32792199999999999</c:v>
                </c:pt>
                <c:pt idx="4796">
                  <c:v>0.70765699999999998</c:v>
                </c:pt>
                <c:pt idx="4797">
                  <c:v>0.25933699999999998</c:v>
                </c:pt>
                <c:pt idx="4798">
                  <c:v>0.444494</c:v>
                </c:pt>
                <c:pt idx="4799">
                  <c:v>7.1633699999999995E-2</c:v>
                </c:pt>
                <c:pt idx="4800">
                  <c:v>5.7156199999999997E-2</c:v>
                </c:pt>
                <c:pt idx="4801">
                  <c:v>0.36195300000000002</c:v>
                </c:pt>
                <c:pt idx="4802">
                  <c:v>0.83877699999999999</c:v>
                </c:pt>
                <c:pt idx="4803">
                  <c:v>0.50585100000000005</c:v>
                </c:pt>
                <c:pt idx="4804">
                  <c:v>0.37271399999999999</c:v>
                </c:pt>
                <c:pt idx="4805">
                  <c:v>1.9611099999999999E-2</c:v>
                </c:pt>
                <c:pt idx="4806">
                  <c:v>0.37648599999999999</c:v>
                </c:pt>
                <c:pt idx="4807">
                  <c:v>0.124823</c:v>
                </c:pt>
                <c:pt idx="4808">
                  <c:v>0.96280100000000002</c:v>
                </c:pt>
                <c:pt idx="4809">
                  <c:v>0.79053899999999999</c:v>
                </c:pt>
                <c:pt idx="4810">
                  <c:v>1.0125500000000001E-3</c:v>
                </c:pt>
                <c:pt idx="4811">
                  <c:v>0.53825999999999996</c:v>
                </c:pt>
                <c:pt idx="4812">
                  <c:v>3.6181299999999998E-3</c:v>
                </c:pt>
                <c:pt idx="4813">
                  <c:v>0.539686</c:v>
                </c:pt>
                <c:pt idx="4814">
                  <c:v>0.866815</c:v>
                </c:pt>
                <c:pt idx="4815">
                  <c:v>0.42956100000000003</c:v>
                </c:pt>
                <c:pt idx="4816">
                  <c:v>6.7757399999999995E-2</c:v>
                </c:pt>
                <c:pt idx="4817">
                  <c:v>0.116288</c:v>
                </c:pt>
                <c:pt idx="4818">
                  <c:v>0.82881400000000005</c:v>
                </c:pt>
                <c:pt idx="4819">
                  <c:v>0.271513</c:v>
                </c:pt>
                <c:pt idx="4820">
                  <c:v>0.64598699999999998</c:v>
                </c:pt>
                <c:pt idx="4821">
                  <c:v>0.45474500000000001</c:v>
                </c:pt>
                <c:pt idx="4822">
                  <c:v>0.72661500000000001</c:v>
                </c:pt>
                <c:pt idx="4823">
                  <c:v>0.55188499999999996</c:v>
                </c:pt>
                <c:pt idx="4824">
                  <c:v>0.73507800000000001</c:v>
                </c:pt>
                <c:pt idx="4825">
                  <c:v>0.430226</c:v>
                </c:pt>
                <c:pt idx="4826">
                  <c:v>0.387181</c:v>
                </c:pt>
                <c:pt idx="4827">
                  <c:v>0.14438699999999999</c:v>
                </c:pt>
                <c:pt idx="4828">
                  <c:v>0.83971099999999999</c:v>
                </c:pt>
                <c:pt idx="4829">
                  <c:v>0.98806899999999998</c:v>
                </c:pt>
                <c:pt idx="4830">
                  <c:v>0.93441200000000002</c:v>
                </c:pt>
                <c:pt idx="4831">
                  <c:v>0.46723300000000001</c:v>
                </c:pt>
                <c:pt idx="4832">
                  <c:v>0.22225600000000001</c:v>
                </c:pt>
                <c:pt idx="4833">
                  <c:v>0.18654599999999999</c:v>
                </c:pt>
                <c:pt idx="4834">
                  <c:v>0.35688599999999998</c:v>
                </c:pt>
                <c:pt idx="4835">
                  <c:v>0.74922200000000005</c:v>
                </c:pt>
                <c:pt idx="4836">
                  <c:v>0.36972500000000003</c:v>
                </c:pt>
                <c:pt idx="4837">
                  <c:v>0.36978</c:v>
                </c:pt>
                <c:pt idx="4838">
                  <c:v>0.121697</c:v>
                </c:pt>
                <c:pt idx="4839">
                  <c:v>0.744147</c:v>
                </c:pt>
                <c:pt idx="4840">
                  <c:v>0.92550699999999997</c:v>
                </c:pt>
                <c:pt idx="4841">
                  <c:v>0.15420700000000001</c:v>
                </c:pt>
                <c:pt idx="4842">
                  <c:v>0.25164199999999998</c:v>
                </c:pt>
                <c:pt idx="4843">
                  <c:v>0.45373999999999998</c:v>
                </c:pt>
                <c:pt idx="4844">
                  <c:v>0.50949199999999994</c:v>
                </c:pt>
                <c:pt idx="4845">
                  <c:v>0.94062299999999999</c:v>
                </c:pt>
                <c:pt idx="4846">
                  <c:v>0.63949</c:v>
                </c:pt>
                <c:pt idx="4847">
                  <c:v>0.68219799999999997</c:v>
                </c:pt>
                <c:pt idx="4848">
                  <c:v>0.16091800000000001</c:v>
                </c:pt>
                <c:pt idx="4849">
                  <c:v>0.93354800000000004</c:v>
                </c:pt>
                <c:pt idx="4850">
                  <c:v>0.66871199999999997</c:v>
                </c:pt>
                <c:pt idx="4851">
                  <c:v>0.94687200000000005</c:v>
                </c:pt>
                <c:pt idx="4852">
                  <c:v>0.14196300000000001</c:v>
                </c:pt>
                <c:pt idx="4853">
                  <c:v>0.52419000000000004</c:v>
                </c:pt>
                <c:pt idx="4854">
                  <c:v>0.68153200000000003</c:v>
                </c:pt>
                <c:pt idx="4855">
                  <c:v>0.57188600000000001</c:v>
                </c:pt>
                <c:pt idx="4856">
                  <c:v>0.22039800000000001</c:v>
                </c:pt>
                <c:pt idx="4857">
                  <c:v>0.43382599999999999</c:v>
                </c:pt>
                <c:pt idx="4858">
                  <c:v>3.2087900000000003E-2</c:v>
                </c:pt>
                <c:pt idx="4859">
                  <c:v>0.39715099999999998</c:v>
                </c:pt>
                <c:pt idx="4860">
                  <c:v>7.9603800000000002E-2</c:v>
                </c:pt>
                <c:pt idx="4861">
                  <c:v>0.93190799999999996</c:v>
                </c:pt>
                <c:pt idx="4862">
                  <c:v>9.5665899999999998E-2</c:v>
                </c:pt>
                <c:pt idx="4863">
                  <c:v>0.86695900000000004</c:v>
                </c:pt>
                <c:pt idx="4864">
                  <c:v>0.78797399999999995</c:v>
                </c:pt>
                <c:pt idx="4865">
                  <c:v>0.92213000000000001</c:v>
                </c:pt>
                <c:pt idx="4866">
                  <c:v>0.51751199999999997</c:v>
                </c:pt>
                <c:pt idx="4867">
                  <c:v>0.95918300000000001</c:v>
                </c:pt>
                <c:pt idx="4868">
                  <c:v>4.8109399999999997E-3</c:v>
                </c:pt>
                <c:pt idx="4869">
                  <c:v>0.93616900000000003</c:v>
                </c:pt>
                <c:pt idx="4870">
                  <c:v>0.55943200000000004</c:v>
                </c:pt>
                <c:pt idx="4871">
                  <c:v>6.6202300000000004E-3</c:v>
                </c:pt>
                <c:pt idx="4872">
                  <c:v>0.60612699999999997</c:v>
                </c:pt>
                <c:pt idx="4873">
                  <c:v>0.64773700000000001</c:v>
                </c:pt>
                <c:pt idx="4874">
                  <c:v>6.0802599999999998E-2</c:v>
                </c:pt>
                <c:pt idx="4875">
                  <c:v>0.74382400000000004</c:v>
                </c:pt>
                <c:pt idx="4876">
                  <c:v>0.12560099999999999</c:v>
                </c:pt>
                <c:pt idx="4877">
                  <c:v>0.80163399999999996</c:v>
                </c:pt>
                <c:pt idx="4878">
                  <c:v>0.82501500000000005</c:v>
                </c:pt>
                <c:pt idx="4879">
                  <c:v>0.73770999999999998</c:v>
                </c:pt>
                <c:pt idx="4880">
                  <c:v>0.78223399999999998</c:v>
                </c:pt>
                <c:pt idx="4881">
                  <c:v>0.80006100000000002</c:v>
                </c:pt>
                <c:pt idx="4882">
                  <c:v>1.1188399999999999E-2</c:v>
                </c:pt>
                <c:pt idx="4883">
                  <c:v>0.13639299999999999</c:v>
                </c:pt>
                <c:pt idx="4884">
                  <c:v>0.23850099999999999</c:v>
                </c:pt>
                <c:pt idx="4885">
                  <c:v>0.232042</c:v>
                </c:pt>
                <c:pt idx="4886">
                  <c:v>0.83949600000000002</c:v>
                </c:pt>
                <c:pt idx="4887">
                  <c:v>0.182529</c:v>
                </c:pt>
                <c:pt idx="4888">
                  <c:v>0.16905999999999999</c:v>
                </c:pt>
                <c:pt idx="4889">
                  <c:v>0.145261</c:v>
                </c:pt>
                <c:pt idx="4890">
                  <c:v>0.96180200000000005</c:v>
                </c:pt>
                <c:pt idx="4891">
                  <c:v>2.47736E-2</c:v>
                </c:pt>
                <c:pt idx="4892">
                  <c:v>0.62251900000000004</c:v>
                </c:pt>
                <c:pt idx="4893">
                  <c:v>0.43923400000000001</c:v>
                </c:pt>
                <c:pt idx="4894">
                  <c:v>4.8156999999999998E-2</c:v>
                </c:pt>
                <c:pt idx="4895">
                  <c:v>0.64737800000000001</c:v>
                </c:pt>
                <c:pt idx="4896">
                  <c:v>0.93248200000000003</c:v>
                </c:pt>
                <c:pt idx="4897">
                  <c:v>0.51610599999999995</c:v>
                </c:pt>
                <c:pt idx="4898">
                  <c:v>0.56303700000000001</c:v>
                </c:pt>
                <c:pt idx="4899">
                  <c:v>0.99316700000000002</c:v>
                </c:pt>
                <c:pt idx="4900">
                  <c:v>0.86917800000000001</c:v>
                </c:pt>
                <c:pt idx="4901">
                  <c:v>0.249141</c:v>
                </c:pt>
                <c:pt idx="4902">
                  <c:v>0.62074799999999997</c:v>
                </c:pt>
                <c:pt idx="4903">
                  <c:v>0.46684300000000001</c:v>
                </c:pt>
                <c:pt idx="4904">
                  <c:v>0.47492800000000002</c:v>
                </c:pt>
                <c:pt idx="4905">
                  <c:v>0.98931000000000002</c:v>
                </c:pt>
                <c:pt idx="4906">
                  <c:v>0.77263899999999996</c:v>
                </c:pt>
                <c:pt idx="4907">
                  <c:v>7.1402999999999994E-2</c:v>
                </c:pt>
                <c:pt idx="4908">
                  <c:v>0.122923</c:v>
                </c:pt>
                <c:pt idx="4909">
                  <c:v>4.5348399999999997E-2</c:v>
                </c:pt>
                <c:pt idx="4910">
                  <c:v>0.82992200000000005</c:v>
                </c:pt>
                <c:pt idx="4911">
                  <c:v>0.283773</c:v>
                </c:pt>
                <c:pt idx="4912">
                  <c:v>0.862174</c:v>
                </c:pt>
                <c:pt idx="4913">
                  <c:v>0.56515199999999999</c:v>
                </c:pt>
                <c:pt idx="4914">
                  <c:v>0.58153299999999997</c:v>
                </c:pt>
                <c:pt idx="4915">
                  <c:v>6.8966700000000006E-2</c:v>
                </c:pt>
                <c:pt idx="4916">
                  <c:v>0.15171499999999999</c:v>
                </c:pt>
                <c:pt idx="4917">
                  <c:v>0.76581999999999995</c:v>
                </c:pt>
                <c:pt idx="4918">
                  <c:v>0.52698599999999995</c:v>
                </c:pt>
                <c:pt idx="4919">
                  <c:v>0.759413</c:v>
                </c:pt>
                <c:pt idx="4920">
                  <c:v>0.83736600000000005</c:v>
                </c:pt>
                <c:pt idx="4921">
                  <c:v>0.83039200000000002</c:v>
                </c:pt>
                <c:pt idx="4922">
                  <c:v>0.24376700000000001</c:v>
                </c:pt>
                <c:pt idx="4923">
                  <c:v>0.63488</c:v>
                </c:pt>
                <c:pt idx="4924">
                  <c:v>0.81393700000000002</c:v>
                </c:pt>
                <c:pt idx="4925">
                  <c:v>0.17427999999999999</c:v>
                </c:pt>
                <c:pt idx="4926">
                  <c:v>0.61643700000000001</c:v>
                </c:pt>
                <c:pt idx="4927">
                  <c:v>0.77717800000000004</c:v>
                </c:pt>
                <c:pt idx="4928">
                  <c:v>0.40038800000000002</c:v>
                </c:pt>
                <c:pt idx="4929">
                  <c:v>6.4958699999999999E-3</c:v>
                </c:pt>
                <c:pt idx="4930">
                  <c:v>0.12787399999999999</c:v>
                </c:pt>
                <c:pt idx="4931">
                  <c:v>0.27449800000000002</c:v>
                </c:pt>
                <c:pt idx="4932">
                  <c:v>0.121625</c:v>
                </c:pt>
                <c:pt idx="4933">
                  <c:v>0.86442699999999995</c:v>
                </c:pt>
                <c:pt idx="4934">
                  <c:v>0.56555999999999995</c:v>
                </c:pt>
                <c:pt idx="4935">
                  <c:v>0.78200700000000001</c:v>
                </c:pt>
                <c:pt idx="4936">
                  <c:v>0.178338</c:v>
                </c:pt>
                <c:pt idx="4937">
                  <c:v>0.667991</c:v>
                </c:pt>
                <c:pt idx="4938">
                  <c:v>7.6875399999999997E-2</c:v>
                </c:pt>
                <c:pt idx="4939">
                  <c:v>0.21254799999999999</c:v>
                </c:pt>
                <c:pt idx="4940">
                  <c:v>8.75581E-2</c:v>
                </c:pt>
                <c:pt idx="4941">
                  <c:v>8.2302899999999998E-2</c:v>
                </c:pt>
                <c:pt idx="4942">
                  <c:v>0.98691600000000002</c:v>
                </c:pt>
                <c:pt idx="4943">
                  <c:v>0.38594400000000001</c:v>
                </c:pt>
                <c:pt idx="4944">
                  <c:v>0.28755399999999998</c:v>
                </c:pt>
                <c:pt idx="4945">
                  <c:v>0.144626</c:v>
                </c:pt>
                <c:pt idx="4946">
                  <c:v>0.42610799999999999</c:v>
                </c:pt>
                <c:pt idx="4947">
                  <c:v>0.30551</c:v>
                </c:pt>
                <c:pt idx="4948">
                  <c:v>0.83436100000000002</c:v>
                </c:pt>
                <c:pt idx="4949">
                  <c:v>0.61142399999999997</c:v>
                </c:pt>
                <c:pt idx="4950">
                  <c:v>5.4325699999999998E-2</c:v>
                </c:pt>
                <c:pt idx="4951">
                  <c:v>5.6789300000000001E-2</c:v>
                </c:pt>
                <c:pt idx="4952">
                  <c:v>0.35428900000000002</c:v>
                </c:pt>
                <c:pt idx="4953">
                  <c:v>0.79156099999999996</c:v>
                </c:pt>
                <c:pt idx="4954">
                  <c:v>0.88802099999999995</c:v>
                </c:pt>
                <c:pt idx="4955">
                  <c:v>0.327847</c:v>
                </c:pt>
                <c:pt idx="4956">
                  <c:v>0.60881799999999997</c:v>
                </c:pt>
                <c:pt idx="4957">
                  <c:v>0.239699</c:v>
                </c:pt>
                <c:pt idx="4958">
                  <c:v>0.64866800000000002</c:v>
                </c:pt>
                <c:pt idx="4959">
                  <c:v>0.35059899999999999</c:v>
                </c:pt>
                <c:pt idx="4960">
                  <c:v>0.48297699999999999</c:v>
                </c:pt>
                <c:pt idx="4961">
                  <c:v>0.75202800000000003</c:v>
                </c:pt>
                <c:pt idx="4962">
                  <c:v>0.347497</c:v>
                </c:pt>
                <c:pt idx="4963">
                  <c:v>0.86159399999999997</c:v>
                </c:pt>
                <c:pt idx="4964">
                  <c:v>0.21934100000000001</c:v>
                </c:pt>
                <c:pt idx="4965">
                  <c:v>0.81737700000000002</c:v>
                </c:pt>
                <c:pt idx="4966">
                  <c:v>0.83368200000000003</c:v>
                </c:pt>
                <c:pt idx="4967">
                  <c:v>0.33257100000000001</c:v>
                </c:pt>
                <c:pt idx="4968">
                  <c:v>0.32624999999999998</c:v>
                </c:pt>
                <c:pt idx="4969">
                  <c:v>0.66497399999999995</c:v>
                </c:pt>
                <c:pt idx="4970">
                  <c:v>4.7670400000000002E-2</c:v>
                </c:pt>
                <c:pt idx="4971">
                  <c:v>0.41226499999999999</c:v>
                </c:pt>
                <c:pt idx="4972">
                  <c:v>0.23216700000000001</c:v>
                </c:pt>
                <c:pt idx="4973">
                  <c:v>0.216698</c:v>
                </c:pt>
                <c:pt idx="4974">
                  <c:v>0.20946600000000001</c:v>
                </c:pt>
                <c:pt idx="4975">
                  <c:v>0.38137700000000002</c:v>
                </c:pt>
                <c:pt idx="4976">
                  <c:v>0.186865</c:v>
                </c:pt>
                <c:pt idx="4977">
                  <c:v>0.50667600000000002</c:v>
                </c:pt>
                <c:pt idx="4978">
                  <c:v>0.60423499999999997</c:v>
                </c:pt>
                <c:pt idx="4979">
                  <c:v>0.41227799999999998</c:v>
                </c:pt>
                <c:pt idx="4980">
                  <c:v>0.47297400000000001</c:v>
                </c:pt>
                <c:pt idx="4981">
                  <c:v>0.144924</c:v>
                </c:pt>
                <c:pt idx="4982">
                  <c:v>0.71610799999999997</c:v>
                </c:pt>
                <c:pt idx="4983">
                  <c:v>0.15601899999999999</c:v>
                </c:pt>
                <c:pt idx="4984">
                  <c:v>0.987147</c:v>
                </c:pt>
                <c:pt idx="4985">
                  <c:v>0.452351</c:v>
                </c:pt>
                <c:pt idx="4986">
                  <c:v>0.89554699999999998</c:v>
                </c:pt>
                <c:pt idx="4987">
                  <c:v>0.64804099999999998</c:v>
                </c:pt>
                <c:pt idx="4988">
                  <c:v>0.26986599999999999</c:v>
                </c:pt>
                <c:pt idx="4989">
                  <c:v>0.53970200000000002</c:v>
                </c:pt>
                <c:pt idx="4990">
                  <c:v>0.73443099999999994</c:v>
                </c:pt>
                <c:pt idx="4991">
                  <c:v>0.66219600000000001</c:v>
                </c:pt>
                <c:pt idx="4992">
                  <c:v>0.54422800000000005</c:v>
                </c:pt>
                <c:pt idx="4993">
                  <c:v>0.49147400000000002</c:v>
                </c:pt>
                <c:pt idx="4994">
                  <c:v>0.360207</c:v>
                </c:pt>
                <c:pt idx="4995">
                  <c:v>4.1204499999999998E-2</c:v>
                </c:pt>
                <c:pt idx="4996">
                  <c:v>0.61527299999999996</c:v>
                </c:pt>
                <c:pt idx="4997">
                  <c:v>0.80695099999999997</c:v>
                </c:pt>
                <c:pt idx="4998">
                  <c:v>0.55845199999999995</c:v>
                </c:pt>
                <c:pt idx="4999">
                  <c:v>0.39344699999999999</c:v>
                </c:pt>
              </c:numCache>
            </c:numRef>
          </c:yVal>
          <c:smooth val="0"/>
          <c:extLst>
            <c:ext xmlns:c16="http://schemas.microsoft.com/office/drawing/2014/chart" uri="{C3380CC4-5D6E-409C-BE32-E72D297353CC}">
              <c16:uniqueId val="{00000001-BCCB-40D8-8E2D-D551BA671880}"/>
            </c:ext>
          </c:extLst>
        </c:ser>
        <c:dLbls>
          <c:showLegendKey val="0"/>
          <c:showVal val="0"/>
          <c:showCatName val="0"/>
          <c:showSerName val="0"/>
          <c:showPercent val="0"/>
          <c:showBubbleSize val="0"/>
        </c:dLbls>
        <c:axId val="607485103"/>
        <c:axId val="512135103"/>
      </c:scatterChart>
      <c:valAx>
        <c:axId val="607485103"/>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t>Epidemic</a:t>
                </a:r>
                <a:r>
                  <a:rPr lang="en-GB" baseline="0"/>
                  <a:t> duration</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12135103"/>
        <c:crosses val="autoZero"/>
        <c:crossBetween val="midCat"/>
      </c:valAx>
      <c:valAx>
        <c:axId val="512135103"/>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GB"/>
                  <a:t>Infection Rate value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07485103"/>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3F1A8F7C1F2B49A745AC877E62FB86" ma:contentTypeVersion="2" ma:contentTypeDescription="Create a new document." ma:contentTypeScope="" ma:versionID="d0ef4eb5f178032e54c6ece38535961e">
  <xsd:schema xmlns:xsd="http://www.w3.org/2001/XMLSchema" xmlns:xs="http://www.w3.org/2001/XMLSchema" xmlns:p="http://schemas.microsoft.com/office/2006/metadata/properties" xmlns:ns3="1f66f3bf-ef52-4034-8968-6156894566f9" targetNamespace="http://schemas.microsoft.com/office/2006/metadata/properties" ma:root="true" ma:fieldsID="ea6a99a04cb348a413b9ea70b0ac9be4" ns3:_="">
    <xsd:import namespace="1f66f3bf-ef52-4034-8968-6156894566f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66f3bf-ef52-4034-8968-6156894566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BED31-2362-4C15-ACA2-DAFF84FA46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66f3bf-ef52-4034-8968-615689456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E68BEE-598D-47CC-8ACB-7EE01C27767C}">
  <ds:schemaRefs>
    <ds:schemaRef ds:uri="http://schemas.microsoft.com/sharepoint/v3/contenttype/forms"/>
  </ds:schemaRefs>
</ds:datastoreItem>
</file>

<file path=customXml/itemProps3.xml><?xml version="1.0" encoding="utf-8"?>
<ds:datastoreItem xmlns:ds="http://schemas.openxmlformats.org/officeDocument/2006/customXml" ds:itemID="{705DBB1B-F7FD-44B3-BBCA-7189E5A1B1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A6D23B-6C6D-457D-B8D8-FEA7814A0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 - Sablon za izvestaj.dotx</Template>
  <TotalTime>1101</TotalTime>
  <Pages>19</Pages>
  <Words>5229</Words>
  <Characters>29806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34966</CharactersWithSpaces>
  <SharedDoc>false</SharedDoc>
  <HLinks>
    <vt:vector size="192" baseType="variant">
      <vt:variant>
        <vt:i4>1507377</vt:i4>
      </vt:variant>
      <vt:variant>
        <vt:i4>188</vt:i4>
      </vt:variant>
      <vt:variant>
        <vt:i4>0</vt:i4>
      </vt:variant>
      <vt:variant>
        <vt:i4>5</vt:i4>
      </vt:variant>
      <vt:variant>
        <vt:lpwstr/>
      </vt:variant>
      <vt:variant>
        <vt:lpwstr>_Toc30247773</vt:lpwstr>
      </vt:variant>
      <vt:variant>
        <vt:i4>1441841</vt:i4>
      </vt:variant>
      <vt:variant>
        <vt:i4>182</vt:i4>
      </vt:variant>
      <vt:variant>
        <vt:i4>0</vt:i4>
      </vt:variant>
      <vt:variant>
        <vt:i4>5</vt:i4>
      </vt:variant>
      <vt:variant>
        <vt:lpwstr/>
      </vt:variant>
      <vt:variant>
        <vt:lpwstr>_Toc30247772</vt:lpwstr>
      </vt:variant>
      <vt:variant>
        <vt:i4>1376305</vt:i4>
      </vt:variant>
      <vt:variant>
        <vt:i4>176</vt:i4>
      </vt:variant>
      <vt:variant>
        <vt:i4>0</vt:i4>
      </vt:variant>
      <vt:variant>
        <vt:i4>5</vt:i4>
      </vt:variant>
      <vt:variant>
        <vt:lpwstr/>
      </vt:variant>
      <vt:variant>
        <vt:lpwstr>_Toc30247771</vt:lpwstr>
      </vt:variant>
      <vt:variant>
        <vt:i4>1310769</vt:i4>
      </vt:variant>
      <vt:variant>
        <vt:i4>170</vt:i4>
      </vt:variant>
      <vt:variant>
        <vt:i4>0</vt:i4>
      </vt:variant>
      <vt:variant>
        <vt:i4>5</vt:i4>
      </vt:variant>
      <vt:variant>
        <vt:lpwstr/>
      </vt:variant>
      <vt:variant>
        <vt:lpwstr>_Toc30247770</vt:lpwstr>
      </vt:variant>
      <vt:variant>
        <vt:i4>1900592</vt:i4>
      </vt:variant>
      <vt:variant>
        <vt:i4>164</vt:i4>
      </vt:variant>
      <vt:variant>
        <vt:i4>0</vt:i4>
      </vt:variant>
      <vt:variant>
        <vt:i4>5</vt:i4>
      </vt:variant>
      <vt:variant>
        <vt:lpwstr/>
      </vt:variant>
      <vt:variant>
        <vt:lpwstr>_Toc30247769</vt:lpwstr>
      </vt:variant>
      <vt:variant>
        <vt:i4>1835056</vt:i4>
      </vt:variant>
      <vt:variant>
        <vt:i4>158</vt:i4>
      </vt:variant>
      <vt:variant>
        <vt:i4>0</vt:i4>
      </vt:variant>
      <vt:variant>
        <vt:i4>5</vt:i4>
      </vt:variant>
      <vt:variant>
        <vt:lpwstr/>
      </vt:variant>
      <vt:variant>
        <vt:lpwstr>_Toc30247768</vt:lpwstr>
      </vt:variant>
      <vt:variant>
        <vt:i4>1245232</vt:i4>
      </vt:variant>
      <vt:variant>
        <vt:i4>152</vt:i4>
      </vt:variant>
      <vt:variant>
        <vt:i4>0</vt:i4>
      </vt:variant>
      <vt:variant>
        <vt:i4>5</vt:i4>
      </vt:variant>
      <vt:variant>
        <vt:lpwstr/>
      </vt:variant>
      <vt:variant>
        <vt:lpwstr>_Toc30247767</vt:lpwstr>
      </vt:variant>
      <vt:variant>
        <vt:i4>1179696</vt:i4>
      </vt:variant>
      <vt:variant>
        <vt:i4>146</vt:i4>
      </vt:variant>
      <vt:variant>
        <vt:i4>0</vt:i4>
      </vt:variant>
      <vt:variant>
        <vt:i4>5</vt:i4>
      </vt:variant>
      <vt:variant>
        <vt:lpwstr/>
      </vt:variant>
      <vt:variant>
        <vt:lpwstr>_Toc30247766</vt:lpwstr>
      </vt:variant>
      <vt:variant>
        <vt:i4>1114160</vt:i4>
      </vt:variant>
      <vt:variant>
        <vt:i4>140</vt:i4>
      </vt:variant>
      <vt:variant>
        <vt:i4>0</vt:i4>
      </vt:variant>
      <vt:variant>
        <vt:i4>5</vt:i4>
      </vt:variant>
      <vt:variant>
        <vt:lpwstr/>
      </vt:variant>
      <vt:variant>
        <vt:lpwstr>_Toc30247765</vt:lpwstr>
      </vt:variant>
      <vt:variant>
        <vt:i4>1048624</vt:i4>
      </vt:variant>
      <vt:variant>
        <vt:i4>134</vt:i4>
      </vt:variant>
      <vt:variant>
        <vt:i4>0</vt:i4>
      </vt:variant>
      <vt:variant>
        <vt:i4>5</vt:i4>
      </vt:variant>
      <vt:variant>
        <vt:lpwstr/>
      </vt:variant>
      <vt:variant>
        <vt:lpwstr>_Toc30247764</vt:lpwstr>
      </vt:variant>
      <vt:variant>
        <vt:i4>1507376</vt:i4>
      </vt:variant>
      <vt:variant>
        <vt:i4>128</vt:i4>
      </vt:variant>
      <vt:variant>
        <vt:i4>0</vt:i4>
      </vt:variant>
      <vt:variant>
        <vt:i4>5</vt:i4>
      </vt:variant>
      <vt:variant>
        <vt:lpwstr/>
      </vt:variant>
      <vt:variant>
        <vt:lpwstr>_Toc30247763</vt:lpwstr>
      </vt:variant>
      <vt:variant>
        <vt:i4>1441840</vt:i4>
      </vt:variant>
      <vt:variant>
        <vt:i4>122</vt:i4>
      </vt:variant>
      <vt:variant>
        <vt:i4>0</vt:i4>
      </vt:variant>
      <vt:variant>
        <vt:i4>5</vt:i4>
      </vt:variant>
      <vt:variant>
        <vt:lpwstr/>
      </vt:variant>
      <vt:variant>
        <vt:lpwstr>_Toc30247762</vt:lpwstr>
      </vt:variant>
      <vt:variant>
        <vt:i4>1376304</vt:i4>
      </vt:variant>
      <vt:variant>
        <vt:i4>116</vt:i4>
      </vt:variant>
      <vt:variant>
        <vt:i4>0</vt:i4>
      </vt:variant>
      <vt:variant>
        <vt:i4>5</vt:i4>
      </vt:variant>
      <vt:variant>
        <vt:lpwstr/>
      </vt:variant>
      <vt:variant>
        <vt:lpwstr>_Toc30247761</vt:lpwstr>
      </vt:variant>
      <vt:variant>
        <vt:i4>1310768</vt:i4>
      </vt:variant>
      <vt:variant>
        <vt:i4>110</vt:i4>
      </vt:variant>
      <vt:variant>
        <vt:i4>0</vt:i4>
      </vt:variant>
      <vt:variant>
        <vt:i4>5</vt:i4>
      </vt:variant>
      <vt:variant>
        <vt:lpwstr/>
      </vt:variant>
      <vt:variant>
        <vt:lpwstr>_Toc30247760</vt:lpwstr>
      </vt:variant>
      <vt:variant>
        <vt:i4>1900595</vt:i4>
      </vt:variant>
      <vt:variant>
        <vt:i4>104</vt:i4>
      </vt:variant>
      <vt:variant>
        <vt:i4>0</vt:i4>
      </vt:variant>
      <vt:variant>
        <vt:i4>5</vt:i4>
      </vt:variant>
      <vt:variant>
        <vt:lpwstr/>
      </vt:variant>
      <vt:variant>
        <vt:lpwstr>_Toc30247759</vt:lpwstr>
      </vt:variant>
      <vt:variant>
        <vt:i4>1835059</vt:i4>
      </vt:variant>
      <vt:variant>
        <vt:i4>98</vt:i4>
      </vt:variant>
      <vt:variant>
        <vt:i4>0</vt:i4>
      </vt:variant>
      <vt:variant>
        <vt:i4>5</vt:i4>
      </vt:variant>
      <vt:variant>
        <vt:lpwstr/>
      </vt:variant>
      <vt:variant>
        <vt:lpwstr>_Toc30247758</vt:lpwstr>
      </vt:variant>
      <vt:variant>
        <vt:i4>1245235</vt:i4>
      </vt:variant>
      <vt:variant>
        <vt:i4>92</vt:i4>
      </vt:variant>
      <vt:variant>
        <vt:i4>0</vt:i4>
      </vt:variant>
      <vt:variant>
        <vt:i4>5</vt:i4>
      </vt:variant>
      <vt:variant>
        <vt:lpwstr/>
      </vt:variant>
      <vt:variant>
        <vt:lpwstr>_Toc30247757</vt:lpwstr>
      </vt:variant>
      <vt:variant>
        <vt:i4>1179699</vt:i4>
      </vt:variant>
      <vt:variant>
        <vt:i4>86</vt:i4>
      </vt:variant>
      <vt:variant>
        <vt:i4>0</vt:i4>
      </vt:variant>
      <vt:variant>
        <vt:i4>5</vt:i4>
      </vt:variant>
      <vt:variant>
        <vt:lpwstr/>
      </vt:variant>
      <vt:variant>
        <vt:lpwstr>_Toc30247756</vt:lpwstr>
      </vt:variant>
      <vt:variant>
        <vt:i4>1114163</vt:i4>
      </vt:variant>
      <vt:variant>
        <vt:i4>80</vt:i4>
      </vt:variant>
      <vt:variant>
        <vt:i4>0</vt:i4>
      </vt:variant>
      <vt:variant>
        <vt:i4>5</vt:i4>
      </vt:variant>
      <vt:variant>
        <vt:lpwstr/>
      </vt:variant>
      <vt:variant>
        <vt:lpwstr>_Toc30247755</vt:lpwstr>
      </vt:variant>
      <vt:variant>
        <vt:i4>1048627</vt:i4>
      </vt:variant>
      <vt:variant>
        <vt:i4>74</vt:i4>
      </vt:variant>
      <vt:variant>
        <vt:i4>0</vt:i4>
      </vt:variant>
      <vt:variant>
        <vt:i4>5</vt:i4>
      </vt:variant>
      <vt:variant>
        <vt:lpwstr/>
      </vt:variant>
      <vt:variant>
        <vt:lpwstr>_Toc30247754</vt:lpwstr>
      </vt:variant>
      <vt:variant>
        <vt:i4>1507379</vt:i4>
      </vt:variant>
      <vt:variant>
        <vt:i4>68</vt:i4>
      </vt:variant>
      <vt:variant>
        <vt:i4>0</vt:i4>
      </vt:variant>
      <vt:variant>
        <vt:i4>5</vt:i4>
      </vt:variant>
      <vt:variant>
        <vt:lpwstr/>
      </vt:variant>
      <vt:variant>
        <vt:lpwstr>_Toc30247753</vt:lpwstr>
      </vt:variant>
      <vt:variant>
        <vt:i4>1441843</vt:i4>
      </vt:variant>
      <vt:variant>
        <vt:i4>62</vt:i4>
      </vt:variant>
      <vt:variant>
        <vt:i4>0</vt:i4>
      </vt:variant>
      <vt:variant>
        <vt:i4>5</vt:i4>
      </vt:variant>
      <vt:variant>
        <vt:lpwstr/>
      </vt:variant>
      <vt:variant>
        <vt:lpwstr>_Toc30247752</vt:lpwstr>
      </vt:variant>
      <vt:variant>
        <vt:i4>1376307</vt:i4>
      </vt:variant>
      <vt:variant>
        <vt:i4>56</vt:i4>
      </vt:variant>
      <vt:variant>
        <vt:i4>0</vt:i4>
      </vt:variant>
      <vt:variant>
        <vt:i4>5</vt:i4>
      </vt:variant>
      <vt:variant>
        <vt:lpwstr/>
      </vt:variant>
      <vt:variant>
        <vt:lpwstr>_Toc30247751</vt:lpwstr>
      </vt:variant>
      <vt:variant>
        <vt:i4>1310771</vt:i4>
      </vt:variant>
      <vt:variant>
        <vt:i4>50</vt:i4>
      </vt:variant>
      <vt:variant>
        <vt:i4>0</vt:i4>
      </vt:variant>
      <vt:variant>
        <vt:i4>5</vt:i4>
      </vt:variant>
      <vt:variant>
        <vt:lpwstr/>
      </vt:variant>
      <vt:variant>
        <vt:lpwstr>_Toc30247750</vt:lpwstr>
      </vt:variant>
      <vt:variant>
        <vt:i4>1900594</vt:i4>
      </vt:variant>
      <vt:variant>
        <vt:i4>44</vt:i4>
      </vt:variant>
      <vt:variant>
        <vt:i4>0</vt:i4>
      </vt:variant>
      <vt:variant>
        <vt:i4>5</vt:i4>
      </vt:variant>
      <vt:variant>
        <vt:lpwstr/>
      </vt:variant>
      <vt:variant>
        <vt:lpwstr>_Toc30247749</vt:lpwstr>
      </vt:variant>
      <vt:variant>
        <vt:i4>1835058</vt:i4>
      </vt:variant>
      <vt:variant>
        <vt:i4>38</vt:i4>
      </vt:variant>
      <vt:variant>
        <vt:i4>0</vt:i4>
      </vt:variant>
      <vt:variant>
        <vt:i4>5</vt:i4>
      </vt:variant>
      <vt:variant>
        <vt:lpwstr/>
      </vt:variant>
      <vt:variant>
        <vt:lpwstr>_Toc30247748</vt:lpwstr>
      </vt:variant>
      <vt:variant>
        <vt:i4>1245234</vt:i4>
      </vt:variant>
      <vt:variant>
        <vt:i4>32</vt:i4>
      </vt:variant>
      <vt:variant>
        <vt:i4>0</vt:i4>
      </vt:variant>
      <vt:variant>
        <vt:i4>5</vt:i4>
      </vt:variant>
      <vt:variant>
        <vt:lpwstr/>
      </vt:variant>
      <vt:variant>
        <vt:lpwstr>_Toc30247747</vt:lpwstr>
      </vt:variant>
      <vt:variant>
        <vt:i4>1179698</vt:i4>
      </vt:variant>
      <vt:variant>
        <vt:i4>26</vt:i4>
      </vt:variant>
      <vt:variant>
        <vt:i4>0</vt:i4>
      </vt:variant>
      <vt:variant>
        <vt:i4>5</vt:i4>
      </vt:variant>
      <vt:variant>
        <vt:lpwstr/>
      </vt:variant>
      <vt:variant>
        <vt:lpwstr>_Toc30247746</vt:lpwstr>
      </vt:variant>
      <vt:variant>
        <vt:i4>1114162</vt:i4>
      </vt:variant>
      <vt:variant>
        <vt:i4>20</vt:i4>
      </vt:variant>
      <vt:variant>
        <vt:i4>0</vt:i4>
      </vt:variant>
      <vt:variant>
        <vt:i4>5</vt:i4>
      </vt:variant>
      <vt:variant>
        <vt:lpwstr/>
      </vt:variant>
      <vt:variant>
        <vt:lpwstr>_Toc30247745</vt:lpwstr>
      </vt:variant>
      <vt:variant>
        <vt:i4>1048626</vt:i4>
      </vt:variant>
      <vt:variant>
        <vt:i4>14</vt:i4>
      </vt:variant>
      <vt:variant>
        <vt:i4>0</vt:i4>
      </vt:variant>
      <vt:variant>
        <vt:i4>5</vt:i4>
      </vt:variant>
      <vt:variant>
        <vt:lpwstr/>
      </vt:variant>
      <vt:variant>
        <vt:lpwstr>_Toc30247744</vt:lpwstr>
      </vt:variant>
      <vt:variant>
        <vt:i4>1507378</vt:i4>
      </vt:variant>
      <vt:variant>
        <vt:i4>8</vt:i4>
      </vt:variant>
      <vt:variant>
        <vt:i4>0</vt:i4>
      </vt:variant>
      <vt:variant>
        <vt:i4>5</vt:i4>
      </vt:variant>
      <vt:variant>
        <vt:lpwstr/>
      </vt:variant>
      <vt:variant>
        <vt:lpwstr>_Toc30247743</vt:lpwstr>
      </vt:variant>
      <vt:variant>
        <vt:i4>1441842</vt:i4>
      </vt:variant>
      <vt:variant>
        <vt:i4>2</vt:i4>
      </vt:variant>
      <vt:variant>
        <vt:i4>0</vt:i4>
      </vt:variant>
      <vt:variant>
        <vt:i4>5</vt:i4>
      </vt:variant>
      <vt:variant>
        <vt:lpwstr/>
      </vt:variant>
      <vt:variant>
        <vt:lpwstr>_Toc30247742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subject/>
  <dc:creator>Стефан Милановић</dc:creator>
  <cp:keywords/>
  <cp:lastModifiedBy>Стефан Милановић</cp:lastModifiedBy>
  <cp:revision>153</cp:revision>
  <cp:lastPrinted>2010-03-22T17:00:00Z</cp:lastPrinted>
  <dcterms:created xsi:type="dcterms:W3CDTF">2020-01-27T16:07:00Z</dcterms:created>
  <dcterms:modified xsi:type="dcterms:W3CDTF">2020-01-31T22:19:00Z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y fmtid="{D5CDD505-2E9C-101B-9397-08002B2CF9AE}" pid="10" name="ContentTypeId">
    <vt:lpwstr>0x010100D03F1A8F7C1F2B49A745AC877E62FB86</vt:lpwstr>
  </property>
</Properties>
</file>